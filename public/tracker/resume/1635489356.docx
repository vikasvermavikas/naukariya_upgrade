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42" w:rsidRPr="0033481B" w:rsidRDefault="0033481B" w:rsidP="0033481B">
      <w:pPr>
        <w:spacing w:line="276" w:lineRule="auto"/>
        <w:rPr>
          <w:rFonts w:ascii="Times New Roman" w:hAnsi="Times New Roman" w:cs="Times New Roman"/>
          <w:b/>
          <w:caps/>
          <w:sz w:val="24"/>
        </w:rPr>
      </w:pPr>
      <w:r w:rsidRPr="0033481B">
        <w:rPr>
          <w:rFonts w:ascii="Times New Roman" w:hAnsi="Times New Roman" w:cs="Times New Roman"/>
          <w:b/>
          <w:caps/>
          <w:sz w:val="24"/>
        </w:rPr>
        <w:t>objective</w:t>
      </w:r>
    </w:p>
    <w:p w:rsidR="00DF5F42" w:rsidRPr="0033481B" w:rsidRDefault="00DF5F42" w:rsidP="0033481B">
      <w:p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To obtain a position that will allow me to utilize my technical skills and willingness to learn in making a company successful.</w:t>
      </w:r>
    </w:p>
    <w:p w:rsidR="00DF5F42" w:rsidRPr="0033481B" w:rsidRDefault="00DF5F42" w:rsidP="0033481B">
      <w:pPr>
        <w:tabs>
          <w:tab w:val="left" w:pos="1335"/>
        </w:tabs>
        <w:spacing w:line="276" w:lineRule="auto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  <w:sz w:val="24"/>
        </w:rPr>
        <w:alias w:val="Education:"/>
        <w:tag w:val="Education:"/>
        <w:id w:val="1436947307"/>
        <w:placeholder>
          <w:docPart w:val="9750569A179F49ADB9818DE73C7D4034"/>
        </w:placeholder>
        <w:temporary/>
        <w:showingPlcHdr/>
      </w:sdtPr>
      <w:sdtContent>
        <w:p w:rsidR="00966B08" w:rsidRPr="0033481B" w:rsidRDefault="00966B08" w:rsidP="0033481B">
          <w:pPr>
            <w:spacing w:line="276" w:lineRule="auto"/>
            <w:rPr>
              <w:rFonts w:ascii="Times New Roman" w:hAnsi="Times New Roman" w:cs="Times New Roman"/>
              <w:b/>
              <w:caps/>
              <w:sz w:val="24"/>
            </w:rPr>
          </w:pPr>
          <w:r w:rsidRPr="0033481B">
            <w:rPr>
              <w:rFonts w:ascii="Times New Roman" w:hAnsi="Times New Roman" w:cs="Times New Roman"/>
              <w:b/>
              <w:sz w:val="24"/>
            </w:rPr>
            <w:t>Education</w:t>
          </w:r>
        </w:p>
      </w:sdtContent>
    </w:sdt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260"/>
        <w:gridCol w:w="2498"/>
        <w:gridCol w:w="2203"/>
        <w:gridCol w:w="2203"/>
        <w:gridCol w:w="2204"/>
      </w:tblGrid>
      <w:tr w:rsidR="00917814" w:rsidRPr="0033481B" w:rsidTr="00A52192">
        <w:trPr>
          <w:trHeight w:val="310"/>
        </w:trPr>
        <w:tc>
          <w:tcPr>
            <w:tcW w:w="1260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S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r.no.</w:t>
            </w:r>
          </w:p>
        </w:tc>
        <w:tc>
          <w:tcPr>
            <w:tcW w:w="2498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E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xamination</w:t>
            </w:r>
          </w:p>
        </w:tc>
        <w:tc>
          <w:tcPr>
            <w:tcW w:w="2203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Y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ear of passing</w:t>
            </w:r>
          </w:p>
        </w:tc>
        <w:tc>
          <w:tcPr>
            <w:tcW w:w="2203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Board/U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niversity</w:t>
            </w:r>
          </w:p>
        </w:tc>
        <w:tc>
          <w:tcPr>
            <w:tcW w:w="2204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M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arks in %</w:t>
            </w:r>
          </w:p>
        </w:tc>
      </w:tr>
      <w:tr w:rsidR="00917814" w:rsidRPr="0033481B" w:rsidTr="00917814">
        <w:tc>
          <w:tcPr>
            <w:tcW w:w="1260" w:type="dxa"/>
          </w:tcPr>
          <w:p w:rsidR="00917814" w:rsidRPr="0033481B" w:rsidRDefault="00917814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98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D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iploma</w:t>
            </w:r>
          </w:p>
        </w:tc>
        <w:tc>
          <w:tcPr>
            <w:tcW w:w="2203" w:type="dxa"/>
          </w:tcPr>
          <w:p w:rsidR="00917814" w:rsidRPr="0033481B" w:rsidRDefault="00917814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2020</w:t>
            </w:r>
          </w:p>
        </w:tc>
        <w:tc>
          <w:tcPr>
            <w:tcW w:w="2203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M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aharashtra</w:t>
            </w:r>
          </w:p>
        </w:tc>
        <w:tc>
          <w:tcPr>
            <w:tcW w:w="2204" w:type="dxa"/>
          </w:tcPr>
          <w:p w:rsidR="00917814" w:rsidRPr="0033481B" w:rsidRDefault="00917814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80.67%</w:t>
            </w:r>
          </w:p>
        </w:tc>
      </w:tr>
      <w:tr w:rsidR="00917814" w:rsidRPr="0033481B" w:rsidTr="00917814">
        <w:tc>
          <w:tcPr>
            <w:tcW w:w="1260" w:type="dxa"/>
          </w:tcPr>
          <w:p w:rsidR="00917814" w:rsidRPr="0033481B" w:rsidRDefault="00917814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98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2203" w:type="dxa"/>
          </w:tcPr>
          <w:p w:rsidR="00917814" w:rsidRPr="0033481B" w:rsidRDefault="00917814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2018</w:t>
            </w:r>
          </w:p>
        </w:tc>
        <w:tc>
          <w:tcPr>
            <w:tcW w:w="2203" w:type="dxa"/>
          </w:tcPr>
          <w:p w:rsidR="00917814" w:rsidRPr="0033481B" w:rsidRDefault="00A52192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M</w:t>
            </w:r>
            <w:r w:rsidR="00917814" w:rsidRPr="0033481B">
              <w:rPr>
                <w:rFonts w:ascii="Times New Roman" w:hAnsi="Times New Roman" w:cs="Times New Roman"/>
                <w:sz w:val="24"/>
              </w:rPr>
              <w:t>aharashtra</w:t>
            </w:r>
          </w:p>
        </w:tc>
        <w:tc>
          <w:tcPr>
            <w:tcW w:w="2204" w:type="dxa"/>
          </w:tcPr>
          <w:p w:rsidR="00917814" w:rsidRPr="0033481B" w:rsidRDefault="00917814" w:rsidP="0033481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481B">
              <w:rPr>
                <w:rFonts w:ascii="Times New Roman" w:hAnsi="Times New Roman" w:cs="Times New Roman"/>
                <w:sz w:val="24"/>
              </w:rPr>
              <w:t>47.00%</w:t>
            </w:r>
          </w:p>
        </w:tc>
      </w:tr>
    </w:tbl>
    <w:p w:rsidR="00F728DD" w:rsidRPr="0033481B" w:rsidRDefault="00F728DD" w:rsidP="0033481B">
      <w:pPr>
        <w:spacing w:line="276" w:lineRule="auto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  <w:sz w:val="24"/>
        </w:rPr>
        <w:alias w:val="Experience:"/>
        <w:tag w:val="Experience:"/>
        <w:id w:val="899876606"/>
        <w:placeholder>
          <w:docPart w:val="0EC9C5E0FC60400980E390D8AA27A6EE"/>
        </w:placeholder>
        <w:temporary/>
        <w:showingPlcHdr/>
      </w:sdtPr>
      <w:sdtContent>
        <w:p w:rsidR="00A52192" w:rsidRPr="0033481B" w:rsidRDefault="00A52192" w:rsidP="0033481B">
          <w:pPr>
            <w:spacing w:line="276" w:lineRule="auto"/>
            <w:rPr>
              <w:rFonts w:ascii="Times New Roman" w:hAnsi="Times New Roman" w:cs="Times New Roman"/>
              <w:b/>
              <w:caps/>
              <w:sz w:val="24"/>
            </w:rPr>
          </w:pPr>
          <w:r w:rsidRPr="0033481B">
            <w:rPr>
              <w:rFonts w:ascii="Times New Roman" w:hAnsi="Times New Roman" w:cs="Times New Roman"/>
              <w:b/>
              <w:sz w:val="24"/>
            </w:rPr>
            <w:t>Experience</w:t>
          </w:r>
        </w:p>
      </w:sdtContent>
    </w:sdt>
    <w:p w:rsidR="00A250E8" w:rsidRPr="0033481B" w:rsidRDefault="00A52192" w:rsidP="0033481B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Women Safety System</w:t>
      </w:r>
      <w:r w:rsidR="00A250E8" w:rsidRPr="0033481B">
        <w:rPr>
          <w:rFonts w:ascii="Times New Roman" w:hAnsi="Times New Roman" w:cs="Times New Roman"/>
          <w:sz w:val="24"/>
        </w:rPr>
        <w:t xml:space="preserve"> :- women security is a critical issue in  today’s world &amp;it’s very much needed</w:t>
      </w:r>
    </w:p>
    <w:p w:rsidR="004C4087" w:rsidRPr="0033481B" w:rsidRDefault="0033481B" w:rsidP="0033481B">
      <w:pPr>
        <w:pStyle w:val="ListParagraph"/>
        <w:spacing w:line="276" w:lineRule="auto"/>
        <w:ind w:left="648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For</w:t>
      </w:r>
      <w:r w:rsidR="00A250E8" w:rsidRPr="0033481B">
        <w:rPr>
          <w:rFonts w:ascii="Times New Roman" w:hAnsi="Times New Roman" w:cs="Times New Roman"/>
          <w:sz w:val="24"/>
        </w:rPr>
        <w:t xml:space="preserve"> every individual to be acting over such an issue .The basic idea is to flash a warning giving </w:t>
      </w:r>
      <w:r w:rsidR="004C4087" w:rsidRPr="0033481B">
        <w:rPr>
          <w:rFonts w:ascii="Times New Roman" w:hAnsi="Times New Roman" w:cs="Times New Roman"/>
          <w:sz w:val="24"/>
        </w:rPr>
        <w:t xml:space="preserve">an instant location to </w:t>
      </w:r>
      <w:r w:rsidRPr="0033481B">
        <w:rPr>
          <w:rFonts w:ascii="Times New Roman" w:hAnsi="Times New Roman" w:cs="Times New Roman"/>
          <w:sz w:val="24"/>
        </w:rPr>
        <w:t>police,</w:t>
      </w:r>
      <w:r w:rsidR="004C4087" w:rsidRPr="0033481B">
        <w:rPr>
          <w:rFonts w:ascii="Times New Roman" w:hAnsi="Times New Roman" w:cs="Times New Roman"/>
          <w:sz w:val="24"/>
        </w:rPr>
        <w:t xml:space="preserve"> family member and friend with </w:t>
      </w:r>
      <w:bookmarkStart w:id="0" w:name="_GoBack"/>
      <w:bookmarkEnd w:id="0"/>
      <w:r w:rsidRPr="0033481B">
        <w:rPr>
          <w:rFonts w:ascii="Times New Roman" w:hAnsi="Times New Roman" w:cs="Times New Roman"/>
          <w:sz w:val="24"/>
        </w:rPr>
        <w:t>Alert.</w:t>
      </w:r>
    </w:p>
    <w:p w:rsidR="00594FF8" w:rsidRPr="0033481B" w:rsidRDefault="00594FF8" w:rsidP="0033481B">
      <w:pPr>
        <w:pStyle w:val="ListParagraph"/>
        <w:spacing w:line="276" w:lineRule="auto"/>
        <w:ind w:left="648"/>
        <w:rPr>
          <w:rFonts w:ascii="Times New Roman" w:hAnsi="Times New Roman" w:cs="Times New Roman"/>
          <w:sz w:val="24"/>
        </w:rPr>
      </w:pPr>
    </w:p>
    <w:p w:rsidR="004C4087" w:rsidRPr="0033481B" w:rsidRDefault="004C4087" w:rsidP="0033481B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 xml:space="preserve">Analysis of petrol rate in INDIA with the help of R-programming :-To do an analysis of petrol rate in India of Last 10 year with the help of </w:t>
      </w:r>
      <w:r w:rsidR="00594FF8" w:rsidRPr="0033481B">
        <w:rPr>
          <w:rFonts w:ascii="Times New Roman" w:hAnsi="Times New Roman" w:cs="Times New Roman"/>
          <w:sz w:val="24"/>
        </w:rPr>
        <w:t>Line Graph ,Bar Plot ,Histogram ,Scatter Plot &amp; Etc.</w:t>
      </w:r>
    </w:p>
    <w:p w:rsidR="000B4AD8" w:rsidRPr="0033481B" w:rsidRDefault="000B4AD8" w:rsidP="0033481B">
      <w:pPr>
        <w:pStyle w:val="ListParagraph"/>
        <w:spacing w:line="276" w:lineRule="auto"/>
        <w:ind w:left="648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  <w:sz w:val="24"/>
        </w:rPr>
        <w:alias w:val="Skills and abilities:"/>
        <w:tag w:val="Skills and abilities:"/>
        <w:id w:val="-1758198345"/>
        <w:placeholder>
          <w:docPart w:val="F46209E0EA864E2287149F6F293BF16D"/>
        </w:placeholder>
        <w:temporary/>
        <w:showingPlcHdr/>
      </w:sdtPr>
      <w:sdtEndPr/>
      <w:sdtContent>
        <w:p w:rsidR="000B4AD8" w:rsidRPr="0033481B" w:rsidRDefault="000B4AD8" w:rsidP="0033481B">
          <w:pPr>
            <w:spacing w:line="276" w:lineRule="auto"/>
            <w:rPr>
              <w:rFonts w:ascii="Times New Roman" w:hAnsi="Times New Roman" w:cs="Times New Roman"/>
              <w:b/>
              <w:caps/>
              <w:sz w:val="24"/>
            </w:rPr>
          </w:pPr>
          <w:r w:rsidRPr="0033481B">
            <w:rPr>
              <w:rFonts w:ascii="Times New Roman" w:hAnsi="Times New Roman" w:cs="Times New Roman"/>
              <w:b/>
              <w:sz w:val="24"/>
            </w:rPr>
            <w:t>Skills &amp; Abilities</w:t>
          </w:r>
        </w:p>
      </w:sdtContent>
    </w:sdt>
    <w:p w:rsidR="000B4AD8" w:rsidRPr="0033481B" w:rsidRDefault="00F728DD" w:rsidP="003348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 xml:space="preserve">Languages </w:t>
      </w:r>
      <w:r w:rsidR="0033481B" w:rsidRPr="0033481B">
        <w:rPr>
          <w:rFonts w:ascii="Times New Roman" w:hAnsi="Times New Roman" w:cs="Times New Roman"/>
          <w:sz w:val="24"/>
        </w:rPr>
        <w:t>known: -</w:t>
      </w:r>
      <w:r w:rsidRPr="0033481B">
        <w:rPr>
          <w:rFonts w:ascii="Times New Roman" w:hAnsi="Times New Roman" w:cs="Times New Roman"/>
          <w:sz w:val="24"/>
        </w:rPr>
        <w:t xml:space="preserve"> </w:t>
      </w:r>
      <w:r w:rsidR="0033481B" w:rsidRPr="0033481B">
        <w:rPr>
          <w:rFonts w:ascii="Times New Roman" w:hAnsi="Times New Roman" w:cs="Times New Roman"/>
          <w:sz w:val="24"/>
        </w:rPr>
        <w:t>C, C</w:t>
      </w:r>
      <w:r w:rsidRPr="0033481B">
        <w:rPr>
          <w:rFonts w:ascii="Times New Roman" w:hAnsi="Times New Roman" w:cs="Times New Roman"/>
          <w:sz w:val="24"/>
        </w:rPr>
        <w:t>++</w:t>
      </w:r>
      <w:r w:rsidR="0033481B" w:rsidRPr="0033481B">
        <w:rPr>
          <w:rFonts w:ascii="Times New Roman" w:hAnsi="Times New Roman" w:cs="Times New Roman"/>
          <w:sz w:val="24"/>
        </w:rPr>
        <w:t>, JAVA, HTML, JAVA</w:t>
      </w:r>
      <w:r w:rsidRPr="0033481B">
        <w:rPr>
          <w:rFonts w:ascii="Times New Roman" w:hAnsi="Times New Roman" w:cs="Times New Roman"/>
          <w:sz w:val="24"/>
        </w:rPr>
        <w:t xml:space="preserve"> SCRIPT ANG Etc.</w:t>
      </w:r>
    </w:p>
    <w:p w:rsidR="00F728DD" w:rsidRPr="0033481B" w:rsidRDefault="00F728DD" w:rsidP="003348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Very good logical and Analytical Skills</w:t>
      </w:r>
    </w:p>
    <w:p w:rsidR="004B1EFB" w:rsidRPr="0033481B" w:rsidRDefault="004B1EFB" w:rsidP="003348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Attended Google I/O of this Year 2021</w:t>
      </w:r>
    </w:p>
    <w:p w:rsidR="004B1EFB" w:rsidRPr="0033481B" w:rsidRDefault="004B1EFB" w:rsidP="003348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Participated in technical competition</w:t>
      </w:r>
    </w:p>
    <w:p w:rsidR="004B1EFB" w:rsidRPr="0033481B" w:rsidRDefault="004B1EFB" w:rsidP="003348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Was a part of college cricket team</w:t>
      </w:r>
      <w:r w:rsidRPr="0033481B">
        <w:rPr>
          <w:rFonts w:ascii="Times New Roman" w:hAnsi="Times New Roman" w:cs="Times New Roman"/>
          <w:sz w:val="24"/>
        </w:rPr>
        <w:t xml:space="preserve"> and Much more</w:t>
      </w:r>
    </w:p>
    <w:p w:rsidR="004B1EFB" w:rsidRPr="0033481B" w:rsidRDefault="004B1EFB" w:rsidP="0033481B">
      <w:pPr>
        <w:pStyle w:val="ListParagraph"/>
        <w:spacing w:line="276" w:lineRule="auto"/>
        <w:ind w:left="648"/>
        <w:rPr>
          <w:rFonts w:ascii="Times New Roman" w:hAnsi="Times New Roman" w:cs="Times New Roman"/>
          <w:sz w:val="24"/>
        </w:rPr>
      </w:pPr>
    </w:p>
    <w:p w:rsidR="0094328E" w:rsidRPr="0033481B" w:rsidRDefault="0094328E" w:rsidP="0033481B">
      <w:pPr>
        <w:spacing w:line="276" w:lineRule="auto"/>
        <w:ind w:left="0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  <w:sz w:val="24"/>
        </w:rPr>
        <w:alias w:val="Leadership:"/>
        <w:tag w:val="Leadership:"/>
        <w:id w:val="-597258693"/>
        <w:placeholder>
          <w:docPart w:val="2ACFE9344EDC4123A69A55F0D680AF09"/>
        </w:placeholder>
        <w:temporary/>
        <w:showingPlcHdr/>
      </w:sdtPr>
      <w:sdtEndPr/>
      <w:sdtContent>
        <w:p w:rsidR="0087650A" w:rsidRPr="0033481B" w:rsidRDefault="0087650A" w:rsidP="0033481B">
          <w:pPr>
            <w:spacing w:line="276" w:lineRule="auto"/>
            <w:rPr>
              <w:rFonts w:ascii="Times New Roman" w:hAnsi="Times New Roman" w:cs="Times New Roman"/>
              <w:b/>
              <w:caps/>
              <w:sz w:val="24"/>
            </w:rPr>
          </w:pPr>
          <w:r w:rsidRPr="0033481B">
            <w:rPr>
              <w:rFonts w:ascii="Times New Roman" w:hAnsi="Times New Roman" w:cs="Times New Roman"/>
              <w:b/>
              <w:sz w:val="24"/>
            </w:rPr>
            <w:t>Leadership</w:t>
          </w:r>
        </w:p>
      </w:sdtContent>
    </w:sdt>
    <w:p w:rsidR="0092054E" w:rsidRPr="0033481B" w:rsidRDefault="004B1EFB" w:rsidP="0033481B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>Because of my strong interpersonal and team  management skills, I was selected</w:t>
      </w:r>
      <w:r w:rsidR="00B1175D" w:rsidRPr="0033481B">
        <w:rPr>
          <w:rFonts w:ascii="Times New Roman" w:hAnsi="Times New Roman" w:cs="Times New Roman"/>
          <w:sz w:val="24"/>
        </w:rPr>
        <w:t xml:space="preserve"> as a Team Leader to direct a group of 4 people</w:t>
      </w:r>
    </w:p>
    <w:p w:rsidR="00594FF8" w:rsidRPr="0033481B" w:rsidRDefault="00B1175D" w:rsidP="0033481B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33481B">
        <w:rPr>
          <w:rFonts w:ascii="Times New Roman" w:hAnsi="Times New Roman" w:cs="Times New Roman"/>
          <w:b/>
          <w:sz w:val="24"/>
        </w:rPr>
        <w:t>Training</w:t>
      </w:r>
    </w:p>
    <w:p w:rsidR="00B1175D" w:rsidRPr="0033481B" w:rsidRDefault="00B1175D" w:rsidP="0033481B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</w:rPr>
      </w:pPr>
      <w:r w:rsidRPr="0033481B">
        <w:rPr>
          <w:rFonts w:ascii="Times New Roman" w:hAnsi="Times New Roman" w:cs="Times New Roman"/>
          <w:sz w:val="24"/>
        </w:rPr>
        <w:t xml:space="preserve">June 2020 to July </w:t>
      </w:r>
      <w:r w:rsidR="0033481B" w:rsidRPr="0033481B">
        <w:rPr>
          <w:rFonts w:ascii="Times New Roman" w:hAnsi="Times New Roman" w:cs="Times New Roman"/>
          <w:sz w:val="24"/>
        </w:rPr>
        <w:t>2020:</w:t>
      </w:r>
      <w:r w:rsidRPr="0033481B">
        <w:rPr>
          <w:rFonts w:ascii="Times New Roman" w:hAnsi="Times New Roman" w:cs="Times New Roman"/>
          <w:sz w:val="24"/>
        </w:rPr>
        <w:t xml:space="preserve"> Rise up </w:t>
      </w:r>
      <w:r w:rsidR="0033481B" w:rsidRPr="0033481B">
        <w:rPr>
          <w:rFonts w:ascii="Times New Roman" w:hAnsi="Times New Roman" w:cs="Times New Roman"/>
          <w:sz w:val="24"/>
        </w:rPr>
        <w:t>Academy,</w:t>
      </w:r>
      <w:r w:rsidRPr="0033481B">
        <w:rPr>
          <w:rFonts w:ascii="Times New Roman" w:hAnsi="Times New Roman" w:cs="Times New Roman"/>
          <w:sz w:val="24"/>
        </w:rPr>
        <w:t xml:space="preserve"> pune.</w:t>
      </w:r>
    </w:p>
    <w:sectPr w:rsidR="00B1175D" w:rsidRPr="0033481B" w:rsidSect="0094328E">
      <w:headerReference w:type="default" r:id="rId9"/>
      <w:footerReference w:type="default" r:id="rId10"/>
      <w:headerReference w:type="first" r:id="rId11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912" w:rsidRDefault="005F1912" w:rsidP="00CC562D">
      <w:pPr>
        <w:spacing w:after="0"/>
      </w:pPr>
      <w:r>
        <w:separator/>
      </w:r>
    </w:p>
  </w:endnote>
  <w:endnote w:type="continuationSeparator" w:id="0">
    <w:p w:rsidR="005F1912" w:rsidRDefault="005F1912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2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912" w:rsidRDefault="005F1912" w:rsidP="00CC562D">
      <w:pPr>
        <w:spacing w:after="0"/>
      </w:pPr>
      <w:r>
        <w:separator/>
      </w:r>
    </w:p>
  </w:footnote>
  <w:footnote w:type="continuationSeparator" w:id="0">
    <w:p w:rsidR="005F1912" w:rsidRDefault="005F1912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Your name:"/>
      <w:tag w:val="Your name:"/>
      <w:id w:val="-1934733010"/>
      <w:placeholder>
        <w:docPart w:val="7C6BA354149E4B76A536B876D9F0DA7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E3678" w:rsidRDefault="0033481B" w:rsidP="005E3678">
        <w:pPr>
          <w:pStyle w:val="Title"/>
        </w:pPr>
        <w:r>
          <w:t>Qureshi hamza saifan</w:t>
        </w:r>
      </w:p>
    </w:sdtContent>
  </w:sdt>
  <w:p w:rsidR="005E3678" w:rsidRDefault="005F1912" w:rsidP="005E3678">
    <w:pPr>
      <w:pStyle w:val="ContactInfo"/>
    </w:pPr>
    <w:sdt>
      <w:sdtPr>
        <w:alias w:val="Address:"/>
        <w:tag w:val="Address:"/>
        <w:id w:val="-1388171015"/>
        <w:placeholder>
          <w:docPart w:val="CC0B304D54714EC49AC6719065C773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r w:rsidR="00966B08">
          <w:t>474</w:t>
        </w:r>
      </w:sdtContent>
    </w:sdt>
    <w:r w:rsidR="005E3678">
      <w:t xml:space="preserve">, </w:t>
    </w:r>
    <w:sdt>
      <w:sdtPr>
        <w:alias w:val="City, ST ZIP Code:"/>
        <w:tag w:val="City, ST ZIP Code:"/>
        <w:id w:val="34632979"/>
        <w:placeholder>
          <w:docPart w:val="F9B585FAD04D4D1D86F3A7A1A8BCC09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966B08">
          <w:t>center street camp pune-411001</w:t>
        </w:r>
      </w:sdtContent>
    </w:sdt>
  </w:p>
  <w:p w:rsidR="00E50F6B" w:rsidRDefault="005F1912" w:rsidP="005E3678">
    <w:pPr>
      <w:pStyle w:val="ContactInfo"/>
    </w:pPr>
    <w:sdt>
      <w:sdtPr>
        <w:alias w:val="Phone:"/>
        <w:tag w:val="Phone:"/>
        <w:id w:val="2024825804"/>
        <w:placeholder>
          <w:docPart w:val="86FD93C2174541F58562A293E9512782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966B08">
          <w:t>8530885390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162CBF6C" wp14:editId="4DB84C9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id="Group 13" o:spid="_x0000_s1026" alt="Description: 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">
              <v:rect id="Rectangle 14" o:spid="_x0000_s1027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LGsQA&#10;AADbAAAADwAAAGRycy9kb3ducmV2LnhtbESPQWsCMRCF7wX/QxjBW02sYmVrFGkRREqhq70Pm+lm&#10;62ay3cTd7b9vhEJvM7z3vnmz3g6uFh21ofKsYTZVIIgLbyouNZxP+/sViBCRDdaeScMPBdhuRndr&#10;zIzv+Z26PJYiQThkqMHG2GRShsKSwzD1DXHSPn3rMKa1LaVpsU9wV8sHpZbSYcXpgsWGni0Vl/zq&#10;bpTLtXu0/Vm95G8fxfLrOH9V31pPxsPuCUSkIf6b/9IHk+ov4PZLGk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TixrEAAAA2wAAAA8AAAAAAAAAAAAAAAAAmAIAAGRycy9k&#10;b3ducmV2LnhtbFBLBQYAAAAABAAEAPUAAACJAw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gEcMA&#10;AADbAAAADwAAAGRycy9kb3ducmV2LnhtbERPTWvCQBC9F/wPyxR6kbpRWgkxGxFRKEoPRul5zE43&#10;abOzIbvV+O/dQqG3ebzPyZeDbcWFet84VjCdJCCIK6cbNgpOx+1zCsIHZI2tY1JwIw/LYvSQY6bd&#10;lQ90KYMRMYR9hgrqELpMSl/VZNFPXEccuU/XWwwR9kbqHq8x3LZyliRzabHh2FBjR+uaqu/yxyr4&#10;kLfdxu9SPJtT+b7/SsbmZTpW6ulxWC1ABBrCv/jP/abj/Ff4/SU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BgEcMAAADbAAAADwAAAAAAAAAAAAAAAACYAgAAZHJzL2Rv&#10;d25yZXYueG1sUEsFBgAAAAAEAAQA9QAAAIgD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GXb0A&#10;AADbAAAADwAAAGRycy9kb3ducmV2LnhtbERPyQrCMBC9C/5DGMGbpiqIVKOIInjw4HbwODRjF5tJ&#10;aWKtf28Ewds83jqLVWtK0VDtcssKRsMIBHFidc6pgutlN5iBcB5ZY2mZFLzJwWrZ7Sww1vbFJ2rO&#10;PhUhhF2MCjLvq1hKl2Rk0A1tRRy4u60N+gDrVOoaXyHclHIcRVNpMOfQkGFFm4ySx/lpFLjtsZB4&#10;KCZp+zDbw8w1xe0kler32vUchKfW/8U/916H+V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HzGXb0AAADbAAAADwAAAAAAAAAAAAAAAACYAgAAZHJzL2Rvd25yZXYu&#10;eG1sUEsFBgAAAAAEAAQA9QAAAIID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:rsidR="005E3678" w:rsidRDefault="005F1912" w:rsidP="005E3678">
    <w:pPr>
      <w:pStyle w:val="ContactInfo"/>
    </w:pPr>
    <w:sdt>
      <w:sdtPr>
        <w:alias w:val="Email:"/>
        <w:tag w:val="Email:"/>
        <w:id w:val="1728872440"/>
        <w:placeholder>
          <w:docPart w:val="9779B635027D4E268623825BF42E148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966B08">
          <w:t>hq405599@gmail.com</w:t>
        </w:r>
      </w:sdtContent>
    </w:sdt>
  </w:p>
  <w:sdt>
    <w:sdtPr>
      <w:alias w:val="Website:"/>
      <w:tag w:val="Website:"/>
      <w:id w:val="-1483385653"/>
      <w:placeholder>
        <w:docPart w:val="BCE87B868F97419B80482733D70586EE"/>
      </w:placeholder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:rsidR="005E3678" w:rsidRPr="00363129" w:rsidRDefault="00966B08" w:rsidP="005E3678">
        <w:pPr>
          <w:pStyle w:val="ContactInfo"/>
        </w:pPr>
        <w:r>
          <w:t>hq410749@gmail.com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Enter your name:"/>
      <w:tag w:val="Enter your name:"/>
      <w:id w:val="-625996017"/>
      <w:placeholder>
        <w:docPart w:val="5ECBAD28FC33496BBF0CDB956DF878E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63129" w:rsidRDefault="0033481B" w:rsidP="00363129">
        <w:pPr>
          <w:pStyle w:val="Title"/>
        </w:pPr>
        <w:r>
          <w:t>Qureshi hamza saifan</w:t>
        </w:r>
      </w:p>
    </w:sdtContent>
  </w:sdt>
  <w:p w:rsidR="00363129" w:rsidRDefault="005F1912" w:rsidP="00363129">
    <w:pPr>
      <w:pStyle w:val="ContactInfo"/>
    </w:pPr>
    <w:sdt>
      <w:sdtPr>
        <w:alias w:val="Enter address:"/>
        <w:tag w:val="Enter address:"/>
        <w:id w:val="-1007595244"/>
        <w:placeholder>
          <w:docPart w:val="C604D034E4BB450D81DA22952152818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66B08">
          <w:t>474</w:t>
        </w:r>
      </w:sdtContent>
    </w:sdt>
    <w:r w:rsidR="00B4473C">
      <w:t xml:space="preserve">, </w:t>
    </w:r>
    <w:sdt>
      <w:sdtPr>
        <w:alias w:val="Enter City, ST ZIP Code:"/>
        <w:tag w:val=""/>
        <w:id w:val="-108596555"/>
        <w:placeholder>
          <w:docPart w:val="DFB9DBBD3D6B46589C025CAA27424E2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966B08">
          <w:t>center street camp pune-411001</w:t>
        </w:r>
      </w:sdtContent>
    </w:sdt>
  </w:p>
  <w:p w:rsidR="00363129" w:rsidRPr="00E81174" w:rsidRDefault="005F1912" w:rsidP="00BD5277">
    <w:pPr>
      <w:pStyle w:val="ContactInfo"/>
      <w:tabs>
        <w:tab w:val="left" w:pos="3150"/>
      </w:tabs>
    </w:pPr>
    <w:sdt>
      <w:sdtPr>
        <w:alias w:val="Enter phone:"/>
        <w:tag w:val="Enter phone:"/>
        <w:id w:val="683557046"/>
        <w:placeholder>
          <w:docPart w:val="F488624BBD4542CE84368B5F530606F4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966B08">
          <w:t>8530885390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46C2F94A" wp14:editId="692416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id="Group 9" o:spid="_x0000_s1026" alt="Description: 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">
              <v:rect id="Rectangle 10" o:spid="_x0000_s1027" alt="Curved border layout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NGcMA&#10;AADbAAAADwAAAGRycy9kb3ducmV2LnhtbESPQUvDQBCF70L/wzIFb3a3ClVit6VUBBERjPU+ZMds&#10;2uxszG6T+O8dQfD2hnnzzXvr7RRaNVCfmsgWlgsDiriKruHawuH98eoOVMrIDtvIZOGbEmw3s4s1&#10;Fi6O/EZDmWslEE4FWvA5d4XWqfIUMC1iRyy7z9gHzDL2tXY9jgIPrb42ZqUDNiwfPHa091SdynP4&#10;pZzOw60fD+ahfP2oVsfnmxfzZe3lfNrdg8o05X/z3/WTk/iSXrqI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iNGcMAAADbAAAADwAAAAAAAAAAAAAAAACYAgAAZHJzL2Rv&#10;d25yZXYueG1sUEsFBgAAAAAEAAQA9QAAAIgD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EsIA&#10;AADbAAAADwAAAGRycy9kb3ducmV2LnhtbERPTWvCQBC9F/wPywi9SN1ESgkxGxGxIJYeTKXnMTvd&#10;pGZnQ3ar8d93C0Jv83ifU6xG24kLDb51rCCdJyCIa6dbNgqOH69PGQgfkDV2jknBjTysyslDgbl2&#10;Vz7QpQpGxBD2OSpoQuhzKX3dkEU/dz1x5L7cYDFEOBipB7zGcNvJRZK8SIstx4YGe9o0VJ+rH6vg&#10;U972W7/P8GSO1fvbdzIzz+lMqcfpuF6CCDSGf/HdvdNxfgp/v8QD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2YSwgAAANsAAAAPAAAAAAAAAAAAAAAAAJgCAABkcnMvZG93&#10;bnJldi54bWxQSwUGAAAAAAQABAD1AAAAhwM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fAXr0A&#10;AADbAAAADwAAAGRycy9kb3ducmV2LnhtbERPyQrCMBC9C/5DGMGbpiqIVKOIInjw4HbwODRjF5tJ&#10;aWKtf28Ewds83jqLVWtK0VDtcssKRsMIBHFidc6pgutlN5iBcB5ZY2mZFLzJwWrZ7Sww1vbFJ2rO&#10;PhUhhF2MCjLvq1hKl2Rk0A1tRRy4u60N+gDrVOoaXyHclHIcRVNpMOfQkGFFm4ySx/lpFLjtsZB4&#10;KCZp+zDbw8w1xe0kler32vUchKfW/8U/916H+W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0fAXr0AAADbAAAADwAAAAAAAAAAAAAAAACYAgAAZHJzL2Rvd25yZXYu&#10;eG1sUEsFBgAAAAAEAAQA9QAAAIID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-1985455738"/>
      <w:placeholder>
        <w:docPart w:val="F46209E0EA864E2287149F6F293BF16D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/>
    <w:sdtContent>
      <w:p w:rsidR="00363129" w:rsidRDefault="00966B08" w:rsidP="00363129">
        <w:pPr>
          <w:pStyle w:val="ContactInfo"/>
        </w:pPr>
        <w:r>
          <w:t>hq405599@gmail.com</w:t>
        </w:r>
      </w:p>
    </w:sdtContent>
  </w:sdt>
  <w:sdt>
    <w:sdtPr>
      <w:alias w:val="Enter website:"/>
      <w:tag w:val="Enter website:"/>
      <w:id w:val="1329867481"/>
      <w:placeholder>
        <w:docPart w:val="D28400714D164AFEAC77A6EDDD70CCCE"/>
      </w:placeholder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:rsidR="00363129" w:rsidRPr="00363129" w:rsidRDefault="00966B08" w:rsidP="00363129">
        <w:pPr>
          <w:pStyle w:val="ContactInfo"/>
        </w:pPr>
        <w:r>
          <w:t>hq410749@gmail.com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4256F9"/>
    <w:multiLevelType w:val="hybridMultilevel"/>
    <w:tmpl w:val="100CF14A"/>
    <w:lvl w:ilvl="0" w:tplc="24706332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>
    <w:nsid w:val="182B69D0"/>
    <w:multiLevelType w:val="hybridMultilevel"/>
    <w:tmpl w:val="1F7EA150"/>
    <w:lvl w:ilvl="0" w:tplc="A0D0E56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1F3B5308"/>
    <w:multiLevelType w:val="hybridMultilevel"/>
    <w:tmpl w:val="45182BAA"/>
    <w:lvl w:ilvl="0" w:tplc="E88A940E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>
    <w:nsid w:val="29637704"/>
    <w:multiLevelType w:val="hybridMultilevel"/>
    <w:tmpl w:val="F07A1FE0"/>
    <w:lvl w:ilvl="0" w:tplc="8D56A246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2D7B7F74"/>
    <w:multiLevelType w:val="hybridMultilevel"/>
    <w:tmpl w:val="8196C2D4"/>
    <w:lvl w:ilvl="0" w:tplc="6B088FE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>
    <w:nsid w:val="34BC406E"/>
    <w:multiLevelType w:val="hybridMultilevel"/>
    <w:tmpl w:val="BDF4B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C67E5"/>
    <w:multiLevelType w:val="hybridMultilevel"/>
    <w:tmpl w:val="F168E2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1"/>
  </w:num>
  <w:num w:numId="14">
    <w:abstractNumId w:val="10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08"/>
    <w:rsid w:val="00011689"/>
    <w:rsid w:val="000B4AD8"/>
    <w:rsid w:val="000F4513"/>
    <w:rsid w:val="00241711"/>
    <w:rsid w:val="00293B83"/>
    <w:rsid w:val="00296B0D"/>
    <w:rsid w:val="0033481B"/>
    <w:rsid w:val="004654C2"/>
    <w:rsid w:val="004B1EFB"/>
    <w:rsid w:val="004C4087"/>
    <w:rsid w:val="0057242C"/>
    <w:rsid w:val="0057335A"/>
    <w:rsid w:val="00594FF8"/>
    <w:rsid w:val="005E3678"/>
    <w:rsid w:val="005F1912"/>
    <w:rsid w:val="00624536"/>
    <w:rsid w:val="006362CD"/>
    <w:rsid w:val="006501E3"/>
    <w:rsid w:val="006A3CE7"/>
    <w:rsid w:val="008453B9"/>
    <w:rsid w:val="0087650A"/>
    <w:rsid w:val="00917814"/>
    <w:rsid w:val="0092054E"/>
    <w:rsid w:val="0094328E"/>
    <w:rsid w:val="00966B08"/>
    <w:rsid w:val="009C13EB"/>
    <w:rsid w:val="009D6ED8"/>
    <w:rsid w:val="00A0318E"/>
    <w:rsid w:val="00A250E8"/>
    <w:rsid w:val="00A52192"/>
    <w:rsid w:val="00AA48D9"/>
    <w:rsid w:val="00AB43BC"/>
    <w:rsid w:val="00AD0F4D"/>
    <w:rsid w:val="00AD6605"/>
    <w:rsid w:val="00B1175D"/>
    <w:rsid w:val="00B15BC4"/>
    <w:rsid w:val="00B4473C"/>
    <w:rsid w:val="00B94F42"/>
    <w:rsid w:val="00BC72C0"/>
    <w:rsid w:val="00BD5277"/>
    <w:rsid w:val="00C23BA6"/>
    <w:rsid w:val="00C86B7A"/>
    <w:rsid w:val="00CC562D"/>
    <w:rsid w:val="00CF2F10"/>
    <w:rsid w:val="00D65B61"/>
    <w:rsid w:val="00D9285E"/>
    <w:rsid w:val="00DA1155"/>
    <w:rsid w:val="00DF5F42"/>
    <w:rsid w:val="00E50F6B"/>
    <w:rsid w:val="00E625C5"/>
    <w:rsid w:val="00EA7D64"/>
    <w:rsid w:val="00ED4595"/>
    <w:rsid w:val="00F66FAD"/>
    <w:rsid w:val="00F728D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A3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4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4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NA%20QUARESHI\AppData\Roaming\Microsoft\Templates\Entryleve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CBAD28FC33496BBF0CDB956DF87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A1466-3B40-4ECB-8D16-8B3F17AA7FB4}"/>
      </w:docPartPr>
      <w:docPartBody>
        <w:p w:rsidR="00000000" w:rsidRDefault="00AA3B5E">
          <w:pPr>
            <w:pStyle w:val="5ECBAD28FC33496BBF0CDB956DF878EB"/>
          </w:pPr>
          <w:r w:rsidRPr="009A3F06">
            <w:t>Objective</w:t>
          </w:r>
        </w:p>
      </w:docPartBody>
    </w:docPart>
    <w:docPart>
      <w:docPartPr>
        <w:name w:val="C604D034E4BB450D81DA22952152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41E55-0412-44E2-9490-40DC2F4442BB}"/>
      </w:docPartPr>
      <w:docPartBody>
        <w:p w:rsidR="00000000" w:rsidRDefault="00AA3B5E">
          <w:pPr>
            <w:pStyle w:val="C604D034E4BB450D81DA229521528185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F488624BBD4542CE84368B5F53060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CB333-7BF6-4CAA-A5CE-1F2744ECF2A8}"/>
      </w:docPartPr>
      <w:docPartBody>
        <w:p w:rsidR="00000000" w:rsidRDefault="00AA3B5E">
          <w:pPr>
            <w:pStyle w:val="F488624BBD4542CE84368B5F530606F4"/>
          </w:pPr>
          <w:r>
            <w:t>Enter your name, street address, city and ZIP code, phone number, email address, and website in the header, and then delete t</w:t>
          </w:r>
          <w:r>
            <w:t>his sentence.</w:t>
          </w:r>
        </w:p>
      </w:docPartBody>
    </w:docPart>
    <w:docPart>
      <w:docPartPr>
        <w:name w:val="F46209E0EA864E2287149F6F293B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69898-7450-4695-87DC-D0DBA35B8C84}"/>
      </w:docPartPr>
      <w:docPartBody>
        <w:p w:rsidR="00000000" w:rsidRDefault="00AA3B5E">
          <w:pPr>
            <w:pStyle w:val="F46209E0EA864E2287149F6F293BF16D"/>
          </w:pPr>
          <w:r w:rsidRPr="009A3F06">
            <w:t>Skills &amp; Abilities</w:t>
          </w:r>
        </w:p>
      </w:docPartBody>
    </w:docPart>
    <w:docPart>
      <w:docPartPr>
        <w:name w:val="D28400714D164AFEAC77A6EDDD70C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C7191-2FCC-4795-A6F9-A473FB7A7FEE}"/>
      </w:docPartPr>
      <w:docPartBody>
        <w:p w:rsidR="00000000" w:rsidRDefault="00AA3B5E">
          <w:pPr>
            <w:pStyle w:val="D28400714D164AFEAC77A6EDDD70CCCE"/>
          </w:pPr>
          <w:r w:rsidRPr="009A3F06">
            <w:t xml:space="preserve">On the Design tab of the ribbon, check out the Themes, Colors, and Fonts galleries to get a custom look with just a </w:t>
          </w:r>
          <w:r>
            <w:t>tap</w:t>
          </w:r>
          <w:r w:rsidRPr="009A3F06">
            <w:t>.</w:t>
          </w:r>
        </w:p>
      </w:docPartBody>
    </w:docPart>
    <w:docPart>
      <w:docPartPr>
        <w:name w:val="DFB9DBBD3D6B46589C025CAA27424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E3105-30FE-479F-8B40-6544F7EF50A7}"/>
      </w:docPartPr>
      <w:docPartBody>
        <w:p w:rsidR="00000000" w:rsidRDefault="00AA3B5E">
          <w:pPr>
            <w:pStyle w:val="DFB9DBBD3D6B46589C025CAA27424E2C"/>
          </w:pPr>
          <w:r w:rsidRPr="009A3F06">
            <w:t>Experience</w:t>
          </w:r>
        </w:p>
      </w:docPartBody>
    </w:docPart>
    <w:docPart>
      <w:docPartPr>
        <w:name w:val="7C6BA354149E4B76A536B876D9F0D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88440-EF26-4595-AC49-8FC18ED6EDB6}"/>
      </w:docPartPr>
      <w:docPartBody>
        <w:p w:rsidR="00000000" w:rsidRDefault="00AA3B5E">
          <w:pPr>
            <w:pStyle w:val="7C6BA354149E4B76A536B876D9F0DA75"/>
          </w:pPr>
          <w:r w:rsidRPr="0087650A">
            <w:t>Job Title 1</w:t>
          </w:r>
        </w:p>
      </w:docPartBody>
    </w:docPart>
    <w:docPart>
      <w:docPartPr>
        <w:name w:val="CC0B304D54714EC49AC6719065C7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B3CD-05ED-42DB-BA8F-A886C0BD2A39}"/>
      </w:docPartPr>
      <w:docPartBody>
        <w:p w:rsidR="00000000" w:rsidRDefault="00AA3B5E">
          <w:pPr>
            <w:pStyle w:val="CC0B304D54714EC49AC6719065C77320"/>
          </w:pPr>
          <w:r w:rsidRPr="0087650A">
            <w:t>Company Name</w:t>
          </w:r>
        </w:p>
      </w:docPartBody>
    </w:docPart>
    <w:docPart>
      <w:docPartPr>
        <w:name w:val="F9B585FAD04D4D1D86F3A7A1A8BCC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36B5A-85B6-49CA-ABC6-4D47F72933CD}"/>
      </w:docPartPr>
      <w:docPartBody>
        <w:p w:rsidR="00000000" w:rsidRDefault="00AA3B5E">
          <w:pPr>
            <w:pStyle w:val="F9B585FAD04D4D1D86F3A7A1A8BCC090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86FD93C2174541F58562A293E9512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A6451-51EB-43B1-A93E-85AC370E3579}"/>
      </w:docPartPr>
      <w:docPartBody>
        <w:p w:rsidR="00000000" w:rsidRDefault="00AA3B5E">
          <w:pPr>
            <w:pStyle w:val="86FD93C2174541F58562A293E9512782"/>
          </w:pPr>
          <w:r w:rsidRPr="009A3F06">
            <w:t>Dates From</w:t>
          </w:r>
        </w:p>
      </w:docPartBody>
    </w:docPart>
    <w:docPart>
      <w:docPartPr>
        <w:name w:val="9779B635027D4E268623825BF42E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591D5-EF15-4D96-A7CA-DD1CE8BBC6E7}"/>
      </w:docPartPr>
      <w:docPartBody>
        <w:p w:rsidR="00000000" w:rsidRDefault="00AA3B5E">
          <w:pPr>
            <w:pStyle w:val="9779B635027D4E268623825BF42E148C"/>
          </w:pPr>
          <w:r w:rsidRPr="009A3F06">
            <w:t>To</w:t>
          </w:r>
        </w:p>
      </w:docPartBody>
    </w:docPart>
    <w:docPart>
      <w:docPartPr>
        <w:name w:val="BCE87B868F97419B80482733D7058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4CBF-BB26-4B93-AF53-C0578CE3BA9C}"/>
      </w:docPartPr>
      <w:docPartBody>
        <w:p w:rsidR="00000000" w:rsidRDefault="00AA3B5E">
          <w:pPr>
            <w:pStyle w:val="BCE87B868F97419B80482733D70586EE"/>
          </w:pPr>
          <w:r w:rsidRPr="0087650A">
            <w:t>Job Title 2</w:t>
          </w:r>
        </w:p>
      </w:docPartBody>
    </w:docPart>
    <w:docPart>
      <w:docPartPr>
        <w:name w:val="2ACFE9344EDC4123A69A55F0D680A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4CF0A-8AE9-4F03-8C4D-B40C63766050}"/>
      </w:docPartPr>
      <w:docPartBody>
        <w:p w:rsidR="00000000" w:rsidRDefault="00AA3B5E">
          <w:pPr>
            <w:pStyle w:val="2ACFE9344EDC4123A69A55F0D680AF09"/>
          </w:pPr>
          <w:r w:rsidRPr="009A3F06">
            <w:t>Leadership</w:t>
          </w:r>
        </w:p>
      </w:docPartBody>
    </w:docPart>
    <w:docPart>
      <w:docPartPr>
        <w:name w:val="9750569A179F49ADB9818DE73C7D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38EE-9066-4FA8-9621-CFB1F717979A}"/>
      </w:docPartPr>
      <w:docPartBody>
        <w:p w:rsidR="00000000" w:rsidRDefault="008D2153" w:rsidP="008D2153">
          <w:pPr>
            <w:pStyle w:val="9750569A179F49ADB9818DE73C7D4034"/>
          </w:pPr>
          <w:r w:rsidRPr="009A3F06">
            <w:t>Education</w:t>
          </w:r>
        </w:p>
      </w:docPartBody>
    </w:docPart>
    <w:docPart>
      <w:docPartPr>
        <w:name w:val="0EC9C5E0FC60400980E390D8AA27A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272C5-E405-4C20-B8A6-327C92AE64A5}"/>
      </w:docPartPr>
      <w:docPartBody>
        <w:p w:rsidR="00000000" w:rsidRDefault="008D2153" w:rsidP="008D2153">
          <w:pPr>
            <w:pStyle w:val="0EC9C5E0FC60400980E390D8AA27A6EE"/>
          </w:pPr>
          <w:r w:rsidRPr="009A3F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53"/>
    <w:rsid w:val="008D2153"/>
    <w:rsid w:val="00A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BAD28FC33496BBF0CDB956DF878EB">
    <w:name w:val="5ECBAD28FC33496BBF0CDB956DF878EB"/>
  </w:style>
  <w:style w:type="paragraph" w:customStyle="1" w:styleId="C604D034E4BB450D81DA229521528185">
    <w:name w:val="C604D034E4BB450D81DA229521528185"/>
  </w:style>
  <w:style w:type="paragraph" w:customStyle="1" w:styleId="F488624BBD4542CE84368B5F530606F4">
    <w:name w:val="F488624BBD4542CE84368B5F530606F4"/>
  </w:style>
  <w:style w:type="paragraph" w:customStyle="1" w:styleId="F46209E0EA864E2287149F6F293BF16D">
    <w:name w:val="F46209E0EA864E2287149F6F293BF16D"/>
  </w:style>
  <w:style w:type="paragraph" w:customStyle="1" w:styleId="D28400714D164AFEAC77A6EDDD70CCCE">
    <w:name w:val="D28400714D164AFEAC77A6EDDD70CCCE"/>
  </w:style>
  <w:style w:type="paragraph" w:customStyle="1" w:styleId="DFB9DBBD3D6B46589C025CAA27424E2C">
    <w:name w:val="DFB9DBBD3D6B46589C025CAA27424E2C"/>
  </w:style>
  <w:style w:type="paragraph" w:customStyle="1" w:styleId="7C6BA354149E4B76A536B876D9F0DA75">
    <w:name w:val="7C6BA354149E4B76A536B876D9F0DA75"/>
  </w:style>
  <w:style w:type="paragraph" w:customStyle="1" w:styleId="CC0B304D54714EC49AC6719065C77320">
    <w:name w:val="CC0B304D54714EC49AC6719065C77320"/>
  </w:style>
  <w:style w:type="paragraph" w:customStyle="1" w:styleId="F9B585FAD04D4D1D86F3A7A1A8BCC090">
    <w:name w:val="F9B585FAD04D4D1D86F3A7A1A8BCC090"/>
  </w:style>
  <w:style w:type="paragraph" w:customStyle="1" w:styleId="86FD93C2174541F58562A293E9512782">
    <w:name w:val="86FD93C2174541F58562A293E9512782"/>
  </w:style>
  <w:style w:type="paragraph" w:customStyle="1" w:styleId="9779B635027D4E268623825BF42E148C">
    <w:name w:val="9779B635027D4E268623825BF42E148C"/>
  </w:style>
  <w:style w:type="paragraph" w:customStyle="1" w:styleId="BCE87B868F97419B80482733D70586EE">
    <w:name w:val="BCE87B868F97419B80482733D70586EE"/>
  </w:style>
  <w:style w:type="paragraph" w:customStyle="1" w:styleId="6AD064D107894899B418FCAE3C9622C0">
    <w:name w:val="6AD064D107894899B418FCAE3C9622C0"/>
  </w:style>
  <w:style w:type="paragraph" w:customStyle="1" w:styleId="ADF54DB78C504DB5B6B26B369BAAEB51">
    <w:name w:val="ADF54DB78C504DB5B6B26B369BAAEB51"/>
  </w:style>
  <w:style w:type="paragraph" w:customStyle="1" w:styleId="7BCE180F7CA6481E912D63AB9F2AD5CD">
    <w:name w:val="7BCE180F7CA6481E912D63AB9F2AD5CD"/>
  </w:style>
  <w:style w:type="paragraph" w:customStyle="1" w:styleId="A8546D534CA643BBBEC98FF94A380EF4">
    <w:name w:val="A8546D534CA643BBBEC98FF94A380EF4"/>
  </w:style>
  <w:style w:type="paragraph" w:customStyle="1" w:styleId="02100DA03BA948C3B4532A97F0D69052">
    <w:name w:val="02100DA03BA948C3B4532A97F0D69052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F7FB77F6A004460BA4F6AEA6F1D386E5">
    <w:name w:val="F7FB77F6A004460BA4F6AEA6F1D386E5"/>
  </w:style>
  <w:style w:type="paragraph" w:customStyle="1" w:styleId="3972EB2BA8474D5EB865B4A2FC9CB8CE">
    <w:name w:val="3972EB2BA8474D5EB865B4A2FC9CB8CE"/>
  </w:style>
  <w:style w:type="paragraph" w:customStyle="1" w:styleId="60AB3DBFA5A540548E97CC69C1B8518E">
    <w:name w:val="60AB3DBFA5A540548E97CC69C1B8518E"/>
  </w:style>
  <w:style w:type="paragraph" w:customStyle="1" w:styleId="62B7D1ADA9134215B714DB8BF799D6DE">
    <w:name w:val="62B7D1ADA9134215B714DB8BF799D6DE"/>
  </w:style>
  <w:style w:type="paragraph" w:customStyle="1" w:styleId="6C9651E2082F486D9E46C27F8D883627">
    <w:name w:val="6C9651E2082F486D9E46C27F8D883627"/>
  </w:style>
  <w:style w:type="paragraph" w:customStyle="1" w:styleId="64D05E48C2CB4F15B26605BA11351E1A">
    <w:name w:val="64D05E48C2CB4F15B26605BA11351E1A"/>
  </w:style>
  <w:style w:type="paragraph" w:customStyle="1" w:styleId="B575819EBA7D4D88A56A1E3A8EFB0C93">
    <w:name w:val="B575819EBA7D4D88A56A1E3A8EFB0C93"/>
  </w:style>
  <w:style w:type="paragraph" w:customStyle="1" w:styleId="3A2B11A1132B446FB96F3584604BD37E">
    <w:name w:val="3A2B11A1132B446FB96F3584604BD37E"/>
  </w:style>
  <w:style w:type="paragraph" w:customStyle="1" w:styleId="38642785DE3847ACB980CF12FB0FD679">
    <w:name w:val="38642785DE3847ACB980CF12FB0FD679"/>
  </w:style>
  <w:style w:type="paragraph" w:customStyle="1" w:styleId="E9944AFE0EF94AA1969960AA5288D1C7">
    <w:name w:val="E9944AFE0EF94AA1969960AA5288D1C7"/>
  </w:style>
  <w:style w:type="paragraph" w:customStyle="1" w:styleId="6BF598153955401781A7ED1243E1135D">
    <w:name w:val="6BF598153955401781A7ED1243E1135D"/>
  </w:style>
  <w:style w:type="paragraph" w:customStyle="1" w:styleId="4B1E95BCB718403DBE21F8913EF3870A">
    <w:name w:val="4B1E95BCB718403DBE21F8913EF3870A"/>
  </w:style>
  <w:style w:type="paragraph" w:customStyle="1" w:styleId="2ACFE9344EDC4123A69A55F0D680AF09">
    <w:name w:val="2ACFE9344EDC4123A69A55F0D680AF09"/>
  </w:style>
  <w:style w:type="paragraph" w:customStyle="1" w:styleId="8C12E77A0BD54E2DB6616F3FE948A849">
    <w:name w:val="8C12E77A0BD54E2DB6616F3FE948A849"/>
  </w:style>
  <w:style w:type="paragraph" w:customStyle="1" w:styleId="9750569A179F49ADB9818DE73C7D4034">
    <w:name w:val="9750569A179F49ADB9818DE73C7D4034"/>
    <w:rsid w:val="008D2153"/>
  </w:style>
  <w:style w:type="paragraph" w:customStyle="1" w:styleId="EF58F43688A0402FAC90C60ADF95ADA8">
    <w:name w:val="EF58F43688A0402FAC90C60ADF95ADA8"/>
    <w:rsid w:val="008D2153"/>
  </w:style>
  <w:style w:type="paragraph" w:customStyle="1" w:styleId="0EC9C5E0FC60400980E390D8AA27A6EE">
    <w:name w:val="0EC9C5E0FC60400980E390D8AA27A6EE"/>
    <w:rsid w:val="008D2153"/>
  </w:style>
  <w:style w:type="paragraph" w:customStyle="1" w:styleId="E75BDFB6AF724034AA42135ECDA1722A">
    <w:name w:val="E75BDFB6AF724034AA42135ECDA1722A"/>
    <w:rsid w:val="008D21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BAD28FC33496BBF0CDB956DF878EB">
    <w:name w:val="5ECBAD28FC33496BBF0CDB956DF878EB"/>
  </w:style>
  <w:style w:type="paragraph" w:customStyle="1" w:styleId="C604D034E4BB450D81DA229521528185">
    <w:name w:val="C604D034E4BB450D81DA229521528185"/>
  </w:style>
  <w:style w:type="paragraph" w:customStyle="1" w:styleId="F488624BBD4542CE84368B5F530606F4">
    <w:name w:val="F488624BBD4542CE84368B5F530606F4"/>
  </w:style>
  <w:style w:type="paragraph" w:customStyle="1" w:styleId="F46209E0EA864E2287149F6F293BF16D">
    <w:name w:val="F46209E0EA864E2287149F6F293BF16D"/>
  </w:style>
  <w:style w:type="paragraph" w:customStyle="1" w:styleId="D28400714D164AFEAC77A6EDDD70CCCE">
    <w:name w:val="D28400714D164AFEAC77A6EDDD70CCCE"/>
  </w:style>
  <w:style w:type="paragraph" w:customStyle="1" w:styleId="DFB9DBBD3D6B46589C025CAA27424E2C">
    <w:name w:val="DFB9DBBD3D6B46589C025CAA27424E2C"/>
  </w:style>
  <w:style w:type="paragraph" w:customStyle="1" w:styleId="7C6BA354149E4B76A536B876D9F0DA75">
    <w:name w:val="7C6BA354149E4B76A536B876D9F0DA75"/>
  </w:style>
  <w:style w:type="paragraph" w:customStyle="1" w:styleId="CC0B304D54714EC49AC6719065C77320">
    <w:name w:val="CC0B304D54714EC49AC6719065C77320"/>
  </w:style>
  <w:style w:type="paragraph" w:customStyle="1" w:styleId="F9B585FAD04D4D1D86F3A7A1A8BCC090">
    <w:name w:val="F9B585FAD04D4D1D86F3A7A1A8BCC090"/>
  </w:style>
  <w:style w:type="paragraph" w:customStyle="1" w:styleId="86FD93C2174541F58562A293E9512782">
    <w:name w:val="86FD93C2174541F58562A293E9512782"/>
  </w:style>
  <w:style w:type="paragraph" w:customStyle="1" w:styleId="9779B635027D4E268623825BF42E148C">
    <w:name w:val="9779B635027D4E268623825BF42E148C"/>
  </w:style>
  <w:style w:type="paragraph" w:customStyle="1" w:styleId="BCE87B868F97419B80482733D70586EE">
    <w:name w:val="BCE87B868F97419B80482733D70586EE"/>
  </w:style>
  <w:style w:type="paragraph" w:customStyle="1" w:styleId="6AD064D107894899B418FCAE3C9622C0">
    <w:name w:val="6AD064D107894899B418FCAE3C9622C0"/>
  </w:style>
  <w:style w:type="paragraph" w:customStyle="1" w:styleId="ADF54DB78C504DB5B6B26B369BAAEB51">
    <w:name w:val="ADF54DB78C504DB5B6B26B369BAAEB51"/>
  </w:style>
  <w:style w:type="paragraph" w:customStyle="1" w:styleId="7BCE180F7CA6481E912D63AB9F2AD5CD">
    <w:name w:val="7BCE180F7CA6481E912D63AB9F2AD5CD"/>
  </w:style>
  <w:style w:type="paragraph" w:customStyle="1" w:styleId="A8546D534CA643BBBEC98FF94A380EF4">
    <w:name w:val="A8546D534CA643BBBEC98FF94A380EF4"/>
  </w:style>
  <w:style w:type="paragraph" w:customStyle="1" w:styleId="02100DA03BA948C3B4532A97F0D69052">
    <w:name w:val="02100DA03BA948C3B4532A97F0D69052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F7FB77F6A004460BA4F6AEA6F1D386E5">
    <w:name w:val="F7FB77F6A004460BA4F6AEA6F1D386E5"/>
  </w:style>
  <w:style w:type="paragraph" w:customStyle="1" w:styleId="3972EB2BA8474D5EB865B4A2FC9CB8CE">
    <w:name w:val="3972EB2BA8474D5EB865B4A2FC9CB8CE"/>
  </w:style>
  <w:style w:type="paragraph" w:customStyle="1" w:styleId="60AB3DBFA5A540548E97CC69C1B8518E">
    <w:name w:val="60AB3DBFA5A540548E97CC69C1B8518E"/>
  </w:style>
  <w:style w:type="paragraph" w:customStyle="1" w:styleId="62B7D1ADA9134215B714DB8BF799D6DE">
    <w:name w:val="62B7D1ADA9134215B714DB8BF799D6DE"/>
  </w:style>
  <w:style w:type="paragraph" w:customStyle="1" w:styleId="6C9651E2082F486D9E46C27F8D883627">
    <w:name w:val="6C9651E2082F486D9E46C27F8D883627"/>
  </w:style>
  <w:style w:type="paragraph" w:customStyle="1" w:styleId="64D05E48C2CB4F15B26605BA11351E1A">
    <w:name w:val="64D05E48C2CB4F15B26605BA11351E1A"/>
  </w:style>
  <w:style w:type="paragraph" w:customStyle="1" w:styleId="B575819EBA7D4D88A56A1E3A8EFB0C93">
    <w:name w:val="B575819EBA7D4D88A56A1E3A8EFB0C93"/>
  </w:style>
  <w:style w:type="paragraph" w:customStyle="1" w:styleId="3A2B11A1132B446FB96F3584604BD37E">
    <w:name w:val="3A2B11A1132B446FB96F3584604BD37E"/>
  </w:style>
  <w:style w:type="paragraph" w:customStyle="1" w:styleId="38642785DE3847ACB980CF12FB0FD679">
    <w:name w:val="38642785DE3847ACB980CF12FB0FD679"/>
  </w:style>
  <w:style w:type="paragraph" w:customStyle="1" w:styleId="E9944AFE0EF94AA1969960AA5288D1C7">
    <w:name w:val="E9944AFE0EF94AA1969960AA5288D1C7"/>
  </w:style>
  <w:style w:type="paragraph" w:customStyle="1" w:styleId="6BF598153955401781A7ED1243E1135D">
    <w:name w:val="6BF598153955401781A7ED1243E1135D"/>
  </w:style>
  <w:style w:type="paragraph" w:customStyle="1" w:styleId="4B1E95BCB718403DBE21F8913EF3870A">
    <w:name w:val="4B1E95BCB718403DBE21F8913EF3870A"/>
  </w:style>
  <w:style w:type="paragraph" w:customStyle="1" w:styleId="2ACFE9344EDC4123A69A55F0D680AF09">
    <w:name w:val="2ACFE9344EDC4123A69A55F0D680AF09"/>
  </w:style>
  <w:style w:type="paragraph" w:customStyle="1" w:styleId="8C12E77A0BD54E2DB6616F3FE948A849">
    <w:name w:val="8C12E77A0BD54E2DB6616F3FE948A849"/>
  </w:style>
  <w:style w:type="paragraph" w:customStyle="1" w:styleId="9750569A179F49ADB9818DE73C7D4034">
    <w:name w:val="9750569A179F49ADB9818DE73C7D4034"/>
    <w:rsid w:val="008D2153"/>
  </w:style>
  <w:style w:type="paragraph" w:customStyle="1" w:styleId="EF58F43688A0402FAC90C60ADF95ADA8">
    <w:name w:val="EF58F43688A0402FAC90C60ADF95ADA8"/>
    <w:rsid w:val="008D2153"/>
  </w:style>
  <w:style w:type="paragraph" w:customStyle="1" w:styleId="0EC9C5E0FC60400980E390D8AA27A6EE">
    <w:name w:val="0EC9C5E0FC60400980E390D8AA27A6EE"/>
    <w:rsid w:val="008D2153"/>
  </w:style>
  <w:style w:type="paragraph" w:customStyle="1" w:styleId="E75BDFB6AF724034AA42135ECDA1722A">
    <w:name w:val="E75BDFB6AF724034AA42135ECDA1722A"/>
    <w:rsid w:val="008D2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8530885390</CompanyPhone>
  <CompanyFax>hq410749@gmail.com</CompanyFax>
  <CompanyEmail>hq405599@gmail.com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Entrylevel_resume</Template>
  <TotalTime>119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Qureshi hamza saifan</dc:title>
  <dc:subject>474</dc:subject>
  <dc:creator>Hamza</dc:creator>
  <cp:lastModifiedBy>AMINA QUARESHI</cp:lastModifiedBy>
  <cp:revision>1</cp:revision>
  <dcterms:created xsi:type="dcterms:W3CDTF">2021-06-03T14:43:00Z</dcterms:created>
  <dcterms:modified xsi:type="dcterms:W3CDTF">2021-06-03T16:42:00Z</dcterms:modified>
  <cp:category>center street camp pune-411001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