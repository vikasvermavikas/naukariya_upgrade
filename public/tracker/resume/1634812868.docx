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F5E72" w:rsidP="00904A1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  <w:r w:rsidR="00570484">
        <w:rPr>
          <w:b/>
          <w:sz w:val="40"/>
          <w:szCs w:val="40"/>
        </w:rPr>
        <w:t xml:space="preserve"> </w:t>
      </w:r>
      <w:r w:rsidRPr="009C2DC9" w:rsidR="009C2DC9">
        <w:rPr>
          <w:b/>
          <w:sz w:val="40"/>
          <w:szCs w:val="40"/>
        </w:rPr>
        <w:t xml:space="preserve">Curriculum </w:t>
      </w:r>
      <w:r w:rsidR="009C2DC9">
        <w:rPr>
          <w:b/>
          <w:sz w:val="40"/>
          <w:szCs w:val="40"/>
        </w:rPr>
        <w:t>vitae</w:t>
      </w:r>
    </w:p>
    <w:p w:rsidR="007945F2" w:rsidRPr="00CF5E72" w:rsidP="00904A1E">
      <w:pPr>
        <w:rPr>
          <w:b/>
          <w:sz w:val="40"/>
          <w:szCs w:val="40"/>
        </w:rPr>
      </w:pPr>
      <w:r w:rsidRPr="00AC0D6C">
        <w:rPr>
          <w:b/>
          <w:sz w:val="28"/>
          <w:szCs w:val="28"/>
        </w:rPr>
        <w:t>Garima</w:t>
      </w:r>
      <w:r w:rsidRPr="00AC0D6C">
        <w:rPr>
          <w:b/>
          <w:sz w:val="28"/>
          <w:szCs w:val="28"/>
        </w:rPr>
        <w:t xml:space="preserve"> </w:t>
      </w:r>
      <w:r w:rsidRPr="00AC0D6C">
        <w:rPr>
          <w:b/>
          <w:sz w:val="28"/>
          <w:szCs w:val="28"/>
        </w:rPr>
        <w:t>P</w:t>
      </w:r>
      <w:r w:rsidRPr="00AC0D6C" w:rsidR="009C2DC9">
        <w:rPr>
          <w:b/>
          <w:sz w:val="28"/>
          <w:szCs w:val="28"/>
        </w:rPr>
        <w:t>arashar</w:t>
      </w:r>
      <w:r w:rsidRPr="00AC0D6C" w:rsidR="009C2DC9">
        <w:rPr>
          <w:b/>
          <w:sz w:val="28"/>
          <w:szCs w:val="28"/>
        </w:rPr>
        <w:tab/>
      </w:r>
      <w:r w:rsidRPr="00AC0D6C" w:rsidR="009C2DC9">
        <w:rPr>
          <w:b/>
        </w:rPr>
        <w:tab/>
      </w:r>
      <w:r w:rsidRPr="00AC0D6C" w:rsidR="009C2DC9">
        <w:rPr>
          <w:b/>
        </w:rPr>
        <w:tab/>
      </w:r>
      <w:r w:rsidRPr="00AC0D6C" w:rsidR="009C2DC9">
        <w:rPr>
          <w:b/>
        </w:rPr>
        <w:tab/>
      </w:r>
      <w:r w:rsidRPr="00AC0D6C" w:rsidR="009C2DC9">
        <w:rPr>
          <w:b/>
        </w:rPr>
        <w:tab/>
      </w:r>
      <w:r w:rsidRPr="00AC0D6C" w:rsidR="009C2DC9">
        <w:rPr>
          <w:b/>
        </w:rPr>
        <w:tab/>
      </w:r>
      <w:r w:rsidRPr="00AC0D6C" w:rsidR="009C2DC9">
        <w:rPr>
          <w:b/>
        </w:rPr>
        <w:tab/>
      </w:r>
      <w:r w:rsidRPr="00AC0D6C" w:rsidR="009C2DC9">
        <w:rPr>
          <w:b/>
        </w:rPr>
        <w:tab/>
      </w:r>
      <w:r w:rsidRPr="00AC0D6C" w:rsidR="004A06FE">
        <w:rPr>
          <w:b/>
          <w:noProof/>
        </w:rPr>
        <w:drawing>
          <wp:inline distT="0" distB="0" distL="0" distR="0">
            <wp:extent cx="892810" cy="96202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04143" name=" 1"/>
                    <pic:cNvPicPr/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1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9DE" w:rsidRPr="00AC0D6C" w:rsidP="00904A1E">
      <w:r w:rsidRPr="00AC0D6C">
        <w:t>Village-</w:t>
      </w:r>
      <w:r w:rsidRPr="00AC0D6C">
        <w:t>J</w:t>
      </w:r>
      <w:r w:rsidRPr="00AC0D6C" w:rsidR="002327B5">
        <w:t>amnipur,p.o</w:t>
      </w:r>
      <w:r w:rsidRPr="00AC0D6C" w:rsidR="002327B5">
        <w:t>.-</w:t>
      </w:r>
      <w:r w:rsidRPr="00AC0D6C" w:rsidR="002327B5">
        <w:t>herbertpur</w:t>
      </w:r>
      <w:r w:rsidRPr="00AC0D6C" w:rsidR="002327B5">
        <w:t>,</w:t>
      </w:r>
    </w:p>
    <w:p w:rsidR="007C09DE" w:rsidRPr="00AC0D6C" w:rsidP="00904A1E">
      <w:r w:rsidRPr="00AC0D6C">
        <w:t>Distt</w:t>
      </w:r>
      <w:r w:rsidRPr="00AC0D6C">
        <w:t>-D</w:t>
      </w:r>
      <w:r w:rsidRPr="00AC0D6C" w:rsidR="002327B5">
        <w:t>ehradun.</w:t>
      </w:r>
    </w:p>
    <w:p w:rsidR="007C09DE" w:rsidRPr="00AC0D6C" w:rsidP="00904A1E">
      <w:r w:rsidRPr="00AC0D6C">
        <w:t>Uttrakhand</w:t>
      </w:r>
      <w:r w:rsidRPr="00AC0D6C">
        <w:t>.</w:t>
      </w:r>
    </w:p>
    <w:p w:rsidR="007C09DE" w:rsidRPr="00AC0D6C" w:rsidP="00904A1E">
      <w:r w:rsidRPr="00AC0D6C">
        <w:t xml:space="preserve">Pin- </w:t>
      </w:r>
      <w:r w:rsidRPr="00AC0D6C" w:rsidR="006D0D31">
        <w:t>248</w:t>
      </w:r>
      <w:r w:rsidRPr="00AC0D6C" w:rsidR="000A6F99">
        <w:t>142</w:t>
      </w:r>
    </w:p>
    <w:p w:rsidR="00904A1E" w:rsidRPr="00AC0D6C" w:rsidP="00904A1E">
      <w:r w:rsidRPr="00AC0D6C">
        <w:t>+919756753868</w:t>
      </w:r>
    </w:p>
    <w:p w:rsidR="00904A1E" w:rsidP="00904A1E">
      <w:hyperlink r:id="rId5" w:history="1">
        <w:r w:rsidRPr="00AC0D6C" w:rsidR="002327B5">
          <w:rPr>
            <w:rStyle w:val="Hyperlink"/>
          </w:rPr>
          <w:t>garima.parashar11@gmail.com</w:t>
        </w:r>
      </w:hyperlink>
    </w:p>
    <w:p w:rsidR="00AC0D6C" w:rsidP="00904A1E"/>
    <w:p w:rsidR="00AC0D6C" w:rsidRPr="00AC0D6C" w:rsidP="00904A1E"/>
    <w:p w:rsidR="00E644F1" w:rsidP="00E644F1">
      <w:pPr>
        <w:shd w:val="clear" w:color="auto" w:fill="A6A6A6"/>
        <w:rPr>
          <w:b/>
        </w:rPr>
      </w:pPr>
      <w:r w:rsidRPr="00AC0D6C">
        <w:t xml:space="preserve"> </w:t>
      </w:r>
      <w:r w:rsidRPr="00AC0D6C">
        <w:rPr>
          <w:b/>
        </w:rPr>
        <w:t>ACADEMIA</w:t>
      </w:r>
    </w:p>
    <w:p w:rsidR="00AC0D6C" w:rsidRPr="00AC0D6C" w:rsidP="00E644F1">
      <w:pPr>
        <w:shd w:val="clear" w:color="auto" w:fill="A6A6A6"/>
        <w:rPr>
          <w:b/>
          <w:sz w:val="16"/>
          <w:szCs w:val="16"/>
        </w:rPr>
      </w:pPr>
    </w:p>
    <w:p w:rsidR="00E644F1" w:rsidRPr="00CF5E72" w:rsidP="00AC0D6C">
      <w:pPr>
        <w:numPr>
          <w:ilvl w:val="0"/>
          <w:numId w:val="8"/>
        </w:numPr>
        <w:tabs>
          <w:tab w:val="left" w:pos="284"/>
        </w:tabs>
      </w:pPr>
      <w:r>
        <w:t xml:space="preserve"> </w:t>
      </w:r>
      <w:r w:rsidRPr="00CF5E72" w:rsidR="000B45D6">
        <w:t>Bachelor of technology in Computer Science Enginee</w:t>
      </w:r>
      <w:r w:rsidRPr="00CF5E72" w:rsidR="00CF5E72">
        <w:t xml:space="preserve">ring From </w:t>
      </w:r>
      <w:r w:rsidRPr="00CF5E72" w:rsidR="00CF5E72">
        <w:t>Utt</w:t>
      </w:r>
      <w:r w:rsidR="00CF5E72">
        <w:t>a</w:t>
      </w:r>
      <w:r w:rsidRPr="00CF5E72" w:rsidR="00CF5E72">
        <w:t>rakhand</w:t>
      </w:r>
      <w:r w:rsidRPr="00CF5E72" w:rsidR="00CF5E72">
        <w:t xml:space="preserve"> Technical </w:t>
      </w:r>
      <w:r w:rsidRPr="00CF5E72" w:rsidR="000B45D6">
        <w:t>University.</w:t>
      </w:r>
    </w:p>
    <w:p w:rsidR="000B45D6" w:rsidRPr="00CF5E72" w:rsidP="00CF5E72">
      <w:pPr>
        <w:numPr>
          <w:ilvl w:val="0"/>
          <w:numId w:val="8"/>
        </w:numPr>
      </w:pPr>
      <w:r w:rsidRPr="00CF5E72">
        <w:t xml:space="preserve">Polytechnic in Computer Science Engineering From </w:t>
      </w:r>
      <w:r w:rsidR="00CF5E72">
        <w:rPr>
          <w:color w:val="333333"/>
          <w:shd w:val="clear" w:color="auto" w:fill="FFFFFF"/>
        </w:rPr>
        <w:t>Utta</w:t>
      </w:r>
      <w:r w:rsidRPr="00CF5E72">
        <w:rPr>
          <w:color w:val="333333"/>
          <w:shd w:val="clear" w:color="auto" w:fill="FFFFFF"/>
        </w:rPr>
        <w:t>rakhand</w:t>
      </w:r>
      <w:r w:rsidRPr="00CF5E72">
        <w:rPr>
          <w:color w:val="333333"/>
          <w:shd w:val="clear" w:color="auto" w:fill="FFFFFF"/>
        </w:rPr>
        <w:t xml:space="preserve"> Board of Technical Education </w:t>
      </w:r>
      <w:r w:rsidRPr="00CF5E72" w:rsidR="00AC0D6C">
        <w:rPr>
          <w:color w:val="333333"/>
          <w:shd w:val="clear" w:color="auto" w:fill="FFFFFF"/>
        </w:rPr>
        <w:t>Roorkie</w:t>
      </w:r>
      <w:r w:rsidRPr="00CF5E72" w:rsidR="00AC0D6C">
        <w:rPr>
          <w:color w:val="333333"/>
          <w:shd w:val="clear" w:color="auto" w:fill="FFFFFF"/>
        </w:rPr>
        <w:t>.</w:t>
      </w:r>
    </w:p>
    <w:p w:rsidR="000B45D6" w:rsidRPr="00AC0D6C" w:rsidP="00E644F1"/>
    <w:p w:rsidR="00E644F1" w:rsidRPr="00AC0D6C" w:rsidP="00E644F1">
      <w:pPr>
        <w:shd w:val="clear" w:color="auto" w:fill="A6A6A6"/>
        <w:rPr>
          <w:b/>
          <w:sz w:val="20"/>
          <w:szCs w:val="20"/>
        </w:rPr>
      </w:pPr>
      <w:r w:rsidRPr="00AC0D6C">
        <w:rPr>
          <w:b/>
        </w:rPr>
        <w:t>INDUSTRIAL TRANING</w:t>
      </w:r>
    </w:p>
    <w:p w:rsidR="00877DDE" w:rsidRPr="00AC0D6C" w:rsidP="00877DDE">
      <w:pPr>
        <w:shd w:val="clear" w:color="auto" w:fill="A6A6A6"/>
        <w:jc w:val="center"/>
        <w:rPr>
          <w:sz w:val="18"/>
          <w:szCs w:val="18"/>
        </w:rPr>
      </w:pPr>
    </w:p>
    <w:p w:rsidR="00E644F1" w:rsidRPr="00AC0D6C" w:rsidP="00CF5E72">
      <w:pPr>
        <w:numPr>
          <w:ilvl w:val="0"/>
          <w:numId w:val="14"/>
        </w:numPr>
      </w:pPr>
      <w:r w:rsidRPr="00AC0D6C">
        <w:t>In diploma complete</w:t>
      </w:r>
      <w:r w:rsidRPr="00AC0D6C" w:rsidR="00206033">
        <w:t xml:space="preserve"> 4 week training from </w:t>
      </w:r>
      <w:r w:rsidRPr="00AC0D6C" w:rsidR="00206033">
        <w:t>robohub</w:t>
      </w:r>
      <w:r w:rsidRPr="00AC0D6C" w:rsidR="00206033">
        <w:t xml:space="preserve"> (Dehradun).</w:t>
      </w:r>
    </w:p>
    <w:p w:rsidR="004A68B4" w:rsidRPr="00AC0D6C" w:rsidP="00CF5E72">
      <w:pPr>
        <w:numPr>
          <w:ilvl w:val="0"/>
          <w:numId w:val="14"/>
        </w:numPr>
      </w:pPr>
      <w:r w:rsidRPr="00AC0D6C">
        <w:t xml:space="preserve">In </w:t>
      </w:r>
      <w:r w:rsidRPr="00AC0D6C">
        <w:t>B.</w:t>
      </w:r>
      <w:r w:rsidRPr="00AC0D6C" w:rsidR="000B45D6">
        <w:t>T</w:t>
      </w:r>
      <w:r w:rsidRPr="00AC0D6C" w:rsidR="00DE58AA">
        <w:t>ech</w:t>
      </w:r>
      <w:r w:rsidRPr="00AC0D6C" w:rsidR="00DE58AA">
        <w:t xml:space="preserve"> complete 45 days training</w:t>
      </w:r>
      <w:r w:rsidRPr="00AC0D6C" w:rsidR="002327B5">
        <w:t xml:space="preserve">  </w:t>
      </w:r>
      <w:r w:rsidRPr="00AC0D6C">
        <w:t xml:space="preserve">from </w:t>
      </w:r>
      <w:r w:rsidRPr="00AC0D6C">
        <w:t>Sebiz</w:t>
      </w:r>
      <w:r w:rsidRPr="00AC0D6C">
        <w:t xml:space="preserve"> square( M</w:t>
      </w:r>
      <w:r w:rsidRPr="00AC0D6C" w:rsidR="00DE58AA">
        <w:t>ohali</w:t>
      </w:r>
      <w:r w:rsidRPr="00AC0D6C">
        <w:t>)</w:t>
      </w:r>
      <w:r w:rsidRPr="00AC0D6C" w:rsidR="00DE58AA">
        <w:t>.</w:t>
      </w:r>
      <w:r w:rsidRPr="00AC0D6C" w:rsidR="002327B5">
        <w:t xml:space="preserve"> </w:t>
      </w:r>
    </w:p>
    <w:p w:rsidR="004A68B4" w:rsidRPr="00AC0D6C" w:rsidP="00E644F1"/>
    <w:p w:rsidR="00AA1607" w:rsidRPr="00AC0D6C" w:rsidP="0091368E">
      <w:pPr>
        <w:shd w:val="clear" w:color="auto" w:fill="A6A6A6"/>
        <w:rPr>
          <w:b/>
        </w:rPr>
      </w:pPr>
      <w:r w:rsidRPr="00AC0D6C">
        <w:rPr>
          <w:b/>
        </w:rPr>
        <w:t>CARRIER OBJECTIVE</w:t>
      </w:r>
    </w:p>
    <w:p w:rsidR="00AA1607" w:rsidRPr="00AC0D6C" w:rsidP="00877DDE"/>
    <w:p w:rsidR="00AA1607" w:rsidRPr="00AC0D6C" w:rsidP="00CF5E72">
      <w:pPr>
        <w:ind w:left="720"/>
      </w:pPr>
      <w:r w:rsidRPr="00AC0D6C">
        <w:t xml:space="preserve">To secure a challenging position in a reputed organization where I can utilize my skills to achieve </w:t>
      </w:r>
      <w:r w:rsidRPr="00AC0D6C" w:rsidR="000B45D6">
        <w:t>organization goals</w:t>
      </w:r>
      <w:r w:rsidRPr="00AC0D6C">
        <w:t xml:space="preserve"> plus I get a platform to develop new set of skills to achieve professional growth.</w:t>
      </w:r>
    </w:p>
    <w:p w:rsidR="00373F31" w:rsidRPr="00AC0D6C" w:rsidP="00373F31"/>
    <w:p w:rsidR="001F2F76" w:rsidRPr="00AC0D6C" w:rsidP="00373F31">
      <w:pPr>
        <w:shd w:val="clear" w:color="auto" w:fill="A6A6A6"/>
        <w:rPr>
          <w:b/>
        </w:rPr>
      </w:pPr>
      <w:r w:rsidRPr="00AC0D6C">
        <w:rPr>
          <w:b/>
        </w:rPr>
        <w:t>SKILLS</w:t>
      </w:r>
    </w:p>
    <w:p w:rsidR="00AC0D6C" w:rsidRPr="00AC0D6C" w:rsidP="00AC0D6C">
      <w:pPr>
        <w:numPr>
          <w:ilvl w:val="0"/>
          <w:numId w:val="11"/>
        </w:numPr>
        <w:shd w:val="clear" w:color="auto" w:fill="FFFFFF"/>
        <w:spacing w:line="462" w:lineRule="atLeast"/>
        <w:ind w:right="53"/>
        <w:rPr>
          <w:color w:val="000000"/>
        </w:rPr>
      </w:pPr>
      <w:r w:rsidRPr="00AC0D6C">
        <w:rPr>
          <w:color w:val="000000"/>
        </w:rPr>
        <w:t>Good at communication skills</w:t>
      </w:r>
    </w:p>
    <w:p w:rsidR="001F2F76" w:rsidRPr="00AC0D6C" w:rsidP="00AC0D6C">
      <w:pPr>
        <w:numPr>
          <w:ilvl w:val="0"/>
          <w:numId w:val="11"/>
        </w:numPr>
        <w:shd w:val="clear" w:color="auto" w:fill="FFFFFF"/>
        <w:spacing w:line="462" w:lineRule="atLeast"/>
        <w:ind w:right="53"/>
        <w:rPr>
          <w:color w:val="000000"/>
        </w:rPr>
      </w:pPr>
      <w:r w:rsidRPr="00AC0D6C">
        <w:rPr>
          <w:color w:val="000000"/>
        </w:rPr>
        <w:t>Quick learner</w:t>
      </w:r>
    </w:p>
    <w:p w:rsidR="001F2F76" w:rsidRPr="00AC0D6C" w:rsidP="00AC0D6C">
      <w:pPr>
        <w:numPr>
          <w:ilvl w:val="0"/>
          <w:numId w:val="11"/>
        </w:numPr>
        <w:shd w:val="clear" w:color="auto" w:fill="FFFFFF"/>
        <w:spacing w:line="462" w:lineRule="atLeast"/>
        <w:ind w:right="53"/>
        <w:rPr>
          <w:color w:val="000000"/>
        </w:rPr>
      </w:pPr>
      <w:r w:rsidRPr="00AC0D6C">
        <w:rPr>
          <w:color w:val="000000"/>
        </w:rPr>
        <w:t xml:space="preserve">Multi </w:t>
      </w:r>
      <w:r w:rsidRPr="00AC0D6C">
        <w:rPr>
          <w:color w:val="000000"/>
        </w:rPr>
        <w:t>tasker</w:t>
      </w:r>
    </w:p>
    <w:p w:rsidR="001F2F76" w:rsidP="00AC0D6C">
      <w:pPr>
        <w:numPr>
          <w:ilvl w:val="0"/>
          <w:numId w:val="11"/>
        </w:numPr>
        <w:shd w:val="clear" w:color="auto" w:fill="FFFFFF"/>
        <w:spacing w:line="462" w:lineRule="atLeast"/>
        <w:ind w:right="53"/>
        <w:rPr>
          <w:color w:val="000000"/>
        </w:rPr>
      </w:pPr>
      <w:r w:rsidRPr="00AC0D6C">
        <w:rPr>
          <w:color w:val="000000"/>
        </w:rPr>
        <w:t>Accept Challenges.</w:t>
      </w:r>
    </w:p>
    <w:p w:rsidR="00FC4739" w:rsidP="00AC0D6C">
      <w:pPr>
        <w:numPr>
          <w:ilvl w:val="0"/>
          <w:numId w:val="11"/>
        </w:numPr>
        <w:shd w:val="clear" w:color="auto" w:fill="FFFFFF"/>
        <w:spacing w:line="462" w:lineRule="atLeast"/>
        <w:ind w:right="53"/>
        <w:rPr>
          <w:color w:val="000000"/>
        </w:rPr>
      </w:pPr>
      <w:r>
        <w:rPr>
          <w:color w:val="000000"/>
        </w:rPr>
        <w:t>Interest in learning new technical concepts.</w:t>
      </w:r>
    </w:p>
    <w:p w:rsidR="00FC4739" w:rsidRPr="00AC0D6C" w:rsidP="00AC0D6C">
      <w:pPr>
        <w:numPr>
          <w:ilvl w:val="0"/>
          <w:numId w:val="11"/>
        </w:numPr>
        <w:shd w:val="clear" w:color="auto" w:fill="FFFFFF"/>
        <w:spacing w:line="462" w:lineRule="atLeast"/>
        <w:ind w:right="53"/>
        <w:rPr>
          <w:color w:val="000000"/>
        </w:rPr>
      </w:pPr>
      <w:r>
        <w:rPr>
          <w:color w:val="000000"/>
        </w:rPr>
        <w:t>Good team player with excellent personal  skills.</w:t>
      </w:r>
    </w:p>
    <w:p w:rsidR="00DD7354" w:rsidRPr="00AC0D6C" w:rsidP="00AC0D6C">
      <w:pPr>
        <w:ind w:left="360"/>
      </w:pPr>
    </w:p>
    <w:p w:rsidR="00DD7354" w:rsidRPr="00AC0D6C" w:rsidP="00CF5E72">
      <w:pPr>
        <w:shd w:val="clear" w:color="auto" w:fill="A6A6A6"/>
        <w:ind w:firstLine="107"/>
        <w:rPr>
          <w:b/>
        </w:rPr>
      </w:pPr>
      <w:r w:rsidRPr="00AC0D6C">
        <w:rPr>
          <w:b/>
        </w:rPr>
        <w:t>TECHNICAL SKILLS</w:t>
      </w:r>
    </w:p>
    <w:p w:rsidR="00DD7354" w:rsidRPr="00AC0D6C" w:rsidP="00CF5E72">
      <w:pPr>
        <w:numPr>
          <w:ilvl w:val="0"/>
          <w:numId w:val="12"/>
        </w:numPr>
        <w:shd w:val="clear" w:color="auto" w:fill="FFFFFF"/>
        <w:spacing w:line="462" w:lineRule="atLeast"/>
        <w:ind w:right="53"/>
        <w:rPr>
          <w:color w:val="000000"/>
        </w:rPr>
      </w:pPr>
      <w:r w:rsidRPr="00AC0D6C">
        <w:rPr>
          <w:color w:val="000000"/>
        </w:rPr>
        <w:t>Basic knowledge of MS office.</w:t>
      </w:r>
    </w:p>
    <w:p w:rsidR="00DD7354" w:rsidRPr="00CF5E72" w:rsidP="00427464">
      <w:pPr>
        <w:shd w:val="clear" w:color="auto" w:fill="FFFFFF"/>
        <w:spacing w:line="462" w:lineRule="atLeast"/>
        <w:ind w:left="467" w:right="53"/>
        <w:rPr>
          <w:color w:val="000000"/>
        </w:rPr>
      </w:pPr>
    </w:p>
    <w:p w:rsidR="00DD7354" w:rsidP="00CF5E72">
      <w:pPr>
        <w:numPr>
          <w:ilvl w:val="0"/>
          <w:numId w:val="12"/>
        </w:numPr>
        <w:shd w:val="clear" w:color="auto" w:fill="FFFFFF"/>
        <w:spacing w:line="462" w:lineRule="atLeast"/>
        <w:ind w:right="53"/>
        <w:rPr>
          <w:color w:val="000000"/>
        </w:rPr>
      </w:pPr>
      <w:r w:rsidRPr="00CF5E72">
        <w:rPr>
          <w:color w:val="000000"/>
        </w:rPr>
        <w:t>Good Knowledge of Software Development life cycle and Software test life Cycle.</w:t>
      </w:r>
    </w:p>
    <w:p w:rsidR="00D335D1" w:rsidRPr="00030A43" w:rsidP="00030A43">
      <w:pPr>
        <w:numPr>
          <w:ilvl w:val="0"/>
          <w:numId w:val="12"/>
        </w:numPr>
        <w:shd w:val="clear" w:color="auto" w:fill="FFFFFF"/>
        <w:spacing w:line="462" w:lineRule="atLeast"/>
        <w:ind w:right="53"/>
        <w:rPr>
          <w:color w:val="000000"/>
        </w:rPr>
      </w:pPr>
      <w:r>
        <w:rPr>
          <w:color w:val="000000"/>
        </w:rPr>
        <w:t xml:space="preserve">Having Good Knowledge in </w:t>
      </w:r>
      <w:r>
        <w:rPr>
          <w:color w:val="000000"/>
        </w:rPr>
        <w:t>Mannual</w:t>
      </w:r>
      <w:r>
        <w:rPr>
          <w:color w:val="000000"/>
        </w:rPr>
        <w:t xml:space="preserve"> Testing Concepts and Skills</w:t>
      </w:r>
      <w:r w:rsidR="00030A43">
        <w:rPr>
          <w:color w:val="000000"/>
        </w:rPr>
        <w:t>.</w:t>
      </w:r>
    </w:p>
    <w:p w:rsidR="00373F31" w:rsidRPr="00AC0D6C" w:rsidP="00C06A41"/>
    <w:p w:rsidR="004A14CD" w:rsidRPr="00AC0D6C" w:rsidP="00570484">
      <w:pPr>
        <w:shd w:val="clear" w:color="auto" w:fill="A6A6A6"/>
        <w:rPr>
          <w:b/>
        </w:rPr>
      </w:pPr>
      <w:r w:rsidRPr="00AC0D6C">
        <w:rPr>
          <w:b/>
        </w:rPr>
        <w:t>EXTRA CURRICULAR ACTIVITIES</w:t>
      </w:r>
    </w:p>
    <w:p w:rsidR="004A14CD" w:rsidRPr="00AC0D6C" w:rsidP="004A14CD">
      <w:pPr>
        <w:numPr>
          <w:ilvl w:val="0"/>
          <w:numId w:val="4"/>
        </w:numPr>
      </w:pPr>
      <w:r w:rsidRPr="00AC0D6C">
        <w:t xml:space="preserve">Participated in NSS(national </w:t>
      </w:r>
      <w:r w:rsidR="00CF5E72">
        <w:t>service scheme</w:t>
      </w:r>
      <w:r w:rsidRPr="00AC0D6C" w:rsidR="007F553E">
        <w:t>)</w:t>
      </w:r>
      <w:r w:rsidR="00CF5E72">
        <w:t xml:space="preserve"> </w:t>
      </w:r>
      <w:r w:rsidRPr="00AC0D6C" w:rsidR="007F553E">
        <w:t xml:space="preserve">pass with </w:t>
      </w:r>
      <w:r w:rsidRPr="00AC0D6C" w:rsidR="007F553E">
        <w:t>A&amp;b</w:t>
      </w:r>
      <w:r w:rsidRPr="00AC0D6C" w:rsidR="007F553E">
        <w:t xml:space="preserve"> </w:t>
      </w:r>
      <w:r w:rsidRPr="00AC0D6C">
        <w:t>certificate.</w:t>
      </w:r>
    </w:p>
    <w:p w:rsidR="00C06A41" w:rsidRPr="00AC0D6C" w:rsidP="00A6668E">
      <w:pPr>
        <w:numPr>
          <w:ilvl w:val="0"/>
          <w:numId w:val="4"/>
        </w:numPr>
      </w:pPr>
      <w:r w:rsidRPr="00AC0D6C">
        <w:t>Attending a seminar o</w:t>
      </w:r>
      <w:r w:rsidRPr="00AC0D6C" w:rsidR="00F36889">
        <w:t>n hills development mission in D</w:t>
      </w:r>
      <w:r w:rsidRPr="00AC0D6C">
        <w:t>ehradun.</w:t>
      </w:r>
    </w:p>
    <w:p w:rsidR="00D6144C" w:rsidRPr="00AC0D6C" w:rsidP="00A6668E">
      <w:pPr>
        <w:numPr>
          <w:ilvl w:val="0"/>
          <w:numId w:val="4"/>
        </w:numPr>
      </w:pPr>
      <w:r w:rsidRPr="00AC0D6C">
        <w:t>Participated in national science Olympiad.</w:t>
      </w:r>
    </w:p>
    <w:p w:rsidR="007D35DD" w:rsidRPr="00AC0D6C" w:rsidP="00877DDE">
      <w:pPr>
        <w:numPr>
          <w:ilvl w:val="0"/>
          <w:numId w:val="4"/>
        </w:numPr>
      </w:pPr>
      <w:r w:rsidRPr="00AC0D6C">
        <w:t>Participated in 2</w:t>
      </w:r>
      <w:r w:rsidRPr="00AC0D6C">
        <w:rPr>
          <w:vertAlign w:val="superscript"/>
        </w:rPr>
        <w:t>nd</w:t>
      </w:r>
      <w:r w:rsidRPr="00AC0D6C" w:rsidR="00F36889">
        <w:t xml:space="preserve"> </w:t>
      </w:r>
      <w:r w:rsidRPr="00AC0D6C" w:rsidR="00CF5E72">
        <w:t>International mathematics</w:t>
      </w:r>
      <w:r w:rsidRPr="00AC0D6C" w:rsidR="00877DDE">
        <w:t xml:space="preserve"> </w:t>
      </w:r>
      <w:r w:rsidRPr="00AC0D6C" w:rsidR="00CF5E72">
        <w:t>Olympiads</w:t>
      </w:r>
      <w:r w:rsidRPr="00AC0D6C" w:rsidR="00877DDE">
        <w:t>.</w:t>
      </w:r>
    </w:p>
    <w:p w:rsidR="00DE58AA" w:rsidRPr="00AC0D6C" w:rsidP="00CF6D88">
      <w:pPr>
        <w:pStyle w:val="ListParagraph"/>
      </w:pPr>
    </w:p>
    <w:p w:rsidR="00877DDE" w:rsidRPr="00AC0D6C" w:rsidP="001E11FE">
      <w:pPr>
        <w:rPr>
          <w:b/>
        </w:rPr>
      </w:pPr>
      <w:r w:rsidRPr="00AC0D6C">
        <w:rPr>
          <w:b/>
          <w:highlight w:val="darkGray"/>
        </w:rPr>
        <w:t>EXPERIENCE</w:t>
      </w:r>
    </w:p>
    <w:p w:rsidR="007A7420" w:rsidP="006D6833"/>
    <w:p w:rsidR="00CE124F" w:rsidP="00CE124F">
      <w:pPr>
        <w:pStyle w:val="ListParagraph"/>
        <w:numPr>
          <w:ilvl w:val="0"/>
          <w:numId w:val="18"/>
        </w:numPr>
      </w:pPr>
      <w:r>
        <w:t xml:space="preserve">One year experience as a technical support executive from </w:t>
      </w:r>
      <w:r>
        <w:t>Entab</w:t>
      </w:r>
      <w:r>
        <w:t xml:space="preserve"> InfoTech </w:t>
      </w:r>
      <w:r>
        <w:t>delhi</w:t>
      </w:r>
      <w:r>
        <w:t>.</w:t>
      </w:r>
    </w:p>
    <w:p w:rsidR="00FF73BE" w:rsidP="00CE124F">
      <w:pPr>
        <w:pStyle w:val="ListParagraph"/>
        <w:numPr>
          <w:ilvl w:val="0"/>
          <w:numId w:val="18"/>
        </w:numPr>
      </w:pPr>
      <w:r>
        <w:t>Currentl</w:t>
      </w:r>
      <w:r>
        <w:t xml:space="preserve">y working as </w:t>
      </w:r>
      <w:r>
        <w:t>as</w:t>
      </w:r>
      <w:r>
        <w:t xml:space="preserve"> technical support executive for a </w:t>
      </w:r>
      <w:r>
        <w:t>erp</w:t>
      </w:r>
      <w:r>
        <w:t xml:space="preserve"> software in </w:t>
      </w:r>
      <w:r>
        <w:t>st.</w:t>
      </w:r>
      <w:r>
        <w:t xml:space="preserve"> </w:t>
      </w:r>
      <w:r>
        <w:t>Marys</w:t>
      </w:r>
      <w:r>
        <w:t xml:space="preserve"> school </w:t>
      </w:r>
      <w:r>
        <w:t>vikasnagar</w:t>
      </w:r>
      <w:r>
        <w:t xml:space="preserve"> Dehradun. </w:t>
      </w:r>
    </w:p>
    <w:p w:rsidR="00FF73BE" w:rsidP="00FF73BE">
      <w:pPr>
        <w:pStyle w:val="ListParagraph"/>
      </w:pPr>
    </w:p>
    <w:p w:rsidR="008A1F86" w:rsidP="00FF73BE">
      <w:pPr>
        <w:pStyle w:val="ListParagraph"/>
        <w:rPr>
          <w:b/>
          <w:bCs/>
        </w:rPr>
      </w:pPr>
    </w:p>
    <w:p w:rsidR="001E11FE" w:rsidRPr="008A1F86" w:rsidP="00FF73BE">
      <w:pPr>
        <w:pStyle w:val="ListParagraph"/>
        <w:rPr>
          <w:b/>
          <w:bCs/>
        </w:rPr>
      </w:pPr>
      <w:r w:rsidRPr="008A1F86">
        <w:rPr>
          <w:b/>
          <w:bCs/>
        </w:rPr>
        <w:t>PERSONAL DETAILS</w:t>
      </w:r>
    </w:p>
    <w:p w:rsidR="001E11FE" w:rsidRPr="008A1F86" w:rsidP="001E11FE">
      <w:pPr>
        <w:rPr>
          <w:b/>
          <w:bCs/>
        </w:rPr>
      </w:pPr>
    </w:p>
    <w:p w:rsidR="001E11FE" w:rsidRPr="00AC0D6C" w:rsidP="001E11FE">
      <w:pPr>
        <w:rPr>
          <w:b/>
        </w:rPr>
      </w:pPr>
    </w:p>
    <w:p w:rsidR="001E11FE" w:rsidRPr="00AC0D6C" w:rsidP="001E11FE">
      <w:pPr>
        <w:rPr>
          <w:b/>
        </w:rPr>
      </w:pPr>
      <w:r w:rsidRPr="00AC0D6C">
        <w:rPr>
          <w:b/>
        </w:rPr>
        <w:t xml:space="preserve">Date of birth             :   </w:t>
      </w:r>
      <w:r w:rsidRPr="00AC0D6C" w:rsidR="00F36889">
        <w:rPr>
          <w:b/>
        </w:rPr>
        <w:t>13 D</w:t>
      </w:r>
      <w:r w:rsidRPr="00AC0D6C" w:rsidR="002327B5">
        <w:rPr>
          <w:b/>
        </w:rPr>
        <w:t>ec 1997</w:t>
      </w:r>
    </w:p>
    <w:p w:rsidR="001E11FE" w:rsidRPr="00AC0D6C" w:rsidP="001E11FE">
      <w:pPr>
        <w:rPr>
          <w:b/>
        </w:rPr>
      </w:pPr>
      <w:r w:rsidRPr="00AC0D6C">
        <w:rPr>
          <w:b/>
        </w:rPr>
        <w:t xml:space="preserve">Father’s name          :  </w:t>
      </w:r>
      <w:r w:rsidRPr="00AC0D6C" w:rsidR="00492099">
        <w:rPr>
          <w:b/>
        </w:rPr>
        <w:t xml:space="preserve"> </w:t>
      </w:r>
      <w:r w:rsidRPr="00AC0D6C" w:rsidR="009668D1">
        <w:rPr>
          <w:b/>
        </w:rPr>
        <w:t xml:space="preserve"> </w:t>
      </w:r>
      <w:r w:rsidRPr="00AC0D6C" w:rsidR="00492099">
        <w:rPr>
          <w:b/>
        </w:rPr>
        <w:t xml:space="preserve">Mr. </w:t>
      </w:r>
      <w:r w:rsidRPr="00AC0D6C" w:rsidR="00F36889">
        <w:rPr>
          <w:b/>
        </w:rPr>
        <w:t>Ajay S</w:t>
      </w:r>
      <w:r w:rsidRPr="00AC0D6C" w:rsidR="002327B5">
        <w:rPr>
          <w:b/>
        </w:rPr>
        <w:t>harma</w:t>
      </w:r>
    </w:p>
    <w:p w:rsidR="009668D1" w:rsidRPr="00AC0D6C" w:rsidP="001E11FE">
      <w:pPr>
        <w:rPr>
          <w:b/>
        </w:rPr>
      </w:pPr>
      <w:r w:rsidRPr="00AC0D6C">
        <w:rPr>
          <w:b/>
        </w:rPr>
        <w:t xml:space="preserve">Mother’s name </w:t>
      </w:r>
      <w:r w:rsidRPr="00AC0D6C" w:rsidR="00F36889">
        <w:rPr>
          <w:b/>
        </w:rPr>
        <w:t xml:space="preserve">        :   Mrs. </w:t>
      </w:r>
      <w:r w:rsidRPr="00AC0D6C" w:rsidR="00F36889">
        <w:rPr>
          <w:b/>
        </w:rPr>
        <w:t>Seema</w:t>
      </w:r>
      <w:r w:rsidRPr="00AC0D6C" w:rsidR="00F36889">
        <w:rPr>
          <w:b/>
        </w:rPr>
        <w:t xml:space="preserve"> S</w:t>
      </w:r>
      <w:r w:rsidRPr="00AC0D6C" w:rsidR="00707B4F">
        <w:rPr>
          <w:b/>
        </w:rPr>
        <w:t>harma</w:t>
      </w:r>
    </w:p>
    <w:p w:rsidR="001E11FE" w:rsidRPr="00AC0D6C" w:rsidP="001E11FE">
      <w:pPr>
        <w:rPr>
          <w:b/>
        </w:rPr>
      </w:pPr>
      <w:r w:rsidRPr="00AC0D6C">
        <w:rPr>
          <w:b/>
        </w:rPr>
        <w:t xml:space="preserve">Language known   </w:t>
      </w:r>
      <w:r w:rsidRPr="00AC0D6C" w:rsidR="009F20CD">
        <w:rPr>
          <w:b/>
        </w:rPr>
        <w:t xml:space="preserve"> </w:t>
      </w:r>
      <w:r w:rsidRPr="00AC0D6C" w:rsidR="00154296">
        <w:rPr>
          <w:b/>
        </w:rPr>
        <w:t xml:space="preserve"> </w:t>
      </w:r>
      <w:r w:rsidRPr="00AC0D6C">
        <w:rPr>
          <w:b/>
        </w:rPr>
        <w:t xml:space="preserve">: </w:t>
      </w:r>
      <w:r w:rsidRPr="00AC0D6C" w:rsidR="009F20CD">
        <w:rPr>
          <w:b/>
        </w:rPr>
        <w:t xml:space="preserve"> </w:t>
      </w:r>
      <w:r w:rsidRPr="00AC0D6C">
        <w:rPr>
          <w:b/>
        </w:rPr>
        <w:t xml:space="preserve"> </w:t>
      </w:r>
      <w:r w:rsidRPr="00AC0D6C" w:rsidR="009668D1">
        <w:rPr>
          <w:b/>
        </w:rPr>
        <w:t xml:space="preserve"> </w:t>
      </w:r>
      <w:r w:rsidRPr="00AC0D6C">
        <w:rPr>
          <w:b/>
        </w:rPr>
        <w:t>English, Hindi.</w:t>
      </w:r>
    </w:p>
    <w:p w:rsidR="005B6D5D" w:rsidRPr="00AC0D6C" w:rsidP="001E11FE">
      <w:pPr>
        <w:rPr>
          <w:b/>
        </w:rPr>
      </w:pPr>
    </w:p>
    <w:p w:rsidR="005B6D5D" w:rsidRPr="00AC0D6C" w:rsidP="001E11FE">
      <w:pPr>
        <w:rPr>
          <w:b/>
        </w:rPr>
      </w:pPr>
    </w:p>
    <w:p w:rsidR="005B6D5D" w:rsidRPr="00AC0D6C" w:rsidP="001E11FE">
      <w:pPr>
        <w:rPr>
          <w:b/>
        </w:rPr>
      </w:pPr>
    </w:p>
    <w:p w:rsidR="005B6D5D" w:rsidRPr="00AC0D6C" w:rsidP="00CF5E72">
      <w:pPr>
        <w:ind w:left="5760" w:firstLine="720"/>
        <w:rPr>
          <w:b/>
        </w:rPr>
      </w:pPr>
      <w:r w:rsidRPr="00AC0D6C">
        <w:rPr>
          <w:b/>
        </w:rPr>
        <w:t>Garima</w:t>
      </w:r>
      <w:r w:rsidRPr="00AC0D6C">
        <w:rPr>
          <w:b/>
        </w:rPr>
        <w:t xml:space="preserve"> </w:t>
      </w:r>
      <w:r w:rsidRPr="00AC0D6C">
        <w:rPr>
          <w:b/>
        </w:rPr>
        <w:t>P</w:t>
      </w:r>
      <w:r w:rsidRPr="00AC0D6C" w:rsidR="002327B5">
        <w:rPr>
          <w:b/>
        </w:rPr>
        <w:t>arashar</w:t>
      </w:r>
      <w:r w:rsidRPr="00AC0D6C" w:rsidR="002327B5">
        <w:rPr>
          <w:b/>
        </w:rPr>
        <w:t xml:space="preserve">….        </w:t>
      </w:r>
    </w:p>
    <w:p w:rsidR="005B6D5D" w:rsidRPr="00AC0D6C" w:rsidP="001E11FE">
      <w:pPr>
        <w:rPr>
          <w:b/>
        </w:rPr>
      </w:pPr>
    </w:p>
    <w:p w:rsidR="005B6D5D" w:rsidRPr="00AC0D6C" w:rsidP="001E11FE">
      <w:pPr>
        <w:rPr>
          <w:b/>
        </w:rPr>
      </w:pPr>
    </w:p>
    <w:p w:rsidR="005B6D5D" w:rsidRPr="00AC0D6C" w:rsidP="001E11FE">
      <w:pPr>
        <w:rPr>
          <w:b/>
        </w:rPr>
      </w:pPr>
    </w:p>
    <w:p w:rsidR="005B6D5D" w:rsidRPr="00AC0D6C" w:rsidP="001E11FE">
      <w:pPr>
        <w:rPr>
          <w:b/>
        </w:rPr>
      </w:pPr>
    </w:p>
    <w:p w:rsidR="005B6D5D" w:rsidRPr="00AC0D6C" w:rsidP="001E11FE">
      <w:pPr>
        <w:rPr>
          <w:b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2240" w:h="15840"/>
      <w:pgMar w:top="900" w:right="180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7C3E31"/>
    <w:multiLevelType w:val="hybridMultilevel"/>
    <w:tmpl w:val="2CD2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205D93"/>
    <w:multiLevelType w:val="hybridMultilevel"/>
    <w:tmpl w:val="7CD2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41094B"/>
    <w:multiLevelType w:val="hybridMultilevel"/>
    <w:tmpl w:val="59E29D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4221B"/>
    <w:multiLevelType w:val="hybridMultilevel"/>
    <w:tmpl w:val="749A9E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46524F"/>
    <w:multiLevelType w:val="hybridMultilevel"/>
    <w:tmpl w:val="C2827A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51CDD"/>
    <w:multiLevelType w:val="hybridMultilevel"/>
    <w:tmpl w:val="24427B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456907"/>
    <w:multiLevelType w:val="hybridMultilevel"/>
    <w:tmpl w:val="2D10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D346E9D"/>
    <w:multiLevelType w:val="hybridMultilevel"/>
    <w:tmpl w:val="A88807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6315A6"/>
    <w:multiLevelType w:val="hybridMultilevel"/>
    <w:tmpl w:val="49E09F9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35B3714"/>
    <w:multiLevelType w:val="hybridMultilevel"/>
    <w:tmpl w:val="7F1CD4B4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0">
    <w:nsid w:val="44E11C89"/>
    <w:multiLevelType w:val="hybridMultilevel"/>
    <w:tmpl w:val="B0CC26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371D43"/>
    <w:multiLevelType w:val="hybridMultilevel"/>
    <w:tmpl w:val="3D2C1BBE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>
    <w:nsid w:val="467C4A17"/>
    <w:multiLevelType w:val="hybridMultilevel"/>
    <w:tmpl w:val="3A5C6386"/>
    <w:lvl w:ilvl="0">
      <w:start w:val="1"/>
      <w:numFmt w:val="bullet"/>
      <w:lvlText w:val=""/>
      <w:lvlJc w:val="left"/>
      <w:pPr>
        <w:ind w:left="96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8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4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0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28" w:hanging="360"/>
      </w:pPr>
      <w:rPr>
        <w:rFonts w:ascii="Wingdings" w:hAnsi="Wingdings" w:hint="default"/>
      </w:rPr>
    </w:lvl>
  </w:abstractNum>
  <w:abstractNum w:abstractNumId="13">
    <w:nsid w:val="4EDA45BF"/>
    <w:multiLevelType w:val="hybridMultilevel"/>
    <w:tmpl w:val="83888510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4">
    <w:nsid w:val="4F792217"/>
    <w:multiLevelType w:val="hybridMultilevel"/>
    <w:tmpl w:val="01D2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C9753FC"/>
    <w:multiLevelType w:val="multilevel"/>
    <w:tmpl w:val="3EEA1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39568E1"/>
    <w:multiLevelType w:val="hybridMultilevel"/>
    <w:tmpl w:val="8A74FE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2B720B"/>
    <w:multiLevelType w:val="hybridMultilevel"/>
    <w:tmpl w:val="372E38C4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6"/>
  </w:num>
  <w:num w:numId="5">
    <w:abstractNumId w:val="14"/>
  </w:num>
  <w:num w:numId="6">
    <w:abstractNumId w:val="5"/>
  </w:num>
  <w:num w:numId="7">
    <w:abstractNumId w:val="7"/>
  </w:num>
  <w:num w:numId="8">
    <w:abstractNumId w:val="11"/>
  </w:num>
  <w:num w:numId="9">
    <w:abstractNumId w:val="15"/>
  </w:num>
  <w:num w:numId="10">
    <w:abstractNumId w:val="12"/>
  </w:num>
  <w:num w:numId="11">
    <w:abstractNumId w:val="17"/>
  </w:num>
  <w:num w:numId="12">
    <w:abstractNumId w:val="13"/>
  </w:num>
  <w:num w:numId="13">
    <w:abstractNumId w:val="8"/>
  </w:num>
  <w:num w:numId="14">
    <w:abstractNumId w:val="2"/>
  </w:num>
  <w:num w:numId="15">
    <w:abstractNumId w:val="3"/>
  </w:num>
  <w:num w:numId="16">
    <w:abstractNumId w:val="16"/>
  </w:num>
  <w:num w:numId="17">
    <w:abstractNumId w:val="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40"/>
  <w:proofState w:spelling="clean"/>
  <w:attachedTemplate r:id="rId1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revisionView w:comments="1" w:formatting="1" w:inkAnnotations="0" w:insDel="1" w:markup="1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4D6B"/>
    <w:rsid w:val="00011412"/>
    <w:rsid w:val="00013DE4"/>
    <w:rsid w:val="00030A43"/>
    <w:rsid w:val="00047544"/>
    <w:rsid w:val="000A6F99"/>
    <w:rsid w:val="000B45D6"/>
    <w:rsid w:val="00124D6B"/>
    <w:rsid w:val="00147CE7"/>
    <w:rsid w:val="00154296"/>
    <w:rsid w:val="00171659"/>
    <w:rsid w:val="00172A27"/>
    <w:rsid w:val="001C2E8E"/>
    <w:rsid w:val="001E11FE"/>
    <w:rsid w:val="001F2F76"/>
    <w:rsid w:val="00203CE0"/>
    <w:rsid w:val="0020417E"/>
    <w:rsid w:val="00206033"/>
    <w:rsid w:val="002327B5"/>
    <w:rsid w:val="002F0F99"/>
    <w:rsid w:val="002F6BE3"/>
    <w:rsid w:val="00317872"/>
    <w:rsid w:val="00373F31"/>
    <w:rsid w:val="0040105D"/>
    <w:rsid w:val="00427464"/>
    <w:rsid w:val="0046557B"/>
    <w:rsid w:val="00492099"/>
    <w:rsid w:val="004A06FE"/>
    <w:rsid w:val="004A14CD"/>
    <w:rsid w:val="004A21F9"/>
    <w:rsid w:val="004A68B4"/>
    <w:rsid w:val="004C461B"/>
    <w:rsid w:val="004E32AE"/>
    <w:rsid w:val="00500B0C"/>
    <w:rsid w:val="00566279"/>
    <w:rsid w:val="00570484"/>
    <w:rsid w:val="005707DB"/>
    <w:rsid w:val="00573B22"/>
    <w:rsid w:val="005A656B"/>
    <w:rsid w:val="005B6D5D"/>
    <w:rsid w:val="006275D4"/>
    <w:rsid w:val="00653354"/>
    <w:rsid w:val="006D0D31"/>
    <w:rsid w:val="006D6833"/>
    <w:rsid w:val="00707B4F"/>
    <w:rsid w:val="00712083"/>
    <w:rsid w:val="007945F2"/>
    <w:rsid w:val="007A7420"/>
    <w:rsid w:val="007C09DE"/>
    <w:rsid w:val="007D35DD"/>
    <w:rsid w:val="007E3A67"/>
    <w:rsid w:val="007F553E"/>
    <w:rsid w:val="00877DDE"/>
    <w:rsid w:val="008A1F86"/>
    <w:rsid w:val="008C774A"/>
    <w:rsid w:val="00904A1E"/>
    <w:rsid w:val="0091368E"/>
    <w:rsid w:val="009668D1"/>
    <w:rsid w:val="009C2DC9"/>
    <w:rsid w:val="009E5862"/>
    <w:rsid w:val="009E7B16"/>
    <w:rsid w:val="009F20CD"/>
    <w:rsid w:val="00A32B00"/>
    <w:rsid w:val="00A6668E"/>
    <w:rsid w:val="00A82108"/>
    <w:rsid w:val="00A904AF"/>
    <w:rsid w:val="00AA1607"/>
    <w:rsid w:val="00AC0D6C"/>
    <w:rsid w:val="00AF4FFA"/>
    <w:rsid w:val="00AF7B62"/>
    <w:rsid w:val="00B03AB4"/>
    <w:rsid w:val="00B500BC"/>
    <w:rsid w:val="00B61239"/>
    <w:rsid w:val="00B66E68"/>
    <w:rsid w:val="00B75603"/>
    <w:rsid w:val="00C06A41"/>
    <w:rsid w:val="00C8144A"/>
    <w:rsid w:val="00CB6179"/>
    <w:rsid w:val="00CE124F"/>
    <w:rsid w:val="00CF5E72"/>
    <w:rsid w:val="00CF6D88"/>
    <w:rsid w:val="00D00FB9"/>
    <w:rsid w:val="00D2041B"/>
    <w:rsid w:val="00D335D1"/>
    <w:rsid w:val="00D6144C"/>
    <w:rsid w:val="00D630C2"/>
    <w:rsid w:val="00D639A1"/>
    <w:rsid w:val="00D645E5"/>
    <w:rsid w:val="00DC720D"/>
    <w:rsid w:val="00DD7354"/>
    <w:rsid w:val="00DE58AA"/>
    <w:rsid w:val="00E644F1"/>
    <w:rsid w:val="00E7582C"/>
    <w:rsid w:val="00E906AA"/>
    <w:rsid w:val="00EC2A6E"/>
    <w:rsid w:val="00F343B4"/>
    <w:rsid w:val="00F36889"/>
    <w:rsid w:val="00FC4739"/>
    <w:rsid w:val="00FF73BE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C5CFE88F-1552-6347-B81B-731DDC26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6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garima.parashar11@gmail.com" TargetMode="External" /><Relationship Id="rId6" Type="http://schemas.openxmlformats.org/officeDocument/2006/relationships/image" Target="https://rdxfootmark.naukri.com/v2/track/openCv?trackingInfo=d35a3ec73f26ad6ed2b97ef9a4b37fb4134f530e18705c4458440321091b5b581208130012455b59004356014b4450530401195c1333471b1b111547595d0d564e011503504e1c180c571833471b1b0617455f580d555601514841481f0f2b561358191b15001043095e08541b140e445745455d5f08054c1b00100317130d5d5d551c120a120011474a411b1213471b1b111544595c0d544b110812115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Normal.wp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6</TotalTime>
  <Pages>1</Pages>
  <Words>234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GARIMA</vt:lpstr>
    </vt:vector>
  </TitlesOfParts>
  <Company>Hewlett-Packard Company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GARIMA</dc:title>
  <dc:creator>ccc</dc:creator>
  <cp:lastModifiedBy>Guest User</cp:lastModifiedBy>
  <cp:revision>8</cp:revision>
  <cp:lastPrinted>2014-10-22T08:41:00Z</cp:lastPrinted>
  <dcterms:created xsi:type="dcterms:W3CDTF">2021-01-08T12:50:00Z</dcterms:created>
  <dcterms:modified xsi:type="dcterms:W3CDTF">2021-01-20T12:19:00Z</dcterms:modified>
</cp:coreProperties>
</file>