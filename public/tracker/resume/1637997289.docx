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6433"/>
        <w:gridCol w:w="4033"/>
      </w:tblGrid>
      <w:tr w:rsidR="00083491" w:rsidRPr="005774E1" w:rsidTr="002A42AC">
        <w:trPr>
          <w:trHeight w:val="1160"/>
        </w:trPr>
        <w:tc>
          <w:tcPr>
            <w:tcW w:w="6453" w:type="dxa"/>
          </w:tcPr>
          <w:tbl>
            <w:tblPr>
              <w:tblpPr w:leftFromText="180" w:rightFromText="180" w:vertAnchor="page" w:horzAnchor="margin" w:tblpY="1"/>
              <w:tblOverlap w:val="never"/>
              <w:tblW w:w="6237" w:type="dxa"/>
              <w:tblLook w:val="0680" w:firstRow="0" w:lastRow="0" w:firstColumn="1" w:lastColumn="0" w:noHBand="1" w:noVBand="1"/>
            </w:tblPr>
            <w:tblGrid>
              <w:gridCol w:w="6237"/>
            </w:tblGrid>
            <w:tr w:rsidR="00B9713E" w:rsidRPr="005774E1" w:rsidTr="0084327F">
              <w:tc>
                <w:tcPr>
                  <w:tcW w:w="6237" w:type="dxa"/>
                </w:tcPr>
                <w:p w:rsidR="00B9713E" w:rsidRDefault="00581B10" w:rsidP="00B9713E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40"/>
                      <w:szCs w:val="40"/>
                    </w:rPr>
                    <w:t>DEEPAK BHAGAT</w:t>
                  </w:r>
                </w:p>
                <w:p w:rsidR="00B9713E" w:rsidRPr="00086234" w:rsidRDefault="00B9713E" w:rsidP="00B9713E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Mobile</w:t>
                  </w:r>
                  <w:r w:rsidRPr="00086234">
                    <w:rPr>
                      <w:rFonts w:ascii="Arial" w:hAnsi="Arial" w:cs="Arial"/>
                      <w:b/>
                      <w:bCs/>
                    </w:rPr>
                    <w:t xml:space="preserve"> number:</w:t>
                  </w:r>
                  <w:r w:rsidR="00581B10">
                    <w:rPr>
                      <w:rFonts w:ascii="Arial" w:hAnsi="Arial" w:cs="Arial"/>
                      <w:b/>
                      <w:bCs/>
                    </w:rPr>
                    <w:t xml:space="preserve"> +91-7503-073-352</w:t>
                  </w:r>
                </w:p>
                <w:p w:rsidR="00B9713E" w:rsidRPr="00086234" w:rsidRDefault="00B9713E" w:rsidP="002F6D88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  <w:r w:rsidRPr="00086234">
                    <w:rPr>
                      <w:rFonts w:ascii="Arial" w:hAnsi="Arial" w:cs="Arial"/>
                      <w:b/>
                      <w:bCs/>
                    </w:rPr>
                    <w:t>Email Address: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 </w:t>
                  </w:r>
                  <w:hyperlink r:id="rId7" w:history="1">
                    <w:r w:rsidR="00581B10" w:rsidRPr="0083772E">
                      <w:rPr>
                        <w:rStyle w:val="Hyperlink"/>
                        <w:rFonts w:ascii="Arial" w:hAnsi="Arial" w:cs="Arial"/>
                        <w:b/>
                        <w:bCs/>
                      </w:rPr>
                      <w:t>bhagatji1428@gmail.com</w:t>
                    </w:r>
                  </w:hyperlink>
                </w:p>
              </w:tc>
            </w:tr>
          </w:tbl>
          <w:p w:rsidR="00083491" w:rsidRPr="00875384" w:rsidRDefault="00083491" w:rsidP="00814BDB">
            <w:pPr>
              <w:tabs>
                <w:tab w:val="left" w:pos="450"/>
                <w:tab w:val="left" w:pos="1275"/>
              </w:tabs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p w:rsidR="009F2958" w:rsidRPr="005774E1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5774E1" w:rsidTr="002A42AC">
        <w:tc>
          <w:tcPr>
            <w:tcW w:w="10682" w:type="dxa"/>
            <w:gridSpan w:val="2"/>
          </w:tcPr>
          <w:p w:rsidR="009F2958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p w:rsidR="00CE035C" w:rsidRPr="005774E1" w:rsidRDefault="00CE035C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5774E1" w:rsidTr="002A42AC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A34C4E" w:rsidRPr="005774E1" w:rsidTr="00086234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5774E1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5774E1">
                    <w:rPr>
                      <w:rFonts w:ascii="Arial" w:hAnsi="Arial" w:cs="Arial"/>
                      <w:b/>
                      <w:bCs/>
                    </w:rPr>
                    <w:t>Profile</w:t>
                  </w:r>
                </w:p>
              </w:tc>
            </w:tr>
            <w:tr w:rsidR="00A34C4E" w:rsidRPr="005774E1" w:rsidTr="00086234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41"/>
                    <w:gridCol w:w="8314"/>
                  </w:tblGrid>
                  <w:tr w:rsidR="00A4660E" w:rsidRPr="005774E1" w:rsidTr="00E34F21">
                    <w:tc>
                      <w:tcPr>
                        <w:tcW w:w="1241" w:type="dxa"/>
                      </w:tcPr>
                      <w:p w:rsidR="00315076" w:rsidRPr="005774E1" w:rsidRDefault="00520EA2" w:rsidP="00520EA2">
                        <w:pPr>
                          <w:spacing w:before="80" w:after="0" w:line="240" w:lineRule="auto"/>
                          <w:ind w:left="58" w:right="-5708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Objective:</w:t>
                        </w:r>
                      </w:p>
                    </w:tc>
                    <w:tc>
                      <w:tcPr>
                        <w:tcW w:w="8314" w:type="dxa"/>
                      </w:tcPr>
                      <w:p w:rsidR="00315076" w:rsidRDefault="002C30EE" w:rsidP="00EA0606">
                        <w:pPr>
                          <w:pStyle w:val="NoSpacing"/>
                          <w:ind w:left="268" w:right="-108" w:hanging="142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 </w:t>
                        </w:r>
                        <w:r w:rsidR="00A4660E">
                          <w:rPr>
                            <w:b/>
                            <w:bCs/>
                          </w:rPr>
                          <w:t xml:space="preserve">To work with an </w:t>
                        </w:r>
                        <w:r w:rsidR="00520EA2">
                          <w:rPr>
                            <w:b/>
                            <w:bCs/>
                          </w:rPr>
                          <w:t>Organization</w:t>
                        </w:r>
                        <w:r w:rsidR="00A4660E">
                          <w:rPr>
                            <w:b/>
                            <w:bCs/>
                          </w:rPr>
                          <w:t xml:space="preserve"> where I use my skill and knowledge to </w:t>
                        </w:r>
                        <w:r w:rsidR="00E34F21">
                          <w:rPr>
                            <w:b/>
                            <w:bCs/>
                          </w:rPr>
                          <w:t xml:space="preserve">              </w:t>
                        </w:r>
                        <w:r w:rsidR="00EA0606">
                          <w:rPr>
                            <w:b/>
                            <w:bCs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</w:rPr>
                          <w:t>deliver v</w:t>
                        </w:r>
                        <w:r w:rsidR="00A4660E">
                          <w:rPr>
                            <w:b/>
                            <w:bCs/>
                          </w:rPr>
                          <w:t>alue added results as well as further enhance my learning.</w:t>
                        </w:r>
                      </w:p>
                      <w:p w:rsidR="00A4660E" w:rsidRPr="00A4660E" w:rsidRDefault="00A4660E" w:rsidP="00A4660E">
                        <w:pPr>
                          <w:pStyle w:val="NoSpacing"/>
                          <w:ind w:right="-221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:rsidR="00A34C4E" w:rsidRPr="005774E1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5774E1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5774E1" w:rsidTr="002A42AC">
        <w:tc>
          <w:tcPr>
            <w:tcW w:w="10682" w:type="dxa"/>
            <w:gridSpan w:val="2"/>
          </w:tcPr>
          <w:p w:rsidR="00315076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p w:rsidR="00CE035C" w:rsidRPr="005774E1" w:rsidRDefault="00CE035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5774E1" w:rsidTr="002A42AC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315076" w:rsidRPr="005774E1" w:rsidTr="00C81C97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5774E1" w:rsidRDefault="00315076" w:rsidP="00806DC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5774E1">
                    <w:rPr>
                      <w:rFonts w:ascii="Arial" w:hAnsi="Arial" w:cs="Arial"/>
                      <w:b/>
                      <w:bCs/>
                    </w:rPr>
                    <w:t>Education</w:t>
                  </w:r>
                  <w:r w:rsidR="00E02CB1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</w:p>
              </w:tc>
            </w:tr>
            <w:tr w:rsidR="00315076" w:rsidRPr="005774E1" w:rsidTr="00C81C97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64872" w:rsidRDefault="00A64872"/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68"/>
                    <w:gridCol w:w="6357"/>
                    <w:gridCol w:w="2289"/>
                  </w:tblGrid>
                  <w:tr w:rsidR="00C81C97" w:rsidRPr="005774E1" w:rsidTr="00A64872">
                    <w:tc>
                      <w:tcPr>
                        <w:tcW w:w="1368" w:type="dxa"/>
                      </w:tcPr>
                      <w:p w:rsidR="00C81C97" w:rsidRPr="005774E1" w:rsidRDefault="006250DF" w:rsidP="00D319C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20</w:t>
                        </w:r>
                        <w:r w:rsidR="00581B10">
                          <w:rPr>
                            <w:rFonts w:ascii="Arial" w:hAnsi="Arial" w:cs="Arial"/>
                            <w:b/>
                          </w:rPr>
                          <w:t>13-2016</w:t>
                        </w:r>
                      </w:p>
                    </w:tc>
                    <w:tc>
                      <w:tcPr>
                        <w:tcW w:w="6357" w:type="dxa"/>
                      </w:tcPr>
                      <w:p w:rsidR="00C81C97" w:rsidRPr="005774E1" w:rsidRDefault="00E55ED3" w:rsidP="00C81C9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Master of Computer Application</w:t>
                        </w:r>
                        <w:bookmarkStart w:id="0" w:name="_GoBack"/>
                        <w:bookmarkEnd w:id="0"/>
                      </w:p>
                      <w:p w:rsidR="00086234" w:rsidRDefault="00F041B6" w:rsidP="00C81C97">
                        <w:pPr>
                          <w:spacing w:before="80"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Lal Bahadur Shastri Institute of Management </w:t>
                        </w:r>
                        <w:r w:rsidR="00C81C97" w:rsidRPr="005774E1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:rsidR="00C81C97" w:rsidRDefault="00F041B6" w:rsidP="00C81C97">
                        <w:pPr>
                          <w:spacing w:before="80"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G.G.S.I.P.</w:t>
                        </w:r>
                        <w:r w:rsidRPr="005774E1">
                          <w:rPr>
                            <w:rFonts w:ascii="Arial" w:hAnsi="Arial" w:cs="Arial"/>
                          </w:rPr>
                          <w:t>University</w:t>
                        </w:r>
                        <w:r w:rsidR="00520EA2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:rsidR="00520EA2" w:rsidRPr="005774E1" w:rsidRDefault="00520EA2" w:rsidP="00C81C97">
                        <w:pPr>
                          <w:spacing w:before="80"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289" w:type="dxa"/>
                      </w:tcPr>
                      <w:p w:rsidR="00C81C97" w:rsidRPr="005774E1" w:rsidRDefault="004664FF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75.00%</w:t>
                        </w:r>
                        <w:r w:rsidR="00CF6AAF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</w:tc>
                  </w:tr>
                  <w:tr w:rsidR="00C81C97" w:rsidRPr="005774E1" w:rsidTr="00A64872">
                    <w:tc>
                      <w:tcPr>
                        <w:tcW w:w="1368" w:type="dxa"/>
                      </w:tcPr>
                      <w:p w:rsidR="00C81C97" w:rsidRPr="005774E1" w:rsidRDefault="006250DF" w:rsidP="00D319C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200</w:t>
                        </w:r>
                        <w:r w:rsidR="00581B10">
                          <w:rPr>
                            <w:rFonts w:ascii="Arial" w:hAnsi="Arial" w:cs="Arial"/>
                            <w:b/>
                          </w:rPr>
                          <w:t>9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-20</w:t>
                        </w:r>
                        <w:r w:rsidR="00581B10">
                          <w:rPr>
                            <w:rFonts w:ascii="Arial" w:hAnsi="Arial" w:cs="Arial"/>
                            <w:b/>
                          </w:rPr>
                          <w:t>12</w:t>
                        </w:r>
                      </w:p>
                    </w:tc>
                    <w:tc>
                      <w:tcPr>
                        <w:tcW w:w="6357" w:type="dxa"/>
                      </w:tcPr>
                      <w:p w:rsidR="00991AEC" w:rsidRPr="005774E1" w:rsidRDefault="00E55ED3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B</w:t>
                        </w:r>
                        <w:r w:rsidR="00D418DB">
                          <w:rPr>
                            <w:rFonts w:ascii="Arial" w:hAnsi="Arial" w:cs="Arial"/>
                            <w:b/>
                          </w:rPr>
                          <w:t>achelor of App</w:t>
                        </w:r>
                        <w:r w:rsidR="00F54DEF">
                          <w:rPr>
                            <w:rFonts w:ascii="Arial" w:hAnsi="Arial" w:cs="Arial"/>
                            <w:b/>
                          </w:rPr>
                          <w:t>lied Physical Science</w:t>
                        </w:r>
                      </w:p>
                      <w:p w:rsidR="00581B10" w:rsidRDefault="00520EA2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Atma R</w:t>
                        </w:r>
                        <w:r w:rsidR="00581B10">
                          <w:rPr>
                            <w:rFonts w:ascii="Arial" w:hAnsi="Arial" w:cs="Arial"/>
                          </w:rPr>
                          <w:t>am Sanatan Dharma College</w:t>
                        </w:r>
                      </w:p>
                      <w:p w:rsidR="00C81C97" w:rsidRDefault="00C81C97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5774E1">
                          <w:rPr>
                            <w:rFonts w:ascii="Arial" w:hAnsi="Arial" w:cs="Arial"/>
                          </w:rPr>
                          <w:t>University</w:t>
                        </w:r>
                        <w:r w:rsidR="00581B10">
                          <w:rPr>
                            <w:rFonts w:ascii="Arial" w:hAnsi="Arial" w:cs="Arial"/>
                          </w:rPr>
                          <w:t xml:space="preserve"> of Delhi</w:t>
                        </w:r>
                        <w:r w:rsidR="00520EA2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:rsidR="00520EA2" w:rsidRPr="005774E1" w:rsidRDefault="00520EA2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289" w:type="dxa"/>
                      </w:tcPr>
                      <w:p w:rsidR="00C81C97" w:rsidRPr="005774E1" w:rsidRDefault="00581B10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58.</w:t>
                        </w:r>
                        <w:r w:rsidR="006250DF">
                          <w:rPr>
                            <w:rFonts w:ascii="Arial" w:hAnsi="Arial" w:cs="Arial"/>
                            <w:b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4</w:t>
                        </w:r>
                        <w:r w:rsidR="006250DF">
                          <w:rPr>
                            <w:rFonts w:ascii="Arial" w:hAnsi="Arial" w:cs="Arial"/>
                            <w:b/>
                          </w:rPr>
                          <w:t>%</w:t>
                        </w:r>
                      </w:p>
                    </w:tc>
                  </w:tr>
                  <w:tr w:rsidR="00C81C97" w:rsidRPr="005774E1" w:rsidTr="00A64872">
                    <w:tc>
                      <w:tcPr>
                        <w:tcW w:w="1368" w:type="dxa"/>
                      </w:tcPr>
                      <w:p w:rsidR="00C81C97" w:rsidRPr="005774E1" w:rsidRDefault="006250DF" w:rsidP="00D319C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200</w:t>
                        </w:r>
                        <w:r w:rsidR="00581B10">
                          <w:rPr>
                            <w:rFonts w:ascii="Arial" w:hAnsi="Arial" w:cs="Arial"/>
                            <w:b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-200</w:t>
                        </w:r>
                        <w:r w:rsidR="00581B10">
                          <w:rPr>
                            <w:rFonts w:ascii="Arial" w:hAnsi="Arial" w:cs="Arial"/>
                            <w:b/>
                          </w:rPr>
                          <w:t>9</w:t>
                        </w:r>
                      </w:p>
                    </w:tc>
                    <w:tc>
                      <w:tcPr>
                        <w:tcW w:w="6357" w:type="dxa"/>
                      </w:tcPr>
                      <w:p w:rsidR="00086234" w:rsidRDefault="00C81C97" w:rsidP="002D44B0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5774E1">
                          <w:rPr>
                            <w:rFonts w:ascii="Arial" w:hAnsi="Arial" w:cs="Arial"/>
                            <w:b/>
                          </w:rPr>
                          <w:t>Senior Secondary Examination - Class XII</w:t>
                        </w:r>
                      </w:p>
                      <w:p w:rsidR="00581B10" w:rsidRDefault="00581B10" w:rsidP="00581B10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Kendriya Vidyalaya ,Dwarka </w:t>
                        </w:r>
                      </w:p>
                      <w:p w:rsidR="00C81C97" w:rsidRDefault="006250DF" w:rsidP="002D44B0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C.B.S.E.</w:t>
                        </w:r>
                        <w:r w:rsidR="00C81C97" w:rsidRPr="005774E1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:rsidR="00520EA2" w:rsidRPr="005774E1" w:rsidRDefault="00520EA2" w:rsidP="002D44B0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289" w:type="dxa"/>
                      </w:tcPr>
                      <w:p w:rsidR="00C81C97" w:rsidRPr="005774E1" w:rsidRDefault="00E436D4" w:rsidP="002D44B0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65.</w:t>
                        </w:r>
                        <w:r w:rsidR="002E0075">
                          <w:rPr>
                            <w:rFonts w:ascii="Arial" w:hAnsi="Arial" w:cs="Arial"/>
                            <w:b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0</w:t>
                        </w:r>
                        <w:r w:rsidR="006250DF">
                          <w:rPr>
                            <w:rFonts w:ascii="Arial" w:hAnsi="Arial" w:cs="Arial"/>
                            <w:b/>
                          </w:rPr>
                          <w:t>%</w:t>
                        </w:r>
                      </w:p>
                    </w:tc>
                  </w:tr>
                  <w:tr w:rsidR="00C81C97" w:rsidRPr="005774E1" w:rsidTr="00A64872">
                    <w:tc>
                      <w:tcPr>
                        <w:tcW w:w="1368" w:type="dxa"/>
                      </w:tcPr>
                      <w:p w:rsidR="00C81C97" w:rsidRPr="005774E1" w:rsidRDefault="00086234" w:rsidP="00D319C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6250DF">
                          <w:rPr>
                            <w:rFonts w:ascii="Arial" w:hAnsi="Arial" w:cs="Arial"/>
                            <w:b/>
                          </w:rPr>
                          <w:t>200</w:t>
                        </w:r>
                        <w:r w:rsidR="00581B10">
                          <w:rPr>
                            <w:rFonts w:ascii="Arial" w:hAnsi="Arial" w:cs="Arial"/>
                            <w:b/>
                          </w:rPr>
                          <w:t>6</w:t>
                        </w:r>
                        <w:r w:rsidR="006250DF">
                          <w:rPr>
                            <w:rFonts w:ascii="Arial" w:hAnsi="Arial" w:cs="Arial"/>
                            <w:b/>
                          </w:rPr>
                          <w:t>-200</w:t>
                        </w:r>
                        <w:r w:rsidR="00581B10">
                          <w:rPr>
                            <w:rFonts w:ascii="Arial" w:hAnsi="Arial" w:cs="Arial"/>
                            <w:b/>
                          </w:rPr>
                          <w:t>7</w:t>
                        </w:r>
                        <w:r w:rsidRPr="005774E1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357" w:type="dxa"/>
                      </w:tcPr>
                      <w:p w:rsidR="00C81C97" w:rsidRPr="005774E1" w:rsidRDefault="00806DC5" w:rsidP="008C2674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Higher</w:t>
                        </w:r>
                        <w:r w:rsidR="00C81C97" w:rsidRPr="005774E1">
                          <w:rPr>
                            <w:rFonts w:ascii="Arial" w:hAnsi="Arial" w:cs="Arial"/>
                            <w:b/>
                          </w:rPr>
                          <w:t xml:space="preserve"> Secondary Examination - Class X</w:t>
                        </w:r>
                      </w:p>
                      <w:p w:rsidR="00086234" w:rsidRDefault="00581B10" w:rsidP="008C2674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Kendriya Vidyalaya ,Vikas Puri </w:t>
                        </w:r>
                      </w:p>
                      <w:p w:rsidR="00C81C97" w:rsidRPr="005774E1" w:rsidRDefault="006250DF" w:rsidP="008C2674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C.B.S.E.</w:t>
                        </w:r>
                      </w:p>
                    </w:tc>
                    <w:tc>
                      <w:tcPr>
                        <w:tcW w:w="2289" w:type="dxa"/>
                      </w:tcPr>
                      <w:p w:rsidR="00C81C97" w:rsidRPr="005774E1" w:rsidRDefault="002C30EE" w:rsidP="002D44B0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71.40</w:t>
                        </w:r>
                        <w:r w:rsidR="006250DF">
                          <w:rPr>
                            <w:rFonts w:ascii="Arial" w:hAnsi="Arial" w:cs="Arial"/>
                            <w:b/>
                          </w:rPr>
                          <w:t>%</w:t>
                        </w:r>
                      </w:p>
                    </w:tc>
                  </w:tr>
                </w:tbl>
                <w:p w:rsidR="00315076" w:rsidRPr="005774E1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5774E1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5774E1" w:rsidTr="002A42AC">
        <w:tc>
          <w:tcPr>
            <w:tcW w:w="10682" w:type="dxa"/>
            <w:gridSpan w:val="2"/>
          </w:tcPr>
          <w:p w:rsidR="00397D8D" w:rsidRDefault="00397D8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CE035C" w:rsidRDefault="00CE035C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5F0EAA" w:rsidRPr="005774E1" w:rsidTr="002E45A0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F0EAA" w:rsidRPr="005774E1" w:rsidRDefault="0084327F" w:rsidP="00CA0FB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Skill Set      </w:t>
                  </w:r>
                </w:p>
              </w:tc>
            </w:tr>
            <w:tr w:rsidR="005F0EAA" w:rsidRPr="005774E1" w:rsidTr="002E45A0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3592E" w:rsidRDefault="0043592E" w:rsidP="0043592E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  <w:p w:rsidR="0043592E" w:rsidRDefault="0043592E" w:rsidP="0043592E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  <w:p w:rsidR="0043592E" w:rsidRPr="00A4660E" w:rsidRDefault="00A4660E" w:rsidP="0043592E">
                  <w:pPr>
                    <w:numPr>
                      <w:ilvl w:val="0"/>
                      <w:numId w:val="24"/>
                    </w:numPr>
                    <w:spacing w:before="0" w:after="0"/>
                    <w:rPr>
                      <w:rFonts w:asciiTheme="minorHAnsi" w:hAnsiTheme="minorHAnsi" w:cstheme="minorHAnsi"/>
                    </w:rPr>
                  </w:pPr>
                  <w:r w:rsidRPr="00A4660E">
                    <w:rPr>
                      <w:rFonts w:asciiTheme="minorHAnsi" w:hAnsiTheme="minorHAnsi" w:cstheme="minorHAnsi"/>
                      <w:b/>
                      <w:bCs/>
                    </w:rPr>
                    <w:t>Software</w:t>
                  </w:r>
                  <w:r>
                    <w:rPr>
                      <w:rFonts w:asciiTheme="minorHAnsi" w:hAnsiTheme="minorHAnsi" w:cstheme="minorHAnsi"/>
                    </w:rPr>
                    <w:t>:</w:t>
                  </w:r>
                  <w:r w:rsidRPr="00C60FC8">
                    <w:rPr>
                      <w:sz w:val="28"/>
                      <w:szCs w:val="28"/>
                    </w:rPr>
                    <w:t xml:space="preserve"> </w:t>
                  </w:r>
                  <w:r w:rsidR="002C30EE">
                    <w:t xml:space="preserve"> NetBeans,</w:t>
                  </w:r>
                  <w:r w:rsidR="00520EA2">
                    <w:t xml:space="preserve"> and Visual S</w:t>
                  </w:r>
                  <w:r w:rsidRPr="00A4660E">
                    <w:t>tudio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="00520EA2">
                    <w:rPr>
                      <w:sz w:val="28"/>
                      <w:szCs w:val="28"/>
                    </w:rPr>
                    <w:t xml:space="preserve"> </w:t>
                  </w:r>
                  <w:r w:rsidR="00424DCF">
                    <w:t>Microsoft Office</w:t>
                  </w:r>
                  <w:r>
                    <w:t>.</w:t>
                  </w:r>
                </w:p>
                <w:p w:rsidR="00A4660E" w:rsidRDefault="00A4660E" w:rsidP="00A4660E">
                  <w:pPr>
                    <w:numPr>
                      <w:ilvl w:val="0"/>
                      <w:numId w:val="24"/>
                    </w:numPr>
                    <w:spacing w:before="0" w:after="0"/>
                    <w:rPr>
                      <w:rFonts w:asciiTheme="minorHAnsi" w:hAnsiTheme="minorHAnsi" w:cstheme="minorHAnsi"/>
                    </w:rPr>
                  </w:pPr>
                  <w:r w:rsidRPr="0084327F">
                    <w:rPr>
                      <w:rFonts w:asciiTheme="minorHAnsi" w:hAnsiTheme="minorHAnsi" w:cstheme="minorHAnsi"/>
                      <w:b/>
                    </w:rPr>
                    <w:t>Languages/ Technologies:</w:t>
                  </w:r>
                  <w:r w:rsidR="003605D9">
                    <w:rPr>
                      <w:rFonts w:asciiTheme="minorHAnsi" w:hAnsiTheme="minorHAnsi" w:cstheme="minorHAnsi"/>
                    </w:rPr>
                    <w:t xml:space="preserve"> C, C++, </w:t>
                  </w:r>
                  <w:r w:rsidR="004001AA">
                    <w:rPr>
                      <w:rFonts w:asciiTheme="minorHAnsi" w:hAnsiTheme="minorHAnsi" w:cstheme="minorHAnsi"/>
                    </w:rPr>
                    <w:t>JAVA,</w:t>
                  </w:r>
                  <w:r w:rsidR="00C13CCA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4001AA">
                    <w:rPr>
                      <w:rFonts w:asciiTheme="minorHAnsi" w:hAnsiTheme="minorHAnsi" w:cstheme="minorHAnsi"/>
                    </w:rPr>
                    <w:t>HTML, SQL</w:t>
                  </w:r>
                  <w:r w:rsidR="003605D9">
                    <w:rPr>
                      <w:rFonts w:asciiTheme="minorHAnsi" w:hAnsiTheme="minorHAnsi" w:cstheme="minorHAnsi"/>
                    </w:rPr>
                    <w:t>.</w:t>
                  </w:r>
                </w:p>
                <w:p w:rsidR="00A64872" w:rsidRDefault="00A64872" w:rsidP="00A64872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spacing w:before="20" w:after="20" w:line="240" w:lineRule="auto"/>
                    <w:jc w:val="left"/>
                    <w:rPr>
                      <w:rFonts w:ascii="Calibri" w:hAnsi="Calibr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Certification:</w:t>
                  </w:r>
                  <w:r>
                    <w:rPr>
                      <w:rFonts w:ascii="Calibri" w:hAnsi="Calibri"/>
                      <w:b/>
                    </w:rPr>
                    <w:t xml:space="preserve">  </w:t>
                  </w:r>
                  <w:r w:rsidRPr="00A64872">
                    <w:rPr>
                      <w:rFonts w:ascii="Calibri" w:hAnsi="Calibri"/>
                      <w:bCs/>
                    </w:rPr>
                    <w:t>In C++ from MIIT Computer Education.</w:t>
                  </w:r>
                </w:p>
                <w:p w:rsidR="00A64872" w:rsidRPr="0084327F" w:rsidRDefault="00A64872" w:rsidP="00A64872">
                  <w:pPr>
                    <w:spacing w:before="0" w:after="0"/>
                    <w:ind w:left="7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  <w:p w:rsidR="00A4660E" w:rsidRPr="0084327F" w:rsidRDefault="00A4660E" w:rsidP="00A64872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  <w:p w:rsidR="005F0EAA" w:rsidRPr="005774E1" w:rsidRDefault="005F0EAA" w:rsidP="002E45A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DD7E90" w:rsidRPr="005774E1" w:rsidRDefault="00DD7E90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5774E1" w:rsidTr="002A42AC">
        <w:tc>
          <w:tcPr>
            <w:tcW w:w="10682" w:type="dxa"/>
            <w:gridSpan w:val="2"/>
          </w:tcPr>
          <w:p w:rsidR="00A64872" w:rsidRDefault="00A64872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64872" w:rsidRPr="005774E1" w:rsidRDefault="00A64872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26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64"/>
            </w:tblGrid>
            <w:tr w:rsidR="00CA4EDD" w:rsidRPr="005774E1" w:rsidTr="003605D9">
              <w:trPr>
                <w:trHeight w:val="256"/>
              </w:trPr>
              <w:tc>
                <w:tcPr>
                  <w:tcW w:w="1026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5774E1" w:rsidRDefault="00CA0FB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CA0FB6">
                    <w:rPr>
                      <w:rFonts w:ascii="Arial" w:hAnsi="Arial" w:cs="Arial"/>
                      <w:b/>
                      <w:bCs/>
                    </w:rPr>
                    <w:t>Projects</w:t>
                  </w:r>
                </w:p>
              </w:tc>
            </w:tr>
            <w:tr w:rsidR="00CA4EDD" w:rsidRPr="005774E1" w:rsidTr="003605D9">
              <w:trPr>
                <w:trHeight w:val="32"/>
              </w:trPr>
              <w:tc>
                <w:tcPr>
                  <w:tcW w:w="1026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CA0FB6" w:rsidRDefault="00166868" w:rsidP="00CA0FB6">
                  <w:pPr>
                    <w:pStyle w:val="ListParagraph"/>
                    <w:tabs>
                      <w:tab w:val="left" w:pos="720"/>
                      <w:tab w:val="left" w:pos="2201"/>
                    </w:tabs>
                    <w:autoSpaceDE w:val="0"/>
                    <w:spacing w:before="20" w:after="20" w:line="240" w:lineRule="auto"/>
                    <w:ind w:left="450" w:right="-14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• E-commerce  website for Old Books</w:t>
                  </w:r>
                  <w:r w:rsidR="00CA0FB6" w:rsidRPr="00684E5F">
                    <w:rPr>
                      <w:rFonts w:ascii="Calibri" w:hAnsi="Calibri"/>
                      <w:b/>
                    </w:rPr>
                    <w:tab/>
                  </w:r>
                  <w:r w:rsidR="00CA0FB6" w:rsidRPr="00684E5F">
                    <w:rPr>
                      <w:rFonts w:ascii="Calibri" w:hAnsi="Calibri"/>
                      <w:b/>
                    </w:rPr>
                    <w:tab/>
                  </w:r>
                  <w:r w:rsidR="00CA0FB6" w:rsidRPr="00684E5F">
                    <w:rPr>
                      <w:rFonts w:ascii="Calibri" w:hAnsi="Calibri"/>
                      <w:b/>
                    </w:rPr>
                    <w:tab/>
                  </w:r>
                  <w:r w:rsidR="00CA0FB6" w:rsidRPr="00684E5F">
                    <w:rPr>
                      <w:rFonts w:ascii="Calibri" w:hAnsi="Calibri"/>
                      <w:b/>
                    </w:rPr>
                    <w:tab/>
                  </w:r>
                  <w:r w:rsidR="00CA0FB6" w:rsidRPr="00684E5F">
                    <w:rPr>
                      <w:rFonts w:ascii="Calibri" w:hAnsi="Calibri"/>
                      <w:b/>
                    </w:rPr>
                    <w:tab/>
                    <w:t xml:space="preserve">         Jan’1</w:t>
                  </w:r>
                  <w:r w:rsidR="00520EA2">
                    <w:rPr>
                      <w:rFonts w:ascii="Calibri" w:hAnsi="Calibri"/>
                      <w:b/>
                    </w:rPr>
                    <w:t>0–April 15</w:t>
                  </w:r>
                </w:p>
                <w:p w:rsidR="00875384" w:rsidRPr="00684E5F" w:rsidRDefault="00875384" w:rsidP="00CA0FB6">
                  <w:pPr>
                    <w:pStyle w:val="ListParagraph"/>
                    <w:tabs>
                      <w:tab w:val="left" w:pos="720"/>
                      <w:tab w:val="left" w:pos="2201"/>
                    </w:tabs>
                    <w:autoSpaceDE w:val="0"/>
                    <w:spacing w:before="20" w:after="20" w:line="240" w:lineRule="auto"/>
                    <w:ind w:left="450" w:right="-14"/>
                    <w:rPr>
                      <w:rFonts w:ascii="Calibri" w:hAnsi="Calibri"/>
                      <w:b/>
                    </w:rPr>
                  </w:pPr>
                </w:p>
                <w:p w:rsidR="00CA0FB6" w:rsidRPr="00CA0FB6" w:rsidRDefault="00166868" w:rsidP="00CA0FB6">
                  <w:pPr>
                    <w:pStyle w:val="ListParagraph"/>
                    <w:numPr>
                      <w:ilvl w:val="0"/>
                      <w:numId w:val="25"/>
                    </w:numPr>
                    <w:autoSpaceDE w:val="0"/>
                    <w:spacing w:before="20" w:after="20" w:line="240" w:lineRule="auto"/>
                    <w:ind w:left="1052" w:right="-14" w:hanging="29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An online Website </w:t>
                  </w:r>
                  <w:r w:rsidR="00CA0FB6" w:rsidRPr="00CA0FB6">
                    <w:rPr>
                      <w:rFonts w:ascii="Calibri" w:hAnsi="Calibri"/>
                    </w:rPr>
                    <w:t xml:space="preserve">for </w:t>
                  </w:r>
                  <w:r>
                    <w:rPr>
                      <w:rFonts w:ascii="Calibri" w:hAnsi="Calibri"/>
                    </w:rPr>
                    <w:t>buying and selling old books for MCA Students.</w:t>
                  </w:r>
                </w:p>
                <w:p w:rsidR="00CA0FB6" w:rsidRPr="00CA0FB6" w:rsidRDefault="007109AD" w:rsidP="00CA0FB6">
                  <w:pPr>
                    <w:pStyle w:val="ListParagraph"/>
                    <w:numPr>
                      <w:ilvl w:val="0"/>
                      <w:numId w:val="25"/>
                    </w:numPr>
                    <w:autoSpaceDE w:val="0"/>
                    <w:spacing w:before="20" w:after="20" w:line="240" w:lineRule="auto"/>
                    <w:ind w:left="1052" w:right="-14" w:hanging="29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TECHNOLOGIES: C</w:t>
                  </w:r>
                  <w:r w:rsidR="004001AA">
                    <w:rPr>
                      <w:rFonts w:ascii="Calibri" w:hAnsi="Calibri"/>
                    </w:rPr>
                    <w:t>#</w:t>
                  </w:r>
                  <w:r w:rsidR="00166868">
                    <w:rPr>
                      <w:rFonts w:ascii="Calibri" w:hAnsi="Calibri"/>
                    </w:rPr>
                    <w:t>,Html</w:t>
                  </w:r>
                  <w:r>
                    <w:rPr>
                      <w:rFonts w:ascii="Calibri" w:hAnsi="Calibri"/>
                    </w:rPr>
                    <w:t>, Sql Server</w:t>
                  </w:r>
                  <w:r w:rsidR="004001AA">
                    <w:rPr>
                      <w:rFonts w:ascii="Calibri" w:hAnsi="Calibri"/>
                    </w:rPr>
                    <w:t xml:space="preserve">. </w:t>
                  </w:r>
                </w:p>
                <w:p w:rsidR="00CA0FB6" w:rsidRDefault="004001AA" w:rsidP="00CA0FB6">
                  <w:pPr>
                    <w:pStyle w:val="ListParagraph"/>
                    <w:numPr>
                      <w:ilvl w:val="0"/>
                      <w:numId w:val="25"/>
                    </w:numPr>
                    <w:autoSpaceDE w:val="0"/>
                    <w:spacing w:before="20" w:after="20" w:line="240" w:lineRule="auto"/>
                    <w:ind w:left="1052" w:right="-14" w:hanging="29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RESPONSIBILITIES</w:t>
                  </w:r>
                </w:p>
                <w:p w:rsidR="00A64872" w:rsidRPr="00A64872" w:rsidRDefault="00A64872" w:rsidP="00A64872">
                  <w:pPr>
                    <w:autoSpaceDE w:val="0"/>
                    <w:spacing w:before="20" w:after="20" w:line="240" w:lineRule="auto"/>
                    <w:ind w:left="754" w:right="-14"/>
                    <w:rPr>
                      <w:rFonts w:ascii="Calibri" w:hAnsi="Calibri"/>
                    </w:rPr>
                  </w:pPr>
                </w:p>
                <w:p w:rsidR="00A64872" w:rsidRDefault="00A64872" w:rsidP="00CA0FB6">
                  <w:pPr>
                    <w:pStyle w:val="ListParagraph"/>
                    <w:numPr>
                      <w:ilvl w:val="0"/>
                      <w:numId w:val="29"/>
                    </w:numPr>
                    <w:autoSpaceDE w:val="0"/>
                    <w:spacing w:before="20" w:after="20" w:line="240" w:lineRule="auto"/>
                    <w:ind w:right="-14" w:hanging="2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Designing the structure of website.</w:t>
                  </w:r>
                </w:p>
                <w:p w:rsidR="00CA0FB6" w:rsidRPr="00CA0FB6" w:rsidRDefault="00CA0FB6" w:rsidP="00CA0FB6">
                  <w:pPr>
                    <w:pStyle w:val="ListParagraph"/>
                    <w:numPr>
                      <w:ilvl w:val="0"/>
                      <w:numId w:val="29"/>
                    </w:numPr>
                    <w:autoSpaceDE w:val="0"/>
                    <w:spacing w:before="20" w:after="20" w:line="240" w:lineRule="auto"/>
                    <w:ind w:right="-14" w:hanging="28"/>
                    <w:rPr>
                      <w:rFonts w:ascii="Calibri" w:hAnsi="Calibri"/>
                    </w:rPr>
                  </w:pPr>
                  <w:r w:rsidRPr="00CA0FB6">
                    <w:rPr>
                      <w:rFonts w:ascii="Calibri" w:hAnsi="Calibri"/>
                    </w:rPr>
                    <w:t>Gathered and analyzed requirements.</w:t>
                  </w:r>
                </w:p>
                <w:p w:rsidR="00CA0FB6" w:rsidRPr="00166868" w:rsidRDefault="00CA0FB6" w:rsidP="00166868">
                  <w:pPr>
                    <w:pStyle w:val="ListParagraph"/>
                    <w:numPr>
                      <w:ilvl w:val="0"/>
                      <w:numId w:val="29"/>
                    </w:numPr>
                    <w:autoSpaceDE w:val="0"/>
                    <w:spacing w:before="20" w:after="20" w:line="240" w:lineRule="auto"/>
                    <w:ind w:right="-14" w:hanging="28"/>
                    <w:rPr>
                      <w:rFonts w:ascii="Calibri" w:hAnsi="Calibri"/>
                    </w:rPr>
                  </w:pPr>
                  <w:r w:rsidRPr="00CA0FB6">
                    <w:rPr>
                      <w:rFonts w:ascii="Calibri" w:hAnsi="Calibri"/>
                    </w:rPr>
                    <w:t>Drawn UML diagrams for the system.</w:t>
                  </w:r>
                </w:p>
                <w:p w:rsidR="00CA0FB6" w:rsidRPr="00166868" w:rsidRDefault="00CA0FB6" w:rsidP="00166868">
                  <w:pPr>
                    <w:pStyle w:val="ListParagraph"/>
                    <w:numPr>
                      <w:ilvl w:val="0"/>
                      <w:numId w:val="29"/>
                    </w:numPr>
                    <w:autoSpaceDE w:val="0"/>
                    <w:spacing w:before="20" w:after="20" w:line="240" w:lineRule="auto"/>
                    <w:ind w:right="-14" w:hanging="28"/>
                    <w:rPr>
                      <w:rFonts w:ascii="Calibri" w:hAnsi="Calibri"/>
                    </w:rPr>
                  </w:pPr>
                  <w:r w:rsidRPr="00CA0FB6">
                    <w:rPr>
                      <w:rFonts w:ascii="Calibri" w:hAnsi="Calibri"/>
                    </w:rPr>
                    <w:t>Documented functional, technical designs, designed codi</w:t>
                  </w:r>
                  <w:r w:rsidR="00166868">
                    <w:rPr>
                      <w:rFonts w:ascii="Calibri" w:hAnsi="Calibri"/>
                    </w:rPr>
                    <w:t>ng specifications and standards</w:t>
                  </w:r>
                  <w:r w:rsidR="00EA0606">
                    <w:rPr>
                      <w:rFonts w:ascii="Calibri" w:hAnsi="Calibri"/>
                    </w:rPr>
                    <w:t>.</w:t>
                  </w:r>
                </w:p>
                <w:p w:rsidR="00684E5F" w:rsidRPr="00A64872" w:rsidRDefault="00CA0FB6" w:rsidP="00A64872">
                  <w:pPr>
                    <w:pStyle w:val="ListParagraph"/>
                    <w:numPr>
                      <w:ilvl w:val="0"/>
                      <w:numId w:val="29"/>
                    </w:numPr>
                    <w:autoSpaceDE w:val="0"/>
                    <w:spacing w:before="20" w:after="20" w:line="240" w:lineRule="auto"/>
                    <w:ind w:right="-14" w:hanging="28"/>
                    <w:rPr>
                      <w:rFonts w:ascii="Calibri" w:hAnsi="Calibri"/>
                    </w:rPr>
                  </w:pPr>
                  <w:r w:rsidRPr="00CA0FB6">
                    <w:rPr>
                      <w:rFonts w:ascii="Calibri" w:hAnsi="Calibri"/>
                    </w:rPr>
                    <w:t>Analyzed, designed, customized an</w:t>
                  </w:r>
                  <w:r w:rsidR="002A42AC">
                    <w:rPr>
                      <w:rFonts w:ascii="Calibri" w:hAnsi="Calibri"/>
                    </w:rPr>
                    <w:t>d implemented new requirements.</w:t>
                  </w:r>
                </w:p>
              </w:tc>
            </w:tr>
          </w:tbl>
          <w:p w:rsidR="00A64872" w:rsidRPr="005774E1" w:rsidRDefault="00A64872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5774E1" w:rsidTr="002A42AC">
        <w:tc>
          <w:tcPr>
            <w:tcW w:w="10682" w:type="dxa"/>
            <w:gridSpan w:val="2"/>
          </w:tcPr>
          <w:p w:rsidR="00A4660E" w:rsidRDefault="00A4660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64872" w:rsidRDefault="00A64872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4660E" w:rsidRPr="005774E1" w:rsidRDefault="00A4660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1557AC" w:rsidRPr="005774E1" w:rsidTr="006725F3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557AC" w:rsidRPr="005774E1" w:rsidRDefault="0084327F" w:rsidP="006725F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84327F">
                    <w:rPr>
                      <w:rFonts w:ascii="Arial" w:hAnsi="Arial" w:cs="Arial"/>
                      <w:b/>
                      <w:bCs/>
                    </w:rPr>
                    <w:t>Accomplishments</w:t>
                  </w:r>
                  <w:r w:rsidR="00BE4806">
                    <w:rPr>
                      <w:rFonts w:ascii="Arial" w:hAnsi="Arial" w:cs="Arial"/>
                      <w:b/>
                      <w:bCs/>
                    </w:rPr>
                    <w:t xml:space="preserve"> &amp;</w:t>
                  </w:r>
                  <w:r w:rsidR="00814BDB">
                    <w:rPr>
                      <w:rFonts w:ascii="Arial" w:hAnsi="Arial" w:cs="Arial"/>
                      <w:b/>
                      <w:bCs/>
                    </w:rPr>
                    <w:t xml:space="preserve"> Hobbies</w:t>
                  </w:r>
                </w:p>
              </w:tc>
            </w:tr>
            <w:tr w:rsidR="001557AC" w:rsidRPr="005774E1" w:rsidTr="006725F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C13CCA" w:rsidRDefault="00C13CCA" w:rsidP="002A42AC">
                  <w:pPr>
                    <w:pStyle w:val="ListParagraph"/>
                    <w:autoSpaceDE w:val="0"/>
                    <w:spacing w:before="20" w:after="20" w:line="240" w:lineRule="auto"/>
                    <w:ind w:left="0"/>
                    <w:jc w:val="left"/>
                    <w:rPr>
                      <w:rFonts w:ascii="Calibri" w:hAnsi="Calibri"/>
                      <w:b/>
                      <w:i/>
                    </w:rPr>
                  </w:pPr>
                </w:p>
                <w:p w:rsidR="002A42AC" w:rsidRPr="002A42AC" w:rsidRDefault="002A42AC" w:rsidP="002A42AC">
                  <w:pPr>
                    <w:pStyle w:val="ListParagraph"/>
                    <w:autoSpaceDE w:val="0"/>
                    <w:spacing w:before="20" w:after="20" w:line="240" w:lineRule="auto"/>
                    <w:ind w:left="0"/>
                    <w:jc w:val="left"/>
                    <w:rPr>
                      <w:rFonts w:ascii="Calibri" w:hAnsi="Calibri"/>
                      <w:b/>
                      <w:i/>
                    </w:rPr>
                  </w:pPr>
                  <w:r w:rsidRPr="002A42AC">
                    <w:rPr>
                      <w:rFonts w:ascii="Calibri" w:hAnsi="Calibri"/>
                      <w:b/>
                      <w:i/>
                    </w:rPr>
                    <w:t>Accomplishments</w:t>
                  </w:r>
                </w:p>
                <w:p w:rsidR="0084327F" w:rsidRPr="000042F0" w:rsidRDefault="00A4660E" w:rsidP="000042F0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spacing w:before="20" w:after="20" w:line="240" w:lineRule="auto"/>
                    <w:jc w:val="left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Coordina</w:t>
                  </w:r>
                  <w:r w:rsidR="00D418DB">
                    <w:rPr>
                      <w:rFonts w:ascii="Calibri" w:hAnsi="Calibri"/>
                      <w:b/>
                    </w:rPr>
                    <w:t>tor, SYNERGY IT Cl</w:t>
                  </w:r>
                  <w:r w:rsidR="000042F0">
                    <w:rPr>
                      <w:rFonts w:ascii="Calibri" w:hAnsi="Calibri"/>
                      <w:b/>
                    </w:rPr>
                    <w:t>ub</w:t>
                  </w:r>
                  <w:r w:rsidR="0084327F" w:rsidRPr="0084327F">
                    <w:rPr>
                      <w:rFonts w:ascii="Calibri" w:hAnsi="Calibri"/>
                      <w:b/>
                    </w:rPr>
                    <w:t xml:space="preserve"> Lal Bahadur Shastri Institute </w:t>
                  </w:r>
                  <w:r w:rsidR="00A64872">
                    <w:rPr>
                      <w:rFonts w:ascii="Calibri" w:hAnsi="Calibri"/>
                      <w:b/>
                    </w:rPr>
                    <w:t>of Management, Delhi</w:t>
                  </w:r>
                  <w:r w:rsidR="00E34F21">
                    <w:rPr>
                      <w:rFonts w:ascii="Calibri" w:hAnsi="Calibri"/>
                      <w:b/>
                    </w:rPr>
                    <w:t xml:space="preserve"> </w:t>
                  </w:r>
                  <w:r w:rsidR="00A64872">
                    <w:rPr>
                      <w:rFonts w:ascii="Calibri" w:hAnsi="Calibri"/>
                      <w:b/>
                    </w:rPr>
                    <w:t>(2014-</w:t>
                  </w:r>
                  <w:r w:rsidR="004001AA">
                    <w:rPr>
                      <w:rFonts w:ascii="Calibri" w:hAnsi="Calibri"/>
                      <w:b/>
                    </w:rPr>
                    <w:t>2015)</w:t>
                  </w:r>
                  <w:r w:rsidR="0084327F" w:rsidRPr="000042F0">
                    <w:rPr>
                      <w:rFonts w:ascii="Calibri" w:hAnsi="Calibri"/>
                      <w:b/>
                    </w:rPr>
                    <w:t xml:space="preserve"> </w:t>
                  </w:r>
                  <w:r w:rsidR="00520EA2">
                    <w:rPr>
                      <w:rFonts w:ascii="Calibri" w:hAnsi="Calibri"/>
                      <w:b/>
                    </w:rPr>
                    <w:t>.</w:t>
                  </w:r>
                  <w:r w:rsidR="0084327F" w:rsidRPr="000042F0">
                    <w:rPr>
                      <w:rFonts w:ascii="Calibri" w:hAnsi="Calibri"/>
                      <w:b/>
                    </w:rPr>
                    <w:t xml:space="preserve"> </w:t>
                  </w:r>
                </w:p>
                <w:p w:rsidR="0084327F" w:rsidRDefault="00520EA2" w:rsidP="0084327F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spacing w:before="20" w:after="20" w:line="240" w:lineRule="auto"/>
                    <w:jc w:val="left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Organized CODAGE</w:t>
                  </w:r>
                  <w:r w:rsidR="000042F0">
                    <w:rPr>
                      <w:rFonts w:ascii="Calibri" w:hAnsi="Calibri"/>
                      <w:b/>
                    </w:rPr>
                    <w:t>,</w:t>
                  </w:r>
                  <w:r>
                    <w:rPr>
                      <w:rFonts w:ascii="Calibri" w:hAnsi="Calibri"/>
                      <w:b/>
                    </w:rPr>
                    <w:t xml:space="preserve"> </w:t>
                  </w:r>
                  <w:r w:rsidR="000042F0">
                    <w:rPr>
                      <w:rFonts w:ascii="Calibri" w:hAnsi="Calibri"/>
                      <w:b/>
                    </w:rPr>
                    <w:t xml:space="preserve">INNOTECH Technical Fest </w:t>
                  </w:r>
                  <w:r w:rsidR="0084327F">
                    <w:rPr>
                      <w:rFonts w:ascii="Calibri" w:hAnsi="Calibri"/>
                      <w:b/>
                    </w:rPr>
                    <w:t>- (</w:t>
                  </w:r>
                  <w:r w:rsidR="000042F0">
                    <w:rPr>
                      <w:rFonts w:ascii="Calibri" w:hAnsi="Calibri"/>
                      <w:b/>
                    </w:rPr>
                    <w:t>2015</w:t>
                  </w:r>
                  <w:r>
                    <w:rPr>
                      <w:rFonts w:ascii="Calibri" w:hAnsi="Calibri"/>
                      <w:b/>
                    </w:rPr>
                    <w:t>).</w:t>
                  </w:r>
                </w:p>
                <w:p w:rsidR="00E436D4" w:rsidRPr="0084327F" w:rsidRDefault="0043592E" w:rsidP="0084327F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spacing w:before="20" w:after="20" w:line="240" w:lineRule="auto"/>
                    <w:jc w:val="left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 xml:space="preserve">Participated </w:t>
                  </w:r>
                  <w:r w:rsidR="004001AA">
                    <w:rPr>
                      <w:rFonts w:ascii="Calibri" w:hAnsi="Calibri"/>
                      <w:b/>
                    </w:rPr>
                    <w:t>in “</w:t>
                  </w:r>
                  <w:r w:rsidR="002C30EE">
                    <w:rPr>
                      <w:rFonts w:ascii="Calibri" w:hAnsi="Calibri"/>
                      <w:b/>
                    </w:rPr>
                    <w:t xml:space="preserve">Venture Exposition” in INNOTECH </w:t>
                  </w:r>
                  <w:r>
                    <w:rPr>
                      <w:rFonts w:ascii="Calibri" w:hAnsi="Calibri"/>
                      <w:b/>
                    </w:rPr>
                    <w:t>(2015)</w:t>
                  </w:r>
                  <w:r w:rsidR="00520EA2">
                    <w:rPr>
                      <w:rFonts w:ascii="Calibri" w:hAnsi="Calibri"/>
                      <w:b/>
                    </w:rPr>
                    <w:t>.</w:t>
                  </w:r>
                </w:p>
                <w:p w:rsidR="003605D9" w:rsidRPr="003605D9" w:rsidRDefault="00520EA2" w:rsidP="003605D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spacing w:before="20" w:after="20" w:line="240" w:lineRule="auto"/>
                    <w:jc w:val="left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Organized – IT Quiz in TATVA</w:t>
                  </w:r>
                  <w:r w:rsidR="000042F0">
                    <w:rPr>
                      <w:rFonts w:ascii="Calibri" w:hAnsi="Calibri"/>
                      <w:b/>
                    </w:rPr>
                    <w:t>,</w:t>
                  </w:r>
                  <w:r>
                    <w:rPr>
                      <w:rFonts w:ascii="Calibri" w:hAnsi="Calibri"/>
                      <w:b/>
                    </w:rPr>
                    <w:t xml:space="preserve"> </w:t>
                  </w:r>
                  <w:r w:rsidR="00E34F21">
                    <w:rPr>
                      <w:rFonts w:ascii="Calibri" w:hAnsi="Calibri"/>
                      <w:b/>
                    </w:rPr>
                    <w:t>Annual Cultural Fest (2013-</w:t>
                  </w:r>
                  <w:r w:rsidR="002C30EE">
                    <w:rPr>
                      <w:rFonts w:ascii="Calibri" w:hAnsi="Calibri"/>
                      <w:b/>
                    </w:rPr>
                    <w:t>2015</w:t>
                  </w:r>
                  <w:r w:rsidR="000042F0">
                    <w:rPr>
                      <w:rFonts w:ascii="Calibri" w:hAnsi="Calibri"/>
                      <w:b/>
                    </w:rPr>
                    <w:t>)</w:t>
                  </w:r>
                  <w:r>
                    <w:rPr>
                      <w:rFonts w:ascii="Calibri" w:hAnsi="Calibri"/>
                      <w:b/>
                    </w:rPr>
                    <w:t>.</w:t>
                  </w:r>
                </w:p>
                <w:p w:rsidR="0084327F" w:rsidRDefault="00520EA2" w:rsidP="0084327F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spacing w:before="20" w:after="20" w:line="240" w:lineRule="auto"/>
                    <w:jc w:val="left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Member</w:t>
                  </w:r>
                  <w:r w:rsidR="000042F0">
                    <w:rPr>
                      <w:rFonts w:ascii="Calibri" w:hAnsi="Calibri"/>
                      <w:b/>
                    </w:rPr>
                    <w:t>, Alumni Cell</w:t>
                  </w:r>
                  <w:r w:rsidR="00854674">
                    <w:rPr>
                      <w:rFonts w:ascii="Calibri" w:hAnsi="Calibri"/>
                      <w:b/>
                    </w:rPr>
                    <w:t>-</w:t>
                  </w:r>
                  <w:r>
                    <w:rPr>
                      <w:rFonts w:ascii="Calibri" w:hAnsi="Calibri"/>
                      <w:b/>
                    </w:rPr>
                    <w:t xml:space="preserve"> </w:t>
                  </w:r>
                  <w:r w:rsidR="00854674">
                    <w:rPr>
                      <w:rFonts w:ascii="Calibri" w:hAnsi="Calibri"/>
                      <w:b/>
                    </w:rPr>
                    <w:t>Sansmaran</w:t>
                  </w:r>
                  <w:r w:rsidR="00A64872">
                    <w:rPr>
                      <w:rFonts w:ascii="Calibri" w:hAnsi="Calibri"/>
                      <w:b/>
                    </w:rPr>
                    <w:t xml:space="preserve"> </w:t>
                  </w:r>
                  <w:r w:rsidR="003B3B97">
                    <w:rPr>
                      <w:rFonts w:ascii="Calibri" w:hAnsi="Calibri"/>
                      <w:b/>
                    </w:rPr>
                    <w:t>(2</w:t>
                  </w:r>
                  <w:r w:rsidR="004A3FE2">
                    <w:rPr>
                      <w:rFonts w:ascii="Calibri" w:hAnsi="Calibri"/>
                      <w:b/>
                    </w:rPr>
                    <w:t>013</w:t>
                  </w:r>
                  <w:r>
                    <w:rPr>
                      <w:rFonts w:ascii="Calibri" w:hAnsi="Calibri"/>
                      <w:b/>
                    </w:rPr>
                    <w:t xml:space="preserve"> </w:t>
                  </w:r>
                  <w:r w:rsidR="002C30EE">
                    <w:rPr>
                      <w:rFonts w:ascii="Calibri" w:hAnsi="Calibri"/>
                      <w:b/>
                    </w:rPr>
                    <w:t>-2015</w:t>
                  </w:r>
                  <w:r w:rsidR="00684E5F">
                    <w:rPr>
                      <w:rFonts w:ascii="Calibri" w:hAnsi="Calibri"/>
                      <w:b/>
                    </w:rPr>
                    <w:t>)</w:t>
                  </w:r>
                  <w:r>
                    <w:rPr>
                      <w:rFonts w:ascii="Calibri" w:hAnsi="Calibri"/>
                      <w:b/>
                    </w:rPr>
                    <w:t>.</w:t>
                  </w:r>
                </w:p>
                <w:p w:rsidR="000042F0" w:rsidRPr="003605D9" w:rsidRDefault="000042F0" w:rsidP="003605D9">
                  <w:pPr>
                    <w:autoSpaceDE w:val="0"/>
                    <w:spacing w:before="20" w:after="20" w:line="240" w:lineRule="auto"/>
                    <w:ind w:left="360"/>
                    <w:jc w:val="left"/>
                    <w:rPr>
                      <w:rFonts w:ascii="Calibri" w:hAnsi="Calibri"/>
                      <w:b/>
                    </w:rPr>
                  </w:pPr>
                </w:p>
                <w:p w:rsidR="002A42AC" w:rsidRPr="0043592E" w:rsidRDefault="00520EA2" w:rsidP="0084327F">
                  <w:pPr>
                    <w:spacing w:after="0" w:line="240" w:lineRule="auto"/>
                    <w:rPr>
                      <w:rFonts w:ascii="Calibri" w:hAnsi="Calibri"/>
                      <w:b/>
                      <w:i/>
                    </w:rPr>
                  </w:pPr>
                  <w:r>
                    <w:rPr>
                      <w:rFonts w:ascii="Calibri" w:hAnsi="Calibri"/>
                      <w:b/>
                      <w:i/>
                    </w:rPr>
                    <w:t xml:space="preserve">      </w:t>
                  </w:r>
                  <w:r w:rsidR="002A42AC" w:rsidRPr="002A42AC">
                    <w:rPr>
                      <w:rFonts w:ascii="Calibri" w:hAnsi="Calibri"/>
                      <w:b/>
                      <w:i/>
                    </w:rPr>
                    <w:t>Hobbies</w:t>
                  </w:r>
                </w:p>
                <w:p w:rsidR="00C13CCA" w:rsidRDefault="003605D9" w:rsidP="001D09E5">
                  <w:pPr>
                    <w:numPr>
                      <w:ilvl w:val="0"/>
                      <w:numId w:val="35"/>
                    </w:numPr>
                    <w:spacing w:after="0" w:line="240" w:lineRule="auto"/>
                  </w:pPr>
                  <w:r>
                    <w:t xml:space="preserve">Love to watch thriller &amp; </w:t>
                  </w:r>
                  <w:r w:rsidR="00E436D4" w:rsidRPr="0043592E">
                    <w:t>action movies.</w:t>
                  </w:r>
                </w:p>
                <w:p w:rsidR="00C13CCA" w:rsidRPr="0043592E" w:rsidRDefault="00C13CCA" w:rsidP="001D09E5">
                  <w:pPr>
                    <w:numPr>
                      <w:ilvl w:val="0"/>
                      <w:numId w:val="35"/>
                    </w:numPr>
                    <w:spacing w:after="0" w:line="240" w:lineRule="auto"/>
                  </w:pPr>
                  <w:r>
                    <w:t>Art &amp; Craft</w:t>
                  </w:r>
                  <w:r w:rsidR="003605D9">
                    <w:t>.</w:t>
                  </w:r>
                </w:p>
                <w:p w:rsidR="002A42AC" w:rsidRDefault="002A42AC" w:rsidP="00C13CCA">
                  <w:pPr>
                    <w:spacing w:after="0" w:line="240" w:lineRule="auto"/>
                    <w:ind w:left="720"/>
                  </w:pPr>
                </w:p>
                <w:p w:rsidR="00CE035C" w:rsidRDefault="00CE035C" w:rsidP="00CE035C">
                  <w:pPr>
                    <w:spacing w:after="0" w:line="240" w:lineRule="auto"/>
                  </w:pPr>
                </w:p>
                <w:p w:rsidR="00CE035C" w:rsidRPr="005774E1" w:rsidRDefault="00CE035C" w:rsidP="00CE035C">
                  <w:pPr>
                    <w:spacing w:after="0" w:line="240" w:lineRule="auto"/>
                  </w:pPr>
                </w:p>
              </w:tc>
            </w:tr>
          </w:tbl>
          <w:p w:rsidR="002A42AC" w:rsidRDefault="002A42AC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p w:rsidR="002A42AC" w:rsidRDefault="002A42AC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1557AC" w:rsidRPr="005774E1" w:rsidTr="006725F3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557AC" w:rsidRPr="005774E1" w:rsidRDefault="001557AC" w:rsidP="006725F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Personal Details</w:t>
                  </w:r>
                </w:p>
              </w:tc>
            </w:tr>
            <w:tr w:rsidR="001557AC" w:rsidRPr="005774E1" w:rsidTr="006725F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C13CCA" w:rsidRPr="00C13CCA" w:rsidRDefault="00C13CCA" w:rsidP="00C13CCA">
                  <w:pPr>
                    <w:ind w:left="720"/>
                  </w:pPr>
                </w:p>
                <w:p w:rsidR="002F6D88" w:rsidRPr="002F6D88" w:rsidRDefault="001557AC" w:rsidP="00A64872">
                  <w:pPr>
                    <w:numPr>
                      <w:ilvl w:val="0"/>
                      <w:numId w:val="7"/>
                    </w:numPr>
                  </w:pPr>
                  <w:r w:rsidRPr="005774E1">
                    <w:rPr>
                      <w:rFonts w:ascii="Arial" w:hAnsi="Arial" w:cs="Arial"/>
                      <w:b/>
                      <w:bCs/>
                    </w:rPr>
                    <w:t xml:space="preserve">Date of birth : </w:t>
                  </w:r>
                  <w:r w:rsidR="000042F0">
                    <w:rPr>
                      <w:rFonts w:ascii="Arial" w:hAnsi="Arial" w:cs="Arial"/>
                    </w:rPr>
                    <w:t>28</w:t>
                  </w:r>
                  <w:r w:rsidR="00620142">
                    <w:rPr>
                      <w:rFonts w:ascii="Arial" w:hAnsi="Arial" w:cs="Arial"/>
                      <w:bCs/>
                    </w:rPr>
                    <w:t>-</w:t>
                  </w:r>
                  <w:r w:rsidR="000042F0">
                    <w:rPr>
                      <w:rFonts w:ascii="Arial" w:hAnsi="Arial" w:cs="Arial"/>
                      <w:bCs/>
                    </w:rPr>
                    <w:t>December-1991</w:t>
                  </w:r>
                </w:p>
                <w:p w:rsidR="001557AC" w:rsidRDefault="001557AC" w:rsidP="001557AC">
                  <w:pPr>
                    <w:numPr>
                      <w:ilvl w:val="0"/>
                      <w:numId w:val="7"/>
                    </w:numPr>
                  </w:pPr>
                  <w:r w:rsidRPr="002F6D88">
                    <w:rPr>
                      <w:rFonts w:ascii="Arial" w:hAnsi="Arial" w:cs="Arial"/>
                      <w:b/>
                      <w:bCs/>
                    </w:rPr>
                    <w:t>Alternate Number:</w:t>
                  </w:r>
                  <w:r w:rsidR="00581B10">
                    <w:rPr>
                      <w:rFonts w:ascii="Arial" w:hAnsi="Arial" w:cs="Arial"/>
                      <w:b/>
                      <w:bCs/>
                    </w:rPr>
                    <w:t xml:space="preserve"> 9868153070</w:t>
                  </w:r>
                </w:p>
                <w:p w:rsidR="001557AC" w:rsidRPr="001557AC" w:rsidRDefault="001557AC" w:rsidP="001557AC">
                  <w:pPr>
                    <w:numPr>
                      <w:ilvl w:val="0"/>
                      <w:numId w:val="7"/>
                    </w:numPr>
                  </w:pPr>
                  <w:r w:rsidRPr="001557AC">
                    <w:rPr>
                      <w:rFonts w:ascii="Arial" w:hAnsi="Arial" w:cs="Arial"/>
                      <w:b/>
                      <w:bCs/>
                    </w:rPr>
                    <w:t>Nationality :</w:t>
                  </w:r>
                  <w:r w:rsidR="00620142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="000042F0">
                    <w:rPr>
                      <w:rFonts w:ascii="Arial" w:hAnsi="Arial" w:cs="Arial"/>
                      <w:bCs/>
                    </w:rPr>
                    <w:t>India</w:t>
                  </w:r>
                  <w:r w:rsidR="004664FF">
                    <w:rPr>
                      <w:rFonts w:ascii="Arial" w:hAnsi="Arial" w:cs="Arial"/>
                      <w:bCs/>
                    </w:rPr>
                    <w:t>n</w:t>
                  </w:r>
                </w:p>
                <w:p w:rsidR="001557AC" w:rsidRPr="001C13AC" w:rsidRDefault="001557AC" w:rsidP="001557AC">
                  <w:pPr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b/>
                      <w:bCs/>
                    </w:rPr>
                  </w:pPr>
                  <w:r w:rsidRPr="001C13AC">
                    <w:rPr>
                      <w:rFonts w:ascii="Arial" w:hAnsi="Arial" w:cs="Arial"/>
                      <w:b/>
                      <w:bCs/>
                    </w:rPr>
                    <w:t>Permanent Address:</w:t>
                  </w:r>
                  <w:r w:rsidR="000042F0">
                    <w:rPr>
                      <w:rFonts w:ascii="Arial" w:hAnsi="Arial" w:cs="Arial"/>
                      <w:bCs/>
                    </w:rPr>
                    <w:t xml:space="preserve"> D-9A St</w:t>
                  </w:r>
                  <w:r w:rsidR="009822DE">
                    <w:rPr>
                      <w:rFonts w:ascii="Arial" w:hAnsi="Arial" w:cs="Arial"/>
                      <w:bCs/>
                    </w:rPr>
                    <w:t xml:space="preserve">reet No-5 Raja </w:t>
                  </w:r>
                  <w:r w:rsidR="004001AA">
                    <w:rPr>
                      <w:rFonts w:ascii="Arial" w:hAnsi="Arial" w:cs="Arial"/>
                      <w:bCs/>
                    </w:rPr>
                    <w:t xml:space="preserve">Puri </w:t>
                  </w:r>
                  <w:r w:rsidR="00581B10">
                    <w:rPr>
                      <w:rFonts w:ascii="Arial" w:hAnsi="Arial" w:cs="Arial"/>
                      <w:bCs/>
                    </w:rPr>
                    <w:t xml:space="preserve">Uttam Nagar, </w:t>
                  </w:r>
                  <w:r w:rsidR="000042F0">
                    <w:rPr>
                      <w:rFonts w:ascii="Arial" w:hAnsi="Arial" w:cs="Arial"/>
                      <w:bCs/>
                    </w:rPr>
                    <w:t>New Delhi -1100</w:t>
                  </w:r>
                  <w:r w:rsidR="00620142" w:rsidRPr="00620142">
                    <w:rPr>
                      <w:rFonts w:ascii="Arial" w:hAnsi="Arial" w:cs="Arial"/>
                      <w:bCs/>
                    </w:rPr>
                    <w:t>5</w:t>
                  </w:r>
                  <w:r w:rsidR="000042F0">
                    <w:rPr>
                      <w:rFonts w:ascii="Arial" w:hAnsi="Arial" w:cs="Arial"/>
                      <w:bCs/>
                    </w:rPr>
                    <w:t>9</w:t>
                  </w:r>
                  <w:r w:rsidR="00620142">
                    <w:rPr>
                      <w:rFonts w:ascii="Arial" w:hAnsi="Arial" w:cs="Arial"/>
                      <w:bCs/>
                    </w:rPr>
                    <w:t>.</w:t>
                  </w:r>
                </w:p>
                <w:p w:rsidR="001557AC" w:rsidRPr="005774E1" w:rsidRDefault="001557AC" w:rsidP="006725F3">
                  <w:pPr>
                    <w:spacing w:after="0" w:line="240" w:lineRule="auto"/>
                  </w:pPr>
                </w:p>
              </w:tc>
            </w:tr>
          </w:tbl>
          <w:p w:rsidR="001557AC" w:rsidRPr="005774E1" w:rsidRDefault="001557A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5774E1" w:rsidTr="002A42AC">
        <w:tc>
          <w:tcPr>
            <w:tcW w:w="10682" w:type="dxa"/>
            <w:gridSpan w:val="2"/>
          </w:tcPr>
          <w:p w:rsidR="00CA4EDD" w:rsidRPr="005774E1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1E5589" w:rsidRDefault="001E5589" w:rsidP="00E63CEF">
      <w:pPr>
        <w:rPr>
          <w:rFonts w:ascii="Arial" w:hAnsi="Arial" w:cs="Arial"/>
          <w:b/>
          <w:bCs/>
        </w:rPr>
      </w:pPr>
    </w:p>
    <w:p w:rsidR="002C30EE" w:rsidRDefault="002C30EE" w:rsidP="00E63CEF">
      <w:pPr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446"/>
      </w:tblGrid>
      <w:tr w:rsidR="002C30EE" w:rsidRPr="005774E1" w:rsidTr="00A32A60">
        <w:tc>
          <w:tcPr>
            <w:tcW w:w="10451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2C30EE" w:rsidRPr="005774E1" w:rsidRDefault="002C30EE" w:rsidP="00A32A6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Declaration </w:t>
            </w:r>
          </w:p>
        </w:tc>
      </w:tr>
      <w:tr w:rsidR="002C30EE" w:rsidRPr="005774E1" w:rsidTr="00A32A60">
        <w:tc>
          <w:tcPr>
            <w:tcW w:w="10451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2C30EE" w:rsidRDefault="002C30EE" w:rsidP="002C30EE">
            <w:pPr>
              <w:rPr>
                <w:rFonts w:ascii="Arial" w:hAnsi="Arial" w:cs="Arial"/>
                <w:b/>
                <w:bCs/>
              </w:rPr>
            </w:pPr>
          </w:p>
          <w:p w:rsidR="00E34F21" w:rsidRDefault="00E34F21" w:rsidP="00E34F21">
            <w:pPr>
              <w:ind w:left="166" w:hanging="28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</w:t>
            </w:r>
            <w:r w:rsidR="002C30EE">
              <w:rPr>
                <w:rFonts w:ascii="Arial" w:hAnsi="Arial" w:cs="Arial"/>
                <w:b/>
                <w:bCs/>
              </w:rPr>
              <w:t>I do hereby declare that the particulars of information and fac</w:t>
            </w:r>
            <w:r>
              <w:rPr>
                <w:rFonts w:ascii="Arial" w:hAnsi="Arial" w:cs="Arial"/>
                <w:b/>
                <w:bCs/>
              </w:rPr>
              <w:t>ts stated herein above are true and       complete to the best of my knowledge and belief.</w:t>
            </w:r>
          </w:p>
          <w:p w:rsidR="00E34F21" w:rsidRDefault="00E34F21" w:rsidP="002C30EE">
            <w:pPr>
              <w:rPr>
                <w:rFonts w:ascii="Arial" w:hAnsi="Arial" w:cs="Arial"/>
                <w:b/>
                <w:bCs/>
              </w:rPr>
            </w:pPr>
          </w:p>
          <w:p w:rsidR="00E34F21" w:rsidRDefault="00E34F21" w:rsidP="002C30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</w:p>
          <w:p w:rsidR="00E34F21" w:rsidRDefault="00E34F21" w:rsidP="002C30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Place: New Delhi                                                                                                                 Deepak Bhagat                           </w:t>
            </w:r>
          </w:p>
          <w:p w:rsidR="002C30EE" w:rsidRPr="001C13AC" w:rsidRDefault="002C30EE" w:rsidP="002C30EE">
            <w:pPr>
              <w:rPr>
                <w:rFonts w:ascii="Arial" w:hAnsi="Arial" w:cs="Arial"/>
                <w:b/>
                <w:bCs/>
              </w:rPr>
            </w:pPr>
          </w:p>
          <w:p w:rsidR="002C30EE" w:rsidRPr="005774E1" w:rsidRDefault="002C30EE" w:rsidP="00A32A60">
            <w:pPr>
              <w:spacing w:after="0" w:line="240" w:lineRule="auto"/>
            </w:pPr>
          </w:p>
        </w:tc>
      </w:tr>
    </w:tbl>
    <w:p w:rsidR="002C30EE" w:rsidRPr="001E5589" w:rsidRDefault="002C30EE" w:rsidP="00E63CEF">
      <w:pPr>
        <w:rPr>
          <w:rFonts w:ascii="Arial" w:hAnsi="Arial" w:cs="Arial"/>
          <w:b/>
          <w:bCs/>
        </w:rPr>
      </w:pPr>
    </w:p>
    <w:sectPr w:rsidR="002C30EE" w:rsidRPr="001E5589" w:rsidSect="00E63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969CD"/>
    <w:multiLevelType w:val="hybridMultilevel"/>
    <w:tmpl w:val="D66C682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86B6B"/>
    <w:multiLevelType w:val="hybridMultilevel"/>
    <w:tmpl w:val="2A7C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36FA5"/>
    <w:multiLevelType w:val="hybridMultilevel"/>
    <w:tmpl w:val="C4F451F6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C5007B2"/>
    <w:multiLevelType w:val="hybridMultilevel"/>
    <w:tmpl w:val="D4ECDB56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D051935"/>
    <w:multiLevelType w:val="hybridMultilevel"/>
    <w:tmpl w:val="879C01AC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3235AA9"/>
    <w:multiLevelType w:val="hybridMultilevel"/>
    <w:tmpl w:val="70A83A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C8783A"/>
    <w:multiLevelType w:val="hybridMultilevel"/>
    <w:tmpl w:val="2368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14432"/>
    <w:multiLevelType w:val="hybridMultilevel"/>
    <w:tmpl w:val="D0CA6016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180658A0"/>
    <w:multiLevelType w:val="hybridMultilevel"/>
    <w:tmpl w:val="53323B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879AA"/>
    <w:multiLevelType w:val="hybridMultilevel"/>
    <w:tmpl w:val="84E6CEBC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21F47D3"/>
    <w:multiLevelType w:val="hybridMultilevel"/>
    <w:tmpl w:val="5052C5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9E3306"/>
    <w:multiLevelType w:val="hybridMultilevel"/>
    <w:tmpl w:val="4F52705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249D5668"/>
    <w:multiLevelType w:val="hybridMultilevel"/>
    <w:tmpl w:val="179C08B8"/>
    <w:lvl w:ilvl="0" w:tplc="04090003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14" w15:restartNumberingAfterBreak="0">
    <w:nsid w:val="29514955"/>
    <w:multiLevelType w:val="hybridMultilevel"/>
    <w:tmpl w:val="4B881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7114D"/>
    <w:multiLevelType w:val="hybridMultilevel"/>
    <w:tmpl w:val="F818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D7567"/>
    <w:multiLevelType w:val="hybridMultilevel"/>
    <w:tmpl w:val="BE34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26997"/>
    <w:multiLevelType w:val="hybridMultilevel"/>
    <w:tmpl w:val="221026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1D6D46"/>
    <w:multiLevelType w:val="hybridMultilevel"/>
    <w:tmpl w:val="D32613AA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71E6F"/>
    <w:multiLevelType w:val="hybridMultilevel"/>
    <w:tmpl w:val="A1E8B40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47D91705"/>
    <w:multiLevelType w:val="hybridMultilevel"/>
    <w:tmpl w:val="C37E6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EE5EF5"/>
    <w:multiLevelType w:val="hybridMultilevel"/>
    <w:tmpl w:val="5B30A0D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535364B8"/>
    <w:multiLevelType w:val="hybridMultilevel"/>
    <w:tmpl w:val="6032B7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D761F6"/>
    <w:multiLevelType w:val="hybridMultilevel"/>
    <w:tmpl w:val="E78697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36204"/>
    <w:multiLevelType w:val="hybridMultilevel"/>
    <w:tmpl w:val="F4BC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6052F"/>
    <w:multiLevelType w:val="hybridMultilevel"/>
    <w:tmpl w:val="30F0D8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7303C0"/>
    <w:multiLevelType w:val="hybridMultilevel"/>
    <w:tmpl w:val="53BA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14ED1"/>
    <w:multiLevelType w:val="hybridMultilevel"/>
    <w:tmpl w:val="947A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37DF2"/>
    <w:multiLevelType w:val="hybridMultilevel"/>
    <w:tmpl w:val="29307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B4353"/>
    <w:multiLevelType w:val="hybridMultilevel"/>
    <w:tmpl w:val="35BCE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A67F4E"/>
    <w:multiLevelType w:val="hybridMultilevel"/>
    <w:tmpl w:val="59F2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26"/>
  </w:num>
  <w:num w:numId="4">
    <w:abstractNumId w:val="19"/>
  </w:num>
  <w:num w:numId="5">
    <w:abstractNumId w:val="27"/>
  </w:num>
  <w:num w:numId="6">
    <w:abstractNumId w:val="32"/>
  </w:num>
  <w:num w:numId="7">
    <w:abstractNumId w:val="16"/>
  </w:num>
  <w:num w:numId="8">
    <w:abstractNumId w:val="28"/>
  </w:num>
  <w:num w:numId="9">
    <w:abstractNumId w:val="21"/>
  </w:num>
  <w:num w:numId="10">
    <w:abstractNumId w:val="1"/>
  </w:num>
  <w:num w:numId="11">
    <w:abstractNumId w:val="33"/>
  </w:num>
  <w:num w:numId="12">
    <w:abstractNumId w:val="14"/>
  </w:num>
  <w:num w:numId="13">
    <w:abstractNumId w:val="15"/>
  </w:num>
  <w:num w:numId="14">
    <w:abstractNumId w:val="31"/>
  </w:num>
  <w:num w:numId="15">
    <w:abstractNumId w:val="17"/>
  </w:num>
  <w:num w:numId="16">
    <w:abstractNumId w:val="23"/>
  </w:num>
  <w:num w:numId="17">
    <w:abstractNumId w:val="29"/>
  </w:num>
  <w:num w:numId="18">
    <w:abstractNumId w:val="5"/>
  </w:num>
  <w:num w:numId="19">
    <w:abstractNumId w:val="0"/>
  </w:num>
  <w:num w:numId="20">
    <w:abstractNumId w:val="24"/>
  </w:num>
  <w:num w:numId="21">
    <w:abstractNumId w:val="11"/>
  </w:num>
  <w:num w:numId="22">
    <w:abstractNumId w:val="34"/>
  </w:num>
  <w:num w:numId="23">
    <w:abstractNumId w:val="35"/>
  </w:num>
  <w:num w:numId="24">
    <w:abstractNumId w:val="30"/>
  </w:num>
  <w:num w:numId="25">
    <w:abstractNumId w:val="4"/>
  </w:num>
  <w:num w:numId="26">
    <w:abstractNumId w:val="20"/>
  </w:num>
  <w:num w:numId="27">
    <w:abstractNumId w:val="8"/>
  </w:num>
  <w:num w:numId="28">
    <w:abstractNumId w:val="2"/>
  </w:num>
  <w:num w:numId="29">
    <w:abstractNumId w:val="22"/>
  </w:num>
  <w:num w:numId="30">
    <w:abstractNumId w:val="12"/>
  </w:num>
  <w:num w:numId="31">
    <w:abstractNumId w:val="13"/>
  </w:num>
  <w:num w:numId="32">
    <w:abstractNumId w:val="10"/>
  </w:num>
  <w:num w:numId="33">
    <w:abstractNumId w:val="3"/>
  </w:num>
  <w:num w:numId="34">
    <w:abstractNumId w:val="18"/>
  </w:num>
  <w:num w:numId="35">
    <w:abstractNumId w:val="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7E"/>
    <w:rsid w:val="000042F0"/>
    <w:rsid w:val="00024D85"/>
    <w:rsid w:val="00045AD1"/>
    <w:rsid w:val="00062AD3"/>
    <w:rsid w:val="00073401"/>
    <w:rsid w:val="000748CE"/>
    <w:rsid w:val="00083491"/>
    <w:rsid w:val="00086234"/>
    <w:rsid w:val="000F37EB"/>
    <w:rsid w:val="00111AFF"/>
    <w:rsid w:val="001211DC"/>
    <w:rsid w:val="00130370"/>
    <w:rsid w:val="001557AC"/>
    <w:rsid w:val="00166868"/>
    <w:rsid w:val="00197312"/>
    <w:rsid w:val="001979A2"/>
    <w:rsid w:val="001C13AC"/>
    <w:rsid w:val="001E5589"/>
    <w:rsid w:val="00215B45"/>
    <w:rsid w:val="002A0CCE"/>
    <w:rsid w:val="002A42AC"/>
    <w:rsid w:val="002C30EE"/>
    <w:rsid w:val="002D44B0"/>
    <w:rsid w:val="002E0075"/>
    <w:rsid w:val="002E45A0"/>
    <w:rsid w:val="002F6D88"/>
    <w:rsid w:val="00315076"/>
    <w:rsid w:val="003303B1"/>
    <w:rsid w:val="00344D59"/>
    <w:rsid w:val="003605D9"/>
    <w:rsid w:val="00397D8D"/>
    <w:rsid w:val="003B3B97"/>
    <w:rsid w:val="003E6A39"/>
    <w:rsid w:val="004001AA"/>
    <w:rsid w:val="00424DCF"/>
    <w:rsid w:val="0043592E"/>
    <w:rsid w:val="004664FF"/>
    <w:rsid w:val="004A3FE2"/>
    <w:rsid w:val="00504C88"/>
    <w:rsid w:val="00506A98"/>
    <w:rsid w:val="00520EA2"/>
    <w:rsid w:val="00532D43"/>
    <w:rsid w:val="0055674B"/>
    <w:rsid w:val="00562696"/>
    <w:rsid w:val="005774E1"/>
    <w:rsid w:val="00581B10"/>
    <w:rsid w:val="005F0EAA"/>
    <w:rsid w:val="006068F3"/>
    <w:rsid w:val="00606CB9"/>
    <w:rsid w:val="00620142"/>
    <w:rsid w:val="006250DF"/>
    <w:rsid w:val="00641208"/>
    <w:rsid w:val="00656B8E"/>
    <w:rsid w:val="006725F3"/>
    <w:rsid w:val="00684E5F"/>
    <w:rsid w:val="00694E29"/>
    <w:rsid w:val="006D33F9"/>
    <w:rsid w:val="006E5165"/>
    <w:rsid w:val="007109AD"/>
    <w:rsid w:val="00753470"/>
    <w:rsid w:val="00757E2E"/>
    <w:rsid w:val="0076691D"/>
    <w:rsid w:val="0077186C"/>
    <w:rsid w:val="0077356A"/>
    <w:rsid w:val="007E70AC"/>
    <w:rsid w:val="007F577E"/>
    <w:rsid w:val="008029A7"/>
    <w:rsid w:val="00806DC5"/>
    <w:rsid w:val="00814BDB"/>
    <w:rsid w:val="008312AB"/>
    <w:rsid w:val="0084327F"/>
    <w:rsid w:val="00854674"/>
    <w:rsid w:val="00864960"/>
    <w:rsid w:val="00875384"/>
    <w:rsid w:val="00875BE0"/>
    <w:rsid w:val="00883112"/>
    <w:rsid w:val="008C2674"/>
    <w:rsid w:val="008D653C"/>
    <w:rsid w:val="008D7ED9"/>
    <w:rsid w:val="00903E0D"/>
    <w:rsid w:val="00914EC1"/>
    <w:rsid w:val="00920CEE"/>
    <w:rsid w:val="009822DE"/>
    <w:rsid w:val="00991AEC"/>
    <w:rsid w:val="009F2958"/>
    <w:rsid w:val="009F79C8"/>
    <w:rsid w:val="00A34C4E"/>
    <w:rsid w:val="00A4660E"/>
    <w:rsid w:val="00A64872"/>
    <w:rsid w:val="00AE3065"/>
    <w:rsid w:val="00B34E7A"/>
    <w:rsid w:val="00B508D4"/>
    <w:rsid w:val="00B73CF6"/>
    <w:rsid w:val="00B9713E"/>
    <w:rsid w:val="00BB17F5"/>
    <w:rsid w:val="00BE4806"/>
    <w:rsid w:val="00BE76CE"/>
    <w:rsid w:val="00BF0E24"/>
    <w:rsid w:val="00C13CCA"/>
    <w:rsid w:val="00C165B2"/>
    <w:rsid w:val="00C5598F"/>
    <w:rsid w:val="00C65C4D"/>
    <w:rsid w:val="00C81C97"/>
    <w:rsid w:val="00CA0FB6"/>
    <w:rsid w:val="00CA4EDD"/>
    <w:rsid w:val="00CE035C"/>
    <w:rsid w:val="00CF6AAF"/>
    <w:rsid w:val="00D319C0"/>
    <w:rsid w:val="00D418DB"/>
    <w:rsid w:val="00D51AE4"/>
    <w:rsid w:val="00DB5A85"/>
    <w:rsid w:val="00DD7E90"/>
    <w:rsid w:val="00DE2EAE"/>
    <w:rsid w:val="00E001A4"/>
    <w:rsid w:val="00E02CB1"/>
    <w:rsid w:val="00E34F21"/>
    <w:rsid w:val="00E436D4"/>
    <w:rsid w:val="00E55ED3"/>
    <w:rsid w:val="00E63CEF"/>
    <w:rsid w:val="00E93F7B"/>
    <w:rsid w:val="00EA0606"/>
    <w:rsid w:val="00EB70DF"/>
    <w:rsid w:val="00ED023E"/>
    <w:rsid w:val="00ED5354"/>
    <w:rsid w:val="00EE11D8"/>
    <w:rsid w:val="00F041B6"/>
    <w:rsid w:val="00F54DEF"/>
    <w:rsid w:val="00F660F0"/>
    <w:rsid w:val="00F772D2"/>
    <w:rsid w:val="00FA7B5B"/>
    <w:rsid w:val="00FB36BE"/>
    <w:rsid w:val="00F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7B8AE7-C57A-4150-A2ED-79B6DECA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Tahoma" w:eastAsia="Cambria" w:hAnsi="Tahoma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Tahoma" w:eastAsia="Cambria" w:hAnsi="Tahoma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Tahoma" w:eastAsia="Cambria" w:hAnsi="Tahoma" w:cs="Times New Roman"/>
        <w:b/>
        <w:bCs/>
      </w:rPr>
    </w:tblStylePr>
    <w:tblStylePr w:type="lastCol">
      <w:rPr>
        <w:rFonts w:ascii="Tahoma" w:eastAsia="Cambria" w:hAnsi="Tahoma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Revision">
    <w:name w:val="Revision"/>
    <w:hidden/>
    <w:uiPriority w:val="99"/>
    <w:semiHidden/>
    <w:rsid w:val="00ED5354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3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54"/>
    <w:rPr>
      <w:rFonts w:ascii="Tahoma" w:hAnsi="Tahoma" w:cs="Tahoma"/>
      <w:sz w:val="16"/>
      <w:szCs w:val="16"/>
      <w:lang w:bidi="en-US"/>
    </w:rPr>
  </w:style>
  <w:style w:type="character" w:customStyle="1" w:styleId="apple-style-span">
    <w:name w:val="apple-style-span"/>
    <w:basedOn w:val="DefaultParagraphFont"/>
    <w:rsid w:val="00620142"/>
  </w:style>
  <w:style w:type="character" w:customStyle="1" w:styleId="apple-converted-space">
    <w:name w:val="apple-converted-space"/>
    <w:basedOn w:val="DefaultParagraphFont"/>
    <w:rsid w:val="0062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bhagatji1428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tiarora\Downloads\TS0300026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65475-8D01-4EA3-903F-E22A3D3229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E0103-8293-48D4-BB75-C5234219D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TS030002699</Template>
  <TotalTime>1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Capital IQ, Inc.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MANJU</cp:lastModifiedBy>
  <cp:revision>3</cp:revision>
  <dcterms:created xsi:type="dcterms:W3CDTF">2016-08-17T17:04:00Z</dcterms:created>
  <dcterms:modified xsi:type="dcterms:W3CDTF">2016-08-17T17:33:00Z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TC300026999990</vt:lpwstr>
  </property>
</Properties>
</file>