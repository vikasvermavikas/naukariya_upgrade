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Resume Name"/>
        <w:tag w:val="Resume Name"/>
        <w:id w:val="-924265653"/>
        <w:placeholder>
          <w:docPart w:val="CD3F5680E56044508A3CFDD86DB72310"/>
        </w:placeholder>
        <w:docPartList>
          <w:docPartGallery w:val="Quick Parts"/>
          <w:docPartCategory w:val=" Resume Name"/>
        </w:docPartList>
      </w:sdtPr>
      <w:sdtEndPr/>
      <w:sdtContent>
        <w:p w:rsidR="00754830" w:rsidRPr="003040DA" w:rsidRDefault="00754830" w:rsidP="00564209">
          <w:pPr>
            <w:spacing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0B7C" w:rsidRPr="003040DA" w:rsidRDefault="00980B7C" w:rsidP="00980B7C">
          <w:pPr>
            <w:tabs>
              <w:tab w:val="left" w:pos="6240"/>
            </w:tabs>
            <w:spacing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040DA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  <w:r w:rsidRPr="003040DA"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379B1366" wp14:editId="5343FE6E">
                <wp:extent cx="1276350" cy="1600200"/>
                <wp:effectExtent l="0" t="0" r="0" b="0"/>
                <wp:docPr id="3" name="Picture 3" descr="C:\Users\RANA\AppData\Local\Microsoft\Windows\Temporary Internet Files\Content.Word\DSC_055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ANA\AppData\Local\Microsoft\Windows\Temporary Internet Files\Content.Word\DSC_055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54830" w:rsidRPr="003040DA" w:rsidRDefault="000415C6" w:rsidP="00564209">
          <w:pPr>
            <w:pStyle w:val="PersonalName"/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proofErr w:type="spellStart"/>
          <w:r w:rsidRPr="003040DA"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Geetanjali</w:t>
          </w:r>
          <w:proofErr w:type="spellEnd"/>
          <w:r w:rsidR="00947D6C" w:rsidRPr="003040DA"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                                           </w:t>
          </w:r>
        </w:p>
        <w:p w:rsidR="00754830" w:rsidRPr="003040DA" w:rsidRDefault="008D53B2" w:rsidP="00980B7C">
          <w:pPr>
            <w:pStyle w:val="Phone"/>
            <w:tabs>
              <w:tab w:val="left" w:pos="2610"/>
            </w:tabs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sdt>
            <w:sdt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Phone"/>
              <w:tag w:val=""/>
              <w:id w:val="1357783703"/>
              <w:placeholder>
                <w:docPart w:val="DBBA3795C4B94C9088216E71F3C5AF0B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0415C6" w:rsidRPr="003040DA"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9873775259</w:t>
              </w:r>
            </w:sdtContent>
          </w:sdt>
          <w:r w:rsidR="00980B7C" w:rsidRPr="003040DA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ab/>
          </w:r>
        </w:p>
        <w:p w:rsidR="00754830" w:rsidRPr="003040DA" w:rsidRDefault="00754830" w:rsidP="00564209">
          <w:pPr>
            <w:pStyle w:val="PersonalName"/>
            <w:rPr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sdt>
          <w:sdt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E-mail Address"/>
            <w:tag w:val=""/>
            <w:id w:val="527535243"/>
            <w:placeholder>
              <w:docPart w:val="AE8B52B9D6564A0092A2EAA41E377F7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754830" w:rsidRPr="003040DA" w:rsidRDefault="00564209" w:rsidP="00564209">
              <w:pPr>
                <w:pStyle w:val="SenderAddress"/>
                <w:spacing w:line="240" w:lineRule="auto"/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3040DA"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</w:t>
              </w:r>
              <w:r w:rsidR="000415C6" w:rsidRPr="003040DA"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itanjalir7@gmail.com</w:t>
              </w:r>
            </w:p>
          </w:sdtContent>
        </w:sdt>
        <w:sdt>
          <w:sdt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ddress"/>
            <w:tag w:val=""/>
            <w:id w:val="539556739"/>
            <w:placeholder>
              <w:docPart w:val="FD73C67A7C6C47D1A48533F942A15EE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754830" w:rsidRPr="003040DA" w:rsidRDefault="0040762B" w:rsidP="00564209">
              <w:pPr>
                <w:pStyle w:val="SenderAddress"/>
                <w:spacing w:line="240" w:lineRule="auto"/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w:pPr>
              <w:r w:rsidRPr="003040DA"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F-4/28-29 Sector-16, </w:t>
              </w:r>
              <w:proofErr w:type="spellStart"/>
              <w:r w:rsidR="000415C6" w:rsidRPr="003040DA"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Rohini</w:t>
              </w:r>
              <w:proofErr w:type="spellEnd"/>
              <w:r w:rsidRPr="003040DA"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,</w:t>
              </w:r>
              <w:r w:rsidR="000415C6" w:rsidRPr="003040DA">
                <w:rPr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Delhi-110089</w:t>
              </w:r>
            </w:p>
          </w:sdtContent>
        </w:sdt>
        <w:p w:rsidR="00754830" w:rsidRPr="003040DA" w:rsidRDefault="00754830" w:rsidP="00564209">
          <w:pPr>
            <w:pStyle w:val="SenderAddress"/>
            <w:spacing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754830" w:rsidRPr="003040DA" w:rsidRDefault="008D53B2" w:rsidP="00564209">
          <w:pPr>
            <w:spacing w:line="240" w:lineRule="auto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754830" w:rsidRPr="003040DA" w:rsidRDefault="00F210E4" w:rsidP="00564209">
      <w:pPr>
        <w:pStyle w:val="SectionHeading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564209"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BJECTIVES</w:t>
      </w:r>
    </w:p>
    <w:p w:rsidR="00125380" w:rsidRPr="003040DA" w:rsidRDefault="00125380" w:rsidP="00564209">
      <w:pPr>
        <w:spacing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would like to </w:t>
      </w:r>
      <w:r w:rsidR="00B3504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for a professional managed company with a good organizational obj</w:t>
      </w:r>
      <w:r w:rsidR="0086191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ective and friendly environment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can provide me the right opportunity to serve &amp; at the same time enrich me with the fresh and new experience which I keenly desire for.</w:t>
      </w:r>
    </w:p>
    <w:p w:rsidR="00021E06" w:rsidRPr="003040DA" w:rsidRDefault="00021E06" w:rsidP="00564209">
      <w:pPr>
        <w:pStyle w:val="SectionHeading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PROFESSIONAL QUALIFICATION </w:t>
      </w:r>
    </w:p>
    <w:p w:rsidR="00021E06" w:rsidRPr="003040DA" w:rsidRDefault="00021E06" w:rsidP="00564209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Pursuing</w:t>
      </w:r>
      <w:r w:rsidR="00980B7C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M.B.A. in finance.</w:t>
      </w:r>
    </w:p>
    <w:p w:rsidR="00980B7C" w:rsidRPr="003040DA" w:rsidRDefault="00980B7C" w:rsidP="00980B7C">
      <w:pPr>
        <w:pStyle w:val="ListParagraph"/>
        <w:numPr>
          <w:ilvl w:val="0"/>
          <w:numId w:val="6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Cleared CA-IPC Group-1 in year 2013</w:t>
      </w:r>
    </w:p>
    <w:p w:rsidR="00CB2CD3" w:rsidRPr="003040DA" w:rsidRDefault="00143168" w:rsidP="00564209">
      <w:pPr>
        <w:pStyle w:val="SectionHeading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QUALIFICATION</w:t>
      </w:r>
    </w:p>
    <w:p w:rsidR="00980B7C" w:rsidRPr="003040DA" w:rsidRDefault="00980B7C" w:rsidP="00980B7C">
      <w:pPr>
        <w:pStyle w:val="ListParagraph"/>
        <w:numPr>
          <w:ilvl w:val="0"/>
          <w:numId w:val="7"/>
        </w:numPr>
        <w:spacing w:after="0"/>
        <w:rPr>
          <w:rStyle w:val="IntenseEmphasis"/>
          <w:b w:val="0"/>
          <w:bCs w:val="0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B.Com</w:t>
      </w:r>
      <w:r w:rsidR="000B21A8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(Hons.)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Delhi University in Year 2015</w:t>
      </w:r>
    </w:p>
    <w:p w:rsidR="00980B7C" w:rsidRPr="003040DA" w:rsidRDefault="00980B7C" w:rsidP="00980B7C">
      <w:pPr>
        <w:pStyle w:val="ListParagraph"/>
        <w:numPr>
          <w:ilvl w:val="0"/>
          <w:numId w:val="7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3040DA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Pratibha</w:t>
      </w:r>
      <w:proofErr w:type="spellEnd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Vidhalaya</w:t>
      </w:r>
      <w:proofErr w:type="spellEnd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Year 2011</w:t>
      </w:r>
    </w:p>
    <w:p w:rsidR="00980B7C" w:rsidRPr="003040DA" w:rsidRDefault="00980B7C" w:rsidP="00980B7C">
      <w:pPr>
        <w:pStyle w:val="ListParagraph"/>
        <w:numPr>
          <w:ilvl w:val="0"/>
          <w:numId w:val="7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3040DA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Pratibha</w:t>
      </w:r>
      <w:proofErr w:type="spellEnd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Vidhalaya</w:t>
      </w:r>
      <w:proofErr w:type="spellEnd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Year 2009</w:t>
      </w:r>
    </w:p>
    <w:p w:rsidR="00021E06" w:rsidRPr="003040DA" w:rsidRDefault="00021E06" w:rsidP="00564209">
      <w:pPr>
        <w:pStyle w:val="SectionHeading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PROFICIENCY</w:t>
      </w:r>
    </w:p>
    <w:p w:rsidR="00021E06" w:rsidRPr="003040DA" w:rsidRDefault="00021E06" w:rsidP="00564209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knowledge of windows and Internet, and familiar with MS-Word/MS-Excel</w:t>
      </w:r>
    </w:p>
    <w:p w:rsidR="00021E06" w:rsidRPr="003040DA" w:rsidRDefault="00021E06" w:rsidP="00564209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Technology Certificate issued by ICAI. </w:t>
      </w:r>
    </w:p>
    <w:p w:rsidR="005719BF" w:rsidRPr="003040DA" w:rsidRDefault="005719BF" w:rsidP="00564209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Point Tally Accounting Software (Version 7.2,9.0)</w:t>
      </w:r>
    </w:p>
    <w:p w:rsidR="000B21A8" w:rsidRPr="003040DA" w:rsidRDefault="000B21A8" w:rsidP="000B21A8">
      <w:pPr>
        <w:pStyle w:val="ListParagraph"/>
        <w:ind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21A8" w:rsidRPr="003040DA" w:rsidRDefault="000B21A8" w:rsidP="000B21A8">
      <w:pPr>
        <w:pStyle w:val="SectionHeading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ERSONAL SKILLS</w:t>
      </w:r>
    </w:p>
    <w:p w:rsidR="000B21A8" w:rsidRPr="003040DA" w:rsidRDefault="000B21A8" w:rsidP="000B21A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strong wiliness to learn new skills and abilities and observe perception.</w:t>
      </w:r>
    </w:p>
    <w:p w:rsidR="000B21A8" w:rsidRPr="003040DA" w:rsidRDefault="000B21A8" w:rsidP="000B21A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to interact with people to know them, understand </w:t>
      </w:r>
      <w:r w:rsidR="003040DA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help them to solve their problems.</w:t>
      </w:r>
    </w:p>
    <w:p w:rsidR="003040DA" w:rsidRPr="003040DA" w:rsidRDefault="003040DA" w:rsidP="000B21A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Ability to work with team</w:t>
      </w:r>
    </w:p>
    <w:p w:rsidR="003040DA" w:rsidRPr="003040DA" w:rsidRDefault="003040DA" w:rsidP="000B21A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Initiative for taking new responsibilities </w:t>
      </w:r>
    </w:p>
    <w:p w:rsidR="003040DA" w:rsidRPr="003040DA" w:rsidRDefault="003040DA" w:rsidP="000B21A8">
      <w:pPr>
        <w:pStyle w:val="ListParagraph"/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Good communication, analytical and interpersonal skills.</w:t>
      </w:r>
    </w:p>
    <w:p w:rsidR="00754830" w:rsidRPr="003040DA" w:rsidRDefault="00564209" w:rsidP="00564209">
      <w:pPr>
        <w:pStyle w:val="SectionHeading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 EXPERIENCE</w:t>
      </w:r>
    </w:p>
    <w:p w:rsidR="00CB2CD3" w:rsidRPr="003040DA" w:rsidRDefault="005F1955" w:rsidP="00564209">
      <w:pPr>
        <w:pStyle w:val="ListParagraph"/>
        <w:numPr>
          <w:ilvl w:val="0"/>
          <w:numId w:val="9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Book writing-manual as well as computerized using Tally Accounting </w:t>
      </w:r>
      <w:r w:rsidR="005719BF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(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9.0). </w:t>
      </w:r>
    </w:p>
    <w:p w:rsidR="00CB2CD3" w:rsidRPr="003040DA" w:rsidRDefault="00143168" w:rsidP="00564209">
      <w:pPr>
        <w:pStyle w:val="ListParagraph"/>
        <w:numPr>
          <w:ilvl w:val="0"/>
          <w:numId w:val="9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Maintaining books of accounts, Bank reconciliation statement, Debtors, Creditors Reconciliation statement. TDS Deduction, preparation of returns.  </w:t>
      </w:r>
    </w:p>
    <w:p w:rsidR="005F1955" w:rsidRPr="003040DA" w:rsidRDefault="005F1955" w:rsidP="00564209">
      <w:pPr>
        <w:pStyle w:val="ListParagraph"/>
        <w:numPr>
          <w:ilvl w:val="0"/>
          <w:numId w:val="9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 Basics of Audits.</w:t>
      </w:r>
    </w:p>
    <w:p w:rsidR="005F1955" w:rsidRPr="003040DA" w:rsidRDefault="005F1955" w:rsidP="00564209">
      <w:pPr>
        <w:pStyle w:val="ListParagraph"/>
        <w:numPr>
          <w:ilvl w:val="0"/>
          <w:numId w:val="9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Knowledge in income-Tax matters, Finalization of financial accounts.</w:t>
      </w:r>
    </w:p>
    <w:p w:rsidR="005F1955" w:rsidRPr="003040DA" w:rsidRDefault="003040DA" w:rsidP="00564209">
      <w:pPr>
        <w:pStyle w:val="ListParagraph"/>
        <w:numPr>
          <w:ilvl w:val="0"/>
          <w:numId w:val="9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Handling </w:t>
      </w:r>
      <w:r w:rsidR="005F1955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related to income-tax like Computation of income-tax, filling returns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</w:t>
      </w:r>
      <w:r w:rsidR="005F1955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2CD3" w:rsidRPr="003040DA" w:rsidRDefault="005F1955" w:rsidP="00564209">
      <w:pPr>
        <w:pStyle w:val="ListParagraph"/>
        <w:numPr>
          <w:ilvl w:val="0"/>
          <w:numId w:val="9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Preparation of Annual Reports, Balance </w:t>
      </w:r>
      <w:r w:rsidR="005719BF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 and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Projects Reports.</w:t>
      </w:r>
    </w:p>
    <w:p w:rsidR="005719BF" w:rsidRPr="003040DA" w:rsidRDefault="005719BF" w:rsidP="00564209">
      <w:pPr>
        <w:pStyle w:val="ListParagraph"/>
        <w:numPr>
          <w:ilvl w:val="0"/>
          <w:numId w:val="9"/>
        </w:num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Audits of finance companies and Non- trading concerns.</w:t>
      </w:r>
    </w:p>
    <w:p w:rsidR="005719BF" w:rsidRPr="003040DA" w:rsidRDefault="005719BF" w:rsidP="00564209">
      <w:pP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19BF" w:rsidRPr="003040DA" w:rsidRDefault="005719BF" w:rsidP="00564209">
      <w:pP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719BF" w:rsidRPr="003040DA" w:rsidRDefault="005719BF" w:rsidP="00564209">
      <w:pPr>
        <w:pStyle w:val="SectionHeading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PERSONAL DETAILS </w:t>
      </w:r>
    </w:p>
    <w:p w:rsidR="005719BF" w:rsidRPr="003040DA" w:rsidRDefault="005719BF" w:rsidP="00564209">
      <w:pPr>
        <w:pStyle w:val="ListParagraph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Name- </w:t>
      </w:r>
      <w:proofErr w:type="spellStart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Geetanjali</w:t>
      </w:r>
      <w:proofErr w:type="spellEnd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719BF" w:rsidRPr="003040DA" w:rsidRDefault="005719BF" w:rsidP="00564209">
      <w:pPr>
        <w:pStyle w:val="ListParagraph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Nationality- Indian </w:t>
      </w:r>
    </w:p>
    <w:p w:rsidR="005719BF" w:rsidRPr="003040DA" w:rsidRDefault="005719BF" w:rsidP="00564209">
      <w:pPr>
        <w:pStyle w:val="ListParagraph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Marital Status- Unmarried </w:t>
      </w:r>
    </w:p>
    <w:p w:rsidR="005719BF" w:rsidRPr="003040DA" w:rsidRDefault="009C2D4C" w:rsidP="00564209">
      <w:pPr>
        <w:pStyle w:val="ListParagraph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 &amp; Interest</w:t>
      </w:r>
    </w:p>
    <w:p w:rsidR="005719BF" w:rsidRPr="003040DA" w:rsidRDefault="005719BF" w:rsidP="00564209">
      <w:pPr>
        <w:pStyle w:val="ListParagraph"/>
        <w:numPr>
          <w:ilvl w:val="2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Reading books</w:t>
      </w:r>
      <w:r w:rsidR="009C2D4C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novels</w:t>
      </w:r>
    </w:p>
    <w:p w:rsidR="009C2D4C" w:rsidRDefault="009C2D4C" w:rsidP="00564209">
      <w:pPr>
        <w:pStyle w:val="ListParagraph"/>
        <w:numPr>
          <w:ilvl w:val="2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Listening to Music</w:t>
      </w:r>
    </w:p>
    <w:p w:rsidR="003040DA" w:rsidRPr="003040DA" w:rsidRDefault="003040DA" w:rsidP="00564209">
      <w:pPr>
        <w:pStyle w:val="ListParagraph"/>
        <w:numPr>
          <w:ilvl w:val="2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Travelling</w:t>
      </w:r>
    </w:p>
    <w:p w:rsidR="005719BF" w:rsidRPr="003040DA" w:rsidRDefault="005719BF" w:rsidP="00564209">
      <w:pPr>
        <w:pStyle w:val="ListParagraph"/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 Known- Hindi, English</w:t>
      </w:r>
    </w:p>
    <w:p w:rsidR="00947D6C" w:rsidRPr="003040DA" w:rsidRDefault="00947D6C" w:rsidP="00947D6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0B7C" w:rsidRPr="003040DA" w:rsidRDefault="00980B7C" w:rsidP="00980B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-                                                                                                                                                  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3040DA"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</w:t>
      </w:r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Geetanjali</w:t>
      </w:r>
      <w:proofErr w:type="spellEnd"/>
      <w:r w:rsidRPr="003040D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47D6C" w:rsidRPr="003040DA" w:rsidRDefault="00947D6C" w:rsidP="00947D6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47D6C" w:rsidRPr="003040DA" w:rsidSect="000B21A8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3B2" w:rsidRDefault="008D53B2">
      <w:pPr>
        <w:spacing w:after="0" w:line="240" w:lineRule="auto"/>
      </w:pPr>
      <w:r>
        <w:separator/>
      </w:r>
    </w:p>
  </w:endnote>
  <w:endnote w:type="continuationSeparator" w:id="0">
    <w:p w:rsidR="008D53B2" w:rsidRDefault="008D5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30" w:rsidRDefault="00F210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30" w:rsidRDefault="0075483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" fillcolor="#44546a [3215]" stroked="f" strokeweight="1pt">
              <v:path arrowok="t"/>
              <v:textbox>
                <w:txbxContent>
                  <w:p w:rsidR="00754830" w:rsidRDefault="0075483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30" w:rsidRDefault="0075483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4WxW&#10;0NsAAAAFAQAADwAAAAAAAAAAAAAAAABrBAAAZHJzL2Rvd25yZXYueG1sUEsFBgAAAAAEAAQA8wAA&#10;AHMFAAAAAA==&#10;" fillcolor="#5b9bd5 [3204]" stroked="f" strokeweight="1pt">
              <v:path arrowok="t"/>
              <v:textbox>
                <w:txbxContent>
                  <w:p w:rsidR="00754830" w:rsidRDefault="0075483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54830" w:rsidRDefault="00F210E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A72B57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" filled="t" fillcolor="#5b9bd5 [3204]" strokecolor="white [3212]" strokeweight=".5pt">
              <v:stroke joinstyle="miter"/>
              <v:path arrowok="t"/>
              <v:textbox inset="0,,0">
                <w:txbxContent>
                  <w:p w:rsidR="00754830" w:rsidRDefault="00F210E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A72B57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30" w:rsidRDefault="00F210E4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F7B1C7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30" w:rsidRDefault="0075483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" fillcolor="#44546a [3215]" stroked="f" strokeweight="1pt">
              <v:path arrowok="t"/>
              <v:textbox>
                <w:txbxContent>
                  <w:p w:rsidR="00754830" w:rsidRDefault="0075483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30" w:rsidRDefault="0075483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" fillcolor="#5b9bd5 [3204]" stroked="f" strokeweight="1pt">
              <v:path arrowok="t"/>
              <v:textbox>
                <w:txbxContent>
                  <w:p w:rsidR="00754830" w:rsidRDefault="0075483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54830" w:rsidRDefault="00F210E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" filled="t" fillcolor="#5b9bd5 [3204]" strokecolor="white [3212]" strokeweight=".5pt">
              <v:stroke joinstyle="miter"/>
              <v:path arrowok="t"/>
              <v:textbox inset="0,,0">
                <w:txbxContent>
                  <w:p w:rsidR="00754830" w:rsidRDefault="00F210E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3B2" w:rsidRDefault="008D53B2">
      <w:pPr>
        <w:spacing w:after="0" w:line="240" w:lineRule="auto"/>
      </w:pPr>
      <w:r>
        <w:separator/>
      </w:r>
    </w:p>
  </w:footnote>
  <w:footnote w:type="continuationSeparator" w:id="0">
    <w:p w:rsidR="008D53B2" w:rsidRDefault="008D5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30" w:rsidRDefault="00F210E4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FB2FD39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4830" w:rsidRDefault="00F210E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44546a [3215]" stroked="f" strokeweight=".5pt">
              <v:path arrowok="t"/>
              <v:textbox style="layout-flow:vertical;mso-layout-flow-alt:bottom-to-top">
                <w:txbxContent>
                  <w:p w:rsidR="00754830" w:rsidRDefault="00F210E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30" w:rsidRDefault="0075483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OFsVtDb&#10;AAAABQEAAA8AAAAAAAAAAAAAAAAAaQQAAGRycy9kb3ducmV2LnhtbFBLBQYAAAAABAAEAPMAAABx&#10;BQAAAAA=&#10;" fillcolor="#5b9bd5 [3204]" stroked="f" strokeweight="1pt">
              <v:path arrowok="t"/>
              <v:textbox>
                <w:txbxContent>
                  <w:p w:rsidR="00754830" w:rsidRDefault="0075483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30" w:rsidRDefault="0075483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" fillcolor="#44546a [3215]" stroked="f" strokeweight="1pt">
              <v:path arrowok="t"/>
              <v:textbox>
                <w:txbxContent>
                  <w:p w:rsidR="00754830" w:rsidRDefault="0075483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830" w:rsidRDefault="005719BF">
    <w:pPr>
      <w:pStyle w:val="Header"/>
    </w:pPr>
    <w:r>
      <w:ptab w:relativeTo="margin" w:alignment="left" w:leader="none"/>
    </w:r>
    <w:r w:rsidR="00F210E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30" w:rsidRDefault="0075483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" fillcolor="#44546a [3215]" stroked="f" strokeweight="1pt">
              <v:path arrowok="t"/>
              <v:textbox>
                <w:txbxContent>
                  <w:p w:rsidR="00754830" w:rsidRDefault="0075483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F210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54830" w:rsidRDefault="0075483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" fillcolor="#5b9bd5 [3204]" stroked="f" strokeweight="1pt">
              <v:path arrowok="t"/>
              <v:textbox>
                <w:txbxContent>
                  <w:p w:rsidR="00754830" w:rsidRDefault="0075483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87E0E"/>
    <w:multiLevelType w:val="hybridMultilevel"/>
    <w:tmpl w:val="883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920AC"/>
    <w:multiLevelType w:val="hybridMultilevel"/>
    <w:tmpl w:val="5B60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45E32"/>
    <w:multiLevelType w:val="hybridMultilevel"/>
    <w:tmpl w:val="CA2A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2B3D97"/>
    <w:multiLevelType w:val="hybridMultilevel"/>
    <w:tmpl w:val="20DE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557E3"/>
    <w:multiLevelType w:val="hybridMultilevel"/>
    <w:tmpl w:val="BD9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C020C"/>
    <w:multiLevelType w:val="hybridMultilevel"/>
    <w:tmpl w:val="6C7E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C6"/>
    <w:rsid w:val="00021E06"/>
    <w:rsid w:val="000415C6"/>
    <w:rsid w:val="000B21A8"/>
    <w:rsid w:val="00125380"/>
    <w:rsid w:val="00143168"/>
    <w:rsid w:val="001A1BE8"/>
    <w:rsid w:val="003040DA"/>
    <w:rsid w:val="0031617A"/>
    <w:rsid w:val="0040762B"/>
    <w:rsid w:val="00525364"/>
    <w:rsid w:val="00564209"/>
    <w:rsid w:val="005719BF"/>
    <w:rsid w:val="005F1955"/>
    <w:rsid w:val="00687436"/>
    <w:rsid w:val="006C6449"/>
    <w:rsid w:val="006F331F"/>
    <w:rsid w:val="00754830"/>
    <w:rsid w:val="00861911"/>
    <w:rsid w:val="008955C7"/>
    <w:rsid w:val="008D53B2"/>
    <w:rsid w:val="00947D6C"/>
    <w:rsid w:val="00980B7C"/>
    <w:rsid w:val="00991AC2"/>
    <w:rsid w:val="009C2D4C"/>
    <w:rsid w:val="00A72B57"/>
    <w:rsid w:val="00B35045"/>
    <w:rsid w:val="00C62741"/>
    <w:rsid w:val="00C776AC"/>
    <w:rsid w:val="00CB2CD3"/>
    <w:rsid w:val="00E54475"/>
    <w:rsid w:val="00F210E4"/>
    <w:rsid w:val="00FA6204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E1EF37-21EA-46F7-B9E8-4A6F9EC6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5B9BD5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9BD5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44546A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5B9BD5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5B9BD5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44546A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5B9BD5" w:themeColor="accent1"/>
      <w:sz w:val="21"/>
    </w:rPr>
  </w:style>
  <w:style w:type="paragraph" w:customStyle="1" w:styleId="PersonalName">
    <w:name w:val="Personal Name"/>
    <w:basedOn w:val="Title"/>
    <w:link w:val="PersonalNameChar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44546A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44546A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44546A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SectionHeadingChar">
    <w:name w:val="Section Heading Char"/>
    <w:basedOn w:val="Heading1Char"/>
    <w:link w:val="SectionHeading"/>
    <w:rsid w:val="00CB2CD3"/>
    <w:rPr>
      <w:rFonts w:asciiTheme="majorHAnsi" w:eastAsiaTheme="majorEastAsia" w:hAnsiTheme="majorHAnsi" w:cstheme="majorBidi"/>
      <w:b/>
      <w:bCs/>
      <w:color w:val="44546A" w:themeColor="text2"/>
      <w:sz w:val="24"/>
      <w:szCs w:val="28"/>
      <w14:numForm w14:val="oldStyle"/>
    </w:rPr>
  </w:style>
  <w:style w:type="character" w:customStyle="1" w:styleId="PersonalNameChar">
    <w:name w:val="Personal Name Char"/>
    <w:basedOn w:val="TitleChar"/>
    <w:link w:val="PersonalName"/>
    <w:rsid w:val="005719BF"/>
    <w:rPr>
      <w:rFonts w:asciiTheme="majorHAnsi" w:eastAsiaTheme="majorEastAsia" w:hAnsiTheme="majorHAnsi" w:cstheme="majorBidi"/>
      <w:b/>
      <w:color w:val="44546A" w:themeColor="text2"/>
      <w:kern w:val="28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3F5680E56044508A3CFDD86DB7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41A8E-CC6B-42AA-85AE-8AFEBEF013B6}"/>
      </w:docPartPr>
      <w:docPartBody>
        <w:p w:rsidR="00E043CC" w:rsidRDefault="00561F34">
          <w:pPr>
            <w:pStyle w:val="CD3F5680E56044508A3CFDD86DB7231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BBA3795C4B94C9088216E71F3C5A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715F-1192-41EC-987E-14F92DCF12B8}"/>
      </w:docPartPr>
      <w:docPartBody>
        <w:p w:rsidR="00E043CC" w:rsidRDefault="00561F34">
          <w:pPr>
            <w:pStyle w:val="DBBA3795C4B94C9088216E71F3C5AF0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AE8B52B9D6564A0092A2EAA41E377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FAEB7-2CAE-45B6-8E74-BB080B903386}"/>
      </w:docPartPr>
      <w:docPartBody>
        <w:p w:rsidR="00E043CC" w:rsidRDefault="00561F34">
          <w:pPr>
            <w:pStyle w:val="AE8B52B9D6564A0092A2EAA41E377F7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FD73C67A7C6C47D1A48533F942A15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8733-0D4E-4CA4-A104-459F50AC1BE5}"/>
      </w:docPartPr>
      <w:docPartBody>
        <w:p w:rsidR="00E043CC" w:rsidRDefault="00561F34">
          <w:pPr>
            <w:pStyle w:val="FD73C67A7C6C47D1A48533F942A15EE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34"/>
    <w:rsid w:val="00065716"/>
    <w:rsid w:val="000A7648"/>
    <w:rsid w:val="00300ADF"/>
    <w:rsid w:val="00357AD5"/>
    <w:rsid w:val="00561F34"/>
    <w:rsid w:val="008E0053"/>
    <w:rsid w:val="009D47C9"/>
    <w:rsid w:val="00E043CC"/>
    <w:rsid w:val="00E6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57AD5"/>
    <w:rPr>
      <w:color w:val="808080"/>
    </w:rPr>
  </w:style>
  <w:style w:type="paragraph" w:customStyle="1" w:styleId="CD3F5680E56044508A3CFDD86DB72310">
    <w:name w:val="CD3F5680E56044508A3CFDD86DB72310"/>
  </w:style>
  <w:style w:type="paragraph" w:customStyle="1" w:styleId="5A76280C80414A138503A4F7518186A7">
    <w:name w:val="5A76280C80414A138503A4F7518186A7"/>
  </w:style>
  <w:style w:type="paragraph" w:customStyle="1" w:styleId="F03F6D3C38A14AC386E0B2467EE95F34">
    <w:name w:val="F03F6D3C38A14AC386E0B2467EE95F34"/>
  </w:style>
  <w:style w:type="paragraph" w:customStyle="1" w:styleId="DBBA3795C4B94C9088216E71F3C5AF0B">
    <w:name w:val="DBBA3795C4B94C9088216E71F3C5AF0B"/>
  </w:style>
  <w:style w:type="paragraph" w:customStyle="1" w:styleId="AE8B52B9D6564A0092A2EAA41E377F7A">
    <w:name w:val="AE8B52B9D6564A0092A2EAA41E377F7A"/>
  </w:style>
  <w:style w:type="paragraph" w:customStyle="1" w:styleId="FD73C67A7C6C47D1A48533F942A15EE6">
    <w:name w:val="FD73C67A7C6C47D1A48533F942A15EE6"/>
  </w:style>
  <w:style w:type="paragraph" w:customStyle="1" w:styleId="C8252BF7382248FA828A1887D9E8C4D7">
    <w:name w:val="C8252BF7382248FA828A1887D9E8C4D7"/>
  </w:style>
  <w:style w:type="paragraph" w:customStyle="1" w:styleId="B97459C8947A4361BBF566D629EE7AB7">
    <w:name w:val="B97459C8947A4361BBF566D629EE7AB7"/>
  </w:style>
  <w:style w:type="paragraph" w:customStyle="1" w:styleId="5DF2A7D105764A168280913962FDF267">
    <w:name w:val="5DF2A7D105764A168280913962FDF267"/>
  </w:style>
  <w:style w:type="paragraph" w:customStyle="1" w:styleId="3394DFE3B8394FB9B5016796E3EA8E84">
    <w:name w:val="3394DFE3B8394FB9B5016796E3EA8E84"/>
  </w:style>
  <w:style w:type="paragraph" w:customStyle="1" w:styleId="E10BB3993E984DF78BB8099C436FC25E">
    <w:name w:val="E10BB3993E984DF78BB8099C436FC25E"/>
  </w:style>
  <w:style w:type="paragraph" w:customStyle="1" w:styleId="542D9FD362DE47B6820E16A0BF303C4A">
    <w:name w:val="542D9FD362DE47B6820E16A0BF303C4A"/>
  </w:style>
  <w:style w:type="paragraph" w:customStyle="1" w:styleId="4409055C68174BF98837987CA71B09C8">
    <w:name w:val="4409055C68174BF98837987CA71B09C8"/>
  </w:style>
  <w:style w:type="paragraph" w:customStyle="1" w:styleId="958881BCC9494B69B3CEEF6B78BF0185">
    <w:name w:val="958881BCC9494B69B3CEEF6B78BF0185"/>
  </w:style>
  <w:style w:type="paragraph" w:customStyle="1" w:styleId="2C0F9372A62245F287C9E4DC0B7B0546">
    <w:name w:val="2C0F9372A62245F287C9E4DC0B7B0546"/>
  </w:style>
  <w:style w:type="paragraph" w:customStyle="1" w:styleId="7B21EFE61514483187B781D6840CE5E1">
    <w:name w:val="7B21EFE61514483187B781D6840CE5E1"/>
  </w:style>
  <w:style w:type="paragraph" w:customStyle="1" w:styleId="2D6644ECCF354C5F90EFC356BF0DA8E9">
    <w:name w:val="2D6644ECCF354C5F90EFC356BF0DA8E9"/>
  </w:style>
  <w:style w:type="paragraph" w:customStyle="1" w:styleId="516280B852304722AF5CCAAC6CB21185">
    <w:name w:val="516280B852304722AF5CCAAC6CB21185"/>
  </w:style>
  <w:style w:type="paragraph" w:customStyle="1" w:styleId="2251905466734A77AB9D4E0426847EEE">
    <w:name w:val="2251905466734A77AB9D4E0426847EEE"/>
  </w:style>
  <w:style w:type="paragraph" w:customStyle="1" w:styleId="414A1BFACBC149D299A554B1FFE4BCA2">
    <w:name w:val="414A1BFACBC149D299A554B1FFE4BCA2"/>
    <w:rsid w:val="00E043CC"/>
  </w:style>
  <w:style w:type="paragraph" w:customStyle="1" w:styleId="AFD1BD3C66BB4B7494F17C8FB83F2F2D">
    <w:name w:val="AFD1BD3C66BB4B7494F17C8FB83F2F2D"/>
    <w:rsid w:val="00E043CC"/>
  </w:style>
  <w:style w:type="paragraph" w:customStyle="1" w:styleId="88ECDAA43DE24F59A299FEC46BDBA3C7">
    <w:name w:val="88ECDAA43DE24F59A299FEC46BDBA3C7"/>
    <w:rsid w:val="00357AD5"/>
  </w:style>
  <w:style w:type="paragraph" w:customStyle="1" w:styleId="E2B8D8E7C70D49969CDFB4F0FB212129">
    <w:name w:val="E2B8D8E7C70D49969CDFB4F0FB212129"/>
    <w:rsid w:val="00357AD5"/>
  </w:style>
  <w:style w:type="paragraph" w:customStyle="1" w:styleId="05BEA160982F4295B2A950B304FD7E93">
    <w:name w:val="05BEA160982F4295B2A950B304FD7E93"/>
    <w:rsid w:val="00357AD5"/>
  </w:style>
  <w:style w:type="paragraph" w:customStyle="1" w:styleId="B8B49632817D4ECA8E810515926D41C7">
    <w:name w:val="B8B49632817D4ECA8E810515926D41C7"/>
    <w:rsid w:val="00357AD5"/>
  </w:style>
  <w:style w:type="paragraph" w:customStyle="1" w:styleId="AE32E308453842008EC7AFE0F74146A7">
    <w:name w:val="AE32E308453842008EC7AFE0F74146A7"/>
    <w:rsid w:val="00357AD5"/>
  </w:style>
  <w:style w:type="paragraph" w:customStyle="1" w:styleId="E1E9AA2E1C224F52B0124BCA9A67D162">
    <w:name w:val="E1E9AA2E1C224F52B0124BCA9A67D162"/>
    <w:rsid w:val="00357AD5"/>
  </w:style>
  <w:style w:type="paragraph" w:customStyle="1" w:styleId="593B407A9B0242219799BFED0A22F092">
    <w:name w:val="593B407A9B0242219799BFED0A22F092"/>
    <w:rsid w:val="00065716"/>
  </w:style>
  <w:style w:type="paragraph" w:customStyle="1" w:styleId="E2B935AD6B294C37BF6370CCCD945D1C">
    <w:name w:val="E2B935AD6B294C37BF6370CCCD945D1C"/>
    <w:rsid w:val="00065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F-4/28-29 Sector-16, Rohini, Delhi-110089</CompanyAddress>
  <CompanyPhone>9873775259</CompanyPhone>
  <CompanyFax/>
  <CompanyEmail>gitanjalir7@gmail.com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F0D2E03-97CC-4A5F-A39A-BAFA1BBB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RANA</cp:lastModifiedBy>
  <cp:revision>4</cp:revision>
  <dcterms:created xsi:type="dcterms:W3CDTF">2016-05-20T08:27:00Z</dcterms:created>
  <dcterms:modified xsi:type="dcterms:W3CDTF">2016-05-20T08:29:00Z</dcterms:modified>
</cp:coreProperties>
</file>