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FB" w:rsidRDefault="003714D3">
      <w:pPr>
        <w:pStyle w:val="Section"/>
      </w:pPr>
      <w:r>
        <w:rPr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61400F20">
                <wp:simplePos x="0" y="0"/>
                <mc:AlternateContent>
                  <mc:Choice Requires="wp14">
                    <wp:positionH relativeFrom="page">
                      <wp14:pctPosHOffset>73000</wp14:pctPosHOffset>
                    </wp:positionH>
                  </mc:Choice>
                  <mc:Fallback>
                    <wp:positionH relativeFrom="page">
                      <wp:posOffset>5673725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929384" cy="10698480"/>
                <wp:effectExtent l="1905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41" cy="10698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" o:spid="_x0000_s1026" style="position:absolute;margin-left:0;margin-top:0;width:151.9pt;height:842.4pt;z-index:251661312;mso-left-percent:730;mso-position-horizontal-relative:page;mso-position-vertical:center;mso-position-vertical-relative:page;mso-left-percent:730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71912546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2540" b="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id w:val="715748867"/>
                              <w:placeholder>
                                <w:docPart w:val="1B71FFC01DA84E128BE469C6787591D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762FB" w:rsidRDefault="00DF095C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MD Arbaz ALAM</w:t>
                                </w:r>
                              </w:p>
                            </w:sdtContent>
                          </w:sdt>
                          <w:p w:rsidR="00F762FB" w:rsidRDefault="00DF095C" w:rsidP="00DF095C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Millatgunj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Dhanbad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, Jharkhand</w:t>
                            </w:r>
                            <w:r w:rsidR="003714D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714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3714D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8541862726</w:t>
                            </w:r>
                            <w:r w:rsidR="003714D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714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3714D3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writetoarbaz@yahoo.com</w:t>
                            </w:r>
                            <w:r w:rsidR="003714D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141" o:spid="_x0000_s1026" style="position:absolute;margin-left:0;margin-top:0;width:90pt;height:11in;z-index:251662336;visibility:visible;mso-wrap-style:square;mso-width-percent:0;mso-height-percent:1000;mso-left-percent:820;mso-wrap-distance-left:9pt;mso-wrap-distance-top:0;mso-wrap-distance-right:9pt;mso-wrap-distance-bottom:0;mso-position-horizontal-relative:page;mso-position-vertical:center;mso-position-vertical-relative:page;mso-width-percent:0;mso-height-percent:1000;mso-left-percent:82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  <w:id w:val="715748867"/>
                        <w:placeholder>
                          <w:docPart w:val="1B71FFC01DA84E128BE469C6787591D1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F762FB" w:rsidRDefault="00DF095C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MD Arbaz ALAM</w:t>
                          </w:r>
                        </w:p>
                      </w:sdtContent>
                    </w:sdt>
                    <w:p w:rsidR="00F762FB" w:rsidRDefault="00DF095C" w:rsidP="00DF095C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Millatgunj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Dhanbad</w:t>
                      </w:r>
                      <w:proofErr w:type="spellEnd"/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, Jharkhand</w:t>
                      </w:r>
                      <w:r w:rsidR="003714D3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3714D3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3714D3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8541862726</w:t>
                      </w:r>
                      <w:r w:rsidR="003714D3">
                        <w:rPr>
                          <w:color w:val="FFFFFF" w:themeColor="background1"/>
                        </w:rPr>
                        <w:t xml:space="preserve"> </w:t>
                      </w:r>
                      <w:r w:rsidR="003714D3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3714D3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writetoarbaz@yahoo.com</w:t>
                      </w:r>
                      <w:r w:rsidR="003714D3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762FB" w:rsidRDefault="003714D3" w:rsidP="00135FFD">
      <w:pPr>
        <w:pStyle w:val="Section"/>
        <w:ind w:right="90"/>
        <w:jc w:val="lowKashida"/>
      </w:pPr>
      <w:r>
        <w:t>OBJECTIVE</w:t>
      </w:r>
    </w:p>
    <w:p w:rsidR="00DF095C" w:rsidRDefault="00DF095C" w:rsidP="00135FFD">
      <w:pPr>
        <w:pStyle w:val="ListParagraph"/>
        <w:numPr>
          <w:ilvl w:val="0"/>
          <w:numId w:val="28"/>
        </w:numPr>
        <w:ind w:right="90"/>
        <w:jc w:val="lowKashida"/>
      </w:pPr>
      <w:r>
        <w:t xml:space="preserve">To use my strength and potentials effectively in my field and to achieve success through </w:t>
      </w:r>
      <w:r>
        <w:t xml:space="preserve">commitment, hard </w:t>
      </w:r>
      <w:r>
        <w:t>work and dedication.</w:t>
      </w:r>
    </w:p>
    <w:p w:rsidR="00F762FB" w:rsidRDefault="00DF095C" w:rsidP="00135FFD">
      <w:pPr>
        <w:pStyle w:val="ListParagraph"/>
        <w:numPr>
          <w:ilvl w:val="0"/>
          <w:numId w:val="28"/>
        </w:numPr>
        <w:ind w:right="90"/>
        <w:jc w:val="lowKashida"/>
      </w:pPr>
      <w:r>
        <w:t>Willing to work as a key player in challenging &amp; creative environment.</w:t>
      </w:r>
    </w:p>
    <w:p w:rsidR="00F762FB" w:rsidRDefault="00F762FB" w:rsidP="00135FFD">
      <w:pPr>
        <w:ind w:right="90"/>
        <w:jc w:val="lowKashida"/>
      </w:pPr>
    </w:p>
    <w:p w:rsidR="00F762FB" w:rsidRDefault="003714D3" w:rsidP="00135FFD">
      <w:pPr>
        <w:pStyle w:val="Section"/>
        <w:ind w:right="90"/>
        <w:jc w:val="lowKashida"/>
      </w:pPr>
      <w:r>
        <w:t>EDUCATION</w:t>
      </w:r>
    </w:p>
    <w:p w:rsidR="00F762FB" w:rsidRDefault="00DF095C" w:rsidP="00135FFD">
      <w:pPr>
        <w:pStyle w:val="Subsection"/>
        <w:ind w:right="90"/>
        <w:jc w:val="lowKashida"/>
      </w:pPr>
      <w:r>
        <w:t>MANUU</w:t>
      </w:r>
      <w:r w:rsidR="003714D3">
        <w:t xml:space="preserve"> </w:t>
      </w:r>
      <w:r w:rsidR="003714D3">
        <w:rPr>
          <w:color w:val="B9BEC7" w:themeColor="text2" w:themeTint="66"/>
          <w:sz w:val="16"/>
          <w:szCs w:val="16"/>
        </w:rPr>
        <w:sym w:font="Wingdings 2" w:char="F097"/>
      </w:r>
      <w:r w:rsidR="003714D3">
        <w:t xml:space="preserve"> </w:t>
      </w:r>
      <w:r>
        <w:t>2017</w:t>
      </w:r>
    </w:p>
    <w:p w:rsidR="00F762FB" w:rsidRDefault="00F83D49" w:rsidP="00135FFD">
      <w:pPr>
        <w:pStyle w:val="NormalIndent"/>
        <w:numPr>
          <w:ilvl w:val="0"/>
          <w:numId w:val="6"/>
        </w:numPr>
        <w:ind w:right="90"/>
        <w:jc w:val="lowKashida"/>
      </w:pPr>
      <w:r>
        <w:t>DIGREE IN</w:t>
      </w:r>
      <w:r w:rsidR="00DF095C">
        <w:t xml:space="preserve"> B.A.</w:t>
      </w:r>
    </w:p>
    <w:p w:rsidR="00DF095C" w:rsidRDefault="00DF095C" w:rsidP="00135FFD">
      <w:pPr>
        <w:pStyle w:val="Subsection"/>
        <w:ind w:right="90"/>
        <w:jc w:val="lowKashida"/>
      </w:pPr>
      <w:r>
        <w:t>NIELIT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201</w:t>
      </w:r>
      <w:r>
        <w:t>3</w:t>
      </w:r>
    </w:p>
    <w:p w:rsidR="00DF095C" w:rsidRDefault="00DF095C" w:rsidP="00135FFD">
      <w:pPr>
        <w:pStyle w:val="NormalIndent"/>
        <w:numPr>
          <w:ilvl w:val="0"/>
          <w:numId w:val="6"/>
        </w:numPr>
        <w:ind w:right="90"/>
        <w:jc w:val="lowKashida"/>
      </w:pPr>
      <w:r>
        <w:t>‘O’ LEVEL</w:t>
      </w:r>
      <w:r>
        <w:t>.</w:t>
      </w:r>
    </w:p>
    <w:p w:rsidR="00DF095C" w:rsidRDefault="00DF095C" w:rsidP="00135FFD">
      <w:pPr>
        <w:pStyle w:val="Subsection"/>
        <w:ind w:right="90"/>
        <w:jc w:val="lowKashida"/>
      </w:pPr>
      <w:r>
        <w:t>NIELIT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201</w:t>
      </w:r>
      <w:r>
        <w:t>2</w:t>
      </w:r>
    </w:p>
    <w:p w:rsidR="00DF095C" w:rsidRDefault="00DF095C" w:rsidP="00135FFD">
      <w:pPr>
        <w:pStyle w:val="NormalIndent"/>
        <w:numPr>
          <w:ilvl w:val="0"/>
          <w:numId w:val="6"/>
        </w:numPr>
        <w:ind w:right="90"/>
        <w:jc w:val="lowKashida"/>
      </w:pPr>
      <w:r w:rsidRPr="00DF095C">
        <w:t>CERTIFICATE IN PROGRAMMING LANGUAGE IN ‘JAVA’</w:t>
      </w:r>
      <w:r>
        <w:t>.</w:t>
      </w:r>
    </w:p>
    <w:p w:rsidR="00DF095C" w:rsidRDefault="00DF095C" w:rsidP="00135FFD">
      <w:pPr>
        <w:pStyle w:val="Subsection"/>
        <w:ind w:right="90"/>
        <w:jc w:val="lowKashida"/>
      </w:pPr>
      <w:r w:rsidRPr="00DF095C">
        <w:t>NIESBD</w:t>
      </w:r>
      <w:r>
        <w:t xml:space="preserve"> </w:t>
      </w:r>
      <w:r>
        <w:rPr>
          <w:color w:val="B9BEC7" w:themeColor="text2" w:themeTint="66"/>
          <w:sz w:val="16"/>
          <w:szCs w:val="16"/>
        </w:rPr>
        <w:sym w:font="Wingdings 2" w:char="F097"/>
      </w:r>
      <w:r>
        <w:t xml:space="preserve"> 201</w:t>
      </w:r>
      <w:r>
        <w:t>1</w:t>
      </w:r>
    </w:p>
    <w:p w:rsidR="00DF095C" w:rsidRDefault="00F83D49" w:rsidP="00135FFD">
      <w:pPr>
        <w:pStyle w:val="NormalIndent"/>
        <w:numPr>
          <w:ilvl w:val="0"/>
          <w:numId w:val="6"/>
        </w:numPr>
        <w:ind w:right="90"/>
        <w:jc w:val="lowKashida"/>
      </w:pPr>
      <w:r w:rsidRPr="00F83D49">
        <w:t>CERTIFICATE IN HARDWARE AND NETWORKING</w:t>
      </w:r>
      <w:r>
        <w:t>.</w:t>
      </w:r>
    </w:p>
    <w:p w:rsidR="00DF095C" w:rsidRDefault="00F83D49" w:rsidP="00135FFD">
      <w:pPr>
        <w:pStyle w:val="Subsection"/>
        <w:ind w:right="90"/>
        <w:jc w:val="lowKashida"/>
      </w:pPr>
      <w:r>
        <w:t>JAC</w:t>
      </w:r>
      <w:r w:rsidR="00DF095C">
        <w:t xml:space="preserve"> </w:t>
      </w:r>
      <w:r w:rsidR="00DF095C">
        <w:rPr>
          <w:color w:val="B9BEC7" w:themeColor="text2" w:themeTint="66"/>
          <w:sz w:val="16"/>
          <w:szCs w:val="16"/>
        </w:rPr>
        <w:sym w:font="Wingdings 2" w:char="F097"/>
      </w:r>
      <w:r w:rsidR="00DF095C">
        <w:t xml:space="preserve"> 201</w:t>
      </w:r>
      <w:r w:rsidR="00DF095C">
        <w:t>0</w:t>
      </w:r>
    </w:p>
    <w:p w:rsidR="00DF095C" w:rsidRDefault="00F83D49" w:rsidP="00135FFD">
      <w:pPr>
        <w:pStyle w:val="NormalIndent"/>
        <w:numPr>
          <w:ilvl w:val="0"/>
          <w:numId w:val="6"/>
        </w:numPr>
        <w:ind w:right="90"/>
        <w:jc w:val="lowKashida"/>
      </w:pPr>
      <w:r w:rsidRPr="00F83D49">
        <w:t>INTERMEDIATE OF SCIENCE</w:t>
      </w:r>
      <w:r>
        <w:t>.</w:t>
      </w:r>
    </w:p>
    <w:p w:rsidR="00DF095C" w:rsidRDefault="00F83D49" w:rsidP="00135FFD">
      <w:pPr>
        <w:pStyle w:val="Subsection"/>
        <w:ind w:right="90"/>
        <w:jc w:val="lowKashida"/>
      </w:pPr>
      <w:r>
        <w:t>JAC</w:t>
      </w:r>
      <w:r w:rsidR="00DF095C">
        <w:t xml:space="preserve"> </w:t>
      </w:r>
      <w:r w:rsidR="00DF095C">
        <w:rPr>
          <w:color w:val="B9BEC7" w:themeColor="text2" w:themeTint="66"/>
          <w:sz w:val="16"/>
          <w:szCs w:val="16"/>
        </w:rPr>
        <w:sym w:font="Wingdings 2" w:char="F097"/>
      </w:r>
      <w:r w:rsidR="00DF095C">
        <w:t xml:space="preserve"> 20</w:t>
      </w:r>
      <w:r w:rsidR="00DF095C">
        <w:t>07</w:t>
      </w:r>
    </w:p>
    <w:p w:rsidR="00DF095C" w:rsidRDefault="00F83D49" w:rsidP="00135FFD">
      <w:pPr>
        <w:pStyle w:val="NormalIndent"/>
        <w:numPr>
          <w:ilvl w:val="0"/>
          <w:numId w:val="6"/>
        </w:numPr>
        <w:ind w:right="90"/>
        <w:jc w:val="lowKashida"/>
      </w:pPr>
      <w:r>
        <w:t>MATRICULATION.</w:t>
      </w:r>
    </w:p>
    <w:p w:rsidR="00F762FB" w:rsidRDefault="00F762FB" w:rsidP="00135FFD">
      <w:pPr>
        <w:ind w:right="90"/>
        <w:jc w:val="lowKashida"/>
      </w:pPr>
    </w:p>
    <w:p w:rsidR="00F762FB" w:rsidRDefault="003714D3" w:rsidP="00135FFD">
      <w:pPr>
        <w:pStyle w:val="Section"/>
        <w:ind w:right="90"/>
        <w:jc w:val="lowKashida"/>
      </w:pPr>
      <w:r>
        <w:t>EXPERIENCE</w:t>
      </w:r>
    </w:p>
    <w:p w:rsidR="00F762FB" w:rsidRDefault="00F83D49" w:rsidP="00135FFD">
      <w:pPr>
        <w:pStyle w:val="Subsection"/>
        <w:ind w:right="90"/>
        <w:jc w:val="lowKashida"/>
      </w:pPr>
      <w:r>
        <w:t>Web Developer</w:t>
      </w:r>
      <w:r w:rsidR="003714D3">
        <w:t xml:space="preserve"> </w:t>
      </w:r>
      <w:r w:rsidR="003714D3">
        <w:rPr>
          <w:color w:val="B9BEC7" w:themeColor="text2" w:themeTint="66"/>
          <w:sz w:val="16"/>
          <w:szCs w:val="16"/>
        </w:rPr>
        <w:sym w:font="Wingdings 2" w:char="F097"/>
      </w:r>
      <w:r w:rsidR="003714D3">
        <w:t xml:space="preserve"> </w:t>
      </w:r>
      <w:r>
        <w:t>July 2013</w:t>
      </w:r>
      <w:r w:rsidR="003714D3">
        <w:t xml:space="preserve"> – </w:t>
      </w:r>
      <w:r>
        <w:t>October 2016</w:t>
      </w:r>
    </w:p>
    <w:p w:rsidR="00F83D49" w:rsidRDefault="00F83D49" w:rsidP="00135FFD">
      <w:pPr>
        <w:pStyle w:val="ListBullet"/>
        <w:numPr>
          <w:ilvl w:val="0"/>
          <w:numId w:val="21"/>
        </w:numPr>
        <w:ind w:right="90"/>
        <w:jc w:val="lowKashida"/>
      </w:pPr>
      <w:r>
        <w:t>Web Application Development and database management.</w:t>
      </w:r>
    </w:p>
    <w:p w:rsidR="00135FFD" w:rsidRDefault="00135FFD" w:rsidP="00135FFD">
      <w:pPr>
        <w:pStyle w:val="Section"/>
        <w:tabs>
          <w:tab w:val="left" w:pos="2280"/>
        </w:tabs>
        <w:ind w:right="90"/>
        <w:jc w:val="lowKashida"/>
      </w:pPr>
    </w:p>
    <w:p w:rsidR="00135FFD" w:rsidRDefault="00135FFD" w:rsidP="00135FFD">
      <w:pPr>
        <w:pStyle w:val="Section"/>
        <w:tabs>
          <w:tab w:val="left" w:pos="2280"/>
        </w:tabs>
        <w:ind w:right="90"/>
        <w:jc w:val="lowKashida"/>
      </w:pPr>
      <w:r>
        <w:t>PROJECTS</w:t>
      </w:r>
    </w:p>
    <w:p w:rsidR="00135FFD" w:rsidRDefault="00135FFD" w:rsidP="00135FFD">
      <w:pPr>
        <w:pStyle w:val="ListBullet"/>
        <w:ind w:right="90"/>
        <w:jc w:val="lowKashida"/>
      </w:pPr>
      <w:r>
        <w:t xml:space="preserve">Designed and Developed Web based system for online examination to run on local server for “Smart Age Computers, </w:t>
      </w:r>
      <w:proofErr w:type="spellStart"/>
      <w:r>
        <w:t>Dhanbad</w:t>
      </w:r>
      <w:proofErr w:type="spellEnd"/>
      <w:r>
        <w:t xml:space="preserve"> Jharkhand.”</w:t>
      </w:r>
    </w:p>
    <w:p w:rsidR="00135FFD" w:rsidRDefault="00135FFD" w:rsidP="00135FFD">
      <w:pPr>
        <w:pStyle w:val="ListBullet"/>
        <w:ind w:right="90"/>
        <w:jc w:val="lowKashida"/>
      </w:pPr>
      <w:r>
        <w:t>Designed and Developed web application for a micro finance company named “</w:t>
      </w:r>
      <w:proofErr w:type="spellStart"/>
      <w:r>
        <w:t>TakeCare</w:t>
      </w:r>
      <w:proofErr w:type="spellEnd"/>
      <w:r>
        <w:t xml:space="preserve"> Micro Finance Pvt. Ltd., </w:t>
      </w:r>
      <w:proofErr w:type="spellStart"/>
      <w:r>
        <w:t>Dhanbad</w:t>
      </w:r>
      <w:proofErr w:type="spellEnd"/>
      <w:r>
        <w:t>, Jharkhand” to manage all the transactio</w:t>
      </w:r>
      <w:r>
        <w:t>ns as a Branch as well as managing</w:t>
      </w:r>
      <w:r>
        <w:t xml:space="preserve"> everything as Admin.</w:t>
      </w:r>
    </w:p>
    <w:p w:rsidR="00135FFD" w:rsidRDefault="00135FFD" w:rsidP="00135FFD">
      <w:pPr>
        <w:pStyle w:val="ListBullet"/>
        <w:ind w:right="90"/>
        <w:jc w:val="lowKashida"/>
      </w:pPr>
      <w:r>
        <w:t>Designed and Developed web application for a micro finance company named “Care Co-Operative Society, Chhattisgarh” to manage all the transactions as a Branch as well as manag</w:t>
      </w:r>
      <w:r>
        <w:t>ing</w:t>
      </w:r>
      <w:r>
        <w:t xml:space="preserve"> everything as Admin.</w:t>
      </w:r>
    </w:p>
    <w:p w:rsidR="00135FFD" w:rsidRDefault="00135FFD" w:rsidP="00135FFD">
      <w:pPr>
        <w:pStyle w:val="ListBullet"/>
        <w:ind w:right="90"/>
        <w:jc w:val="lowKashida"/>
      </w:pPr>
      <w:r>
        <w:t>Designed and Developed Web based billing system as well as inventory management system for a mini mall named “</w:t>
      </w:r>
      <w:proofErr w:type="spellStart"/>
      <w:r>
        <w:t>Grihbhog</w:t>
      </w:r>
      <w:proofErr w:type="spellEnd"/>
      <w:r>
        <w:t xml:space="preserve">, </w:t>
      </w:r>
      <w:proofErr w:type="spellStart"/>
      <w:r>
        <w:t>Katras</w:t>
      </w:r>
      <w:proofErr w:type="spellEnd"/>
      <w:r>
        <w:t>, Jharkhand”</w:t>
      </w:r>
    </w:p>
    <w:p w:rsidR="00135FFD" w:rsidRDefault="00135FFD" w:rsidP="00135FFD">
      <w:pPr>
        <w:pStyle w:val="ListBullet"/>
        <w:ind w:right="90"/>
        <w:jc w:val="lowKashida"/>
      </w:pPr>
      <w:r>
        <w:t>Developed back end of site for “</w:t>
      </w:r>
      <w:proofErr w:type="spellStart"/>
      <w:r>
        <w:t>Bongaigaon</w:t>
      </w:r>
      <w:proofErr w:type="spellEnd"/>
      <w:r>
        <w:t xml:space="preserve"> College, Sikkim”</w:t>
      </w:r>
    </w:p>
    <w:p w:rsidR="00135FFD" w:rsidRDefault="00135FFD" w:rsidP="00135FFD">
      <w:pPr>
        <w:pStyle w:val="ListBullet"/>
        <w:ind w:right="90"/>
        <w:jc w:val="lowKashida"/>
      </w:pPr>
      <w:r>
        <w:t xml:space="preserve">Developed back end of site for “BNS DAV Teacher Training College, </w:t>
      </w:r>
      <w:proofErr w:type="spellStart"/>
      <w:r>
        <w:t>Giridih</w:t>
      </w:r>
      <w:proofErr w:type="spellEnd"/>
      <w:r>
        <w:t>”</w:t>
      </w:r>
    </w:p>
    <w:p w:rsidR="00135FFD" w:rsidRDefault="00135FFD" w:rsidP="00135FFD">
      <w:pPr>
        <w:pStyle w:val="Section"/>
        <w:tabs>
          <w:tab w:val="left" w:pos="2280"/>
        </w:tabs>
        <w:ind w:right="90"/>
        <w:jc w:val="lowKashida"/>
      </w:pPr>
      <w:bookmarkStart w:id="0" w:name="_GoBack"/>
      <w:bookmarkEnd w:id="0"/>
    </w:p>
    <w:p w:rsidR="00F762FB" w:rsidRDefault="003714D3" w:rsidP="00135FFD">
      <w:pPr>
        <w:pStyle w:val="Section"/>
        <w:tabs>
          <w:tab w:val="left" w:pos="2280"/>
        </w:tabs>
        <w:ind w:right="90"/>
        <w:jc w:val="lowKashida"/>
      </w:pPr>
      <w:r>
        <w:t>SKILLS</w:t>
      </w:r>
    </w:p>
    <w:p w:rsidR="00F83D49" w:rsidRDefault="00F83D49" w:rsidP="00135FFD">
      <w:pPr>
        <w:pStyle w:val="ListBullet"/>
        <w:ind w:left="360" w:right="90" w:hanging="360"/>
        <w:jc w:val="lowKashida"/>
      </w:pPr>
      <w:r>
        <w:t>HTML, CSS, CSS3, Java Script, VB Script, ASP, ASP.NET, VB.NET, PHP</w:t>
      </w:r>
    </w:p>
    <w:p w:rsidR="00F83D49" w:rsidRDefault="00F83D49" w:rsidP="00135FFD">
      <w:pPr>
        <w:pStyle w:val="ListBullet"/>
        <w:ind w:left="360" w:right="90" w:hanging="360"/>
        <w:jc w:val="lowKashida"/>
      </w:pPr>
      <w:r>
        <w:t>C, C++, C#</w:t>
      </w:r>
    </w:p>
    <w:p w:rsidR="00F762FB" w:rsidRDefault="00F83D49" w:rsidP="00135FFD">
      <w:pPr>
        <w:pStyle w:val="ListBullet"/>
        <w:ind w:left="360" w:right="90" w:hanging="360"/>
        <w:jc w:val="lowKashida"/>
      </w:pPr>
      <w:r>
        <w:t>MS ACCESS, SQL</w:t>
      </w:r>
    </w:p>
    <w:p w:rsidR="00F762FB" w:rsidRDefault="003714D3" w:rsidP="00135FFD">
      <w:pPr>
        <w:pStyle w:val="ListBullet"/>
        <w:numPr>
          <w:ilvl w:val="0"/>
          <w:numId w:val="0"/>
        </w:numPr>
        <w:ind w:right="90"/>
        <w:jc w:val="lowKashida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AF89D" wp14:editId="2A2067B8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3538220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0;margin-top:542.25pt;width:186.2pt;height:183.3pt;flip:x;z-index:2516561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37B8AA" wp14:editId="4CB41BC9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3538220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0;margin-top:542.25pt;width:186.2pt;height:183.3pt;flip:x;z-index:251657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AD98B" wp14:editId="33987613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3538220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F682CD" wp14:editId="5E04F2C0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3538220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0;margin-top:542.25pt;width:186.2pt;height:183.3pt;flip:x;z-index:25165824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DF095C">
        <w:t xml:space="preserve"> </w:t>
      </w:r>
    </w:p>
    <w:sectPr w:rsidR="00F762FB" w:rsidSect="00135FFD">
      <w:pgSz w:w="12240" w:h="15840" w:code="1"/>
      <w:pgMar w:top="1080" w:right="252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4D3" w:rsidRDefault="003714D3">
      <w:r>
        <w:separator/>
      </w:r>
    </w:p>
  </w:endnote>
  <w:endnote w:type="continuationSeparator" w:id="0">
    <w:p w:rsidR="003714D3" w:rsidRDefault="0037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4D3" w:rsidRDefault="003714D3">
      <w:r>
        <w:separator/>
      </w:r>
    </w:p>
  </w:footnote>
  <w:footnote w:type="continuationSeparator" w:id="0">
    <w:p w:rsidR="003714D3" w:rsidRDefault="0037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36D2461F"/>
    <w:multiLevelType w:val="hybridMultilevel"/>
    <w:tmpl w:val="17C8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8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9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12"/>
  </w:num>
  <w:num w:numId="5">
    <w:abstractNumId w:val="14"/>
  </w:num>
  <w:num w:numId="6">
    <w:abstractNumId w:val="10"/>
  </w:num>
  <w:num w:numId="7">
    <w:abstractNumId w:val="21"/>
  </w:num>
  <w:num w:numId="8">
    <w:abstractNumId w:val="18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5"/>
  </w:num>
  <w:num w:numId="24">
    <w:abstractNumId w:val="13"/>
  </w:num>
  <w:num w:numId="25">
    <w:abstractNumId w:val="11"/>
  </w:num>
  <w:num w:numId="26">
    <w:abstractNumId w:val="15"/>
  </w:num>
  <w:num w:numId="27">
    <w:abstractNumId w:val="1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5C"/>
    <w:rsid w:val="00135FFD"/>
    <w:rsid w:val="003714D3"/>
    <w:rsid w:val="00DF095C"/>
    <w:rsid w:val="00F762FB"/>
    <w:rsid w:val="00F83D4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6"/>
    <w:unhideWhenUsed/>
    <w:qFormat/>
    <w:rsid w:val="00DF095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6"/>
    <w:unhideWhenUsed/>
    <w:qFormat/>
    <w:rsid w:val="00DF09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71FFC01DA84E128BE469C678759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0B412-5EE5-47C4-9FA3-536F4721F55B}"/>
      </w:docPartPr>
      <w:docPartBody>
        <w:p w:rsidR="00000000" w:rsidRDefault="00153977">
          <w:pPr>
            <w:pStyle w:val="1B71FFC01DA84E128BE469C6787591D1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77"/>
    <w:rsid w:val="0015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230DA4CB849D2A34435370C0DAAAB">
    <w:name w:val="EB9230DA4CB849D2A34435370C0DAAAB"/>
  </w:style>
  <w:style w:type="paragraph" w:customStyle="1" w:styleId="89223A3672D742848EAA6BAF744B0351">
    <w:name w:val="89223A3672D742848EAA6BAF744B0351"/>
  </w:style>
  <w:style w:type="paragraph" w:customStyle="1" w:styleId="47559C0813CB4BA8994DF7E6B44D0307">
    <w:name w:val="47559C0813CB4BA8994DF7E6B44D0307"/>
  </w:style>
  <w:style w:type="paragraph" w:customStyle="1" w:styleId="1EFB98026607427C97E9081D0149FAC0">
    <w:name w:val="1EFB98026607427C97E9081D0149FAC0"/>
  </w:style>
  <w:style w:type="paragraph" w:customStyle="1" w:styleId="8D09DCD42EC84461A5BFBCE0118C128A">
    <w:name w:val="8D09DCD42EC84461A5BFBCE0118C128A"/>
  </w:style>
  <w:style w:type="paragraph" w:customStyle="1" w:styleId="EB8E27556C464E08A35AD495C6B00716">
    <w:name w:val="EB8E27556C464E08A35AD495C6B00716"/>
  </w:style>
  <w:style w:type="paragraph" w:customStyle="1" w:styleId="B7CE2EDA1403451BBC9BF5E4E5D7B1D2">
    <w:name w:val="B7CE2EDA1403451BBC9BF5E4E5D7B1D2"/>
  </w:style>
  <w:style w:type="paragraph" w:customStyle="1" w:styleId="9D6D48CDCBA449E0B50122A83B37C665">
    <w:name w:val="9D6D48CDCBA449E0B50122A83B37C665"/>
  </w:style>
  <w:style w:type="paragraph" w:customStyle="1" w:styleId="AE973851AC734EDE95AEDD7657B97319">
    <w:name w:val="AE973851AC734EDE95AEDD7657B97319"/>
  </w:style>
  <w:style w:type="paragraph" w:customStyle="1" w:styleId="1B71FFC01DA84E128BE469C6787591D1">
    <w:name w:val="1B71FFC01DA84E128BE469C6787591D1"/>
  </w:style>
  <w:style w:type="paragraph" w:customStyle="1" w:styleId="2E496BA7877F4784AD50BFB396050402">
    <w:name w:val="2E496BA7877F4784AD50BFB396050402"/>
  </w:style>
  <w:style w:type="paragraph" w:customStyle="1" w:styleId="A31D7B89911648DC94A56949BF2714FC">
    <w:name w:val="A31D7B89911648DC94A56949BF2714FC"/>
  </w:style>
  <w:style w:type="paragraph" w:customStyle="1" w:styleId="418FDE5D82BE4A9BB94A0DBE2B1468E3">
    <w:name w:val="418FDE5D82BE4A9BB94A0DBE2B1468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230DA4CB849D2A34435370C0DAAAB">
    <w:name w:val="EB9230DA4CB849D2A34435370C0DAAAB"/>
  </w:style>
  <w:style w:type="paragraph" w:customStyle="1" w:styleId="89223A3672D742848EAA6BAF744B0351">
    <w:name w:val="89223A3672D742848EAA6BAF744B0351"/>
  </w:style>
  <w:style w:type="paragraph" w:customStyle="1" w:styleId="47559C0813CB4BA8994DF7E6B44D0307">
    <w:name w:val="47559C0813CB4BA8994DF7E6B44D0307"/>
  </w:style>
  <w:style w:type="paragraph" w:customStyle="1" w:styleId="1EFB98026607427C97E9081D0149FAC0">
    <w:name w:val="1EFB98026607427C97E9081D0149FAC0"/>
  </w:style>
  <w:style w:type="paragraph" w:customStyle="1" w:styleId="8D09DCD42EC84461A5BFBCE0118C128A">
    <w:name w:val="8D09DCD42EC84461A5BFBCE0118C128A"/>
  </w:style>
  <w:style w:type="paragraph" w:customStyle="1" w:styleId="EB8E27556C464E08A35AD495C6B00716">
    <w:name w:val="EB8E27556C464E08A35AD495C6B00716"/>
  </w:style>
  <w:style w:type="paragraph" w:customStyle="1" w:styleId="B7CE2EDA1403451BBC9BF5E4E5D7B1D2">
    <w:name w:val="B7CE2EDA1403451BBC9BF5E4E5D7B1D2"/>
  </w:style>
  <w:style w:type="paragraph" w:customStyle="1" w:styleId="9D6D48CDCBA449E0B50122A83B37C665">
    <w:name w:val="9D6D48CDCBA449E0B50122A83B37C665"/>
  </w:style>
  <w:style w:type="paragraph" w:customStyle="1" w:styleId="AE973851AC734EDE95AEDD7657B97319">
    <w:name w:val="AE973851AC734EDE95AEDD7657B97319"/>
  </w:style>
  <w:style w:type="paragraph" w:customStyle="1" w:styleId="1B71FFC01DA84E128BE469C6787591D1">
    <w:name w:val="1B71FFC01DA84E128BE469C6787591D1"/>
  </w:style>
  <w:style w:type="paragraph" w:customStyle="1" w:styleId="2E496BA7877F4784AD50BFB396050402">
    <w:name w:val="2E496BA7877F4784AD50BFB396050402"/>
  </w:style>
  <w:style w:type="paragraph" w:customStyle="1" w:styleId="A31D7B89911648DC94A56949BF2714FC">
    <w:name w:val="A31D7B89911648DC94A56949BF2714FC"/>
  </w:style>
  <w:style w:type="paragraph" w:customStyle="1" w:styleId="418FDE5D82BE4A9BB94A0DBE2B1468E3">
    <w:name w:val="418FDE5D82BE4A9BB94A0DBE2B146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23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Arbaz ALAM</dc:creator>
  <cp:lastModifiedBy>Arbaz</cp:lastModifiedBy>
  <cp:revision>1</cp:revision>
  <cp:lastPrinted>2006-03-09T19:54:00Z</cp:lastPrinted>
  <dcterms:created xsi:type="dcterms:W3CDTF">2017-03-06T04:30:00Z</dcterms:created>
  <dcterms:modified xsi:type="dcterms:W3CDTF">2017-03-06T04:54:00Z</dcterms:modified>
</cp:coreProperties>
</file>