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6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74"/>
      </w:tblGrid>
      <w:tr w:rsidR="00850D6E" w:rsidTr="006F7333">
        <w:trPr>
          <w:trHeight w:hRule="exact" w:val="1470"/>
        </w:trPr>
        <w:tc>
          <w:tcPr>
            <w:tcW w:w="9674" w:type="dxa"/>
            <w:tcMar>
              <w:top w:w="0" w:type="dxa"/>
              <w:bottom w:w="0" w:type="dxa"/>
            </w:tcMar>
          </w:tcPr>
          <w:p w:rsidR="00692703" w:rsidRPr="00CF1A49" w:rsidRDefault="00A61E08" w:rsidP="00913946">
            <w:pPr>
              <w:pStyle w:val="Title"/>
            </w:pPr>
            <w:bookmarkStart w:id="0" w:name="_GoBack"/>
            <w:bookmarkEnd w:id="0"/>
            <w:r>
              <w:t>Varsha khandelwal</w:t>
            </w:r>
          </w:p>
          <w:p w:rsidR="00692703" w:rsidRPr="00CF1A49" w:rsidRDefault="00A61E08" w:rsidP="00913946">
            <w:pPr>
              <w:pStyle w:val="ContactInfo"/>
              <w:contextualSpacing w:val="0"/>
            </w:pPr>
            <w:r>
              <w:t>Rasoolpur Navada,Sector-62,Noida</w:t>
            </w:r>
            <w:r w:rsidRPr="00CF1A49">
              <w:t xml:space="preserve"> </w:t>
            </w:r>
            <w:r>
              <w:t>/+91-7017451093</w:t>
            </w:r>
          </w:p>
          <w:p w:rsidR="00692703" w:rsidRPr="00CF1A49" w:rsidRDefault="00A61E08" w:rsidP="00F87EB3">
            <w:pPr>
              <w:pStyle w:val="ContactInfoEmphasis"/>
              <w:contextualSpacing w:val="0"/>
            </w:pPr>
            <w:r>
              <w:t>Varsha.kdl70</w:t>
            </w:r>
            <w:r w:rsidR="00F87EB3">
              <w:t>@gmail.com</w:t>
            </w:r>
            <w:r w:rsidRPr="00CF1A49">
              <w:t xml:space="preserve"> </w:t>
            </w:r>
          </w:p>
        </w:tc>
      </w:tr>
      <w:tr w:rsidR="00850D6E" w:rsidTr="006F7333">
        <w:trPr>
          <w:trHeight w:val="794"/>
        </w:trPr>
        <w:tc>
          <w:tcPr>
            <w:tcW w:w="9674" w:type="dxa"/>
            <w:tcMar>
              <w:top w:w="432" w:type="dxa"/>
            </w:tcMar>
          </w:tcPr>
          <w:p w:rsidR="006F7333" w:rsidRDefault="006F7333" w:rsidP="00EC120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shd w:val="clear" w:color="auto" w:fill="FFFFFF"/>
              </w:rPr>
            </w:pPr>
          </w:p>
          <w:p w:rsidR="001755A8" w:rsidRPr="004A7D82" w:rsidRDefault="00A61E08" w:rsidP="00EC120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 w:rsidRPr="004A7D82">
              <w:rPr>
                <w:rFonts w:cstheme="minorHAnsi"/>
                <w:shd w:val="clear" w:color="auto" w:fill="FFFFFF"/>
              </w:rPr>
              <w:t>To become a successful professional in a highly competitive technological world where performance is rewarded with new challenging responsibilities and to serve a</w:t>
            </w:r>
            <w:r w:rsidRPr="004A7D82">
              <w:rPr>
                <w:rFonts w:cstheme="minorHAnsi"/>
                <w:shd w:val="clear" w:color="auto" w:fill="FFFFFF"/>
              </w:rPr>
              <w:t xml:space="preserve"> reputed growth oriented industry in the field of Design, Development and Maintenance.</w:t>
            </w:r>
          </w:p>
        </w:tc>
      </w:tr>
    </w:tbl>
    <w:p w:rsidR="00944543" w:rsidRDefault="00A61E08">
      <w:pPr>
        <w:pStyle w:val="Heading1"/>
      </w:pPr>
      <w:r>
        <w:t>e</w:t>
      </w:r>
      <w:r w:rsidR="00AF3C8B">
        <w:t>ducation</w:t>
      </w:r>
      <w:r w:rsidR="005F566F">
        <w:t xml:space="preserve">phone </w:t>
      </w:r>
    </w:p>
    <w:tbl>
      <w:tblPr>
        <w:tblStyle w:val="TableGrid"/>
        <w:tblW w:w="4101" w:type="pct"/>
        <w:tblInd w:w="71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8150"/>
      </w:tblGrid>
      <w:tr w:rsidR="00850D6E" w:rsidTr="006F7333">
        <w:trPr>
          <w:trHeight w:val="1214"/>
        </w:trPr>
        <w:tc>
          <w:tcPr>
            <w:tcW w:w="8150" w:type="dxa"/>
          </w:tcPr>
          <w:p w:rsidR="006F7333" w:rsidRDefault="00A61E08" w:rsidP="006F7333">
            <w:pPr>
              <w:pStyle w:val="Heading2"/>
              <w:outlineLvl w:val="1"/>
            </w:pPr>
            <w:r>
              <w:t>B.tech (C.S.E.) | 2012-2016 | vivekananda institute of technology and science (vits), Ghaziabad</w:t>
            </w:r>
          </w:p>
          <w:p w:rsidR="006F7333" w:rsidRDefault="00A61E08" w:rsidP="006F7333">
            <w:pPr>
              <w:pStyle w:val="ListBullet"/>
              <w:contextualSpacing w:val="0"/>
            </w:pPr>
            <w:r>
              <w:t>Percentage: 65%</w:t>
            </w:r>
          </w:p>
          <w:p w:rsidR="006F7333" w:rsidRDefault="006F7333" w:rsidP="006F733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F7333" w:rsidRDefault="00A61E08" w:rsidP="006F7333">
            <w:pPr>
              <w:pStyle w:val="Heading2"/>
              <w:outlineLvl w:val="1"/>
            </w:pPr>
            <w:r>
              <w:t xml:space="preserve">12th | 2011-2012 | kanti kapoor girls </w:t>
            </w:r>
            <w:r>
              <w:t>inter college, Bareilly</w:t>
            </w:r>
          </w:p>
          <w:p w:rsidR="006F7333" w:rsidRDefault="00A61E08" w:rsidP="006F7333">
            <w:pPr>
              <w:pStyle w:val="ListBullet"/>
              <w:contextualSpacing w:val="0"/>
            </w:pPr>
            <w:r>
              <w:t>Percentage: 64%</w:t>
            </w:r>
          </w:p>
          <w:p w:rsidR="006F7333" w:rsidRDefault="006F7333" w:rsidP="006F733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F7333" w:rsidRDefault="00A61E08" w:rsidP="006F7333">
            <w:pPr>
              <w:pStyle w:val="Heading2"/>
              <w:outlineLvl w:val="1"/>
            </w:pPr>
            <w:r>
              <w:t>10th | 2008-2009 | kanti kapoor girls inter college, Bareilly</w:t>
            </w:r>
          </w:p>
          <w:p w:rsidR="006F7333" w:rsidRPr="00583F75" w:rsidRDefault="00A61E08" w:rsidP="005F566F">
            <w:pPr>
              <w:pStyle w:val="ListParagraph"/>
              <w:numPr>
                <w:ilvl w:val="0"/>
                <w:numId w:val="30"/>
              </w:numPr>
            </w:pPr>
            <w:r>
              <w:t>Percentage: 56%</w:t>
            </w:r>
          </w:p>
        </w:tc>
      </w:tr>
    </w:tbl>
    <w:p w:rsidR="004E01EB" w:rsidRPr="00CF1A49" w:rsidRDefault="00A61E08" w:rsidP="002C27C1">
      <w:pPr>
        <w:pStyle w:val="Heading1"/>
        <w:tabs>
          <w:tab w:val="left" w:pos="7665"/>
        </w:tabs>
      </w:pPr>
      <w:sdt>
        <w:sdtPr>
          <w:alias w:val="Experience:"/>
          <w:tag w:val="Experience:"/>
          <w:id w:val="-1983300934"/>
          <w:placeholder>
            <w:docPart w:val="593B208F02C843FE8A2AF657097BF3C7"/>
          </w:placeholder>
          <w:temporary/>
          <w:showingPlcHdr/>
        </w:sdtPr>
        <w:sdtEndPr/>
        <w:sdtContent>
          <w:r w:rsidRPr="00CF1A49">
            <w:t>Experience</w:t>
          </w:r>
        </w:sdtContent>
      </w:sdt>
      <w:r w:rsidR="002C27C1">
        <w:tab/>
      </w:r>
    </w:p>
    <w:tbl>
      <w:tblPr>
        <w:tblStyle w:val="TableGrid"/>
        <w:tblW w:w="4146" w:type="pct"/>
        <w:tblInd w:w="71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239"/>
      </w:tblGrid>
      <w:tr w:rsidR="00850D6E" w:rsidTr="00C055BC">
        <w:trPr>
          <w:trHeight w:val="1419"/>
        </w:trPr>
        <w:tc>
          <w:tcPr>
            <w:tcW w:w="8239" w:type="dxa"/>
          </w:tcPr>
          <w:p w:rsidR="001D0BF1" w:rsidRPr="00CF1A49" w:rsidRDefault="00A61E08" w:rsidP="001D0BF1">
            <w:pPr>
              <w:pStyle w:val="Heading3"/>
              <w:contextualSpacing w:val="0"/>
              <w:outlineLvl w:val="2"/>
            </w:pPr>
            <w:r>
              <w:t xml:space="preserve">1 </w:t>
            </w:r>
            <w:r w:rsidR="00265375">
              <w:t>Nov</w:t>
            </w:r>
            <w:r>
              <w:t xml:space="preserve"> 2018</w:t>
            </w:r>
            <w:r w:rsidRPr="00CF1A49">
              <w:t xml:space="preserve"> – </w:t>
            </w:r>
            <w:r>
              <w:t>present</w:t>
            </w:r>
          </w:p>
          <w:p w:rsidR="001D0BF1" w:rsidRDefault="00A61E0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Android</w:t>
            </w:r>
            <w:r w:rsidR="00643FB9"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cursive </w:t>
            </w:r>
            <w:r w:rsidR="001F6B2B">
              <w:rPr>
                <w:rStyle w:val="SubtleReference"/>
              </w:rPr>
              <w:t>outsourc</w:t>
            </w:r>
            <w:r>
              <w:rPr>
                <w:rStyle w:val="SubtleReference"/>
              </w:rPr>
              <w:t>ing</w:t>
            </w:r>
            <w:r w:rsidR="00FE0092">
              <w:rPr>
                <w:rStyle w:val="SubtleReference"/>
              </w:rPr>
              <w:t xml:space="preserve"> Pvt Ltd</w:t>
            </w:r>
            <w:r w:rsidR="00643FB9">
              <w:rPr>
                <w:rStyle w:val="SubtleReference"/>
              </w:rPr>
              <w:t>.</w:t>
            </w:r>
          </w:p>
          <w:p w:rsidR="00C055BC" w:rsidRDefault="00A61E08" w:rsidP="00C055BC">
            <w:pPr>
              <w:pStyle w:val="ListBullet"/>
            </w:pPr>
            <w:r>
              <w:t>Understands requirement of client.</w:t>
            </w:r>
          </w:p>
          <w:p w:rsidR="00C055BC" w:rsidRDefault="00A61E08" w:rsidP="00C055BC">
            <w:pPr>
              <w:pStyle w:val="ListBullet"/>
            </w:pPr>
            <w:r>
              <w:t>Create prototype.</w:t>
            </w:r>
          </w:p>
          <w:p w:rsidR="00C055BC" w:rsidRDefault="00A61E08" w:rsidP="00C055BC">
            <w:pPr>
              <w:pStyle w:val="ListBullet"/>
            </w:pPr>
            <w:r>
              <w:t>Milestone with proper timeline for the app.</w:t>
            </w:r>
          </w:p>
          <w:p w:rsidR="00C055BC" w:rsidRDefault="00A61E08" w:rsidP="00C055BC">
            <w:pPr>
              <w:pStyle w:val="ListBullet"/>
            </w:pPr>
            <w:r>
              <w:t>Implementing features.</w:t>
            </w:r>
          </w:p>
          <w:p w:rsidR="001E3120" w:rsidRPr="00EC120B" w:rsidRDefault="001E3120" w:rsidP="00C055BC">
            <w:pPr>
              <w:pStyle w:val="ListBullet"/>
              <w:numPr>
                <w:ilvl w:val="0"/>
                <w:numId w:val="0"/>
              </w:numPr>
              <w:ind w:left="360"/>
              <w:rPr>
                <w:rFonts w:eastAsia="Times New Roman"/>
                <w:lang w:val="en-IN" w:eastAsia="en-IN"/>
              </w:rPr>
            </w:pPr>
          </w:p>
        </w:tc>
      </w:tr>
      <w:tr w:rsidR="00850D6E" w:rsidTr="00C055BC">
        <w:trPr>
          <w:trHeight w:val="1971"/>
        </w:trPr>
        <w:tc>
          <w:tcPr>
            <w:tcW w:w="8239" w:type="dxa"/>
            <w:tcMar>
              <w:top w:w="216" w:type="dxa"/>
            </w:tcMar>
          </w:tcPr>
          <w:p w:rsidR="00F61DF9" w:rsidRPr="00CF1A49" w:rsidRDefault="00A61E08" w:rsidP="00F61DF9">
            <w:pPr>
              <w:pStyle w:val="Heading3"/>
              <w:contextualSpacing w:val="0"/>
              <w:outlineLvl w:val="2"/>
            </w:pPr>
            <w:r>
              <w:t>1 Oct 2016</w:t>
            </w:r>
            <w:r w:rsidRPr="00CF1A49">
              <w:t xml:space="preserve"> – </w:t>
            </w:r>
            <w:r w:rsidR="001134F2">
              <w:t xml:space="preserve">  </w:t>
            </w:r>
            <w:r w:rsidR="00265375">
              <w:t xml:space="preserve">25 Oct </w:t>
            </w:r>
            <w:r w:rsidR="001134F2">
              <w:t>2018</w:t>
            </w:r>
          </w:p>
          <w:p w:rsidR="00F61DF9" w:rsidRPr="00CF1A49" w:rsidRDefault="00A61E08" w:rsidP="00F61DF9">
            <w:pPr>
              <w:pStyle w:val="Heading2"/>
              <w:contextualSpacing w:val="0"/>
              <w:outlineLvl w:val="1"/>
            </w:pPr>
            <w:r>
              <w:t>Web application developer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infocular </w:t>
            </w:r>
            <w:r w:rsidRPr="001134F2">
              <w:rPr>
                <w:rStyle w:val="SubtleReference"/>
              </w:rPr>
              <w:t>e</w:t>
            </w:r>
            <w:r>
              <w:rPr>
                <w:rStyle w:val="SubtleReference"/>
              </w:rPr>
              <w:t>-</w:t>
            </w:r>
            <w:r w:rsidRPr="001134F2">
              <w:rPr>
                <w:rStyle w:val="SubtleReference"/>
              </w:rPr>
              <w:t>Technologies</w:t>
            </w:r>
            <w:r>
              <w:rPr>
                <w:rStyle w:val="SubtleReference"/>
              </w:rPr>
              <w:t xml:space="preserve"> pvt ltd.</w:t>
            </w:r>
          </w:p>
          <w:p w:rsidR="001134F2" w:rsidRPr="004A7D82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lang w:val="en-IN" w:eastAsia="en-IN"/>
              </w:rPr>
              <w:t xml:space="preserve">HTML to </w:t>
            </w:r>
            <w:r w:rsidR="00DF6408" w:rsidRPr="004A7D82">
              <w:rPr>
                <w:color w:val="444444"/>
                <w:shd w:val="clear" w:color="auto" w:fill="FFFFFF"/>
              </w:rPr>
              <w:t xml:space="preserve">WordPress </w:t>
            </w:r>
            <w:r w:rsidR="00195186" w:rsidRPr="004A7D82">
              <w:rPr>
                <w:lang w:val="en-IN" w:eastAsia="en-IN"/>
              </w:rPr>
              <w:t>Conversion</w:t>
            </w:r>
            <w:r w:rsidRPr="004A7D82">
              <w:rPr>
                <w:lang w:val="en-IN" w:eastAsia="en-IN"/>
              </w:rPr>
              <w:t>.</w:t>
            </w:r>
          </w:p>
          <w:p w:rsidR="008A6E1F" w:rsidRPr="004A7D82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lang w:val="en-IN" w:eastAsia="en-IN"/>
              </w:rPr>
              <w:t>Customize themes to meet clients’ requirements.</w:t>
            </w:r>
          </w:p>
          <w:p w:rsidR="008A6E1F" w:rsidRPr="004A7D82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lang w:val="en-IN" w:eastAsia="en-IN"/>
              </w:rPr>
              <w:t xml:space="preserve">Basic knowledge and </w:t>
            </w:r>
            <w:r w:rsidRPr="004A7D82">
              <w:rPr>
                <w:lang w:val="en-IN" w:eastAsia="en-IN"/>
              </w:rPr>
              <w:t>understanding of web servers &amp; SEO.</w:t>
            </w:r>
          </w:p>
          <w:p w:rsidR="008A6E1F" w:rsidRPr="004A7D82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rFonts w:ascii="Arial" w:hAnsi="Arial" w:cs="Arial"/>
                <w:shd w:val="clear" w:color="auto" w:fill="FFFFFF"/>
              </w:rPr>
              <w:t>Demonstrable knowledge of front-end technologies such as JavaScript, HTML, CSS</w:t>
            </w:r>
          </w:p>
          <w:p w:rsidR="001134F2" w:rsidRPr="004A7D82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color w:val="444444"/>
                <w:shd w:val="clear" w:color="auto" w:fill="FFFFFF"/>
              </w:rPr>
              <w:t xml:space="preserve">Familiar </w:t>
            </w:r>
            <w:r w:rsidR="00195186" w:rsidRPr="004A7D82">
              <w:rPr>
                <w:color w:val="444444"/>
                <w:shd w:val="clear" w:color="auto" w:fill="FFFFFF"/>
              </w:rPr>
              <w:t>with Advance</w:t>
            </w:r>
            <w:r w:rsidRPr="004A7D82">
              <w:rPr>
                <w:color w:val="444444"/>
                <w:shd w:val="clear" w:color="auto" w:fill="FFFFFF"/>
              </w:rPr>
              <w:t xml:space="preserve"> Custom fields</w:t>
            </w:r>
            <w:r w:rsidR="00DF6408" w:rsidRPr="004A7D82">
              <w:rPr>
                <w:color w:val="444444"/>
                <w:shd w:val="clear" w:color="auto" w:fill="FFFFFF"/>
              </w:rPr>
              <w:t>, Woocommerce, SEO etc. plug-ins.</w:t>
            </w:r>
          </w:p>
          <w:p w:rsidR="00F61DF9" w:rsidRPr="009845C8" w:rsidRDefault="00A61E08" w:rsidP="00EC120B">
            <w:pPr>
              <w:pStyle w:val="ListBullet"/>
              <w:rPr>
                <w:lang w:val="en-IN" w:eastAsia="en-IN"/>
              </w:rPr>
            </w:pPr>
            <w:r w:rsidRPr="004A7D82">
              <w:rPr>
                <w:color w:val="444444"/>
                <w:shd w:val="clear" w:color="auto" w:fill="FFFFFF"/>
              </w:rPr>
              <w:t xml:space="preserve">Knowledge </w:t>
            </w:r>
            <w:r w:rsidR="00EC120B" w:rsidRPr="004A7D82">
              <w:rPr>
                <w:color w:val="444444"/>
                <w:shd w:val="clear" w:color="auto" w:fill="FFFFFF"/>
              </w:rPr>
              <w:t>of Payment Gateway integration.</w:t>
            </w:r>
          </w:p>
        </w:tc>
      </w:tr>
    </w:tbl>
    <w:p w:rsidR="009845C8" w:rsidRDefault="00A61E08" w:rsidP="009845C8">
      <w:pPr>
        <w:pStyle w:val="Heading1"/>
      </w:pPr>
      <w:r>
        <w:lastRenderedPageBreak/>
        <w:t>Projects</w:t>
      </w:r>
    </w:p>
    <w:tbl>
      <w:tblPr>
        <w:tblStyle w:val="TableGrid"/>
        <w:tblW w:w="9557" w:type="dxa"/>
        <w:tblInd w:w="108" w:type="dxa"/>
        <w:tblLook w:val="04A0" w:firstRow="1" w:lastRow="0" w:firstColumn="1" w:lastColumn="0" w:noHBand="0" w:noVBand="1"/>
        <w:tblDescription w:val="Experience layout table"/>
      </w:tblPr>
      <w:tblGrid>
        <w:gridCol w:w="9557"/>
      </w:tblGrid>
      <w:tr w:rsidR="00850D6E" w:rsidTr="006F7333">
        <w:trPr>
          <w:trHeight w:val="125"/>
        </w:trPr>
        <w:tc>
          <w:tcPr>
            <w:tcW w:w="9557" w:type="dxa"/>
          </w:tcPr>
          <w:p w:rsidR="00C055BC" w:rsidRDefault="00A61E08" w:rsidP="00C055BC">
            <w:pPr>
              <w:pStyle w:val="Heading2"/>
              <w:outlineLvl w:val="1"/>
            </w:pPr>
            <w:r>
              <w:t xml:space="preserve">FOEDERA </w:t>
            </w:r>
          </w:p>
          <w:p w:rsidR="006F7333" w:rsidRDefault="006F7333" w:rsidP="00C055BC">
            <w:pPr>
              <w:pStyle w:val="Heading2"/>
              <w:outlineLvl w:val="1"/>
            </w:pPr>
          </w:p>
          <w:p w:rsidR="00C055BC" w:rsidRDefault="00A61E08" w:rsidP="00C055BC">
            <w:pPr>
              <w:pStyle w:val="ListBullet"/>
            </w:pPr>
            <w:r>
              <w:t xml:space="preserve">Client: </w:t>
            </w:r>
            <w:r>
              <w:t>Foedera Corporation</w:t>
            </w:r>
          </w:p>
          <w:p w:rsidR="00C055BC" w:rsidRDefault="00A61E08" w:rsidP="00C055BC">
            <w:pPr>
              <w:pStyle w:val="ListBullet"/>
              <w:rPr>
                <w:lang w:val="sv-SE"/>
              </w:rPr>
            </w:pPr>
            <w:r>
              <w:rPr>
                <w:lang w:val="sv-SE"/>
              </w:rPr>
              <w:t>URL: https://play.google.com/store/apps/details?id=com.foodera.foedera&amp;hl=en</w:t>
            </w:r>
          </w:p>
          <w:p w:rsidR="00C055BC" w:rsidRDefault="00A61E08" w:rsidP="00C055BC">
            <w:pPr>
              <w:pStyle w:val="ListBullet"/>
            </w:pPr>
            <w:r>
              <w:t>Team Size : 2</w:t>
            </w:r>
          </w:p>
          <w:p w:rsidR="00C055BC" w:rsidRDefault="00A61E08" w:rsidP="00C055BC">
            <w:pPr>
              <w:pStyle w:val="ListBullet"/>
            </w:pPr>
            <w:r>
              <w:t>Technologies : Java, Android</w:t>
            </w:r>
          </w:p>
          <w:p w:rsidR="00C055BC" w:rsidRDefault="00A61E08" w:rsidP="00C055BC">
            <w:pPr>
              <w:pStyle w:val="ListBullet"/>
            </w:pPr>
            <w:r>
              <w:t>Tools : Android Studio 3.3</w:t>
            </w:r>
          </w:p>
          <w:p w:rsidR="00C055BC" w:rsidRDefault="00A61E08" w:rsidP="00C055BC">
            <w:pPr>
              <w:pStyle w:val="ListBullet"/>
            </w:pPr>
            <w:r>
              <w:t xml:space="preserve">Description: It’s a construction equipment renting app with amazing </w:t>
            </w:r>
            <w:r w:rsidR="006F7333">
              <w:t>services;</w:t>
            </w:r>
            <w:r>
              <w:t xml:space="preserve"> either rent now or </w:t>
            </w:r>
            <w:r w:rsidR="006F7333">
              <w:t>does</w:t>
            </w:r>
            <w:r>
              <w:t xml:space="preserve"> it later.</w:t>
            </w:r>
          </w:p>
          <w:p w:rsidR="00C055BC" w:rsidRDefault="00A61E08" w:rsidP="00C055BC">
            <w:pPr>
              <w:pStyle w:val="ListBullet"/>
              <w:rPr>
                <w:lang w:val="en-IN"/>
              </w:rPr>
            </w:pPr>
            <w:r>
              <w:rPr>
                <w:lang w:val="en-IN"/>
              </w:rPr>
              <w:t xml:space="preserve">Role Description : </w:t>
            </w:r>
            <w:r>
              <w:rPr>
                <w:lang w:val="en-IN"/>
              </w:rPr>
              <w:br/>
              <w:t>1. Design Application UI</w:t>
            </w:r>
          </w:p>
          <w:p w:rsidR="00C055BC" w:rsidRDefault="00A61E08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  <w:r>
              <w:rPr>
                <w:lang w:val="en-IN"/>
              </w:rPr>
              <w:t xml:space="preserve">   2. Implement features requested by client.</w:t>
            </w:r>
          </w:p>
          <w:p w:rsidR="00C055BC" w:rsidRDefault="00A61E08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  <w:r>
              <w:rPr>
                <w:lang w:val="en-IN"/>
              </w:rPr>
              <w:t xml:space="preserve">   3. Implement Facebook Login, Google Login, </w:t>
            </w:r>
            <w:r w:rsidR="006F7333">
              <w:rPr>
                <w:lang w:val="en-IN"/>
              </w:rPr>
              <w:t>API’s</w:t>
            </w:r>
            <w:r>
              <w:rPr>
                <w:lang w:val="en-IN"/>
              </w:rPr>
              <w:t xml:space="preserve"> using Volley, Image loading using Picasso and   Glide.</w:t>
            </w:r>
          </w:p>
          <w:p w:rsidR="00C055BC" w:rsidRDefault="00C055BC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</w:p>
          <w:p w:rsidR="00C055BC" w:rsidRDefault="00A61E08" w:rsidP="00C055BC">
            <w:pPr>
              <w:pStyle w:val="Heading2"/>
              <w:outlineLvl w:val="1"/>
            </w:pPr>
            <w:r>
              <w:t xml:space="preserve">Dog City </w:t>
            </w:r>
          </w:p>
          <w:p w:rsidR="00C055BC" w:rsidRDefault="00A61E08" w:rsidP="00C055BC">
            <w:pPr>
              <w:pStyle w:val="ListBullet"/>
            </w:pPr>
            <w:r>
              <w:t>Client: Nora</w:t>
            </w:r>
            <w:r>
              <w:t xml:space="preserve"> Crosby Soto</w:t>
            </w:r>
          </w:p>
          <w:p w:rsidR="00C055BC" w:rsidRDefault="00A61E08" w:rsidP="00C055BC">
            <w:pPr>
              <w:pStyle w:val="ListBullet"/>
              <w:rPr>
                <w:lang w:val="sv-SE"/>
              </w:rPr>
            </w:pPr>
            <w:r>
              <w:rPr>
                <w:lang w:val="sv-SE"/>
              </w:rPr>
              <w:t>URL: https://play.google.com/store/apps/details?id=com.uvsoft_and_tech.dogcity</w:t>
            </w:r>
          </w:p>
          <w:p w:rsidR="00C055BC" w:rsidRDefault="00A61E08" w:rsidP="00C055BC">
            <w:pPr>
              <w:pStyle w:val="ListBullet"/>
            </w:pPr>
            <w:r>
              <w:t>Team Size : 2</w:t>
            </w:r>
          </w:p>
          <w:p w:rsidR="00C055BC" w:rsidRDefault="00A61E08" w:rsidP="00C055BC">
            <w:pPr>
              <w:pStyle w:val="ListBullet"/>
            </w:pPr>
            <w:r>
              <w:t>Technologies : Java, Android</w:t>
            </w:r>
          </w:p>
          <w:p w:rsidR="00C055BC" w:rsidRDefault="00A61E08" w:rsidP="00C055BC">
            <w:pPr>
              <w:pStyle w:val="ListBullet"/>
            </w:pPr>
            <w:r>
              <w:t>Tools : Android Studio 3.1</w:t>
            </w:r>
          </w:p>
          <w:p w:rsidR="00C055BC" w:rsidRDefault="00A61E08" w:rsidP="00C055BC">
            <w:pPr>
              <w:pStyle w:val="ListBullet"/>
            </w:pPr>
            <w:r>
              <w:t xml:space="preserve">Description: It’s a service provider app. Dog City offers all essential pet services to dog </w:t>
            </w:r>
            <w:r>
              <w:t>owners in the Victory Park are of Uptown Dallas. Services like from daily walks to day care to overnight boarding and grooming services.</w:t>
            </w:r>
          </w:p>
          <w:p w:rsidR="00C055BC" w:rsidRDefault="00A61E08" w:rsidP="00C055BC">
            <w:pPr>
              <w:pStyle w:val="ListBullet"/>
              <w:rPr>
                <w:lang w:val="en-IN"/>
              </w:rPr>
            </w:pPr>
            <w:r>
              <w:rPr>
                <w:lang w:val="en-IN"/>
              </w:rPr>
              <w:t xml:space="preserve">Role Description : </w:t>
            </w:r>
            <w:r>
              <w:rPr>
                <w:lang w:val="en-IN"/>
              </w:rPr>
              <w:br/>
              <w:t>1. Design Application UI</w:t>
            </w:r>
          </w:p>
          <w:p w:rsidR="00C055BC" w:rsidRDefault="00A61E08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  <w:r>
              <w:rPr>
                <w:lang w:val="en-IN"/>
              </w:rPr>
              <w:t xml:space="preserve">  2. Implement features requested by client.</w:t>
            </w:r>
          </w:p>
          <w:p w:rsidR="00C055BC" w:rsidRDefault="00C055BC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 w:hanging="216"/>
              <w:rPr>
                <w:lang w:val="en-IN"/>
              </w:rPr>
            </w:pPr>
          </w:p>
          <w:p w:rsidR="00C055BC" w:rsidRDefault="00A61E08" w:rsidP="00C055BC">
            <w:pPr>
              <w:pStyle w:val="Heading2"/>
              <w:outlineLvl w:val="1"/>
            </w:pPr>
            <w:r>
              <w:t xml:space="preserve">Mi Seguro (Insurance App) </w:t>
            </w:r>
          </w:p>
          <w:p w:rsidR="00C055BC" w:rsidRDefault="00A61E08" w:rsidP="00C055BC">
            <w:pPr>
              <w:pStyle w:val="ListBullet"/>
            </w:pPr>
            <w:r>
              <w:t>Client: Tommy Pounce</w:t>
            </w:r>
          </w:p>
          <w:p w:rsidR="00C055BC" w:rsidRDefault="00A61E08" w:rsidP="00C055BC">
            <w:pPr>
              <w:pStyle w:val="ListBullet"/>
              <w:rPr>
                <w:lang w:val="sv-SE"/>
              </w:rPr>
            </w:pPr>
            <w:r>
              <w:rPr>
                <w:lang w:val="sv-SE"/>
              </w:rPr>
              <w:t>URL: https://play.google.com/store/apps/details?id=com.uvsoft_and_tech.miseguro</w:t>
            </w:r>
          </w:p>
          <w:p w:rsidR="00C055BC" w:rsidRDefault="00A61E08" w:rsidP="00C055BC">
            <w:pPr>
              <w:pStyle w:val="ListBullet"/>
            </w:pPr>
            <w:r>
              <w:t>Team Size : 1</w:t>
            </w:r>
          </w:p>
          <w:p w:rsidR="00C055BC" w:rsidRDefault="00A61E08" w:rsidP="00C055BC">
            <w:pPr>
              <w:pStyle w:val="ListBullet"/>
            </w:pPr>
            <w:r>
              <w:t>Technologies : Java, Android</w:t>
            </w:r>
          </w:p>
          <w:p w:rsidR="00C055BC" w:rsidRDefault="00A61E08" w:rsidP="00C055BC">
            <w:pPr>
              <w:pStyle w:val="ListBullet"/>
            </w:pPr>
            <w:r>
              <w:t>Tools : Android Studio 3.1</w:t>
            </w:r>
          </w:p>
          <w:p w:rsidR="00C055BC" w:rsidRDefault="00A61E08" w:rsidP="00C055BC">
            <w:pPr>
              <w:pStyle w:val="ListBullet"/>
            </w:pPr>
            <w:r>
              <w:t>Description: It’s a service provider app. Through this app user can request for insur</w:t>
            </w:r>
            <w:r>
              <w:t xml:space="preserve">ance and make </w:t>
            </w:r>
            <w:r w:rsidR="006F7333">
              <w:t>an</w:t>
            </w:r>
            <w:r>
              <w:t xml:space="preserve"> enquiry for insurance later on insurance provider companies will get back to user. All type of insurance (Life insurance, Auto Insurance, School Insurance) all provided by this app.</w:t>
            </w:r>
          </w:p>
          <w:p w:rsidR="00C055BC" w:rsidRDefault="00A61E08" w:rsidP="00C055BC">
            <w:pPr>
              <w:pStyle w:val="ListBullet"/>
              <w:rPr>
                <w:lang w:val="en-IN"/>
              </w:rPr>
            </w:pPr>
            <w:r>
              <w:rPr>
                <w:lang w:val="en-IN"/>
              </w:rPr>
              <w:t xml:space="preserve">Role Description : </w:t>
            </w:r>
            <w:r>
              <w:rPr>
                <w:lang w:val="en-IN"/>
              </w:rPr>
              <w:br/>
              <w:t>1. Design Application UI</w:t>
            </w:r>
          </w:p>
          <w:p w:rsidR="00C055BC" w:rsidRDefault="00A61E08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  <w:r>
              <w:rPr>
                <w:lang w:val="en-IN"/>
              </w:rPr>
              <w:t xml:space="preserve">  2. Underst</w:t>
            </w:r>
            <w:r>
              <w:rPr>
                <w:lang w:val="en-IN"/>
              </w:rPr>
              <w:t>anding clients requirements and make action plan and implement the same in time.</w:t>
            </w:r>
          </w:p>
          <w:p w:rsidR="00C055BC" w:rsidRDefault="00A61E08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  <w:r>
              <w:rPr>
                <w:lang w:val="en-IN"/>
              </w:rPr>
              <w:t xml:space="preserve">  3. Api Implementation using Volley.</w:t>
            </w:r>
          </w:p>
          <w:p w:rsidR="00C055BC" w:rsidRDefault="00C055BC" w:rsidP="00C055BC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lang w:val="en-IN"/>
              </w:rPr>
            </w:pPr>
          </w:p>
          <w:p w:rsidR="00C055BC" w:rsidRDefault="00A61E08" w:rsidP="00C055BC">
            <w:pPr>
              <w:pStyle w:val="Heading2"/>
              <w:outlineLvl w:val="1"/>
            </w:pPr>
            <w:r>
              <w:t>radio kaktus</w:t>
            </w:r>
          </w:p>
          <w:p w:rsidR="00C055BC" w:rsidRDefault="00A61E08" w:rsidP="00C055BC">
            <w:pPr>
              <w:pStyle w:val="ListBullet"/>
            </w:pPr>
            <w:r>
              <w:t>Client: ZoranAnusic</w:t>
            </w:r>
          </w:p>
          <w:p w:rsidR="00C055BC" w:rsidRDefault="00A61E08" w:rsidP="00C055BC">
            <w:pPr>
              <w:pStyle w:val="ListBullet"/>
            </w:pPr>
            <w:r>
              <w:t>Team Size : 2</w:t>
            </w:r>
          </w:p>
          <w:p w:rsidR="00C055BC" w:rsidRDefault="00A61E08" w:rsidP="00C055BC">
            <w:pPr>
              <w:pStyle w:val="ListBullet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Url : </w:t>
            </w:r>
            <w:hyperlink r:id="rId8" w:history="1">
              <w:r>
                <w:rPr>
                  <w:rStyle w:val="Hyperlink"/>
                  <w:lang w:val="sv-SE"/>
                </w:rPr>
                <w:t>https://play.google.com/store/apps/details?id=unitedwebspace.radiokaktus</w:t>
              </w:r>
            </w:hyperlink>
          </w:p>
          <w:p w:rsidR="00C055BC" w:rsidRDefault="00A61E08" w:rsidP="00C055BC">
            <w:pPr>
              <w:pStyle w:val="ListBullet"/>
            </w:pPr>
            <w:r>
              <w:t>Technologies : Java, Android</w:t>
            </w:r>
          </w:p>
          <w:p w:rsidR="00C055BC" w:rsidRDefault="00A61E08" w:rsidP="00C055BC">
            <w:pPr>
              <w:pStyle w:val="ListBullet"/>
            </w:pPr>
            <w:r>
              <w:t>Tools : Android Studio 3.3</w:t>
            </w:r>
          </w:p>
          <w:p w:rsidR="00C055BC" w:rsidRDefault="00A61E08" w:rsidP="00C055BC">
            <w:pPr>
              <w:pStyle w:val="ListBullet"/>
            </w:pPr>
            <w:r>
              <w:t>Description: It’s a Radio Streaming app, User can easily get tuned to greatest hits of folk, pop music using this app.</w:t>
            </w:r>
          </w:p>
          <w:p w:rsidR="00C055BC" w:rsidRDefault="00A61E08" w:rsidP="00C055BC">
            <w:pPr>
              <w:pStyle w:val="ListBullet"/>
              <w:rPr>
                <w:lang w:val="en-IN"/>
              </w:rPr>
            </w:pPr>
            <w:r>
              <w:rPr>
                <w:lang w:val="fr-FR"/>
              </w:rPr>
              <w:t>Rô</w:t>
            </w:r>
            <w:r>
              <w:rPr>
                <w:lang w:val="fr-FR"/>
              </w:rPr>
              <w:t xml:space="preserve">le Description : </w:t>
            </w:r>
            <w:r>
              <w:rPr>
                <w:lang w:val="fr-FR"/>
              </w:rPr>
              <w:br/>
              <w:t xml:space="preserve">1. </w:t>
            </w:r>
            <w:r>
              <w:rPr>
                <w:lang w:val="en-IN"/>
              </w:rPr>
              <w:t>Design Application UI as Required.</w:t>
            </w:r>
          </w:p>
          <w:p w:rsidR="00B16B1E" w:rsidRDefault="00A61E08" w:rsidP="006F7333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</w:pPr>
            <w:r>
              <w:rPr>
                <w:lang w:val="en-IN"/>
              </w:rPr>
              <w:t xml:space="preserve">  2. Integrate features like streaming music via </w:t>
            </w:r>
            <w:r w:rsidR="006F7333">
              <w:rPr>
                <w:lang w:val="en-IN"/>
              </w:rPr>
              <w:t>urn</w:t>
            </w:r>
            <w:r>
              <w:rPr>
                <w:lang w:val="en-IN"/>
              </w:rPr>
              <w:t xml:space="preserve"> and get </w:t>
            </w:r>
            <w:r w:rsidR="006F7333">
              <w:rPr>
                <w:lang w:val="en-IN"/>
              </w:rPr>
              <w:t>Meta</w:t>
            </w:r>
            <w:r>
              <w:rPr>
                <w:lang w:val="en-IN"/>
              </w:rPr>
              <w:t xml:space="preserve"> data from that </w:t>
            </w:r>
            <w:r w:rsidR="006F7333">
              <w:rPr>
                <w:lang w:val="en-IN"/>
              </w:rPr>
              <w:t>URL</w:t>
            </w:r>
            <w:r>
              <w:rPr>
                <w:lang w:val="en-IN"/>
              </w:rPr>
              <w:t xml:space="preserve"> </w:t>
            </w:r>
            <w:r w:rsidR="006F7333">
              <w:rPr>
                <w:lang w:val="en-IN"/>
              </w:rPr>
              <w:t>i.e.</w:t>
            </w:r>
            <w:r>
              <w:rPr>
                <w:lang w:val="en-IN"/>
              </w:rPr>
              <w:t xml:space="preserve"> Song name.</w:t>
            </w:r>
            <w:r w:rsidR="006F7333">
              <w:t xml:space="preserve"> </w:t>
            </w:r>
          </w:p>
        </w:tc>
      </w:tr>
    </w:tbl>
    <w:p w:rsidR="00486277" w:rsidRPr="00CF1A49" w:rsidRDefault="00A61E08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6921D36B301445BABFBFD1DB5ABFFA09"/>
          </w:placeholder>
          <w:temporary/>
          <w:showingPlcHdr/>
        </w:sdtPr>
        <w:sdtEndPr/>
        <w:sdtContent>
          <w:r w:rsidRPr="00CF1A49">
            <w:t>Skills</w:t>
          </w:r>
        </w:sdtContent>
      </w:sdt>
      <w:r w:rsidR="00102E8F">
        <w:t xml:space="preserve"> &amp; Abilities</w:t>
      </w:r>
    </w:p>
    <w:p w:rsidR="00102E8F" w:rsidRDefault="00A61E08" w:rsidP="00102E8F">
      <w:pPr>
        <w:pStyle w:val="Heading2"/>
      </w:pPr>
      <w:r>
        <w:t>Technology</w:t>
      </w:r>
    </w:p>
    <w:p w:rsidR="00102E8F" w:rsidRDefault="00A61E08" w:rsidP="00102E8F">
      <w:pPr>
        <w:pStyle w:val="ListBullet"/>
      </w:pPr>
      <w:r>
        <w:t>Java, Html, Css , PHP, Wordpress.</w:t>
      </w:r>
    </w:p>
    <w:p w:rsidR="00102E8F" w:rsidRDefault="00102E8F" w:rsidP="00102E8F">
      <w:pPr>
        <w:pStyle w:val="ListBullet"/>
        <w:numPr>
          <w:ilvl w:val="0"/>
          <w:numId w:val="0"/>
        </w:numPr>
        <w:ind w:left="360" w:hanging="360"/>
      </w:pPr>
    </w:p>
    <w:p w:rsidR="00102E8F" w:rsidRDefault="00A61E08" w:rsidP="00102E8F">
      <w:pPr>
        <w:pStyle w:val="Heading2"/>
      </w:pPr>
      <w:r>
        <w:t>Database</w:t>
      </w:r>
    </w:p>
    <w:p w:rsidR="00102E8F" w:rsidRDefault="00A61E08" w:rsidP="00102E8F">
      <w:pPr>
        <w:pStyle w:val="ListBullet"/>
      </w:pPr>
      <w:r>
        <w:t>MySQL</w:t>
      </w:r>
    </w:p>
    <w:p w:rsidR="00102E8F" w:rsidRDefault="00102E8F" w:rsidP="00102E8F">
      <w:pPr>
        <w:pStyle w:val="ListBullet"/>
        <w:numPr>
          <w:ilvl w:val="0"/>
          <w:numId w:val="0"/>
        </w:numPr>
      </w:pPr>
    </w:p>
    <w:p w:rsidR="00102E8F" w:rsidRDefault="00A61E08" w:rsidP="00102E8F">
      <w:pPr>
        <w:pStyle w:val="Heading2"/>
      </w:pPr>
      <w:r>
        <w:t>Tools</w:t>
      </w:r>
    </w:p>
    <w:p w:rsidR="00102E8F" w:rsidRDefault="00A61E08" w:rsidP="00102E8F">
      <w:pPr>
        <w:pStyle w:val="ListBullet"/>
      </w:pPr>
      <w:r>
        <w:t xml:space="preserve">Android </w:t>
      </w:r>
      <w:r>
        <w:t>Studio 2.3, 3.3, Sublime Editor.</w:t>
      </w:r>
    </w:p>
    <w:p w:rsidR="00AD782D" w:rsidRPr="00CF1A49" w:rsidRDefault="00A61E08" w:rsidP="00102E8F">
      <w:pPr>
        <w:pStyle w:val="Heading1"/>
      </w:pPr>
      <w:r>
        <w:t xml:space="preserve"> </w:t>
      </w:r>
      <w:r w:rsidR="009845C8">
        <w:t>Achievements</w:t>
      </w:r>
    </w:p>
    <w:p w:rsidR="009845C8" w:rsidRDefault="00A61E08" w:rsidP="009845C8">
      <w:pPr>
        <w:pStyle w:val="ListBullet"/>
      </w:pPr>
      <w:r>
        <w:t>Awarded 1</w:t>
      </w:r>
      <w:r>
        <w:rPr>
          <w:vertAlign w:val="superscript"/>
        </w:rPr>
        <w:t>st</w:t>
      </w:r>
      <w:r>
        <w:t xml:space="preserve"> rank in Inter School level Sports and college level.</w:t>
      </w:r>
    </w:p>
    <w:p w:rsidR="009845C8" w:rsidRDefault="00A61E08" w:rsidP="009845C8">
      <w:pPr>
        <w:pStyle w:val="ListBullet"/>
      </w:pPr>
      <w:r>
        <w:t>Awarded 3</w:t>
      </w:r>
      <w:r>
        <w:rPr>
          <w:vertAlign w:val="superscript"/>
        </w:rPr>
        <w:t>st</w:t>
      </w:r>
      <w:r>
        <w:t xml:space="preserve"> rank in national level Sports</w:t>
      </w:r>
    </w:p>
    <w:p w:rsidR="009845C8" w:rsidRDefault="00A61E08" w:rsidP="009845C8">
      <w:pPr>
        <w:pStyle w:val="ListBullet"/>
      </w:pPr>
      <w:r>
        <w:t>Involved in various cultural activities held at School and College level.</w:t>
      </w:r>
    </w:p>
    <w:p w:rsidR="002E4387" w:rsidRDefault="00A61E08">
      <w:pPr>
        <w:pStyle w:val="Heading1"/>
      </w:pPr>
      <w:r>
        <w:t>Personal Information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>Father’</w:t>
      </w:r>
      <w:r w:rsidRPr="002E4387">
        <w:rPr>
          <w:rStyle w:val="SubtleReference"/>
          <w:b w:val="0"/>
          <w:smallCaps w:val="0"/>
        </w:rPr>
        <w:t xml:space="preserve">s </w:t>
      </w:r>
      <w:r w:rsidR="008E60B7" w:rsidRPr="002E4387">
        <w:rPr>
          <w:rStyle w:val="SubtleReference"/>
          <w:b w:val="0"/>
          <w:smallCaps w:val="0"/>
        </w:rPr>
        <w:t>Name:</w:t>
      </w:r>
      <w:r w:rsidRPr="002E4387">
        <w:rPr>
          <w:rStyle w:val="SubtleReference"/>
          <w:b w:val="0"/>
          <w:smallCaps w:val="0"/>
        </w:rPr>
        <w:t xml:space="preserve"> Mr. Kishor </w:t>
      </w:r>
      <w:r w:rsidR="008E60B7" w:rsidRPr="002E4387">
        <w:rPr>
          <w:rStyle w:val="SubtleReference"/>
          <w:b w:val="0"/>
          <w:smallCaps w:val="0"/>
        </w:rPr>
        <w:t>Kumar</w:t>
      </w:r>
      <w:r w:rsidRPr="002E4387">
        <w:rPr>
          <w:rStyle w:val="SubtleReference"/>
          <w:b w:val="0"/>
          <w:smallCaps w:val="0"/>
        </w:rPr>
        <w:t xml:space="preserve"> Khandelwal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 xml:space="preserve">Date of </w:t>
      </w:r>
      <w:r w:rsidR="008E60B7" w:rsidRPr="002E4387">
        <w:rPr>
          <w:rStyle w:val="SubtleReference"/>
          <w:b w:val="0"/>
          <w:smallCaps w:val="0"/>
        </w:rPr>
        <w:t>Birth:</w:t>
      </w:r>
      <w:r w:rsidRPr="002E4387">
        <w:rPr>
          <w:rStyle w:val="SubtleReference"/>
          <w:b w:val="0"/>
          <w:smallCaps w:val="0"/>
        </w:rPr>
        <w:t xml:space="preserve"> 20/09/1993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>Sex: Female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 xml:space="preserve">Material </w:t>
      </w:r>
      <w:r w:rsidR="008E60B7" w:rsidRPr="002E4387">
        <w:rPr>
          <w:rStyle w:val="SubtleReference"/>
          <w:b w:val="0"/>
          <w:smallCaps w:val="0"/>
        </w:rPr>
        <w:t>Status: Unmarried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>Language known: Hindi &amp; English</w:t>
      </w:r>
    </w:p>
    <w:p w:rsidR="002E4387" w:rsidRPr="002E438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>Nationality: Indian</w:t>
      </w:r>
    </w:p>
    <w:p w:rsidR="008E60B7" w:rsidRDefault="00A61E08" w:rsidP="008E60B7">
      <w:pPr>
        <w:pStyle w:val="NoSpacing"/>
        <w:rPr>
          <w:rStyle w:val="SubtleReference"/>
          <w:b w:val="0"/>
          <w:smallCaps w:val="0"/>
        </w:rPr>
      </w:pPr>
      <w:r w:rsidRPr="002E4387">
        <w:rPr>
          <w:rStyle w:val="SubtleReference"/>
          <w:b w:val="0"/>
          <w:smallCaps w:val="0"/>
        </w:rPr>
        <w:t>Hobbies:</w:t>
      </w:r>
      <w:r w:rsidR="002E4387" w:rsidRPr="002E4387">
        <w:rPr>
          <w:rStyle w:val="SubtleReference"/>
          <w:b w:val="0"/>
          <w:smallCaps w:val="0"/>
        </w:rPr>
        <w:t xml:space="preserve"> Listen Poetries, Sports</w:t>
      </w:r>
    </w:p>
    <w:p w:rsidR="008E60B7" w:rsidRDefault="00A61E08" w:rsidP="008E60B7">
      <w:pPr>
        <w:pStyle w:val="Heading1"/>
      </w:pPr>
      <w:r>
        <w:t>Declaration</w:t>
      </w:r>
    </w:p>
    <w:p w:rsidR="008E60B7" w:rsidRDefault="00A61E08" w:rsidP="008E60B7">
      <w:r>
        <w:t>I declare that all the above information is correct to the</w:t>
      </w:r>
      <w:r>
        <w:t xml:space="preserve"> best of my knowledge and belief.</w:t>
      </w:r>
    </w:p>
    <w:p w:rsidR="008E60B7" w:rsidRDefault="008E60B7" w:rsidP="008E60B7"/>
    <w:p w:rsidR="008E60B7" w:rsidRDefault="008E60B7" w:rsidP="008E60B7"/>
    <w:p w:rsidR="008E60B7" w:rsidRDefault="00A61E08" w:rsidP="008E60B7">
      <w:r>
        <w:t>Date:</w:t>
      </w:r>
    </w:p>
    <w:p w:rsidR="008E60B7" w:rsidRDefault="00A61E08" w:rsidP="0097505C">
      <w:r>
        <w:t>Place:                                                                                                         (</w:t>
      </w:r>
      <w:r>
        <w:rPr>
          <w:rStyle w:val="SubtleReference"/>
        </w:rPr>
        <w:t>VARSHA KHANDELWAL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8E60B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E08" w:rsidRDefault="00A61E08">
      <w:r>
        <w:separator/>
      </w:r>
    </w:p>
  </w:endnote>
  <w:endnote w:type="continuationSeparator" w:id="0">
    <w:p w:rsidR="00A61E08" w:rsidRDefault="00A6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543" w:rsidRDefault="00A61E08">
        <w:pPr>
          <w:pStyle w:val="Footer"/>
        </w:pPr>
        <w:r>
          <w:fldChar w:fldCharType="begin"/>
        </w:r>
        <w:r>
          <w:instrText xml:space="preserve"> PAGE   \* M</w:instrText>
        </w:r>
        <w:r>
          <w:instrText xml:space="preserve">ERGEFORMAT </w:instrText>
        </w:r>
        <w:r>
          <w:fldChar w:fldCharType="separate"/>
        </w:r>
        <w:r w:rsidR="00057A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E08" w:rsidRDefault="00A61E08">
      <w:r>
        <w:separator/>
      </w:r>
    </w:p>
  </w:footnote>
  <w:footnote w:type="continuationSeparator" w:id="0">
    <w:p w:rsidR="00A61E08" w:rsidRDefault="00A61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43" w:rsidRPr="004E01EB" w:rsidRDefault="00A61E08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352E75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25C4449"/>
    <w:multiLevelType w:val="multilevel"/>
    <w:tmpl w:val="E7B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C142C7"/>
    <w:multiLevelType w:val="hybridMultilevel"/>
    <w:tmpl w:val="2EE2FA2C"/>
    <w:lvl w:ilvl="0" w:tplc="BFF46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0B1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089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27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8D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69D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42F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6B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0D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FA13F6"/>
    <w:multiLevelType w:val="multilevel"/>
    <w:tmpl w:val="11A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DC5BAB"/>
    <w:multiLevelType w:val="multilevel"/>
    <w:tmpl w:val="F7F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D3F24A2"/>
    <w:multiLevelType w:val="hybridMultilevel"/>
    <w:tmpl w:val="46DA76D8"/>
    <w:lvl w:ilvl="0" w:tplc="A94EC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20A0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AA66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8E42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3CC7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7A0F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A600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D8F4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66E5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7A708C"/>
    <w:multiLevelType w:val="multilevel"/>
    <w:tmpl w:val="D93C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8208FC"/>
    <w:multiLevelType w:val="multilevel"/>
    <w:tmpl w:val="9DF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76F52A9"/>
    <w:multiLevelType w:val="multilevel"/>
    <w:tmpl w:val="7E0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824C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B50537"/>
    <w:multiLevelType w:val="hybridMultilevel"/>
    <w:tmpl w:val="744E670C"/>
    <w:lvl w:ilvl="0" w:tplc="87DA2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E6E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60F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D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22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04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D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AB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30B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A3632F"/>
    <w:multiLevelType w:val="hybridMultilevel"/>
    <w:tmpl w:val="84DC6CE0"/>
    <w:lvl w:ilvl="0" w:tplc="2F0E7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CEA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44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64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64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F60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28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0C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40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C0580B"/>
    <w:multiLevelType w:val="multilevel"/>
    <w:tmpl w:val="E1B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D4E3F"/>
    <w:multiLevelType w:val="hybridMultilevel"/>
    <w:tmpl w:val="31A4C382"/>
    <w:lvl w:ilvl="0" w:tplc="465C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AC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6E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3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A4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C9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C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66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0F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38B4D16"/>
    <w:multiLevelType w:val="multilevel"/>
    <w:tmpl w:val="3968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E52391"/>
    <w:multiLevelType w:val="hybridMultilevel"/>
    <w:tmpl w:val="5DD89E88"/>
    <w:lvl w:ilvl="0" w:tplc="23E2FB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EE03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822A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C0C6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D0A8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9C28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EC2B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AAA1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77018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FD1FF5"/>
    <w:multiLevelType w:val="multilevel"/>
    <w:tmpl w:val="77CE7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ED82F5D"/>
    <w:multiLevelType w:val="multilevel"/>
    <w:tmpl w:val="786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4153DD"/>
    <w:multiLevelType w:val="multilevel"/>
    <w:tmpl w:val="3B3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25"/>
  </w:num>
  <w:num w:numId="16">
    <w:abstractNumId w:val="22"/>
  </w:num>
  <w:num w:numId="17">
    <w:abstractNumId w:val="13"/>
  </w:num>
  <w:num w:numId="18">
    <w:abstractNumId w:val="16"/>
  </w:num>
  <w:num w:numId="19">
    <w:abstractNumId w:val="10"/>
  </w:num>
  <w:num w:numId="20">
    <w:abstractNumId w:val="28"/>
  </w:num>
  <w:num w:numId="21">
    <w:abstractNumId w:val="17"/>
  </w:num>
  <w:num w:numId="22">
    <w:abstractNumId w:val="29"/>
  </w:num>
  <w:num w:numId="23">
    <w:abstractNumId w:val="12"/>
  </w:num>
  <w:num w:numId="24">
    <w:abstractNumId w:val="23"/>
  </w:num>
  <w:num w:numId="25">
    <w:abstractNumId w:val="20"/>
  </w:num>
  <w:num w:numId="26">
    <w:abstractNumId w:val="27"/>
  </w:num>
  <w:num w:numId="27">
    <w:abstractNumId w:val="21"/>
  </w:num>
  <w:num w:numId="28">
    <w:abstractNumId w:val="26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B3"/>
    <w:rsid w:val="000001EF"/>
    <w:rsid w:val="00005901"/>
    <w:rsid w:val="00007322"/>
    <w:rsid w:val="00007728"/>
    <w:rsid w:val="00023FE2"/>
    <w:rsid w:val="00024584"/>
    <w:rsid w:val="00024730"/>
    <w:rsid w:val="00055E95"/>
    <w:rsid w:val="00057A70"/>
    <w:rsid w:val="0007021F"/>
    <w:rsid w:val="00072A51"/>
    <w:rsid w:val="0008109E"/>
    <w:rsid w:val="000B2BA5"/>
    <w:rsid w:val="000D283C"/>
    <w:rsid w:val="000F2F8C"/>
    <w:rsid w:val="0010006E"/>
    <w:rsid w:val="00102E8F"/>
    <w:rsid w:val="001045A8"/>
    <w:rsid w:val="001134F2"/>
    <w:rsid w:val="00114A91"/>
    <w:rsid w:val="001427E1"/>
    <w:rsid w:val="0016166D"/>
    <w:rsid w:val="00163668"/>
    <w:rsid w:val="00171566"/>
    <w:rsid w:val="00174676"/>
    <w:rsid w:val="001755A8"/>
    <w:rsid w:val="00184014"/>
    <w:rsid w:val="001876D7"/>
    <w:rsid w:val="00192008"/>
    <w:rsid w:val="00195186"/>
    <w:rsid w:val="001B7002"/>
    <w:rsid w:val="001C0E68"/>
    <w:rsid w:val="001C4B6F"/>
    <w:rsid w:val="001D0BF1"/>
    <w:rsid w:val="001E3120"/>
    <w:rsid w:val="001E7E0C"/>
    <w:rsid w:val="001F0BB0"/>
    <w:rsid w:val="001F4E6D"/>
    <w:rsid w:val="001F6140"/>
    <w:rsid w:val="001F6B2B"/>
    <w:rsid w:val="00203573"/>
    <w:rsid w:val="0020597D"/>
    <w:rsid w:val="00213B4C"/>
    <w:rsid w:val="002253B0"/>
    <w:rsid w:val="00236D54"/>
    <w:rsid w:val="0023799C"/>
    <w:rsid w:val="00241D8C"/>
    <w:rsid w:val="00241FDB"/>
    <w:rsid w:val="0024720C"/>
    <w:rsid w:val="002617AE"/>
    <w:rsid w:val="002638D0"/>
    <w:rsid w:val="002647D3"/>
    <w:rsid w:val="00265375"/>
    <w:rsid w:val="00275EAE"/>
    <w:rsid w:val="00294998"/>
    <w:rsid w:val="00297F18"/>
    <w:rsid w:val="002A1945"/>
    <w:rsid w:val="002B2958"/>
    <w:rsid w:val="002B3FC8"/>
    <w:rsid w:val="002C27C1"/>
    <w:rsid w:val="002D23C5"/>
    <w:rsid w:val="002D6137"/>
    <w:rsid w:val="002E438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A2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451"/>
    <w:rsid w:val="004726BC"/>
    <w:rsid w:val="00474105"/>
    <w:rsid w:val="00480E6E"/>
    <w:rsid w:val="00486277"/>
    <w:rsid w:val="00494CF6"/>
    <w:rsid w:val="00495F8D"/>
    <w:rsid w:val="004A1FAE"/>
    <w:rsid w:val="004A32FF"/>
    <w:rsid w:val="004A7D82"/>
    <w:rsid w:val="004B06EB"/>
    <w:rsid w:val="004B6AD0"/>
    <w:rsid w:val="004C2D5D"/>
    <w:rsid w:val="004C33E1"/>
    <w:rsid w:val="004E01EB"/>
    <w:rsid w:val="004E2794"/>
    <w:rsid w:val="004F54A6"/>
    <w:rsid w:val="00510392"/>
    <w:rsid w:val="00513E2A"/>
    <w:rsid w:val="00515C6E"/>
    <w:rsid w:val="00566A35"/>
    <w:rsid w:val="0056701E"/>
    <w:rsid w:val="005740D7"/>
    <w:rsid w:val="00583F75"/>
    <w:rsid w:val="00586E98"/>
    <w:rsid w:val="00594E4B"/>
    <w:rsid w:val="005A0F26"/>
    <w:rsid w:val="005A1B10"/>
    <w:rsid w:val="005A6850"/>
    <w:rsid w:val="005B1B1B"/>
    <w:rsid w:val="005B7C01"/>
    <w:rsid w:val="005C5932"/>
    <w:rsid w:val="005D3CA7"/>
    <w:rsid w:val="005D4CC1"/>
    <w:rsid w:val="005F4B91"/>
    <w:rsid w:val="005F55D2"/>
    <w:rsid w:val="005F566F"/>
    <w:rsid w:val="0062312F"/>
    <w:rsid w:val="00625F2C"/>
    <w:rsid w:val="006371D0"/>
    <w:rsid w:val="00643FB9"/>
    <w:rsid w:val="006618E9"/>
    <w:rsid w:val="0068194B"/>
    <w:rsid w:val="00692703"/>
    <w:rsid w:val="006A1962"/>
    <w:rsid w:val="006B5D48"/>
    <w:rsid w:val="006B7D7B"/>
    <w:rsid w:val="006C1A5E"/>
    <w:rsid w:val="006E1507"/>
    <w:rsid w:val="006F7333"/>
    <w:rsid w:val="00707B79"/>
    <w:rsid w:val="00712D8B"/>
    <w:rsid w:val="007273B7"/>
    <w:rsid w:val="00733E0A"/>
    <w:rsid w:val="0074403D"/>
    <w:rsid w:val="00746D44"/>
    <w:rsid w:val="00750F82"/>
    <w:rsid w:val="007538DC"/>
    <w:rsid w:val="00757803"/>
    <w:rsid w:val="0079206B"/>
    <w:rsid w:val="00796076"/>
    <w:rsid w:val="007C0566"/>
    <w:rsid w:val="007C606B"/>
    <w:rsid w:val="007D416E"/>
    <w:rsid w:val="007E6A61"/>
    <w:rsid w:val="00801140"/>
    <w:rsid w:val="00803404"/>
    <w:rsid w:val="00834955"/>
    <w:rsid w:val="00850471"/>
    <w:rsid w:val="00850D6E"/>
    <w:rsid w:val="00855B59"/>
    <w:rsid w:val="00860461"/>
    <w:rsid w:val="0086487C"/>
    <w:rsid w:val="00870B20"/>
    <w:rsid w:val="008829F8"/>
    <w:rsid w:val="00885897"/>
    <w:rsid w:val="00893D92"/>
    <w:rsid w:val="008A6538"/>
    <w:rsid w:val="008A6E1F"/>
    <w:rsid w:val="008C7056"/>
    <w:rsid w:val="008E60B7"/>
    <w:rsid w:val="008F3B14"/>
    <w:rsid w:val="00901899"/>
    <w:rsid w:val="0090344B"/>
    <w:rsid w:val="00905715"/>
    <w:rsid w:val="0091321E"/>
    <w:rsid w:val="00913946"/>
    <w:rsid w:val="0092726B"/>
    <w:rsid w:val="00930B30"/>
    <w:rsid w:val="009361BA"/>
    <w:rsid w:val="00944543"/>
    <w:rsid w:val="00944F78"/>
    <w:rsid w:val="009510E7"/>
    <w:rsid w:val="00952C89"/>
    <w:rsid w:val="009571D8"/>
    <w:rsid w:val="009650EA"/>
    <w:rsid w:val="0097505C"/>
    <w:rsid w:val="0097790C"/>
    <w:rsid w:val="009845C8"/>
    <w:rsid w:val="0098506E"/>
    <w:rsid w:val="009A44CE"/>
    <w:rsid w:val="009C4DFC"/>
    <w:rsid w:val="009D44F8"/>
    <w:rsid w:val="009D7008"/>
    <w:rsid w:val="009E3160"/>
    <w:rsid w:val="009F220C"/>
    <w:rsid w:val="009F3B05"/>
    <w:rsid w:val="009F4931"/>
    <w:rsid w:val="00A14534"/>
    <w:rsid w:val="00A14D93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1E08"/>
    <w:rsid w:val="00A755E8"/>
    <w:rsid w:val="00A93A5D"/>
    <w:rsid w:val="00AB32F8"/>
    <w:rsid w:val="00AB610B"/>
    <w:rsid w:val="00AD360E"/>
    <w:rsid w:val="00AD40FB"/>
    <w:rsid w:val="00AD782D"/>
    <w:rsid w:val="00AE7650"/>
    <w:rsid w:val="00AF3C8B"/>
    <w:rsid w:val="00B10EBE"/>
    <w:rsid w:val="00B16B1E"/>
    <w:rsid w:val="00B236F1"/>
    <w:rsid w:val="00B32C9F"/>
    <w:rsid w:val="00B50F99"/>
    <w:rsid w:val="00B51D1B"/>
    <w:rsid w:val="00B540F4"/>
    <w:rsid w:val="00B60FD0"/>
    <w:rsid w:val="00B622DF"/>
    <w:rsid w:val="00B6332A"/>
    <w:rsid w:val="00B72954"/>
    <w:rsid w:val="00B81760"/>
    <w:rsid w:val="00B8494C"/>
    <w:rsid w:val="00BA1546"/>
    <w:rsid w:val="00BB4E51"/>
    <w:rsid w:val="00BD431F"/>
    <w:rsid w:val="00BE423E"/>
    <w:rsid w:val="00BF61AC"/>
    <w:rsid w:val="00C01586"/>
    <w:rsid w:val="00C055BC"/>
    <w:rsid w:val="00C453EB"/>
    <w:rsid w:val="00C47FA6"/>
    <w:rsid w:val="00C57FC6"/>
    <w:rsid w:val="00C66A7D"/>
    <w:rsid w:val="00C779DA"/>
    <w:rsid w:val="00C814F7"/>
    <w:rsid w:val="00CA4B4D"/>
    <w:rsid w:val="00CB35C3"/>
    <w:rsid w:val="00CB44A9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0BC3"/>
    <w:rsid w:val="00D8482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408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20B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87EB3"/>
    <w:rsid w:val="00F9350C"/>
    <w:rsid w:val="00F94EB5"/>
    <w:rsid w:val="00F9624D"/>
    <w:rsid w:val="00FB31C1"/>
    <w:rsid w:val="00FB58F2"/>
    <w:rsid w:val="00FB695F"/>
    <w:rsid w:val="00FC6AEA"/>
    <w:rsid w:val="00FD3D13"/>
    <w:rsid w:val="00FE009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3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il">
    <w:name w:val="il"/>
    <w:basedOn w:val="DefaultParagraphFont"/>
    <w:rsid w:val="00B16B1E"/>
  </w:style>
  <w:style w:type="character" w:customStyle="1" w:styleId="gmail-gd">
    <w:name w:val="gmail-gd"/>
    <w:basedOn w:val="DefaultParagraphFont"/>
    <w:rsid w:val="00515C6E"/>
  </w:style>
  <w:style w:type="character" w:customStyle="1" w:styleId="gmail-g3">
    <w:name w:val="gmail-g3"/>
    <w:basedOn w:val="DefaultParagraphFont"/>
    <w:rsid w:val="00515C6E"/>
  </w:style>
  <w:style w:type="character" w:customStyle="1" w:styleId="gmail-hb">
    <w:name w:val="gmail-hb"/>
    <w:basedOn w:val="DefaultParagraphFont"/>
    <w:rsid w:val="00515C6E"/>
  </w:style>
  <w:style w:type="character" w:customStyle="1" w:styleId="gmail-g2">
    <w:name w:val="gmail-g2"/>
    <w:basedOn w:val="DefaultParagraphFont"/>
    <w:rsid w:val="00515C6E"/>
  </w:style>
  <w:style w:type="character" w:customStyle="1" w:styleId="gmail-il">
    <w:name w:val="gmail-il"/>
    <w:basedOn w:val="DefaultParagraphFont"/>
    <w:rsid w:val="00515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3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il">
    <w:name w:val="il"/>
    <w:basedOn w:val="DefaultParagraphFont"/>
    <w:rsid w:val="00B16B1E"/>
  </w:style>
  <w:style w:type="character" w:customStyle="1" w:styleId="gmail-gd">
    <w:name w:val="gmail-gd"/>
    <w:basedOn w:val="DefaultParagraphFont"/>
    <w:rsid w:val="00515C6E"/>
  </w:style>
  <w:style w:type="character" w:customStyle="1" w:styleId="gmail-g3">
    <w:name w:val="gmail-g3"/>
    <w:basedOn w:val="DefaultParagraphFont"/>
    <w:rsid w:val="00515C6E"/>
  </w:style>
  <w:style w:type="character" w:customStyle="1" w:styleId="gmail-hb">
    <w:name w:val="gmail-hb"/>
    <w:basedOn w:val="DefaultParagraphFont"/>
    <w:rsid w:val="00515C6E"/>
  </w:style>
  <w:style w:type="character" w:customStyle="1" w:styleId="gmail-g2">
    <w:name w:val="gmail-g2"/>
    <w:basedOn w:val="DefaultParagraphFont"/>
    <w:rsid w:val="00515C6E"/>
  </w:style>
  <w:style w:type="character" w:customStyle="1" w:styleId="gmail-il">
    <w:name w:val="gmail-il"/>
    <w:basedOn w:val="DefaultParagraphFont"/>
    <w:rsid w:val="0051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nitedwebspace.radiokakt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e89e278aa0b8145deaed50acd9724a6c134f530e18705c4458440321091b5b58120e12011649505a0c4356014b4450530401195c1333471b1b111540585d095142011503504e1c180c571833471b1b0719455f5900555601514841481f0f2b561358191b15001043095e08541b140e445745455d5f08054c1b00100317130d5d5d551c120a120011474a411b1213471b1b1112455c550a5142100c16115c6&amp;docType=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3B208F02C843FE8A2AF657097BF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D77E-EB12-43AB-9F89-B0570AD8A7E4}"/>
      </w:docPartPr>
      <w:docPartBody>
        <w:p w:rsidR="00C01586" w:rsidRDefault="00124C8D">
          <w:pPr>
            <w:pStyle w:val="593B208F02C843FE8A2AF657097BF3C7"/>
          </w:pPr>
          <w:r w:rsidRPr="00CF1A49">
            <w:t>Experience</w:t>
          </w:r>
        </w:p>
      </w:docPartBody>
    </w:docPart>
    <w:docPart>
      <w:docPartPr>
        <w:name w:val="6921D36B301445BABFBFD1DB5ABFF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D1C4-B8EE-4F96-B6F7-5A762497EBF6}"/>
      </w:docPartPr>
      <w:docPartBody>
        <w:p w:rsidR="00C01586" w:rsidRDefault="00124C8D">
          <w:pPr>
            <w:pStyle w:val="6921D36B301445BABFBFD1DB5ABFFA0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53"/>
    <w:rsid w:val="00124C8D"/>
    <w:rsid w:val="001B6153"/>
    <w:rsid w:val="00415B51"/>
    <w:rsid w:val="00467D3C"/>
    <w:rsid w:val="004D2675"/>
    <w:rsid w:val="007C0AAC"/>
    <w:rsid w:val="00997CE2"/>
    <w:rsid w:val="00BD1CDC"/>
    <w:rsid w:val="00C01586"/>
    <w:rsid w:val="00CD699C"/>
    <w:rsid w:val="00CE063F"/>
    <w:rsid w:val="00EA115A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4D72A9CB574651B3C50F03B0B8B348">
    <w:name w:val="4F4D72A9CB574651B3C50F03B0B8B34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DB02DAA7884C1D9ACC4567BA101F68">
    <w:name w:val="7FDB02DAA7884C1D9ACC4567BA101F68"/>
  </w:style>
  <w:style w:type="paragraph" w:customStyle="1" w:styleId="2BD1413F338748EF913A7C3D8C1B4C05">
    <w:name w:val="2BD1413F338748EF913A7C3D8C1B4C05"/>
  </w:style>
  <w:style w:type="paragraph" w:customStyle="1" w:styleId="83E09B1F756E4A12B308AA6D3E2EFE42">
    <w:name w:val="83E09B1F756E4A12B308AA6D3E2EFE42"/>
  </w:style>
  <w:style w:type="paragraph" w:customStyle="1" w:styleId="2971171D668044E1A7BCAEEA293AFDEF">
    <w:name w:val="2971171D668044E1A7BCAEEA293AFDEF"/>
  </w:style>
  <w:style w:type="paragraph" w:customStyle="1" w:styleId="89DC35D7DAB642508479EF554D2BEF45">
    <w:name w:val="89DC35D7DAB642508479EF554D2BEF45"/>
  </w:style>
  <w:style w:type="paragraph" w:customStyle="1" w:styleId="2496746952FC4FBE97DFBEABCA000C77">
    <w:name w:val="2496746952FC4FBE97DFBEABCA000C77"/>
  </w:style>
  <w:style w:type="paragraph" w:customStyle="1" w:styleId="A7D30FF1289246F6901D5836E47613CC">
    <w:name w:val="A7D30FF1289246F6901D5836E47613CC"/>
  </w:style>
  <w:style w:type="paragraph" w:customStyle="1" w:styleId="28AC6F1997264F7F93CE54FD9D28B70A">
    <w:name w:val="28AC6F1997264F7F93CE54FD9D28B70A"/>
  </w:style>
  <w:style w:type="paragraph" w:customStyle="1" w:styleId="A7DC9D37A2CC4824B5B02A50F196A4DD">
    <w:name w:val="A7DC9D37A2CC4824B5B02A50F196A4DD"/>
  </w:style>
  <w:style w:type="paragraph" w:customStyle="1" w:styleId="3BF1C907B62A4726B4DEDA519385AA02">
    <w:name w:val="3BF1C907B62A4726B4DEDA519385AA02"/>
  </w:style>
  <w:style w:type="paragraph" w:customStyle="1" w:styleId="593B208F02C843FE8A2AF657097BF3C7">
    <w:name w:val="593B208F02C843FE8A2AF657097BF3C7"/>
  </w:style>
  <w:style w:type="paragraph" w:customStyle="1" w:styleId="2A8656975CC24C238D541EFCD775B4F0">
    <w:name w:val="2A8656975CC24C238D541EFCD775B4F0"/>
  </w:style>
  <w:style w:type="paragraph" w:customStyle="1" w:styleId="604E7D32E1E440728710020ED71018D1">
    <w:name w:val="604E7D32E1E440728710020ED71018D1"/>
  </w:style>
  <w:style w:type="paragraph" w:customStyle="1" w:styleId="63D72AE80A8C4C2F884724C32E81B9B0">
    <w:name w:val="63D72AE80A8C4C2F884724C32E81B9B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A648B0790D84438854606B33A335F55">
    <w:name w:val="FA648B0790D84438854606B33A335F55"/>
  </w:style>
  <w:style w:type="paragraph" w:customStyle="1" w:styleId="1FBB8032D2154C31B4BA7D8A0095293F">
    <w:name w:val="1FBB8032D2154C31B4BA7D8A0095293F"/>
  </w:style>
  <w:style w:type="paragraph" w:customStyle="1" w:styleId="36DE0901727E49F5BE3DCB657F313FD7">
    <w:name w:val="36DE0901727E49F5BE3DCB657F313FD7"/>
  </w:style>
  <w:style w:type="paragraph" w:customStyle="1" w:styleId="D9EEEA0BC88D4987A05BB1D0A5E40D0C">
    <w:name w:val="D9EEEA0BC88D4987A05BB1D0A5E40D0C"/>
  </w:style>
  <w:style w:type="paragraph" w:customStyle="1" w:styleId="69601C20AAD3463A8453D00041261759">
    <w:name w:val="69601C20AAD3463A8453D00041261759"/>
  </w:style>
  <w:style w:type="paragraph" w:customStyle="1" w:styleId="D18FEA3874F24E0A8CC046D9F17B7C8A">
    <w:name w:val="D18FEA3874F24E0A8CC046D9F17B7C8A"/>
  </w:style>
  <w:style w:type="paragraph" w:customStyle="1" w:styleId="EF3829CB14384893BF20EF20BC590230">
    <w:name w:val="EF3829CB14384893BF20EF20BC590230"/>
  </w:style>
  <w:style w:type="paragraph" w:customStyle="1" w:styleId="B3136F80090A498FB890746C76C11CEE">
    <w:name w:val="B3136F80090A498FB890746C76C11CEE"/>
  </w:style>
  <w:style w:type="paragraph" w:customStyle="1" w:styleId="DF3FC727E7DC43D29DBF614FD4EFE8C5">
    <w:name w:val="DF3FC727E7DC43D29DBF614FD4EFE8C5"/>
  </w:style>
  <w:style w:type="paragraph" w:customStyle="1" w:styleId="4CA70343EE8249D6B4B2FD481B9D3041">
    <w:name w:val="4CA70343EE8249D6B4B2FD481B9D3041"/>
  </w:style>
  <w:style w:type="paragraph" w:customStyle="1" w:styleId="0817C7F9EEBE47918D831BDDFF8969FC">
    <w:name w:val="0817C7F9EEBE47918D831BDDFF8969FC"/>
  </w:style>
  <w:style w:type="paragraph" w:customStyle="1" w:styleId="0B98615091C74EE494DFD9B53A57920B">
    <w:name w:val="0B98615091C74EE494DFD9B53A57920B"/>
  </w:style>
  <w:style w:type="paragraph" w:customStyle="1" w:styleId="FD09579AA65D4DD3A47CBEF5A3994EB8">
    <w:name w:val="FD09579AA65D4DD3A47CBEF5A3994EB8"/>
  </w:style>
  <w:style w:type="paragraph" w:customStyle="1" w:styleId="3EDCA31C0D58447E94D34688B76340D8">
    <w:name w:val="3EDCA31C0D58447E94D34688B76340D8"/>
  </w:style>
  <w:style w:type="paragraph" w:customStyle="1" w:styleId="82BBE79387A24F4EAF11D7A7A278B83F">
    <w:name w:val="82BBE79387A24F4EAF11D7A7A278B83F"/>
  </w:style>
  <w:style w:type="paragraph" w:customStyle="1" w:styleId="49CB9D491173401BB68FBBE187D6C41E">
    <w:name w:val="49CB9D491173401BB68FBBE187D6C41E"/>
  </w:style>
  <w:style w:type="paragraph" w:customStyle="1" w:styleId="27E8DF272E274604BF03820438BF2F63">
    <w:name w:val="27E8DF272E274604BF03820438BF2F63"/>
  </w:style>
  <w:style w:type="paragraph" w:customStyle="1" w:styleId="88BD6EB6E8A446839984110FD22F8BDC">
    <w:name w:val="88BD6EB6E8A446839984110FD22F8BDC"/>
  </w:style>
  <w:style w:type="paragraph" w:customStyle="1" w:styleId="6921D36B301445BABFBFD1DB5ABFFA09">
    <w:name w:val="6921D36B301445BABFBFD1DB5ABFFA09"/>
  </w:style>
  <w:style w:type="paragraph" w:customStyle="1" w:styleId="B48E356420A445CC851872621415358C">
    <w:name w:val="B48E356420A445CC851872621415358C"/>
  </w:style>
  <w:style w:type="paragraph" w:customStyle="1" w:styleId="CAEF36225A284F46A9E851D7F425DA3F">
    <w:name w:val="CAEF36225A284F46A9E851D7F425DA3F"/>
  </w:style>
  <w:style w:type="paragraph" w:customStyle="1" w:styleId="CFBBA6FC036E4AFEB8CFAB57FCBF4DCB">
    <w:name w:val="CFBBA6FC036E4AFEB8CFAB57FCBF4DCB"/>
  </w:style>
  <w:style w:type="paragraph" w:customStyle="1" w:styleId="C56853EC367A42608577B967FD64AF6B">
    <w:name w:val="C56853EC367A42608577B967FD64AF6B"/>
  </w:style>
  <w:style w:type="paragraph" w:customStyle="1" w:styleId="74140AB4DC704EF08251AF3E4BAAE189">
    <w:name w:val="74140AB4DC704EF08251AF3E4BAAE189"/>
  </w:style>
  <w:style w:type="paragraph" w:customStyle="1" w:styleId="A67769C3871A4B04A4A6D46C5F402558">
    <w:name w:val="A67769C3871A4B04A4A6D46C5F402558"/>
  </w:style>
  <w:style w:type="paragraph" w:customStyle="1" w:styleId="12161F6A003649F289E4C27E3ACA0AD7">
    <w:name w:val="12161F6A003649F289E4C27E3ACA0AD7"/>
  </w:style>
  <w:style w:type="paragraph" w:customStyle="1" w:styleId="D76A4B5E91D74223A9488590B2E66669">
    <w:name w:val="D76A4B5E91D74223A9488590B2E66669"/>
    <w:rsid w:val="00C01586"/>
  </w:style>
  <w:style w:type="paragraph" w:customStyle="1" w:styleId="5688599225F649FD9958EB50AC9A800D">
    <w:name w:val="5688599225F649FD9958EB50AC9A800D"/>
    <w:rsid w:val="00C01586"/>
  </w:style>
  <w:style w:type="paragraph" w:customStyle="1" w:styleId="EB06ACAC61094DC6A9BA56FD0F510784">
    <w:name w:val="EB06ACAC61094DC6A9BA56FD0F510784"/>
    <w:rsid w:val="00997CE2"/>
    <w:pPr>
      <w:spacing w:after="200" w:line="276" w:lineRule="auto"/>
    </w:pPr>
  </w:style>
  <w:style w:type="paragraph" w:customStyle="1" w:styleId="34B4D59F6A584CA49E8ACE54128B29BE">
    <w:name w:val="34B4D59F6A584CA49E8ACE54128B29BE"/>
    <w:rsid w:val="00997CE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4D72A9CB574651B3C50F03B0B8B348">
    <w:name w:val="4F4D72A9CB574651B3C50F03B0B8B34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DB02DAA7884C1D9ACC4567BA101F68">
    <w:name w:val="7FDB02DAA7884C1D9ACC4567BA101F68"/>
  </w:style>
  <w:style w:type="paragraph" w:customStyle="1" w:styleId="2BD1413F338748EF913A7C3D8C1B4C05">
    <w:name w:val="2BD1413F338748EF913A7C3D8C1B4C05"/>
  </w:style>
  <w:style w:type="paragraph" w:customStyle="1" w:styleId="83E09B1F756E4A12B308AA6D3E2EFE42">
    <w:name w:val="83E09B1F756E4A12B308AA6D3E2EFE42"/>
  </w:style>
  <w:style w:type="paragraph" w:customStyle="1" w:styleId="2971171D668044E1A7BCAEEA293AFDEF">
    <w:name w:val="2971171D668044E1A7BCAEEA293AFDEF"/>
  </w:style>
  <w:style w:type="paragraph" w:customStyle="1" w:styleId="89DC35D7DAB642508479EF554D2BEF45">
    <w:name w:val="89DC35D7DAB642508479EF554D2BEF45"/>
  </w:style>
  <w:style w:type="paragraph" w:customStyle="1" w:styleId="2496746952FC4FBE97DFBEABCA000C77">
    <w:name w:val="2496746952FC4FBE97DFBEABCA000C77"/>
  </w:style>
  <w:style w:type="paragraph" w:customStyle="1" w:styleId="A7D30FF1289246F6901D5836E47613CC">
    <w:name w:val="A7D30FF1289246F6901D5836E47613CC"/>
  </w:style>
  <w:style w:type="paragraph" w:customStyle="1" w:styleId="28AC6F1997264F7F93CE54FD9D28B70A">
    <w:name w:val="28AC6F1997264F7F93CE54FD9D28B70A"/>
  </w:style>
  <w:style w:type="paragraph" w:customStyle="1" w:styleId="A7DC9D37A2CC4824B5B02A50F196A4DD">
    <w:name w:val="A7DC9D37A2CC4824B5B02A50F196A4DD"/>
  </w:style>
  <w:style w:type="paragraph" w:customStyle="1" w:styleId="3BF1C907B62A4726B4DEDA519385AA02">
    <w:name w:val="3BF1C907B62A4726B4DEDA519385AA02"/>
  </w:style>
  <w:style w:type="paragraph" w:customStyle="1" w:styleId="593B208F02C843FE8A2AF657097BF3C7">
    <w:name w:val="593B208F02C843FE8A2AF657097BF3C7"/>
  </w:style>
  <w:style w:type="paragraph" w:customStyle="1" w:styleId="2A8656975CC24C238D541EFCD775B4F0">
    <w:name w:val="2A8656975CC24C238D541EFCD775B4F0"/>
  </w:style>
  <w:style w:type="paragraph" w:customStyle="1" w:styleId="604E7D32E1E440728710020ED71018D1">
    <w:name w:val="604E7D32E1E440728710020ED71018D1"/>
  </w:style>
  <w:style w:type="paragraph" w:customStyle="1" w:styleId="63D72AE80A8C4C2F884724C32E81B9B0">
    <w:name w:val="63D72AE80A8C4C2F884724C32E81B9B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A648B0790D84438854606B33A335F55">
    <w:name w:val="FA648B0790D84438854606B33A335F55"/>
  </w:style>
  <w:style w:type="paragraph" w:customStyle="1" w:styleId="1FBB8032D2154C31B4BA7D8A0095293F">
    <w:name w:val="1FBB8032D2154C31B4BA7D8A0095293F"/>
  </w:style>
  <w:style w:type="paragraph" w:customStyle="1" w:styleId="36DE0901727E49F5BE3DCB657F313FD7">
    <w:name w:val="36DE0901727E49F5BE3DCB657F313FD7"/>
  </w:style>
  <w:style w:type="paragraph" w:customStyle="1" w:styleId="D9EEEA0BC88D4987A05BB1D0A5E40D0C">
    <w:name w:val="D9EEEA0BC88D4987A05BB1D0A5E40D0C"/>
  </w:style>
  <w:style w:type="paragraph" w:customStyle="1" w:styleId="69601C20AAD3463A8453D00041261759">
    <w:name w:val="69601C20AAD3463A8453D00041261759"/>
  </w:style>
  <w:style w:type="paragraph" w:customStyle="1" w:styleId="D18FEA3874F24E0A8CC046D9F17B7C8A">
    <w:name w:val="D18FEA3874F24E0A8CC046D9F17B7C8A"/>
  </w:style>
  <w:style w:type="paragraph" w:customStyle="1" w:styleId="EF3829CB14384893BF20EF20BC590230">
    <w:name w:val="EF3829CB14384893BF20EF20BC590230"/>
  </w:style>
  <w:style w:type="paragraph" w:customStyle="1" w:styleId="B3136F80090A498FB890746C76C11CEE">
    <w:name w:val="B3136F80090A498FB890746C76C11CEE"/>
  </w:style>
  <w:style w:type="paragraph" w:customStyle="1" w:styleId="DF3FC727E7DC43D29DBF614FD4EFE8C5">
    <w:name w:val="DF3FC727E7DC43D29DBF614FD4EFE8C5"/>
  </w:style>
  <w:style w:type="paragraph" w:customStyle="1" w:styleId="4CA70343EE8249D6B4B2FD481B9D3041">
    <w:name w:val="4CA70343EE8249D6B4B2FD481B9D3041"/>
  </w:style>
  <w:style w:type="paragraph" w:customStyle="1" w:styleId="0817C7F9EEBE47918D831BDDFF8969FC">
    <w:name w:val="0817C7F9EEBE47918D831BDDFF8969FC"/>
  </w:style>
  <w:style w:type="paragraph" w:customStyle="1" w:styleId="0B98615091C74EE494DFD9B53A57920B">
    <w:name w:val="0B98615091C74EE494DFD9B53A57920B"/>
  </w:style>
  <w:style w:type="paragraph" w:customStyle="1" w:styleId="FD09579AA65D4DD3A47CBEF5A3994EB8">
    <w:name w:val="FD09579AA65D4DD3A47CBEF5A3994EB8"/>
  </w:style>
  <w:style w:type="paragraph" w:customStyle="1" w:styleId="3EDCA31C0D58447E94D34688B76340D8">
    <w:name w:val="3EDCA31C0D58447E94D34688B76340D8"/>
  </w:style>
  <w:style w:type="paragraph" w:customStyle="1" w:styleId="82BBE79387A24F4EAF11D7A7A278B83F">
    <w:name w:val="82BBE79387A24F4EAF11D7A7A278B83F"/>
  </w:style>
  <w:style w:type="paragraph" w:customStyle="1" w:styleId="49CB9D491173401BB68FBBE187D6C41E">
    <w:name w:val="49CB9D491173401BB68FBBE187D6C41E"/>
  </w:style>
  <w:style w:type="paragraph" w:customStyle="1" w:styleId="27E8DF272E274604BF03820438BF2F63">
    <w:name w:val="27E8DF272E274604BF03820438BF2F63"/>
  </w:style>
  <w:style w:type="paragraph" w:customStyle="1" w:styleId="88BD6EB6E8A446839984110FD22F8BDC">
    <w:name w:val="88BD6EB6E8A446839984110FD22F8BDC"/>
  </w:style>
  <w:style w:type="paragraph" w:customStyle="1" w:styleId="6921D36B301445BABFBFD1DB5ABFFA09">
    <w:name w:val="6921D36B301445BABFBFD1DB5ABFFA09"/>
  </w:style>
  <w:style w:type="paragraph" w:customStyle="1" w:styleId="B48E356420A445CC851872621415358C">
    <w:name w:val="B48E356420A445CC851872621415358C"/>
  </w:style>
  <w:style w:type="paragraph" w:customStyle="1" w:styleId="CAEF36225A284F46A9E851D7F425DA3F">
    <w:name w:val="CAEF36225A284F46A9E851D7F425DA3F"/>
  </w:style>
  <w:style w:type="paragraph" w:customStyle="1" w:styleId="CFBBA6FC036E4AFEB8CFAB57FCBF4DCB">
    <w:name w:val="CFBBA6FC036E4AFEB8CFAB57FCBF4DCB"/>
  </w:style>
  <w:style w:type="paragraph" w:customStyle="1" w:styleId="C56853EC367A42608577B967FD64AF6B">
    <w:name w:val="C56853EC367A42608577B967FD64AF6B"/>
  </w:style>
  <w:style w:type="paragraph" w:customStyle="1" w:styleId="74140AB4DC704EF08251AF3E4BAAE189">
    <w:name w:val="74140AB4DC704EF08251AF3E4BAAE189"/>
  </w:style>
  <w:style w:type="paragraph" w:customStyle="1" w:styleId="A67769C3871A4B04A4A6D46C5F402558">
    <w:name w:val="A67769C3871A4B04A4A6D46C5F402558"/>
  </w:style>
  <w:style w:type="paragraph" w:customStyle="1" w:styleId="12161F6A003649F289E4C27E3ACA0AD7">
    <w:name w:val="12161F6A003649F289E4C27E3ACA0AD7"/>
  </w:style>
  <w:style w:type="paragraph" w:customStyle="1" w:styleId="D76A4B5E91D74223A9488590B2E66669">
    <w:name w:val="D76A4B5E91D74223A9488590B2E66669"/>
    <w:rsid w:val="00C01586"/>
  </w:style>
  <w:style w:type="paragraph" w:customStyle="1" w:styleId="5688599225F649FD9958EB50AC9A800D">
    <w:name w:val="5688599225F649FD9958EB50AC9A800D"/>
    <w:rsid w:val="00C01586"/>
  </w:style>
  <w:style w:type="paragraph" w:customStyle="1" w:styleId="EB06ACAC61094DC6A9BA56FD0F510784">
    <w:name w:val="EB06ACAC61094DC6A9BA56FD0F510784"/>
    <w:rsid w:val="00997CE2"/>
    <w:pPr>
      <w:spacing w:after="200" w:line="276" w:lineRule="auto"/>
    </w:pPr>
  </w:style>
  <w:style w:type="paragraph" w:customStyle="1" w:styleId="34B4D59F6A584CA49E8ACE54128B29BE">
    <w:name w:val="34B4D59F6A584CA49E8ACE54128B29BE"/>
    <w:rsid w:val="00997CE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2019-07-04T10:25:00Z</dcterms:created>
  <dcterms:modified xsi:type="dcterms:W3CDTF">2019-07-04T10:25:00Z</dcterms:modified>
</cp:coreProperties>
</file>