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4" w:type="pct"/>
        <w:tblInd w:w="-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1692"/>
        <w:gridCol w:w="179"/>
        <w:gridCol w:w="3413"/>
        <w:gridCol w:w="3961"/>
        <w:gridCol w:w="17"/>
        <w:gridCol w:w="30"/>
      </w:tblGrid>
      <w:tr w:rsidR="006A55E0" w:rsidRPr="004B4147" w14:paraId="274303C2" w14:textId="77777777" w:rsidTr="00A364C8">
        <w:trPr>
          <w:gridAfter w:val="2"/>
          <w:wAfter w:w="47" w:type="dxa"/>
          <w:trHeight w:val="639"/>
        </w:trPr>
        <w:tc>
          <w:tcPr>
            <w:tcW w:w="2361" w:type="dxa"/>
            <w:vMerge w:val="restart"/>
          </w:tcPr>
          <w:p w14:paraId="274303B6" w14:textId="77777777" w:rsidR="006A55E0" w:rsidRPr="006A55E0" w:rsidRDefault="00B26BFD" w:rsidP="004B4147">
            <w:pPr>
              <w:pStyle w:val="Logo"/>
            </w:pPr>
            <w:r>
              <w:object w:dxaOrig="5115" w:dyaOrig="5760" w14:anchorId="274304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1" type="#_x0000_t75" style="width:84.75pt;height:96pt" o:ole="">
                  <v:imagedata r:id="rId11" o:title=""/>
                </v:shape>
                <o:OLEObject Type="Embed" ProgID="PBrush" ShapeID="_x0000_i1341" DrawAspect="Content" ObjectID="_1660581321" r:id="rId12"/>
              </w:object>
            </w:r>
          </w:p>
        </w:tc>
        <w:tc>
          <w:tcPr>
            <w:tcW w:w="5289" w:type="dxa"/>
            <w:gridSpan w:val="3"/>
          </w:tcPr>
          <w:p w14:paraId="274303B7" w14:textId="77777777" w:rsidR="006A55E0" w:rsidRDefault="006A55E0" w:rsidP="00101E69">
            <w:pPr>
              <w:pStyle w:val="Title"/>
              <w:spacing w:before="0" w:line="240" w:lineRule="auto"/>
            </w:pPr>
            <w:r>
              <w:t>Pooja Singh</w:t>
            </w:r>
          </w:p>
        </w:tc>
        <w:tc>
          <w:tcPr>
            <w:tcW w:w="3965" w:type="dxa"/>
            <w:vMerge w:val="restart"/>
          </w:tcPr>
          <w:tbl>
            <w:tblPr>
              <w:tblW w:w="4919" w:type="pct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532"/>
            </w:tblGrid>
            <w:tr w:rsidR="006A55E0" w:rsidRPr="00997E86" w14:paraId="274303BA" w14:textId="77777777" w:rsidTr="00D43BB5">
              <w:trPr>
                <w:trHeight w:val="404"/>
              </w:trPr>
              <w:tc>
                <w:tcPr>
                  <w:tcW w:w="355" w:type="dxa"/>
                  <w:vAlign w:val="center"/>
                </w:tcPr>
                <w:p w14:paraId="274303B8" w14:textId="77777777" w:rsidR="006A55E0" w:rsidRPr="00997E86" w:rsidRDefault="00A63151" w:rsidP="00D43BB5">
                  <w:pPr>
                    <w:pStyle w:val="Contact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 w14:anchorId="27430423">
                      <v:group id="Group 131" o:spid="_x0000_s1026" alt="Icon Phone" style="width:16.8pt;height:16.8pt;mso-position-horizontal-relative:char;mso-position-vertical-relative:line" coordorigin="5158,21295" coordsize="2130,2130">
                        <v:rect id="Rectangle 132" o:spid="_x0000_s1027" style="position:absolute;left:5158;top:21295;width:2131;height:21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  <o:lock v:ext="edit" aspectratio="t"/>
                        </v:rect>
                        <v:shape id="Graphic 28" o:spid="_x0000_s1028" type="#_x0000_t75" alt="Icon Phone" style="position:absolute;left:5770;top:21906;width:908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  <v:imagedata r:id="rId13" o:title="Icon Phone"/>
                        </v:shape>
                        <w10:anchorlock/>
                      </v:group>
                    </w:pict>
                  </w:r>
                </w:p>
              </w:tc>
              <w:tc>
                <w:tcPr>
                  <w:tcW w:w="3531" w:type="dxa"/>
                  <w:vAlign w:val="center"/>
                </w:tcPr>
                <w:p w14:paraId="274303B9" w14:textId="77777777" w:rsidR="006A55E0" w:rsidRPr="00C261FF" w:rsidRDefault="006A55E0" w:rsidP="00D43BB5">
                  <w:pPr>
                    <w:pStyle w:val="Contact"/>
                    <w:rPr>
                      <w:color w:val="FFFFFF" w:themeColor="background1"/>
                    </w:rPr>
                  </w:pPr>
                  <w:r w:rsidRPr="00C261FF">
                    <w:rPr>
                      <w:color w:val="FFFFFF" w:themeColor="background1"/>
                    </w:rPr>
                    <w:t>+91 8799776819</w:t>
                  </w:r>
                </w:p>
              </w:tc>
            </w:tr>
            <w:tr w:rsidR="006A55E0" w:rsidRPr="00997E86" w14:paraId="274303BD" w14:textId="77777777" w:rsidTr="00D43BB5">
              <w:trPr>
                <w:trHeight w:val="204"/>
              </w:trPr>
              <w:tc>
                <w:tcPr>
                  <w:tcW w:w="355" w:type="dxa"/>
                  <w:vAlign w:val="center"/>
                </w:tcPr>
                <w:p w14:paraId="274303BB" w14:textId="77777777" w:rsidR="006A55E0" w:rsidRPr="00621B5C" w:rsidRDefault="00A63151" w:rsidP="00D43BB5">
                  <w:pPr>
                    <w:pStyle w:val="Contact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 w14:anchorId="27430425">
                      <v:group id="Group 137" o:spid="_x0000_s1032" alt="Icon Email" style="width:16.8pt;height:16.8pt;mso-position-horizontal-relative:char;mso-position-vertical-relative:line" coordorigin="5158,24029" coordsize="2130,2130">
                        <v:rect id="Rectangle 138" o:spid="_x0000_s1034" style="position:absolute;left:5158;top:24029;width:2131;height:21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  <o:lock v:ext="edit" aspectratio="t"/>
                        </v:rect>
                        <v:shape id="Graphic 30" o:spid="_x0000_s1033" type="#_x0000_t75" alt="Icon Email" style="position:absolute;left:5717;top:24725;width:970;height:7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  <v:imagedata r:id="rId14" o:title="Icon Email"/>
                        </v:shape>
                        <w10:anchorlock/>
                      </v:group>
                    </w:pict>
                  </w:r>
                </w:p>
              </w:tc>
              <w:tc>
                <w:tcPr>
                  <w:tcW w:w="3531" w:type="dxa"/>
                  <w:vAlign w:val="center"/>
                </w:tcPr>
                <w:p w14:paraId="274303BC" w14:textId="77777777" w:rsidR="006A55E0" w:rsidRPr="00C261FF" w:rsidRDefault="006A55E0" w:rsidP="00D43BB5">
                  <w:pPr>
                    <w:pStyle w:val="Contact"/>
                    <w:rPr>
                      <w:color w:val="FFFFFF" w:themeColor="background1"/>
                    </w:rPr>
                  </w:pPr>
                  <w:r w:rsidRPr="00C261FF">
                    <w:rPr>
                      <w:color w:val="FFFFFF" w:themeColor="background1"/>
                    </w:rPr>
                    <w:t>poojasingh11071993@gmail.com</w:t>
                  </w:r>
                </w:p>
              </w:tc>
            </w:tr>
            <w:tr w:rsidR="006A55E0" w:rsidRPr="00CD2FD2" w14:paraId="274303C0" w14:textId="77777777" w:rsidTr="00D43BB5">
              <w:trPr>
                <w:trHeight w:val="234"/>
              </w:trPr>
              <w:tc>
                <w:tcPr>
                  <w:tcW w:w="355" w:type="dxa"/>
                  <w:vAlign w:val="center"/>
                </w:tcPr>
                <w:p w14:paraId="274303BE" w14:textId="77777777" w:rsidR="006A55E0" w:rsidRPr="00621B5C" w:rsidRDefault="00A63151" w:rsidP="00D43BB5">
                  <w:pPr>
                    <w:pStyle w:val="Contact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 w14:anchorId="27430427">
                      <v:group id="Group 143" o:spid="_x0000_s1029" alt="Icon LinkedIn" style="width:16.8pt;height:16.8pt;mso-position-horizontal-relative:char;mso-position-vertical-relative:line" coordorigin="5158,29499" coordsize="2130,2130">
                        <v:rect id="Rectangle 144" o:spid="_x0000_s1031" style="position:absolute;left:5158;top:29499;width:2131;height:21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  <o:lock v:ext="edit" aspectratio="t"/>
                        </v:rect>
                        <v:shape id="Graphic 34" o:spid="_x0000_s1030" type="#_x0000_t75" alt="Call center" style="position:absolute;left:5544;top:29884;width:1359;height:1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  <v:imagedata r:id="rId15" o:title="Call center"/>
                        </v:shape>
                        <w10:anchorlock/>
                      </v:group>
                    </w:pict>
                  </w:r>
                </w:p>
              </w:tc>
              <w:tc>
                <w:tcPr>
                  <w:tcW w:w="3531" w:type="dxa"/>
                  <w:vAlign w:val="center"/>
                </w:tcPr>
                <w:p w14:paraId="274303BF" w14:textId="77777777" w:rsidR="006A55E0" w:rsidRPr="00C261FF" w:rsidRDefault="005D44D7" w:rsidP="00D43BB5">
                  <w:pPr>
                    <w:pStyle w:val="Contac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13</w:t>
                  </w:r>
                  <w:r w:rsidR="006A55E0" w:rsidRPr="00C261FF">
                    <w:rPr>
                      <w:color w:val="FFFFFF" w:themeColor="background1"/>
                    </w:rPr>
                    <w:t>+ Month Experience</w:t>
                  </w:r>
                </w:p>
              </w:tc>
            </w:tr>
          </w:tbl>
          <w:p w14:paraId="274303C1" w14:textId="77777777" w:rsidR="006A55E0" w:rsidRPr="00D43BB5" w:rsidRDefault="006A55E0" w:rsidP="00D43BB5"/>
        </w:tc>
      </w:tr>
      <w:tr w:rsidR="006A55E0" w:rsidRPr="004B4147" w14:paraId="274303C7" w14:textId="77777777" w:rsidTr="00A364C8">
        <w:trPr>
          <w:gridAfter w:val="2"/>
          <w:wAfter w:w="47" w:type="dxa"/>
          <w:trHeight w:val="549"/>
        </w:trPr>
        <w:tc>
          <w:tcPr>
            <w:tcW w:w="2361" w:type="dxa"/>
            <w:vMerge/>
          </w:tcPr>
          <w:p w14:paraId="274303C3" w14:textId="77777777" w:rsidR="006A55E0" w:rsidRPr="004B4147" w:rsidRDefault="006A55E0" w:rsidP="000161E1"/>
        </w:tc>
        <w:tc>
          <w:tcPr>
            <w:tcW w:w="5289" w:type="dxa"/>
            <w:gridSpan w:val="3"/>
          </w:tcPr>
          <w:p w14:paraId="274303C4" w14:textId="77777777" w:rsidR="006A55E0" w:rsidRDefault="006A55E0" w:rsidP="00A21AF8">
            <w:pPr>
              <w:pStyle w:val="Jobtitle"/>
            </w:pPr>
            <w:r>
              <w:t>HR Executive</w:t>
            </w:r>
          </w:p>
          <w:p w14:paraId="274303C5" w14:textId="77777777" w:rsidR="006A55E0" w:rsidRPr="004B4147" w:rsidRDefault="006A55E0" w:rsidP="00A21AF8">
            <w:pPr>
              <w:pStyle w:val="Jobtitle"/>
            </w:pPr>
          </w:p>
        </w:tc>
        <w:tc>
          <w:tcPr>
            <w:tcW w:w="3965" w:type="dxa"/>
            <w:vMerge/>
          </w:tcPr>
          <w:p w14:paraId="274303C6" w14:textId="77777777" w:rsidR="006A55E0" w:rsidRPr="004B4147" w:rsidRDefault="006A55E0" w:rsidP="00A21AF8">
            <w:pPr>
              <w:pStyle w:val="Jobtitle"/>
            </w:pPr>
          </w:p>
        </w:tc>
      </w:tr>
      <w:tr w:rsidR="00A364C8" w:rsidRPr="004B4147" w14:paraId="274303CA" w14:textId="77777777" w:rsidTr="00675BB0">
        <w:trPr>
          <w:gridAfter w:val="2"/>
          <w:wAfter w:w="47" w:type="dxa"/>
          <w:trHeight w:val="854"/>
        </w:trPr>
        <w:tc>
          <w:tcPr>
            <w:tcW w:w="2361" w:type="dxa"/>
            <w:vMerge/>
          </w:tcPr>
          <w:p w14:paraId="274303C8" w14:textId="77777777" w:rsidR="00A364C8" w:rsidRPr="004B4147" w:rsidRDefault="00A364C8" w:rsidP="00A21AF8"/>
        </w:tc>
        <w:tc>
          <w:tcPr>
            <w:tcW w:w="1694" w:type="dxa"/>
          </w:tcPr>
          <w:p w14:paraId="1DDD9DC1" w14:textId="77777777" w:rsidR="00A364C8" w:rsidRDefault="00A364C8" w:rsidP="00A21AF8">
            <w:pPr>
              <w:pStyle w:val="Jobtitle"/>
            </w:pPr>
          </w:p>
        </w:tc>
        <w:tc>
          <w:tcPr>
            <w:tcW w:w="179" w:type="dxa"/>
            <w:tcBorders>
              <w:left w:val="nil"/>
            </w:tcBorders>
          </w:tcPr>
          <w:p w14:paraId="48F5B39D" w14:textId="33429F14" w:rsidR="00A364C8" w:rsidRDefault="00A364C8" w:rsidP="00A21AF8">
            <w:pPr>
              <w:pStyle w:val="Jobtitle"/>
            </w:pPr>
          </w:p>
        </w:tc>
        <w:tc>
          <w:tcPr>
            <w:tcW w:w="7381" w:type="dxa"/>
            <w:gridSpan w:val="2"/>
            <w:vMerge w:val="restart"/>
          </w:tcPr>
          <w:p w14:paraId="74CA663D" w14:textId="77777777" w:rsidR="00A364C8" w:rsidRPr="008B45AA" w:rsidRDefault="00A364C8" w:rsidP="007E7127">
            <w:pPr>
              <w:pStyle w:val="Heading1"/>
              <w:spacing w:after="0"/>
              <w:rPr>
                <w:sz w:val="24"/>
                <w:szCs w:val="24"/>
              </w:rPr>
            </w:pPr>
          </w:p>
          <w:p w14:paraId="15D4ACC4" w14:textId="1A882A45" w:rsidR="00A364C8" w:rsidRPr="00997E86" w:rsidRDefault="00A364C8" w:rsidP="007E7127">
            <w:pPr>
              <w:pStyle w:val="Heading1"/>
              <w:spacing w:after="0"/>
            </w:pPr>
            <w:r w:rsidRPr="00B0210A">
              <w:t>Career Objective</w:t>
            </w:r>
          </w:p>
          <w:p w14:paraId="274303C9" w14:textId="1AF49760" w:rsidR="00A364C8" w:rsidRDefault="00A364C8" w:rsidP="008B45AA">
            <w:pPr>
              <w:pStyle w:val="Heading1"/>
            </w:pPr>
            <w:r w:rsidRPr="00BB11C6">
              <w:rPr>
                <w:caps w:val="0"/>
                <w:color w:val="262626" w:themeColor="text1" w:themeTint="D9"/>
                <w:spacing w:val="0"/>
                <w:sz w:val="22"/>
                <w:szCs w:val="22"/>
              </w:rPr>
              <w:t>Seeking to land the position as HR Assistant in your respected organization where I can contribute my administrative abilities and interpersonal skills to help and growth of the organization.</w:t>
            </w:r>
          </w:p>
        </w:tc>
      </w:tr>
      <w:tr w:rsidR="008B45AA" w:rsidRPr="00997E86" w14:paraId="274303FC" w14:textId="77777777" w:rsidTr="00A364C8">
        <w:trPr>
          <w:gridAfter w:val="2"/>
          <w:wAfter w:w="47" w:type="dxa"/>
          <w:trHeight w:val="1359"/>
        </w:trPr>
        <w:tc>
          <w:tcPr>
            <w:tcW w:w="4055" w:type="dxa"/>
            <w:gridSpan w:val="2"/>
            <w:vMerge w:val="restart"/>
            <w:tcBorders>
              <w:right w:val="single" w:sz="4" w:space="0" w:color="auto"/>
            </w:tcBorders>
          </w:tcPr>
          <w:bookmarkStart w:id="0" w:name="_Hlk33992899" w:displacedByCustomXml="next"/>
          <w:bookmarkStart w:id="1" w:name="_Hlk33994968" w:displacedByCustomXml="next"/>
          <w:sdt>
            <w:sdtPr>
              <w:id w:val="-2037806220"/>
              <w:placeholder>
                <w:docPart w:val="AC3099A804E74436BA790AF747CB984E"/>
              </w:placeholder>
              <w:temporary/>
              <w:showingPlcHdr/>
            </w:sdtPr>
            <w:sdtContent>
              <w:p w14:paraId="274303CB" w14:textId="77777777" w:rsidR="008B45AA" w:rsidRDefault="008B45AA" w:rsidP="00D1240A">
                <w:pPr>
                  <w:pStyle w:val="Heading1"/>
                  <w:spacing w:line="240" w:lineRule="auto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>
                  <w:t>Skills</w:t>
                </w:r>
              </w:p>
            </w:sdtContent>
          </w:sdt>
          <w:p w14:paraId="274303CC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Recruitment </w:t>
            </w:r>
          </w:p>
          <w:p w14:paraId="274303CD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Induction and On-boarding</w:t>
            </w:r>
          </w:p>
          <w:p w14:paraId="274303CE" w14:textId="77777777" w:rsidR="008B45AA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HR Policies and HR Manual</w:t>
            </w:r>
          </w:p>
          <w:p w14:paraId="274303CF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Leave Management</w:t>
            </w:r>
          </w:p>
          <w:p w14:paraId="274303D0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Performance Management</w:t>
            </w:r>
          </w:p>
          <w:p w14:paraId="274303D1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Employee Engagement</w:t>
            </w:r>
          </w:p>
          <w:p w14:paraId="274303D2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Workforce Management</w:t>
            </w:r>
          </w:p>
          <w:p w14:paraId="274303D3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Exit Formalities</w:t>
            </w:r>
          </w:p>
          <w:p w14:paraId="274303D4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Compensation and Benefits</w:t>
            </w:r>
          </w:p>
          <w:p w14:paraId="274303D5" w14:textId="77777777" w:rsidR="008B45AA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  <w:r w:rsidRPr="006A55E0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>Employee Motivation</w:t>
            </w:r>
          </w:p>
          <w:p w14:paraId="274303D6" w14:textId="77777777" w:rsidR="008B45AA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</w:p>
          <w:p w14:paraId="274303D7" w14:textId="77777777" w:rsidR="008B45AA" w:rsidRPr="006A55E0" w:rsidRDefault="008B45AA" w:rsidP="006A55E0">
            <w:pPr>
              <w:spacing w:after="0"/>
              <w:rPr>
                <w:rFonts w:eastAsiaTheme="majorEastAsia" w:cstheme="majorBidi"/>
                <w:color w:val="1D3251" w:themeColor="accent1"/>
                <w:sz w:val="22"/>
                <w:szCs w:val="26"/>
              </w:rPr>
            </w:pPr>
          </w:p>
          <w:sdt>
            <w:sdtPr>
              <w:id w:val="434569950"/>
              <w:placeholder>
                <w:docPart w:val="91707D8FBC8D419C8B3332A54FB5E1FB"/>
              </w:placeholder>
              <w:temporary/>
              <w:showingPlcHdr/>
            </w:sdtPr>
            <w:sdtContent>
              <w:p w14:paraId="274303D8" w14:textId="77777777" w:rsidR="008B45AA" w:rsidRDefault="008B45AA" w:rsidP="00D1240A">
                <w:pPr>
                  <w:pStyle w:val="Heading1"/>
                </w:pPr>
                <w:r>
                  <w:t>Education</w:t>
                </w:r>
              </w:p>
            </w:sdtContent>
          </w:sdt>
          <w:p w14:paraId="274303D9" w14:textId="77777777" w:rsidR="008B45AA" w:rsidRDefault="008B45AA" w:rsidP="00D1240A">
            <w:pPr>
              <w:pStyle w:val="Heading2"/>
            </w:pPr>
            <w:r w:rsidRPr="00AA0FE1">
              <w:t>MBA (HR&amp; Finance)</w:t>
            </w:r>
          </w:p>
          <w:p w14:paraId="274303DA" w14:textId="77777777" w:rsidR="008B45AA" w:rsidRDefault="008B45AA" w:rsidP="00D1240A">
            <w:pPr>
              <w:pStyle w:val="Heading4"/>
            </w:pPr>
            <w:r w:rsidRPr="00AA0FE1">
              <w:t>SYMBIOSIS UNIVERSITY</w:t>
            </w:r>
          </w:p>
          <w:p w14:paraId="274303DB" w14:textId="77777777" w:rsidR="008B45AA" w:rsidRPr="004507A3" w:rsidRDefault="008B45AA" w:rsidP="00D1240A">
            <w:pPr>
              <w:rPr>
                <w:sz w:val="20"/>
                <w:szCs w:val="20"/>
              </w:rPr>
            </w:pPr>
            <w:r w:rsidRPr="004507A3">
              <w:rPr>
                <w:sz w:val="20"/>
                <w:szCs w:val="20"/>
              </w:rPr>
              <w:t>2017-2019</w:t>
            </w:r>
          </w:p>
          <w:p w14:paraId="274303DC" w14:textId="77777777" w:rsidR="008B45AA" w:rsidRDefault="008B45AA" w:rsidP="00D1240A">
            <w:pPr>
              <w:pStyle w:val="Heading2"/>
            </w:pPr>
            <w:r w:rsidRPr="00AA0FE1">
              <w:t>Post-Graduation (M.COM.)</w:t>
            </w:r>
          </w:p>
          <w:p w14:paraId="274303DD" w14:textId="77777777" w:rsidR="008B45AA" w:rsidRDefault="008B45AA" w:rsidP="00D1240A">
            <w:pPr>
              <w:pStyle w:val="Heading4"/>
            </w:pPr>
            <w:r w:rsidRPr="0007551D">
              <w:rPr>
                <w:rFonts w:ascii="Calibri" w:hAnsi="Calibri" w:cs="Calibri"/>
                <w:bCs/>
                <w:iCs w:val="0"/>
                <w:sz w:val="22"/>
                <w:szCs w:val="22"/>
              </w:rPr>
              <w:t>DR.B.</w:t>
            </w:r>
            <w:proofErr w:type="gramStart"/>
            <w:r w:rsidRPr="0007551D">
              <w:rPr>
                <w:rFonts w:ascii="Calibri" w:hAnsi="Calibri" w:cs="Calibri"/>
                <w:bCs/>
                <w:iCs w:val="0"/>
                <w:sz w:val="22"/>
                <w:szCs w:val="22"/>
              </w:rPr>
              <w:t>R.AMBEDKAR</w:t>
            </w:r>
            <w:proofErr w:type="gramEnd"/>
            <w:r w:rsidRPr="0007551D">
              <w:rPr>
                <w:rFonts w:ascii="Calibri" w:hAnsi="Calibri" w:cs="Calibri"/>
                <w:bCs/>
                <w:iCs w:val="0"/>
                <w:sz w:val="22"/>
                <w:szCs w:val="22"/>
              </w:rPr>
              <w:t xml:space="preserve"> UNIVERSITY</w:t>
            </w:r>
          </w:p>
          <w:p w14:paraId="274303DE" w14:textId="77777777" w:rsidR="008B45AA" w:rsidRPr="004507A3" w:rsidRDefault="008B45AA" w:rsidP="00D1240A">
            <w:pPr>
              <w:rPr>
                <w:sz w:val="20"/>
                <w:szCs w:val="20"/>
              </w:rPr>
            </w:pPr>
            <w:r w:rsidRPr="004507A3">
              <w:rPr>
                <w:sz w:val="20"/>
                <w:szCs w:val="20"/>
              </w:rPr>
              <w:t>2014-2016</w:t>
            </w:r>
          </w:p>
          <w:p w14:paraId="274303DF" w14:textId="77777777" w:rsidR="008B45AA" w:rsidRDefault="008B45AA" w:rsidP="00D1240A">
            <w:pPr>
              <w:pStyle w:val="Heading2"/>
            </w:pPr>
            <w:r w:rsidRPr="0007551D">
              <w:rPr>
                <w:rFonts w:ascii="Calibri" w:hAnsi="Calibri" w:cs="Calibri"/>
                <w:szCs w:val="22"/>
              </w:rPr>
              <w:t>Graduation (B.COM.)</w:t>
            </w:r>
          </w:p>
          <w:p w14:paraId="274303E0" w14:textId="77777777" w:rsidR="008B45AA" w:rsidRDefault="008B45AA" w:rsidP="00D1240A">
            <w:pPr>
              <w:pStyle w:val="Heading4"/>
            </w:pPr>
            <w:r w:rsidRPr="0007551D">
              <w:rPr>
                <w:rFonts w:ascii="Calibri" w:hAnsi="Calibri" w:cs="Calibri"/>
                <w:bCs/>
                <w:iCs w:val="0"/>
                <w:sz w:val="22"/>
                <w:szCs w:val="22"/>
              </w:rPr>
              <w:t>DR.B.</w:t>
            </w:r>
            <w:proofErr w:type="gramStart"/>
            <w:r w:rsidRPr="0007551D">
              <w:rPr>
                <w:rFonts w:ascii="Calibri" w:hAnsi="Calibri" w:cs="Calibri"/>
                <w:bCs/>
                <w:iCs w:val="0"/>
                <w:sz w:val="22"/>
                <w:szCs w:val="22"/>
              </w:rPr>
              <w:t>R.AMBEDKAR</w:t>
            </w:r>
            <w:proofErr w:type="gramEnd"/>
            <w:r w:rsidRPr="0007551D">
              <w:rPr>
                <w:rFonts w:ascii="Calibri" w:hAnsi="Calibri" w:cs="Calibri"/>
                <w:bCs/>
                <w:iCs w:val="0"/>
                <w:sz w:val="22"/>
                <w:szCs w:val="22"/>
              </w:rPr>
              <w:t xml:space="preserve"> UNIVERSITY</w:t>
            </w:r>
          </w:p>
          <w:p w14:paraId="274303E1" w14:textId="77777777" w:rsidR="008B45AA" w:rsidRPr="004507A3" w:rsidRDefault="008B45AA" w:rsidP="00D1240A">
            <w:pPr>
              <w:rPr>
                <w:sz w:val="20"/>
                <w:szCs w:val="20"/>
              </w:rPr>
            </w:pPr>
            <w:r w:rsidRPr="004507A3">
              <w:rPr>
                <w:sz w:val="20"/>
                <w:szCs w:val="20"/>
              </w:rPr>
              <w:t>2011-2014</w:t>
            </w:r>
          </w:p>
          <w:p w14:paraId="274303E2" w14:textId="77777777" w:rsidR="008B45AA" w:rsidRDefault="008B45AA" w:rsidP="00D1240A"/>
          <w:p w14:paraId="274303E3" w14:textId="77777777" w:rsidR="008B45AA" w:rsidRDefault="008B45AA" w:rsidP="00D1240A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8"/>
                <w:szCs w:val="18"/>
              </w:rPr>
            </w:pPr>
            <w:r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270"/>
              <w:gridCol w:w="2245"/>
            </w:tblGrid>
            <w:tr w:rsidR="008B45AA" w14:paraId="274303E7" w14:textId="77777777" w:rsidTr="00D1240A">
              <w:tc>
                <w:tcPr>
                  <w:tcW w:w="1435" w:type="dxa"/>
                </w:tcPr>
                <w:p w14:paraId="274303E4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 w:rsidRPr="00D1240A"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Father Name</w:t>
                  </w:r>
                </w:p>
              </w:tc>
              <w:tc>
                <w:tcPr>
                  <w:tcW w:w="270" w:type="dxa"/>
                </w:tcPr>
                <w:p w14:paraId="274303E5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245" w:type="dxa"/>
                </w:tcPr>
                <w:p w14:paraId="274303E6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Mr. Man Singh</w:t>
                  </w:r>
                </w:p>
              </w:tc>
            </w:tr>
            <w:tr w:rsidR="008B45AA" w14:paraId="274303EB" w14:textId="77777777" w:rsidTr="00D1240A">
              <w:tc>
                <w:tcPr>
                  <w:tcW w:w="1435" w:type="dxa"/>
                </w:tcPr>
                <w:p w14:paraId="274303E8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D.</w:t>
                  </w:r>
                  <w:proofErr w:type="gramStart"/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O.B</w:t>
                  </w:r>
                  <w:proofErr w:type="gramEnd"/>
                </w:p>
              </w:tc>
              <w:tc>
                <w:tcPr>
                  <w:tcW w:w="270" w:type="dxa"/>
                </w:tcPr>
                <w:p w14:paraId="274303E9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245" w:type="dxa"/>
                </w:tcPr>
                <w:p w14:paraId="274303EA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11-July-1993</w:t>
                  </w:r>
                </w:p>
              </w:tc>
            </w:tr>
            <w:tr w:rsidR="008B45AA" w14:paraId="274303EF" w14:textId="77777777" w:rsidTr="00D1240A">
              <w:tc>
                <w:tcPr>
                  <w:tcW w:w="1435" w:type="dxa"/>
                </w:tcPr>
                <w:p w14:paraId="274303EC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 w:rsidRPr="00D1240A"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Religion</w:t>
                  </w:r>
                </w:p>
              </w:tc>
              <w:tc>
                <w:tcPr>
                  <w:tcW w:w="270" w:type="dxa"/>
                </w:tcPr>
                <w:p w14:paraId="274303ED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245" w:type="dxa"/>
                </w:tcPr>
                <w:p w14:paraId="274303EE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Hindu</w:t>
                  </w:r>
                </w:p>
              </w:tc>
            </w:tr>
            <w:tr w:rsidR="008B45AA" w14:paraId="274303F3" w14:textId="77777777" w:rsidTr="00D1240A">
              <w:tc>
                <w:tcPr>
                  <w:tcW w:w="1435" w:type="dxa"/>
                </w:tcPr>
                <w:p w14:paraId="274303F0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 w:rsidRPr="00D1240A"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270" w:type="dxa"/>
                </w:tcPr>
                <w:p w14:paraId="274303F1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245" w:type="dxa"/>
                </w:tcPr>
                <w:p w14:paraId="274303F2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Indian</w:t>
                  </w:r>
                </w:p>
              </w:tc>
            </w:tr>
            <w:tr w:rsidR="008B45AA" w14:paraId="274303F7" w14:textId="77777777" w:rsidTr="00D1240A">
              <w:tc>
                <w:tcPr>
                  <w:tcW w:w="1435" w:type="dxa"/>
                </w:tcPr>
                <w:p w14:paraId="274303F4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 w:rsidRPr="00D1240A"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Languages</w:t>
                  </w:r>
                </w:p>
              </w:tc>
              <w:tc>
                <w:tcPr>
                  <w:tcW w:w="270" w:type="dxa"/>
                </w:tcPr>
                <w:p w14:paraId="274303F5" w14:textId="77777777" w:rsidR="008B45AA" w:rsidRPr="00D1240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245" w:type="dxa"/>
                </w:tcPr>
                <w:p w14:paraId="274303F6" w14:textId="77777777" w:rsidR="008B45AA" w:rsidRDefault="008B45AA" w:rsidP="00D1240A">
                  <w:pPr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</w:pPr>
                  <w:r w:rsidRPr="00D1240A">
                    <w:rPr>
                      <w:rFonts w:ascii="Calibri" w:eastAsiaTheme="majorEastAsia" w:hAnsi="Calibri" w:cs="Calibri"/>
                      <w:color w:val="1D3251" w:themeColor="accent1"/>
                      <w:sz w:val="22"/>
                      <w:szCs w:val="22"/>
                    </w:rPr>
                    <w:t>English, Hindi</w:t>
                  </w:r>
                </w:p>
              </w:tc>
            </w:tr>
          </w:tbl>
          <w:p w14:paraId="274303F8" w14:textId="77777777" w:rsidR="008B45AA" w:rsidRPr="00B03ED5" w:rsidRDefault="008B45AA" w:rsidP="00D1240A"/>
        </w:tc>
        <w:tc>
          <w:tcPr>
            <w:tcW w:w="1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74303F9" w14:textId="77777777" w:rsidR="008B45AA" w:rsidRPr="00997E86" w:rsidRDefault="008B45AA" w:rsidP="00F91A57">
            <w:pPr>
              <w:pStyle w:val="Heading1"/>
              <w:spacing w:after="0"/>
            </w:pPr>
          </w:p>
        </w:tc>
        <w:tc>
          <w:tcPr>
            <w:tcW w:w="7381" w:type="dxa"/>
            <w:gridSpan w:val="2"/>
            <w:vMerge/>
          </w:tcPr>
          <w:p w14:paraId="274303FB" w14:textId="2DE90EAF" w:rsidR="008B45AA" w:rsidRPr="008B45AA" w:rsidRDefault="008B45AA" w:rsidP="008B45AA">
            <w:pPr>
              <w:pStyle w:val="Heading1"/>
              <w:rPr>
                <w:caps w:val="0"/>
                <w:color w:val="262626" w:themeColor="text1" w:themeTint="D9"/>
                <w:spacing w:val="0"/>
                <w:sz w:val="22"/>
                <w:szCs w:val="22"/>
              </w:rPr>
            </w:pPr>
          </w:p>
        </w:tc>
      </w:tr>
      <w:bookmarkEnd w:id="1"/>
      <w:bookmarkEnd w:id="0"/>
      <w:tr w:rsidR="00356A12" w:rsidRPr="00997E86" w14:paraId="27430401" w14:textId="77777777" w:rsidTr="00A364C8">
        <w:trPr>
          <w:trHeight w:val="279"/>
        </w:trPr>
        <w:tc>
          <w:tcPr>
            <w:tcW w:w="4055" w:type="dxa"/>
            <w:gridSpan w:val="2"/>
            <w:vMerge/>
            <w:tcBorders>
              <w:right w:val="single" w:sz="4" w:space="0" w:color="auto"/>
            </w:tcBorders>
          </w:tcPr>
          <w:p w14:paraId="274303FD" w14:textId="77777777" w:rsidR="00356A12" w:rsidRPr="00997E86" w:rsidRDefault="00356A12" w:rsidP="00D1240A"/>
        </w:tc>
        <w:tc>
          <w:tcPr>
            <w:tcW w:w="1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74303FE" w14:textId="77777777" w:rsidR="00356A12" w:rsidRPr="00997E86" w:rsidRDefault="00356A12" w:rsidP="00D1240A"/>
        </w:tc>
        <w:tc>
          <w:tcPr>
            <w:tcW w:w="7398" w:type="dxa"/>
            <w:gridSpan w:val="3"/>
          </w:tcPr>
          <w:sdt>
            <w:sdtPr>
              <w:id w:val="864106690"/>
              <w:placeholder>
                <w:docPart w:val="9036E8FE9A9B4D2C9C37BAF9632E32AE"/>
              </w:placeholder>
              <w:temporary/>
              <w:showingPlcHdr/>
            </w:sdtPr>
            <w:sdtContent>
              <w:p w14:paraId="401CCA6E" w14:textId="77777777" w:rsidR="00356A12" w:rsidRDefault="00356A12" w:rsidP="00356A12">
                <w:pPr>
                  <w:pStyle w:val="Heading1"/>
                  <w:spacing w:after="0"/>
                </w:pPr>
                <w:r>
                  <w:t>Experience</w:t>
                </w:r>
              </w:p>
            </w:sdtContent>
          </w:sdt>
          <w:p w14:paraId="2B8EB5B4" w14:textId="77777777" w:rsidR="00356A12" w:rsidRDefault="00356A12" w:rsidP="00D1240A">
            <w:pPr>
              <w:pStyle w:val="Heading1"/>
              <w:spacing w:after="0"/>
              <w:rPr>
                <w:caps w:val="0"/>
                <w:spacing w:val="0"/>
                <w:sz w:val="22"/>
                <w:szCs w:val="24"/>
              </w:rPr>
            </w:pPr>
            <w:r w:rsidRPr="00134997">
              <w:rPr>
                <w:caps w:val="0"/>
                <w:spacing w:val="0"/>
                <w:sz w:val="22"/>
                <w:szCs w:val="24"/>
              </w:rPr>
              <w:t xml:space="preserve">P.S </w:t>
            </w:r>
            <w:r>
              <w:rPr>
                <w:caps w:val="0"/>
                <w:spacing w:val="0"/>
                <w:sz w:val="22"/>
                <w:szCs w:val="24"/>
              </w:rPr>
              <w:t>ENTERPRISE</w:t>
            </w:r>
          </w:p>
          <w:p w14:paraId="1CDD88C5" w14:textId="77777777" w:rsidR="00356A12" w:rsidRPr="00134997" w:rsidRDefault="00356A12" w:rsidP="00D1240A">
            <w:pPr>
              <w:pStyle w:val="Heading1"/>
              <w:spacing w:after="0"/>
              <w:rPr>
                <w:caps w:val="0"/>
                <w:spacing w:val="0"/>
                <w:sz w:val="22"/>
                <w:szCs w:val="24"/>
              </w:rPr>
            </w:pPr>
            <w:r>
              <w:rPr>
                <w:caps w:val="0"/>
                <w:spacing w:val="0"/>
                <w:sz w:val="22"/>
                <w:szCs w:val="24"/>
              </w:rPr>
              <w:t xml:space="preserve">From </w:t>
            </w:r>
            <w:r w:rsidRPr="00134997">
              <w:rPr>
                <w:caps w:val="0"/>
                <w:spacing w:val="0"/>
                <w:sz w:val="22"/>
                <w:szCs w:val="24"/>
              </w:rPr>
              <w:t xml:space="preserve">10th December 2019 to </w:t>
            </w:r>
            <w:r>
              <w:rPr>
                <w:caps w:val="0"/>
                <w:spacing w:val="0"/>
                <w:sz w:val="22"/>
                <w:szCs w:val="24"/>
              </w:rPr>
              <w:t xml:space="preserve">Current as </w:t>
            </w:r>
            <w:r w:rsidRPr="00134997">
              <w:rPr>
                <w:caps w:val="0"/>
                <w:spacing w:val="0"/>
                <w:sz w:val="22"/>
                <w:szCs w:val="24"/>
              </w:rPr>
              <w:t>HR Executive</w:t>
            </w:r>
          </w:p>
          <w:p w14:paraId="79D4A0E4" w14:textId="77777777" w:rsidR="00356A12" w:rsidRDefault="00356A12" w:rsidP="00D1240A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>Screening candidate profiles from various job portals</w:t>
            </w:r>
            <w:r>
              <w:rPr>
                <w:rFonts w:ascii="Calibri" w:hAnsi="Calibri" w:cs="Calibri"/>
                <w:sz w:val="22"/>
                <w:szCs w:val="22"/>
              </w:rPr>
              <w:t>, social media</w:t>
            </w:r>
            <w:r w:rsidRPr="0007551D">
              <w:rPr>
                <w:rFonts w:ascii="Calibri" w:hAnsi="Calibri" w:cs="Calibri"/>
                <w:sz w:val="22"/>
                <w:szCs w:val="22"/>
              </w:rPr>
              <w:t xml:space="preserve"> and identifying candidates</w:t>
            </w:r>
          </w:p>
          <w:p w14:paraId="7A5449BA" w14:textId="18CE88BD" w:rsidR="00356A12" w:rsidRPr="0007551D" w:rsidRDefault="00356A12" w:rsidP="00D1240A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Managing hiring process by s</w:t>
            </w:r>
            <w:r w:rsidRPr="0007551D">
              <w:rPr>
                <w:rFonts w:ascii="Calibri" w:hAnsi="Calibri" w:cs="Calibri"/>
                <w:sz w:val="22"/>
                <w:szCs w:val="22"/>
              </w:rPr>
              <w:t xml:space="preserve">cheduling </w:t>
            </w:r>
            <w:r>
              <w:rPr>
                <w:rFonts w:ascii="Calibri" w:hAnsi="Calibri" w:cs="Calibri"/>
                <w:sz w:val="22"/>
                <w:szCs w:val="22"/>
              </w:rPr>
              <w:t>interviews with reminder and follow-ups</w:t>
            </w:r>
            <w:r w:rsidR="00A67F46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A67F46" w:rsidRPr="005C4E15">
              <w:rPr>
                <w:rFonts w:ascii="Calibri" w:hAnsi="Calibri" w:cs="Calibri"/>
                <w:sz w:val="22"/>
                <w:szCs w:val="22"/>
              </w:rPr>
              <w:t xml:space="preserve">first stage screening </w:t>
            </w:r>
            <w:r w:rsidR="00A67F46">
              <w:rPr>
                <w:rFonts w:ascii="Calibri" w:hAnsi="Calibri" w:cs="Calibri"/>
                <w:sz w:val="22"/>
                <w:szCs w:val="22"/>
              </w:rPr>
              <w:t>f</w:t>
            </w:r>
            <w:r w:rsidR="00A67F46" w:rsidRPr="005C4E15">
              <w:rPr>
                <w:rFonts w:ascii="Calibri" w:hAnsi="Calibri" w:cs="Calibri"/>
                <w:sz w:val="22"/>
                <w:szCs w:val="22"/>
              </w:rPr>
              <w:t>or qualifying of all applicants.</w:t>
            </w:r>
          </w:p>
          <w:p w14:paraId="0E9D587D" w14:textId="77777777" w:rsidR="00356A12" w:rsidRDefault="00356A12" w:rsidP="00D1240A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Prepare hiring tracker for d</w:t>
            </w:r>
            <w:r w:rsidRPr="0007551D">
              <w:rPr>
                <w:rFonts w:ascii="Calibri" w:hAnsi="Calibri" w:cs="Calibri"/>
                <w:sz w:val="22"/>
                <w:szCs w:val="22"/>
              </w:rPr>
              <w:t>aily reports and weekly MIS reports</w:t>
            </w:r>
          </w:p>
          <w:p w14:paraId="455866E3" w14:textId="77777777" w:rsidR="00356A12" w:rsidRDefault="00356A12" w:rsidP="00344A25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 on boarding process, approval for offer and coordinating to schedule the induction for new joiners.</w:t>
            </w:r>
          </w:p>
          <w:p w14:paraId="6B6FE422" w14:textId="77777777" w:rsidR="00356A12" w:rsidRDefault="00356A12" w:rsidP="0039786C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Setup regular follow-up and feedback session for HR on employee engagement.</w:t>
            </w:r>
          </w:p>
          <w:p w14:paraId="3E8FEC1B" w14:textId="77777777" w:rsidR="00356A12" w:rsidRDefault="00356A12" w:rsidP="0039786C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C13D05">
              <w:rPr>
                <w:rFonts w:ascii="Calibri" w:hAnsi="Calibri" w:cs="Calibri"/>
                <w:sz w:val="22"/>
                <w:szCs w:val="22"/>
              </w:rPr>
              <w:t xml:space="preserve">Handling HR with 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C13D05">
              <w:rPr>
                <w:rFonts w:ascii="Calibri" w:hAnsi="Calibri" w:cs="Calibri"/>
                <w:sz w:val="22"/>
                <w:szCs w:val="22"/>
              </w:rPr>
              <w:t xml:space="preserve">aintaining </w:t>
            </w:r>
            <w:r>
              <w:rPr>
                <w:rFonts w:ascii="Calibri" w:hAnsi="Calibri" w:cs="Calibri"/>
                <w:sz w:val="22"/>
                <w:szCs w:val="22"/>
              </w:rPr>
              <w:t>employee information with a</w:t>
            </w:r>
            <w:r w:rsidRPr="00C13D05">
              <w:rPr>
                <w:rFonts w:ascii="Calibri" w:hAnsi="Calibri" w:cs="Calibri"/>
                <w:sz w:val="22"/>
                <w:szCs w:val="22"/>
              </w:rPr>
              <w:t xml:space="preserve">ttendance data,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employee life cycle with </w:t>
            </w:r>
            <w:r w:rsidRPr="00C13D05">
              <w:rPr>
                <w:rFonts w:ascii="Calibri" w:hAnsi="Calibri" w:cs="Calibri"/>
                <w:sz w:val="22"/>
                <w:szCs w:val="22"/>
              </w:rPr>
              <w:t>Entry and Exit records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all personal and professional information</w:t>
            </w:r>
          </w:p>
          <w:p w14:paraId="64C882E4" w14:textId="2EE2FFC7" w:rsidR="00356A12" w:rsidRDefault="00356A12" w:rsidP="00356A12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>Updating salary information in Excel sheet and coordinating with accounts departments.</w:t>
            </w:r>
          </w:p>
          <w:p w14:paraId="776693B5" w14:textId="77777777" w:rsidR="00D7548B" w:rsidRDefault="00D7548B" w:rsidP="00D7548B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356A12">
              <w:rPr>
                <w:rFonts w:ascii="Calibri" w:hAnsi="Calibri" w:cs="Calibri"/>
                <w:sz w:val="22"/>
                <w:szCs w:val="22"/>
              </w:rPr>
              <w:t>Preparing various letters like offer letter, appointment letter, confirmation letter, increment letter, transfer letter, Absenteeism notice, warning letter, showcase notice, experience/service certificate, relieving letter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53D90B3" w14:textId="77777777" w:rsidR="00D7548B" w:rsidRPr="006905BF" w:rsidRDefault="00D7548B" w:rsidP="00D7548B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D376EC">
              <w:rPr>
                <w:rFonts w:ascii="Calibri" w:hAnsi="Calibri" w:cs="Calibri"/>
                <w:sz w:val="22"/>
                <w:szCs w:val="22"/>
              </w:rPr>
              <w:t>esigned Policies and Various HR Forms and Induction</w:t>
            </w:r>
            <w:r w:rsidRPr="006905BF">
              <w:rPr>
                <w:rFonts w:ascii="Calibri" w:hAnsi="Calibri" w:cs="Calibri"/>
                <w:sz w:val="22"/>
                <w:szCs w:val="22"/>
              </w:rPr>
              <w:t xml:space="preserve"> Program.</w:t>
            </w:r>
          </w:p>
          <w:p w14:paraId="557B5487" w14:textId="77777777" w:rsidR="00D7548B" w:rsidRPr="00356A12" w:rsidRDefault="00D7548B" w:rsidP="00D7548B">
            <w:pPr>
              <w:spacing w:after="0" w:line="270" w:lineRule="atLeast"/>
              <w:ind w:left="72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bookmarkStart w:id="2" w:name="_GoBack"/>
            <w:bookmarkEnd w:id="2"/>
          </w:p>
          <w:p w14:paraId="7B52530B" w14:textId="77777777" w:rsidR="00356A12" w:rsidRDefault="00356A12" w:rsidP="00D1240A">
            <w:pPr>
              <w:shd w:val="clear" w:color="auto" w:fill="FFFFFF"/>
              <w:spacing w:after="0" w:line="240" w:lineRule="auto"/>
            </w:pPr>
          </w:p>
          <w:p w14:paraId="2048D49E" w14:textId="77777777" w:rsidR="00356A12" w:rsidRDefault="00356A12" w:rsidP="00D1240A">
            <w:pPr>
              <w:spacing w:after="0" w:line="240" w:lineRule="auto"/>
              <w:rPr>
                <w:rFonts w:eastAsiaTheme="majorEastAsia" w:cstheme="majorBidi"/>
                <w:color w:val="1D3251" w:themeColor="accent1"/>
                <w:sz w:val="22"/>
                <w:szCs w:val="24"/>
              </w:rPr>
            </w:pPr>
            <w:r w:rsidRPr="00134997">
              <w:rPr>
                <w:rFonts w:eastAsiaTheme="majorEastAsia" w:cstheme="majorBidi"/>
                <w:color w:val="1D3251" w:themeColor="accent1"/>
                <w:sz w:val="22"/>
                <w:szCs w:val="24"/>
              </w:rPr>
              <w:t>HITECH MACHINE &amp; TOOLS</w:t>
            </w:r>
          </w:p>
          <w:p w14:paraId="2511828C" w14:textId="77777777" w:rsidR="00356A12" w:rsidRPr="00134997" w:rsidRDefault="00356A12" w:rsidP="00D1240A">
            <w:pPr>
              <w:spacing w:after="0" w:line="360" w:lineRule="auto"/>
              <w:rPr>
                <w:rFonts w:eastAsiaTheme="majorEastAsia" w:cstheme="majorBidi"/>
                <w:color w:val="1D3251" w:themeColor="accent1"/>
                <w:sz w:val="22"/>
                <w:szCs w:val="24"/>
              </w:rPr>
            </w:pPr>
            <w:r>
              <w:rPr>
                <w:rFonts w:eastAsiaTheme="majorEastAsia" w:cstheme="majorBidi"/>
                <w:color w:val="1D3251" w:themeColor="accent1"/>
                <w:sz w:val="22"/>
                <w:szCs w:val="24"/>
              </w:rPr>
              <w:t xml:space="preserve">From </w:t>
            </w:r>
            <w:r w:rsidRPr="00134997">
              <w:rPr>
                <w:rFonts w:eastAsiaTheme="majorEastAsia" w:cstheme="majorBidi"/>
                <w:color w:val="1D3251" w:themeColor="accent1"/>
                <w:sz w:val="22"/>
                <w:szCs w:val="24"/>
              </w:rPr>
              <w:t>19th June 2019 to 23rd November 2019</w:t>
            </w:r>
            <w:r w:rsidRPr="00101E69">
              <w:rPr>
                <w:rFonts w:eastAsiaTheme="majorEastAsia" w:cstheme="majorBidi"/>
                <w:color w:val="1D3251" w:themeColor="accent1"/>
                <w:sz w:val="22"/>
                <w:szCs w:val="24"/>
              </w:rPr>
              <w:t>as HR Executive</w:t>
            </w:r>
          </w:p>
          <w:p w14:paraId="2BCA03D6" w14:textId="77777777" w:rsidR="00356A12" w:rsidRPr="00C13D05" w:rsidRDefault="00356A12" w:rsidP="00C07739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C13D05">
              <w:rPr>
                <w:rFonts w:ascii="Calibri" w:hAnsi="Calibri" w:cs="Calibri"/>
                <w:sz w:val="22"/>
                <w:szCs w:val="22"/>
              </w:rPr>
              <w:t>Preparing ISO Documentation, Incoming Inspection Report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different stages</w:t>
            </w:r>
            <w:r w:rsidRPr="00C13D0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001ED75" w14:textId="77777777" w:rsidR="00356A12" w:rsidRPr="0007551D" w:rsidRDefault="00356A12" w:rsidP="00C13D05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 xml:space="preserve">Handing and updating on regular basis for 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Pr="0007551D">
              <w:rPr>
                <w:rFonts w:ascii="Calibri" w:hAnsi="Calibri" w:cs="Calibri"/>
                <w:sz w:val="22"/>
                <w:szCs w:val="22"/>
              </w:rPr>
              <w:t>n time delivery monitoring data, Training Records, Maintenance Records, Purchase Records.</w:t>
            </w:r>
          </w:p>
          <w:p w14:paraId="64FF4445" w14:textId="77777777" w:rsidR="00356A12" w:rsidRPr="00C13D05" w:rsidRDefault="00356A12" w:rsidP="00702929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C13D05">
              <w:rPr>
                <w:rFonts w:ascii="Calibri" w:hAnsi="Calibri" w:cs="Calibri"/>
                <w:sz w:val="22"/>
                <w:szCs w:val="22"/>
              </w:rPr>
              <w:t xml:space="preserve">Handling HR with 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C13D05">
              <w:rPr>
                <w:rFonts w:ascii="Calibri" w:hAnsi="Calibri" w:cs="Calibri"/>
                <w:sz w:val="22"/>
                <w:szCs w:val="22"/>
              </w:rPr>
              <w:t xml:space="preserve">aintaining </w:t>
            </w:r>
            <w:r>
              <w:rPr>
                <w:rFonts w:ascii="Calibri" w:hAnsi="Calibri" w:cs="Calibri"/>
                <w:sz w:val="22"/>
                <w:szCs w:val="22"/>
              </w:rPr>
              <w:t>employee information with a</w:t>
            </w:r>
            <w:r w:rsidRPr="00C13D05">
              <w:rPr>
                <w:rFonts w:ascii="Calibri" w:hAnsi="Calibri" w:cs="Calibri"/>
                <w:sz w:val="22"/>
                <w:szCs w:val="22"/>
              </w:rPr>
              <w:t xml:space="preserve">ttendance data,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employee life cycle with </w:t>
            </w:r>
            <w:r w:rsidRPr="00C13D05">
              <w:rPr>
                <w:rFonts w:ascii="Calibri" w:hAnsi="Calibri" w:cs="Calibri"/>
                <w:sz w:val="22"/>
                <w:szCs w:val="22"/>
              </w:rPr>
              <w:t>Entry and Exit records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all personal and professional information</w:t>
            </w:r>
            <w:r w:rsidRPr="00C13D0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FEAEFB3" w14:textId="77777777" w:rsidR="00356A12" w:rsidRPr="0007551D" w:rsidRDefault="00356A12" w:rsidP="00C13D05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 xml:space="preserve">Arranging training session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induction </w:t>
            </w:r>
            <w:r w:rsidRPr="0007551D">
              <w:rPr>
                <w:rFonts w:ascii="Calibri" w:hAnsi="Calibri" w:cs="Calibri"/>
                <w:sz w:val="22"/>
                <w:szCs w:val="22"/>
              </w:rPr>
              <w:t>programs to new joiners.</w:t>
            </w:r>
          </w:p>
          <w:p w14:paraId="62FA6531" w14:textId="77777777" w:rsidR="00356A12" w:rsidRPr="0007551D" w:rsidRDefault="00356A12" w:rsidP="00C13D05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>Updating sa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lary information </w:t>
            </w:r>
            <w:r w:rsidRPr="0007551D">
              <w:rPr>
                <w:rFonts w:ascii="Calibri" w:hAnsi="Calibri" w:cs="Calibri"/>
                <w:sz w:val="22"/>
                <w:szCs w:val="22"/>
              </w:rPr>
              <w:t>and coordinating with accounts departments.</w:t>
            </w:r>
          </w:p>
          <w:p w14:paraId="3B08E75C" w14:textId="77777777" w:rsidR="00356A12" w:rsidRPr="0007551D" w:rsidRDefault="00356A12" w:rsidP="00C13D05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>Maintaining inventories items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store department</w:t>
            </w:r>
            <w:r w:rsidRPr="0007551D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5FA0971A" w14:textId="77777777" w:rsidR="00356A12" w:rsidRPr="0007551D" w:rsidRDefault="00356A12" w:rsidP="00C13D05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>Coordinating with director for different activities.</w:t>
            </w:r>
          </w:p>
          <w:p w14:paraId="2ED1A2C1" w14:textId="77777777" w:rsidR="00356A12" w:rsidRDefault="00356A12" w:rsidP="000C11B0">
            <w:pPr>
              <w:numPr>
                <w:ilvl w:val="0"/>
                <w:numId w:val="10"/>
              </w:numPr>
              <w:spacing w:after="0" w:line="270" w:lineRule="atLeast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7551D">
              <w:rPr>
                <w:rFonts w:ascii="Calibri" w:hAnsi="Calibri" w:cs="Calibri"/>
                <w:sz w:val="22"/>
                <w:szCs w:val="22"/>
              </w:rPr>
              <w:t>Coordinating with quality department and production department</w:t>
            </w:r>
          </w:p>
          <w:p w14:paraId="274303FF" w14:textId="77777777" w:rsidR="00356A12" w:rsidRPr="00997E86" w:rsidRDefault="00356A12" w:rsidP="00D7548B">
            <w:pPr>
              <w:spacing w:after="0" w:line="270" w:lineRule="atLeast"/>
              <w:textAlignment w:val="baseline"/>
            </w:pPr>
          </w:p>
        </w:tc>
        <w:tc>
          <w:tcPr>
            <w:tcW w:w="30" w:type="dxa"/>
          </w:tcPr>
          <w:p w14:paraId="27430400" w14:textId="77777777" w:rsidR="00356A12" w:rsidRPr="00997E86" w:rsidRDefault="00356A12" w:rsidP="00D1240A"/>
        </w:tc>
      </w:tr>
    </w:tbl>
    <w:p w14:paraId="27430420" w14:textId="1A8FEEF1" w:rsidR="005A20B8" w:rsidRDefault="005A20B8"/>
    <w:sectPr w:rsidR="005A20B8" w:rsidSect="00BE5852">
      <w:headerReference w:type="default" r:id="rId16"/>
      <w:footerReference w:type="default" r:id="rId17"/>
      <w:pgSz w:w="12240" w:h="15840"/>
      <w:pgMar w:top="576" w:right="720" w:bottom="576" w:left="72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618AE" w14:textId="77777777" w:rsidR="00A63151" w:rsidRDefault="00A63151" w:rsidP="00B21D64">
      <w:pPr>
        <w:spacing w:after="0" w:line="240" w:lineRule="auto"/>
      </w:pPr>
      <w:r>
        <w:separator/>
      </w:r>
    </w:p>
  </w:endnote>
  <w:endnote w:type="continuationSeparator" w:id="0">
    <w:p w14:paraId="77E90FA1" w14:textId="77777777" w:rsidR="00A63151" w:rsidRDefault="00A6315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042D" w14:textId="77777777" w:rsidR="00A96376" w:rsidRDefault="00A63151">
    <w:pPr>
      <w:pStyle w:val="Footer"/>
    </w:pPr>
    <w:r>
      <w:rPr>
        <w:noProof/>
      </w:rPr>
      <w:pict w14:anchorId="2743042F">
        <v:rect id="Rectangle 8" o:spid="_x0000_s2049" style="position:absolute;margin-left:0;margin-top:0;width:615.1pt;height:28.8pt;z-index:251659264;visibility:visible;mso-width-percent:1000;mso-position-horizontal:center;mso-position-horizontal-relative:page;mso-position-vertical:bottom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1DB9" w14:textId="77777777" w:rsidR="00A63151" w:rsidRDefault="00A63151" w:rsidP="00B21D64">
      <w:pPr>
        <w:spacing w:after="0" w:line="240" w:lineRule="auto"/>
      </w:pPr>
      <w:r>
        <w:separator/>
      </w:r>
    </w:p>
  </w:footnote>
  <w:footnote w:type="continuationSeparator" w:id="0">
    <w:p w14:paraId="35CCFDD2" w14:textId="77777777" w:rsidR="00A63151" w:rsidRDefault="00A6315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042C" w14:textId="77777777" w:rsidR="00B21D64" w:rsidRDefault="00A63151">
    <w:pPr>
      <w:pStyle w:val="Header"/>
    </w:pPr>
    <w:r>
      <w:rPr>
        <w:noProof/>
      </w:rPr>
      <w:pict w14:anchorId="2743042E">
        <v:group id="Group 129" o:spid="_x0000_s2050" style="position:absolute;margin-left:2272.6pt;margin-top:-12.75pt;width:613.75pt;height:257.25pt;z-index:251655168;mso-width-percent:1000;mso-position-horizontal:right;mso-position-horizontal-relative:page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">
          <v:rect id="Rectangle 2" o:spid="_x0000_s2053" style="position:absolute;left:27622;top:17811;width:50323;height:1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<v:rect id="Rectangle 3" o:spid="_x0000_s2052" style="position:absolute;top:17811;width:27579;height:237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<v:rect id="Rectangle 4" o:spid="_x0000_s2051" style="position:absolute;width:77902;height:180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AEF"/>
    <w:multiLevelType w:val="hybridMultilevel"/>
    <w:tmpl w:val="EA58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AA4165"/>
    <w:multiLevelType w:val="hybridMultilevel"/>
    <w:tmpl w:val="294E1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57013"/>
    <w:multiLevelType w:val="multilevel"/>
    <w:tmpl w:val="BD6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2C1B4B"/>
    <w:multiLevelType w:val="multilevel"/>
    <w:tmpl w:val="81340542"/>
    <w:lvl w:ilvl="0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AC536B"/>
    <w:multiLevelType w:val="hybridMultilevel"/>
    <w:tmpl w:val="E01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C4A5A"/>
    <w:multiLevelType w:val="multilevel"/>
    <w:tmpl w:val="2E0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660"/>
    <w:rsid w:val="000123B8"/>
    <w:rsid w:val="000161E1"/>
    <w:rsid w:val="00021303"/>
    <w:rsid w:val="000C11B0"/>
    <w:rsid w:val="000E606B"/>
    <w:rsid w:val="00101E69"/>
    <w:rsid w:val="00107E81"/>
    <w:rsid w:val="00111837"/>
    <w:rsid w:val="00124803"/>
    <w:rsid w:val="00134997"/>
    <w:rsid w:val="00144072"/>
    <w:rsid w:val="0021475C"/>
    <w:rsid w:val="00240079"/>
    <w:rsid w:val="00344A25"/>
    <w:rsid w:val="00356A12"/>
    <w:rsid w:val="0039786C"/>
    <w:rsid w:val="003C0BB5"/>
    <w:rsid w:val="003D3736"/>
    <w:rsid w:val="004067B9"/>
    <w:rsid w:val="004103C0"/>
    <w:rsid w:val="00444E74"/>
    <w:rsid w:val="004507A3"/>
    <w:rsid w:val="00452292"/>
    <w:rsid w:val="004865C2"/>
    <w:rsid w:val="004B4147"/>
    <w:rsid w:val="00552F9B"/>
    <w:rsid w:val="005636A7"/>
    <w:rsid w:val="005A20B8"/>
    <w:rsid w:val="005B7DB3"/>
    <w:rsid w:val="005D041E"/>
    <w:rsid w:val="005D44D7"/>
    <w:rsid w:val="0061400D"/>
    <w:rsid w:val="00621B5C"/>
    <w:rsid w:val="00626800"/>
    <w:rsid w:val="00675BB0"/>
    <w:rsid w:val="006905BF"/>
    <w:rsid w:val="00692AB1"/>
    <w:rsid w:val="006A55E0"/>
    <w:rsid w:val="006C2DFF"/>
    <w:rsid w:val="006E1D62"/>
    <w:rsid w:val="00745997"/>
    <w:rsid w:val="00752AA8"/>
    <w:rsid w:val="007571B5"/>
    <w:rsid w:val="007772B1"/>
    <w:rsid w:val="007E7127"/>
    <w:rsid w:val="00804E9A"/>
    <w:rsid w:val="008424CE"/>
    <w:rsid w:val="00882A4A"/>
    <w:rsid w:val="00890F1A"/>
    <w:rsid w:val="008B45AA"/>
    <w:rsid w:val="008E2197"/>
    <w:rsid w:val="00997E86"/>
    <w:rsid w:val="009B18AB"/>
    <w:rsid w:val="009B3660"/>
    <w:rsid w:val="009B7D45"/>
    <w:rsid w:val="00A21AF8"/>
    <w:rsid w:val="00A364C8"/>
    <w:rsid w:val="00A63151"/>
    <w:rsid w:val="00A6425D"/>
    <w:rsid w:val="00A67157"/>
    <w:rsid w:val="00A67F46"/>
    <w:rsid w:val="00A96376"/>
    <w:rsid w:val="00AA0FE1"/>
    <w:rsid w:val="00B0210A"/>
    <w:rsid w:val="00B03ED5"/>
    <w:rsid w:val="00B21D64"/>
    <w:rsid w:val="00B22DFD"/>
    <w:rsid w:val="00B26BFD"/>
    <w:rsid w:val="00B73E22"/>
    <w:rsid w:val="00BB11C6"/>
    <w:rsid w:val="00BB7CE4"/>
    <w:rsid w:val="00BC33C3"/>
    <w:rsid w:val="00BE5852"/>
    <w:rsid w:val="00BF0DAF"/>
    <w:rsid w:val="00C05345"/>
    <w:rsid w:val="00C13D05"/>
    <w:rsid w:val="00C261FF"/>
    <w:rsid w:val="00C344AA"/>
    <w:rsid w:val="00C37B1A"/>
    <w:rsid w:val="00C5065C"/>
    <w:rsid w:val="00C777FF"/>
    <w:rsid w:val="00CB1C35"/>
    <w:rsid w:val="00CB53F9"/>
    <w:rsid w:val="00CD2FD2"/>
    <w:rsid w:val="00D1240A"/>
    <w:rsid w:val="00D12DFD"/>
    <w:rsid w:val="00D376EC"/>
    <w:rsid w:val="00D43BB5"/>
    <w:rsid w:val="00D61A5B"/>
    <w:rsid w:val="00D62B7E"/>
    <w:rsid w:val="00D7548B"/>
    <w:rsid w:val="00DF7CB8"/>
    <w:rsid w:val="00F57688"/>
    <w:rsid w:val="00F91A57"/>
    <w:rsid w:val="00FF2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7430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public-draftstyledefault-unorderedlistitem">
    <w:name w:val="public-draftstyledefault-unorderedlistitem"/>
    <w:basedOn w:val="Normal"/>
    <w:rsid w:val="00AA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veer.singh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36E8FE9A9B4D2C9C37BAF9632E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8B3AA-F74F-4310-AAB1-017D9ACA3F3C}"/>
      </w:docPartPr>
      <w:docPartBody>
        <w:p w:rsidR="00000000" w:rsidRDefault="000261FB" w:rsidP="000261FB">
          <w:pPr>
            <w:pStyle w:val="9036E8FE9A9B4D2C9C37BAF9632E32AE"/>
          </w:pPr>
          <w:r>
            <w:t>Experience</w:t>
          </w:r>
        </w:p>
      </w:docPartBody>
    </w:docPart>
    <w:docPart>
      <w:docPartPr>
        <w:name w:val="AC3099A804E74436BA790AF747CB9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0A0D9-1178-456B-98A1-2C3079708DB1}"/>
      </w:docPartPr>
      <w:docPartBody>
        <w:p w:rsidR="00000000" w:rsidRDefault="000261FB" w:rsidP="000261FB">
          <w:pPr>
            <w:pStyle w:val="AC3099A804E74436BA790AF747CB984E"/>
          </w:pPr>
          <w:r>
            <w:t>Skills</w:t>
          </w:r>
        </w:p>
      </w:docPartBody>
    </w:docPart>
    <w:docPart>
      <w:docPartPr>
        <w:name w:val="91707D8FBC8D419C8B3332A54FB5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1D19-2351-4739-B4B8-5937DB22614A}"/>
      </w:docPartPr>
      <w:docPartBody>
        <w:p w:rsidR="00000000" w:rsidRDefault="000261FB" w:rsidP="000261FB">
          <w:pPr>
            <w:pStyle w:val="91707D8FBC8D419C8B3332A54FB5E1F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B02"/>
    <w:rsid w:val="000261FB"/>
    <w:rsid w:val="00085F45"/>
    <w:rsid w:val="002E0B02"/>
    <w:rsid w:val="00513425"/>
    <w:rsid w:val="00657220"/>
    <w:rsid w:val="007213FF"/>
    <w:rsid w:val="00B56DAA"/>
    <w:rsid w:val="00F1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2A2DAF58E4520848C45D2ECFB9B9A">
    <w:name w:val="4CC2A2DAF58E4520848C45D2ECFB9B9A"/>
    <w:rsid w:val="007213FF"/>
  </w:style>
  <w:style w:type="paragraph" w:customStyle="1" w:styleId="5745FF69E0964F4380C5C7063032B53C">
    <w:name w:val="5745FF69E0964F4380C5C7063032B53C"/>
    <w:rsid w:val="007213FF"/>
  </w:style>
  <w:style w:type="paragraph" w:customStyle="1" w:styleId="C1C7938B55174A00A7F549D49842514D">
    <w:name w:val="C1C7938B55174A00A7F549D49842514D"/>
    <w:rsid w:val="007213FF"/>
  </w:style>
  <w:style w:type="paragraph" w:customStyle="1" w:styleId="D13DC577410F45AE896D697DAD061E6F">
    <w:name w:val="D13DC577410F45AE896D697DAD061E6F"/>
    <w:rsid w:val="007213FF"/>
  </w:style>
  <w:style w:type="paragraph" w:customStyle="1" w:styleId="B9A0C5DE15BD4B8C841A39058633E35C">
    <w:name w:val="B9A0C5DE15BD4B8C841A39058633E35C"/>
    <w:rsid w:val="007213FF"/>
  </w:style>
  <w:style w:type="paragraph" w:customStyle="1" w:styleId="9FCCF579A85749399658975FC9BB1D59">
    <w:name w:val="9FCCF579A85749399658975FC9BB1D59"/>
    <w:rsid w:val="007213FF"/>
  </w:style>
  <w:style w:type="paragraph" w:customStyle="1" w:styleId="21D4B911648C4DBDA5132A49396007B3">
    <w:name w:val="21D4B911648C4DBDA5132A49396007B3"/>
    <w:rsid w:val="007213FF"/>
  </w:style>
  <w:style w:type="paragraph" w:customStyle="1" w:styleId="394A7CAB5C804C338C3AFEAAD614BAF7">
    <w:name w:val="394A7CAB5C804C338C3AFEAAD614BAF7"/>
    <w:rsid w:val="007213FF"/>
  </w:style>
  <w:style w:type="paragraph" w:customStyle="1" w:styleId="73D777AD071147DAAA5C7CC190EB6605">
    <w:name w:val="73D777AD071147DAAA5C7CC190EB6605"/>
    <w:rsid w:val="007213FF"/>
  </w:style>
  <w:style w:type="paragraph" w:customStyle="1" w:styleId="C69E3C372B5B45D49ABA7F70D21DA344">
    <w:name w:val="C69E3C372B5B45D49ABA7F70D21DA344"/>
    <w:rsid w:val="007213FF"/>
  </w:style>
  <w:style w:type="paragraph" w:customStyle="1" w:styleId="E234F1C28E414310B87E6E15D693D21A">
    <w:name w:val="E234F1C28E414310B87E6E15D693D21A"/>
    <w:rsid w:val="007213FF"/>
  </w:style>
  <w:style w:type="paragraph" w:customStyle="1" w:styleId="7E03862ECC124D888248725415AFE239">
    <w:name w:val="7E03862ECC124D888248725415AFE239"/>
    <w:rsid w:val="007213FF"/>
  </w:style>
  <w:style w:type="paragraph" w:customStyle="1" w:styleId="21444AC4E1A344938E74C1C79FFCC494">
    <w:name w:val="21444AC4E1A344938E74C1C79FFCC494"/>
    <w:rsid w:val="007213FF"/>
  </w:style>
  <w:style w:type="paragraph" w:customStyle="1" w:styleId="18A586156CD742F79C8C55374D275DEA">
    <w:name w:val="18A586156CD742F79C8C55374D275DEA"/>
    <w:rsid w:val="007213FF"/>
  </w:style>
  <w:style w:type="paragraph" w:customStyle="1" w:styleId="4EBB8B6F64934BEF86560C527044CAD8">
    <w:name w:val="4EBB8B6F64934BEF86560C527044CAD8"/>
    <w:rsid w:val="007213FF"/>
  </w:style>
  <w:style w:type="paragraph" w:customStyle="1" w:styleId="E7CD6E00B476470EAD8ACBB08C66E5BB">
    <w:name w:val="E7CD6E00B476470EAD8ACBB08C66E5BB"/>
    <w:rsid w:val="007213FF"/>
  </w:style>
  <w:style w:type="paragraph" w:customStyle="1" w:styleId="02A73998B77C441D87F240578BE8A277">
    <w:name w:val="02A73998B77C441D87F240578BE8A277"/>
    <w:rsid w:val="007213FF"/>
  </w:style>
  <w:style w:type="paragraph" w:customStyle="1" w:styleId="FDE10EAA95704D5183975EF7BA31A3C9">
    <w:name w:val="FDE10EAA95704D5183975EF7BA31A3C9"/>
    <w:rsid w:val="007213FF"/>
  </w:style>
  <w:style w:type="paragraph" w:customStyle="1" w:styleId="4D14EE0CE1404869AEFD8069690CCD0A">
    <w:name w:val="4D14EE0CE1404869AEFD8069690CCD0A"/>
    <w:rsid w:val="007213FF"/>
  </w:style>
  <w:style w:type="paragraph" w:customStyle="1" w:styleId="9529AB523EC54EC69EA083DCF8AE8A9F">
    <w:name w:val="9529AB523EC54EC69EA083DCF8AE8A9F"/>
    <w:rsid w:val="007213FF"/>
  </w:style>
  <w:style w:type="paragraph" w:customStyle="1" w:styleId="9F8A26CCF9854DA09E72F8174978F93D">
    <w:name w:val="9F8A26CCF9854DA09E72F8174978F93D"/>
    <w:rsid w:val="007213FF"/>
  </w:style>
  <w:style w:type="paragraph" w:customStyle="1" w:styleId="9FC0A25EE65D445684462D4AB0FBDD68">
    <w:name w:val="9FC0A25EE65D445684462D4AB0FBDD68"/>
    <w:rsid w:val="007213FF"/>
  </w:style>
  <w:style w:type="paragraph" w:customStyle="1" w:styleId="DB72D3B8B7624066A2F969AB930DBC8E">
    <w:name w:val="DB72D3B8B7624066A2F969AB930DBC8E"/>
    <w:rsid w:val="007213FF"/>
  </w:style>
  <w:style w:type="paragraph" w:customStyle="1" w:styleId="7DF4FAA414DE4689A1EFDBBF45A92537">
    <w:name w:val="7DF4FAA414DE4689A1EFDBBF45A92537"/>
    <w:rsid w:val="007213FF"/>
  </w:style>
  <w:style w:type="paragraph" w:customStyle="1" w:styleId="46BC165AE8B74EFA9BD2D332D72A439A">
    <w:name w:val="46BC165AE8B74EFA9BD2D332D72A439A"/>
    <w:rsid w:val="007213FF"/>
  </w:style>
  <w:style w:type="paragraph" w:customStyle="1" w:styleId="24F3B60F026E49288628F92B1BED4138">
    <w:name w:val="24F3B60F026E49288628F92B1BED4138"/>
    <w:rsid w:val="007213FF"/>
  </w:style>
  <w:style w:type="paragraph" w:customStyle="1" w:styleId="JobDescription">
    <w:name w:val="Job Description"/>
    <w:basedOn w:val="Normal"/>
    <w:link w:val="JobDescriptionChar"/>
    <w:uiPriority w:val="18"/>
    <w:qFormat/>
    <w:rsid w:val="007213FF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7213FF"/>
    <w:rPr>
      <w:rFonts w:eastAsiaTheme="minorHAnsi"/>
      <w:color w:val="262626" w:themeColor="text1" w:themeTint="D9"/>
      <w:sz w:val="18"/>
      <w:szCs w:val="18"/>
    </w:rPr>
  </w:style>
  <w:style w:type="paragraph" w:customStyle="1" w:styleId="3FF223D840054794A4048C12A72DEDE2">
    <w:name w:val="3FF223D840054794A4048C12A72DEDE2"/>
    <w:rsid w:val="007213FF"/>
  </w:style>
  <w:style w:type="paragraph" w:styleId="ListBullet">
    <w:name w:val="List Bullet"/>
    <w:basedOn w:val="Normal"/>
    <w:uiPriority w:val="99"/>
    <w:qFormat/>
    <w:rsid w:val="007213FF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7213FF"/>
    <w:pPr>
      <w:numPr>
        <w:numId w:val="1"/>
      </w:numPr>
    </w:pPr>
  </w:style>
  <w:style w:type="paragraph" w:customStyle="1" w:styleId="C212807DA91440F9AA78A77BE9785FEE">
    <w:name w:val="C212807DA91440F9AA78A77BE9785FEE"/>
    <w:rsid w:val="007213FF"/>
  </w:style>
  <w:style w:type="paragraph" w:customStyle="1" w:styleId="CE3DFEADA6A5466BB35927018288ED97">
    <w:name w:val="CE3DFEADA6A5466BB35927018288ED97"/>
    <w:rsid w:val="007213FF"/>
  </w:style>
  <w:style w:type="paragraph" w:customStyle="1" w:styleId="344938D1992B4C45A38D59533592138C">
    <w:name w:val="344938D1992B4C45A38D59533592138C"/>
    <w:rsid w:val="007213FF"/>
  </w:style>
  <w:style w:type="paragraph" w:customStyle="1" w:styleId="7B1C3FFCC990450A8A53B2D304BB4203">
    <w:name w:val="7B1C3FFCC990450A8A53B2D304BB4203"/>
    <w:rsid w:val="007213FF"/>
  </w:style>
  <w:style w:type="paragraph" w:customStyle="1" w:styleId="8F9DAA1F384245328CF488DC49EC2482">
    <w:name w:val="8F9DAA1F384245328CF488DC49EC2482"/>
    <w:rsid w:val="007213FF"/>
  </w:style>
  <w:style w:type="paragraph" w:customStyle="1" w:styleId="129AF2E5A0424CB89F5709B9B66B536F">
    <w:name w:val="129AF2E5A0424CB89F5709B9B66B536F"/>
    <w:rsid w:val="007213FF"/>
  </w:style>
  <w:style w:type="paragraph" w:customStyle="1" w:styleId="5902F0DB5671420FA63EC68BA10EBE43">
    <w:name w:val="5902F0DB5671420FA63EC68BA10EBE43"/>
    <w:rsid w:val="007213FF"/>
  </w:style>
  <w:style w:type="paragraph" w:customStyle="1" w:styleId="48545D13B6CA447098E84E13DE824085">
    <w:name w:val="48545D13B6CA447098E84E13DE824085"/>
    <w:rsid w:val="007213FF"/>
  </w:style>
  <w:style w:type="paragraph" w:customStyle="1" w:styleId="50AEEB72007B41B8B2934A52D7954A28">
    <w:name w:val="50AEEB72007B41B8B2934A52D7954A28"/>
    <w:rsid w:val="007213FF"/>
  </w:style>
  <w:style w:type="paragraph" w:customStyle="1" w:styleId="9612CC0192A94189A6FCB042E66F407D">
    <w:name w:val="9612CC0192A94189A6FCB042E66F407D"/>
    <w:rsid w:val="007213FF"/>
  </w:style>
  <w:style w:type="paragraph" w:customStyle="1" w:styleId="848BE0EF5B45467A964D632BB8666E14">
    <w:name w:val="848BE0EF5B45467A964D632BB8666E14"/>
    <w:rsid w:val="007213FF"/>
  </w:style>
  <w:style w:type="paragraph" w:customStyle="1" w:styleId="7FC6390A6A0E47E38AFEAAC99ACC8E5B">
    <w:name w:val="7FC6390A6A0E47E38AFEAAC99ACC8E5B"/>
    <w:rsid w:val="007213FF"/>
  </w:style>
  <w:style w:type="paragraph" w:customStyle="1" w:styleId="065A4EC30C5E46FDAD0D79C19A0546AC">
    <w:name w:val="065A4EC30C5E46FDAD0D79C19A0546AC"/>
    <w:rsid w:val="007213FF"/>
  </w:style>
  <w:style w:type="paragraph" w:customStyle="1" w:styleId="DF6A9CBF79F344A482189B85F4BA51FF">
    <w:name w:val="DF6A9CBF79F344A482189B85F4BA51FF"/>
    <w:rsid w:val="007213FF"/>
  </w:style>
  <w:style w:type="paragraph" w:customStyle="1" w:styleId="445460C78E9B47A3AE5A0CAF8E9821EB">
    <w:name w:val="445460C78E9B47A3AE5A0CAF8E9821EB"/>
    <w:rsid w:val="007213FF"/>
  </w:style>
  <w:style w:type="paragraph" w:customStyle="1" w:styleId="07AE19B320AD42408C944D827121FABD">
    <w:name w:val="07AE19B320AD42408C944D827121FABD"/>
    <w:rsid w:val="007213FF"/>
  </w:style>
  <w:style w:type="paragraph" w:customStyle="1" w:styleId="7CD65DF19761495BAB3F8D9AFD5B0364">
    <w:name w:val="7CD65DF19761495BAB3F8D9AFD5B0364"/>
    <w:rsid w:val="007213FF"/>
  </w:style>
  <w:style w:type="paragraph" w:customStyle="1" w:styleId="7486A3E3103A476C8D54A40826A31FBF">
    <w:name w:val="7486A3E3103A476C8D54A40826A31FBF"/>
    <w:rsid w:val="007213FF"/>
  </w:style>
  <w:style w:type="paragraph" w:customStyle="1" w:styleId="3D16431BD48446CF994EA5B06A7D3B23">
    <w:name w:val="3D16431BD48446CF994EA5B06A7D3B23"/>
    <w:rsid w:val="007213FF"/>
  </w:style>
  <w:style w:type="paragraph" w:customStyle="1" w:styleId="5A619F63098A441EAA822046893C1DDE">
    <w:name w:val="5A619F63098A441EAA822046893C1DDE"/>
    <w:rsid w:val="007213FF"/>
  </w:style>
  <w:style w:type="paragraph" w:customStyle="1" w:styleId="FED3F4179AE047E1B5D7B2A9416D27C3">
    <w:name w:val="FED3F4179AE047E1B5D7B2A9416D27C3"/>
    <w:rsid w:val="007213FF"/>
  </w:style>
  <w:style w:type="paragraph" w:customStyle="1" w:styleId="3C3F62E979E741D48827545352402D03">
    <w:name w:val="3C3F62E979E741D48827545352402D03"/>
    <w:rsid w:val="002E0B02"/>
  </w:style>
  <w:style w:type="paragraph" w:customStyle="1" w:styleId="F0C4713EE54C4962AAA62A5A30CCF61E">
    <w:name w:val="F0C4713EE54C4962AAA62A5A30CCF61E"/>
    <w:rsid w:val="002E0B02"/>
  </w:style>
  <w:style w:type="paragraph" w:customStyle="1" w:styleId="2B7BF75B62AF4B2F94C7F79E6801CB69">
    <w:name w:val="2B7BF75B62AF4B2F94C7F79E6801CB69"/>
    <w:rsid w:val="002E0B02"/>
  </w:style>
  <w:style w:type="paragraph" w:customStyle="1" w:styleId="CE658EB73EAF45E2A85CB609F6F5D1CA">
    <w:name w:val="CE658EB73EAF45E2A85CB609F6F5D1CA"/>
    <w:rsid w:val="002E0B02"/>
  </w:style>
  <w:style w:type="paragraph" w:customStyle="1" w:styleId="9B5C5249C7654949B5225907AD313DDD">
    <w:name w:val="9B5C5249C7654949B5225907AD313DDD"/>
    <w:rsid w:val="002E0B02"/>
  </w:style>
  <w:style w:type="paragraph" w:customStyle="1" w:styleId="4BEF2F6DA5844B3C93D2E6E958C8B2E1">
    <w:name w:val="4BEF2F6DA5844B3C93D2E6E958C8B2E1"/>
    <w:rsid w:val="002E0B02"/>
  </w:style>
  <w:style w:type="paragraph" w:customStyle="1" w:styleId="D878DF3DDAB04E06B6F1BECC8D00C3F8">
    <w:name w:val="D878DF3DDAB04E06B6F1BECC8D00C3F8"/>
    <w:rsid w:val="002E0B02"/>
  </w:style>
  <w:style w:type="paragraph" w:customStyle="1" w:styleId="BF454B9E863D4E9EB5DB9FD005E626F5">
    <w:name w:val="BF454B9E863D4E9EB5DB9FD005E626F5"/>
    <w:rsid w:val="002E0B02"/>
  </w:style>
  <w:style w:type="paragraph" w:customStyle="1" w:styleId="FFBE85B74F5E4161AB832C3A6E17FD49">
    <w:name w:val="FFBE85B74F5E4161AB832C3A6E17FD49"/>
    <w:rsid w:val="002E0B02"/>
  </w:style>
  <w:style w:type="paragraph" w:customStyle="1" w:styleId="25F7DA412C3E485A94503A3AB6CE9991">
    <w:name w:val="25F7DA412C3E485A94503A3AB6CE9991"/>
    <w:rsid w:val="002E0B02"/>
  </w:style>
  <w:style w:type="paragraph" w:customStyle="1" w:styleId="27BA1730032D4686AB857B39E4CD33C6">
    <w:name w:val="27BA1730032D4686AB857B39E4CD33C6"/>
    <w:rsid w:val="002E0B02"/>
  </w:style>
  <w:style w:type="paragraph" w:customStyle="1" w:styleId="D6A03D8676E9490BA579778B69AE4133">
    <w:name w:val="D6A03D8676E9490BA579778B69AE4133"/>
    <w:rsid w:val="002E0B02"/>
  </w:style>
  <w:style w:type="paragraph" w:customStyle="1" w:styleId="2D1BB10249484888AB2C11BEFE2DDF6B">
    <w:name w:val="2D1BB10249484888AB2C11BEFE2DDF6B"/>
    <w:rsid w:val="002E0B02"/>
  </w:style>
  <w:style w:type="paragraph" w:customStyle="1" w:styleId="7973A239514D410FA9AEED2EFFA1EA5A">
    <w:name w:val="7973A239514D410FA9AEED2EFFA1EA5A"/>
    <w:rsid w:val="002E0B02"/>
  </w:style>
  <w:style w:type="paragraph" w:customStyle="1" w:styleId="2C60715714F14F6B9EFC62B9D43E02AA">
    <w:name w:val="2C60715714F14F6B9EFC62B9D43E02AA"/>
    <w:rsid w:val="002E0B02"/>
  </w:style>
  <w:style w:type="paragraph" w:customStyle="1" w:styleId="7B26FCFEBA194B9787880BE709E96EA8">
    <w:name w:val="7B26FCFEBA194B9787880BE709E96EA8"/>
    <w:rsid w:val="002E0B02"/>
  </w:style>
  <w:style w:type="paragraph" w:customStyle="1" w:styleId="57830544CA0640529E36720DD5E08CB2">
    <w:name w:val="57830544CA0640529E36720DD5E08CB2"/>
    <w:rsid w:val="002E0B02"/>
  </w:style>
  <w:style w:type="paragraph" w:customStyle="1" w:styleId="5B93F26C0212476195D3B6440B7728DA">
    <w:name w:val="5B93F26C0212476195D3B6440B7728DA"/>
    <w:rsid w:val="002E0B02"/>
  </w:style>
  <w:style w:type="paragraph" w:customStyle="1" w:styleId="92323313C6754AE6B68E03AB7E675139">
    <w:name w:val="92323313C6754AE6B68E03AB7E675139"/>
    <w:rsid w:val="002E0B02"/>
  </w:style>
  <w:style w:type="paragraph" w:customStyle="1" w:styleId="F133C06EE1C642C28A179F274A63B989">
    <w:name w:val="F133C06EE1C642C28A179F274A63B989"/>
    <w:rsid w:val="002E0B02"/>
  </w:style>
  <w:style w:type="paragraph" w:customStyle="1" w:styleId="B0D178548678409784BD35ECC6204A0B">
    <w:name w:val="B0D178548678409784BD35ECC6204A0B"/>
    <w:rsid w:val="002E0B02"/>
  </w:style>
  <w:style w:type="paragraph" w:customStyle="1" w:styleId="38370F8EA8D64031BBE57A8E26A85D82">
    <w:name w:val="38370F8EA8D64031BBE57A8E26A85D82"/>
    <w:rsid w:val="002E0B02"/>
  </w:style>
  <w:style w:type="paragraph" w:customStyle="1" w:styleId="9A02D6FF78694CCBABDABB52BABF5063">
    <w:name w:val="9A02D6FF78694CCBABDABB52BABF5063"/>
    <w:rsid w:val="002E0B02"/>
  </w:style>
  <w:style w:type="paragraph" w:customStyle="1" w:styleId="331FC7E69A18427AAD31D8819C4D2082">
    <w:name w:val="331FC7E69A18427AAD31D8819C4D2082"/>
    <w:rsid w:val="002E0B02"/>
  </w:style>
  <w:style w:type="paragraph" w:customStyle="1" w:styleId="5C4C24EA48E94AFDAA2099A326F99385">
    <w:name w:val="5C4C24EA48E94AFDAA2099A326F99385"/>
    <w:rsid w:val="002E0B02"/>
  </w:style>
  <w:style w:type="paragraph" w:customStyle="1" w:styleId="63B1948B9F884A6A8FD7850202183789">
    <w:name w:val="63B1948B9F884A6A8FD7850202183789"/>
    <w:rsid w:val="002E0B02"/>
  </w:style>
  <w:style w:type="paragraph" w:customStyle="1" w:styleId="E65FB90BFE4649A59733D6F8DA1CB1D3">
    <w:name w:val="E65FB90BFE4649A59733D6F8DA1CB1D3"/>
    <w:rsid w:val="002E0B02"/>
  </w:style>
  <w:style w:type="paragraph" w:customStyle="1" w:styleId="7C83C394827743A09201F9EBF7C67FF0">
    <w:name w:val="7C83C394827743A09201F9EBF7C67FF0"/>
    <w:rsid w:val="002E0B02"/>
  </w:style>
  <w:style w:type="paragraph" w:customStyle="1" w:styleId="F9673EC63D434C93BA83D6C01091D859">
    <w:name w:val="F9673EC63D434C93BA83D6C01091D859"/>
    <w:rsid w:val="002E0B02"/>
  </w:style>
  <w:style w:type="paragraph" w:customStyle="1" w:styleId="6D21E55E40C5498EA5FB692621A99880">
    <w:name w:val="6D21E55E40C5498EA5FB692621A99880"/>
    <w:rsid w:val="002E0B02"/>
  </w:style>
  <w:style w:type="paragraph" w:customStyle="1" w:styleId="EB3E722EF5DB4AC98C4DFBE99D915096">
    <w:name w:val="EB3E722EF5DB4AC98C4DFBE99D915096"/>
    <w:rsid w:val="002E0B02"/>
  </w:style>
  <w:style w:type="paragraph" w:customStyle="1" w:styleId="131CD3D26E25458593C5EE73B91EDC50">
    <w:name w:val="131CD3D26E25458593C5EE73B91EDC50"/>
    <w:rsid w:val="002E0B02"/>
  </w:style>
  <w:style w:type="paragraph" w:customStyle="1" w:styleId="CEE21A9802BD42DB90160B076C2CBCAB">
    <w:name w:val="CEE21A9802BD42DB90160B076C2CBCAB"/>
    <w:rsid w:val="002E0B02"/>
  </w:style>
  <w:style w:type="paragraph" w:customStyle="1" w:styleId="BCA945E051434F94BDE9F04474023E9C">
    <w:name w:val="BCA945E051434F94BDE9F04474023E9C"/>
    <w:rsid w:val="002E0B02"/>
  </w:style>
  <w:style w:type="paragraph" w:customStyle="1" w:styleId="93DD210534BC49BCAC293D876E59FB03">
    <w:name w:val="93DD210534BC49BCAC293D876E59FB03"/>
    <w:rsid w:val="002E0B02"/>
  </w:style>
  <w:style w:type="paragraph" w:customStyle="1" w:styleId="29A41C0DEF77411E8F8C8D5799D86685">
    <w:name w:val="29A41C0DEF77411E8F8C8D5799D86685"/>
    <w:rsid w:val="002E0B02"/>
  </w:style>
  <w:style w:type="paragraph" w:customStyle="1" w:styleId="62DDDFA169D0408EA0247131B5AC2CF4">
    <w:name w:val="62DDDFA169D0408EA0247131B5AC2CF4"/>
    <w:rsid w:val="002E0B02"/>
  </w:style>
  <w:style w:type="paragraph" w:customStyle="1" w:styleId="DF700ECEEAEF45CA9D6E50260E1EE6FE">
    <w:name w:val="DF700ECEEAEF45CA9D6E50260E1EE6FE"/>
    <w:rsid w:val="002E0B02"/>
  </w:style>
  <w:style w:type="paragraph" w:customStyle="1" w:styleId="3560CDE3393A47DDAA3A319989CF6CD3">
    <w:name w:val="3560CDE3393A47DDAA3A319989CF6CD3"/>
    <w:rsid w:val="002E0B02"/>
  </w:style>
  <w:style w:type="paragraph" w:customStyle="1" w:styleId="BB3356E3C4C74EEEAA09A29A0B216D7B">
    <w:name w:val="BB3356E3C4C74EEEAA09A29A0B216D7B"/>
    <w:rsid w:val="002E0B02"/>
  </w:style>
  <w:style w:type="paragraph" w:customStyle="1" w:styleId="31F2DDA4552D44108BAEAB591C0DA166">
    <w:name w:val="31F2DDA4552D44108BAEAB591C0DA166"/>
    <w:rsid w:val="002E0B02"/>
  </w:style>
  <w:style w:type="paragraph" w:customStyle="1" w:styleId="1CC55B15D02C41E7B068E42AB068249D">
    <w:name w:val="1CC55B15D02C41E7B068E42AB068249D"/>
    <w:rsid w:val="002E0B02"/>
  </w:style>
  <w:style w:type="paragraph" w:customStyle="1" w:styleId="95C8E9C076764DFBAC08586F01FCA15A">
    <w:name w:val="95C8E9C076764DFBAC08586F01FCA15A"/>
    <w:rsid w:val="002E0B02"/>
  </w:style>
  <w:style w:type="paragraph" w:customStyle="1" w:styleId="39E33824DCD543C6AB61B6E58102D642">
    <w:name w:val="39E33824DCD543C6AB61B6E58102D642"/>
    <w:rsid w:val="002E0B02"/>
  </w:style>
  <w:style w:type="paragraph" w:customStyle="1" w:styleId="F562005CDB2C40409A7E1A669F60501A">
    <w:name w:val="F562005CDB2C40409A7E1A669F60501A"/>
    <w:rsid w:val="002E0B02"/>
  </w:style>
  <w:style w:type="paragraph" w:customStyle="1" w:styleId="B9089BDCAAD2469E88BC34FEF4738D55">
    <w:name w:val="B9089BDCAAD2469E88BC34FEF4738D55"/>
    <w:rsid w:val="002E0B02"/>
  </w:style>
  <w:style w:type="paragraph" w:customStyle="1" w:styleId="75FB4DAFB98C41CAABD4C8B8748A0D33">
    <w:name w:val="75FB4DAFB98C41CAABD4C8B8748A0D33"/>
    <w:rsid w:val="002E0B02"/>
  </w:style>
  <w:style w:type="paragraph" w:customStyle="1" w:styleId="FECA903BB59142C69AB0B2FB9C05674B">
    <w:name w:val="FECA903BB59142C69AB0B2FB9C05674B"/>
    <w:rsid w:val="002E0B02"/>
  </w:style>
  <w:style w:type="paragraph" w:customStyle="1" w:styleId="DFAE2AA99A7C455E937AF5CB3E34BFC9">
    <w:name w:val="DFAE2AA99A7C455E937AF5CB3E34BFC9"/>
    <w:rsid w:val="002E0B02"/>
  </w:style>
  <w:style w:type="paragraph" w:customStyle="1" w:styleId="E6B9B4DED02B41379D8893D78227F45F">
    <w:name w:val="E6B9B4DED02B41379D8893D78227F45F"/>
    <w:rsid w:val="002E0B02"/>
  </w:style>
  <w:style w:type="paragraph" w:customStyle="1" w:styleId="203B8E256CD8445FB571E7D1B2A54ABB">
    <w:name w:val="203B8E256CD8445FB571E7D1B2A54ABB"/>
    <w:rsid w:val="002E0B02"/>
  </w:style>
  <w:style w:type="paragraph" w:customStyle="1" w:styleId="8FE1110672D64B078E760247C8EE9496">
    <w:name w:val="8FE1110672D64B078E760247C8EE9496"/>
    <w:rsid w:val="002E0B02"/>
  </w:style>
  <w:style w:type="paragraph" w:customStyle="1" w:styleId="295FB75F03614076A6E99732EA9B4FB3">
    <w:name w:val="295FB75F03614076A6E99732EA9B4FB3"/>
    <w:rsid w:val="002E0B02"/>
  </w:style>
  <w:style w:type="paragraph" w:customStyle="1" w:styleId="654554109CBB41D49BA23BBFDBEA6E66">
    <w:name w:val="654554109CBB41D49BA23BBFDBEA6E66"/>
    <w:rsid w:val="002E0B02"/>
  </w:style>
  <w:style w:type="paragraph" w:customStyle="1" w:styleId="BB0CFDF7BD7143DCA61BFC9BA5889FDB">
    <w:name w:val="BB0CFDF7BD7143DCA61BFC9BA5889FDB"/>
    <w:rsid w:val="002E0B02"/>
  </w:style>
  <w:style w:type="paragraph" w:customStyle="1" w:styleId="F941252BAA9F400F99D0526FE42F216E">
    <w:name w:val="F941252BAA9F400F99D0526FE42F216E"/>
    <w:rsid w:val="002E0B02"/>
  </w:style>
  <w:style w:type="paragraph" w:customStyle="1" w:styleId="351E0075FA364657AD4CF2A2BA7E0375">
    <w:name w:val="351E0075FA364657AD4CF2A2BA7E0375"/>
    <w:rsid w:val="002E0B02"/>
  </w:style>
  <w:style w:type="paragraph" w:customStyle="1" w:styleId="1475CA0E68744EB8A4868DBC43E5B7A3">
    <w:name w:val="1475CA0E68744EB8A4868DBC43E5B7A3"/>
    <w:rsid w:val="002E0B02"/>
  </w:style>
  <w:style w:type="paragraph" w:customStyle="1" w:styleId="FA5D1D8855334E6386FC9F7A26029CB7">
    <w:name w:val="FA5D1D8855334E6386FC9F7A26029CB7"/>
    <w:rsid w:val="002E0B02"/>
  </w:style>
  <w:style w:type="paragraph" w:customStyle="1" w:styleId="816EBA2EB9F447BF828D8C635ADB1F11">
    <w:name w:val="816EBA2EB9F447BF828D8C635ADB1F11"/>
    <w:rsid w:val="002E0B02"/>
  </w:style>
  <w:style w:type="paragraph" w:customStyle="1" w:styleId="499827457BB143BCACACA8F9C1FE7FF0">
    <w:name w:val="499827457BB143BCACACA8F9C1FE7FF0"/>
    <w:rsid w:val="002E0B02"/>
  </w:style>
  <w:style w:type="paragraph" w:customStyle="1" w:styleId="0ED66C0FE33C41FF968B0F1F3CCF24BF">
    <w:name w:val="0ED66C0FE33C41FF968B0F1F3CCF24BF"/>
    <w:rsid w:val="002E0B02"/>
  </w:style>
  <w:style w:type="paragraph" w:customStyle="1" w:styleId="BE0D7DA52E3B4EE39E42549F89ED5F5A">
    <w:name w:val="BE0D7DA52E3B4EE39E42549F89ED5F5A"/>
    <w:rsid w:val="002E0B02"/>
  </w:style>
  <w:style w:type="paragraph" w:customStyle="1" w:styleId="40D09E9C22724FF9932E472204B6DBF4">
    <w:name w:val="40D09E9C22724FF9932E472204B6DBF4"/>
    <w:rsid w:val="002E0B02"/>
  </w:style>
  <w:style w:type="paragraph" w:customStyle="1" w:styleId="2E34053EF2CC42FF96B603823D1FC14D">
    <w:name w:val="2E34053EF2CC42FF96B603823D1FC14D"/>
    <w:rsid w:val="002E0B02"/>
  </w:style>
  <w:style w:type="paragraph" w:customStyle="1" w:styleId="C46DCC8E178C4935BDF6A10BDCAD9436">
    <w:name w:val="C46DCC8E178C4935BDF6A10BDCAD9436"/>
    <w:rsid w:val="002E0B02"/>
  </w:style>
  <w:style w:type="paragraph" w:customStyle="1" w:styleId="0AD9795047DB41E18BAB4F4A3DE39400">
    <w:name w:val="0AD9795047DB41E18BAB4F4A3DE39400"/>
    <w:rsid w:val="002E0B02"/>
  </w:style>
  <w:style w:type="paragraph" w:customStyle="1" w:styleId="EF878C9DED814C6DB3B69A3849C63750">
    <w:name w:val="EF878C9DED814C6DB3B69A3849C63750"/>
    <w:rsid w:val="002E0B02"/>
  </w:style>
  <w:style w:type="paragraph" w:customStyle="1" w:styleId="FAA8F817FB204F9089B518626AC60E31">
    <w:name w:val="FAA8F817FB204F9089B518626AC60E31"/>
    <w:rsid w:val="002E0B02"/>
  </w:style>
  <w:style w:type="paragraph" w:customStyle="1" w:styleId="527A88239D1E467590868131152A1AEC">
    <w:name w:val="527A88239D1E467590868131152A1AEC"/>
    <w:rsid w:val="002E0B02"/>
  </w:style>
  <w:style w:type="paragraph" w:customStyle="1" w:styleId="816E87D0030940E687F1328E0CC737D2">
    <w:name w:val="816E87D0030940E687F1328E0CC737D2"/>
    <w:rsid w:val="002E0B02"/>
  </w:style>
  <w:style w:type="paragraph" w:customStyle="1" w:styleId="5FD47E247201457CA8734495F4F0DD5A">
    <w:name w:val="5FD47E247201457CA8734495F4F0DD5A"/>
    <w:rsid w:val="002E0B02"/>
  </w:style>
  <w:style w:type="paragraph" w:customStyle="1" w:styleId="3AFB870FA96241668BFE9E4C1EC68FCF">
    <w:name w:val="3AFB870FA96241668BFE9E4C1EC68FCF"/>
    <w:rsid w:val="002E0B02"/>
  </w:style>
  <w:style w:type="paragraph" w:customStyle="1" w:styleId="9036E8FE9A9B4D2C9C37BAF9632E32AE">
    <w:name w:val="9036E8FE9A9B4D2C9C37BAF9632E32AE"/>
    <w:rsid w:val="000261FB"/>
  </w:style>
  <w:style w:type="paragraph" w:customStyle="1" w:styleId="AC3099A804E74436BA790AF747CB984E">
    <w:name w:val="AC3099A804E74436BA790AF747CB984E"/>
    <w:rsid w:val="000261FB"/>
  </w:style>
  <w:style w:type="paragraph" w:customStyle="1" w:styleId="91707D8FBC8D419C8B3332A54FB5E1FB">
    <w:name w:val="91707D8FBC8D419C8B3332A54FB5E1FB"/>
    <w:rsid w:val="00026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C521A2-94BA-47B2-B973-F65D6D54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2020-03-01T16:02:00Z</dcterms:created>
  <dcterms:modified xsi:type="dcterms:W3CDTF">2020-09-02T14:19:00Z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