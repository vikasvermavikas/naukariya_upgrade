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23" w:rsidRDefault="006B7423" w:rsidP="0094747D"/>
    <w:p w:rsidR="00871B7B" w:rsidRDefault="00871B7B" w:rsidP="0094747D"/>
    <w:p w:rsidR="00CC6BC1" w:rsidRPr="0094747D" w:rsidRDefault="00CC6BC1" w:rsidP="0094747D"/>
    <w:p w:rsidR="00A43F46" w:rsidRDefault="003A015A">
      <w:pPr>
        <w:suppressAutoHyphens/>
        <w:jc w:val="center"/>
        <w:rPr>
          <w:b/>
          <w:bCs/>
          <w:sz w:val="28"/>
          <w:szCs w:val="28"/>
          <w:u w:val="single"/>
          <w:lang w:eastAsia="ar-SA"/>
        </w:rPr>
      </w:pPr>
      <w:r w:rsidRPr="009B3EF8">
        <w:rPr>
          <w:b/>
          <w:bCs/>
          <w:iCs/>
          <w:sz w:val="28"/>
          <w:szCs w:val="28"/>
          <w:u w:val="single"/>
          <w:lang w:eastAsia="ar-SA"/>
        </w:rPr>
        <w:t>CURRICULUM VITAE</w:t>
      </w:r>
    </w:p>
    <w:p w:rsidR="00A43F46" w:rsidRDefault="00A43F46" w:rsidP="00221C0F"/>
    <w:p w:rsidR="00A7742D" w:rsidRDefault="00A7742D" w:rsidP="00221C0F"/>
    <w:p w:rsidR="00A43F46" w:rsidRPr="00472432" w:rsidRDefault="00B37023" w:rsidP="00E01C91">
      <w:pPr>
        <w:ind w:left="5040" w:firstLine="720"/>
        <w:rPr>
          <w:b/>
        </w:rPr>
      </w:pPr>
      <w:r w:rsidRPr="00472432">
        <w:rPr>
          <w:b/>
        </w:rPr>
        <w:t>NARESH AGRAWAL</w:t>
      </w:r>
    </w:p>
    <w:p w:rsidR="00A43F46" w:rsidRDefault="009E58D5" w:rsidP="00860B94">
      <w:pPr>
        <w:ind w:left="5760"/>
      </w:pPr>
      <w:r w:rsidRPr="0067654D">
        <w:t>Em</w:t>
      </w:r>
      <w:r w:rsidR="003A015A" w:rsidRPr="0067654D">
        <w:t>ail:</w:t>
      </w:r>
      <w:r w:rsidR="00141A68">
        <w:t xml:space="preserve"> </w:t>
      </w:r>
      <w:hyperlink r:id="rId7" w:history="1">
        <w:r w:rsidR="006B7423" w:rsidRPr="00B16CEA">
          <w:rPr>
            <w:rStyle w:val="Hyperlink"/>
          </w:rPr>
          <w:t>nareshsumangal@gmail.c</w:t>
        </w:r>
        <w:bookmarkStart w:id="0" w:name="_Hlt460313984"/>
        <w:bookmarkStart w:id="1" w:name="_Hlt460313985"/>
        <w:bookmarkStart w:id="2" w:name="_Hlt460313986"/>
        <w:r w:rsidR="006B7423" w:rsidRPr="00B16CEA">
          <w:rPr>
            <w:rStyle w:val="Hyperlink"/>
          </w:rPr>
          <w:t>o</w:t>
        </w:r>
        <w:bookmarkEnd w:id="0"/>
        <w:bookmarkEnd w:id="1"/>
        <w:bookmarkEnd w:id="2"/>
        <w:r w:rsidR="006B7423" w:rsidRPr="00B16CEA">
          <w:rPr>
            <w:rStyle w:val="Hyperlink"/>
          </w:rPr>
          <w:t>m</w:t>
        </w:r>
      </w:hyperlink>
    </w:p>
    <w:p w:rsidR="00A43F46" w:rsidRDefault="003A015A" w:rsidP="00860B94">
      <w:pPr>
        <w:ind w:left="5760"/>
      </w:pPr>
      <w:r w:rsidRPr="0067654D">
        <w:t>Mobile:</w:t>
      </w:r>
      <w:r w:rsidR="00E936A2">
        <w:t xml:space="preserve"> </w:t>
      </w:r>
      <w:r w:rsidRPr="006B43C1">
        <w:t>+91</w:t>
      </w:r>
      <w:r w:rsidR="00E936A2">
        <w:t xml:space="preserve"> </w:t>
      </w:r>
      <w:r w:rsidRPr="006B43C1">
        <w:t>7827078527</w:t>
      </w:r>
    </w:p>
    <w:p w:rsidR="00A43F46" w:rsidRPr="00011E85" w:rsidRDefault="00A43F46" w:rsidP="00011E85"/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F8712D">
        <w:rPr>
          <w:sz w:val="20"/>
        </w:rPr>
        <w:t>OBJECTIVE</w:t>
      </w:r>
    </w:p>
    <w:p w:rsidR="00A43F46" w:rsidRDefault="003A015A">
      <w:r w:rsidRPr="00392F5A">
        <w:t xml:space="preserve">To work with a challenging carrier where </w:t>
      </w:r>
      <w:r w:rsidR="00937A1E">
        <w:t>I</w:t>
      </w:r>
      <w:r w:rsidRPr="00392F5A">
        <w:t xml:space="preserve"> can contribute my professional skills towards the success of company</w:t>
      </w:r>
    </w:p>
    <w:p w:rsidR="00A43F46" w:rsidRDefault="00A43F46">
      <w:pPr>
        <w:rPr>
          <w:rFonts w:eastAsia="Verdana"/>
        </w:rPr>
      </w:pPr>
    </w:p>
    <w:p w:rsidR="00DD13A4" w:rsidRDefault="00DD13A4" w:rsidP="00DD13A4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>
        <w:rPr>
          <w:sz w:val="20"/>
        </w:rPr>
        <w:t>PROJECTS</w:t>
      </w:r>
    </w:p>
    <w:p w:rsidR="006B48A1" w:rsidRPr="00316BD4" w:rsidRDefault="006B48A1" w:rsidP="006B48A1">
      <w:pPr>
        <w:numPr>
          <w:ilvl w:val="0"/>
          <w:numId w:val="28"/>
        </w:numPr>
        <w:ind w:left="360"/>
      </w:pPr>
      <w:r w:rsidRPr="0017599A">
        <w:rPr>
          <w:b/>
          <w:u w:val="single"/>
        </w:rPr>
        <w:t xml:space="preserve">Project 1: </w:t>
      </w:r>
      <w:hyperlink r:id="rId8" w:history="1">
        <w:r w:rsidR="00574AA9" w:rsidRPr="000C0C03">
          <w:rPr>
            <w:rStyle w:val="Hyperlink"/>
          </w:rPr>
          <w:t>www.aptaracorp.com</w:t>
        </w:r>
      </w:hyperlink>
    </w:p>
    <w:p w:rsidR="006B48A1" w:rsidRPr="00316BD4" w:rsidRDefault="006B48A1" w:rsidP="006B48A1">
      <w:pPr>
        <w:ind w:left="360"/>
      </w:pPr>
      <w:r w:rsidRPr="006C4CED">
        <w:rPr>
          <w:i/>
        </w:rPr>
        <w:t>Role</w:t>
      </w:r>
      <w:r w:rsidRPr="00316BD4">
        <w:t xml:space="preserve">: </w:t>
      </w:r>
      <w:r>
        <w:t>Frontend Developer</w:t>
      </w:r>
    </w:p>
    <w:p w:rsidR="006B48A1" w:rsidRPr="00316BD4" w:rsidRDefault="006B48A1" w:rsidP="006B48A1">
      <w:pPr>
        <w:ind w:left="360"/>
      </w:pPr>
      <w:r w:rsidRPr="006C4CED">
        <w:rPr>
          <w:i/>
        </w:rPr>
        <w:t>Technical Skills</w:t>
      </w:r>
      <w:r w:rsidRPr="00316BD4">
        <w:t>: HTML5, CSS3</w:t>
      </w:r>
      <w:r w:rsidR="00146846">
        <w:t xml:space="preserve">, </w:t>
      </w:r>
      <w:r w:rsidR="0074308C">
        <w:t>SVN Tool</w:t>
      </w:r>
      <w:r w:rsidR="00554545">
        <w:t>, Epsilon13.12</w:t>
      </w:r>
      <w:r w:rsidR="006927C5">
        <w:t>, Adobe Professional</w:t>
      </w:r>
    </w:p>
    <w:p w:rsidR="006B48A1" w:rsidRDefault="006B48A1" w:rsidP="006B48A1">
      <w:pPr>
        <w:ind w:left="360"/>
      </w:pPr>
      <w:r w:rsidRPr="006C4CED">
        <w:rPr>
          <w:i/>
        </w:rPr>
        <w:t>Description</w:t>
      </w:r>
      <w:r w:rsidRPr="00801192">
        <w:t xml:space="preserve">: </w:t>
      </w:r>
      <w:r w:rsidR="00321CB1">
        <w:t>This is fix layout epub coded as per PDF as well as client requirement</w:t>
      </w:r>
    </w:p>
    <w:p w:rsidR="006B48A1" w:rsidRPr="0055218D" w:rsidRDefault="006B48A1" w:rsidP="006B48A1">
      <w:pPr>
        <w:ind w:left="360"/>
      </w:pPr>
    </w:p>
    <w:p w:rsidR="008C2431" w:rsidRPr="00316BD4" w:rsidRDefault="00DB6B15" w:rsidP="008C2431">
      <w:pPr>
        <w:numPr>
          <w:ilvl w:val="0"/>
          <w:numId w:val="28"/>
        </w:numPr>
        <w:ind w:left="360"/>
      </w:pPr>
      <w:r w:rsidRPr="0017599A">
        <w:rPr>
          <w:b/>
          <w:u w:val="single"/>
        </w:rPr>
        <w:t xml:space="preserve">Project </w:t>
      </w:r>
      <w:r w:rsidR="00574AA9">
        <w:rPr>
          <w:b/>
          <w:u w:val="single"/>
        </w:rPr>
        <w:t>2</w:t>
      </w:r>
      <w:r w:rsidRPr="0017599A">
        <w:rPr>
          <w:b/>
          <w:u w:val="single"/>
        </w:rPr>
        <w:t>:</w:t>
      </w:r>
      <w:r w:rsidR="0017599A" w:rsidRPr="0017599A">
        <w:rPr>
          <w:b/>
          <w:u w:val="single"/>
        </w:rPr>
        <w:t xml:space="preserve"> </w:t>
      </w:r>
      <w:hyperlink r:id="rId9" w:history="1">
        <w:r w:rsidR="009748C8" w:rsidRPr="00F90347">
          <w:rPr>
            <w:rStyle w:val="Hyperlink"/>
          </w:rPr>
          <w:t>www.thomsondigital.com</w:t>
        </w:r>
      </w:hyperlink>
    </w:p>
    <w:p w:rsidR="008C2431" w:rsidRPr="00316BD4" w:rsidRDefault="008C2431" w:rsidP="008C2431">
      <w:pPr>
        <w:ind w:left="360"/>
      </w:pPr>
      <w:r w:rsidRPr="006C4CED">
        <w:rPr>
          <w:i/>
        </w:rPr>
        <w:t>Role</w:t>
      </w:r>
      <w:r w:rsidRPr="00316BD4">
        <w:t xml:space="preserve">: </w:t>
      </w:r>
      <w:r>
        <w:t>Frontend Developer</w:t>
      </w:r>
    </w:p>
    <w:p w:rsidR="008C2431" w:rsidRPr="00316BD4" w:rsidRDefault="008C2431" w:rsidP="008C2431">
      <w:pPr>
        <w:ind w:left="360"/>
      </w:pPr>
      <w:r w:rsidRPr="006C4CED">
        <w:rPr>
          <w:i/>
        </w:rPr>
        <w:t>Technical Skills</w:t>
      </w:r>
      <w:r w:rsidRPr="00316BD4">
        <w:t>: Bootstrap3.3.7</w:t>
      </w:r>
      <w:r>
        <w:t xml:space="preserve">, </w:t>
      </w:r>
      <w:r w:rsidRPr="00316BD4">
        <w:t>HTML5, CSS3</w:t>
      </w:r>
      <w:r w:rsidR="009748C8">
        <w:t>, J</w:t>
      </w:r>
      <w:r w:rsidR="00E46E3E">
        <w:t xml:space="preserve"> Q</w:t>
      </w:r>
      <w:r w:rsidR="009748C8">
        <w:t>uery</w:t>
      </w:r>
    </w:p>
    <w:p w:rsidR="008C2431" w:rsidRDefault="008C2431" w:rsidP="008C2431">
      <w:pPr>
        <w:ind w:left="360"/>
      </w:pPr>
      <w:r w:rsidRPr="006C4CED">
        <w:rPr>
          <w:i/>
        </w:rPr>
        <w:t>Description</w:t>
      </w:r>
      <w:r w:rsidRPr="00801192">
        <w:t xml:space="preserve">: </w:t>
      </w:r>
      <w:r>
        <w:t xml:space="preserve">This is web technology </w:t>
      </w:r>
      <w:r w:rsidR="00901EDF">
        <w:t xml:space="preserve">company </w:t>
      </w:r>
      <w:r>
        <w:t xml:space="preserve">website where </w:t>
      </w:r>
      <w:r w:rsidR="00901EDF">
        <w:t xml:space="preserve">I create as responsive </w:t>
      </w:r>
      <w:r>
        <w:t xml:space="preserve">websites to the </w:t>
      </w:r>
      <w:r w:rsidR="00901EDF">
        <w:t>visitors.</w:t>
      </w:r>
    </w:p>
    <w:p w:rsidR="00172A4C" w:rsidRDefault="00172A4C">
      <w:pPr>
        <w:rPr>
          <w:rFonts w:eastAsia="Verdana"/>
        </w:rPr>
      </w:pPr>
    </w:p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F8712D">
        <w:rPr>
          <w:sz w:val="20"/>
        </w:rPr>
        <w:t>TECHNICAL SKILLS</w:t>
      </w:r>
    </w:p>
    <w:p w:rsidR="00A43F46" w:rsidRPr="007E667B" w:rsidRDefault="003A015A">
      <w:pPr>
        <w:numPr>
          <w:ilvl w:val="0"/>
          <w:numId w:val="24"/>
        </w:numPr>
        <w:tabs>
          <w:tab w:val="left" w:pos="360"/>
        </w:tabs>
        <w:spacing w:before="100" w:beforeAutospacing="1" w:after="100" w:afterAutospacing="1" w:line="360" w:lineRule="auto"/>
        <w:ind w:left="360"/>
        <w:rPr>
          <w:sz w:val="22"/>
        </w:rPr>
      </w:pPr>
      <w:r w:rsidRPr="00D7462E">
        <w:rPr>
          <w:b/>
          <w:sz w:val="22"/>
        </w:rPr>
        <w:t>Programming Languages</w:t>
      </w:r>
      <w:r w:rsidRPr="00EE1C7C">
        <w:t>:</w:t>
      </w:r>
      <w:r w:rsidR="00857188" w:rsidRPr="00EE1C7C">
        <w:t xml:space="preserve"> </w:t>
      </w:r>
      <w:r w:rsidRPr="007E667B">
        <w:rPr>
          <w:sz w:val="22"/>
        </w:rPr>
        <w:t>HTML</w:t>
      </w:r>
      <w:r w:rsidR="002E0353" w:rsidRPr="007E667B">
        <w:rPr>
          <w:sz w:val="22"/>
        </w:rPr>
        <w:t>5</w:t>
      </w:r>
      <w:r w:rsidRPr="007E667B">
        <w:rPr>
          <w:sz w:val="22"/>
        </w:rPr>
        <w:t>, CSS</w:t>
      </w:r>
      <w:r w:rsidR="002E0353" w:rsidRPr="007E667B">
        <w:rPr>
          <w:sz w:val="22"/>
        </w:rPr>
        <w:t>3</w:t>
      </w:r>
      <w:r w:rsidR="004E1532" w:rsidRPr="007E667B">
        <w:rPr>
          <w:sz w:val="22"/>
        </w:rPr>
        <w:t>, Java</w:t>
      </w:r>
      <w:r w:rsidRPr="007E667B">
        <w:rPr>
          <w:sz w:val="22"/>
        </w:rPr>
        <w:t>Script</w:t>
      </w:r>
      <w:r w:rsidR="007C04BC">
        <w:rPr>
          <w:sz w:val="22"/>
        </w:rPr>
        <w:t>,</w:t>
      </w:r>
      <w:r w:rsidR="007C04BC" w:rsidRPr="007C04BC">
        <w:rPr>
          <w:sz w:val="22"/>
        </w:rPr>
        <w:t xml:space="preserve"> </w:t>
      </w:r>
      <w:r w:rsidR="0045334B">
        <w:rPr>
          <w:sz w:val="22"/>
        </w:rPr>
        <w:t xml:space="preserve">J Query, </w:t>
      </w:r>
      <w:r w:rsidR="007C04BC" w:rsidRPr="007E667B">
        <w:rPr>
          <w:sz w:val="22"/>
        </w:rPr>
        <w:t>Bootstrap 3.3.7</w:t>
      </w:r>
    </w:p>
    <w:p w:rsidR="00A43F46" w:rsidRPr="007E667B" w:rsidRDefault="003A015A">
      <w:pPr>
        <w:numPr>
          <w:ilvl w:val="0"/>
          <w:numId w:val="24"/>
        </w:numPr>
        <w:tabs>
          <w:tab w:val="left" w:pos="360"/>
        </w:tabs>
        <w:spacing w:before="100" w:beforeAutospacing="1" w:after="100" w:afterAutospacing="1" w:line="360" w:lineRule="auto"/>
        <w:ind w:left="360"/>
        <w:rPr>
          <w:sz w:val="22"/>
        </w:rPr>
      </w:pPr>
      <w:r w:rsidRPr="00D7462E">
        <w:rPr>
          <w:b/>
          <w:sz w:val="22"/>
        </w:rPr>
        <w:t>Deployment Platform</w:t>
      </w:r>
      <w:r w:rsidRPr="007E667B">
        <w:rPr>
          <w:sz w:val="22"/>
        </w:rPr>
        <w:t>:</w:t>
      </w:r>
      <w:r w:rsidR="000F4371" w:rsidRPr="007E667B">
        <w:rPr>
          <w:sz w:val="22"/>
        </w:rPr>
        <w:t xml:space="preserve"> </w:t>
      </w:r>
      <w:r w:rsidR="006F48A8">
        <w:rPr>
          <w:sz w:val="22"/>
        </w:rPr>
        <w:t xml:space="preserve">Sublime Text3, </w:t>
      </w:r>
      <w:r w:rsidR="00C87AF4">
        <w:rPr>
          <w:sz w:val="22"/>
        </w:rPr>
        <w:t>Notepad++</w:t>
      </w:r>
      <w:r w:rsidR="000A4349">
        <w:rPr>
          <w:sz w:val="22"/>
        </w:rPr>
        <w:t>, Epsilon</w:t>
      </w:r>
      <w:r w:rsidR="008C6ADC">
        <w:rPr>
          <w:sz w:val="22"/>
        </w:rPr>
        <w:t xml:space="preserve"> </w:t>
      </w:r>
      <w:r w:rsidR="000A4349">
        <w:rPr>
          <w:sz w:val="22"/>
        </w:rPr>
        <w:t>13.12</w:t>
      </w:r>
    </w:p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112ACD">
        <w:rPr>
          <w:sz w:val="20"/>
        </w:rPr>
        <w:t>WORK EXPERIENCE</w:t>
      </w:r>
    </w:p>
    <w:p w:rsidR="0018222A" w:rsidRDefault="0018222A" w:rsidP="0018222A"/>
    <w:p w:rsidR="00A43F46" w:rsidRPr="00103CBA" w:rsidRDefault="007C48A6">
      <w:pPr>
        <w:numPr>
          <w:ilvl w:val="0"/>
          <w:numId w:val="28"/>
        </w:numPr>
      </w:pPr>
      <w:r>
        <w:rPr>
          <w:rFonts w:cs="Calibri"/>
          <w:color w:val="000000"/>
          <w:szCs w:val="20"/>
        </w:rPr>
        <w:t xml:space="preserve">HTML Programmer </w:t>
      </w:r>
      <w:r w:rsidR="003A015A" w:rsidRPr="00CB0C05">
        <w:rPr>
          <w:rFonts w:cs="Calibri"/>
          <w:color w:val="000000"/>
          <w:szCs w:val="20"/>
        </w:rPr>
        <w:t xml:space="preserve">with </w:t>
      </w:r>
      <w:r w:rsidR="003A015A" w:rsidRPr="00CB0C05">
        <w:rPr>
          <w:rFonts w:cs="Calibri"/>
          <w:b/>
          <w:i/>
          <w:color w:val="000000"/>
          <w:szCs w:val="20"/>
        </w:rPr>
        <w:t>Techbooks International Pvt. Ltd.</w:t>
      </w:r>
      <w:r w:rsidR="003A015A" w:rsidRPr="00CB0C05">
        <w:rPr>
          <w:rFonts w:cs="Calibri"/>
          <w:color w:val="000000"/>
          <w:szCs w:val="20"/>
        </w:rPr>
        <w:t xml:space="preserve"> since 21-Sep-2015 to now.</w:t>
      </w:r>
    </w:p>
    <w:p w:rsidR="00103CBA" w:rsidRPr="0018222A" w:rsidRDefault="00103CBA" w:rsidP="00103CBA">
      <w:pPr>
        <w:numPr>
          <w:ilvl w:val="0"/>
          <w:numId w:val="28"/>
        </w:numPr>
      </w:pPr>
      <w:r>
        <w:rPr>
          <w:rFonts w:cs="Calibri"/>
          <w:color w:val="000000"/>
          <w:szCs w:val="20"/>
        </w:rPr>
        <w:t>2 Years experience with</w:t>
      </w:r>
      <w:r w:rsidRPr="00CB0C05">
        <w:rPr>
          <w:rFonts w:cs="Calibri"/>
          <w:color w:val="000000"/>
          <w:szCs w:val="20"/>
        </w:rPr>
        <w:t xml:space="preserve"> </w:t>
      </w:r>
      <w:r w:rsidRPr="00CB0C05">
        <w:rPr>
          <w:rFonts w:cs="Calibri"/>
          <w:b/>
          <w:i/>
          <w:color w:val="000000"/>
          <w:szCs w:val="20"/>
        </w:rPr>
        <w:t>T</w:t>
      </w:r>
      <w:r>
        <w:rPr>
          <w:rFonts w:cs="Calibri"/>
          <w:b/>
          <w:i/>
          <w:color w:val="000000"/>
          <w:szCs w:val="20"/>
        </w:rPr>
        <w:t>homson</w:t>
      </w:r>
      <w:r w:rsidRPr="00CB0C05">
        <w:rPr>
          <w:rFonts w:cs="Calibri"/>
          <w:b/>
          <w:i/>
          <w:color w:val="000000"/>
          <w:szCs w:val="20"/>
        </w:rPr>
        <w:t xml:space="preserve"> </w:t>
      </w:r>
      <w:r>
        <w:rPr>
          <w:rFonts w:cs="Calibri"/>
          <w:b/>
          <w:i/>
          <w:color w:val="000000"/>
          <w:szCs w:val="20"/>
        </w:rPr>
        <w:t>Digital</w:t>
      </w:r>
      <w:r w:rsidRPr="00CB0C05">
        <w:rPr>
          <w:rFonts w:cs="Calibri"/>
          <w:b/>
          <w:i/>
          <w:color w:val="000000"/>
          <w:szCs w:val="20"/>
        </w:rPr>
        <w:t xml:space="preserve"> Pvt. Ltd.</w:t>
      </w:r>
      <w:r w:rsidRPr="00CB0C05">
        <w:rPr>
          <w:rFonts w:cs="Calibri"/>
          <w:color w:val="000000"/>
          <w:szCs w:val="20"/>
        </w:rPr>
        <w:t xml:space="preserve"> </w:t>
      </w:r>
      <w:r w:rsidR="00C43642">
        <w:rPr>
          <w:rFonts w:cs="Calibri"/>
          <w:color w:val="000000"/>
          <w:szCs w:val="20"/>
        </w:rPr>
        <w:t xml:space="preserve">as </w:t>
      </w:r>
      <w:r w:rsidRPr="00CB0C05">
        <w:rPr>
          <w:rFonts w:cs="Calibri"/>
          <w:color w:val="000000"/>
          <w:szCs w:val="20"/>
        </w:rPr>
        <w:t xml:space="preserve">since </w:t>
      </w:r>
      <w:r w:rsidR="00F11C9F">
        <w:rPr>
          <w:rFonts w:cs="Calibri"/>
          <w:color w:val="000000"/>
          <w:szCs w:val="20"/>
        </w:rPr>
        <w:t>21</w:t>
      </w:r>
      <w:r w:rsidR="00DE4BC8" w:rsidRPr="00CB0C05">
        <w:rPr>
          <w:rFonts w:cs="Calibri"/>
          <w:color w:val="000000"/>
          <w:szCs w:val="20"/>
        </w:rPr>
        <w:t>-</w:t>
      </w:r>
      <w:r w:rsidR="00DE4BC8">
        <w:rPr>
          <w:rFonts w:cs="Calibri"/>
          <w:color w:val="000000"/>
          <w:szCs w:val="20"/>
        </w:rPr>
        <w:t>Oct</w:t>
      </w:r>
      <w:r w:rsidR="00DE4BC8" w:rsidRPr="00CB0C05">
        <w:rPr>
          <w:rFonts w:cs="Calibri"/>
          <w:color w:val="000000"/>
          <w:szCs w:val="20"/>
        </w:rPr>
        <w:t>-201</w:t>
      </w:r>
      <w:r w:rsidR="00DE4BC8">
        <w:rPr>
          <w:rFonts w:cs="Calibri"/>
          <w:color w:val="000000"/>
          <w:szCs w:val="20"/>
        </w:rPr>
        <w:t xml:space="preserve">3 to </w:t>
      </w:r>
      <w:r w:rsidRPr="00CB0C05">
        <w:rPr>
          <w:rFonts w:cs="Calibri"/>
          <w:color w:val="000000"/>
          <w:szCs w:val="20"/>
        </w:rPr>
        <w:t>21-Sep-2015.</w:t>
      </w:r>
    </w:p>
    <w:p w:rsidR="00103CBA" w:rsidRPr="0018222A" w:rsidRDefault="00044C1C">
      <w:pPr>
        <w:numPr>
          <w:ilvl w:val="0"/>
          <w:numId w:val="28"/>
        </w:numPr>
      </w:pPr>
      <w:r>
        <w:t xml:space="preserve">1 Year experience with </w:t>
      </w:r>
      <w:r w:rsidRPr="00044C1C">
        <w:rPr>
          <w:b/>
          <w:i/>
        </w:rPr>
        <w:t>Innodata India Pvt. Ltd.</w:t>
      </w:r>
      <w:r>
        <w:t xml:space="preserve"> </w:t>
      </w:r>
      <w:r w:rsidR="00135BFA">
        <w:t>since 09-Jan-2012 to 31-Dec-2012</w:t>
      </w:r>
      <w:r w:rsidR="003E5CC2">
        <w:t>.</w:t>
      </w:r>
      <w:r>
        <w:t xml:space="preserve"> </w:t>
      </w:r>
    </w:p>
    <w:p w:rsidR="00A43F46" w:rsidRDefault="00A43F46">
      <w:bookmarkStart w:id="3" w:name="_GoBack"/>
      <w:bookmarkEnd w:id="3"/>
    </w:p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246E0B">
        <w:rPr>
          <w:sz w:val="20"/>
        </w:rPr>
        <w:t>ROLE &amp; RESPONSIBILITY</w:t>
      </w:r>
    </w:p>
    <w:p w:rsidR="00A43F46" w:rsidRDefault="00A43F46">
      <w:pPr>
        <w:pStyle w:val="ListParagraph"/>
        <w:ind w:left="0"/>
      </w:pPr>
    </w:p>
    <w:p w:rsidR="00A43F46" w:rsidRDefault="003A015A">
      <w:pPr>
        <w:pStyle w:val="ListParagraph"/>
        <w:numPr>
          <w:ilvl w:val="0"/>
          <w:numId w:val="19"/>
        </w:numPr>
      </w:pPr>
      <w:r w:rsidRPr="0027718D">
        <w:t>Our role is to provide first level technical troubleshooting in</w:t>
      </w:r>
      <w:r w:rsidR="00557103">
        <w:t xml:space="preserve"> </w:t>
      </w:r>
      <w:r w:rsidRPr="0027718D">
        <w:t>web designing, and to work as an intermediary between</w:t>
      </w:r>
      <w:r w:rsidR="00557103">
        <w:t xml:space="preserve"> </w:t>
      </w:r>
      <w:r w:rsidRPr="0027718D">
        <w:t>own team and our corporate client in</w:t>
      </w:r>
      <w:r w:rsidR="00557103">
        <w:t xml:space="preserve"> </w:t>
      </w:r>
      <w:r w:rsidRPr="0027718D">
        <w:t>products.</w:t>
      </w:r>
    </w:p>
    <w:p w:rsidR="00EC5DF0" w:rsidRDefault="00EC5DF0" w:rsidP="00EC5DF0">
      <w:pPr>
        <w:pStyle w:val="ListParagraph"/>
      </w:pPr>
    </w:p>
    <w:p w:rsidR="00EC5DF0" w:rsidRDefault="00EC5DF0" w:rsidP="00EC5DF0">
      <w:pPr>
        <w:pStyle w:val="ListParagraph"/>
      </w:pPr>
    </w:p>
    <w:p w:rsidR="00EC5DF0" w:rsidRDefault="00EC5DF0" w:rsidP="00EC5DF0">
      <w:pPr>
        <w:pStyle w:val="ListParagraph"/>
      </w:pPr>
    </w:p>
    <w:p w:rsidR="00A43F46" w:rsidRDefault="00A43F46"/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C44182">
        <w:rPr>
          <w:sz w:val="20"/>
        </w:rPr>
        <w:t>ACADEMIC QUALIFICATION</w:t>
      </w:r>
    </w:p>
    <w:p w:rsidR="00A43F46" w:rsidRDefault="00A43F46"/>
    <w:p w:rsidR="00A43F46" w:rsidRDefault="003A015A">
      <w:pPr>
        <w:numPr>
          <w:ilvl w:val="0"/>
          <w:numId w:val="18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</w:pPr>
      <w:r w:rsidRPr="004146E9">
        <w:rPr>
          <w:i/>
        </w:rPr>
        <w:t>B. Tech</w:t>
      </w:r>
      <w:r w:rsidRPr="004146E9">
        <w:t xml:space="preserve"> (</w:t>
      </w:r>
      <w:r w:rsidRPr="004146E9">
        <w:rPr>
          <w:i/>
        </w:rPr>
        <w:t>Computer Science</w:t>
      </w:r>
      <w:r w:rsidRPr="004146E9">
        <w:t xml:space="preserve">) From </w:t>
      </w:r>
      <w:r w:rsidRPr="004146E9">
        <w:rPr>
          <w:b/>
        </w:rPr>
        <w:t>Mangalayatan University</w:t>
      </w:r>
      <w:r w:rsidRPr="004146E9">
        <w:t xml:space="preserve"> Aligarh in 2011.</w:t>
      </w:r>
    </w:p>
    <w:p w:rsidR="00A43F46" w:rsidRDefault="003A015A">
      <w:pPr>
        <w:numPr>
          <w:ilvl w:val="0"/>
          <w:numId w:val="18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</w:pPr>
      <w:r w:rsidRPr="004146E9">
        <w:rPr>
          <w:i/>
        </w:rPr>
        <w:t>Intermediate</w:t>
      </w:r>
      <w:r w:rsidR="00195AA1" w:rsidRPr="00195AA1">
        <w:t xml:space="preserve"> </w:t>
      </w:r>
      <w:r w:rsidRPr="004146E9">
        <w:t>from</w:t>
      </w:r>
      <w:r w:rsidR="00E51E02">
        <w:t xml:space="preserve"> </w:t>
      </w:r>
      <w:r w:rsidRPr="004146E9">
        <w:rPr>
          <w:b/>
        </w:rPr>
        <w:t>U.P Board</w:t>
      </w:r>
      <w:r w:rsidRPr="004146E9">
        <w:t xml:space="preserve"> in 2007</w:t>
      </w:r>
    </w:p>
    <w:p w:rsidR="00A43F46" w:rsidRDefault="003A015A">
      <w:pPr>
        <w:numPr>
          <w:ilvl w:val="0"/>
          <w:numId w:val="18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</w:pPr>
      <w:r w:rsidRPr="004146E9">
        <w:rPr>
          <w:i/>
        </w:rPr>
        <w:t>High School</w:t>
      </w:r>
      <w:r w:rsidR="005B5311" w:rsidRPr="005B5311">
        <w:t xml:space="preserve"> </w:t>
      </w:r>
      <w:r w:rsidRPr="004146E9">
        <w:t xml:space="preserve">from </w:t>
      </w:r>
      <w:r w:rsidRPr="004146E9">
        <w:rPr>
          <w:b/>
        </w:rPr>
        <w:t>U.P Board</w:t>
      </w:r>
      <w:r w:rsidRPr="004146E9">
        <w:t xml:space="preserve"> in 2005</w:t>
      </w:r>
    </w:p>
    <w:p w:rsidR="00A43F46" w:rsidRDefault="00A43F46"/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9039FD">
        <w:rPr>
          <w:sz w:val="20"/>
        </w:rPr>
        <w:lastRenderedPageBreak/>
        <w:t>STRENGTH</w:t>
      </w:r>
    </w:p>
    <w:p w:rsidR="00A43F46" w:rsidRDefault="003A015A">
      <w:pPr>
        <w:numPr>
          <w:ilvl w:val="0"/>
          <w:numId w:val="30"/>
        </w:numPr>
        <w:spacing w:line="360" w:lineRule="auto"/>
      </w:pPr>
      <w:r w:rsidRPr="000305BF">
        <w:t xml:space="preserve">Dedication, </w:t>
      </w:r>
      <w:r>
        <w:t>Smart</w:t>
      </w:r>
      <w:r w:rsidRPr="000305BF">
        <w:t xml:space="preserve"> Work and serious involvement in assigned work.</w:t>
      </w:r>
    </w:p>
    <w:p w:rsidR="00601F1C" w:rsidRPr="009F0308" w:rsidRDefault="00601F1C" w:rsidP="00A33985"/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811BF7">
        <w:rPr>
          <w:sz w:val="20"/>
        </w:rPr>
        <w:t>LANGUAGE KNOWN</w:t>
      </w:r>
    </w:p>
    <w:p w:rsidR="00F45BA9" w:rsidRPr="00030EE2" w:rsidRDefault="00F45BA9" w:rsidP="00F45BA9"/>
    <w:p w:rsidR="00A43F46" w:rsidRDefault="003A015A">
      <w:pPr>
        <w:numPr>
          <w:ilvl w:val="0"/>
          <w:numId w:val="22"/>
        </w:numPr>
        <w:spacing w:line="360" w:lineRule="auto"/>
      </w:pPr>
      <w:r w:rsidRPr="000305BF">
        <w:t>Hindi</w:t>
      </w:r>
    </w:p>
    <w:p w:rsidR="00A43F46" w:rsidRDefault="003A015A">
      <w:pPr>
        <w:numPr>
          <w:ilvl w:val="0"/>
          <w:numId w:val="22"/>
        </w:numPr>
        <w:spacing w:line="360" w:lineRule="auto"/>
      </w:pPr>
      <w:r w:rsidRPr="000305BF">
        <w:t>English</w:t>
      </w:r>
    </w:p>
    <w:p w:rsidR="00A43F46" w:rsidRDefault="00A43F46"/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9D2969">
        <w:rPr>
          <w:sz w:val="20"/>
        </w:rPr>
        <w:t>INTERESTS AND ACTIVITIES</w:t>
      </w:r>
    </w:p>
    <w:p w:rsidR="00A43F46" w:rsidRDefault="00A43F46"/>
    <w:p w:rsidR="00A43F46" w:rsidRDefault="003A015A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</w:pPr>
      <w:r w:rsidRPr="000305BF">
        <w:t>Playing Chess &amp;Cooking Food.</w:t>
      </w:r>
    </w:p>
    <w:p w:rsidR="00A43F46" w:rsidRDefault="00A43F46"/>
    <w:p w:rsidR="00A43F46" w:rsidRDefault="003A015A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97345D">
        <w:rPr>
          <w:sz w:val="20"/>
        </w:rPr>
        <w:t>PERSONAL DETAILS</w:t>
      </w:r>
    </w:p>
    <w:p w:rsidR="00A43F46" w:rsidRDefault="00A43F46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</w:pPr>
    </w:p>
    <w:p w:rsidR="00A43F46" w:rsidRDefault="003A015A">
      <w:pPr>
        <w:spacing w:line="360" w:lineRule="auto"/>
      </w:pPr>
      <w:r w:rsidRPr="00315E3C">
        <w:t>Father Name</w:t>
      </w:r>
      <w:r w:rsidRPr="00315E3C">
        <w:tab/>
        <w:t>:       Mr. Kamlesh Kumar Agrawal</w:t>
      </w:r>
    </w:p>
    <w:p w:rsidR="00A43F46" w:rsidRDefault="003A015A">
      <w:pPr>
        <w:spacing w:line="360" w:lineRule="auto"/>
      </w:pPr>
      <w:r w:rsidRPr="00315E3C">
        <w:t>Date of Birth</w:t>
      </w:r>
      <w:r w:rsidRPr="00315E3C">
        <w:tab/>
        <w:t xml:space="preserve">: </w:t>
      </w:r>
      <w:r w:rsidRPr="00315E3C">
        <w:tab/>
        <w:t>25/09/1991</w:t>
      </w:r>
    </w:p>
    <w:p w:rsidR="00A43F46" w:rsidRDefault="001C60F8">
      <w:pPr>
        <w:spacing w:line="360" w:lineRule="auto"/>
      </w:pPr>
      <w:r>
        <w:t>Sex</w:t>
      </w:r>
      <w:r w:rsidR="003A015A" w:rsidRPr="00315E3C">
        <w:tab/>
      </w:r>
      <w:r w:rsidR="003A015A" w:rsidRPr="00315E3C">
        <w:tab/>
        <w:t>:</w:t>
      </w:r>
      <w:r w:rsidR="003A015A" w:rsidRPr="00315E3C">
        <w:tab/>
        <w:t>Male</w:t>
      </w:r>
    </w:p>
    <w:p w:rsidR="00AE726A" w:rsidRDefault="00AE726A" w:rsidP="00AE726A">
      <w:pPr>
        <w:spacing w:line="360" w:lineRule="auto"/>
        <w:ind w:left="720" w:hanging="720"/>
      </w:pPr>
      <w:r>
        <w:t>Address</w:t>
      </w:r>
      <w:r>
        <w:tab/>
      </w:r>
      <w:r w:rsidRPr="00315E3C">
        <w:t>:</w:t>
      </w:r>
      <w:r w:rsidR="00786F39">
        <w:tab/>
      </w:r>
      <w:r w:rsidRPr="00315E3C">
        <w:t xml:space="preserve"> </w:t>
      </w:r>
      <w:r>
        <w:t>B-332, Kalyan</w:t>
      </w:r>
      <w:r w:rsidR="00BF428E">
        <w:t xml:space="preserve"> </w:t>
      </w:r>
      <w:r>
        <w:t>Kun</w:t>
      </w:r>
      <w:r w:rsidR="00B96D67">
        <w:t>j</w:t>
      </w:r>
      <w:r>
        <w:t xml:space="preserve">, Sector 49, </w:t>
      </w:r>
      <w:r w:rsidR="00430FB9">
        <w:t>NOIDA</w:t>
      </w:r>
      <w:r>
        <w:t xml:space="preserve"> </w:t>
      </w:r>
      <w:r w:rsidR="005A58D5">
        <w:t>–</w:t>
      </w:r>
      <w:r>
        <w:t xml:space="preserve"> 201301</w:t>
      </w:r>
      <w:r w:rsidR="005A58D5">
        <w:t>, U.P.</w:t>
      </w:r>
    </w:p>
    <w:p w:rsidR="00603C13" w:rsidRPr="005D65D1" w:rsidRDefault="00603C13" w:rsidP="00603C13">
      <w:pPr>
        <w:pStyle w:val="Tit"/>
        <w:shd w:val="clear" w:color="auto" w:fill="E5E5E5"/>
        <w:snapToGrid w:val="0"/>
        <w:ind w:left="0" w:right="-155" w:firstLine="0"/>
        <w:rPr>
          <w:sz w:val="20"/>
        </w:rPr>
      </w:pPr>
      <w:r w:rsidRPr="005D65D1">
        <w:rPr>
          <w:sz w:val="20"/>
        </w:rPr>
        <w:t>DECLARATION</w:t>
      </w:r>
      <w:r w:rsidR="007B162A" w:rsidRPr="005D65D1">
        <w:rPr>
          <w:sz w:val="20"/>
        </w:rPr>
        <w:t xml:space="preserve"> </w:t>
      </w:r>
    </w:p>
    <w:p w:rsidR="00685D0A" w:rsidRPr="00685D0A" w:rsidRDefault="00685D0A" w:rsidP="00685D0A"/>
    <w:p w:rsidR="00A43F46" w:rsidRPr="002B6A86" w:rsidRDefault="007E0422">
      <w:pPr>
        <w:spacing w:line="360" w:lineRule="auto"/>
      </w:pPr>
      <w:r>
        <w:t>“</w:t>
      </w:r>
      <w:r w:rsidR="003A015A" w:rsidRPr="004415C0">
        <w:rPr>
          <w:i/>
        </w:rPr>
        <w:t>I hereby declare that all above information is true to the best of my knowledge</w:t>
      </w:r>
      <w:r w:rsidR="003A015A" w:rsidRPr="002B6A86">
        <w:t>.</w:t>
      </w:r>
      <w:r>
        <w:t>”</w:t>
      </w:r>
    </w:p>
    <w:p w:rsidR="00A43F46" w:rsidRDefault="00A43F46">
      <w:pPr>
        <w:spacing w:line="360" w:lineRule="auto"/>
      </w:pPr>
    </w:p>
    <w:p w:rsidR="003E7409" w:rsidRDefault="003E7409">
      <w:pPr>
        <w:spacing w:line="360" w:lineRule="auto"/>
      </w:pPr>
    </w:p>
    <w:p w:rsidR="006B0936" w:rsidRDefault="006B0936">
      <w:pPr>
        <w:spacing w:line="360" w:lineRule="auto"/>
      </w:pPr>
    </w:p>
    <w:p w:rsidR="00EC0ABB" w:rsidRPr="007A18A3" w:rsidRDefault="00EC0ABB" w:rsidP="00EC0ABB">
      <w:pPr>
        <w:spacing w:line="360" w:lineRule="auto"/>
      </w:pPr>
      <w:r w:rsidRPr="004D5488">
        <w:rPr>
          <w:b/>
        </w:rPr>
        <w:t>Date:</w:t>
      </w:r>
      <w:r w:rsidRPr="007A18A3">
        <w:t xml:space="preserve"> </w:t>
      </w:r>
    </w:p>
    <w:p w:rsidR="00EC0ABB" w:rsidRDefault="00EC0ABB" w:rsidP="00EC0ABB">
      <w:pPr>
        <w:spacing w:line="360" w:lineRule="auto"/>
      </w:pPr>
      <w:r w:rsidRPr="00A44EA8">
        <w:rPr>
          <w:b/>
        </w:rPr>
        <w:t>Place: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2E40">
        <w:rPr>
          <w:i/>
        </w:rPr>
        <w:t>Naresh Agrawal</w:t>
      </w:r>
    </w:p>
    <w:p w:rsidR="00FF5C6B" w:rsidRDefault="00FF5C6B">
      <w:pPr>
        <w:spacing w:line="360" w:lineRule="auto"/>
      </w:pPr>
    </w:p>
    <w:sectPr w:rsidR="00FF5C6B" w:rsidSect="00A43F46">
      <w:headerReference w:type="default" r:id="rId10"/>
      <w:footerReference w:type="default" r:id="rId11"/>
      <w:headerReference w:type="first" r:id="rId12"/>
      <w:pgSz w:w="11909" w:h="16834" w:code="9"/>
      <w:pgMar w:top="720" w:right="1109" w:bottom="360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4F6" w:rsidRDefault="000654F6" w:rsidP="00A43F46">
      <w:r>
        <w:separator/>
      </w:r>
    </w:p>
  </w:endnote>
  <w:endnote w:type="continuationSeparator" w:id="1">
    <w:p w:rsidR="000654F6" w:rsidRDefault="000654F6" w:rsidP="00A43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46" w:rsidRDefault="00AB21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015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3366">
      <w:rPr>
        <w:rStyle w:val="PageNumber"/>
        <w:noProof/>
      </w:rPr>
      <w:t>2</w:t>
    </w:r>
    <w:r>
      <w:rPr>
        <w:rStyle w:val="PageNumber"/>
      </w:rPr>
      <w:fldChar w:fldCharType="end"/>
    </w:r>
  </w:p>
  <w:p w:rsidR="00A43F46" w:rsidRDefault="00A43F4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4F6" w:rsidRDefault="000654F6" w:rsidP="00A43F46">
      <w:r>
        <w:separator/>
      </w:r>
    </w:p>
  </w:footnote>
  <w:footnote w:type="continuationSeparator" w:id="1">
    <w:p w:rsidR="000654F6" w:rsidRDefault="000654F6" w:rsidP="00A43F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46" w:rsidRDefault="00A43F46">
    <w:pP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46" w:rsidRDefault="00A43F46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990C5C6"/>
    <w:lvl w:ilvl="0" w:tplc="6796623A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A4D2B29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75E31F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81A435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2CA2A2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9B602F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724749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220522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556AA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0DCADF2"/>
    <w:lvl w:ilvl="0" w:tplc="D88E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8A512">
      <w:start w:val="1"/>
      <w:numFmt w:val="lowerLetter"/>
      <w:lvlText w:val="%2."/>
      <w:lvlJc w:val="left"/>
      <w:pPr>
        <w:ind w:left="1440" w:hanging="360"/>
      </w:pPr>
    </w:lvl>
    <w:lvl w:ilvl="2" w:tplc="551EED4E">
      <w:start w:val="1"/>
      <w:numFmt w:val="lowerRoman"/>
      <w:lvlText w:val="%3."/>
      <w:lvlJc w:val="right"/>
      <w:pPr>
        <w:ind w:left="2160" w:hanging="180"/>
      </w:pPr>
    </w:lvl>
    <w:lvl w:ilvl="3" w:tplc="75CC88B2">
      <w:start w:val="1"/>
      <w:numFmt w:val="decimal"/>
      <w:lvlText w:val="%4."/>
      <w:lvlJc w:val="left"/>
      <w:pPr>
        <w:ind w:left="2880" w:hanging="360"/>
      </w:pPr>
    </w:lvl>
    <w:lvl w:ilvl="4" w:tplc="B2C83F2C">
      <w:start w:val="1"/>
      <w:numFmt w:val="lowerLetter"/>
      <w:lvlText w:val="%5."/>
      <w:lvlJc w:val="left"/>
      <w:pPr>
        <w:ind w:left="3600" w:hanging="360"/>
      </w:pPr>
    </w:lvl>
    <w:lvl w:ilvl="5" w:tplc="D9ECABB2">
      <w:start w:val="1"/>
      <w:numFmt w:val="lowerRoman"/>
      <w:lvlText w:val="%6."/>
      <w:lvlJc w:val="right"/>
      <w:pPr>
        <w:ind w:left="4320" w:hanging="180"/>
      </w:pPr>
    </w:lvl>
    <w:lvl w:ilvl="6" w:tplc="5E4E2FFE">
      <w:start w:val="1"/>
      <w:numFmt w:val="decimal"/>
      <w:lvlText w:val="%7."/>
      <w:lvlJc w:val="left"/>
      <w:pPr>
        <w:ind w:left="5040" w:hanging="360"/>
      </w:pPr>
    </w:lvl>
    <w:lvl w:ilvl="7" w:tplc="9E4C5A70">
      <w:start w:val="1"/>
      <w:numFmt w:val="lowerLetter"/>
      <w:lvlText w:val="%8."/>
      <w:lvlJc w:val="left"/>
      <w:pPr>
        <w:ind w:left="5760" w:hanging="360"/>
      </w:pPr>
    </w:lvl>
    <w:lvl w:ilvl="8" w:tplc="0480084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51E7CA0"/>
    <w:lvl w:ilvl="0" w:tplc="B2D63F70">
      <w:start w:val="1"/>
      <w:numFmt w:val="bullet"/>
      <w:lvlText w:val="o"/>
      <w:lvlJc w:val="left"/>
      <w:pPr>
        <w:tabs>
          <w:tab w:val="left" w:pos="540"/>
        </w:tabs>
        <w:ind w:left="540" w:hanging="360"/>
      </w:pPr>
      <w:rPr>
        <w:rFonts w:ascii="Courier New" w:hAnsi="Courier New" w:cs="Courier New" w:hint="default"/>
      </w:rPr>
    </w:lvl>
    <w:lvl w:ilvl="1" w:tplc="F962B0BE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E5D0E03C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BBEDED4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2752BD3A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EA904C68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955A3C0C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2C6EE32E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E9BEB18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5887422"/>
    <w:lvl w:ilvl="0" w:tplc="E2FC5D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048B8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FEBF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42DB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A8E5CA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8630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4C5B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E4D1E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E0445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C8C7B68"/>
    <w:lvl w:ilvl="0" w:tplc="B5D644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3D6D2B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D0A2B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5546E7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012D41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81C27A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F5078D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FAC1F7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46C5CE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AD87F9C"/>
    <w:lvl w:ilvl="0" w:tplc="951AAA8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120C26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6FAB1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4C96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4C03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82B9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A202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5027F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DA14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D18679C"/>
    <w:lvl w:ilvl="0" w:tplc="953463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00797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3CDD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8EEB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D61BB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F4266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B4AE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5EBA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E0F0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AD6CF9E"/>
    <w:lvl w:ilvl="0" w:tplc="4E7AECD2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DA14B938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E289378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DE7E4150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1270CA20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D8B2AFBE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8348DA12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A5680242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E1669A1C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92E3EE2"/>
    <w:lvl w:ilvl="0" w:tplc="0A303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A5E5D90">
      <w:start w:val="1"/>
      <w:numFmt w:val="lowerLetter"/>
      <w:lvlText w:val="%2."/>
      <w:lvlJc w:val="left"/>
      <w:pPr>
        <w:ind w:left="1800" w:hanging="360"/>
      </w:pPr>
    </w:lvl>
    <w:lvl w:ilvl="2" w:tplc="FC108CB8">
      <w:start w:val="1"/>
      <w:numFmt w:val="lowerRoman"/>
      <w:lvlText w:val="%3."/>
      <w:lvlJc w:val="right"/>
      <w:pPr>
        <w:ind w:left="2520" w:hanging="180"/>
      </w:pPr>
    </w:lvl>
    <w:lvl w:ilvl="3" w:tplc="D5E0A4C2">
      <w:start w:val="1"/>
      <w:numFmt w:val="decimal"/>
      <w:lvlText w:val="%4."/>
      <w:lvlJc w:val="left"/>
      <w:pPr>
        <w:ind w:left="3240" w:hanging="360"/>
      </w:pPr>
    </w:lvl>
    <w:lvl w:ilvl="4" w:tplc="489E659A">
      <w:start w:val="1"/>
      <w:numFmt w:val="lowerLetter"/>
      <w:lvlText w:val="%5."/>
      <w:lvlJc w:val="left"/>
      <w:pPr>
        <w:ind w:left="3960" w:hanging="360"/>
      </w:pPr>
    </w:lvl>
    <w:lvl w:ilvl="5" w:tplc="382A22EE">
      <w:start w:val="1"/>
      <w:numFmt w:val="lowerRoman"/>
      <w:lvlText w:val="%6."/>
      <w:lvlJc w:val="right"/>
      <w:pPr>
        <w:ind w:left="4680" w:hanging="180"/>
      </w:pPr>
    </w:lvl>
    <w:lvl w:ilvl="6" w:tplc="4D786D06">
      <w:start w:val="1"/>
      <w:numFmt w:val="decimal"/>
      <w:lvlText w:val="%7."/>
      <w:lvlJc w:val="left"/>
      <w:pPr>
        <w:ind w:left="5400" w:hanging="360"/>
      </w:pPr>
    </w:lvl>
    <w:lvl w:ilvl="7" w:tplc="EBE6976C">
      <w:start w:val="1"/>
      <w:numFmt w:val="lowerLetter"/>
      <w:lvlText w:val="%8."/>
      <w:lvlJc w:val="left"/>
      <w:pPr>
        <w:ind w:left="6120" w:hanging="360"/>
      </w:pPr>
    </w:lvl>
    <w:lvl w:ilvl="8" w:tplc="A4ACE51C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016E1BB8"/>
    <w:lvl w:ilvl="0" w:tplc="67E2B09E">
      <w:start w:val="1"/>
      <w:numFmt w:val="bullet"/>
      <w:lvlText w:val=""/>
      <w:lvlJc w:val="left"/>
      <w:pPr>
        <w:tabs>
          <w:tab w:val="left" w:pos="3420"/>
        </w:tabs>
        <w:ind w:left="3420" w:hanging="360"/>
      </w:pPr>
      <w:rPr>
        <w:rFonts w:ascii="Wingdings" w:hAnsi="Wingdings" w:hint="default"/>
      </w:rPr>
    </w:lvl>
    <w:lvl w:ilvl="1" w:tplc="0B7E3816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2" w:tplc="EFBE0238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3" w:tplc="711492E6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4" w:tplc="068CA7B2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5" w:tplc="00E83466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  <w:lvl w:ilvl="6" w:tplc="B3FA34B0">
      <w:start w:val="1"/>
      <w:numFmt w:val="bullet"/>
      <w:lvlText w:val=""/>
      <w:lvlJc w:val="left"/>
      <w:pPr>
        <w:tabs>
          <w:tab w:val="left" w:pos="7740"/>
        </w:tabs>
        <w:ind w:left="7740" w:hanging="360"/>
      </w:pPr>
      <w:rPr>
        <w:rFonts w:ascii="Symbol" w:hAnsi="Symbol" w:hint="default"/>
      </w:rPr>
    </w:lvl>
    <w:lvl w:ilvl="7" w:tplc="A74458FE">
      <w:start w:val="1"/>
      <w:numFmt w:val="bullet"/>
      <w:lvlText w:val="o"/>
      <w:lvlJc w:val="left"/>
      <w:pPr>
        <w:tabs>
          <w:tab w:val="left" w:pos="8460"/>
        </w:tabs>
        <w:ind w:left="8460" w:hanging="360"/>
      </w:pPr>
      <w:rPr>
        <w:rFonts w:ascii="Courier New" w:hAnsi="Courier New" w:cs="Courier New" w:hint="default"/>
      </w:rPr>
    </w:lvl>
    <w:lvl w:ilvl="8" w:tplc="7F8C8418">
      <w:start w:val="1"/>
      <w:numFmt w:val="bullet"/>
      <w:lvlText w:val=""/>
      <w:lvlJc w:val="left"/>
      <w:pPr>
        <w:tabs>
          <w:tab w:val="left" w:pos="9180"/>
        </w:tabs>
        <w:ind w:left="91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D51E7CA0"/>
    <w:lvl w:ilvl="0">
      <w:start w:val="1"/>
      <w:numFmt w:val="bullet"/>
      <w:lvlText w:val="o"/>
      <w:lvlJc w:val="left"/>
      <w:pPr>
        <w:tabs>
          <w:tab w:val="left" w:pos="540"/>
        </w:tabs>
        <w:ind w:left="5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1CAA878"/>
    <w:lvl w:ilvl="0" w:tplc="860CF934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D4EE2684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1F3EF4A4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DFC07D98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96A0E444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8CBEE606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37236D0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1A84A574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EC40F92A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C4CBA3A"/>
    <w:lvl w:ilvl="0" w:tplc="0F9AD436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92F09C8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E92CF7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F70720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438877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11E160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A4A055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1B8F15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54A4BB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85E5426"/>
    <w:lvl w:ilvl="0" w:tplc="DF46083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CCEF64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D2EA09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B06CE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4D2A5E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1684FA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E0EB5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C1EF42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610354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FBEE8EC"/>
    <w:lvl w:ilvl="0" w:tplc="D978892C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C7FEE3DA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BD563F92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D387654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E9B69DD4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6794F540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6269FD2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E11C9648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EE7499A0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C0AF39A"/>
    <w:lvl w:ilvl="0" w:tplc="3DE844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5469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0B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0B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660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D6D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69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E2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ED8421A"/>
    <w:lvl w:ilvl="0" w:tplc="C19E5684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56CA0A44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F22F5C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3ACDF7A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6385E5C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641CEA04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A6F0F2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592AA1C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A59CBE4A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8048B38"/>
    <w:lvl w:ilvl="0" w:tplc="78781598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CA9A117A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E6141F20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89D432B4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74D81492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74BCC6EE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F267410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598A658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5C46A4A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104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DDA6C3E4"/>
    <w:lvl w:ilvl="0" w:tplc="0A187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EE934">
      <w:start w:val="1"/>
      <w:numFmt w:val="lowerLetter"/>
      <w:lvlText w:val="%2."/>
      <w:lvlJc w:val="left"/>
      <w:pPr>
        <w:ind w:left="1440" w:hanging="360"/>
      </w:pPr>
    </w:lvl>
    <w:lvl w:ilvl="2" w:tplc="0AE69074">
      <w:start w:val="1"/>
      <w:numFmt w:val="lowerRoman"/>
      <w:lvlText w:val="%3."/>
      <w:lvlJc w:val="right"/>
      <w:pPr>
        <w:ind w:left="2160" w:hanging="180"/>
      </w:pPr>
    </w:lvl>
    <w:lvl w:ilvl="3" w:tplc="1454478A">
      <w:start w:val="1"/>
      <w:numFmt w:val="decimal"/>
      <w:lvlText w:val="%4."/>
      <w:lvlJc w:val="left"/>
      <w:pPr>
        <w:ind w:left="2880" w:hanging="360"/>
      </w:pPr>
    </w:lvl>
    <w:lvl w:ilvl="4" w:tplc="E5C0BDCA">
      <w:start w:val="1"/>
      <w:numFmt w:val="lowerLetter"/>
      <w:lvlText w:val="%5."/>
      <w:lvlJc w:val="left"/>
      <w:pPr>
        <w:ind w:left="3600" w:hanging="360"/>
      </w:pPr>
    </w:lvl>
    <w:lvl w:ilvl="5" w:tplc="83000C26">
      <w:start w:val="1"/>
      <w:numFmt w:val="lowerRoman"/>
      <w:lvlText w:val="%6."/>
      <w:lvlJc w:val="right"/>
      <w:pPr>
        <w:ind w:left="4320" w:hanging="180"/>
      </w:pPr>
    </w:lvl>
    <w:lvl w:ilvl="6" w:tplc="722ECAFA">
      <w:start w:val="1"/>
      <w:numFmt w:val="decimal"/>
      <w:lvlText w:val="%7."/>
      <w:lvlJc w:val="left"/>
      <w:pPr>
        <w:ind w:left="5040" w:hanging="360"/>
      </w:pPr>
    </w:lvl>
    <w:lvl w:ilvl="7" w:tplc="6C10362A">
      <w:start w:val="1"/>
      <w:numFmt w:val="lowerLetter"/>
      <w:lvlText w:val="%8."/>
      <w:lvlJc w:val="left"/>
      <w:pPr>
        <w:ind w:left="5760" w:hanging="360"/>
      </w:pPr>
    </w:lvl>
    <w:lvl w:ilvl="8" w:tplc="799CC92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9D0EB628"/>
    <w:lvl w:ilvl="0" w:tplc="4D1EEDD8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2F7E62FC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E41A4BF6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E063464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63EA683E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81A89948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E8FEEFEC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C2F011D8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B04D708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17EE6CC"/>
    <w:lvl w:ilvl="0" w:tplc="12AC9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ABA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2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CC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4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668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C13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2D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5F6579E"/>
    <w:lvl w:ilvl="0" w:tplc="0B5C1438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462124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A2DAF1BE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855EF3D8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5218A8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68F4F726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2C835D4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7C868E06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581464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4A0187A"/>
    <w:lvl w:ilvl="0" w:tplc="A1884DD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41AECE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CFE22F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3AEF2D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36C89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0805C2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B48122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22854F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63659C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C90741C"/>
    <w:lvl w:ilvl="0" w:tplc="E6C4A31E">
      <w:start w:val="1"/>
      <w:numFmt w:val="bullet"/>
      <w:lvlText w:val="o"/>
      <w:lvlJc w:val="left"/>
      <w:pPr>
        <w:tabs>
          <w:tab w:val="left" w:pos="540"/>
        </w:tabs>
        <w:ind w:left="540" w:hanging="360"/>
      </w:pPr>
      <w:rPr>
        <w:rFonts w:ascii="Courier New" w:hAnsi="Courier New" w:cs="Courier New" w:hint="default"/>
      </w:rPr>
    </w:lvl>
    <w:lvl w:ilvl="1" w:tplc="428085A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84AF1B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F38A18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878791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8861D9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16C784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F40FD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52AB4C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E54A1CE"/>
    <w:lvl w:ilvl="0" w:tplc="CD06041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9A6674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E8E65DC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5448C0A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29EF98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3F4E11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38A0B06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FE498F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97439C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0000001B"/>
    <w:multiLevelType w:val="hybridMultilevel"/>
    <w:tmpl w:val="F6523F54"/>
    <w:lvl w:ilvl="0" w:tplc="6FF0E972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1" w:tplc="3EBADB74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864EDD34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A550A1D4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D82EF7DA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191237DA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37029EE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70A6307C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5468AE42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59852FC"/>
    <w:lvl w:ilvl="0" w:tplc="EF1C99E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E940D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DA5F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FE4B56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E2917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3066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EC2D48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FC2B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94D5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F207EF8"/>
    <w:lvl w:ilvl="0" w:tplc="050AAED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1ECB78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1481FB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CC1F6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B21F9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2382FE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C9A81E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C76551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256B8D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5B041DC6"/>
    <w:lvl w:ilvl="0" w:tplc="3BE67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A8E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606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85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0D3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A26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80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EC2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2C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D6E130C"/>
    <w:lvl w:ilvl="0" w:tplc="336288D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CC00B4C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B86FD4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74E52F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B30425CC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D98F818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93E28B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C5E51E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92A8D0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9D4C592"/>
    <w:lvl w:ilvl="0" w:tplc="47A848D4">
      <w:start w:val="1"/>
      <w:numFmt w:val="bullet"/>
      <w:lvlText w:val="o"/>
      <w:lvlJc w:val="left"/>
      <w:pPr>
        <w:tabs>
          <w:tab w:val="left" w:pos="502"/>
        </w:tabs>
        <w:ind w:left="502" w:hanging="360"/>
      </w:pPr>
      <w:rPr>
        <w:rFonts w:ascii="Courier New" w:hAnsi="Courier New" w:cs="Courier New" w:hint="default"/>
      </w:rPr>
    </w:lvl>
    <w:lvl w:ilvl="1" w:tplc="3FCCD0EC">
      <w:start w:val="1"/>
      <w:numFmt w:val="bullet"/>
      <w:lvlText w:val="o"/>
      <w:lvlJc w:val="left"/>
      <w:pPr>
        <w:tabs>
          <w:tab w:val="left" w:pos="1042"/>
        </w:tabs>
        <w:ind w:left="1042" w:hanging="360"/>
      </w:pPr>
      <w:rPr>
        <w:rFonts w:ascii="Courier New" w:hAnsi="Courier New" w:cs="Courier New" w:hint="default"/>
      </w:rPr>
    </w:lvl>
    <w:lvl w:ilvl="2" w:tplc="97BA20BA">
      <w:start w:val="1"/>
      <w:numFmt w:val="bullet"/>
      <w:lvlText w:val=""/>
      <w:lvlJc w:val="left"/>
      <w:pPr>
        <w:tabs>
          <w:tab w:val="left" w:pos="1762"/>
        </w:tabs>
        <w:ind w:left="1762" w:hanging="360"/>
      </w:pPr>
      <w:rPr>
        <w:rFonts w:ascii="Wingdings" w:hAnsi="Wingdings" w:hint="default"/>
      </w:rPr>
    </w:lvl>
    <w:lvl w:ilvl="3" w:tplc="EE9C7EAC">
      <w:start w:val="1"/>
      <w:numFmt w:val="bullet"/>
      <w:lvlText w:val=""/>
      <w:lvlJc w:val="left"/>
      <w:pPr>
        <w:tabs>
          <w:tab w:val="left" w:pos="2482"/>
        </w:tabs>
        <w:ind w:left="2482" w:hanging="360"/>
      </w:pPr>
      <w:rPr>
        <w:rFonts w:ascii="Symbol" w:hAnsi="Symbol" w:hint="default"/>
      </w:rPr>
    </w:lvl>
    <w:lvl w:ilvl="4" w:tplc="2BD270B0">
      <w:start w:val="1"/>
      <w:numFmt w:val="bullet"/>
      <w:lvlText w:val="o"/>
      <w:lvlJc w:val="left"/>
      <w:pPr>
        <w:tabs>
          <w:tab w:val="left" w:pos="3202"/>
        </w:tabs>
        <w:ind w:left="3202" w:hanging="360"/>
      </w:pPr>
      <w:rPr>
        <w:rFonts w:ascii="Courier New" w:hAnsi="Courier New" w:cs="Courier New" w:hint="default"/>
      </w:rPr>
    </w:lvl>
    <w:lvl w:ilvl="5" w:tplc="78D04A20">
      <w:start w:val="1"/>
      <w:numFmt w:val="bullet"/>
      <w:lvlText w:val=""/>
      <w:lvlJc w:val="left"/>
      <w:pPr>
        <w:tabs>
          <w:tab w:val="left" w:pos="3922"/>
        </w:tabs>
        <w:ind w:left="3922" w:hanging="360"/>
      </w:pPr>
      <w:rPr>
        <w:rFonts w:ascii="Wingdings" w:hAnsi="Wingdings" w:hint="default"/>
      </w:rPr>
    </w:lvl>
    <w:lvl w:ilvl="6" w:tplc="FB72E818">
      <w:start w:val="1"/>
      <w:numFmt w:val="bullet"/>
      <w:lvlText w:val=""/>
      <w:lvlJc w:val="left"/>
      <w:pPr>
        <w:tabs>
          <w:tab w:val="left" w:pos="4642"/>
        </w:tabs>
        <w:ind w:left="4642" w:hanging="360"/>
      </w:pPr>
      <w:rPr>
        <w:rFonts w:ascii="Symbol" w:hAnsi="Symbol" w:hint="default"/>
      </w:rPr>
    </w:lvl>
    <w:lvl w:ilvl="7" w:tplc="8BE2F686">
      <w:start w:val="1"/>
      <w:numFmt w:val="bullet"/>
      <w:lvlText w:val="o"/>
      <w:lvlJc w:val="left"/>
      <w:pPr>
        <w:tabs>
          <w:tab w:val="left" w:pos="5362"/>
        </w:tabs>
        <w:ind w:left="5362" w:hanging="360"/>
      </w:pPr>
      <w:rPr>
        <w:rFonts w:ascii="Courier New" w:hAnsi="Courier New" w:cs="Courier New" w:hint="default"/>
      </w:rPr>
    </w:lvl>
    <w:lvl w:ilvl="8" w:tplc="FA7AD292">
      <w:start w:val="1"/>
      <w:numFmt w:val="bullet"/>
      <w:lvlText w:val=""/>
      <w:lvlJc w:val="left"/>
      <w:pPr>
        <w:tabs>
          <w:tab w:val="left" w:pos="6082"/>
        </w:tabs>
        <w:ind w:left="6082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949833C2"/>
    <w:lvl w:ilvl="0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multilevel"/>
    <w:tmpl w:val="949833C2"/>
    <w:lvl w:ilvl="0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1868CDEE"/>
    <w:lvl w:ilvl="0" w:tplc="6A548F6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806F9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04E5C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2AD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2C37F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39ECE9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10B9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145A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1E27A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6960408"/>
    <w:multiLevelType w:val="hybridMultilevel"/>
    <w:tmpl w:val="5C2C8E9C"/>
    <w:lvl w:ilvl="0" w:tplc="1B4CBA84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F86FEDC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E20C83C6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E9EED324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B5F64790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F7144AB8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8C31C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8286EA90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562438E4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26"/>
  </w:num>
  <w:num w:numId="5">
    <w:abstractNumId w:val="28"/>
  </w:num>
  <w:num w:numId="6">
    <w:abstractNumId w:val="10"/>
  </w:num>
  <w:num w:numId="7">
    <w:abstractNumId w:val="25"/>
  </w:num>
  <w:num w:numId="8">
    <w:abstractNumId w:val="12"/>
  </w:num>
  <w:num w:numId="9">
    <w:abstractNumId w:val="29"/>
  </w:num>
  <w:num w:numId="10">
    <w:abstractNumId w:val="2"/>
  </w:num>
  <w:num w:numId="11">
    <w:abstractNumId w:val="24"/>
  </w:num>
  <w:num w:numId="12">
    <w:abstractNumId w:val="23"/>
  </w:num>
  <w:num w:numId="13">
    <w:abstractNumId w:val="1"/>
  </w:num>
  <w:num w:numId="14">
    <w:abstractNumId w:val="3"/>
  </w:num>
  <w:num w:numId="15">
    <w:abstractNumId w:val="0"/>
  </w:num>
  <w:num w:numId="16">
    <w:abstractNumId w:val="16"/>
  </w:num>
  <w:num w:numId="17">
    <w:abstractNumId w:val="27"/>
  </w:num>
  <w:num w:numId="18">
    <w:abstractNumId w:val="22"/>
  </w:num>
  <w:num w:numId="19">
    <w:abstractNumId w:val="34"/>
  </w:num>
  <w:num w:numId="20">
    <w:abstractNumId w:val="20"/>
  </w:num>
  <w:num w:numId="21">
    <w:abstractNumId w:val="4"/>
  </w:num>
  <w:num w:numId="22">
    <w:abstractNumId w:val="5"/>
  </w:num>
  <w:num w:numId="23">
    <w:abstractNumId w:val="21"/>
  </w:num>
  <w:num w:numId="24">
    <w:abstractNumId w:val="9"/>
  </w:num>
  <w:num w:numId="25">
    <w:abstractNumId w:val="35"/>
  </w:num>
  <w:num w:numId="26">
    <w:abstractNumId w:val="18"/>
  </w:num>
  <w:num w:numId="27">
    <w:abstractNumId w:val="30"/>
  </w:num>
  <w:num w:numId="28">
    <w:abstractNumId w:val="15"/>
  </w:num>
  <w:num w:numId="29">
    <w:abstractNumId w:val="32"/>
  </w:num>
  <w:num w:numId="30">
    <w:abstractNumId w:val="7"/>
  </w:num>
  <w:num w:numId="31">
    <w:abstractNumId w:val="13"/>
  </w:num>
  <w:num w:numId="32">
    <w:abstractNumId w:val="31"/>
  </w:num>
  <w:num w:numId="33">
    <w:abstractNumId w:val="19"/>
  </w:num>
  <w:num w:numId="34">
    <w:abstractNumId w:val="33"/>
  </w:num>
  <w:num w:numId="35">
    <w:abstractNumId w:val="6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stylePaneFormatFilter w:val="3F01"/>
  <w:stylePaneSortMethod w:val="0000"/>
  <w:doNotTrackMoves/>
  <w:doNotTrackFormatting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3F46"/>
    <w:rsid w:val="00004E2D"/>
    <w:rsid w:val="000059F6"/>
    <w:rsid w:val="00007447"/>
    <w:rsid w:val="00011E85"/>
    <w:rsid w:val="00013079"/>
    <w:rsid w:val="000213EF"/>
    <w:rsid w:val="00022637"/>
    <w:rsid w:val="0002283E"/>
    <w:rsid w:val="00027162"/>
    <w:rsid w:val="00030EE2"/>
    <w:rsid w:val="00031E00"/>
    <w:rsid w:val="00032815"/>
    <w:rsid w:val="00041417"/>
    <w:rsid w:val="000424CD"/>
    <w:rsid w:val="000445A6"/>
    <w:rsid w:val="00044C1C"/>
    <w:rsid w:val="0005436A"/>
    <w:rsid w:val="000602AF"/>
    <w:rsid w:val="00061CA6"/>
    <w:rsid w:val="00063D6B"/>
    <w:rsid w:val="000654F6"/>
    <w:rsid w:val="00066D2F"/>
    <w:rsid w:val="000673B6"/>
    <w:rsid w:val="00070DF0"/>
    <w:rsid w:val="00074410"/>
    <w:rsid w:val="00081340"/>
    <w:rsid w:val="000817C0"/>
    <w:rsid w:val="00083D95"/>
    <w:rsid w:val="000921E0"/>
    <w:rsid w:val="000946F6"/>
    <w:rsid w:val="000949FE"/>
    <w:rsid w:val="000A039A"/>
    <w:rsid w:val="000A4349"/>
    <w:rsid w:val="000A61A6"/>
    <w:rsid w:val="000B16B0"/>
    <w:rsid w:val="000B589B"/>
    <w:rsid w:val="000C1B6F"/>
    <w:rsid w:val="000C2E87"/>
    <w:rsid w:val="000D437D"/>
    <w:rsid w:val="000E0686"/>
    <w:rsid w:val="000E11EA"/>
    <w:rsid w:val="000E66F5"/>
    <w:rsid w:val="000E6F95"/>
    <w:rsid w:val="000F010E"/>
    <w:rsid w:val="000F41B3"/>
    <w:rsid w:val="000F4222"/>
    <w:rsid w:val="000F4371"/>
    <w:rsid w:val="00100607"/>
    <w:rsid w:val="00100BFA"/>
    <w:rsid w:val="00101F08"/>
    <w:rsid w:val="00103241"/>
    <w:rsid w:val="00103CBA"/>
    <w:rsid w:val="0010561D"/>
    <w:rsid w:val="001250EE"/>
    <w:rsid w:val="00135BFA"/>
    <w:rsid w:val="00141A68"/>
    <w:rsid w:val="00141D40"/>
    <w:rsid w:val="001443F0"/>
    <w:rsid w:val="0014452F"/>
    <w:rsid w:val="0014536B"/>
    <w:rsid w:val="00146846"/>
    <w:rsid w:val="00151CF4"/>
    <w:rsid w:val="00157F3C"/>
    <w:rsid w:val="001642D6"/>
    <w:rsid w:val="001656A4"/>
    <w:rsid w:val="001704AC"/>
    <w:rsid w:val="00172A4C"/>
    <w:rsid w:val="001748A5"/>
    <w:rsid w:val="0017599A"/>
    <w:rsid w:val="0018222A"/>
    <w:rsid w:val="00184EE2"/>
    <w:rsid w:val="00187CEF"/>
    <w:rsid w:val="00191062"/>
    <w:rsid w:val="00195AA1"/>
    <w:rsid w:val="00196AFC"/>
    <w:rsid w:val="001A2C4E"/>
    <w:rsid w:val="001B0234"/>
    <w:rsid w:val="001B55FB"/>
    <w:rsid w:val="001C1351"/>
    <w:rsid w:val="001C156C"/>
    <w:rsid w:val="001C3647"/>
    <w:rsid w:val="001C58AA"/>
    <w:rsid w:val="001C60F8"/>
    <w:rsid w:val="001D08B8"/>
    <w:rsid w:val="001D68E3"/>
    <w:rsid w:val="001E1015"/>
    <w:rsid w:val="001E620E"/>
    <w:rsid w:val="001E7831"/>
    <w:rsid w:val="001E7DBC"/>
    <w:rsid w:val="001F44A9"/>
    <w:rsid w:val="001F65F3"/>
    <w:rsid w:val="00204E29"/>
    <w:rsid w:val="00205B26"/>
    <w:rsid w:val="00207E53"/>
    <w:rsid w:val="002101F6"/>
    <w:rsid w:val="00212B7E"/>
    <w:rsid w:val="002135BB"/>
    <w:rsid w:val="00220C29"/>
    <w:rsid w:val="00221C0F"/>
    <w:rsid w:val="0022598B"/>
    <w:rsid w:val="002309CA"/>
    <w:rsid w:val="002411FD"/>
    <w:rsid w:val="00244388"/>
    <w:rsid w:val="0026396C"/>
    <w:rsid w:val="0026411F"/>
    <w:rsid w:val="002653FF"/>
    <w:rsid w:val="002669F7"/>
    <w:rsid w:val="00271285"/>
    <w:rsid w:val="002729C7"/>
    <w:rsid w:val="00273170"/>
    <w:rsid w:val="00276765"/>
    <w:rsid w:val="00285AAA"/>
    <w:rsid w:val="002A21AD"/>
    <w:rsid w:val="002A228D"/>
    <w:rsid w:val="002A4B77"/>
    <w:rsid w:val="002B041E"/>
    <w:rsid w:val="002B0D3A"/>
    <w:rsid w:val="002B585B"/>
    <w:rsid w:val="002B6A86"/>
    <w:rsid w:val="002B7504"/>
    <w:rsid w:val="002C1E6A"/>
    <w:rsid w:val="002C2810"/>
    <w:rsid w:val="002C3465"/>
    <w:rsid w:val="002D3FB6"/>
    <w:rsid w:val="002D64EB"/>
    <w:rsid w:val="002E0353"/>
    <w:rsid w:val="002E0383"/>
    <w:rsid w:val="002E3BEC"/>
    <w:rsid w:val="002E5C57"/>
    <w:rsid w:val="002F3D96"/>
    <w:rsid w:val="002F719A"/>
    <w:rsid w:val="00301F80"/>
    <w:rsid w:val="00310B93"/>
    <w:rsid w:val="00316BD4"/>
    <w:rsid w:val="003177EF"/>
    <w:rsid w:val="00320DAF"/>
    <w:rsid w:val="00321CB1"/>
    <w:rsid w:val="0034364C"/>
    <w:rsid w:val="00345388"/>
    <w:rsid w:val="00346237"/>
    <w:rsid w:val="00350EA8"/>
    <w:rsid w:val="00354B58"/>
    <w:rsid w:val="003609A3"/>
    <w:rsid w:val="00373478"/>
    <w:rsid w:val="0038129B"/>
    <w:rsid w:val="00383F4A"/>
    <w:rsid w:val="003942DF"/>
    <w:rsid w:val="00396A11"/>
    <w:rsid w:val="003A015A"/>
    <w:rsid w:val="003A0322"/>
    <w:rsid w:val="003A145C"/>
    <w:rsid w:val="003A1474"/>
    <w:rsid w:val="003A16FB"/>
    <w:rsid w:val="003A675C"/>
    <w:rsid w:val="003C218F"/>
    <w:rsid w:val="003C6C16"/>
    <w:rsid w:val="003D202B"/>
    <w:rsid w:val="003E3EC2"/>
    <w:rsid w:val="003E5CC2"/>
    <w:rsid w:val="003E6731"/>
    <w:rsid w:val="003E7409"/>
    <w:rsid w:val="003F0630"/>
    <w:rsid w:val="003F2350"/>
    <w:rsid w:val="003F38CA"/>
    <w:rsid w:val="003F3E53"/>
    <w:rsid w:val="003F6208"/>
    <w:rsid w:val="003F6F8B"/>
    <w:rsid w:val="004023C0"/>
    <w:rsid w:val="004121DC"/>
    <w:rsid w:val="00424BA9"/>
    <w:rsid w:val="00430FB9"/>
    <w:rsid w:val="00430FFA"/>
    <w:rsid w:val="004338D9"/>
    <w:rsid w:val="00435664"/>
    <w:rsid w:val="004375AD"/>
    <w:rsid w:val="004415C0"/>
    <w:rsid w:val="00446824"/>
    <w:rsid w:val="00447554"/>
    <w:rsid w:val="00451C83"/>
    <w:rsid w:val="0045334B"/>
    <w:rsid w:val="0045514E"/>
    <w:rsid w:val="00460A41"/>
    <w:rsid w:val="0046282D"/>
    <w:rsid w:val="00462C89"/>
    <w:rsid w:val="00464EB9"/>
    <w:rsid w:val="0047190E"/>
    <w:rsid w:val="00472432"/>
    <w:rsid w:val="004747B4"/>
    <w:rsid w:val="0047659E"/>
    <w:rsid w:val="00476E30"/>
    <w:rsid w:val="004832EB"/>
    <w:rsid w:val="00491E23"/>
    <w:rsid w:val="004923E3"/>
    <w:rsid w:val="00492CCA"/>
    <w:rsid w:val="00493A7F"/>
    <w:rsid w:val="00495CBC"/>
    <w:rsid w:val="00495F73"/>
    <w:rsid w:val="004A2CB8"/>
    <w:rsid w:val="004A357F"/>
    <w:rsid w:val="004A46C3"/>
    <w:rsid w:val="004A5E0A"/>
    <w:rsid w:val="004A5E7D"/>
    <w:rsid w:val="004A7D46"/>
    <w:rsid w:val="004B3670"/>
    <w:rsid w:val="004C27D5"/>
    <w:rsid w:val="004C30E9"/>
    <w:rsid w:val="004C508A"/>
    <w:rsid w:val="004C7584"/>
    <w:rsid w:val="004C7D83"/>
    <w:rsid w:val="004D0BBC"/>
    <w:rsid w:val="004D183F"/>
    <w:rsid w:val="004D1BF9"/>
    <w:rsid w:val="004D5488"/>
    <w:rsid w:val="004D766B"/>
    <w:rsid w:val="004E1532"/>
    <w:rsid w:val="004E21C7"/>
    <w:rsid w:val="004F16C0"/>
    <w:rsid w:val="004F2ECB"/>
    <w:rsid w:val="004F52C3"/>
    <w:rsid w:val="004F5382"/>
    <w:rsid w:val="00500689"/>
    <w:rsid w:val="00511A3A"/>
    <w:rsid w:val="00514C16"/>
    <w:rsid w:val="00514EEE"/>
    <w:rsid w:val="00516344"/>
    <w:rsid w:val="005168E1"/>
    <w:rsid w:val="00521DED"/>
    <w:rsid w:val="00523F81"/>
    <w:rsid w:val="00533514"/>
    <w:rsid w:val="00537126"/>
    <w:rsid w:val="00542374"/>
    <w:rsid w:val="00545747"/>
    <w:rsid w:val="005463CD"/>
    <w:rsid w:val="005503E8"/>
    <w:rsid w:val="00550AED"/>
    <w:rsid w:val="0055218D"/>
    <w:rsid w:val="00553F10"/>
    <w:rsid w:val="00554545"/>
    <w:rsid w:val="0055620B"/>
    <w:rsid w:val="0055638D"/>
    <w:rsid w:val="00557103"/>
    <w:rsid w:val="00557D7B"/>
    <w:rsid w:val="00563DC6"/>
    <w:rsid w:val="00566869"/>
    <w:rsid w:val="005720A7"/>
    <w:rsid w:val="00574AA9"/>
    <w:rsid w:val="00575B87"/>
    <w:rsid w:val="005800EE"/>
    <w:rsid w:val="0059454D"/>
    <w:rsid w:val="00596C27"/>
    <w:rsid w:val="005A2491"/>
    <w:rsid w:val="005A50C7"/>
    <w:rsid w:val="005A58D5"/>
    <w:rsid w:val="005A61D6"/>
    <w:rsid w:val="005A6371"/>
    <w:rsid w:val="005B181E"/>
    <w:rsid w:val="005B1B38"/>
    <w:rsid w:val="005B3088"/>
    <w:rsid w:val="005B460C"/>
    <w:rsid w:val="005B5311"/>
    <w:rsid w:val="005B5DD3"/>
    <w:rsid w:val="005C08E6"/>
    <w:rsid w:val="005C3CAB"/>
    <w:rsid w:val="005C4A0C"/>
    <w:rsid w:val="005D4ED5"/>
    <w:rsid w:val="005D5E01"/>
    <w:rsid w:val="005D65D1"/>
    <w:rsid w:val="005D7AA3"/>
    <w:rsid w:val="005E3915"/>
    <w:rsid w:val="005E3F66"/>
    <w:rsid w:val="005F3C16"/>
    <w:rsid w:val="00601F1C"/>
    <w:rsid w:val="00603C13"/>
    <w:rsid w:val="00605400"/>
    <w:rsid w:val="006062F0"/>
    <w:rsid w:val="00606A7A"/>
    <w:rsid w:val="00606E6F"/>
    <w:rsid w:val="00611374"/>
    <w:rsid w:val="00614287"/>
    <w:rsid w:val="006151A7"/>
    <w:rsid w:val="00636B76"/>
    <w:rsid w:val="00642460"/>
    <w:rsid w:val="0065221F"/>
    <w:rsid w:val="006713AC"/>
    <w:rsid w:val="00674C62"/>
    <w:rsid w:val="0067654D"/>
    <w:rsid w:val="00681F01"/>
    <w:rsid w:val="006828E2"/>
    <w:rsid w:val="00685636"/>
    <w:rsid w:val="00685D0A"/>
    <w:rsid w:val="00690D22"/>
    <w:rsid w:val="006927C5"/>
    <w:rsid w:val="006931F8"/>
    <w:rsid w:val="00693252"/>
    <w:rsid w:val="00693670"/>
    <w:rsid w:val="006B0936"/>
    <w:rsid w:val="006B2559"/>
    <w:rsid w:val="006B26D8"/>
    <w:rsid w:val="006B43C1"/>
    <w:rsid w:val="006B48A1"/>
    <w:rsid w:val="006B7423"/>
    <w:rsid w:val="006C1FA4"/>
    <w:rsid w:val="006C4CED"/>
    <w:rsid w:val="006D2D2C"/>
    <w:rsid w:val="006D4C04"/>
    <w:rsid w:val="006D4EB9"/>
    <w:rsid w:val="006E2ECC"/>
    <w:rsid w:val="006E4675"/>
    <w:rsid w:val="006E7F2E"/>
    <w:rsid w:val="006F3865"/>
    <w:rsid w:val="006F48A8"/>
    <w:rsid w:val="0070185F"/>
    <w:rsid w:val="00705106"/>
    <w:rsid w:val="0070624E"/>
    <w:rsid w:val="00710F23"/>
    <w:rsid w:val="00712F7B"/>
    <w:rsid w:val="00713EE7"/>
    <w:rsid w:val="00715E01"/>
    <w:rsid w:val="00720E81"/>
    <w:rsid w:val="0074308C"/>
    <w:rsid w:val="00750646"/>
    <w:rsid w:val="00750BE3"/>
    <w:rsid w:val="0077188C"/>
    <w:rsid w:val="00773C03"/>
    <w:rsid w:val="00773C97"/>
    <w:rsid w:val="00774A8C"/>
    <w:rsid w:val="00780AEA"/>
    <w:rsid w:val="00781BEC"/>
    <w:rsid w:val="00786F39"/>
    <w:rsid w:val="00787D87"/>
    <w:rsid w:val="00791DAD"/>
    <w:rsid w:val="00793382"/>
    <w:rsid w:val="007934B1"/>
    <w:rsid w:val="00797DA6"/>
    <w:rsid w:val="007A0087"/>
    <w:rsid w:val="007A18A3"/>
    <w:rsid w:val="007A59E9"/>
    <w:rsid w:val="007B0BF6"/>
    <w:rsid w:val="007B162A"/>
    <w:rsid w:val="007B1913"/>
    <w:rsid w:val="007C04BC"/>
    <w:rsid w:val="007C48A6"/>
    <w:rsid w:val="007C4C33"/>
    <w:rsid w:val="007D0B6C"/>
    <w:rsid w:val="007D1492"/>
    <w:rsid w:val="007D1A63"/>
    <w:rsid w:val="007D30F2"/>
    <w:rsid w:val="007D31BD"/>
    <w:rsid w:val="007D3744"/>
    <w:rsid w:val="007D37FB"/>
    <w:rsid w:val="007E0422"/>
    <w:rsid w:val="007E56A1"/>
    <w:rsid w:val="007E5C92"/>
    <w:rsid w:val="007E667B"/>
    <w:rsid w:val="008000E7"/>
    <w:rsid w:val="00801192"/>
    <w:rsid w:val="00801BE3"/>
    <w:rsid w:val="008028BA"/>
    <w:rsid w:val="00803B85"/>
    <w:rsid w:val="008066E8"/>
    <w:rsid w:val="00820F97"/>
    <w:rsid w:val="00821E35"/>
    <w:rsid w:val="00824F84"/>
    <w:rsid w:val="00842CB8"/>
    <w:rsid w:val="00846F6D"/>
    <w:rsid w:val="00851865"/>
    <w:rsid w:val="008567E2"/>
    <w:rsid w:val="00857188"/>
    <w:rsid w:val="00860B94"/>
    <w:rsid w:val="008617A0"/>
    <w:rsid w:val="00861CC8"/>
    <w:rsid w:val="00864CDA"/>
    <w:rsid w:val="008652B7"/>
    <w:rsid w:val="008652E2"/>
    <w:rsid w:val="00871B7B"/>
    <w:rsid w:val="00871FD6"/>
    <w:rsid w:val="008730A8"/>
    <w:rsid w:val="00885B5F"/>
    <w:rsid w:val="00893037"/>
    <w:rsid w:val="008A2585"/>
    <w:rsid w:val="008A4BEC"/>
    <w:rsid w:val="008A5A38"/>
    <w:rsid w:val="008A7107"/>
    <w:rsid w:val="008B5AD0"/>
    <w:rsid w:val="008C0425"/>
    <w:rsid w:val="008C2431"/>
    <w:rsid w:val="008C34B7"/>
    <w:rsid w:val="008C5CC2"/>
    <w:rsid w:val="008C6ADC"/>
    <w:rsid w:val="008D3D43"/>
    <w:rsid w:val="008E5572"/>
    <w:rsid w:val="008F082C"/>
    <w:rsid w:val="00901EDF"/>
    <w:rsid w:val="00902498"/>
    <w:rsid w:val="0090326A"/>
    <w:rsid w:val="00906D34"/>
    <w:rsid w:val="009119C6"/>
    <w:rsid w:val="0091403B"/>
    <w:rsid w:val="009150CD"/>
    <w:rsid w:val="009165B0"/>
    <w:rsid w:val="0092258A"/>
    <w:rsid w:val="0092485B"/>
    <w:rsid w:val="00924DA6"/>
    <w:rsid w:val="00927343"/>
    <w:rsid w:val="00927476"/>
    <w:rsid w:val="009339EB"/>
    <w:rsid w:val="00937A1E"/>
    <w:rsid w:val="0094747D"/>
    <w:rsid w:val="0094748C"/>
    <w:rsid w:val="00954D51"/>
    <w:rsid w:val="00956E33"/>
    <w:rsid w:val="00957FB4"/>
    <w:rsid w:val="009612F8"/>
    <w:rsid w:val="00964C55"/>
    <w:rsid w:val="00967483"/>
    <w:rsid w:val="009720DA"/>
    <w:rsid w:val="009748C8"/>
    <w:rsid w:val="009858E0"/>
    <w:rsid w:val="00987F34"/>
    <w:rsid w:val="009945F3"/>
    <w:rsid w:val="009973AF"/>
    <w:rsid w:val="009A615B"/>
    <w:rsid w:val="009A7D7B"/>
    <w:rsid w:val="009B3679"/>
    <w:rsid w:val="009B4E92"/>
    <w:rsid w:val="009C09D4"/>
    <w:rsid w:val="009D119F"/>
    <w:rsid w:val="009E3355"/>
    <w:rsid w:val="009E58D5"/>
    <w:rsid w:val="009E6E35"/>
    <w:rsid w:val="009E73FE"/>
    <w:rsid w:val="009F0308"/>
    <w:rsid w:val="009F03EE"/>
    <w:rsid w:val="009F2407"/>
    <w:rsid w:val="009F409A"/>
    <w:rsid w:val="009F54B5"/>
    <w:rsid w:val="009F69F4"/>
    <w:rsid w:val="009F78B4"/>
    <w:rsid w:val="009F7D47"/>
    <w:rsid w:val="00A0091B"/>
    <w:rsid w:val="00A0595C"/>
    <w:rsid w:val="00A06110"/>
    <w:rsid w:val="00A13A6E"/>
    <w:rsid w:val="00A306BE"/>
    <w:rsid w:val="00A3354E"/>
    <w:rsid w:val="00A33985"/>
    <w:rsid w:val="00A36889"/>
    <w:rsid w:val="00A371EE"/>
    <w:rsid w:val="00A407A8"/>
    <w:rsid w:val="00A41CD5"/>
    <w:rsid w:val="00A43035"/>
    <w:rsid w:val="00A43F46"/>
    <w:rsid w:val="00A44EA8"/>
    <w:rsid w:val="00A52A90"/>
    <w:rsid w:val="00A53746"/>
    <w:rsid w:val="00A54CA7"/>
    <w:rsid w:val="00A55E7B"/>
    <w:rsid w:val="00A67245"/>
    <w:rsid w:val="00A70398"/>
    <w:rsid w:val="00A71485"/>
    <w:rsid w:val="00A7742D"/>
    <w:rsid w:val="00A813A9"/>
    <w:rsid w:val="00A82AED"/>
    <w:rsid w:val="00A86D6D"/>
    <w:rsid w:val="00AA6A74"/>
    <w:rsid w:val="00AB21D3"/>
    <w:rsid w:val="00AB656C"/>
    <w:rsid w:val="00AB6BA5"/>
    <w:rsid w:val="00AB7945"/>
    <w:rsid w:val="00AC3B8C"/>
    <w:rsid w:val="00AC3EC1"/>
    <w:rsid w:val="00AC4590"/>
    <w:rsid w:val="00AC4DE0"/>
    <w:rsid w:val="00AC6757"/>
    <w:rsid w:val="00AD03FE"/>
    <w:rsid w:val="00AD22C7"/>
    <w:rsid w:val="00AE44F2"/>
    <w:rsid w:val="00AE726A"/>
    <w:rsid w:val="00AF2D8E"/>
    <w:rsid w:val="00AF2E06"/>
    <w:rsid w:val="00AF554A"/>
    <w:rsid w:val="00AF7B24"/>
    <w:rsid w:val="00B00932"/>
    <w:rsid w:val="00B01732"/>
    <w:rsid w:val="00B0412E"/>
    <w:rsid w:val="00B077BA"/>
    <w:rsid w:val="00B07C3C"/>
    <w:rsid w:val="00B11636"/>
    <w:rsid w:val="00B12C66"/>
    <w:rsid w:val="00B139BB"/>
    <w:rsid w:val="00B227BB"/>
    <w:rsid w:val="00B303AE"/>
    <w:rsid w:val="00B33AC1"/>
    <w:rsid w:val="00B37023"/>
    <w:rsid w:val="00B37163"/>
    <w:rsid w:val="00B40362"/>
    <w:rsid w:val="00B422A8"/>
    <w:rsid w:val="00B436F7"/>
    <w:rsid w:val="00B46D60"/>
    <w:rsid w:val="00B51559"/>
    <w:rsid w:val="00B51C7B"/>
    <w:rsid w:val="00B54DBE"/>
    <w:rsid w:val="00B558F9"/>
    <w:rsid w:val="00B56E5B"/>
    <w:rsid w:val="00B572A7"/>
    <w:rsid w:val="00B6436B"/>
    <w:rsid w:val="00B66B07"/>
    <w:rsid w:val="00B7523C"/>
    <w:rsid w:val="00B766CA"/>
    <w:rsid w:val="00B77B43"/>
    <w:rsid w:val="00B80F17"/>
    <w:rsid w:val="00B82188"/>
    <w:rsid w:val="00B82E9C"/>
    <w:rsid w:val="00B8469D"/>
    <w:rsid w:val="00B86E77"/>
    <w:rsid w:val="00B96D67"/>
    <w:rsid w:val="00BA0EFE"/>
    <w:rsid w:val="00BA3080"/>
    <w:rsid w:val="00BB0176"/>
    <w:rsid w:val="00BB33A1"/>
    <w:rsid w:val="00BB59C7"/>
    <w:rsid w:val="00BC40AE"/>
    <w:rsid w:val="00BC7E99"/>
    <w:rsid w:val="00BD06E2"/>
    <w:rsid w:val="00BD3C90"/>
    <w:rsid w:val="00BD431A"/>
    <w:rsid w:val="00BD4887"/>
    <w:rsid w:val="00BD6858"/>
    <w:rsid w:val="00BE1D33"/>
    <w:rsid w:val="00BE23E2"/>
    <w:rsid w:val="00BE5254"/>
    <w:rsid w:val="00BF428E"/>
    <w:rsid w:val="00BF6BCE"/>
    <w:rsid w:val="00C01931"/>
    <w:rsid w:val="00C06F1C"/>
    <w:rsid w:val="00C0724C"/>
    <w:rsid w:val="00C130D1"/>
    <w:rsid w:val="00C21710"/>
    <w:rsid w:val="00C24C84"/>
    <w:rsid w:val="00C321F6"/>
    <w:rsid w:val="00C3302D"/>
    <w:rsid w:val="00C3636A"/>
    <w:rsid w:val="00C41E97"/>
    <w:rsid w:val="00C42D21"/>
    <w:rsid w:val="00C42E40"/>
    <w:rsid w:val="00C43642"/>
    <w:rsid w:val="00C43EA9"/>
    <w:rsid w:val="00C45788"/>
    <w:rsid w:val="00C46EE0"/>
    <w:rsid w:val="00C470EE"/>
    <w:rsid w:val="00C51D9C"/>
    <w:rsid w:val="00C53332"/>
    <w:rsid w:val="00C5470F"/>
    <w:rsid w:val="00C65000"/>
    <w:rsid w:val="00C656BF"/>
    <w:rsid w:val="00C65956"/>
    <w:rsid w:val="00C67923"/>
    <w:rsid w:val="00C70A94"/>
    <w:rsid w:val="00C7330A"/>
    <w:rsid w:val="00C73915"/>
    <w:rsid w:val="00C76B84"/>
    <w:rsid w:val="00C834BA"/>
    <w:rsid w:val="00C86045"/>
    <w:rsid w:val="00C86B02"/>
    <w:rsid w:val="00C87AF4"/>
    <w:rsid w:val="00C9214B"/>
    <w:rsid w:val="00C93918"/>
    <w:rsid w:val="00C94F67"/>
    <w:rsid w:val="00C97F16"/>
    <w:rsid w:val="00CA155D"/>
    <w:rsid w:val="00CA63D1"/>
    <w:rsid w:val="00CB4593"/>
    <w:rsid w:val="00CB55AA"/>
    <w:rsid w:val="00CC0890"/>
    <w:rsid w:val="00CC3366"/>
    <w:rsid w:val="00CC3687"/>
    <w:rsid w:val="00CC6BC1"/>
    <w:rsid w:val="00CD408B"/>
    <w:rsid w:val="00CE0683"/>
    <w:rsid w:val="00CE11EE"/>
    <w:rsid w:val="00CE1D71"/>
    <w:rsid w:val="00CE7329"/>
    <w:rsid w:val="00CF0D28"/>
    <w:rsid w:val="00CF33FD"/>
    <w:rsid w:val="00CF354B"/>
    <w:rsid w:val="00D001C3"/>
    <w:rsid w:val="00D00321"/>
    <w:rsid w:val="00D006BD"/>
    <w:rsid w:val="00D01C43"/>
    <w:rsid w:val="00D03773"/>
    <w:rsid w:val="00D0672E"/>
    <w:rsid w:val="00D108A0"/>
    <w:rsid w:val="00D238D4"/>
    <w:rsid w:val="00D27E6A"/>
    <w:rsid w:val="00D30AED"/>
    <w:rsid w:val="00D31BCC"/>
    <w:rsid w:val="00D33621"/>
    <w:rsid w:val="00D3623C"/>
    <w:rsid w:val="00D42A9A"/>
    <w:rsid w:val="00D67632"/>
    <w:rsid w:val="00D708A1"/>
    <w:rsid w:val="00D80EF5"/>
    <w:rsid w:val="00D90ACF"/>
    <w:rsid w:val="00D971D8"/>
    <w:rsid w:val="00DA1264"/>
    <w:rsid w:val="00DA4659"/>
    <w:rsid w:val="00DB528B"/>
    <w:rsid w:val="00DB6B15"/>
    <w:rsid w:val="00DB6F71"/>
    <w:rsid w:val="00DC66A7"/>
    <w:rsid w:val="00DC6B37"/>
    <w:rsid w:val="00DD13A4"/>
    <w:rsid w:val="00DD4D0A"/>
    <w:rsid w:val="00DE0219"/>
    <w:rsid w:val="00DE4BC8"/>
    <w:rsid w:val="00DE61B0"/>
    <w:rsid w:val="00DF1167"/>
    <w:rsid w:val="00DF1348"/>
    <w:rsid w:val="00DF1989"/>
    <w:rsid w:val="00DF7427"/>
    <w:rsid w:val="00E01C91"/>
    <w:rsid w:val="00E068AC"/>
    <w:rsid w:val="00E06D2C"/>
    <w:rsid w:val="00E1145C"/>
    <w:rsid w:val="00E11D0F"/>
    <w:rsid w:val="00E13E32"/>
    <w:rsid w:val="00E30448"/>
    <w:rsid w:val="00E32759"/>
    <w:rsid w:val="00E42E31"/>
    <w:rsid w:val="00E45A11"/>
    <w:rsid w:val="00E45F30"/>
    <w:rsid w:val="00E46E3E"/>
    <w:rsid w:val="00E51113"/>
    <w:rsid w:val="00E51E02"/>
    <w:rsid w:val="00E544FC"/>
    <w:rsid w:val="00E60E35"/>
    <w:rsid w:val="00E6424B"/>
    <w:rsid w:val="00E65B10"/>
    <w:rsid w:val="00E6721C"/>
    <w:rsid w:val="00E67A2E"/>
    <w:rsid w:val="00E70973"/>
    <w:rsid w:val="00E72005"/>
    <w:rsid w:val="00E73473"/>
    <w:rsid w:val="00E81D8A"/>
    <w:rsid w:val="00E921B4"/>
    <w:rsid w:val="00E936A2"/>
    <w:rsid w:val="00E9418B"/>
    <w:rsid w:val="00E95AAF"/>
    <w:rsid w:val="00E96934"/>
    <w:rsid w:val="00E96B84"/>
    <w:rsid w:val="00EA3EE9"/>
    <w:rsid w:val="00EB2624"/>
    <w:rsid w:val="00EB2DD3"/>
    <w:rsid w:val="00EB2FE9"/>
    <w:rsid w:val="00EB3C83"/>
    <w:rsid w:val="00EB4485"/>
    <w:rsid w:val="00EC0ABB"/>
    <w:rsid w:val="00EC0F6B"/>
    <w:rsid w:val="00EC24D3"/>
    <w:rsid w:val="00EC5DF0"/>
    <w:rsid w:val="00EC6B3B"/>
    <w:rsid w:val="00EC6D13"/>
    <w:rsid w:val="00EC7E9F"/>
    <w:rsid w:val="00ED4643"/>
    <w:rsid w:val="00ED4D98"/>
    <w:rsid w:val="00EE1C7C"/>
    <w:rsid w:val="00EE5FAD"/>
    <w:rsid w:val="00EF1985"/>
    <w:rsid w:val="00EF4FF7"/>
    <w:rsid w:val="00F00805"/>
    <w:rsid w:val="00F025E9"/>
    <w:rsid w:val="00F0670D"/>
    <w:rsid w:val="00F06FF6"/>
    <w:rsid w:val="00F078C3"/>
    <w:rsid w:val="00F11C9F"/>
    <w:rsid w:val="00F17BC2"/>
    <w:rsid w:val="00F32A8F"/>
    <w:rsid w:val="00F33DD4"/>
    <w:rsid w:val="00F40CAF"/>
    <w:rsid w:val="00F4341B"/>
    <w:rsid w:val="00F45BA9"/>
    <w:rsid w:val="00F57F52"/>
    <w:rsid w:val="00F60839"/>
    <w:rsid w:val="00F63218"/>
    <w:rsid w:val="00F648DF"/>
    <w:rsid w:val="00F90013"/>
    <w:rsid w:val="00F955EC"/>
    <w:rsid w:val="00FA25C5"/>
    <w:rsid w:val="00FA6F6C"/>
    <w:rsid w:val="00FA706F"/>
    <w:rsid w:val="00FA70C5"/>
    <w:rsid w:val="00FB7580"/>
    <w:rsid w:val="00FC5C33"/>
    <w:rsid w:val="00FC68D0"/>
    <w:rsid w:val="00FE192C"/>
    <w:rsid w:val="00FE3A29"/>
    <w:rsid w:val="00FF5C6B"/>
    <w:rsid w:val="00FF7742"/>
    <w:rsid w:val="00FF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F46"/>
    <w:rPr>
      <w:sz w:val="24"/>
      <w:szCs w:val="24"/>
    </w:rPr>
  </w:style>
  <w:style w:type="paragraph" w:styleId="Heading1">
    <w:name w:val="heading 1"/>
    <w:basedOn w:val="Normal"/>
    <w:next w:val="Normal"/>
    <w:rsid w:val="00A43F46"/>
    <w:pPr>
      <w:keepNext/>
      <w:spacing w:line="360" w:lineRule="atLeast"/>
      <w:ind w:right="-1080"/>
      <w:outlineLvl w:val="0"/>
    </w:pPr>
    <w:rPr>
      <w:rFonts w:ascii="Arial" w:hAnsi="Arial" w:cs="Arial"/>
      <w:i/>
      <w:iCs/>
      <w:u w:val="single"/>
    </w:rPr>
  </w:style>
  <w:style w:type="paragraph" w:styleId="Heading2">
    <w:name w:val="heading 2"/>
    <w:basedOn w:val="Normal"/>
    <w:next w:val="Normal"/>
    <w:rsid w:val="00A43F46"/>
    <w:pPr>
      <w:keepNext/>
      <w:tabs>
        <w:tab w:val="left" w:pos="3600"/>
      </w:tabs>
      <w:autoSpaceDE w:val="0"/>
      <w:autoSpaceDN w:val="0"/>
      <w:adjustRightInd w:val="0"/>
      <w:outlineLvl w:val="1"/>
    </w:pPr>
    <w:rPr>
      <w:rFonts w:ascii="Arial" w:hAnsi="Arial" w:cs="Arial"/>
      <w:sz w:val="20"/>
    </w:rPr>
  </w:style>
  <w:style w:type="paragraph" w:styleId="Heading3">
    <w:name w:val="heading 3"/>
    <w:basedOn w:val="Normal"/>
    <w:next w:val="Normal"/>
    <w:rsid w:val="00A43F46"/>
    <w:pPr>
      <w:keepNext/>
      <w:tabs>
        <w:tab w:val="left" w:pos="3600"/>
      </w:tabs>
      <w:autoSpaceDE w:val="0"/>
      <w:autoSpaceDN w:val="0"/>
      <w:adjustRightInd w:val="0"/>
      <w:outlineLvl w:val="2"/>
    </w:pPr>
    <w:rPr>
      <w:rFonts w:ascii="Arial Black" w:hAnsi="Arial Black"/>
      <w:sz w:val="36"/>
      <w:szCs w:val="36"/>
      <w:u w:val="single"/>
    </w:rPr>
  </w:style>
  <w:style w:type="paragraph" w:styleId="Heading4">
    <w:name w:val="heading 4"/>
    <w:basedOn w:val="Normal"/>
    <w:next w:val="Normal"/>
    <w:rsid w:val="00A43F46"/>
    <w:pPr>
      <w:keepNext/>
      <w:tabs>
        <w:tab w:val="left" w:pos="2880"/>
      </w:tabs>
      <w:spacing w:line="360" w:lineRule="atLeast"/>
      <w:ind w:right="-1080"/>
      <w:jc w:val="both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rsid w:val="00A43F46"/>
    <w:pPr>
      <w:keepNext/>
      <w:tabs>
        <w:tab w:val="left" w:pos="2700"/>
      </w:tabs>
      <w:spacing w:line="360" w:lineRule="atLeast"/>
      <w:ind w:right="-1080"/>
      <w:jc w:val="both"/>
      <w:outlineLvl w:val="4"/>
    </w:pPr>
    <w:rPr>
      <w:rFonts w:ascii="Arial" w:hAnsi="Arial" w:cs="Arial"/>
      <w:b/>
      <w:bCs/>
      <w:i/>
      <w:iCs/>
      <w:sz w:val="20"/>
      <w:u w:val="single"/>
    </w:rPr>
  </w:style>
  <w:style w:type="paragraph" w:styleId="Heading6">
    <w:name w:val="heading 6"/>
    <w:basedOn w:val="Normal"/>
    <w:next w:val="Normal"/>
    <w:rsid w:val="00A43F46"/>
    <w:pPr>
      <w:keepNext/>
      <w:tabs>
        <w:tab w:val="left" w:pos="2340"/>
      </w:tabs>
      <w:spacing w:line="360" w:lineRule="atLeast"/>
      <w:ind w:right="-1080"/>
      <w:jc w:val="both"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3F46"/>
    <w:pPr>
      <w:spacing w:line="360" w:lineRule="atLeast"/>
      <w:ind w:right="-72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A43F46"/>
    <w:pPr>
      <w:tabs>
        <w:tab w:val="left" w:pos="2520"/>
      </w:tabs>
      <w:spacing w:line="360" w:lineRule="atLeast"/>
      <w:ind w:right="-43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rsid w:val="00A43F46"/>
    <w:pPr>
      <w:tabs>
        <w:tab w:val="left" w:pos="2340"/>
      </w:tabs>
      <w:spacing w:line="360" w:lineRule="atLeast"/>
      <w:ind w:right="-1080"/>
      <w:jc w:val="center"/>
    </w:pPr>
    <w:rPr>
      <w:rFonts w:ascii="Arial Black" w:hAnsi="Arial Black" w:cs="Arial"/>
      <w:sz w:val="36"/>
      <w:u w:val="single"/>
    </w:rPr>
  </w:style>
  <w:style w:type="paragraph" w:styleId="Subtitle">
    <w:name w:val="Subtitle"/>
    <w:basedOn w:val="Normal"/>
    <w:rsid w:val="00A43F46"/>
    <w:pPr>
      <w:tabs>
        <w:tab w:val="left" w:pos="2340"/>
      </w:tabs>
      <w:spacing w:line="360" w:lineRule="atLeast"/>
      <w:ind w:right="-1080"/>
      <w:jc w:val="both"/>
    </w:pPr>
    <w:rPr>
      <w:rFonts w:ascii="Arial" w:hAnsi="Arial" w:cs="Arial"/>
      <w:b/>
      <w:bCs/>
      <w:sz w:val="36"/>
      <w:u w:val="single"/>
    </w:rPr>
  </w:style>
  <w:style w:type="character" w:styleId="Hyperlink">
    <w:name w:val="Hyperlink"/>
    <w:rsid w:val="00A43F46"/>
    <w:rPr>
      <w:rFonts w:ascii="Times New Roman" w:eastAsia="Times New Roman" w:hAnsi="Times New Roman"/>
      <w:color w:val="0000FF"/>
      <w:u w:val="single"/>
    </w:rPr>
  </w:style>
  <w:style w:type="character" w:styleId="FollowedHyperlink">
    <w:name w:val="FollowedHyperlink"/>
    <w:rsid w:val="00A43F46"/>
    <w:rPr>
      <w:rFonts w:ascii="Times New Roman" w:eastAsia="Times New Roman" w:hAnsi="Times New Roman"/>
      <w:color w:val="800080"/>
      <w:u w:val="single"/>
    </w:rPr>
  </w:style>
  <w:style w:type="table" w:styleId="TableGrid">
    <w:name w:val="Table Grid"/>
    <w:basedOn w:val="TableNormal"/>
    <w:rsid w:val="00A43F46"/>
    <w:pPr>
      <w:overflowPunct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43F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3F46"/>
    <w:rPr>
      <w:rFonts w:ascii="Times New Roman" w:eastAsia="Times New Roman" w:hAnsi="Times New Roman"/>
    </w:rPr>
  </w:style>
  <w:style w:type="character" w:styleId="Strong">
    <w:name w:val="Strong"/>
    <w:rsid w:val="00A43F46"/>
    <w:rPr>
      <w:rFonts w:ascii="Times New Roman" w:eastAsia="Times New Roman" w:hAnsi="Times New Roman"/>
      <w:b/>
      <w:bCs/>
    </w:rPr>
  </w:style>
  <w:style w:type="paragraph" w:styleId="HTMLPreformatted">
    <w:name w:val="HTML Preformatted"/>
    <w:basedOn w:val="Normal"/>
    <w:rsid w:val="00A4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rsid w:val="00A43F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A43F46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A43F46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A43F46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rsid w:val="00A43F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3F46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rsid w:val="00A43F46"/>
    <w:pPr>
      <w:ind w:left="720"/>
    </w:pPr>
  </w:style>
  <w:style w:type="character" w:styleId="Emphasis">
    <w:name w:val="Emphasis"/>
    <w:basedOn w:val="DefaultParagraphFont"/>
    <w:rsid w:val="00A43F46"/>
    <w:rPr>
      <w:rFonts w:ascii="Times New Roman" w:eastAsia="Times New Roman" w:hAnsi="Times New Roman"/>
      <w:i/>
      <w:iCs/>
    </w:rPr>
  </w:style>
  <w:style w:type="paragraph" w:customStyle="1" w:styleId="Tit">
    <w:name w:val="Tit"/>
    <w:basedOn w:val="Normal"/>
    <w:rsid w:val="00A43F46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he-IL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taracor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reshsumangal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homsondigita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rawal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2147483779</TotalTime>
  <Pages>2</Pages>
  <Words>304</Words>
  <Characters>1738</Characters>
  <Application>Microsoft Office Word</Application>
  <DocSecurity>0</DocSecurity>
  <Lines>14</Lines>
  <Paragraphs>4</Paragraphs>
  <ScaleCrop>false</ScaleCrop>
  <Company>Wipro Limited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kashif</dc:creator>
  <cp:lastModifiedBy>Inspiron</cp:lastModifiedBy>
  <cp:revision>1388</cp:revision>
  <cp:lastPrinted>1999-12-31T20:05:00Z</cp:lastPrinted>
  <dcterms:created xsi:type="dcterms:W3CDTF">2006-04-26T01:44:00Z</dcterms:created>
  <dcterms:modified xsi:type="dcterms:W3CDTF">2019-01-08T05:01:00Z</dcterms:modified>
</cp:coreProperties>
</file>