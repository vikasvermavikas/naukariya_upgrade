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6753"/>
      </w:tblGrid>
      <w:tr w:rsidR="00A41F77">
        <w:tc>
          <w:tcPr>
            <w:tcW w:w="3780" w:type="dxa"/>
            <w:tcMar>
              <w:top w:w="504" w:type="dxa"/>
              <w:right w:w="720" w:type="dxa"/>
            </w:tcMar>
          </w:tcPr>
          <w:p w:rsidR="00A41F77" w:rsidRDefault="003701E5">
            <w:pPr>
              <w:pStyle w:val="Initials"/>
            </w:pPr>
            <w:bookmarkStart w:id="0" w:name="_GoBack"/>
            <w:bookmarkEnd w:id="0"/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-449580</wp:posOffset>
                      </wp:positionV>
                      <wp:extent cx="1600200" cy="1771650"/>
                      <wp:effectExtent l="0" t="0" r="0" b="0"/>
                      <wp:wrapNone/>
                      <wp:docPr id="6" name="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1771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1F77" w:rsidRDefault="000C6BEA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042416" cy="1447800"/>
                                        <wp:effectExtent l="19050" t="0" r="5334" b="0"/>
                                        <wp:docPr id="2049" name="Picture 35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4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42416" cy="144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26" o:spid="_x0000_s1026" style="position:absolute;left:0;text-align:left;margin-left:15.3pt;margin-top:-35.4pt;width:126pt;height:139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" stroked="f">
                      <v:textbox>
                        <w:txbxContent>
                          <w:p w:rsidR="00A41F77" w:rsidRDefault="000C6BE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042416" cy="1447800"/>
                                  <wp:effectExtent l="19050" t="0" r="5334" b="0"/>
                                  <wp:docPr id="2049" name="Picture 35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4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416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AutoShape 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donut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6B0F63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AutoShape 8" o:spid="_x0000_s1026" type="#_x0000_t23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8240" behindDoc="1" locked="1" layoutInCell="1" allowOverlap="1">
                      <wp:simplePos x="0" y="0"/>
                      <wp:positionH relativeFrom="column">
                        <wp:posOffset>-3752850</wp:posOffset>
                      </wp:positionH>
                      <wp:positionV relativeFrom="page">
                        <wp:posOffset>1072515</wp:posOffset>
                      </wp:positionV>
                      <wp:extent cx="6667500" cy="1955165"/>
                      <wp:effectExtent l="5715" t="3810" r="3810" b="33445450"/>
                      <wp:wrapNone/>
                      <wp:docPr id="1" name="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67500" cy="1955165"/>
                                <a:chOff x="0" y="0"/>
                                <a:chExt cx="66659" cy="1000"/>
                              </a:xfrm>
                            </wpg:grpSpPr>
                            <wps:wsp>
                              <wps:cNvPr id="2" name="10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34" y="4191"/>
                                  <a:ext cx="55325" cy="100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10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104" cy="18103"/>
                                </a:xfrm>
                                <a:prstGeom prst="donut">
                                  <a:avLst>
                                    <a:gd name="adj" fmla="val 2898"/>
                                  </a:avLst>
                                </a:prstGeom>
                                <a:solidFill>
                                  <a:srgbClr val="EA4E4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10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1" y="571"/>
                                  <a:ext cx="17045" cy="170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A133FC" id="1028" o:spid="_x0000_s1026" style="position:absolute;margin-left:-295.5pt;margin-top:84.45pt;width:525pt;height:153.95pt;z-index:-251658240;mso-width-percent:858;mso-wrap-distance-left:0;mso-wrap-distance-right:0;mso-position-vertical-relative:page;mso-width-percent:858" coordsize="66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">
                      <v:rect id="1029" o:spid="_x0000_s1027" style="position:absolute;left:11334;top:4191;width:55325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LIcAA&#10;AADaAAAADwAAAGRycy9kb3ducmV2LnhtbESPT4vCMBTE74LfITzBm6aKq1KNIoLoaal/z4/m2Rab&#10;l9LEtn77zcLCHoeZ+Q2z3namFA3VrrCsYDKOQBCnVhecKbhdD6MlCOeRNZaWScGHHGw3/d4aY21b&#10;PlNz8ZkIEHYxKsi9r2IpXZqTQTe2FXHwnrY26IOsM6lrbAPclHIaRXNpsOCwkGNF+5zS1+VtFMiv&#10;R5Qmi3v33LUNJzOfLI7frVLDQbdbgfDU+f/wX/ukFUzh90q4A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VLIcAAAADaAAAADwAAAAAAAAAAAAAAAACYAgAAZHJzL2Rvd25y&#10;ZXYueG1sUEsFBgAAAAAEAAQA9QAAAIUDAAAAAA==&#10;" fillcolor="#ea4e4e" stroked="f"/>
                      <v:shape id="1030" o:spid="_x0000_s1028" type="#_x0000_t23" style="position:absolute;width:18104;height:18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tGcMA&#10;AADaAAAADwAAAGRycy9kb3ducmV2LnhtbESPzWrDMBCE74G8g9hALyaR05L+OFFCMC2Y3vLzABtr&#10;Y4tYK2OptvP2UaHQ4zAz3zCb3Wgb0VPnjWMFy0UKgrh02nCl4Hz6mr+D8AFZY+OYFNzJw247nWww&#10;027gA/XHUIkIYZ+hgjqENpPSlzVZ9AvXEkfv6jqLIcqukrrDIcJtI5/T9FVaNBwXamwpr6m8HX+s&#10;guvFnguT4EBvp0/z8X1YNXnSKvU0G/drEIHG8B/+axdawQv8Xok3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ntGcMAAADaAAAADwAAAAAAAAAAAAAAAACYAgAAZHJzL2Rv&#10;d25yZXYueG1sUEsFBgAAAAAEAAQA9QAAAIgDAAAAAA==&#10;" adj="626" fillcolor="#ea4e4e" stroked="f"/>
                      <v:oval id="1031" o:spid="_x0000_s1029" style="position:absolute;left:571;top:571;width:17045;height:1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hbcEA&#10;AADaAAAADwAAAGRycy9kb3ducmV2LnhtbESPQWsCMRSE7wX/Q3hCL0WzrVLL1iilreBVK56fm9fd&#10;0M3LkqRr9t8bQfA4zMw3zHKdbCt68sE4VvA8LUAQV04brhUcfjaTNxAhImtsHZOCgQKsV6OHJZba&#10;nXlH/T7WIkM4lKigibErpQxVQxbD1HXE2ft13mLM0tdSezxnuG3lS1G8SouG80KDHX02VP3t/62C&#10;/uCPyQ/GLLphlk5fs2/7hIVSj+P08Q4iUor38K291QrmcL2Sb4Bc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L4W3BAAAA2gAAAA8AAAAAAAAAAAAAAAAAmAIAAGRycy9kb3du&#10;cmV2LnhtbFBLBQYAAAAABAAEAPUAAACGAwAAAAA=&#10;" stroked="f"/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41F77" w:rsidRDefault="000C6BEA">
            <w:pPr>
              <w:pStyle w:val="Heading3"/>
            </w:pPr>
            <w:r>
              <w:t>Objective</w:t>
            </w:r>
          </w:p>
          <w:p w:rsidR="00A41F77" w:rsidRDefault="000C6BE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color w:val="27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72529"/>
                <w:sz w:val="24"/>
                <w:szCs w:val="24"/>
              </w:rPr>
              <w:t>During my degree I successfully combined my studieswith work, showing myself to be self-motivated,</w:t>
            </w:r>
          </w:p>
          <w:p w:rsidR="00A41F77" w:rsidRDefault="000C6BE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color w:val="27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72529"/>
                <w:sz w:val="24"/>
                <w:szCs w:val="24"/>
              </w:rPr>
              <w:t>organized and capable of working under pressure. I</w:t>
            </w:r>
          </w:p>
          <w:p w:rsidR="00A41F77" w:rsidRDefault="000C6BE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color w:val="27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72529"/>
                <w:sz w:val="24"/>
                <w:szCs w:val="24"/>
              </w:rPr>
              <w:t>have a practical approach to problem solving and adrive to see things through to completion. I enjoy</w:t>
            </w:r>
          </w:p>
          <w:p w:rsidR="00A41F77" w:rsidRDefault="000C6BE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color w:val="27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72529"/>
                <w:sz w:val="24"/>
                <w:szCs w:val="24"/>
              </w:rPr>
              <w:t>working on my own initiative or in a team. In short, I am reliable, hardworking and eager to learn new tasks.</w:t>
            </w:r>
          </w:p>
          <w:p w:rsidR="00A41F77" w:rsidRDefault="00A41F77">
            <w:pPr>
              <w:pStyle w:val="Heading3"/>
              <w:rPr>
                <w:rFonts w:ascii="Times New Roman" w:eastAsia="Rockwell" w:hAnsi="Times New Roman" w:cs="Times New Roman"/>
                <w:i/>
                <w:iCs/>
                <w:caps w:val="0"/>
                <w:color w:val="272529"/>
                <w:sz w:val="24"/>
              </w:rPr>
            </w:pPr>
          </w:p>
          <w:p w:rsidR="00A41F77" w:rsidRDefault="000C6BEA">
            <w:pPr>
              <w:pStyle w:val="Heading3"/>
            </w:pPr>
            <w:r>
              <w:t>personality</w:t>
            </w:r>
            <w:r>
              <w:tab/>
            </w:r>
          </w:p>
          <w:p w:rsidR="00A41F77" w:rsidRDefault="00A41F77">
            <w:pPr>
              <w:ind w:left="360"/>
            </w:pPr>
          </w:p>
          <w:p w:rsidR="00A41F77" w:rsidRDefault="000C6BEA">
            <w:pPr>
              <w:pStyle w:val="ListParagraph"/>
              <w:numPr>
                <w:ilvl w:val="0"/>
                <w:numId w:val="1"/>
              </w:numPr>
            </w:pPr>
            <w:r>
              <w:t>Communicative</w:t>
            </w:r>
          </w:p>
          <w:p w:rsidR="00A41F77" w:rsidRDefault="000C6BEA">
            <w:pPr>
              <w:pStyle w:val="ListParagraph"/>
              <w:numPr>
                <w:ilvl w:val="0"/>
                <w:numId w:val="1"/>
              </w:numPr>
            </w:pPr>
            <w:r>
              <w:t>Punctuality</w:t>
            </w:r>
          </w:p>
          <w:p w:rsidR="00A41F77" w:rsidRDefault="000C6BEA">
            <w:pPr>
              <w:pStyle w:val="ListParagraph"/>
              <w:numPr>
                <w:ilvl w:val="0"/>
                <w:numId w:val="1"/>
              </w:numPr>
            </w:pPr>
            <w:r>
              <w:t>Creativity</w:t>
            </w:r>
          </w:p>
          <w:p w:rsidR="00A41F77" w:rsidRDefault="000C6BEA">
            <w:pPr>
              <w:pStyle w:val="ListParagraph"/>
              <w:numPr>
                <w:ilvl w:val="0"/>
                <w:numId w:val="1"/>
              </w:numPr>
            </w:pPr>
            <w:r>
              <w:t>Organized</w:t>
            </w:r>
          </w:p>
          <w:p w:rsidR="00A41F77" w:rsidRDefault="00A41F77">
            <w:pPr>
              <w:ind w:left="360"/>
            </w:pPr>
          </w:p>
          <w:p w:rsidR="00A41F77" w:rsidRDefault="000C6BEA" w:rsidP="000F4570">
            <w:pPr>
              <w:pStyle w:val="Heading3"/>
              <w:ind w:right="180"/>
            </w:pPr>
            <w:r>
              <w:t xml:space="preserve">software skills                                    </w:t>
            </w:r>
            <w:r w:rsidR="000F4570">
              <w:t xml:space="preserve">                               </w:t>
            </w:r>
          </w:p>
          <w:p w:rsidR="00A41F77" w:rsidRDefault="000C6BE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Microsoft Word</w:t>
            </w:r>
          </w:p>
          <w:p w:rsidR="00A41F77" w:rsidRDefault="000C6BEA">
            <w:pPr>
              <w:pStyle w:val="ListParagraph"/>
              <w:numPr>
                <w:ilvl w:val="0"/>
                <w:numId w:val="4"/>
              </w:numPr>
            </w:pPr>
            <w:r>
              <w:t>Microsoft PowerPoint</w:t>
            </w:r>
          </w:p>
          <w:p w:rsidR="00A41F77" w:rsidRDefault="000C6BEA">
            <w:pPr>
              <w:pStyle w:val="ListParagraph"/>
              <w:numPr>
                <w:ilvl w:val="0"/>
                <w:numId w:val="4"/>
              </w:numPr>
            </w:pPr>
            <w:r>
              <w:t>Microsoft Excel</w:t>
            </w:r>
          </w:p>
          <w:p w:rsidR="00A41F77" w:rsidRDefault="000C6BEA">
            <w:pPr>
              <w:pStyle w:val="ListParagraph"/>
              <w:numPr>
                <w:ilvl w:val="0"/>
                <w:numId w:val="4"/>
              </w:numPr>
            </w:pPr>
            <w:r>
              <w:t>Html</w:t>
            </w:r>
          </w:p>
          <w:p w:rsidR="00A41F77" w:rsidRDefault="000C6BEA">
            <w:pPr>
              <w:pStyle w:val="ListParagraph"/>
              <w:numPr>
                <w:ilvl w:val="0"/>
                <w:numId w:val="4"/>
              </w:numPr>
            </w:pPr>
            <w:r>
              <w:t>.net</w:t>
            </w:r>
          </w:p>
          <w:p w:rsidR="000F4570" w:rsidRDefault="000F4570">
            <w:pPr>
              <w:pStyle w:val="ListParagraph"/>
              <w:numPr>
                <w:ilvl w:val="0"/>
                <w:numId w:val="4"/>
              </w:numPr>
            </w:pPr>
            <w:r>
              <w:t>SAP</w:t>
            </w:r>
          </w:p>
          <w:p w:rsidR="00A41F77" w:rsidRDefault="00A41F77">
            <w:pPr>
              <w:ind w:left="1080"/>
            </w:pPr>
          </w:p>
          <w:p w:rsidR="00A41F77" w:rsidRDefault="00A41F77"/>
          <w:p w:rsidR="00A41F77" w:rsidRDefault="000C6BEA">
            <w:pPr>
              <w:pStyle w:val="Heading3"/>
            </w:pPr>
            <w:r>
              <w:t>languages</w:t>
            </w:r>
          </w:p>
          <w:p w:rsidR="00A41F77" w:rsidRDefault="00A41F77">
            <w:pPr>
              <w:ind w:left="360"/>
            </w:pPr>
          </w:p>
          <w:p w:rsidR="00A41F77" w:rsidRDefault="000C6BEA">
            <w:pPr>
              <w:pStyle w:val="ListParagraph"/>
              <w:numPr>
                <w:ilvl w:val="0"/>
                <w:numId w:val="5"/>
              </w:numPr>
            </w:pPr>
            <w:r>
              <w:t>English</w:t>
            </w:r>
          </w:p>
          <w:p w:rsidR="00A41F77" w:rsidRDefault="000C6BEA">
            <w:pPr>
              <w:pStyle w:val="ListParagraph"/>
              <w:numPr>
                <w:ilvl w:val="0"/>
                <w:numId w:val="5"/>
              </w:numPr>
            </w:pPr>
            <w:r>
              <w:t>Hindi</w:t>
            </w:r>
          </w:p>
          <w:p w:rsidR="00A41F77" w:rsidRDefault="000C6BEA">
            <w:pPr>
              <w:pStyle w:val="Heading3"/>
            </w:pPr>
            <w:r>
              <w:t>Hobbies</w:t>
            </w:r>
          </w:p>
          <w:p w:rsidR="00A41F77" w:rsidRDefault="00A41F77">
            <w:pPr>
              <w:ind w:left="360"/>
            </w:pPr>
          </w:p>
          <w:p w:rsidR="00A41F77" w:rsidRDefault="000C6BEA">
            <w:pPr>
              <w:pStyle w:val="ListParagraph"/>
              <w:numPr>
                <w:ilvl w:val="0"/>
                <w:numId w:val="6"/>
              </w:numPr>
            </w:pPr>
            <w:r>
              <w:t>Sports (Badminton and Athletics)</w:t>
            </w:r>
          </w:p>
          <w:p w:rsidR="00A41F77" w:rsidRDefault="000C6BEA">
            <w:pPr>
              <w:pStyle w:val="ListParagraph"/>
              <w:numPr>
                <w:ilvl w:val="0"/>
                <w:numId w:val="6"/>
              </w:numPr>
            </w:pPr>
            <w:r>
              <w:t>Dance</w:t>
            </w:r>
          </w:p>
          <w:p w:rsidR="00A41F77" w:rsidRDefault="000C6BEA">
            <w:pPr>
              <w:pStyle w:val="ListParagraph"/>
              <w:numPr>
                <w:ilvl w:val="0"/>
                <w:numId w:val="6"/>
              </w:numPr>
            </w:pPr>
            <w:r>
              <w:t>Drawing</w:t>
            </w:r>
          </w:p>
        </w:tc>
        <w:tc>
          <w:tcPr>
            <w:tcW w:w="675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753"/>
            </w:tblGrid>
            <w:tr w:rsidR="00A41F7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A41F77" w:rsidRPr="00750C41" w:rsidRDefault="00AE2719" w:rsidP="00750C41">
                  <w:pPr>
                    <w:pStyle w:val="Heading1"/>
                    <w:jc w:val="left"/>
                    <w:outlineLvl w:val="0"/>
                    <w:rPr>
                      <w:sz w:val="24"/>
                      <w:szCs w:val="24"/>
                    </w:rPr>
                  </w:pPr>
                  <w:r>
                    <w:lastRenderedPageBreak/>
                    <w:t xml:space="preserve">                          </w:t>
                  </w:r>
                </w:p>
                <w:p w:rsidR="00AD7566" w:rsidRDefault="00AD7566">
                  <w:pPr>
                    <w:pStyle w:val="Heading1"/>
                    <w:outlineLvl w:val="0"/>
                    <w:rPr>
                      <w:sz w:val="24"/>
                      <w:szCs w:val="24"/>
                    </w:rPr>
                  </w:pPr>
                </w:p>
                <w:p w:rsidR="00AE2719" w:rsidRDefault="00AE2719">
                  <w:pPr>
                    <w:pStyle w:val="Heading1"/>
                    <w:outlineLvl w:val="0"/>
                    <w:rPr>
                      <w:b/>
                      <w:sz w:val="24"/>
                      <w:szCs w:val="24"/>
                    </w:rPr>
                  </w:pPr>
                </w:p>
                <w:p w:rsidR="00AD7566" w:rsidRPr="00AE2719" w:rsidRDefault="00AE2719" w:rsidP="00AE2719">
                  <w:r>
                    <w:t xml:space="preserve">                                                    </w:t>
                  </w:r>
                </w:p>
                <w:p w:rsidR="00AD7566" w:rsidRDefault="00AD7566">
                  <w:pPr>
                    <w:pStyle w:val="Heading1"/>
                    <w:outlineLvl w:val="0"/>
                  </w:pPr>
                </w:p>
                <w:p w:rsidR="00A41F77" w:rsidRDefault="000C6BEA">
                  <w:pPr>
                    <w:pStyle w:val="Heading2"/>
                    <w:outlineLvl w:val="1"/>
                  </w:pPr>
                  <w:r>
                    <w:t xml:space="preserve"> | sHVETTIrOY81@GMAIL.COM i</w:t>
                  </w:r>
                </w:p>
                <w:p w:rsidR="00AD7566" w:rsidRDefault="00AD7566">
                  <w:pPr>
                    <w:pStyle w:val="Heading2"/>
                    <w:outlineLvl w:val="1"/>
                  </w:pPr>
                </w:p>
                <w:p w:rsidR="00AD7566" w:rsidRDefault="00AD7566">
                  <w:pPr>
                    <w:pStyle w:val="Heading2"/>
                    <w:outlineLvl w:val="1"/>
                  </w:pPr>
                </w:p>
              </w:tc>
            </w:tr>
          </w:tbl>
          <w:p w:rsidR="00A41F77" w:rsidRDefault="00A41F77">
            <w:pPr>
              <w:pStyle w:val="Heading3"/>
            </w:pPr>
          </w:p>
          <w:p w:rsidR="00A41F77" w:rsidRDefault="000C6BEA">
            <w:pPr>
              <w:pStyle w:val="Heading3"/>
            </w:pPr>
            <w:r>
              <w:t>Education</w:t>
            </w:r>
          </w:p>
          <w:p w:rsidR="00A41F77" w:rsidRDefault="000C6BEA">
            <w:pPr>
              <w:pStyle w:val="Heading4"/>
            </w:pPr>
            <w:r>
              <w:t>bachelors of TECHNOLOGY(cse)• TULAS INSTITUTE</w:t>
            </w:r>
          </w:p>
          <w:p w:rsidR="00A41F77" w:rsidRDefault="000C6BEA">
            <w:r>
              <w:t>A graduate degree in computer science stream which includes  design and development  with 7.0 CGPA.</w:t>
            </w:r>
          </w:p>
          <w:p w:rsidR="00AD7566" w:rsidRPr="00AD7566" w:rsidRDefault="00AD7566">
            <w:pPr>
              <w:rPr>
                <w:b/>
              </w:rPr>
            </w:pPr>
          </w:p>
          <w:p w:rsidR="00A41F77" w:rsidRDefault="000C6BEA">
            <w:pPr>
              <w:pStyle w:val="Heading4"/>
            </w:pPr>
            <w:r>
              <w:t>schooling  • delhi public school, haridwar</w:t>
            </w:r>
          </w:p>
          <w:p w:rsidR="00A41F77" w:rsidRDefault="000C6BEA">
            <w:pPr>
              <w:pStyle w:val="Heading3"/>
            </w:pPr>
            <w:r>
              <w:t>skills</w:t>
            </w:r>
          </w:p>
          <w:p w:rsidR="00A41F77" w:rsidRDefault="00A41F77"/>
          <w:p w:rsidR="00A41F77" w:rsidRDefault="000C6BEA">
            <w:pPr>
              <w:pStyle w:val="ListParagraph"/>
              <w:numPr>
                <w:ilvl w:val="0"/>
                <w:numId w:val="2"/>
              </w:numPr>
            </w:pPr>
            <w:r>
              <w:t>Strategic thinking</w:t>
            </w:r>
          </w:p>
          <w:p w:rsidR="00A41F77" w:rsidRDefault="000C6BEA">
            <w:pPr>
              <w:pStyle w:val="ListParagraph"/>
              <w:numPr>
                <w:ilvl w:val="0"/>
                <w:numId w:val="2"/>
              </w:numPr>
            </w:pPr>
            <w:r>
              <w:t>Listening and learning skill</w:t>
            </w:r>
          </w:p>
          <w:p w:rsidR="00A41F77" w:rsidRDefault="000C6BEA">
            <w:pPr>
              <w:pStyle w:val="ListParagraph"/>
              <w:numPr>
                <w:ilvl w:val="0"/>
                <w:numId w:val="2"/>
              </w:numPr>
            </w:pPr>
            <w:r>
              <w:t>Professional report writing and presentation</w:t>
            </w:r>
          </w:p>
          <w:p w:rsidR="00A41F77" w:rsidRDefault="000C6BEA">
            <w:pPr>
              <w:pStyle w:val="ListParagraph"/>
              <w:numPr>
                <w:ilvl w:val="0"/>
                <w:numId w:val="2"/>
              </w:numPr>
            </w:pPr>
            <w:r>
              <w:t>Data analysis and valuation</w:t>
            </w:r>
          </w:p>
          <w:p w:rsidR="00A41F77" w:rsidRDefault="000C6BEA">
            <w:pPr>
              <w:pStyle w:val="ListParagraph"/>
              <w:numPr>
                <w:ilvl w:val="0"/>
                <w:numId w:val="2"/>
              </w:numPr>
            </w:pPr>
            <w:r>
              <w:t>Verbal and written communication</w:t>
            </w:r>
          </w:p>
          <w:p w:rsidR="00A41F77" w:rsidRDefault="000C6BEA">
            <w:pPr>
              <w:pStyle w:val="ListParagraph"/>
              <w:numPr>
                <w:ilvl w:val="0"/>
                <w:numId w:val="2"/>
              </w:numPr>
            </w:pPr>
            <w:r>
              <w:t>Teamwork and problem solving</w:t>
            </w:r>
          </w:p>
          <w:p w:rsidR="00A41F77" w:rsidRDefault="000C6BEA">
            <w:pPr>
              <w:pStyle w:val="ListParagraph"/>
              <w:numPr>
                <w:ilvl w:val="0"/>
                <w:numId w:val="2"/>
              </w:numPr>
            </w:pPr>
            <w:r>
              <w:t>General and people management</w:t>
            </w:r>
          </w:p>
          <w:p w:rsidR="00A41F77" w:rsidRDefault="000C6BEA">
            <w:pPr>
              <w:pStyle w:val="Heading3"/>
            </w:pPr>
            <w:r>
              <w:t>works and acheivement</w:t>
            </w:r>
          </w:p>
          <w:p w:rsidR="00A41F77" w:rsidRDefault="000C6BE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/>
                <w:iCs/>
                <w:color w:val="272529"/>
                <w:sz w:val="21"/>
                <w:szCs w:val="21"/>
              </w:rPr>
            </w:pPr>
            <w:r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  <w:t>2</w:t>
            </w:r>
            <w:r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  <w:vertAlign w:val="superscript"/>
              </w:rPr>
              <w:t>nd</w:t>
            </w:r>
            <w:r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  <w:t xml:space="preserve"> prize in quiz related to computer knowledge at college </w:t>
            </w:r>
          </w:p>
          <w:p w:rsidR="00A41F77" w:rsidRDefault="000C6BEA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  <w:r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  <w:t>Level</w:t>
            </w:r>
          </w:p>
          <w:p w:rsidR="00A41F77" w:rsidRDefault="00A41F7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</w:p>
          <w:p w:rsidR="00A41F77" w:rsidRDefault="000C6BE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  <w:r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  <w:t>Completed training at BHEL in software development cycle.</w:t>
            </w:r>
          </w:p>
          <w:p w:rsidR="00AD7566" w:rsidRDefault="000C6BEA" w:rsidP="00AD756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  <w:r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  <w:t>Best dancer award at college leve</w:t>
            </w:r>
            <w:r w:rsidR="000F4570"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  <w:t>l</w:t>
            </w:r>
          </w:p>
          <w:p w:rsidR="00A41F77" w:rsidRPr="000F4570" w:rsidRDefault="00A41F77" w:rsidP="000F4570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</w:p>
          <w:p w:rsidR="00A41F77" w:rsidRDefault="00A41F7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</w:p>
          <w:p w:rsidR="00A41F77" w:rsidRDefault="00A41F7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</w:p>
          <w:p w:rsidR="00A41F77" w:rsidRDefault="00A41F7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</w:p>
          <w:p w:rsidR="00A41F77" w:rsidRDefault="00A41F7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</w:p>
          <w:p w:rsidR="00A41F77" w:rsidRDefault="000C6BEA">
            <w:pPr>
              <w:shd w:val="clear" w:color="auto" w:fill="D9D9D9"/>
              <w:jc w:val="both"/>
              <w:rPr>
                <w:rFonts w:ascii="Arial" w:hAnsi="Arial" w:cs="Arial"/>
                <w:b/>
                <w:sz w:val="23"/>
                <w:szCs w:val="23"/>
                <w:u w:val="single"/>
              </w:rPr>
            </w:pPr>
            <w:r>
              <w:rPr>
                <w:rFonts w:ascii="Arial" w:hAnsi="Arial" w:cs="Arial"/>
                <w:b/>
                <w:sz w:val="23"/>
                <w:szCs w:val="23"/>
                <w:u w:val="single"/>
              </w:rPr>
              <w:t xml:space="preserve">EXPERIENCE </w:t>
            </w:r>
          </w:p>
          <w:p w:rsidR="00A41F77" w:rsidRDefault="00A41F77">
            <w:pPr>
              <w:ind w:left="720"/>
              <w:jc w:val="both"/>
              <w:rPr>
                <w:rFonts w:ascii="Arial" w:hAnsi="Arial" w:cs="Arial"/>
                <w:sz w:val="17"/>
                <w:szCs w:val="23"/>
              </w:rPr>
            </w:pPr>
          </w:p>
          <w:p w:rsidR="00A41F77" w:rsidRDefault="00A41F77">
            <w:pPr>
              <w:ind w:left="720"/>
              <w:jc w:val="both"/>
              <w:rPr>
                <w:rFonts w:ascii="Arial" w:hAnsi="Arial" w:cs="Arial"/>
                <w:sz w:val="17"/>
                <w:szCs w:val="23"/>
              </w:rPr>
            </w:pPr>
          </w:p>
          <w:p w:rsidR="00A41F77" w:rsidRDefault="00A41F77">
            <w:pPr>
              <w:ind w:left="720"/>
              <w:jc w:val="both"/>
              <w:rPr>
                <w:rFonts w:ascii="Arial" w:hAnsi="Arial" w:cs="Arial"/>
                <w:sz w:val="17"/>
                <w:szCs w:val="23"/>
              </w:rPr>
            </w:pPr>
          </w:p>
          <w:p w:rsidR="00A41F77" w:rsidRDefault="000C6BEA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Altezzasys system private ltd-aug 2017 toapril 2018</w:t>
            </w:r>
          </w:p>
          <w:p w:rsidR="00A41F77" w:rsidRDefault="000C6BEA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Stratosphere it services Pvt Ltd since May 2018 to July 2019</w:t>
            </w:r>
          </w:p>
          <w:p w:rsidR="00A41F77" w:rsidRDefault="000C6BEA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Currently working with Techbrawn since aug 2019.</w:t>
            </w:r>
          </w:p>
          <w:p w:rsidR="00A41F77" w:rsidRDefault="00A41F77">
            <w:pPr>
              <w:jc w:val="both"/>
              <w:rPr>
                <w:bCs/>
                <w:sz w:val="28"/>
                <w:szCs w:val="28"/>
              </w:rPr>
            </w:pPr>
          </w:p>
          <w:p w:rsidR="00A41F77" w:rsidRDefault="00A41F77">
            <w:pPr>
              <w:jc w:val="both"/>
              <w:rPr>
                <w:bCs/>
                <w:sz w:val="22"/>
                <w:szCs w:val="22"/>
              </w:rPr>
            </w:pPr>
          </w:p>
          <w:p w:rsidR="00AD7566" w:rsidRDefault="00AD7566" w:rsidP="00AD7566">
            <w:pPr>
              <w:jc w:val="both"/>
              <w:rPr>
                <w:b/>
                <w:bCs/>
              </w:rPr>
            </w:pPr>
          </w:p>
          <w:p w:rsidR="00AD7566" w:rsidRDefault="00AD7566" w:rsidP="00AD7566">
            <w:pPr>
              <w:jc w:val="both"/>
              <w:rPr>
                <w:b/>
                <w:bCs/>
              </w:rPr>
            </w:pPr>
          </w:p>
          <w:p w:rsidR="00AD7566" w:rsidRDefault="00AD7566" w:rsidP="00AD7566">
            <w:pPr>
              <w:spacing w:line="240" w:lineRule="auto"/>
              <w:ind w:left="72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Roles and Responsibilities:-</w:t>
            </w:r>
          </w:p>
          <w:p w:rsidR="00AD7566" w:rsidRDefault="00AD7566" w:rsidP="00AD7566">
            <w:pPr>
              <w:spacing w:line="240" w:lineRule="auto"/>
              <w:ind w:left="720"/>
              <w:jc w:val="both"/>
              <w:rPr>
                <w:bCs/>
                <w:sz w:val="22"/>
                <w:szCs w:val="22"/>
              </w:rPr>
            </w:pP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Sourcing resumes through job portals like Naukri, Monster etc.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Job posting, Mass mails, etc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Screening Resumes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Scheduling Interview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Collecting Documents from Candidates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Salary Negotiation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Continuous follow-up with the candidates till they join with us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Releasing Offer letter to shortlisted Candidate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Conducting first round of Interview.</w:t>
            </w:r>
          </w:p>
          <w:p w:rsidR="00AD7566" w:rsidRDefault="00AD7566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Handling Admin related task.</w:t>
            </w: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Giving Induction to New joinee</w:t>
            </w:r>
          </w:p>
          <w:p w:rsidR="003D791C" w:rsidRDefault="003D791C" w:rsidP="003D791C">
            <w:pPr>
              <w:spacing w:line="240" w:lineRule="auto"/>
              <w:ind w:left="720"/>
              <w:jc w:val="both"/>
              <w:rPr>
                <w:bCs/>
                <w:sz w:val="22"/>
                <w:szCs w:val="22"/>
              </w:rPr>
            </w:pPr>
          </w:p>
          <w:p w:rsidR="00A41F77" w:rsidRDefault="000C6BEA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Documents Verification</w:t>
            </w:r>
          </w:p>
          <w:p w:rsidR="00AD7566" w:rsidRDefault="00AD7566">
            <w:pPr>
              <w:numPr>
                <w:ilvl w:val="0"/>
                <w:numId w:val="9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End to End Recruitment.</w:t>
            </w:r>
          </w:p>
          <w:p w:rsidR="00A41F77" w:rsidRDefault="00A41F77">
            <w:pPr>
              <w:jc w:val="both"/>
              <w:rPr>
                <w:bCs/>
                <w:sz w:val="22"/>
                <w:szCs w:val="22"/>
              </w:rPr>
            </w:pPr>
          </w:p>
          <w:p w:rsidR="00A41F77" w:rsidRDefault="00A41F7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NotoSans-Italic" w:hAnsi="NotoSans-Italic" w:cs="NotoSans-Italic"/>
                <w:iCs/>
                <w:color w:val="272529"/>
                <w:sz w:val="21"/>
                <w:szCs w:val="21"/>
              </w:rPr>
            </w:pPr>
          </w:p>
        </w:tc>
      </w:tr>
      <w:tr w:rsidR="00A41F77">
        <w:tc>
          <w:tcPr>
            <w:tcW w:w="3780" w:type="dxa"/>
            <w:tcMar>
              <w:top w:w="504" w:type="dxa"/>
              <w:right w:w="720" w:type="dxa"/>
            </w:tcMar>
          </w:tcPr>
          <w:p w:rsidR="00A41F77" w:rsidRDefault="000C6BEA">
            <w:pPr>
              <w:pStyle w:val="Heading3"/>
            </w:pPr>
            <w:r>
              <w:lastRenderedPageBreak/>
              <w:t>personal details</w:t>
            </w:r>
          </w:p>
        </w:tc>
        <w:tc>
          <w:tcPr>
            <w:tcW w:w="6752" w:type="dxa"/>
            <w:tcMar>
              <w:top w:w="504" w:type="dxa"/>
              <w:left w:w="0" w:type="dxa"/>
            </w:tcMar>
          </w:tcPr>
          <w:p w:rsidR="00A41F77" w:rsidRDefault="00A41F77">
            <w:pPr>
              <w:pStyle w:val="Heading1"/>
            </w:pPr>
          </w:p>
        </w:tc>
      </w:tr>
    </w:tbl>
    <w:p w:rsidR="00A41F77" w:rsidRDefault="00A41F77">
      <w:pPr>
        <w:pStyle w:val="NoSpacing"/>
      </w:pPr>
    </w:p>
    <w:p w:rsidR="00A41F77" w:rsidRDefault="00A41F77"/>
    <w:p w:rsidR="00A41F77" w:rsidRDefault="000C6BEA">
      <w:pPr>
        <w:pStyle w:val="ListParagraph"/>
        <w:rPr>
          <w:b/>
        </w:rPr>
      </w:pPr>
      <w:r>
        <w:rPr>
          <w:b/>
        </w:rPr>
        <w:t xml:space="preserve">NAME      </w:t>
      </w:r>
      <w:r w:rsidR="003D791C">
        <w:rPr>
          <w:b/>
        </w:rPr>
        <w:t xml:space="preserve">                              </w:t>
      </w:r>
      <w:r>
        <w:rPr>
          <w:b/>
        </w:rPr>
        <w:t xml:space="preserve"> SHVETTI ROY</w:t>
      </w:r>
    </w:p>
    <w:p w:rsidR="00A41F77" w:rsidRDefault="00A41F77">
      <w:pPr>
        <w:pStyle w:val="ListParagraph"/>
      </w:pPr>
    </w:p>
    <w:p w:rsidR="00A41F77" w:rsidRDefault="000C6BEA">
      <w:pPr>
        <w:pStyle w:val="ListParagraph"/>
        <w:rPr>
          <w:b/>
        </w:rPr>
      </w:pPr>
      <w:r>
        <w:rPr>
          <w:b/>
        </w:rPr>
        <w:t xml:space="preserve">COMMUNICATION         </w:t>
      </w:r>
      <w:r w:rsidR="00947F1A">
        <w:rPr>
          <w:b/>
        </w:rPr>
        <w:t xml:space="preserve"> </w:t>
      </w:r>
      <w:r>
        <w:rPr>
          <w:b/>
        </w:rPr>
        <w:t>E121 Gulshan Ekebana SECTOR 143 NOIDA</w:t>
      </w:r>
    </w:p>
    <w:p w:rsidR="00A41F77" w:rsidRDefault="000C6BEA">
      <w:pPr>
        <w:rPr>
          <w:b/>
        </w:rPr>
      </w:pPr>
      <w:r>
        <w:rPr>
          <w:b/>
        </w:rPr>
        <w:t xml:space="preserve"> </w:t>
      </w:r>
      <w:r w:rsidR="003D791C">
        <w:rPr>
          <w:b/>
        </w:rPr>
        <w:t xml:space="preserve">              </w:t>
      </w:r>
      <w:r>
        <w:rPr>
          <w:b/>
        </w:rPr>
        <w:t>ADDRESS                              UTTARPRADESH</w:t>
      </w:r>
    </w:p>
    <w:p w:rsidR="00A41F77" w:rsidRDefault="00A41F77">
      <w:pPr>
        <w:rPr>
          <w:b/>
        </w:rPr>
      </w:pPr>
    </w:p>
    <w:p w:rsidR="00A41F77" w:rsidRDefault="00A41F77">
      <w:pPr>
        <w:rPr>
          <w:b/>
        </w:rPr>
      </w:pPr>
    </w:p>
    <w:p w:rsidR="00A41F77" w:rsidRDefault="000C6BEA">
      <w:pPr>
        <w:rPr>
          <w:b/>
        </w:rPr>
      </w:pPr>
      <w:r>
        <w:rPr>
          <w:b/>
        </w:rPr>
        <w:t xml:space="preserve">               EMAIL ID                              </w:t>
      </w:r>
      <w:hyperlink r:id="rId10" w:history="1">
        <w:r>
          <w:rPr>
            <w:rStyle w:val="Hyperlink"/>
            <w:b/>
          </w:rPr>
          <w:t>shvettiroy81@gmail.com</w:t>
        </w:r>
      </w:hyperlink>
    </w:p>
    <w:p w:rsidR="00A41F77" w:rsidRDefault="00A41F77">
      <w:pPr>
        <w:rPr>
          <w:b/>
        </w:rPr>
      </w:pPr>
    </w:p>
    <w:p w:rsidR="00A41F77" w:rsidRDefault="000C6BEA">
      <w:pPr>
        <w:rPr>
          <w:b/>
        </w:rPr>
      </w:pPr>
      <w:r>
        <w:rPr>
          <w:b/>
        </w:rPr>
        <w:t xml:space="preserve">              </w:t>
      </w:r>
      <w:r w:rsidR="00947F1A">
        <w:rPr>
          <w:b/>
        </w:rPr>
        <w:t xml:space="preserve"> CONTACT NO.                   </w:t>
      </w:r>
      <w:r>
        <w:rPr>
          <w:b/>
        </w:rPr>
        <w:t xml:space="preserve"> +91-8377010234, 7217666308</w:t>
      </w:r>
    </w:p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A41F77"/>
    <w:p w:rsidR="00A41F77" w:rsidRDefault="000C6BEA">
      <w:pPr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1F77" w:rsidSect="00A41F77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AE" w:rsidRDefault="00AF0AAE" w:rsidP="00A41F77">
      <w:pPr>
        <w:spacing w:line="240" w:lineRule="auto"/>
      </w:pPr>
      <w:r>
        <w:separator/>
      </w:r>
    </w:p>
  </w:endnote>
  <w:endnote w:type="continuationSeparator" w:id="0">
    <w:p w:rsidR="00AF0AAE" w:rsidRDefault="00AF0AAE" w:rsidP="00A41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-Italic">
    <w:altName w:val="Calibri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85"/>
      <w:gridCol w:w="2685"/>
      <w:gridCol w:w="2686"/>
      <w:gridCol w:w="2686"/>
    </w:tblGrid>
    <w:tr w:rsidR="00A41F77" w:rsidTr="00947F1A">
      <w:tc>
        <w:tcPr>
          <w:tcW w:w="2685" w:type="dxa"/>
          <w:tcMar>
            <w:top w:w="144" w:type="dxa"/>
            <w:left w:w="115" w:type="dxa"/>
            <w:right w:w="115" w:type="dxa"/>
          </w:tcMar>
        </w:tcPr>
        <w:p w:rsidR="00A41F77" w:rsidRDefault="000C6BEA">
          <w:pPr>
            <w:pStyle w:val="Footer"/>
            <w:jc w:val="left"/>
          </w:pPr>
          <w:r>
            <w:t>shvettiroy81@gmail.com</w:t>
          </w:r>
        </w:p>
      </w:tc>
      <w:tc>
        <w:tcPr>
          <w:tcW w:w="2685" w:type="dxa"/>
          <w:tcMar>
            <w:top w:w="144" w:type="dxa"/>
            <w:left w:w="115" w:type="dxa"/>
            <w:right w:w="115" w:type="dxa"/>
          </w:tcMar>
        </w:tcPr>
        <w:p w:rsidR="00A41F77" w:rsidRDefault="00A41F77">
          <w:pPr>
            <w:pStyle w:val="Footer"/>
          </w:pPr>
        </w:p>
      </w:tc>
      <w:tc>
        <w:tcPr>
          <w:tcW w:w="2686" w:type="dxa"/>
          <w:tcMar>
            <w:top w:w="144" w:type="dxa"/>
            <w:left w:w="115" w:type="dxa"/>
            <w:right w:w="115" w:type="dxa"/>
          </w:tcMar>
        </w:tcPr>
        <w:p w:rsidR="00A41F77" w:rsidRDefault="00A41F77">
          <w:pPr>
            <w:pStyle w:val="Footer"/>
          </w:pPr>
        </w:p>
      </w:tc>
      <w:tc>
        <w:tcPr>
          <w:tcW w:w="2686" w:type="dxa"/>
          <w:tcMar>
            <w:top w:w="144" w:type="dxa"/>
            <w:left w:w="115" w:type="dxa"/>
            <w:right w:w="115" w:type="dxa"/>
          </w:tcMar>
        </w:tcPr>
        <w:p w:rsidR="00A41F77" w:rsidRDefault="000C6BEA">
          <w:pPr>
            <w:pStyle w:val="Footer"/>
            <w:jc w:val="left"/>
          </w:pPr>
          <w:r>
            <w:t xml:space="preserve">                 8377010234</w:t>
          </w:r>
        </w:p>
      </w:tc>
    </w:tr>
  </w:tbl>
  <w:p w:rsidR="00A41F77" w:rsidRDefault="003E6406">
    <w:pPr>
      <w:pStyle w:val="Footer"/>
      <w:rPr>
        <w:noProof/>
      </w:rPr>
    </w:pPr>
    <w:r>
      <w:fldChar w:fldCharType="begin"/>
    </w:r>
    <w:r w:rsidR="000C6BEA">
      <w:instrText xml:space="preserve"> PAGE   \* MERGEFORMAT </w:instrText>
    </w:r>
    <w:r>
      <w:fldChar w:fldCharType="separate"/>
    </w:r>
    <w:r w:rsidR="003701E5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791" w:type="pct"/>
      <w:tblLayout w:type="fixed"/>
      <w:tblLook w:val="04A0" w:firstRow="1" w:lastRow="0" w:firstColumn="1" w:lastColumn="0" w:noHBand="0" w:noVBand="1"/>
    </w:tblPr>
    <w:tblGrid>
      <w:gridCol w:w="2715"/>
      <w:gridCol w:w="2715"/>
      <w:gridCol w:w="2715"/>
    </w:tblGrid>
    <w:tr w:rsidR="00A41F77">
      <w:trPr>
        <w:trHeight w:val="610"/>
      </w:trPr>
      <w:tc>
        <w:tcPr>
          <w:tcW w:w="271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41F77" w:rsidRDefault="00A41F77">
          <w:pPr>
            <w:pStyle w:val="Footer"/>
            <w:jc w:val="left"/>
          </w:pPr>
        </w:p>
      </w:tc>
      <w:tc>
        <w:tcPr>
          <w:tcW w:w="271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41F77" w:rsidRDefault="00A41F77">
          <w:pPr>
            <w:pStyle w:val="Footer"/>
          </w:pPr>
        </w:p>
      </w:tc>
      <w:tc>
        <w:tcPr>
          <w:tcW w:w="271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41F77" w:rsidRDefault="00A41F77">
          <w:pPr>
            <w:pStyle w:val="Footer"/>
          </w:pPr>
        </w:p>
      </w:tc>
    </w:tr>
    <w:tr w:rsidR="00A41F77">
      <w:trPr>
        <w:trHeight w:val="453"/>
      </w:trPr>
      <w:tc>
        <w:tcPr>
          <w:tcW w:w="2715" w:type="dxa"/>
          <w:tcMar>
            <w:top w:w="144" w:type="dxa"/>
            <w:left w:w="115" w:type="dxa"/>
            <w:right w:w="115" w:type="dxa"/>
          </w:tcMar>
        </w:tcPr>
        <w:p w:rsidR="00A41F77" w:rsidRDefault="00A41F77">
          <w:pPr>
            <w:pStyle w:val="Footer"/>
          </w:pPr>
        </w:p>
      </w:tc>
      <w:tc>
        <w:tcPr>
          <w:tcW w:w="2716" w:type="dxa"/>
          <w:tcMar>
            <w:top w:w="144" w:type="dxa"/>
            <w:left w:w="115" w:type="dxa"/>
            <w:right w:w="115" w:type="dxa"/>
          </w:tcMar>
        </w:tcPr>
        <w:p w:rsidR="00A41F77" w:rsidRDefault="00A41F77">
          <w:pPr>
            <w:pStyle w:val="Footer"/>
          </w:pPr>
        </w:p>
      </w:tc>
      <w:tc>
        <w:tcPr>
          <w:tcW w:w="2716" w:type="dxa"/>
          <w:tcMar>
            <w:top w:w="144" w:type="dxa"/>
            <w:left w:w="115" w:type="dxa"/>
            <w:right w:w="115" w:type="dxa"/>
          </w:tcMar>
        </w:tcPr>
        <w:p w:rsidR="00A41F77" w:rsidRDefault="00A41F77">
          <w:pPr>
            <w:pStyle w:val="Footer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AE" w:rsidRDefault="00AF0AAE" w:rsidP="00A41F77">
      <w:pPr>
        <w:spacing w:line="240" w:lineRule="auto"/>
      </w:pPr>
      <w:r>
        <w:separator/>
      </w:r>
    </w:p>
  </w:footnote>
  <w:footnote w:type="continuationSeparator" w:id="0">
    <w:p w:rsidR="00AF0AAE" w:rsidRDefault="00AF0AAE" w:rsidP="00A41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F77" w:rsidRPr="003D791C" w:rsidRDefault="00A41F77" w:rsidP="00AD7566">
    <w:pPr>
      <w:pStyle w:val="Header"/>
      <w:tabs>
        <w:tab w:val="left" w:pos="4275"/>
      </w:tabs>
      <w:rPr>
        <w:rFonts w:ascii="Franklin Gothic Demi" w:hAnsi="Franklin Gothic Demi"/>
        <w:caps/>
        <w:color w:val="EA4E4E"/>
        <w:sz w:val="1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868920C"/>
    <w:lvl w:ilvl="0" w:tplc="07A0C0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B28AF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B615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48211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9A97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70ECB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4D42D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1AC0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F4C62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04681AA"/>
    <w:lvl w:ilvl="0" w:tplc="41584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ECC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8B0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43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E0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92F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60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EB1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966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180D3C6"/>
    <w:lvl w:ilvl="0" w:tplc="FFFFFFFF">
      <w:start w:val="1"/>
      <w:numFmt w:val="decimal"/>
      <w:lvlText w:val="%1."/>
      <w:lvlJc w:val="left"/>
      <w:pPr>
        <w:ind w:left="1062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>
    <w:nsid w:val="00000004"/>
    <w:multiLevelType w:val="hybridMultilevel"/>
    <w:tmpl w:val="AF9CAA00"/>
    <w:lvl w:ilvl="0" w:tplc="A6D00D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FA22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18BB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60EA4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4A9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50024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32E4A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7432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A81B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A5E8E8E"/>
    <w:lvl w:ilvl="0" w:tplc="56CAE8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D03D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E6056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BE8E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A908A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C049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D0B8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50C6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E827E8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2FE12E0"/>
    <w:lvl w:ilvl="0" w:tplc="602CEFD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9E6A0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032922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90B7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C4EC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D3AE3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0259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9427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9A617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1D6612C"/>
    <w:lvl w:ilvl="0" w:tplc="2D5EC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D244B6" w:tentative="1">
      <w:start w:val="1"/>
      <w:numFmt w:val="lowerLetter"/>
      <w:lvlText w:val="%2."/>
      <w:lvlJc w:val="left"/>
      <w:pPr>
        <w:ind w:left="1440" w:hanging="360"/>
      </w:pPr>
    </w:lvl>
    <w:lvl w:ilvl="2" w:tplc="54CA199C" w:tentative="1">
      <w:start w:val="1"/>
      <w:numFmt w:val="lowerRoman"/>
      <w:lvlText w:val="%3."/>
      <w:lvlJc w:val="right"/>
      <w:pPr>
        <w:ind w:left="2160" w:hanging="180"/>
      </w:pPr>
    </w:lvl>
    <w:lvl w:ilvl="3" w:tplc="C02E34FC" w:tentative="1">
      <w:start w:val="1"/>
      <w:numFmt w:val="decimal"/>
      <w:lvlText w:val="%4."/>
      <w:lvlJc w:val="left"/>
      <w:pPr>
        <w:ind w:left="2880" w:hanging="360"/>
      </w:pPr>
    </w:lvl>
    <w:lvl w:ilvl="4" w:tplc="1040C682" w:tentative="1">
      <w:start w:val="1"/>
      <w:numFmt w:val="lowerLetter"/>
      <w:lvlText w:val="%5."/>
      <w:lvlJc w:val="left"/>
      <w:pPr>
        <w:ind w:left="3600" w:hanging="360"/>
      </w:pPr>
    </w:lvl>
    <w:lvl w:ilvl="5" w:tplc="157EEB9A" w:tentative="1">
      <w:start w:val="1"/>
      <w:numFmt w:val="lowerRoman"/>
      <w:lvlText w:val="%6."/>
      <w:lvlJc w:val="right"/>
      <w:pPr>
        <w:ind w:left="4320" w:hanging="180"/>
      </w:pPr>
    </w:lvl>
    <w:lvl w:ilvl="6" w:tplc="28F82938" w:tentative="1">
      <w:start w:val="1"/>
      <w:numFmt w:val="decimal"/>
      <w:lvlText w:val="%7."/>
      <w:lvlJc w:val="left"/>
      <w:pPr>
        <w:ind w:left="5040" w:hanging="360"/>
      </w:pPr>
    </w:lvl>
    <w:lvl w:ilvl="7" w:tplc="98A2085C" w:tentative="1">
      <w:start w:val="1"/>
      <w:numFmt w:val="lowerLetter"/>
      <w:lvlText w:val="%8."/>
      <w:lvlJc w:val="left"/>
      <w:pPr>
        <w:ind w:left="5760" w:hanging="360"/>
      </w:pPr>
    </w:lvl>
    <w:lvl w:ilvl="8" w:tplc="FAE602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2B04B6C0"/>
    <w:lvl w:ilvl="0" w:tplc="0A70B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427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A7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4D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AA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CA1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2BF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643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8E1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F763226"/>
    <w:lvl w:ilvl="0" w:tplc="3DF2C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06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C21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02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B4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C04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D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0F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548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66FB2"/>
    <w:multiLevelType w:val="hybridMultilevel"/>
    <w:tmpl w:val="36B2AE4E"/>
    <w:lvl w:ilvl="0" w:tplc="816CA1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A6229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DF210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38F3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2E72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1691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DA2D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B8A64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8A9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77"/>
    <w:rsid w:val="000C6BEA"/>
    <w:rsid w:val="000F4570"/>
    <w:rsid w:val="00254D4A"/>
    <w:rsid w:val="003701E5"/>
    <w:rsid w:val="003D791C"/>
    <w:rsid w:val="003E6406"/>
    <w:rsid w:val="004428BB"/>
    <w:rsid w:val="006E7A09"/>
    <w:rsid w:val="00750C41"/>
    <w:rsid w:val="00801B58"/>
    <w:rsid w:val="00947F1A"/>
    <w:rsid w:val="00961F0C"/>
    <w:rsid w:val="009D2789"/>
    <w:rsid w:val="00A41F77"/>
    <w:rsid w:val="00AD7566"/>
    <w:rsid w:val="00AE2719"/>
    <w:rsid w:val="00AF0AAE"/>
    <w:rsid w:val="00CA1FFF"/>
    <w:rsid w:val="00D879DC"/>
    <w:rsid w:val="00DF0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1F4923-5CFD-42AA-AD55-585374FE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="Rockwell" w:hAnsi="Rockwell" w:cs="SimSun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F77"/>
  </w:style>
  <w:style w:type="paragraph" w:styleId="Heading1">
    <w:name w:val="heading 1"/>
    <w:basedOn w:val="Normal"/>
    <w:link w:val="Heading1Char"/>
    <w:uiPriority w:val="9"/>
    <w:qFormat/>
    <w:rsid w:val="00A41F77"/>
    <w:pPr>
      <w:keepNext/>
      <w:keepLines/>
      <w:spacing w:before="60" w:after="40" w:line="240" w:lineRule="auto"/>
      <w:contextualSpacing/>
      <w:jc w:val="right"/>
      <w:outlineLvl w:val="0"/>
    </w:pPr>
    <w:rPr>
      <w:rFonts w:ascii="Franklin Gothic Demi" w:eastAsia="SimSun" w:hAnsi="Franklin Gothic Demi"/>
      <w:caps/>
      <w:color w:val="00000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A41F77"/>
    <w:pPr>
      <w:keepNext/>
      <w:keepLines/>
      <w:spacing w:line="240" w:lineRule="auto"/>
      <w:jc w:val="right"/>
      <w:outlineLvl w:val="1"/>
    </w:pPr>
    <w:rPr>
      <w:rFonts w:ascii="Franklin Gothic Demi" w:eastAsia="SimSun" w:hAnsi="Franklin Gothic Demi"/>
      <w:caps/>
      <w:color w:val="000000"/>
      <w:szCs w:val="26"/>
    </w:rPr>
  </w:style>
  <w:style w:type="paragraph" w:styleId="Heading3">
    <w:name w:val="heading 3"/>
    <w:basedOn w:val="Normal"/>
    <w:link w:val="Heading3Char"/>
    <w:uiPriority w:val="9"/>
    <w:qFormat/>
    <w:rsid w:val="00A41F77"/>
    <w:pPr>
      <w:keepNext/>
      <w:keepLines/>
      <w:pBdr>
        <w:bottom w:val="single" w:sz="48" w:space="1" w:color="EA4E4E"/>
      </w:pBdr>
      <w:spacing w:before="720" w:after="180"/>
      <w:contextualSpacing/>
      <w:outlineLvl w:val="2"/>
    </w:pPr>
    <w:rPr>
      <w:rFonts w:ascii="Franklin Gothic Demi" w:eastAsia="SimSun" w:hAnsi="Franklin Gothic Dem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A41F77"/>
    <w:pPr>
      <w:keepNext/>
      <w:keepLines/>
      <w:spacing w:before="240"/>
      <w:contextualSpacing/>
      <w:outlineLvl w:val="3"/>
    </w:pPr>
    <w:rPr>
      <w:rFonts w:ascii="Franklin Gothic Demi" w:eastAsia="SimSun" w:hAnsi="Franklin Gothic Demi"/>
      <w:iCs/>
      <w:caps/>
    </w:rPr>
  </w:style>
  <w:style w:type="paragraph" w:styleId="Heading5">
    <w:name w:val="heading 5"/>
    <w:basedOn w:val="Normal"/>
    <w:next w:val="Normal"/>
    <w:link w:val="Heading5Char"/>
    <w:uiPriority w:val="9"/>
    <w:qFormat/>
    <w:rsid w:val="00A41F77"/>
    <w:pPr>
      <w:keepNext/>
      <w:keepLines/>
      <w:spacing w:before="200"/>
      <w:outlineLvl w:val="4"/>
    </w:pPr>
    <w:rPr>
      <w:rFonts w:ascii="Franklin Gothic Demi" w:eastAsia="SimSun" w:hAnsi="Franklin Gothic Demi"/>
      <w:color w:val="8A10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A41F77"/>
    <w:pPr>
      <w:keepNext/>
      <w:keepLines/>
      <w:spacing w:before="200"/>
      <w:outlineLvl w:val="5"/>
    </w:pPr>
    <w:rPr>
      <w:rFonts w:ascii="Franklin Gothic Demi" w:eastAsia="SimSun" w:hAnsi="Franklin Gothic Demi"/>
      <w:i/>
      <w:iCs/>
      <w:color w:val="8A10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41F77"/>
    <w:pPr>
      <w:keepNext/>
      <w:keepLines/>
      <w:spacing w:before="40"/>
      <w:outlineLvl w:val="7"/>
    </w:pPr>
    <w:rPr>
      <w:rFonts w:ascii="Franklin Gothic Demi" w:eastAsia="SimSun" w:hAnsi="Franklin Gothic Demi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A41F77"/>
    <w:pPr>
      <w:keepNext/>
      <w:keepLines/>
      <w:spacing w:before="40"/>
      <w:outlineLvl w:val="8"/>
    </w:pPr>
    <w:rPr>
      <w:rFonts w:ascii="Franklin Gothic Demi" w:eastAsia="SimSun" w:hAnsi="Franklin Gothic Demi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F77"/>
    <w:rPr>
      <w:rFonts w:ascii="Franklin Gothic Demi" w:eastAsia="SimSun" w:hAnsi="Franklin Gothic Demi" w:cs="SimSun"/>
      <w:caps/>
      <w:color w:val="00000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F77"/>
    <w:rPr>
      <w:rFonts w:ascii="Franklin Gothic Demi" w:eastAsia="SimSun" w:hAnsi="Franklin Gothic Demi" w:cs="SimSun"/>
      <w:caps/>
      <w:sz w:val="32"/>
      <w:szCs w:val="24"/>
    </w:rPr>
  </w:style>
  <w:style w:type="table" w:styleId="TableGrid">
    <w:name w:val="Table Grid"/>
    <w:basedOn w:val="TableNormal"/>
    <w:uiPriority w:val="39"/>
    <w:rsid w:val="00A41F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A41F7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1F77"/>
    <w:rPr>
      <w:rFonts w:ascii="Franklin Gothic Demi" w:eastAsia="SimSun" w:hAnsi="Franklin Gothic Demi" w:cs="SimSun"/>
      <w:caps/>
      <w:color w:val="000000"/>
      <w:sz w:val="50"/>
      <w:szCs w:val="32"/>
    </w:rPr>
  </w:style>
  <w:style w:type="character" w:styleId="PlaceholderText">
    <w:name w:val="Placeholder Text"/>
    <w:basedOn w:val="DefaultParagraphFont"/>
    <w:uiPriority w:val="99"/>
    <w:rsid w:val="00A41F7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41F77"/>
    <w:rPr>
      <w:rFonts w:ascii="Franklin Gothic Demi" w:eastAsia="SimSun" w:hAnsi="Franklin Gothic Demi" w:cs="SimSun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rsid w:val="00A41F77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A41F77"/>
    <w:pPr>
      <w:spacing w:after="1600" w:line="240" w:lineRule="auto"/>
      <w:ind w:left="144" w:right="360"/>
      <w:contextualSpacing/>
      <w:jc w:val="center"/>
    </w:pPr>
    <w:rPr>
      <w:rFonts w:ascii="Franklin Gothic Demi" w:hAnsi="Franklin Gothic Demi"/>
      <w:caps/>
      <w:color w:val="EA4E4E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A41F77"/>
  </w:style>
  <w:style w:type="paragraph" w:styleId="Footer">
    <w:name w:val="footer"/>
    <w:basedOn w:val="Normal"/>
    <w:link w:val="FooterChar"/>
    <w:uiPriority w:val="99"/>
    <w:rsid w:val="00A41F77"/>
    <w:pPr>
      <w:spacing w:line="240" w:lineRule="auto"/>
      <w:jc w:val="center"/>
    </w:pPr>
    <w:rPr>
      <w:rFonts w:ascii="Franklin Gothic Demi" w:hAnsi="Franklin Gothic Dem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A41F77"/>
    <w:rPr>
      <w:rFonts w:ascii="Franklin Gothic Demi" w:hAnsi="Franklin Gothic Dem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A41F77"/>
    <w:rPr>
      <w:rFonts w:ascii="Franklin Gothic Demi" w:eastAsia="SimSun" w:hAnsi="Franklin Gothic Demi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41F77"/>
    <w:rPr>
      <w:rFonts w:ascii="Franklin Gothic Demi" w:eastAsia="SimSun" w:hAnsi="Franklin Gothic Demi" w:cs="SimSun"/>
      <w:i/>
      <w:iCs/>
      <w:color w:val="272727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41F77"/>
    <w:pPr>
      <w:spacing w:line="240" w:lineRule="auto"/>
      <w:contextualSpacing/>
    </w:pPr>
    <w:rPr>
      <w:rFonts w:ascii="Franklin Gothic Demi" w:eastAsia="SimSun" w:hAnsi="Franklin Gothic Dem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77"/>
    <w:rPr>
      <w:rFonts w:ascii="Franklin Gothic Demi" w:eastAsia="SimSun" w:hAnsi="Franklin Gothic Demi" w:cs="SimSun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77"/>
    <w:pPr>
      <w:numPr>
        <w:ilvl w:val="1"/>
      </w:numPr>
      <w:spacing w:after="160"/>
    </w:pPr>
    <w:rPr>
      <w:rFonts w:eastAsia="SimSun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1F77"/>
    <w:rPr>
      <w:rFonts w:eastAsia="SimSun"/>
      <w:color w:val="5A5A5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A41F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41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F7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41F77"/>
    <w:rPr>
      <w:rFonts w:ascii="Franklin Gothic Demi" w:eastAsia="SimSun" w:hAnsi="Franklin Gothic Demi" w:cs="SimSun"/>
      <w:color w:val="8A1010"/>
    </w:rPr>
  </w:style>
  <w:style w:type="character" w:customStyle="1" w:styleId="Heading6Char">
    <w:name w:val="Heading 6 Char"/>
    <w:basedOn w:val="DefaultParagraphFont"/>
    <w:link w:val="Heading6"/>
    <w:uiPriority w:val="9"/>
    <w:rsid w:val="00A41F77"/>
    <w:rPr>
      <w:rFonts w:ascii="Franklin Gothic Demi" w:eastAsia="SimSun" w:hAnsi="Franklin Gothic Demi" w:cs="SimSun"/>
      <w:i/>
      <w:iCs/>
      <w:color w:val="8A1010"/>
    </w:rPr>
  </w:style>
  <w:style w:type="character" w:styleId="Hyperlink">
    <w:name w:val="Hyperlink"/>
    <w:basedOn w:val="DefaultParagraphFont"/>
    <w:uiPriority w:val="99"/>
    <w:rsid w:val="00A41F7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hvettiroy81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tf1639275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</CompanyPhone>
  <CompanyFax>8130411395</CompanyFax>
  <CompanyEmail>shvettiroy81@gmail.com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A64DA-9032-4979-9D8B-5D2B4118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tf16392751</Template>
  <TotalTime>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bachelor of technology (computer science</dc:subject>
  <dc:creator>shvetti roy</dc:creator>
  <dc:description>sHVETTIrOY81@GMAIL.COM i</dc:description>
  <cp:lastModifiedBy>PSSPL</cp:lastModifiedBy>
  <cp:revision>2</cp:revision>
  <dcterms:created xsi:type="dcterms:W3CDTF">2020-07-31T10:39:00Z</dcterms:created>
  <dcterms:modified xsi:type="dcterms:W3CDTF">2020-07-31T10:39:00Z</dcterms:modified>
</cp:coreProperties>
</file>