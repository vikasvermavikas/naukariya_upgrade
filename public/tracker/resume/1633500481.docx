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E6" w:rsidRPr="00747FAA" w:rsidRDefault="00096B01">
      <w:pPr>
        <w:pStyle w:val="ContactInfo"/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DFFBA7CB165A4697BC54D191B252FDD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B4B9F" w:rsidRPr="00747FAA">
            <w:rPr>
              <w:color w:val="auto"/>
            </w:rPr>
            <w:t>D-112/5A, SANJAY COLONY</w:t>
          </w:r>
        </w:sdtContent>
      </w:sdt>
    </w:p>
    <w:sdt>
      <w:sdtPr>
        <w:rPr>
          <w:color w:val="7E97AD" w:themeColor="accent1"/>
        </w:rPr>
        <w:alias w:val="Category"/>
        <w:tag w:val=""/>
        <w:id w:val="1543715586"/>
        <w:placeholder>
          <w:docPart w:val="E52F17EC14524095BA8DDE3FBD48EC6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0434E6" w:rsidRPr="00747FAA" w:rsidRDefault="00BB4B9F">
          <w:pPr>
            <w:pStyle w:val="ContactInfo"/>
          </w:pPr>
          <w:r w:rsidRPr="00747FAA">
            <w:rPr>
              <w:color w:val="7E97AD" w:themeColor="accent1"/>
            </w:rPr>
            <w:t>BHATI MINES NEW DELHI, 110074</w:t>
          </w:r>
        </w:p>
      </w:sdtContent>
    </w:sdt>
    <w:p w:rsidR="000434E6" w:rsidRPr="00747FAA" w:rsidRDefault="00096B01">
      <w:pPr>
        <w:pStyle w:val="ContactInfo"/>
      </w:pPr>
      <w:sdt>
        <w:sdtPr>
          <w:alias w:val="Telephone"/>
          <w:tag w:val="Telephone"/>
          <w:id w:val="599758962"/>
          <w:placeholder>
            <w:docPart w:val="81D1407171654158818214A8F8DEA70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F6393" w:rsidRPr="00747FAA">
            <w:t>+91-</w:t>
          </w:r>
          <w:r w:rsidR="00FC3692" w:rsidRPr="00747FAA">
            <w:t>7838028405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23F18A3F549C4B83A73B44301C76483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0434E6" w:rsidRPr="00747FAA" w:rsidRDefault="00FC3692">
          <w:pPr>
            <w:pStyle w:val="ContactInfo"/>
            <w:rPr>
              <w:rStyle w:val="Emphasis"/>
            </w:rPr>
          </w:pPr>
          <w:r w:rsidRPr="00747FAA">
            <w:rPr>
              <w:rStyle w:val="Emphasis"/>
            </w:rPr>
            <w:t>SRBCA1256@GMAIL.COM</w:t>
          </w:r>
        </w:p>
      </w:sdtContent>
    </w:sdt>
    <w:p w:rsidR="000434E6" w:rsidRPr="00747FAA" w:rsidRDefault="00096B01">
      <w:pPr>
        <w:pStyle w:val="Name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Your Name"/>
          <w:tag w:val=""/>
          <w:id w:val="1197042864"/>
          <w:placeholder>
            <w:docPart w:val="D849E894EF93464C8298285395EDDE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71BA6">
            <w:rPr>
              <w:rFonts w:asciiTheme="minorHAnsi" w:hAnsiTheme="minorHAnsi"/>
            </w:rPr>
            <w:t>Santosh</w:t>
          </w:r>
        </w:sdtContent>
      </w:sdt>
    </w:p>
    <w:tbl>
      <w:tblPr>
        <w:tblStyle w:val="ResumeTable"/>
        <w:tblW w:w="4872" w:type="pct"/>
        <w:tblLook w:val="04A0" w:firstRow="1" w:lastRow="0" w:firstColumn="1" w:lastColumn="0" w:noHBand="0" w:noVBand="1"/>
      </w:tblPr>
      <w:tblGrid>
        <w:gridCol w:w="1751"/>
        <w:gridCol w:w="460"/>
        <w:gridCol w:w="7611"/>
      </w:tblGrid>
      <w:tr w:rsidR="000434E6" w:rsidRPr="00747FAA" w:rsidTr="0083150D">
        <w:trPr>
          <w:trHeight w:val="1075"/>
        </w:trPr>
        <w:tc>
          <w:tcPr>
            <w:tcW w:w="1751" w:type="dxa"/>
          </w:tcPr>
          <w:p w:rsidR="000434E6" w:rsidRPr="00020E4C" w:rsidRDefault="00BB1D07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020E4C">
              <w:rPr>
                <w:rFonts w:asciiTheme="minorHAnsi" w:hAnsiTheme="minorHAnsi"/>
                <w:b/>
              </w:rPr>
              <w:t>Objective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p w:rsidR="000434E6" w:rsidRPr="00747FAA" w:rsidRDefault="00681AE0" w:rsidP="008F249B">
            <w:pPr>
              <w:pStyle w:val="ResumeText"/>
              <w:numPr>
                <w:ilvl w:val="0"/>
                <w:numId w:val="7"/>
              </w:numPr>
              <w:rPr>
                <w:b/>
              </w:rPr>
            </w:pPr>
            <w:r w:rsidRPr="00747FAA">
              <w:rPr>
                <w:b/>
              </w:rPr>
              <w:t xml:space="preserve">I </w:t>
            </w:r>
            <w:r w:rsidR="008F249B">
              <w:rPr>
                <w:b/>
              </w:rPr>
              <w:t xml:space="preserve">don’t want </w:t>
            </w:r>
            <w:r w:rsidRPr="00747FAA">
              <w:rPr>
                <w:b/>
              </w:rPr>
              <w:t>to be</w:t>
            </w:r>
            <w:r w:rsidR="008F249B">
              <w:rPr>
                <w:b/>
              </w:rPr>
              <w:t>come</w:t>
            </w:r>
            <w:r w:rsidRPr="00747FAA">
              <w:rPr>
                <w:b/>
              </w:rPr>
              <w:t xml:space="preserve"> an extra ordinary person but </w:t>
            </w:r>
            <w:r w:rsidR="008F249B">
              <w:rPr>
                <w:b/>
              </w:rPr>
              <w:t>always try</w:t>
            </w:r>
            <w:r w:rsidRPr="00747FAA">
              <w:rPr>
                <w:b/>
              </w:rPr>
              <w:t xml:space="preserve"> about my </w:t>
            </w:r>
            <w:r w:rsidR="008F249B">
              <w:rPr>
                <w:b/>
              </w:rPr>
              <w:t>work or task</w:t>
            </w:r>
            <w:r w:rsidRPr="00747FAA">
              <w:rPr>
                <w:b/>
              </w:rPr>
              <w:t xml:space="preserve"> </w:t>
            </w:r>
            <w:r w:rsidR="008F249B">
              <w:rPr>
                <w:b/>
              </w:rPr>
              <w:t>would</w:t>
            </w:r>
            <w:r w:rsidRPr="00747FAA">
              <w:rPr>
                <w:b/>
              </w:rPr>
              <w:t xml:space="preserve"> be </w:t>
            </w:r>
            <w:r w:rsidR="008F249B">
              <w:rPr>
                <w:b/>
              </w:rPr>
              <w:t xml:space="preserve">accurate </w:t>
            </w:r>
            <w:r w:rsidRPr="00747FAA">
              <w:rPr>
                <w:b/>
              </w:rPr>
              <w:t>an</w:t>
            </w:r>
            <w:r w:rsidR="008F249B">
              <w:rPr>
                <w:b/>
              </w:rPr>
              <w:t>d</w:t>
            </w:r>
            <w:r w:rsidRPr="00747FAA">
              <w:rPr>
                <w:b/>
              </w:rPr>
              <w:t xml:space="preserve"> extra ordinary (</w:t>
            </w:r>
            <w:r w:rsidR="008F249B">
              <w:rPr>
                <w:b/>
              </w:rPr>
              <w:t>Accuracy is my A</w:t>
            </w:r>
            <w:r w:rsidRPr="00747FAA">
              <w:rPr>
                <w:b/>
              </w:rPr>
              <w:t>im</w:t>
            </w:r>
            <w:r w:rsidR="008F249B">
              <w:rPr>
                <w:b/>
              </w:rPr>
              <w:t>).  A</w:t>
            </w:r>
            <w:r w:rsidR="007D0574" w:rsidRPr="00747FAA">
              <w:rPr>
                <w:b/>
              </w:rPr>
              <w:t>nd</w:t>
            </w:r>
            <w:r w:rsidR="008F249B">
              <w:rPr>
                <w:b/>
              </w:rPr>
              <w:t xml:space="preserve"> also believe in</w:t>
            </w:r>
            <w:r w:rsidR="007D0574" w:rsidRPr="00747FAA">
              <w:rPr>
                <w:b/>
              </w:rPr>
              <w:t xml:space="preserve"> </w:t>
            </w:r>
            <w:r w:rsidR="008F249B">
              <w:rPr>
                <w:b/>
              </w:rPr>
              <w:t>“</w:t>
            </w:r>
            <w:r w:rsidR="007D0574" w:rsidRPr="00747FAA">
              <w:rPr>
                <w:b/>
              </w:rPr>
              <w:t>Honesty is the best Policy</w:t>
            </w:r>
            <w:r w:rsidR="008F249B">
              <w:rPr>
                <w:b/>
              </w:rPr>
              <w:t>”.</w:t>
            </w:r>
          </w:p>
        </w:tc>
      </w:tr>
      <w:tr w:rsidR="000434E6" w:rsidRPr="00747FAA" w:rsidTr="0083150D">
        <w:trPr>
          <w:trHeight w:val="1489"/>
        </w:trPr>
        <w:tc>
          <w:tcPr>
            <w:tcW w:w="1751" w:type="dxa"/>
          </w:tcPr>
          <w:p w:rsidR="000434E6" w:rsidRPr="00747FAA" w:rsidRDefault="004074FD" w:rsidP="007E21FB">
            <w:pPr>
              <w:pStyle w:val="Heading1"/>
              <w:jc w:val="left"/>
              <w:rPr>
                <w:rFonts w:asciiTheme="minorHAnsi" w:hAnsiTheme="minorHAnsi"/>
              </w:rPr>
            </w:pPr>
            <w:r w:rsidRPr="00747FAA">
              <w:rPr>
                <w:rFonts w:asciiTheme="minorHAnsi" w:hAnsiTheme="minorHAnsi"/>
              </w:rPr>
              <w:t>Skills &amp; Activity</w:t>
            </w:r>
          </w:p>
        </w:tc>
        <w:tc>
          <w:tcPr>
            <w:tcW w:w="460" w:type="dxa"/>
          </w:tcPr>
          <w:p w:rsidR="000434E6" w:rsidRPr="00747FAA" w:rsidRDefault="000434E6">
            <w:pPr>
              <w:rPr>
                <w:b/>
              </w:rPr>
            </w:pPr>
          </w:p>
        </w:tc>
        <w:tc>
          <w:tcPr>
            <w:tcW w:w="7611" w:type="dxa"/>
          </w:tcPr>
          <w:p w:rsidR="000434E6" w:rsidRPr="00C52EE1" w:rsidRDefault="003F1F50" w:rsidP="009D03F5">
            <w:pPr>
              <w:pStyle w:val="ResumeText"/>
              <w:numPr>
                <w:ilvl w:val="0"/>
                <w:numId w:val="3"/>
              </w:numPr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</w:pPr>
            <w:r w:rsidRPr="00C52EE1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COMPUTER KNOWLDGE (BASIC, MS-OFFICE, WEB-DESIGNING) COMPUTER LANGUAGE (HTML, CSS, JAVA SCRIPT), JQUERY, BOOTSTRAP, WORDP</w:t>
            </w:r>
            <w:r w:rsidR="00971BA6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RESS,</w:t>
            </w:r>
            <w:r w:rsidRPr="00C52EE1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 xml:space="preserve"> PHOTOSHOP, ETC)</w:t>
            </w:r>
          </w:p>
          <w:p w:rsidR="006F5BD0" w:rsidRPr="00C52EE1" w:rsidRDefault="00B11F94" w:rsidP="002A552D">
            <w:pPr>
              <w:pStyle w:val="ResumeText"/>
              <w:numPr>
                <w:ilvl w:val="0"/>
                <w:numId w:val="3"/>
              </w:numPr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</w:pPr>
            <w:r w:rsidRPr="00C52EE1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OPERATING SYSTEM (WINDOWS, LINUX(UBUNTU))</w:t>
            </w:r>
          </w:p>
          <w:p w:rsidR="00131F37" w:rsidRPr="00747FAA" w:rsidRDefault="00B11F94" w:rsidP="00ED743B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 w:rsidRPr="00C52EE1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1st PRIZE IN YOGA COMPETITION IN NEW DELHI (SCHOOL LEVEL)</w:t>
            </w:r>
          </w:p>
        </w:tc>
      </w:tr>
      <w:tr w:rsidR="000434E6" w:rsidRPr="00747FAA" w:rsidTr="003B176A">
        <w:trPr>
          <w:trHeight w:val="1556"/>
        </w:trPr>
        <w:tc>
          <w:tcPr>
            <w:tcW w:w="1751" w:type="dxa"/>
          </w:tcPr>
          <w:p w:rsidR="000434E6" w:rsidRPr="00542266" w:rsidRDefault="009B0454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542266">
              <w:rPr>
                <w:rFonts w:asciiTheme="minorHAnsi" w:hAnsiTheme="minorHAnsi"/>
                <w:b/>
              </w:rPr>
              <w:t>EDUCATION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p w:rsidR="00704AD4" w:rsidRPr="00704AD4" w:rsidRDefault="00704AD4" w:rsidP="00704AD4">
            <w:pPr>
              <w:pStyle w:val="Heading2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MCA</w:t>
            </w:r>
            <w:r w:rsidRPr="00747FAA">
              <w:rPr>
                <w:rFonts w:asciiTheme="minorHAnsi" w:hAnsiTheme="minorHAnsi"/>
              </w:rPr>
              <w:t xml:space="preserve"> FROM INDIRA GANDHI NATIONAL OPEN UNIVERSITY (201</w:t>
            </w:r>
            <w:r>
              <w:rPr>
                <w:rFonts w:asciiTheme="minorHAnsi" w:hAnsiTheme="minorHAnsi"/>
              </w:rPr>
              <w:t>5</w:t>
            </w:r>
            <w:r w:rsidRPr="00747FAA">
              <w:rPr>
                <w:rFonts w:asciiTheme="minorHAnsi" w:hAnsiTheme="minorHAnsi"/>
              </w:rPr>
              <w:t>-201</w:t>
            </w:r>
            <w:r w:rsidR="00954F3C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)</w:t>
            </w:r>
            <w:r w:rsidR="00954F3C">
              <w:rPr>
                <w:rFonts w:asciiTheme="minorHAnsi" w:hAnsiTheme="minorHAnsi"/>
              </w:rPr>
              <w:t xml:space="preserve"> WITH “59” PERCENT</w:t>
            </w:r>
          </w:p>
          <w:p w:rsidR="009B0454" w:rsidRPr="00747FAA" w:rsidRDefault="00704AD4" w:rsidP="009D03F5">
            <w:pPr>
              <w:pStyle w:val="Heading2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BCA</w:t>
            </w:r>
            <w:r w:rsidR="009B0454" w:rsidRPr="00747FAA">
              <w:rPr>
                <w:rFonts w:asciiTheme="minorHAnsi" w:hAnsiTheme="minorHAnsi"/>
              </w:rPr>
              <w:t xml:space="preserve"> FROM INDIRA GANDHI</w:t>
            </w:r>
            <w:r>
              <w:rPr>
                <w:rFonts w:asciiTheme="minorHAnsi" w:hAnsiTheme="minorHAnsi"/>
              </w:rPr>
              <w:t xml:space="preserve"> NATIONAL OPEN UNIVERSITY IN </w:t>
            </w:r>
            <w:r w:rsidR="00954F3C">
              <w:rPr>
                <w:rFonts w:asciiTheme="minorHAnsi" w:hAnsiTheme="minorHAnsi"/>
              </w:rPr>
              <w:t>(2012-</w:t>
            </w:r>
            <w:r w:rsidR="009B0454" w:rsidRPr="00747FAA"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/>
              </w:rPr>
              <w:t>8</w:t>
            </w:r>
            <w:r w:rsidR="00954F3C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 xml:space="preserve"> WITH “59” PERCENT</w:t>
            </w:r>
          </w:p>
          <w:p w:rsidR="009B0454" w:rsidRPr="00B11F94" w:rsidRDefault="009B0454" w:rsidP="009D03F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</w:pPr>
            <w:r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12</w:t>
            </w:r>
            <w:r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  <w:vertAlign w:val="superscript"/>
              </w:rPr>
              <w:t>TH</w:t>
            </w:r>
            <w:r w:rsid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 xml:space="preserve"> </w:t>
            </w:r>
            <w:r w:rsidR="00A15C72"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 xml:space="preserve">FORM BSEB IN 2012 WITH </w:t>
            </w:r>
            <w:r w:rsidR="009D03F5"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“</w:t>
            </w:r>
            <w:r w:rsidR="00A15C72"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66.2</w:t>
            </w:r>
            <w:r w:rsidR="009D03F5" w:rsidRPr="00B11F94">
              <w:rPr>
                <w:rFonts w:eastAsiaTheme="majorEastAsia" w:cstheme="majorBidi"/>
                <w:b/>
                <w:bCs/>
                <w:caps/>
                <w:color w:val="404040" w:themeColor="text1" w:themeTint="BF"/>
              </w:rPr>
              <w:t>” PERCENT</w:t>
            </w:r>
          </w:p>
          <w:p w:rsidR="00A15C72" w:rsidRPr="00747FAA" w:rsidRDefault="00A15C72" w:rsidP="009D03F5">
            <w:pPr>
              <w:pStyle w:val="ListParagraph"/>
              <w:numPr>
                <w:ilvl w:val="0"/>
                <w:numId w:val="2"/>
              </w:numPr>
            </w:pPr>
            <w:r w:rsidRPr="00747FAA">
              <w:rPr>
                <w:b/>
              </w:rPr>
              <w:t>10</w:t>
            </w:r>
            <w:r w:rsidRPr="00747FAA">
              <w:rPr>
                <w:b/>
                <w:vertAlign w:val="superscript"/>
              </w:rPr>
              <w:t>TH</w:t>
            </w:r>
            <w:r w:rsidRPr="00747FAA">
              <w:rPr>
                <w:b/>
              </w:rPr>
              <w:t xml:space="preserve"> FROM CBSE IN 2010 WITH “56.2” GRADE</w:t>
            </w:r>
          </w:p>
        </w:tc>
      </w:tr>
      <w:tr w:rsidR="003B176A" w:rsidRPr="00747FAA" w:rsidTr="003B176A">
        <w:trPr>
          <w:trHeight w:val="1556"/>
        </w:trPr>
        <w:tc>
          <w:tcPr>
            <w:tcW w:w="1751" w:type="dxa"/>
          </w:tcPr>
          <w:p w:rsidR="003B176A" w:rsidRPr="003B176A" w:rsidRDefault="003B176A" w:rsidP="007E21FB">
            <w:pPr>
              <w:pStyle w:val="Heading1"/>
              <w:jc w:val="left"/>
              <w:rPr>
                <w:rFonts w:asciiTheme="minorHAnsi" w:hAnsiTheme="minorHAnsi"/>
              </w:rPr>
            </w:pPr>
            <w:r w:rsidRPr="003B176A">
              <w:rPr>
                <w:rFonts w:ascii="Verdana" w:hAnsi="Verdana" w:cs="Arial"/>
                <w:sz w:val="20"/>
              </w:rPr>
              <w:t>Academic Projects</w:t>
            </w:r>
          </w:p>
        </w:tc>
        <w:tc>
          <w:tcPr>
            <w:tcW w:w="460" w:type="dxa"/>
          </w:tcPr>
          <w:p w:rsidR="003B176A" w:rsidRPr="00747FAA" w:rsidRDefault="003B176A"/>
        </w:tc>
        <w:tc>
          <w:tcPr>
            <w:tcW w:w="7611" w:type="dxa"/>
          </w:tcPr>
          <w:p w:rsidR="00A465C4" w:rsidRDefault="003B176A" w:rsidP="006868CD">
            <w:pPr>
              <w:pStyle w:val="Heading2"/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</w:rPr>
            </w:pPr>
            <w:r w:rsidRPr="00A465C4">
              <w:rPr>
                <w:rFonts w:asciiTheme="minorHAnsi" w:eastAsiaTheme="minorEastAsia" w:hAnsiTheme="minorHAnsi" w:cstheme="minorBidi"/>
                <w:color w:val="595959" w:themeColor="text1" w:themeTint="A6"/>
              </w:rPr>
              <w:t>ONLINE EDUCATION SYSTEM</w:t>
            </w:r>
            <w:r w:rsidR="00A465C4">
              <w:rPr>
                <w:rFonts w:asciiTheme="minorHAnsi" w:eastAsiaTheme="minorEastAsia" w:hAnsiTheme="minorHAnsi" w:cstheme="minorBidi"/>
                <w:color w:val="595959" w:themeColor="text1" w:themeTint="A6"/>
              </w:rPr>
              <w:t xml:space="preserve"> </w:t>
            </w:r>
          </w:p>
          <w:p w:rsidR="003025EC" w:rsidRPr="003025EC" w:rsidRDefault="003025EC" w:rsidP="003025EC">
            <w:r>
              <w:t>(FROND END: ASP .NET, BACK END: SQL SERVR 2008</w:t>
            </w:r>
            <w:r w:rsidR="0025344F">
              <w:t>, FRAME WORK: VISUAL STUDIO)</w:t>
            </w:r>
          </w:p>
          <w:p w:rsidR="003B176A" w:rsidRDefault="003B176A" w:rsidP="003025EC">
            <w:pPr>
              <w:pStyle w:val="Heading2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</w:rPr>
            </w:pPr>
            <w:r w:rsidRPr="003B176A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</w:rPr>
              <w:t>ONLINE FOOTWARE SYSTEM</w:t>
            </w:r>
          </w:p>
          <w:p w:rsidR="003025EC" w:rsidRPr="003025EC" w:rsidRDefault="003025EC" w:rsidP="003025EC">
            <w:r>
              <w:t>(FROND END: ASP .NET, BACK END: SQL SERVR 2008</w:t>
            </w:r>
            <w:r w:rsidR="0025344F">
              <w:t>, FRAME WORK: VISUAL STUDIO</w:t>
            </w:r>
            <w:r>
              <w:t>)</w:t>
            </w:r>
          </w:p>
        </w:tc>
      </w:tr>
      <w:tr w:rsidR="000434E6" w:rsidRPr="00747FAA" w:rsidTr="0083150D">
        <w:trPr>
          <w:trHeight w:val="2574"/>
        </w:trPr>
        <w:tc>
          <w:tcPr>
            <w:tcW w:w="1751" w:type="dxa"/>
          </w:tcPr>
          <w:p w:rsidR="000434E6" w:rsidRPr="00542266" w:rsidRDefault="00A15C72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542266">
              <w:rPr>
                <w:rFonts w:asciiTheme="minorHAnsi" w:hAnsiTheme="minorHAnsi"/>
                <w:b/>
              </w:rPr>
              <w:t>EXPERIENCE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p w:rsidR="00FE7BC1" w:rsidRPr="00FE7BC1" w:rsidRDefault="00393438" w:rsidP="00FE7BC1">
                <w:pPr>
                  <w:pStyle w:val="Heading2"/>
                  <w:numPr>
                    <w:ilvl w:val="0"/>
                    <w:numId w:val="1"/>
                  </w:num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</w:pPr>
                <w:r w:rsidRPr="00393438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UI</w:t>
                </w:r>
                <w:r w:rsidR="00971BA6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/FRONTEND</w:t>
                </w:r>
                <w:r w:rsidRPr="00393438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 xml:space="preserve"> DEVELOPER IN OGWEB SOLUTIONS PVT. LTD. (10-JUNE-2019 TO PRESENT.)</w:t>
                </w:r>
              </w:p>
              <w:p w:rsidR="00393438" w:rsidRPr="00FE7BC1" w:rsidRDefault="00393438" w:rsidP="00393438">
                <w:pPr>
                  <w:pStyle w:val="ListParagraph"/>
                  <w:numPr>
                    <w:ilvl w:val="0"/>
                    <w:numId w:val="1"/>
                  </w:numPr>
                  <w:rPr>
                    <w:b/>
                  </w:rPr>
                </w:pPr>
                <w:r w:rsidRPr="00393438">
                  <w:rPr>
                    <w:rFonts w:eastAsiaTheme="minorEastAsia"/>
                    <w:b/>
                  </w:rPr>
                  <w:t>NETWORK AND SERVRE ADMINISTRATOR IN CEVIOUS TECHNOLOGIES PVT. LTD. (27-MARCH-2017 TO 30 SEPTEMBER-2018).</w:t>
                </w:r>
              </w:p>
              <w:p w:rsidR="000434E6" w:rsidRPr="00747FAA" w:rsidRDefault="00393438" w:rsidP="00393438">
                <w:pPr>
                  <w:pStyle w:val="ListParagraph"/>
                  <w:numPr>
                    <w:ilvl w:val="0"/>
                    <w:numId w:val="1"/>
                  </w:numPr>
                </w:pPr>
                <w:r>
                  <w:rPr>
                    <w:b/>
                  </w:rPr>
                  <w:t>PROCESS ASSOCIATE IN COMPETENT SOFTWARE PVT LTD (1-JULY-2015 TO 22-MARCH-2016)</w:t>
                </w:r>
              </w:p>
            </w:sdtContent>
          </w:sdt>
        </w:tc>
      </w:tr>
      <w:tr w:rsidR="000434E6" w:rsidRPr="00747FAA" w:rsidTr="0083150D">
        <w:trPr>
          <w:trHeight w:val="1141"/>
        </w:trPr>
        <w:tc>
          <w:tcPr>
            <w:tcW w:w="1751" w:type="dxa"/>
          </w:tcPr>
          <w:p w:rsidR="000434E6" w:rsidRPr="00542266" w:rsidRDefault="00BB1D07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542266">
              <w:rPr>
                <w:rFonts w:asciiTheme="minorHAnsi" w:hAnsiTheme="minorHAnsi"/>
                <w:b/>
              </w:rPr>
              <w:lastRenderedPageBreak/>
              <w:t>Communication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p w:rsidR="000434E6" w:rsidRPr="00747FAA" w:rsidRDefault="00C31F4F" w:rsidP="00954F3C">
            <w:pPr>
              <w:pStyle w:val="ResumeText"/>
              <w:numPr>
                <w:ilvl w:val="0"/>
                <w:numId w:val="8"/>
              </w:numPr>
              <w:rPr>
                <w:b/>
              </w:rPr>
            </w:pPr>
            <w:r w:rsidRPr="00747FAA">
              <w:rPr>
                <w:b/>
              </w:rPr>
              <w:t>ENGLISH</w:t>
            </w:r>
            <w:r w:rsidR="008B3CEE" w:rsidRPr="00747FAA">
              <w:rPr>
                <w:b/>
              </w:rPr>
              <w:t xml:space="preserve"> &amp; HINDI</w:t>
            </w:r>
            <w:r w:rsidRPr="00747FAA">
              <w:rPr>
                <w:b/>
              </w:rPr>
              <w:t xml:space="preserve"> </w:t>
            </w:r>
            <w:r w:rsidR="00E904BA" w:rsidRPr="00747FAA">
              <w:rPr>
                <w:b/>
              </w:rPr>
              <w:t>COMMUNICATION ACCORDING</w:t>
            </w:r>
            <w:r w:rsidRPr="00747FAA">
              <w:rPr>
                <w:b/>
              </w:rPr>
              <w:t xml:space="preserve"> TO ENVIRONMENT</w:t>
            </w:r>
            <w:r w:rsidR="006C358F" w:rsidRPr="00747FAA">
              <w:rPr>
                <w:b/>
              </w:rPr>
              <w:t>.</w:t>
            </w:r>
          </w:p>
        </w:tc>
      </w:tr>
      <w:tr w:rsidR="000434E6" w:rsidRPr="00747FAA" w:rsidTr="0083150D">
        <w:trPr>
          <w:trHeight w:val="696"/>
        </w:trPr>
        <w:tc>
          <w:tcPr>
            <w:tcW w:w="1751" w:type="dxa"/>
          </w:tcPr>
          <w:p w:rsidR="000434E6" w:rsidRPr="00542266" w:rsidRDefault="00BB1D07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542266">
              <w:rPr>
                <w:rFonts w:asciiTheme="minorHAnsi" w:hAnsiTheme="minorHAnsi"/>
                <w:b/>
              </w:rPr>
              <w:t>Leadership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p w:rsidR="000434E6" w:rsidRPr="00747FAA" w:rsidRDefault="0048590B" w:rsidP="00AF61C4">
            <w:pPr>
              <w:pStyle w:val="ResumeText"/>
              <w:numPr>
                <w:ilvl w:val="0"/>
                <w:numId w:val="8"/>
              </w:numPr>
              <w:rPr>
                <w:b/>
              </w:rPr>
            </w:pPr>
            <w:r w:rsidRPr="00747FAA">
              <w:rPr>
                <w:b/>
              </w:rPr>
              <w:t>I AM NATURAL LEADER</w:t>
            </w:r>
            <w:r w:rsidR="00C31F4F" w:rsidRPr="00747FAA">
              <w:rPr>
                <w:b/>
              </w:rPr>
              <w:t xml:space="preserve"> EVERYWHERE.</w:t>
            </w:r>
          </w:p>
        </w:tc>
      </w:tr>
      <w:tr w:rsidR="000434E6" w:rsidRPr="00747FAA" w:rsidTr="0083150D">
        <w:trPr>
          <w:trHeight w:val="740"/>
        </w:trPr>
        <w:tc>
          <w:tcPr>
            <w:tcW w:w="1751" w:type="dxa"/>
          </w:tcPr>
          <w:p w:rsidR="000434E6" w:rsidRPr="00542266" w:rsidRDefault="00C31F4F" w:rsidP="007E21FB">
            <w:pPr>
              <w:pStyle w:val="Heading1"/>
              <w:jc w:val="left"/>
              <w:rPr>
                <w:rFonts w:asciiTheme="minorHAnsi" w:hAnsiTheme="minorHAnsi"/>
                <w:b/>
              </w:rPr>
            </w:pPr>
            <w:r w:rsidRPr="00542266">
              <w:rPr>
                <w:rFonts w:asciiTheme="minorHAnsi" w:hAnsiTheme="minorHAnsi"/>
                <w:b/>
              </w:rPr>
              <w:t>HOBBIES</w:t>
            </w:r>
          </w:p>
        </w:tc>
        <w:tc>
          <w:tcPr>
            <w:tcW w:w="460" w:type="dxa"/>
          </w:tcPr>
          <w:p w:rsidR="000434E6" w:rsidRPr="00747FAA" w:rsidRDefault="000434E6"/>
        </w:tc>
        <w:tc>
          <w:tcPr>
            <w:tcW w:w="7611" w:type="dxa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</w:rPr>
              <w:id w:val="-1883713024"/>
            </w:sdtPr>
            <w:sdtEndPr>
              <w:rPr>
                <w:rFonts w:cstheme="majorBidi"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id w:val="-1368215953"/>
                </w:sdtPr>
                <w:sdtEndPr>
                  <w:rPr>
                    <w:rFonts w:cstheme="majorBidi"/>
                    <w:bCs/>
                    <w:caps/>
                    <w:color w:val="404040" w:themeColor="text1" w:themeTint="BF"/>
                  </w:rPr>
                </w:sdtEndPr>
                <w:sdtContent>
                  <w:p w:rsidR="000434E6" w:rsidRPr="00747FAA" w:rsidRDefault="00071EA9" w:rsidP="00887B2C">
                    <w:pPr>
                      <w:pStyle w:val="Heading2"/>
                      <w:numPr>
                        <w:ilvl w:val="0"/>
                        <w:numId w:val="8"/>
                      </w:numPr>
                      <w:rPr>
                        <w:rFonts w:asciiTheme="minorHAnsi" w:hAnsiTheme="minorHAnsi"/>
                      </w:rPr>
                    </w:pPr>
                    <w:r w:rsidRPr="00747FA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KNOWLEDGE ABOUT NEW TOPICS, </w:t>
                    </w:r>
                    <w:r w:rsidR="00887B2C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LISTENING SONGS, </w:t>
                    </w:r>
                    <w:r w:rsidRPr="00747FA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ETC.</w:t>
                    </w:r>
                  </w:p>
                </w:sdtContent>
              </w:sdt>
            </w:sdtContent>
          </w:sdt>
        </w:tc>
      </w:tr>
    </w:tbl>
    <w:p w:rsidR="00340056" w:rsidRPr="00747FAA" w:rsidRDefault="00340056" w:rsidP="006450B0"/>
    <w:p w:rsidR="00C10F16" w:rsidRPr="00747FAA" w:rsidRDefault="00C10F16" w:rsidP="00C10F16">
      <w:pPr>
        <w:tabs>
          <w:tab w:val="left" w:pos="720"/>
          <w:tab w:val="left" w:pos="1440"/>
          <w:tab w:val="left" w:pos="2160"/>
          <w:tab w:val="left" w:pos="2760"/>
        </w:tabs>
      </w:pPr>
      <w:r w:rsidRPr="00542266">
        <w:rPr>
          <w:b/>
        </w:rPr>
        <w:t>FAMILY BACKGROUND</w:t>
      </w:r>
      <w:r w:rsidR="005742EC" w:rsidRPr="00747FAA">
        <w:t>:</w:t>
      </w:r>
      <w:r w:rsidRPr="00747FAA">
        <w:tab/>
      </w:r>
    </w:p>
    <w:p w:rsidR="000434E6" w:rsidRPr="00747FAA" w:rsidRDefault="00C10F16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 w:rsidRPr="00747FAA">
        <w:rPr>
          <w:b/>
        </w:rPr>
        <w:t>I BELONGS TO BEGUSARAI (BIHAR).</w:t>
      </w:r>
    </w:p>
    <w:p w:rsidR="00C10F16" w:rsidRPr="00747FAA" w:rsidRDefault="00C10F16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 w:rsidRPr="00747FAA">
        <w:rPr>
          <w:b/>
        </w:rPr>
        <w:t>MY FATHER IS IN SECURITY SERVICE IN NEW DELHI.</w:t>
      </w:r>
    </w:p>
    <w:p w:rsidR="00C10F16" w:rsidRPr="00747FAA" w:rsidRDefault="00C10F16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 w:rsidRPr="00747FAA">
        <w:rPr>
          <w:b/>
        </w:rPr>
        <w:t>MY MOTHER IS HOUSEWIFE.</w:t>
      </w:r>
    </w:p>
    <w:p w:rsidR="00C10F16" w:rsidRDefault="00887B2C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>
        <w:rPr>
          <w:b/>
        </w:rPr>
        <w:t>MY BROTHER IS STUDYING</w:t>
      </w:r>
      <w:r w:rsidR="00C10F16" w:rsidRPr="00747FAA">
        <w:rPr>
          <w:b/>
        </w:rPr>
        <w:t>.</w:t>
      </w:r>
    </w:p>
    <w:p w:rsidR="00887B2C" w:rsidRDefault="00887B2C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>
        <w:rPr>
          <w:b/>
        </w:rPr>
        <w:t>MY WIFE IS STUDING.</w:t>
      </w:r>
    </w:p>
    <w:p w:rsidR="00887B2C" w:rsidRPr="00747FAA" w:rsidRDefault="00971BA6" w:rsidP="00C10F1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60"/>
        </w:tabs>
        <w:rPr>
          <w:b/>
        </w:rPr>
      </w:pPr>
      <w:r>
        <w:rPr>
          <w:b/>
        </w:rPr>
        <w:t xml:space="preserve">I HAVE TWO </w:t>
      </w:r>
      <w:bookmarkStart w:id="0" w:name="_GoBack"/>
      <w:bookmarkEnd w:id="0"/>
      <w:r>
        <w:rPr>
          <w:b/>
        </w:rPr>
        <w:t>KIDS</w:t>
      </w:r>
      <w:r w:rsidR="00887B2C">
        <w:rPr>
          <w:b/>
        </w:rPr>
        <w:t>.</w:t>
      </w:r>
    </w:p>
    <w:p w:rsidR="00C10F16" w:rsidRPr="00747FAA" w:rsidRDefault="00C10F16" w:rsidP="00C10F16">
      <w:r w:rsidRPr="00542266">
        <w:rPr>
          <w:b/>
        </w:rPr>
        <w:t>PERMANENT ADDRESS</w:t>
      </w:r>
      <w:r w:rsidR="005742EC" w:rsidRPr="00747FAA">
        <w:t>:</w:t>
      </w:r>
    </w:p>
    <w:p w:rsidR="005742EC" w:rsidRPr="00747FAA" w:rsidRDefault="00C10F16" w:rsidP="00AF61C4">
      <w:pPr>
        <w:pStyle w:val="ListParagraph"/>
        <w:numPr>
          <w:ilvl w:val="0"/>
          <w:numId w:val="11"/>
        </w:numPr>
        <w:rPr>
          <w:b/>
        </w:rPr>
      </w:pPr>
      <w:r w:rsidRPr="00747FAA">
        <w:rPr>
          <w:b/>
        </w:rPr>
        <w:t>VILLAGE+POST- RAJAURA</w:t>
      </w:r>
      <w:r w:rsidR="006C358F" w:rsidRPr="00747FAA">
        <w:rPr>
          <w:b/>
        </w:rPr>
        <w:t>, (</w:t>
      </w:r>
      <w:r w:rsidR="00885747" w:rsidRPr="00747FAA">
        <w:rPr>
          <w:b/>
        </w:rPr>
        <w:t>OPPOSITE CO-OPERATIVE)</w:t>
      </w:r>
      <w:r w:rsidR="005742EC" w:rsidRPr="00747FAA">
        <w:rPr>
          <w:b/>
        </w:rPr>
        <w:t>,</w:t>
      </w:r>
      <w:r w:rsidRPr="00747FAA">
        <w:rPr>
          <w:b/>
        </w:rPr>
        <w:t xml:space="preserve"> DIST</w:t>
      </w:r>
      <w:r w:rsidR="006C358F" w:rsidRPr="00747FAA">
        <w:rPr>
          <w:b/>
        </w:rPr>
        <w:t>. -</w:t>
      </w:r>
      <w:r w:rsidRPr="00747FAA">
        <w:rPr>
          <w:b/>
        </w:rPr>
        <w:t xml:space="preserve"> BEGUSARAI, STATE- BIHAR, 851131</w:t>
      </w:r>
    </w:p>
    <w:p w:rsidR="00A03F62" w:rsidRPr="00747FAA" w:rsidRDefault="00A03F62" w:rsidP="005742EC"/>
    <w:p w:rsidR="00C10F16" w:rsidRPr="00747FAA" w:rsidRDefault="005742EC" w:rsidP="005742EC">
      <w:r w:rsidRPr="00542266">
        <w:rPr>
          <w:b/>
        </w:rPr>
        <w:t>PERSONAL DETAILS</w:t>
      </w:r>
      <w:r w:rsidRPr="00747FAA">
        <w:t>: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</w:pPr>
      <w:r w:rsidRPr="00747FAA">
        <w:t>NAME</w:t>
      </w:r>
      <w:r w:rsidRPr="00747FAA">
        <w:tab/>
      </w:r>
      <w:r w:rsidRPr="00747FAA">
        <w:tab/>
      </w:r>
      <w:r w:rsidRPr="00747FAA">
        <w:tab/>
      </w:r>
      <w:r w:rsidRPr="00747FAA">
        <w:rPr>
          <w:b/>
        </w:rPr>
        <w:t>SANTOSH KUMAR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</w:pPr>
      <w:r w:rsidRPr="00747FAA">
        <w:t>S/O</w:t>
      </w:r>
      <w:r w:rsidRPr="00747FAA">
        <w:tab/>
      </w:r>
      <w:r w:rsidRPr="00747FAA">
        <w:tab/>
      </w:r>
      <w:r w:rsidRPr="00747FAA">
        <w:tab/>
      </w:r>
      <w:r w:rsidRPr="00747FAA">
        <w:rPr>
          <w:b/>
        </w:rPr>
        <w:t>ARVIND KUMAR RAY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</w:pPr>
      <w:r w:rsidRPr="00747FAA">
        <w:t>D.O.B.</w:t>
      </w:r>
      <w:r w:rsidRPr="00747FAA">
        <w:tab/>
      </w:r>
      <w:r w:rsidRPr="00747FAA">
        <w:tab/>
      </w:r>
      <w:r w:rsidRPr="00747FAA">
        <w:tab/>
      </w:r>
      <w:r w:rsidRPr="00747FAA">
        <w:rPr>
          <w:b/>
        </w:rPr>
        <w:t>20-JANUARY-1993</w:t>
      </w:r>
    </w:p>
    <w:p w:rsidR="008E57B3" w:rsidRPr="00747FAA" w:rsidRDefault="008E57B3" w:rsidP="005742EC">
      <w:pPr>
        <w:pStyle w:val="ListParagraph"/>
        <w:numPr>
          <w:ilvl w:val="0"/>
          <w:numId w:val="6"/>
        </w:numPr>
      </w:pPr>
      <w:r w:rsidRPr="00747FAA">
        <w:t>PAN NO.</w:t>
      </w:r>
      <w:r w:rsidRPr="00747FAA">
        <w:tab/>
      </w:r>
      <w:r w:rsidRPr="00747FAA">
        <w:tab/>
      </w:r>
      <w:r w:rsidRPr="00747FAA">
        <w:tab/>
      </w:r>
      <w:r w:rsidRPr="00747FAA">
        <w:rPr>
          <w:b/>
        </w:rPr>
        <w:t>CKYPK4971Q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  <w:rPr>
          <w:b/>
        </w:rPr>
      </w:pPr>
      <w:r w:rsidRPr="00747FAA">
        <w:t>RELIGION</w:t>
      </w:r>
      <w:r w:rsidRPr="00747FAA">
        <w:tab/>
      </w:r>
      <w:r w:rsidRPr="00747FAA">
        <w:tab/>
      </w:r>
      <w:r w:rsidRPr="00747FAA">
        <w:rPr>
          <w:b/>
        </w:rPr>
        <w:t>HINDU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  <w:rPr>
          <w:b/>
        </w:rPr>
      </w:pPr>
      <w:r w:rsidRPr="00747FAA">
        <w:t>MARITAL STATUS</w:t>
      </w:r>
      <w:r w:rsidRPr="00747FAA">
        <w:tab/>
      </w:r>
      <w:r w:rsidR="006F5BD0" w:rsidRPr="00747FAA">
        <w:rPr>
          <w:b/>
        </w:rPr>
        <w:t>MARRIED</w:t>
      </w:r>
    </w:p>
    <w:p w:rsidR="005742EC" w:rsidRPr="00747FAA" w:rsidRDefault="005742EC" w:rsidP="005742EC">
      <w:pPr>
        <w:pStyle w:val="ListParagraph"/>
        <w:numPr>
          <w:ilvl w:val="0"/>
          <w:numId w:val="6"/>
        </w:numPr>
        <w:rPr>
          <w:b/>
        </w:rPr>
      </w:pPr>
      <w:r w:rsidRPr="00747FAA">
        <w:t>NATIONALITY</w:t>
      </w:r>
      <w:r w:rsidRPr="00747FAA">
        <w:tab/>
      </w:r>
      <w:r w:rsidRPr="00747FAA">
        <w:tab/>
      </w:r>
      <w:r w:rsidRPr="00747FAA">
        <w:rPr>
          <w:b/>
        </w:rPr>
        <w:t>INDIAN</w:t>
      </w:r>
    </w:p>
    <w:p w:rsidR="009D7D58" w:rsidRPr="00747FAA" w:rsidRDefault="009D7D58" w:rsidP="005742EC"/>
    <w:p w:rsidR="005742EC" w:rsidRPr="00AA4027" w:rsidRDefault="005742EC" w:rsidP="005742EC">
      <w:pPr>
        <w:rPr>
          <w:b/>
        </w:rPr>
      </w:pPr>
      <w:r w:rsidRPr="00542266">
        <w:rPr>
          <w:b/>
        </w:rPr>
        <w:t>DECLARATION</w:t>
      </w:r>
    </w:p>
    <w:p w:rsidR="005742EC" w:rsidRPr="00747FAA" w:rsidRDefault="005742EC" w:rsidP="005742EC"/>
    <w:p w:rsidR="005742EC" w:rsidRPr="00747FAA" w:rsidRDefault="00EE3934" w:rsidP="005742EC">
      <w:r>
        <w:t xml:space="preserve">I do hereby declare that above particulars of information and facts stated are true, correct and complete to the </w:t>
      </w:r>
      <w:r w:rsidR="00692F5F">
        <w:t>best of my knowledge and belief.</w:t>
      </w:r>
    </w:p>
    <w:p w:rsidR="005742EC" w:rsidRPr="00747FAA" w:rsidRDefault="005742EC" w:rsidP="005742EC"/>
    <w:p w:rsidR="005742EC" w:rsidRPr="00747FAA" w:rsidRDefault="005742EC" w:rsidP="005742EC">
      <w:r w:rsidRPr="00747FAA">
        <w:t>DATE</w:t>
      </w:r>
      <w:r w:rsidR="00F76EC7">
        <w:t xml:space="preserve">: </w:t>
      </w:r>
    </w:p>
    <w:p w:rsidR="005742EC" w:rsidRPr="00747FAA" w:rsidRDefault="005742EC" w:rsidP="005742EC">
      <w:r w:rsidRPr="00747FAA">
        <w:t>SIGNATURE</w:t>
      </w:r>
      <w:r w:rsidR="009076FE" w:rsidRPr="00747FAA">
        <w:t>:</w:t>
      </w:r>
      <w:r w:rsidR="006F5BD0" w:rsidRPr="00747FAA">
        <w:t xml:space="preserve"> </w:t>
      </w:r>
      <w:r w:rsidR="009076FE" w:rsidRPr="00747FAA">
        <w:t>Santosh K</w:t>
      </w:r>
      <w:r w:rsidR="003175E0" w:rsidRPr="00747FAA">
        <w:t>umar</w:t>
      </w:r>
    </w:p>
    <w:sectPr w:rsidR="005742EC" w:rsidRPr="00747FAA" w:rsidSect="00DE1E32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01" w:rsidRDefault="00096B01">
      <w:pPr>
        <w:spacing w:before="0" w:after="0" w:line="240" w:lineRule="auto"/>
      </w:pPr>
      <w:r>
        <w:separator/>
      </w:r>
    </w:p>
  </w:endnote>
  <w:endnote w:type="continuationSeparator" w:id="0">
    <w:p w:rsidR="00096B01" w:rsidRDefault="00096B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E6" w:rsidRDefault="00BB1D07">
    <w:pPr>
      <w:pStyle w:val="Footer"/>
    </w:pPr>
    <w:r>
      <w:t xml:space="preserve">Page </w:t>
    </w:r>
    <w:r w:rsidR="00BA4CB5">
      <w:fldChar w:fldCharType="begin"/>
    </w:r>
    <w:r>
      <w:instrText xml:space="preserve"> PAGE </w:instrText>
    </w:r>
    <w:r w:rsidR="00BA4CB5">
      <w:fldChar w:fldCharType="separate"/>
    </w:r>
    <w:r w:rsidR="00971BA6">
      <w:rPr>
        <w:noProof/>
      </w:rPr>
      <w:t>2</w:t>
    </w:r>
    <w:r w:rsidR="00BA4CB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01" w:rsidRDefault="00096B01">
      <w:pPr>
        <w:spacing w:before="0" w:after="0" w:line="240" w:lineRule="auto"/>
      </w:pPr>
      <w:r>
        <w:separator/>
      </w:r>
    </w:p>
  </w:footnote>
  <w:footnote w:type="continuationSeparator" w:id="0">
    <w:p w:rsidR="00096B01" w:rsidRDefault="00096B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3A34"/>
    <w:multiLevelType w:val="hybridMultilevel"/>
    <w:tmpl w:val="099AB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A7DC0"/>
    <w:multiLevelType w:val="hybridMultilevel"/>
    <w:tmpl w:val="0FF8E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4795A"/>
    <w:multiLevelType w:val="hybridMultilevel"/>
    <w:tmpl w:val="8F9CDB9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96D6CD4"/>
    <w:multiLevelType w:val="hybridMultilevel"/>
    <w:tmpl w:val="C5DAE4D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C881FDE"/>
    <w:multiLevelType w:val="hybridMultilevel"/>
    <w:tmpl w:val="7264D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052B5"/>
    <w:multiLevelType w:val="hybridMultilevel"/>
    <w:tmpl w:val="4ACCFF8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C396F85"/>
    <w:multiLevelType w:val="hybridMultilevel"/>
    <w:tmpl w:val="FF34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C27C4"/>
    <w:multiLevelType w:val="hybridMultilevel"/>
    <w:tmpl w:val="62B2D5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5DD34E4"/>
    <w:multiLevelType w:val="hybridMultilevel"/>
    <w:tmpl w:val="D270C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1515E"/>
    <w:multiLevelType w:val="hybridMultilevel"/>
    <w:tmpl w:val="4CC81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11887"/>
    <w:multiLevelType w:val="hybridMultilevel"/>
    <w:tmpl w:val="3A505EA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8064E12"/>
    <w:multiLevelType w:val="hybridMultilevel"/>
    <w:tmpl w:val="7AEAC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92"/>
    <w:rsid w:val="00020E4C"/>
    <w:rsid w:val="000434E6"/>
    <w:rsid w:val="00071EA9"/>
    <w:rsid w:val="00096B01"/>
    <w:rsid w:val="00131F37"/>
    <w:rsid w:val="00197C2F"/>
    <w:rsid w:val="001C7405"/>
    <w:rsid w:val="0020218B"/>
    <w:rsid w:val="0025344F"/>
    <w:rsid w:val="002A552D"/>
    <w:rsid w:val="002C1FB6"/>
    <w:rsid w:val="002E03D5"/>
    <w:rsid w:val="002F7FFA"/>
    <w:rsid w:val="003025EC"/>
    <w:rsid w:val="003175E0"/>
    <w:rsid w:val="00327CE6"/>
    <w:rsid w:val="00340056"/>
    <w:rsid w:val="003441A0"/>
    <w:rsid w:val="00393438"/>
    <w:rsid w:val="00394E4A"/>
    <w:rsid w:val="003B176A"/>
    <w:rsid w:val="003F1F50"/>
    <w:rsid w:val="004074FD"/>
    <w:rsid w:val="00414768"/>
    <w:rsid w:val="00456096"/>
    <w:rsid w:val="0048590B"/>
    <w:rsid w:val="004D3955"/>
    <w:rsid w:val="00542266"/>
    <w:rsid w:val="005742EC"/>
    <w:rsid w:val="005F6393"/>
    <w:rsid w:val="0062554B"/>
    <w:rsid w:val="006450B0"/>
    <w:rsid w:val="00681AE0"/>
    <w:rsid w:val="00692F5F"/>
    <w:rsid w:val="006C358F"/>
    <w:rsid w:val="006F5BD0"/>
    <w:rsid w:val="00704AD4"/>
    <w:rsid w:val="00730512"/>
    <w:rsid w:val="00741D27"/>
    <w:rsid w:val="00747FAA"/>
    <w:rsid w:val="007C0B1C"/>
    <w:rsid w:val="007D0574"/>
    <w:rsid w:val="007E21FB"/>
    <w:rsid w:val="008305EC"/>
    <w:rsid w:val="0083150D"/>
    <w:rsid w:val="008415E3"/>
    <w:rsid w:val="00844A17"/>
    <w:rsid w:val="00885747"/>
    <w:rsid w:val="00887B2C"/>
    <w:rsid w:val="0089226C"/>
    <w:rsid w:val="008B3CEE"/>
    <w:rsid w:val="008E57B3"/>
    <w:rsid w:val="008F249B"/>
    <w:rsid w:val="009076FE"/>
    <w:rsid w:val="00925979"/>
    <w:rsid w:val="00954F3C"/>
    <w:rsid w:val="009642E2"/>
    <w:rsid w:val="00971BA6"/>
    <w:rsid w:val="009B0454"/>
    <w:rsid w:val="009C6B29"/>
    <w:rsid w:val="009D03F5"/>
    <w:rsid w:val="009D7D58"/>
    <w:rsid w:val="00A03F62"/>
    <w:rsid w:val="00A15C72"/>
    <w:rsid w:val="00A465C4"/>
    <w:rsid w:val="00AA4027"/>
    <w:rsid w:val="00AF61C4"/>
    <w:rsid w:val="00B11F94"/>
    <w:rsid w:val="00B82A7D"/>
    <w:rsid w:val="00BA4CB5"/>
    <w:rsid w:val="00BB1D07"/>
    <w:rsid w:val="00BB47DA"/>
    <w:rsid w:val="00BB4B9F"/>
    <w:rsid w:val="00C10F16"/>
    <w:rsid w:val="00C31F4F"/>
    <w:rsid w:val="00C32D37"/>
    <w:rsid w:val="00C52EE1"/>
    <w:rsid w:val="00CC1E90"/>
    <w:rsid w:val="00D455CA"/>
    <w:rsid w:val="00D87E53"/>
    <w:rsid w:val="00DE1E32"/>
    <w:rsid w:val="00E32FB1"/>
    <w:rsid w:val="00E904BA"/>
    <w:rsid w:val="00ED743B"/>
    <w:rsid w:val="00EE0BFA"/>
    <w:rsid w:val="00EE3934"/>
    <w:rsid w:val="00F032B9"/>
    <w:rsid w:val="00F76EC7"/>
    <w:rsid w:val="00F8192B"/>
    <w:rsid w:val="00F9216A"/>
    <w:rsid w:val="00FA236C"/>
    <w:rsid w:val="00FB6116"/>
    <w:rsid w:val="00FC3692"/>
    <w:rsid w:val="00FE6945"/>
    <w:rsid w:val="00FE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32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DE1E32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E1E32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DE1E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DE1E32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DE1E32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DE1E32"/>
    <w:rPr>
      <w:kern w:val="20"/>
    </w:rPr>
  </w:style>
  <w:style w:type="paragraph" w:customStyle="1" w:styleId="ResumeText">
    <w:name w:val="Resume Text"/>
    <w:basedOn w:val="Normal"/>
    <w:qFormat/>
    <w:rsid w:val="00DE1E32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DE1E32"/>
    <w:rPr>
      <w:color w:val="808080"/>
    </w:rPr>
  </w:style>
  <w:style w:type="table" w:styleId="TableGrid">
    <w:name w:val="Table Grid"/>
    <w:basedOn w:val="TableNormal"/>
    <w:uiPriority w:val="59"/>
    <w:rsid w:val="00DE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DE1E32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DE1E32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1E32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32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32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32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3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32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3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DE1E32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DE1E32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DE1E32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DE1E32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DE1E32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DE1E32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DE1E32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DE1E32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DE1E32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DE1E32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DE1E32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DE1E32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DE1E32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DE1E32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9D0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B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9F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32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DE1E32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E1E32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DE1E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DE1E32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DE1E32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DE1E32"/>
    <w:rPr>
      <w:kern w:val="20"/>
    </w:rPr>
  </w:style>
  <w:style w:type="paragraph" w:customStyle="1" w:styleId="ResumeText">
    <w:name w:val="Resume Text"/>
    <w:basedOn w:val="Normal"/>
    <w:qFormat/>
    <w:rsid w:val="00DE1E32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DE1E32"/>
    <w:rPr>
      <w:color w:val="808080"/>
    </w:rPr>
  </w:style>
  <w:style w:type="table" w:styleId="TableGrid">
    <w:name w:val="Table Grid"/>
    <w:basedOn w:val="TableNormal"/>
    <w:uiPriority w:val="59"/>
    <w:rsid w:val="00DE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DE1E32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DE1E32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1E32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32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32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32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3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32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3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DE1E32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DE1E32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DE1E32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DE1E32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DE1E32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DE1E32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DE1E32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DE1E32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DE1E32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DE1E32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DE1E32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DE1E32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DE1E32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DE1E32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9D0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B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9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FBA7CB165A4697BC54D191B252F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06BC5-9B8C-4126-998D-ACB6B4BAE2A3}"/>
      </w:docPartPr>
      <w:docPartBody>
        <w:p w:rsidR="001A6A1A" w:rsidRDefault="00295163">
          <w:pPr>
            <w:pStyle w:val="DFFBA7CB165A4697BC54D191B252FDD8"/>
          </w:pPr>
          <w:r>
            <w:t>[Street Address]</w:t>
          </w:r>
        </w:p>
      </w:docPartBody>
    </w:docPart>
    <w:docPart>
      <w:docPartPr>
        <w:name w:val="E52F17EC14524095BA8DDE3FBD48E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F1CE8-79AF-44DC-9EE6-4159BC075E1F}"/>
      </w:docPartPr>
      <w:docPartBody>
        <w:p w:rsidR="001A6A1A" w:rsidRDefault="00295163">
          <w:pPr>
            <w:pStyle w:val="E52F17EC14524095BA8DDE3FBD48EC6D"/>
          </w:pPr>
          <w:r>
            <w:t>[City, ST ZIP Code]</w:t>
          </w:r>
        </w:p>
      </w:docPartBody>
    </w:docPart>
    <w:docPart>
      <w:docPartPr>
        <w:name w:val="81D1407171654158818214A8F8DE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2C75D-4088-4DD0-940D-02C2D973BED9}"/>
      </w:docPartPr>
      <w:docPartBody>
        <w:p w:rsidR="001A6A1A" w:rsidRDefault="00295163">
          <w:pPr>
            <w:pStyle w:val="81D1407171654158818214A8F8DEA70F"/>
          </w:pPr>
          <w:r>
            <w:t>[Telephone]</w:t>
          </w:r>
        </w:p>
      </w:docPartBody>
    </w:docPart>
    <w:docPart>
      <w:docPartPr>
        <w:name w:val="23F18A3F549C4B83A73B44301C76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8200-E380-4C84-8179-E3AB786D4AAF}"/>
      </w:docPartPr>
      <w:docPartBody>
        <w:p w:rsidR="001A6A1A" w:rsidRDefault="00295163">
          <w:pPr>
            <w:pStyle w:val="23F18A3F549C4B83A73B44301C76483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D849E894EF93464C8298285395EDD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5057-B9EA-4867-8F45-D9FE4AA409C9}"/>
      </w:docPartPr>
      <w:docPartBody>
        <w:p w:rsidR="001A6A1A" w:rsidRDefault="00295163">
          <w:pPr>
            <w:pStyle w:val="D849E894EF93464C8298285395EDDE2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7644"/>
    <w:rsid w:val="000F13E9"/>
    <w:rsid w:val="001A6A1A"/>
    <w:rsid w:val="00206C0A"/>
    <w:rsid w:val="00295163"/>
    <w:rsid w:val="00311E82"/>
    <w:rsid w:val="0047423B"/>
    <w:rsid w:val="006A1819"/>
    <w:rsid w:val="00857644"/>
    <w:rsid w:val="00993B3E"/>
    <w:rsid w:val="00B614DE"/>
    <w:rsid w:val="00B72362"/>
    <w:rsid w:val="00CD2905"/>
    <w:rsid w:val="00CF2248"/>
    <w:rsid w:val="00D2663A"/>
    <w:rsid w:val="00D67E29"/>
    <w:rsid w:val="00DA103E"/>
    <w:rsid w:val="00E87D64"/>
    <w:rsid w:val="00F97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BA7CB165A4697BC54D191B252FDD8">
    <w:name w:val="DFFBA7CB165A4697BC54D191B252FDD8"/>
    <w:rsid w:val="00F97682"/>
  </w:style>
  <w:style w:type="paragraph" w:customStyle="1" w:styleId="E52F17EC14524095BA8DDE3FBD48EC6D">
    <w:name w:val="E52F17EC14524095BA8DDE3FBD48EC6D"/>
    <w:rsid w:val="00F97682"/>
  </w:style>
  <w:style w:type="paragraph" w:customStyle="1" w:styleId="81D1407171654158818214A8F8DEA70F">
    <w:name w:val="81D1407171654158818214A8F8DEA70F"/>
    <w:rsid w:val="00F97682"/>
  </w:style>
  <w:style w:type="paragraph" w:customStyle="1" w:styleId="07A302E9BBF549ED8CF347C18EA34EE7">
    <w:name w:val="07A302E9BBF549ED8CF347C18EA34EE7"/>
    <w:rsid w:val="00F97682"/>
  </w:style>
  <w:style w:type="character" w:styleId="Emphasis">
    <w:name w:val="Emphasis"/>
    <w:basedOn w:val="DefaultParagraphFont"/>
    <w:uiPriority w:val="2"/>
    <w:unhideWhenUsed/>
    <w:qFormat/>
    <w:rsid w:val="00F97682"/>
    <w:rPr>
      <w:color w:val="4F81BD" w:themeColor="accent1"/>
    </w:rPr>
  </w:style>
  <w:style w:type="paragraph" w:customStyle="1" w:styleId="23F18A3F549C4B83A73B44301C76483B">
    <w:name w:val="23F18A3F549C4B83A73B44301C76483B"/>
    <w:rsid w:val="00F97682"/>
  </w:style>
  <w:style w:type="paragraph" w:customStyle="1" w:styleId="D849E894EF93464C8298285395EDDE25">
    <w:name w:val="D849E894EF93464C8298285395EDDE25"/>
    <w:rsid w:val="00F97682"/>
  </w:style>
  <w:style w:type="paragraph" w:customStyle="1" w:styleId="FDC158C5A171474FA527FAE16C8098BF">
    <w:name w:val="FDC158C5A171474FA527FAE16C8098BF"/>
    <w:rsid w:val="00F97682"/>
  </w:style>
  <w:style w:type="paragraph" w:customStyle="1" w:styleId="ResumeText">
    <w:name w:val="Resume Text"/>
    <w:basedOn w:val="Normal"/>
    <w:qFormat/>
    <w:rsid w:val="00F97682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8DFFD0D8246459AABC33585A90A60C4">
    <w:name w:val="38DFFD0D8246459AABC33585A90A60C4"/>
    <w:rsid w:val="00F97682"/>
  </w:style>
  <w:style w:type="character" w:styleId="PlaceholderText">
    <w:name w:val="Placeholder Text"/>
    <w:basedOn w:val="DefaultParagraphFont"/>
    <w:uiPriority w:val="99"/>
    <w:semiHidden/>
    <w:rsid w:val="006A1819"/>
    <w:rPr>
      <w:color w:val="808080"/>
    </w:rPr>
  </w:style>
  <w:style w:type="paragraph" w:customStyle="1" w:styleId="D3DB525C02574F7999FE077C8A33AC47">
    <w:name w:val="D3DB525C02574F7999FE077C8A33AC47"/>
    <w:rsid w:val="00F97682"/>
  </w:style>
  <w:style w:type="paragraph" w:customStyle="1" w:styleId="FF043B1BC9B04D63B4537F5C9964B9C1">
    <w:name w:val="FF043B1BC9B04D63B4537F5C9964B9C1"/>
    <w:rsid w:val="00F97682"/>
  </w:style>
  <w:style w:type="paragraph" w:customStyle="1" w:styleId="A2E52FA609394869B4519026B057DDDD">
    <w:name w:val="A2E52FA609394869B4519026B057DDDD"/>
    <w:rsid w:val="00F97682"/>
  </w:style>
  <w:style w:type="paragraph" w:customStyle="1" w:styleId="66CC231F65A44540A1F02D9FD0D1EEAE">
    <w:name w:val="66CC231F65A44540A1F02D9FD0D1EEAE"/>
    <w:rsid w:val="00F97682"/>
  </w:style>
  <w:style w:type="paragraph" w:customStyle="1" w:styleId="ABC24A9ABD33471CB0E051114DE0AE19">
    <w:name w:val="ABC24A9ABD33471CB0E051114DE0AE19"/>
    <w:rsid w:val="00F97682"/>
  </w:style>
  <w:style w:type="paragraph" w:customStyle="1" w:styleId="3D28C09B72554F9AA78C537E15E246F3">
    <w:name w:val="3D28C09B72554F9AA78C537E15E246F3"/>
    <w:rsid w:val="00F97682"/>
  </w:style>
  <w:style w:type="paragraph" w:customStyle="1" w:styleId="26E0F226F4984CA6B7890347A1990F9F">
    <w:name w:val="26E0F226F4984CA6B7890347A1990F9F"/>
    <w:rsid w:val="00F97682"/>
  </w:style>
  <w:style w:type="paragraph" w:customStyle="1" w:styleId="B0E3B3F47095465083A1B2E4634F239E">
    <w:name w:val="B0E3B3F47095465083A1B2E4634F239E"/>
    <w:rsid w:val="00F97682"/>
  </w:style>
  <w:style w:type="paragraph" w:customStyle="1" w:styleId="C028D329A74A4E8C8BE218B1A851D461">
    <w:name w:val="C028D329A74A4E8C8BE218B1A851D461"/>
    <w:rsid w:val="00F97682"/>
  </w:style>
  <w:style w:type="paragraph" w:customStyle="1" w:styleId="CF403B2DAD7643ACB228D1AAEFD00161">
    <w:name w:val="CF403B2DAD7643ACB228D1AAEFD00161"/>
    <w:rsid w:val="00F97682"/>
  </w:style>
  <w:style w:type="paragraph" w:customStyle="1" w:styleId="3D2FDA80E79C4DAE95C344EE2E193BA1">
    <w:name w:val="3D2FDA80E79C4DAE95C344EE2E193BA1"/>
    <w:rsid w:val="00F97682"/>
  </w:style>
  <w:style w:type="paragraph" w:customStyle="1" w:styleId="506F82F87E2A472A82ECBD28F52AE731">
    <w:name w:val="506F82F87E2A472A82ECBD28F52AE731"/>
    <w:rsid w:val="00857644"/>
  </w:style>
  <w:style w:type="paragraph" w:customStyle="1" w:styleId="35228B3505A34999938B06B09AAB008D">
    <w:name w:val="35228B3505A34999938B06B09AAB008D"/>
    <w:rsid w:val="00857644"/>
  </w:style>
  <w:style w:type="paragraph" w:customStyle="1" w:styleId="7A5AA2690A6C4537982DD555CC274C79">
    <w:name w:val="7A5AA2690A6C4537982DD555CC274C79"/>
    <w:rsid w:val="00857644"/>
  </w:style>
  <w:style w:type="paragraph" w:customStyle="1" w:styleId="2CD8EA9E830F457480550246D8F5ACE3">
    <w:name w:val="2CD8EA9E830F457480550246D8F5ACE3"/>
    <w:rsid w:val="006A1819"/>
  </w:style>
  <w:style w:type="paragraph" w:customStyle="1" w:styleId="61FB531CC5274FBDAED6E7CBC2771519">
    <w:name w:val="61FB531CC5274FBDAED6E7CBC2771519"/>
    <w:rsid w:val="006A1819"/>
  </w:style>
  <w:style w:type="paragraph" w:customStyle="1" w:styleId="9D5C01EAC3C24FFA93F7EE1AC6EE4528">
    <w:name w:val="9D5C01EAC3C24FFA93F7EE1AC6EE4528"/>
    <w:rsid w:val="006A1819"/>
  </w:style>
  <w:style w:type="paragraph" w:customStyle="1" w:styleId="2DB888EA600C4406B36145A09B4100C6">
    <w:name w:val="2DB888EA600C4406B36145A09B4100C6"/>
    <w:rsid w:val="006A1819"/>
  </w:style>
  <w:style w:type="paragraph" w:customStyle="1" w:styleId="1B20EEE7A36B40328B2A6E1157D1F9CA">
    <w:name w:val="1B20EEE7A36B40328B2A6E1157D1F9CA"/>
    <w:rsid w:val="006A1819"/>
  </w:style>
  <w:style w:type="paragraph" w:customStyle="1" w:styleId="36608804772D4DF0BEE001AF36D6CB56">
    <w:name w:val="36608804772D4DF0BEE001AF36D6CB56"/>
    <w:rsid w:val="006A1819"/>
  </w:style>
  <w:style w:type="paragraph" w:customStyle="1" w:styleId="92D0C690D0AC4A1D9C02D7B9B9F4E967">
    <w:name w:val="92D0C690D0AC4A1D9C02D7B9B9F4E967"/>
    <w:rsid w:val="006A1819"/>
  </w:style>
  <w:style w:type="paragraph" w:customStyle="1" w:styleId="A6196E2EBDDE475581A90BEED5B68FB0">
    <w:name w:val="A6196E2EBDDE475581A90BEED5B68FB0"/>
    <w:rsid w:val="006A1819"/>
  </w:style>
  <w:style w:type="paragraph" w:customStyle="1" w:styleId="1D7E7F0BCC074A16BC2A220DCD3099D9">
    <w:name w:val="1D7E7F0BCC074A16BC2A220DCD3099D9"/>
    <w:rsid w:val="006A1819"/>
  </w:style>
  <w:style w:type="paragraph" w:customStyle="1" w:styleId="A2C2E54DC04749B599A858CA98E63D78">
    <w:name w:val="A2C2E54DC04749B599A858CA98E63D78"/>
    <w:rsid w:val="006A1819"/>
  </w:style>
  <w:style w:type="paragraph" w:customStyle="1" w:styleId="A2694458E9474442827E75CE9854A337">
    <w:name w:val="A2694458E9474442827E75CE9854A337"/>
    <w:rsid w:val="006A1819"/>
  </w:style>
  <w:style w:type="paragraph" w:customStyle="1" w:styleId="461814365FFD431CA9C622E4A4072822">
    <w:name w:val="461814365FFD431CA9C622E4A4072822"/>
    <w:rsid w:val="006A1819"/>
  </w:style>
  <w:style w:type="paragraph" w:customStyle="1" w:styleId="6A153B5F1D8C41CD95B76D3FF0D1884F">
    <w:name w:val="6A153B5F1D8C41CD95B76D3FF0D1884F"/>
    <w:rsid w:val="006A1819"/>
  </w:style>
  <w:style w:type="paragraph" w:customStyle="1" w:styleId="7628BF89658844A88533508AF3E79C8A">
    <w:name w:val="7628BF89658844A88533508AF3E79C8A"/>
    <w:rsid w:val="006A1819"/>
  </w:style>
  <w:style w:type="paragraph" w:customStyle="1" w:styleId="2FD5E9233DE04E0C91E5529A6E5B4B46">
    <w:name w:val="2FD5E9233DE04E0C91E5529A6E5B4B46"/>
    <w:rsid w:val="006A1819"/>
  </w:style>
  <w:style w:type="paragraph" w:customStyle="1" w:styleId="1DAC7B454A374222A2969A2D121EA36E">
    <w:name w:val="1DAC7B454A374222A2969A2D121EA36E"/>
    <w:rsid w:val="006A1819"/>
  </w:style>
  <w:style w:type="paragraph" w:customStyle="1" w:styleId="10E4246FD590470BA78BE3D1C337499D">
    <w:name w:val="10E4246FD590470BA78BE3D1C337499D"/>
    <w:rsid w:val="006A18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D-112/5A, SANJAY COLONY</CompanyAddress>
  <CompanyPhone>+91-7838028405</CompanyPhone>
  <CompanyFax/>
  <CompanyEmail>SRBCA1256@GMAIL.COM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6FCA4C-6225-4947-A903-32FFC49B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</dc:creator>
  <cp:keywords/>
  <cp:lastModifiedBy>Santosh</cp:lastModifiedBy>
  <cp:revision>15</cp:revision>
  <dcterms:created xsi:type="dcterms:W3CDTF">2020-06-20T06:54:00Z</dcterms:created>
  <dcterms:modified xsi:type="dcterms:W3CDTF">2021-08-01T04:19:00Z</dcterms:modified>
  <cp:category>BHATI MINES NEW DELHI, 110074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