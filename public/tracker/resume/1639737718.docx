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01" w:rsidRPr="00C57A42" w:rsidRDefault="00F963B9">
      <w:pPr>
        <w:pStyle w:val="ContactInfo"/>
        <w:rPr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Near Water Tank Old Hamida </w:t>
      </w:r>
      <w:r w:rsidR="00C57A42" w:rsidRPr="00C57A42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, Yamuna Nagar, 135001 (IN)  </w:t>
      </w:r>
    </w:p>
    <w:p w:rsidR="00995101" w:rsidRPr="00C57A42" w:rsidRDefault="00C57A42">
      <w:pPr>
        <w:pStyle w:val="ContactInfo"/>
        <w:rPr>
          <w:b/>
          <w:color w:val="000000" w:themeColor="text1"/>
          <w:sz w:val="24"/>
          <w:szCs w:val="24"/>
        </w:rPr>
      </w:pPr>
      <w:r w:rsidRPr="00C57A42">
        <w:rPr>
          <w:b/>
          <w:color w:val="000000" w:themeColor="text1"/>
          <w:sz w:val="24"/>
          <w:szCs w:val="24"/>
        </w:rPr>
        <w:t xml:space="preserve">+91 </w:t>
      </w:r>
      <w:r w:rsidR="00F963B9">
        <w:rPr>
          <w:b/>
          <w:color w:val="000000" w:themeColor="text1"/>
          <w:sz w:val="24"/>
          <w:szCs w:val="24"/>
        </w:rPr>
        <w:t>7876048903</w:t>
      </w:r>
    </w:p>
    <w:p w:rsidR="00995101" w:rsidRPr="00C57A42" w:rsidRDefault="00F963B9">
      <w:pPr>
        <w:pStyle w:val="Email"/>
        <w:rPr>
          <w:b/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Tarands123@gmail.com</w:t>
      </w:r>
    </w:p>
    <w:p w:rsidR="00995101" w:rsidRPr="00C57A42" w:rsidRDefault="00F963B9">
      <w:pPr>
        <w:pStyle w:val="Name"/>
        <w:rPr>
          <w:rFonts w:asciiTheme="minorHAnsi" w:hAnsiTheme="minorHAnsi"/>
        </w:rPr>
      </w:pPr>
      <w:r>
        <w:rPr>
          <w:rFonts w:asciiTheme="minorHAnsi" w:hAnsiTheme="minorHAnsi"/>
          <w:b/>
          <w:lang w:val="en-IN"/>
        </w:rPr>
        <w:t>TARANDEEP SINGH</w:t>
      </w:r>
    </w:p>
    <w:tbl>
      <w:tblPr>
        <w:tblStyle w:val="ResumeTable"/>
        <w:tblW w:w="5000" w:type="pct"/>
        <w:tblLook w:val="04A0"/>
      </w:tblPr>
      <w:tblGrid>
        <w:gridCol w:w="2680"/>
        <w:gridCol w:w="7400"/>
      </w:tblGrid>
      <w:tr w:rsidR="00995101" w:rsidRPr="00C57A42" w:rsidTr="00C57A42">
        <w:tc>
          <w:tcPr>
            <w:tcW w:w="2680" w:type="dxa"/>
            <w:tcMar>
              <w:right w:w="475" w:type="dxa"/>
            </w:tcMar>
          </w:tcPr>
          <w:p w:rsidR="00995101" w:rsidRPr="00C57A42" w:rsidRDefault="00C63BBA" w:rsidP="002811FC">
            <w:pPr>
              <w:pStyle w:val="Heading1"/>
              <w:jc w:val="center"/>
              <w:outlineLvl w:val="0"/>
              <w:rPr>
                <w:rFonts w:asciiTheme="minorHAnsi" w:hAnsiTheme="minorHAnsi"/>
                <w:sz w:val="28"/>
                <w:szCs w:val="28"/>
              </w:rPr>
            </w:pPr>
            <w:r w:rsidRPr="00C57A42">
              <w:rPr>
                <w:rFonts w:asciiTheme="minorHAnsi" w:hAnsiTheme="minorHAnsi"/>
                <w:b/>
                <w:sz w:val="28"/>
                <w:szCs w:val="28"/>
              </w:rPr>
              <w:t>Objective</w:t>
            </w:r>
          </w:p>
        </w:tc>
        <w:tc>
          <w:tcPr>
            <w:tcW w:w="7400" w:type="dxa"/>
          </w:tcPr>
          <w:p w:rsidR="002811FC" w:rsidRPr="002811FC" w:rsidRDefault="00C57A42">
            <w:pPr>
              <w:pStyle w:val="ResumeText"/>
              <w:rPr>
                <w:rFonts w:eastAsia="Teko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C57A42">
              <w:rPr>
                <w:rFonts w:eastAsia="Teko" w:cstheme="minorHAnsi"/>
                <w:color w:val="000000" w:themeColor="text1"/>
                <w:sz w:val="22"/>
                <w:szCs w:val="22"/>
                <w:lang w:eastAsia="en-US"/>
              </w:rPr>
              <w:t>To secure a challenging position where I can effectively contribute my skills as  Software professional. Work enthusiastically in team to achieve the goal of organization with devotion, helping nature and hard work.</w:t>
            </w:r>
          </w:p>
        </w:tc>
      </w:tr>
      <w:tr w:rsidR="00995101" w:rsidRPr="00C57A42" w:rsidTr="00C57A42">
        <w:tc>
          <w:tcPr>
            <w:tcW w:w="2680" w:type="dxa"/>
            <w:tcMar>
              <w:right w:w="475" w:type="dxa"/>
            </w:tcMar>
          </w:tcPr>
          <w:p w:rsidR="00995101" w:rsidRPr="00C57A42" w:rsidRDefault="00C57A42" w:rsidP="002811FC">
            <w:pPr>
              <w:pStyle w:val="Heading1"/>
              <w:jc w:val="left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Summary</w:t>
            </w:r>
          </w:p>
        </w:tc>
        <w:tc>
          <w:tcPr>
            <w:tcW w:w="7400" w:type="dxa"/>
          </w:tcPr>
          <w:p w:rsidR="002811FC" w:rsidRPr="0048551C" w:rsidRDefault="006E3683" w:rsidP="00857798">
            <w:pPr>
              <w:shd w:val="clear" w:color="auto" w:fill="FFFFFF"/>
              <w:rPr>
                <w:rFonts w:eastAsia="Times New Roman" w:cstheme="minorHAnsi"/>
                <w:color w:val="283648"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color w:val="283648"/>
                <w:sz w:val="22"/>
                <w:szCs w:val="22"/>
              </w:rPr>
              <w:t xml:space="preserve">Eight </w:t>
            </w:r>
            <w:r w:rsidR="00C57A42" w:rsidRPr="002727F0">
              <w:rPr>
                <w:rFonts w:eastAsia="Times New Roman" w:cstheme="minorHAnsi"/>
                <w:b/>
                <w:color w:val="283648"/>
                <w:sz w:val="22"/>
                <w:szCs w:val="22"/>
              </w:rPr>
              <w:t xml:space="preserve"> </w:t>
            </w:r>
            <w:r w:rsidR="00857798">
              <w:rPr>
                <w:rFonts w:eastAsia="Times New Roman" w:cstheme="minorHAnsi"/>
                <w:b/>
                <w:color w:val="283648"/>
                <w:sz w:val="22"/>
                <w:szCs w:val="22"/>
              </w:rPr>
              <w:t>month</w:t>
            </w:r>
            <w:r w:rsidR="00C57A42" w:rsidRPr="002727F0">
              <w:rPr>
                <w:rFonts w:eastAsia="Times New Roman" w:cstheme="minorHAnsi"/>
                <w:color w:val="283648"/>
                <w:sz w:val="22"/>
                <w:szCs w:val="22"/>
              </w:rPr>
              <w:t xml:space="preserve"> of experience as</w:t>
            </w:r>
            <w:r w:rsidR="00F8434D">
              <w:rPr>
                <w:rFonts w:eastAsia="Times New Roman" w:cstheme="minorHAnsi"/>
                <w:color w:val="283648"/>
                <w:sz w:val="22"/>
                <w:szCs w:val="22"/>
              </w:rPr>
              <w:t xml:space="preserve"> </w:t>
            </w:r>
            <w:r w:rsidR="005939DF">
              <w:rPr>
                <w:rFonts w:eastAsia="Times New Roman" w:cstheme="minorHAnsi"/>
                <w:b/>
                <w:bCs/>
                <w:color w:val="283648"/>
                <w:sz w:val="22"/>
                <w:szCs w:val="22"/>
              </w:rPr>
              <w:t>Laravel</w:t>
            </w:r>
            <w:r w:rsidR="005939DF" w:rsidRPr="00C57A42">
              <w:rPr>
                <w:rFonts w:eastAsia="Times New Roman" w:cstheme="minorHAnsi"/>
                <w:b/>
                <w:bCs/>
                <w:color w:val="283648"/>
                <w:sz w:val="22"/>
                <w:szCs w:val="22"/>
              </w:rPr>
              <w:t>,</w:t>
            </w:r>
            <w:r w:rsidR="00C57A42" w:rsidRPr="00C57A42">
              <w:rPr>
                <w:rFonts w:eastAsia="Times New Roman" w:cstheme="minorHAnsi"/>
                <w:b/>
                <w:bCs/>
                <w:color w:val="283648"/>
                <w:sz w:val="22"/>
                <w:szCs w:val="22"/>
              </w:rPr>
              <w:t> </w:t>
            </w:r>
            <w:r w:rsidR="005939DF">
              <w:rPr>
                <w:rFonts w:eastAsia="Times New Roman" w:cstheme="minorHAnsi"/>
                <w:b/>
                <w:bCs/>
                <w:color w:val="283648"/>
                <w:sz w:val="22"/>
                <w:szCs w:val="22"/>
              </w:rPr>
              <w:t>PHP</w:t>
            </w:r>
            <w:r w:rsidR="00C57A42" w:rsidRPr="002727F0">
              <w:rPr>
                <w:rFonts w:eastAsia="Times New Roman" w:cstheme="minorHAnsi"/>
                <w:color w:val="283648"/>
                <w:sz w:val="22"/>
                <w:szCs w:val="22"/>
              </w:rPr>
              <w:t>. Having good work experience with the business rules management system. Highly motivated and energetic self-starter with good analytical, creative and communication skills. Ability to work independently as well as in a team.</w:t>
            </w:r>
          </w:p>
        </w:tc>
      </w:tr>
      <w:tr w:rsidR="00995101" w:rsidRPr="00C57A42" w:rsidTr="00C57A42">
        <w:tc>
          <w:tcPr>
            <w:tcW w:w="2680" w:type="dxa"/>
            <w:tcMar>
              <w:right w:w="475" w:type="dxa"/>
            </w:tcMar>
          </w:tcPr>
          <w:p w:rsidR="00995101" w:rsidRPr="00C57A42" w:rsidRDefault="00C63BBA" w:rsidP="002811FC">
            <w:pPr>
              <w:pStyle w:val="Heading1"/>
              <w:jc w:val="left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 w:rsidRPr="00C57A42">
              <w:rPr>
                <w:rFonts w:asciiTheme="minorHAnsi" w:hAnsiTheme="minorHAnsi"/>
                <w:b/>
                <w:sz w:val="28"/>
                <w:szCs w:val="28"/>
              </w:rPr>
              <w:t>Experience</w:t>
            </w:r>
          </w:p>
        </w:tc>
        <w:tc>
          <w:tcPr>
            <w:tcW w:w="7400" w:type="dxa"/>
          </w:tcPr>
          <w:p w:rsidR="00C57A42" w:rsidRPr="00C57A42" w:rsidRDefault="00C57A42" w:rsidP="00C57A4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C57A42">
              <w:rPr>
                <w:rFonts w:asciiTheme="minorHAnsi" w:hAnsiTheme="minorHAnsi" w:cstheme="minorHAnsi"/>
                <w:bCs w:val="0"/>
                <w:color w:val="283648"/>
                <w:sz w:val="22"/>
                <w:szCs w:val="22"/>
                <w:shd w:val="clear" w:color="auto" w:fill="FFFFFF"/>
              </w:rPr>
              <w:t>A</w:t>
            </w:r>
            <w:r w:rsidR="005939DF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>dmin Panel</w:t>
            </w:r>
            <w:r w:rsidR="00B01D60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 xml:space="preserve"> and Web D</w:t>
            </w:r>
            <w:r w:rsidR="00BA0133" w:rsidRPr="00C57A42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>eveloper</w:t>
            </w:r>
            <w:r w:rsidRPr="00C57A4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48551C">
              <w:rPr>
                <w:rFonts w:asciiTheme="minorHAnsi" w:hAnsiTheme="minorHAnsi" w:cstheme="minorHAnsi"/>
                <w:bCs w:val="0"/>
                <w:color w:val="283648"/>
                <w:sz w:val="22"/>
                <w:szCs w:val="22"/>
                <w:u w:val="single"/>
                <w:shd w:val="clear" w:color="auto" w:fill="FFFFFF"/>
              </w:rPr>
              <w:t>AarkTech</w:t>
            </w:r>
            <w:r w:rsidR="00BA0133" w:rsidRPr="0048551C">
              <w:rPr>
                <w:rFonts w:asciiTheme="minorHAnsi" w:hAnsiTheme="minorHAnsi" w:cstheme="minorHAnsi"/>
                <w:bCs w:val="0"/>
                <w:color w:val="283648"/>
                <w:sz w:val="22"/>
                <w:szCs w:val="22"/>
                <w:u w:val="single"/>
                <w:shd w:val="clear" w:color="auto" w:fill="FFFFFF"/>
              </w:rPr>
              <w:t xml:space="preserve"> h</w:t>
            </w:r>
            <w:r w:rsidRPr="0048551C">
              <w:rPr>
                <w:rFonts w:asciiTheme="minorHAnsi" w:hAnsiTheme="minorHAnsi" w:cstheme="minorHAnsi"/>
                <w:bCs w:val="0"/>
                <w:color w:val="283648"/>
                <w:sz w:val="22"/>
                <w:szCs w:val="22"/>
                <w:u w:val="single"/>
                <w:shd w:val="clear" w:color="auto" w:fill="FFFFFF"/>
              </w:rPr>
              <w:t>ub</w:t>
            </w:r>
            <w:r w:rsidRPr="00C57A42">
              <w:rPr>
                <w:rFonts w:asciiTheme="minorHAnsi" w:hAnsiTheme="minorHAnsi" w:cstheme="minorHAnsi"/>
                <w:bCs w:val="0"/>
                <w:color w:val="283648"/>
                <w:sz w:val="22"/>
                <w:szCs w:val="22"/>
                <w:shd w:val="clear" w:color="auto" w:fill="FFFFFF"/>
              </w:rPr>
              <w:t xml:space="preserve"> Y</w:t>
            </w:r>
            <w:r w:rsidR="00BA0133" w:rsidRPr="00C57A42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>amuna</w:t>
            </w:r>
            <w:r w:rsidR="00BA0133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 xml:space="preserve"> N</w:t>
            </w:r>
            <w:r w:rsidR="00BA0133" w:rsidRPr="00C57A42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>agar</w:t>
            </w:r>
            <w:r w:rsidRPr="00C57A42">
              <w:rPr>
                <w:rFonts w:asciiTheme="minorHAnsi" w:hAnsiTheme="minorHAnsi" w:cstheme="minorHAnsi"/>
                <w:bCs w:val="0"/>
                <w:color w:val="283648"/>
                <w:sz w:val="22"/>
                <w:szCs w:val="22"/>
                <w:shd w:val="clear" w:color="auto" w:fill="FFFFFF"/>
              </w:rPr>
              <w:t>, H</w:t>
            </w:r>
            <w:r w:rsidR="00BA0133" w:rsidRPr="00C57A42">
              <w:rPr>
                <w:rFonts w:asciiTheme="minorHAnsi" w:hAnsiTheme="minorHAnsi" w:cstheme="minorHAnsi"/>
                <w:bCs w:val="0"/>
                <w:caps w:val="0"/>
                <w:color w:val="283648"/>
                <w:sz w:val="22"/>
                <w:szCs w:val="22"/>
                <w:shd w:val="clear" w:color="auto" w:fill="FFFFFF"/>
              </w:rPr>
              <w:t>aryana</w:t>
            </w:r>
          </w:p>
          <w:p w:rsidR="00C57A42" w:rsidRPr="00BA0133" w:rsidRDefault="000E0F8E" w:rsidP="00C57A42">
            <w:pPr>
              <w:pStyle w:val="Heading3"/>
              <w:outlineLvl w:val="2"/>
              <w:rPr>
                <w:rFonts w:asciiTheme="minorHAnsi" w:hAnsiTheme="minorHAnsi"/>
                <w:b/>
                <w:color w:val="00B0F0"/>
                <w:szCs w:val="20"/>
              </w:rPr>
            </w:pPr>
            <w:r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 xml:space="preserve">December </w:t>
            </w:r>
            <w:r w:rsidR="008C5EFC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 xml:space="preserve"> 2020</w:t>
            </w:r>
            <w:r w:rsidR="00C57A42" w:rsidRPr="00BA0133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 xml:space="preserve"> – Present</w:t>
            </w:r>
          </w:p>
          <w:p w:rsidR="00995101" w:rsidRPr="002811FC" w:rsidRDefault="00274722" w:rsidP="00C57A42">
            <w:pPr>
              <w:pStyle w:val="ResumeText"/>
              <w:rPr>
                <w:b/>
                <w:color w:val="00B0F0"/>
                <w:sz w:val="22"/>
                <w:szCs w:val="22"/>
              </w:rPr>
            </w:pPr>
            <w:hyperlink r:id="rId7" w:history="1">
              <w:r w:rsidR="00C57A42" w:rsidRPr="00BA0133">
                <w:rPr>
                  <w:rStyle w:val="Hyperlink"/>
                  <w:b/>
                  <w:color w:val="00B0F0"/>
                  <w:sz w:val="22"/>
                  <w:szCs w:val="22"/>
                </w:rPr>
                <w:t>https://www.aarktechub.com</w:t>
              </w:r>
            </w:hyperlink>
          </w:p>
        </w:tc>
      </w:tr>
      <w:tr w:rsidR="00995101" w:rsidRPr="00C57A42" w:rsidTr="00C57A42">
        <w:tc>
          <w:tcPr>
            <w:tcW w:w="2680" w:type="dxa"/>
            <w:tcMar>
              <w:right w:w="475" w:type="dxa"/>
            </w:tcMar>
          </w:tcPr>
          <w:p w:rsidR="00995101" w:rsidRPr="00C57A42" w:rsidRDefault="00C57A42" w:rsidP="002811FC">
            <w:pPr>
              <w:pStyle w:val="Heading1"/>
              <w:jc w:val="left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 w:rsidRPr="00C57A42">
              <w:rPr>
                <w:rFonts w:asciiTheme="minorHAnsi" w:hAnsiTheme="minorHAnsi"/>
                <w:b/>
                <w:sz w:val="28"/>
                <w:szCs w:val="28"/>
              </w:rPr>
              <w:t>Skills</w:t>
            </w:r>
          </w:p>
        </w:tc>
        <w:tc>
          <w:tcPr>
            <w:tcW w:w="7400" w:type="dxa"/>
          </w:tcPr>
          <w:p w:rsidR="00995101" w:rsidRPr="00112154" w:rsidRDefault="005939DF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</w:rPr>
              <w:t>Laravel</w:t>
            </w:r>
            <w:r w:rsidR="00BA0133">
              <w:rPr>
                <w:rFonts w:asciiTheme="minorHAnsi" w:hAnsiTheme="minorHAnsi"/>
                <w:caps w:val="0"/>
                <w:sz w:val="22"/>
                <w:szCs w:val="22"/>
              </w:rPr>
              <w:t xml:space="preserve">, </w:t>
            </w:r>
          </w:p>
          <w:p w:rsidR="00BA0133" w:rsidRPr="00112154" w:rsidRDefault="00112154" w:rsidP="00BA0133">
            <w:pPr>
              <w:pStyle w:val="Heading2"/>
              <w:outlineLvl w:val="1"/>
              <w:rPr>
                <w:rFonts w:asciiTheme="minorHAnsi" w:hAnsi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</w:rPr>
              <w:t>Html, Css, Bootstrap, JavaScript</w:t>
            </w:r>
            <w:r w:rsidR="00347AC6">
              <w:rPr>
                <w:rFonts w:asciiTheme="minorHAnsi" w:hAnsiTheme="minorHAnsi"/>
                <w:caps w:val="0"/>
                <w:sz w:val="22"/>
                <w:szCs w:val="22"/>
              </w:rPr>
              <w:t>,</w:t>
            </w:r>
          </w:p>
          <w:p w:rsidR="005939DF" w:rsidRPr="005939DF" w:rsidRDefault="005939DF" w:rsidP="005939DF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</w:rPr>
              <w:t>Mysql, SQlit</w:t>
            </w:r>
            <w:r w:rsidR="00347AC6">
              <w:rPr>
                <w:rFonts w:asciiTheme="minorHAnsi" w:hAnsiTheme="minorHAnsi"/>
                <w:caps w:val="0"/>
                <w:sz w:val="22"/>
                <w:szCs w:val="22"/>
              </w:rPr>
              <w:t>e.</w:t>
            </w:r>
          </w:p>
          <w:p w:rsidR="00CB1919" w:rsidRPr="002811FC" w:rsidRDefault="00CB1919" w:rsidP="002811FC">
            <w:pPr>
              <w:pStyle w:val="Heading2"/>
              <w:outlineLvl w:val="1"/>
              <w:rPr>
                <w:rFonts w:asciiTheme="minorHAnsi" w:hAnsiTheme="minorHAnsi"/>
                <w:b w:val="0"/>
                <w:caps w:val="0"/>
                <w:sz w:val="22"/>
                <w:szCs w:val="22"/>
              </w:rPr>
            </w:pPr>
          </w:p>
        </w:tc>
      </w:tr>
      <w:tr w:rsidR="00995101" w:rsidRPr="00C57A42" w:rsidTr="00C57A42">
        <w:tc>
          <w:tcPr>
            <w:tcW w:w="2680" w:type="dxa"/>
            <w:tcMar>
              <w:right w:w="475" w:type="dxa"/>
            </w:tcMar>
          </w:tcPr>
          <w:p w:rsidR="00995101" w:rsidRPr="00112154" w:rsidRDefault="00112154" w:rsidP="006E3683">
            <w:pPr>
              <w:pStyle w:val="Heading1"/>
              <w:jc w:val="left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Projects</w:t>
            </w:r>
          </w:p>
        </w:tc>
        <w:tc>
          <w:tcPr>
            <w:tcW w:w="7400" w:type="dxa"/>
          </w:tcPr>
          <w:p w:rsidR="00347AC6" w:rsidRDefault="005939DF" w:rsidP="00A831D9">
            <w:pPr>
              <w:pStyle w:val="ResumeText"/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cs="Arial"/>
                <w:color w:val="283648"/>
                <w:sz w:val="22"/>
                <w:szCs w:val="22"/>
                <w:shd w:val="clear" w:color="auto" w:fill="FFFFFF"/>
              </w:rPr>
              <w:t>L</w:t>
            </w:r>
            <w:r>
              <w:rPr>
                <w:rStyle w:val="Strong"/>
                <w:rFonts w:cs="Arial"/>
                <w:color w:val="283648"/>
                <w:shd w:val="clear" w:color="auto" w:fill="FFFFFF"/>
              </w:rPr>
              <w:t>aravel</w:t>
            </w:r>
            <w:r w:rsidR="006E3683">
              <w:rPr>
                <w:rStyle w:val="Strong"/>
                <w:rFonts w:cs="Arial"/>
                <w:color w:val="283648"/>
                <w:shd w:val="clear" w:color="auto" w:fill="FFFFFF"/>
              </w:rPr>
              <w:t xml:space="preserve"> </w:t>
            </w:r>
            <w:r w:rsidR="00112154" w:rsidRPr="00112154">
              <w:rPr>
                <w:rStyle w:val="Strong"/>
                <w:rFonts w:cs="Arial"/>
                <w:color w:val="283648"/>
                <w:sz w:val="22"/>
                <w:szCs w:val="22"/>
                <w:shd w:val="clear" w:color="auto" w:fill="FFFFFF"/>
              </w:rPr>
              <w:t>: </w:t>
            </w:r>
            <w:r w:rsidR="00A831D9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Social Service India</w:t>
            </w:r>
            <w:r w:rsidR="00112154" w:rsidRPr="00112154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 </w:t>
            </w:r>
            <w:r w:rsidR="006538D8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with backend </w:t>
            </w:r>
            <w:r w:rsidR="003C34B2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and Admin Panel</w:t>
            </w:r>
            <w:r w:rsidR="00112154" w:rsidRPr="00112154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NGO Website with backend</w:t>
            </w:r>
            <w:r w:rsidR="00CB1919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, </w:t>
            </w:r>
            <w:r w:rsidR="00F16378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The </w:t>
            </w:r>
            <w:r w:rsidR="00CB1919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Grand</w:t>
            </w:r>
            <w:r w:rsidR="00F16378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 </w:t>
            </w:r>
            <w:r w:rsidR="00CB1919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Sale Multivendor </w:t>
            </w:r>
            <w:r w:rsidR="00347AC6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is stil</w:t>
            </w:r>
            <w:r w:rsidR="006E3683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l</w:t>
            </w:r>
            <w:r w:rsidR="00347AC6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 xml:space="preserve"> in progress</w:t>
            </w:r>
            <w:r w:rsidR="006E3683">
              <w:rPr>
                <w:rFonts w:cs="Arial"/>
                <w:color w:val="283648"/>
                <w:sz w:val="22"/>
                <w:szCs w:val="22"/>
                <w:shd w:val="clear" w:color="auto" w:fill="FFFFFF"/>
              </w:rPr>
              <w:t>.</w:t>
            </w:r>
          </w:p>
          <w:p w:rsidR="00347AC6" w:rsidRPr="006E3683" w:rsidRDefault="00347AC6" w:rsidP="00A831D9">
            <w:pPr>
              <w:pStyle w:val="ResumeText"/>
              <w:rPr>
                <w:rFonts w:cs="Arial"/>
                <w:color w:val="283648"/>
                <w:sz w:val="22"/>
                <w:szCs w:val="22"/>
                <w:u w:val="single"/>
                <w:shd w:val="clear" w:color="auto" w:fill="FFFFFF"/>
              </w:rPr>
            </w:pPr>
            <w:r w:rsidRPr="006E3683">
              <w:rPr>
                <w:rFonts w:cs="Arial"/>
                <w:color w:val="283648"/>
                <w:sz w:val="22"/>
                <w:szCs w:val="22"/>
                <w:u w:val="single"/>
                <w:shd w:val="clear" w:color="auto" w:fill="FFFFFF"/>
              </w:rPr>
              <w:t>https://socialservicesindia.org/</w:t>
            </w:r>
          </w:p>
          <w:p w:rsidR="00995101" w:rsidRDefault="00274722" w:rsidP="00A831D9">
            <w:pPr>
              <w:pStyle w:val="ResumeText"/>
              <w:rPr>
                <w:rFonts w:cs="Arial"/>
                <w:b/>
                <w:bCs/>
                <w:color w:val="283648"/>
                <w:sz w:val="22"/>
                <w:szCs w:val="22"/>
                <w:shd w:val="clear" w:color="auto" w:fill="FFFFFF"/>
              </w:rPr>
            </w:pPr>
            <w:hyperlink r:id="rId8" w:history="1">
              <w:r w:rsidR="00347AC6" w:rsidRPr="00DE3BA8">
                <w:rPr>
                  <w:rStyle w:val="Hyperlink"/>
                  <w:rFonts w:cs="Arial"/>
                  <w:b/>
                  <w:bCs/>
                  <w:sz w:val="22"/>
                  <w:szCs w:val="22"/>
                  <w:shd w:val="clear" w:color="auto" w:fill="FFFFFF"/>
                </w:rPr>
                <w:t>https://valyoufurniture.com/</w:t>
              </w:r>
            </w:hyperlink>
          </w:p>
          <w:p w:rsidR="006E3683" w:rsidRDefault="00274722" w:rsidP="006E3683">
            <w:pPr>
              <w:pStyle w:val="ResumeText"/>
              <w:rPr>
                <w:rFonts w:cs="Arial"/>
                <w:color w:val="283648"/>
                <w:sz w:val="22"/>
                <w:szCs w:val="22"/>
                <w:u w:val="single"/>
                <w:shd w:val="clear" w:color="auto" w:fill="FFFFFF"/>
              </w:rPr>
            </w:pPr>
            <w:hyperlink r:id="rId9" w:history="1">
              <w:r w:rsidR="006E3683" w:rsidRPr="00DE3BA8">
                <w:rPr>
                  <w:rStyle w:val="Hyperlink"/>
                  <w:rFonts w:cs="Arial"/>
                  <w:sz w:val="22"/>
                  <w:szCs w:val="22"/>
                  <w:shd w:val="clear" w:color="auto" w:fill="FFFFFF"/>
                </w:rPr>
                <w:t>https://thegrandsales.nextalgorithm.in/</w:t>
              </w:r>
            </w:hyperlink>
          </w:p>
          <w:p w:rsidR="006E3683" w:rsidRPr="006E3683" w:rsidRDefault="006E3683" w:rsidP="006E3683">
            <w:pPr>
              <w:pStyle w:val="ResumeText"/>
              <w:rPr>
                <w:rFonts w:cs="Arial"/>
                <w:color w:val="283648"/>
                <w:sz w:val="22"/>
                <w:szCs w:val="22"/>
                <w:u w:val="single"/>
                <w:shd w:val="clear" w:color="auto" w:fill="FFFFFF"/>
              </w:rPr>
            </w:pPr>
            <w:r w:rsidRPr="006E3683">
              <w:rPr>
                <w:rFonts w:cs="Arial"/>
                <w:color w:val="283648"/>
                <w:sz w:val="22"/>
                <w:szCs w:val="22"/>
                <w:u w:val="single"/>
                <w:shd w:val="clear" w:color="auto" w:fill="FFFFFF"/>
              </w:rPr>
              <w:t>https://behuppy.com/</w:t>
            </w:r>
          </w:p>
          <w:p w:rsidR="006E3683" w:rsidRPr="006E3683" w:rsidRDefault="006E3683" w:rsidP="00A831D9">
            <w:pPr>
              <w:pStyle w:val="ResumeText"/>
              <w:rPr>
                <w:rFonts w:cs="Arial"/>
                <w:b/>
                <w:bCs/>
                <w:color w:val="283648"/>
                <w:sz w:val="22"/>
                <w:szCs w:val="22"/>
                <w:shd w:val="clear" w:color="auto" w:fill="FFFFFF"/>
              </w:rPr>
            </w:pPr>
          </w:p>
        </w:tc>
      </w:tr>
      <w:tr w:rsidR="00C57A42" w:rsidRPr="00C57A42" w:rsidTr="00C57A42">
        <w:tc>
          <w:tcPr>
            <w:tcW w:w="2680" w:type="dxa"/>
          </w:tcPr>
          <w:p w:rsidR="00C57A42" w:rsidRPr="00112154" w:rsidRDefault="00112154" w:rsidP="002811FC">
            <w:pPr>
              <w:pStyle w:val="Heading1"/>
              <w:jc w:val="left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Education</w:t>
            </w:r>
          </w:p>
        </w:tc>
        <w:tc>
          <w:tcPr>
            <w:tcW w:w="7400" w:type="dxa"/>
          </w:tcPr>
          <w:p w:rsidR="00875FC4" w:rsidRDefault="00112154" w:rsidP="00875FC4">
            <w:pPr>
              <w:pStyle w:val="ResumeText"/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B.Tech</w:t>
            </w:r>
            <w:r w:rsidRPr="00112154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, Computer Science,</w:t>
            </w:r>
            <w:r w:rsidR="00CB1919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Seth Jai Parkash Mukand Lal</w:t>
            </w:r>
            <w:r w:rsidR="00EF4C8F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 xml:space="preserve"> Institute of</w:t>
            </w:r>
            <w:r w:rsidR="00CB1919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 xml:space="preserve"> Engineering and technology [ JMI</w:t>
            </w:r>
            <w:r w:rsidR="00660FB9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E</w:t>
            </w:r>
            <w:r w:rsidR="00CB1919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T</w:t>
            </w:r>
            <w:r w:rsidR="00660FB9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I</w:t>
            </w:r>
            <w:r w:rsidR="00CB1919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 xml:space="preserve"> ] </w:t>
            </w:r>
            <w:r w:rsidR="00FE3A96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, Yamuna N</w:t>
            </w:r>
            <w:r w:rsidRPr="00112154"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  <w:t>agar</w:t>
            </w:r>
          </w:p>
          <w:p w:rsidR="00FE3A96" w:rsidRPr="00875FC4" w:rsidRDefault="00FE3A96" w:rsidP="00875FC4">
            <w:pPr>
              <w:pStyle w:val="ResumeText"/>
              <w:rPr>
                <w:rFonts w:eastAsia="Times New Roman" w:cs="Arial"/>
                <w:b/>
                <w:bCs/>
                <w:color w:val="283648"/>
                <w:kern w:val="0"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color w:val="00B0F0"/>
                <w:shd w:val="clear" w:color="auto" w:fill="FFFFFF"/>
              </w:rPr>
              <w:t>June</w:t>
            </w:r>
            <w:r w:rsidRPr="00BA0133">
              <w:rPr>
                <w:rFonts w:cs="Arial"/>
                <w:b/>
                <w:color w:val="00B0F0"/>
                <w:shd w:val="clear" w:color="auto" w:fill="FFFFFF"/>
              </w:rPr>
              <w:t xml:space="preserve">. </w:t>
            </w:r>
            <w:r>
              <w:rPr>
                <w:rFonts w:cs="Arial"/>
                <w:b/>
                <w:color w:val="00B0F0"/>
                <w:shd w:val="clear" w:color="auto" w:fill="FFFFFF"/>
              </w:rPr>
              <w:t>201</w:t>
            </w:r>
            <w:r w:rsidR="00660FB9">
              <w:rPr>
                <w:rFonts w:cs="Arial"/>
                <w:b/>
                <w:color w:val="00B0F0"/>
                <w:shd w:val="clear" w:color="auto" w:fill="FFFFFF"/>
              </w:rPr>
              <w:t>5</w:t>
            </w:r>
            <w:r w:rsidRPr="00BA0133">
              <w:rPr>
                <w:rFonts w:cs="Arial"/>
                <w:b/>
                <w:color w:val="00B0F0"/>
                <w:shd w:val="clear" w:color="auto" w:fill="FFFFFF"/>
              </w:rPr>
              <w:t xml:space="preserve">– </w:t>
            </w:r>
            <w:r>
              <w:rPr>
                <w:rFonts w:cs="Arial"/>
                <w:b/>
                <w:color w:val="00B0F0"/>
                <w:shd w:val="clear" w:color="auto" w:fill="FFFFFF"/>
              </w:rPr>
              <w:t>June. 2019</w:t>
            </w:r>
          </w:p>
          <w:p w:rsidR="00FE3A96" w:rsidRDefault="00660FB9" w:rsidP="00FE3A96">
            <w:pPr>
              <w:spacing w:after="20" w:line="240" w:lineRule="auto"/>
              <w:ind w:right="-329"/>
              <w:rPr>
                <w:rFonts w:eastAsia="Times New Roman" w:cs="Arial"/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12th</w:t>
            </w:r>
            <w:r w:rsidR="00FE3A96" w:rsidRPr="00FE3A96">
              <w:rPr>
                <w:b/>
                <w:color w:val="000000" w:themeColor="text1"/>
                <w:sz w:val="22"/>
                <w:szCs w:val="22"/>
              </w:rPr>
              <w:t>,</w:t>
            </w: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Swami Vivekanand Senior Secondary School ,YamunaNagar</w:t>
            </w:r>
          </w:p>
          <w:p w:rsidR="00FE3A96" w:rsidRPr="00BA0133" w:rsidRDefault="00CB1919" w:rsidP="00FE3A96">
            <w:pPr>
              <w:pStyle w:val="Heading3"/>
              <w:outlineLvl w:val="2"/>
              <w:rPr>
                <w:rFonts w:asciiTheme="minorHAnsi" w:hAnsiTheme="minorHAnsi"/>
                <w:b/>
                <w:color w:val="00B0F0"/>
                <w:szCs w:val="20"/>
              </w:rPr>
            </w:pPr>
            <w:r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lastRenderedPageBreak/>
              <w:t>June</w:t>
            </w:r>
            <w:r w:rsidR="00FE3A96" w:rsidRPr="00BA0133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 xml:space="preserve">. </w:t>
            </w:r>
            <w:r w:rsidR="00FE3A96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201</w:t>
            </w:r>
            <w:r w:rsidR="00660FB9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3</w:t>
            </w:r>
            <w:r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- June. 201</w:t>
            </w:r>
            <w:r w:rsidR="00660FB9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4</w:t>
            </w:r>
          </w:p>
          <w:p w:rsidR="00FE3A96" w:rsidRDefault="00FE3A96" w:rsidP="00FE3A96">
            <w:pPr>
              <w:spacing w:after="20" w:line="240" w:lineRule="auto"/>
              <w:ind w:right="-329"/>
              <w:rPr>
                <w:rFonts w:eastAsia="Times New Roman" w:cs="Arial"/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10</w:t>
            </w:r>
            <w:r w:rsidRPr="00FE3A96">
              <w:rPr>
                <w:b/>
                <w:color w:val="000000" w:themeColor="text1"/>
                <w:sz w:val="22"/>
                <w:szCs w:val="22"/>
              </w:rPr>
              <w:t>th,</w:t>
            </w:r>
            <w:r w:rsidR="00660FB9">
              <w:rPr>
                <w:rFonts w:cs="Arial"/>
                <w:b/>
                <w:color w:val="000000" w:themeColor="text1"/>
                <w:sz w:val="22"/>
                <w:szCs w:val="22"/>
              </w:rPr>
              <w:t>Govind Ram High School ,YamunaNagar</w:t>
            </w:r>
          </w:p>
          <w:p w:rsidR="00FE3A96" w:rsidRPr="00EF4C8F" w:rsidRDefault="00FE3A96" w:rsidP="00EF4C8F">
            <w:pPr>
              <w:pStyle w:val="Heading3"/>
              <w:outlineLvl w:val="2"/>
              <w:rPr>
                <w:rFonts w:asciiTheme="minorHAnsi" w:hAnsiTheme="minorHAnsi"/>
                <w:b/>
                <w:color w:val="00B0F0"/>
                <w:szCs w:val="20"/>
              </w:rPr>
            </w:pPr>
            <w:r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March</w:t>
            </w:r>
            <w:r w:rsidRPr="00BA0133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 xml:space="preserve">. </w:t>
            </w:r>
            <w:r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20</w:t>
            </w:r>
            <w:r w:rsidR="00884368">
              <w:rPr>
                <w:rFonts w:asciiTheme="minorHAnsi" w:hAnsiTheme="minorHAnsi" w:cs="Arial"/>
                <w:b/>
                <w:color w:val="00B0F0"/>
                <w:szCs w:val="20"/>
                <w:shd w:val="clear" w:color="auto" w:fill="FFFFFF"/>
              </w:rPr>
              <w:t>12</w:t>
            </w:r>
          </w:p>
        </w:tc>
      </w:tr>
    </w:tbl>
    <w:p w:rsidR="00995101" w:rsidRPr="00710AF1" w:rsidRDefault="00995101" w:rsidP="00710AF1">
      <w:pPr>
        <w:tabs>
          <w:tab w:val="left" w:pos="5640"/>
        </w:tabs>
      </w:pPr>
    </w:p>
    <w:sectPr w:rsidR="00995101" w:rsidRPr="00710AF1" w:rsidSect="00995101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4F4" w:rsidRDefault="00E134F4" w:rsidP="00995101">
      <w:pPr>
        <w:spacing w:after="0" w:line="240" w:lineRule="auto"/>
      </w:pPr>
      <w:r>
        <w:separator/>
      </w:r>
    </w:p>
  </w:endnote>
  <w:endnote w:type="continuationSeparator" w:id="1">
    <w:p w:rsidR="00E134F4" w:rsidRDefault="00E134F4" w:rsidP="0099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01" w:rsidRDefault="00995101" w:rsidP="00710AF1">
    <w:pPr>
      <w:pStyle w:val="Footer"/>
      <w:tabs>
        <w:tab w:val="left" w:pos="720"/>
      </w:tabs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4F4" w:rsidRDefault="00E134F4" w:rsidP="00995101">
      <w:pPr>
        <w:spacing w:after="0" w:line="240" w:lineRule="auto"/>
      </w:pPr>
      <w:r>
        <w:separator/>
      </w:r>
    </w:p>
  </w:footnote>
  <w:footnote w:type="continuationSeparator" w:id="1">
    <w:p w:rsidR="00E134F4" w:rsidRDefault="00E134F4" w:rsidP="00995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0133"/>
    <w:rsid w:val="00024816"/>
    <w:rsid w:val="000D1BF3"/>
    <w:rsid w:val="000E0F8E"/>
    <w:rsid w:val="00112154"/>
    <w:rsid w:val="001464B6"/>
    <w:rsid w:val="00274722"/>
    <w:rsid w:val="002811FC"/>
    <w:rsid w:val="002F0D8C"/>
    <w:rsid w:val="00347AC6"/>
    <w:rsid w:val="00391D05"/>
    <w:rsid w:val="003B53A6"/>
    <w:rsid w:val="003C34B2"/>
    <w:rsid w:val="0048551C"/>
    <w:rsid w:val="005003BC"/>
    <w:rsid w:val="005939DF"/>
    <w:rsid w:val="006538D8"/>
    <w:rsid w:val="00654661"/>
    <w:rsid w:val="00660FB9"/>
    <w:rsid w:val="006B5255"/>
    <w:rsid w:val="006E3683"/>
    <w:rsid w:val="00710AF1"/>
    <w:rsid w:val="007255ED"/>
    <w:rsid w:val="00805A07"/>
    <w:rsid w:val="00857798"/>
    <w:rsid w:val="00875FC4"/>
    <w:rsid w:val="00884368"/>
    <w:rsid w:val="008C5EFC"/>
    <w:rsid w:val="00995101"/>
    <w:rsid w:val="00A14A01"/>
    <w:rsid w:val="00A831D9"/>
    <w:rsid w:val="00A96F00"/>
    <w:rsid w:val="00B01D60"/>
    <w:rsid w:val="00BA0133"/>
    <w:rsid w:val="00C10DA5"/>
    <w:rsid w:val="00C57A42"/>
    <w:rsid w:val="00C63BBA"/>
    <w:rsid w:val="00CB1919"/>
    <w:rsid w:val="00CD60C3"/>
    <w:rsid w:val="00D70421"/>
    <w:rsid w:val="00D7151C"/>
    <w:rsid w:val="00E134F4"/>
    <w:rsid w:val="00E30012"/>
    <w:rsid w:val="00E62FB4"/>
    <w:rsid w:val="00EC087B"/>
    <w:rsid w:val="00EF4C8F"/>
    <w:rsid w:val="00F16378"/>
    <w:rsid w:val="00F5732C"/>
    <w:rsid w:val="00F8434D"/>
    <w:rsid w:val="00F963B9"/>
    <w:rsid w:val="00FE3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01"/>
  </w:style>
  <w:style w:type="paragraph" w:styleId="Heading1">
    <w:name w:val="heading 1"/>
    <w:basedOn w:val="Normal"/>
    <w:link w:val="Heading1Char"/>
    <w:uiPriority w:val="9"/>
    <w:unhideWhenUsed/>
    <w:qFormat/>
    <w:rsid w:val="00995101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995101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995101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5101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995101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510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995101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5101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995101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995101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995101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995101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995101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5101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01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01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01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01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01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01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99510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01"/>
  </w:style>
  <w:style w:type="paragraph" w:styleId="BalloonText">
    <w:name w:val="Balloon Text"/>
    <w:basedOn w:val="Normal"/>
    <w:link w:val="BalloonTextChar"/>
    <w:uiPriority w:val="99"/>
    <w:semiHidden/>
    <w:unhideWhenUsed/>
    <w:rsid w:val="00C5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A42"/>
    <w:rPr>
      <w:color w:val="646464" w:themeColor="hyperlink"/>
      <w:u w:val="single"/>
    </w:rPr>
  </w:style>
  <w:style w:type="character" w:styleId="Strong">
    <w:name w:val="Strong"/>
    <w:basedOn w:val="DefaultParagraphFont"/>
    <w:uiPriority w:val="22"/>
    <w:qFormat/>
    <w:rsid w:val="00112154"/>
    <w:rPr>
      <w:b/>
      <w:bCs/>
    </w:rPr>
  </w:style>
  <w:style w:type="paragraph" w:styleId="ListParagraph">
    <w:name w:val="List Paragraph"/>
    <w:basedOn w:val="Normal"/>
    <w:uiPriority w:val="34"/>
    <w:qFormat/>
    <w:rsid w:val="00FE3A96"/>
    <w:pPr>
      <w:spacing w:after="200" w:line="276" w:lineRule="auto"/>
      <w:ind w:left="720"/>
      <w:contextualSpacing/>
    </w:pPr>
    <w:rPr>
      <w:rFonts w:eastAsiaTheme="minorHAnsi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youfurnit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arktec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hegrandsales.nextalgorithm.i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ku\Downloads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93C21-0B71-4FEC-9EBF-FF9C9A44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tf02835057_win32.dotx</Template>
  <TotalTime>35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 dhiman</dc:creator>
  <cp:lastModifiedBy>HP</cp:lastModifiedBy>
  <cp:revision>19</cp:revision>
  <dcterms:created xsi:type="dcterms:W3CDTF">2020-10-28T01:53:00Z</dcterms:created>
  <dcterms:modified xsi:type="dcterms:W3CDTF">2021-11-27T14:37:00Z</dcterms:modified>
</cp:coreProperties>
</file>