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55AC" w14:textId="55CE58EE" w:rsidR="0070613B" w:rsidRPr="007F5B1B" w:rsidRDefault="00541D59" w:rsidP="007F5B1B">
      <w:pPr>
        <w:pStyle w:val="Name"/>
      </w:pPr>
      <w:r>
        <w:t>Harsh Bhuranda</w:t>
      </w:r>
    </w:p>
    <w:p w14:paraId="76695478" w14:textId="7A9A05AA" w:rsidR="00915607" w:rsidRDefault="00B76D6C">
      <w:pPr>
        <w:pStyle w:val="ContactInfo"/>
        <w:rPr>
          <w:color w:val="000000" w:themeColor="text1"/>
        </w:rPr>
      </w:pPr>
      <w:hyperlink r:id="rId8" w:history="1">
        <w:r w:rsidR="00915607" w:rsidRPr="003A757B">
          <w:rPr>
            <w:rStyle w:val="Hyperlink"/>
          </w:rPr>
          <w:t>Harshbhuranda999@gmail.com</w:t>
        </w:r>
      </w:hyperlink>
    </w:p>
    <w:p w14:paraId="6F4FECF7" w14:textId="2D0DC214" w:rsidR="00915607" w:rsidRPr="00305E93" w:rsidRDefault="00192462">
      <w:pPr>
        <w:pStyle w:val="ContactInfo"/>
        <w:rPr>
          <w:color w:val="000000" w:themeColor="text1"/>
        </w:rPr>
      </w:pPr>
      <w:r>
        <w:rPr>
          <w:color w:val="000000" w:themeColor="text1"/>
        </w:rPr>
        <w:t>9811904545</w:t>
      </w:r>
    </w:p>
    <w:sdt>
      <w:sdtPr>
        <w:id w:val="-1179423465"/>
        <w:placeholder>
          <w:docPart w:val="F60A9308A7CEB34AA5B64236ED4733ED"/>
        </w:placeholder>
        <w:temporary/>
        <w:showingPlcHdr/>
        <w15:appearance w15:val="hidden"/>
      </w:sdtPr>
      <w:sdtEndPr/>
      <w:sdtContent>
        <w:p w14:paraId="5265A031" w14:textId="77777777" w:rsidR="0070613B" w:rsidRDefault="0093709D">
          <w:pPr>
            <w:pStyle w:val="Heading1"/>
          </w:pPr>
          <w:r>
            <w:t>Objective</w:t>
          </w:r>
        </w:p>
      </w:sdtContent>
    </w:sdt>
    <w:p w14:paraId="1FBF698B" w14:textId="0DB89EEC" w:rsidR="0070613B" w:rsidRPr="00A21A51" w:rsidRDefault="00A21A51">
      <w:pPr>
        <w:rPr>
          <w:color w:val="000000" w:themeColor="text1"/>
        </w:rPr>
      </w:pPr>
      <w:r>
        <w:rPr>
          <w:color w:val="000000" w:themeColor="text1"/>
        </w:rPr>
        <w:t>To work with reputed</w:t>
      </w:r>
      <w:r w:rsidR="00EF2DFD">
        <w:rPr>
          <w:color w:val="000000" w:themeColor="text1"/>
        </w:rPr>
        <w:t xml:space="preserve"> </w:t>
      </w:r>
      <w:r w:rsidR="00903D4B">
        <w:rPr>
          <w:color w:val="000000" w:themeColor="text1"/>
        </w:rPr>
        <w:t>organization</w:t>
      </w:r>
      <w:r w:rsidR="004D7E87">
        <w:rPr>
          <w:color w:val="000000" w:themeColor="text1"/>
        </w:rPr>
        <w:t xml:space="preserve"> where my knowle</w:t>
      </w:r>
      <w:r w:rsidR="00233AF3">
        <w:rPr>
          <w:color w:val="000000" w:themeColor="text1"/>
        </w:rPr>
        <w:t xml:space="preserve">dge </w:t>
      </w:r>
      <w:r w:rsidR="004D7E87">
        <w:rPr>
          <w:color w:val="000000" w:themeColor="text1"/>
        </w:rPr>
        <w:t xml:space="preserve">and </w:t>
      </w:r>
      <w:r w:rsidR="003E2DE2">
        <w:rPr>
          <w:color w:val="000000" w:themeColor="text1"/>
        </w:rPr>
        <w:t>potential</w:t>
      </w:r>
      <w:r w:rsidR="00233AF3">
        <w:rPr>
          <w:color w:val="000000" w:themeColor="text1"/>
        </w:rPr>
        <w:t xml:space="preserve"> </w:t>
      </w:r>
      <w:r w:rsidR="002606E2">
        <w:rPr>
          <w:color w:val="000000" w:themeColor="text1"/>
        </w:rPr>
        <w:t xml:space="preserve">can be used and rapidly </w:t>
      </w:r>
      <w:r w:rsidR="00FB16F7">
        <w:rPr>
          <w:color w:val="000000" w:themeColor="text1"/>
        </w:rPr>
        <w:t xml:space="preserve">to </w:t>
      </w:r>
      <w:r w:rsidR="002606E2">
        <w:rPr>
          <w:color w:val="000000" w:themeColor="text1"/>
        </w:rPr>
        <w:t>grow</w:t>
      </w:r>
      <w:r w:rsidR="00FB16F7">
        <w:rPr>
          <w:color w:val="000000" w:themeColor="text1"/>
        </w:rPr>
        <w:t xml:space="preserve"> </w:t>
      </w:r>
      <w:r w:rsidR="003B1663">
        <w:rPr>
          <w:color w:val="000000" w:themeColor="text1"/>
        </w:rPr>
        <w:t>and contribute</w:t>
      </w:r>
      <w:r w:rsidR="00796FB9">
        <w:rPr>
          <w:color w:val="000000" w:themeColor="text1"/>
        </w:rPr>
        <w:t xml:space="preserve"> toward professional</w:t>
      </w:r>
      <w:r w:rsidR="005231E1">
        <w:rPr>
          <w:color w:val="000000" w:themeColor="text1"/>
        </w:rPr>
        <w:t xml:space="preserve"> goals</w:t>
      </w:r>
      <w:r w:rsidR="004F143E">
        <w:rPr>
          <w:color w:val="000000" w:themeColor="text1"/>
        </w:rPr>
        <w:t xml:space="preserve"> by understanding</w:t>
      </w:r>
      <w:r w:rsidR="000A393D">
        <w:rPr>
          <w:color w:val="000000" w:themeColor="text1"/>
        </w:rPr>
        <w:t xml:space="preserve"> challenging assignment</w:t>
      </w:r>
      <w:r w:rsidR="00F70462">
        <w:rPr>
          <w:color w:val="000000" w:themeColor="text1"/>
        </w:rPr>
        <w:t xml:space="preserve"> for better exposer</w:t>
      </w:r>
      <w:r w:rsidR="0010552C">
        <w:rPr>
          <w:color w:val="000000" w:themeColor="text1"/>
        </w:rPr>
        <w:t xml:space="preserve"> for my self development also.</w:t>
      </w:r>
    </w:p>
    <w:sdt>
      <w:sdtPr>
        <w:id w:val="1728489637"/>
        <w:placeholder>
          <w:docPart w:val="BB826F9BB5F4E34BA2417AEC0CB8F0F4"/>
        </w:placeholder>
        <w:temporary/>
        <w:showingPlcHdr/>
        <w15:appearance w15:val="hidden"/>
      </w:sdtPr>
      <w:sdtEndPr/>
      <w:sdtContent>
        <w:p w14:paraId="0D40C900" w14:textId="77777777" w:rsidR="0070613B" w:rsidRDefault="0093709D">
          <w:pPr>
            <w:pStyle w:val="Heading1"/>
          </w:pPr>
          <w:r>
            <w:t>Experience</w:t>
          </w:r>
        </w:p>
      </w:sdtContent>
    </w:sdt>
    <w:p w14:paraId="096BADC4" w14:textId="6FC999B2" w:rsidR="0070613B" w:rsidRPr="00F42024" w:rsidRDefault="0054561C">
      <w:pPr>
        <w:rPr>
          <w:b/>
          <w:bCs/>
          <w:color w:val="000000" w:themeColor="text1"/>
          <w:u w:val="single"/>
        </w:rPr>
      </w:pPr>
      <w:r w:rsidRPr="00F42024">
        <w:rPr>
          <w:b/>
          <w:bCs/>
          <w:color w:val="000000" w:themeColor="text1"/>
          <w:u w:val="single"/>
        </w:rPr>
        <w:t>Global I</w:t>
      </w:r>
      <w:r w:rsidR="00E40ED7">
        <w:rPr>
          <w:b/>
          <w:bCs/>
          <w:color w:val="000000" w:themeColor="text1"/>
          <w:u w:val="single"/>
        </w:rPr>
        <w:t>ndia</w:t>
      </w:r>
      <w:r w:rsidR="00AE6014" w:rsidRPr="00F42024">
        <w:rPr>
          <w:b/>
          <w:bCs/>
          <w:color w:val="000000" w:themeColor="text1"/>
          <w:u w:val="single"/>
        </w:rPr>
        <w:t xml:space="preserve"> </w:t>
      </w:r>
      <w:r w:rsidR="005175AE" w:rsidRPr="00F42024">
        <w:rPr>
          <w:b/>
          <w:bCs/>
          <w:color w:val="000000" w:themeColor="text1"/>
          <w:u w:val="single"/>
        </w:rPr>
        <w:t>Manpower service</w:t>
      </w:r>
    </w:p>
    <w:p w14:paraId="02F5E47D" w14:textId="4D8215DD" w:rsidR="0070613B" w:rsidRDefault="006321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HR </w:t>
      </w:r>
      <w:r w:rsidR="006C3FBF">
        <w:rPr>
          <w:b/>
          <w:bCs/>
          <w:color w:val="000000" w:themeColor="text1"/>
        </w:rPr>
        <w:t>Recruiter</w:t>
      </w:r>
    </w:p>
    <w:p w14:paraId="7FE7764B" w14:textId="548C8DDD" w:rsidR="0052397A" w:rsidRPr="000E5F90" w:rsidRDefault="0052397A">
      <w:pPr>
        <w:rPr>
          <w:color w:val="000000" w:themeColor="text1"/>
          <w:u w:val="single"/>
        </w:rPr>
      </w:pPr>
      <w:r w:rsidRPr="000E5F90">
        <w:rPr>
          <w:b/>
          <w:bCs/>
          <w:color w:val="000000" w:themeColor="text1"/>
          <w:u w:val="single"/>
        </w:rPr>
        <w:t xml:space="preserve">Job Duration from </w:t>
      </w:r>
      <w:r w:rsidR="00E75224" w:rsidRPr="000E5F90">
        <w:rPr>
          <w:b/>
          <w:bCs/>
          <w:color w:val="000000" w:themeColor="text1"/>
          <w:u w:val="single"/>
        </w:rPr>
        <w:t>7 January 202</w:t>
      </w:r>
      <w:r w:rsidR="00D04A68">
        <w:rPr>
          <w:b/>
          <w:bCs/>
          <w:color w:val="000000" w:themeColor="text1"/>
          <w:u w:val="single"/>
        </w:rPr>
        <w:t>0</w:t>
      </w:r>
      <w:r w:rsidR="00E75224" w:rsidRPr="000E5F90">
        <w:rPr>
          <w:b/>
          <w:bCs/>
          <w:color w:val="000000" w:themeColor="text1"/>
          <w:u w:val="single"/>
        </w:rPr>
        <w:t xml:space="preserve"> to</w:t>
      </w:r>
      <w:r w:rsidR="008D02D6">
        <w:rPr>
          <w:b/>
          <w:bCs/>
          <w:color w:val="000000" w:themeColor="text1"/>
          <w:u w:val="single"/>
        </w:rPr>
        <w:t xml:space="preserve"> 8</w:t>
      </w:r>
      <w:r w:rsidR="00D567A6">
        <w:rPr>
          <w:b/>
          <w:bCs/>
          <w:color w:val="000000" w:themeColor="text1"/>
          <w:u w:val="single"/>
        </w:rPr>
        <w:t xml:space="preserve"> </w:t>
      </w:r>
      <w:r w:rsidR="006614B7">
        <w:rPr>
          <w:b/>
          <w:bCs/>
          <w:color w:val="000000" w:themeColor="text1"/>
          <w:u w:val="single"/>
        </w:rPr>
        <w:t>Oct</w:t>
      </w:r>
      <w:r w:rsidR="008D02D6">
        <w:rPr>
          <w:b/>
          <w:bCs/>
          <w:color w:val="000000" w:themeColor="text1"/>
          <w:u w:val="single"/>
        </w:rPr>
        <w:t>ober 2021</w:t>
      </w:r>
    </w:p>
    <w:p w14:paraId="17921AAD" w14:textId="742880FA" w:rsidR="0058545D" w:rsidRPr="0058545D" w:rsidRDefault="000E5F90">
      <w:pPr>
        <w:pStyle w:val="ListBullet"/>
      </w:pPr>
      <w:r>
        <w:rPr>
          <w:color w:val="000000" w:themeColor="text1"/>
        </w:rPr>
        <w:t xml:space="preserve">Hiring candidates </w:t>
      </w:r>
      <w:r w:rsidR="00914E90">
        <w:rPr>
          <w:color w:val="000000" w:themeColor="text1"/>
        </w:rPr>
        <w:t xml:space="preserve">from various job portal like </w:t>
      </w:r>
      <w:r w:rsidR="009D7D61">
        <w:rPr>
          <w:color w:val="000000" w:themeColor="text1"/>
        </w:rPr>
        <w:t>N</w:t>
      </w:r>
      <w:r w:rsidR="00914E90">
        <w:rPr>
          <w:color w:val="000000" w:themeColor="text1"/>
        </w:rPr>
        <w:t>aukri.com,</w:t>
      </w:r>
      <w:r w:rsidR="009D7D61">
        <w:rPr>
          <w:color w:val="000000" w:themeColor="text1"/>
        </w:rPr>
        <w:t>I</w:t>
      </w:r>
      <w:r w:rsidR="00914E90">
        <w:rPr>
          <w:color w:val="000000" w:themeColor="text1"/>
        </w:rPr>
        <w:t xml:space="preserve">ndeed and </w:t>
      </w:r>
      <w:r w:rsidR="009D7D61">
        <w:rPr>
          <w:color w:val="000000" w:themeColor="text1"/>
        </w:rPr>
        <w:t>LinkedIn</w:t>
      </w:r>
      <w:r w:rsidR="004243D4">
        <w:rPr>
          <w:color w:val="000000" w:themeColor="text1"/>
        </w:rPr>
        <w:t xml:space="preserve"> and others also</w:t>
      </w:r>
      <w:r w:rsidR="0058545D">
        <w:rPr>
          <w:color w:val="000000" w:themeColor="text1"/>
        </w:rPr>
        <w:t>.</w:t>
      </w:r>
    </w:p>
    <w:p w14:paraId="1A5458FE" w14:textId="2727712D" w:rsidR="0070613B" w:rsidRPr="00625BB8" w:rsidRDefault="00320B48">
      <w:pPr>
        <w:pStyle w:val="ListBullet"/>
      </w:pPr>
      <w:r>
        <w:rPr>
          <w:color w:val="000000" w:themeColor="text1"/>
        </w:rPr>
        <w:t>Screening of candidate</w:t>
      </w:r>
      <w:r w:rsidR="008E79DB">
        <w:rPr>
          <w:color w:val="000000" w:themeColor="text1"/>
        </w:rPr>
        <w:t xml:space="preserve"> through preliminary interview</w:t>
      </w:r>
      <w:r w:rsidR="007D4AA7">
        <w:rPr>
          <w:color w:val="000000" w:themeColor="text1"/>
        </w:rPr>
        <w:t xml:space="preserve"> to judge their suitability </w:t>
      </w:r>
      <w:r w:rsidR="008375B7">
        <w:rPr>
          <w:color w:val="000000" w:themeColor="text1"/>
        </w:rPr>
        <w:t>for the requirement.</w:t>
      </w:r>
    </w:p>
    <w:p w14:paraId="5A55A9D3" w14:textId="71CB339A" w:rsidR="00625BB8" w:rsidRPr="0008214A" w:rsidRDefault="00AF0F39">
      <w:pPr>
        <w:pStyle w:val="ListBullet"/>
      </w:pPr>
      <w:r>
        <w:rPr>
          <w:color w:val="000000" w:themeColor="text1"/>
        </w:rPr>
        <w:t xml:space="preserve">Posting job </w:t>
      </w:r>
      <w:r w:rsidR="00C72FE2">
        <w:rPr>
          <w:color w:val="000000" w:themeColor="text1"/>
        </w:rPr>
        <w:t>vacancies</w:t>
      </w:r>
      <w:r w:rsidR="00E12214">
        <w:rPr>
          <w:color w:val="000000" w:themeColor="text1"/>
        </w:rPr>
        <w:t xml:space="preserve"> on</w:t>
      </w:r>
      <w:r w:rsidR="00FA4301">
        <w:rPr>
          <w:color w:val="000000" w:themeColor="text1"/>
        </w:rPr>
        <w:t xml:space="preserve"> different</w:t>
      </w:r>
      <w:r w:rsidR="00E12214">
        <w:rPr>
          <w:color w:val="000000" w:themeColor="text1"/>
        </w:rPr>
        <w:t xml:space="preserve"> job portal</w:t>
      </w:r>
      <w:r w:rsidR="00EF276C">
        <w:rPr>
          <w:color w:val="000000" w:themeColor="text1"/>
        </w:rPr>
        <w:t xml:space="preserve"> and making job description</w:t>
      </w:r>
      <w:r w:rsidR="00F170CE">
        <w:rPr>
          <w:color w:val="000000" w:themeColor="text1"/>
        </w:rPr>
        <w:t xml:space="preserve"> with my senior</w:t>
      </w:r>
      <w:r w:rsidR="0008214A">
        <w:rPr>
          <w:color w:val="000000" w:themeColor="text1"/>
        </w:rPr>
        <w:t>.</w:t>
      </w:r>
    </w:p>
    <w:p w14:paraId="63AE814D" w14:textId="1DC57569" w:rsidR="0008214A" w:rsidRPr="007D5697" w:rsidRDefault="00206FC3">
      <w:pPr>
        <w:pStyle w:val="ListBullet"/>
      </w:pPr>
      <w:r>
        <w:rPr>
          <w:color w:val="000000" w:themeColor="text1"/>
        </w:rPr>
        <w:t>Taking telephonic interview of candidates and</w:t>
      </w:r>
      <w:r w:rsidR="002A27C3">
        <w:rPr>
          <w:color w:val="000000" w:themeColor="text1"/>
        </w:rPr>
        <w:t xml:space="preserve"> shared an update with my senior and our clients.</w:t>
      </w:r>
    </w:p>
    <w:p w14:paraId="3B35F557" w14:textId="15581FF3" w:rsidR="007D5697" w:rsidRPr="00D7738A" w:rsidRDefault="007D5697">
      <w:pPr>
        <w:pStyle w:val="ListBullet"/>
      </w:pPr>
      <w:r>
        <w:rPr>
          <w:color w:val="000000" w:themeColor="text1"/>
        </w:rPr>
        <w:t>End to end recruitment</w:t>
      </w:r>
      <w:r w:rsidR="00A952D0">
        <w:rPr>
          <w:color w:val="000000" w:themeColor="text1"/>
        </w:rPr>
        <w:t xml:space="preserve"> </w:t>
      </w:r>
      <w:r w:rsidR="00D91013">
        <w:rPr>
          <w:color w:val="000000" w:themeColor="text1"/>
        </w:rPr>
        <w:t>of candidates</w:t>
      </w:r>
      <w:r w:rsidR="0080703F">
        <w:rPr>
          <w:color w:val="000000" w:themeColor="text1"/>
        </w:rPr>
        <w:t xml:space="preserve"> and maintain their follow up</w:t>
      </w:r>
      <w:r w:rsidR="00763650">
        <w:rPr>
          <w:color w:val="000000" w:themeColor="text1"/>
        </w:rPr>
        <w:t>.</w:t>
      </w:r>
    </w:p>
    <w:p w14:paraId="5D625998" w14:textId="7FCE53E0" w:rsidR="00D7738A" w:rsidRPr="00C27EF7" w:rsidRDefault="00732160">
      <w:pPr>
        <w:pStyle w:val="ListBullet"/>
      </w:pPr>
      <w:r>
        <w:rPr>
          <w:color w:val="000000" w:themeColor="text1"/>
        </w:rPr>
        <w:t>Provide their job offer email</w:t>
      </w:r>
      <w:r w:rsidR="00A62DA8">
        <w:rPr>
          <w:color w:val="000000" w:themeColor="text1"/>
        </w:rPr>
        <w:t xml:space="preserve">s </w:t>
      </w:r>
      <w:r>
        <w:rPr>
          <w:color w:val="000000" w:themeColor="text1"/>
        </w:rPr>
        <w:t>or letter</w:t>
      </w:r>
      <w:r w:rsidR="00A62DA8">
        <w:rPr>
          <w:color w:val="000000" w:themeColor="text1"/>
        </w:rPr>
        <w:t>s</w:t>
      </w:r>
      <w:r>
        <w:rPr>
          <w:color w:val="000000" w:themeColor="text1"/>
        </w:rPr>
        <w:t xml:space="preserve"> and </w:t>
      </w:r>
      <w:r w:rsidR="00A62DA8">
        <w:rPr>
          <w:color w:val="000000" w:themeColor="text1"/>
        </w:rPr>
        <w:t xml:space="preserve">answer queries about their </w:t>
      </w:r>
      <w:r w:rsidR="003A18CA">
        <w:rPr>
          <w:color w:val="000000" w:themeColor="text1"/>
        </w:rPr>
        <w:t>compensation and benefits.</w:t>
      </w:r>
    </w:p>
    <w:p w14:paraId="555E6B81" w14:textId="77777777" w:rsidR="007C3D6B" w:rsidRPr="007C3D6B" w:rsidRDefault="00DE2CBC" w:rsidP="00867079">
      <w:pPr>
        <w:pStyle w:val="ListBullet"/>
      </w:pPr>
      <w:r>
        <w:rPr>
          <w:color w:val="000000" w:themeColor="text1"/>
        </w:rPr>
        <w:t xml:space="preserve">Responsible for </w:t>
      </w:r>
      <w:r w:rsidR="000E0275">
        <w:rPr>
          <w:color w:val="000000" w:themeColor="text1"/>
        </w:rPr>
        <w:t>reference and background checks of a can</w:t>
      </w:r>
      <w:r w:rsidR="00BC6C9C">
        <w:rPr>
          <w:color w:val="000000" w:themeColor="text1"/>
        </w:rPr>
        <w:t>didates by verifying</w:t>
      </w:r>
      <w:r w:rsidR="004E373F">
        <w:rPr>
          <w:color w:val="000000" w:themeColor="text1"/>
        </w:rPr>
        <w:t xml:space="preserve"> employment information and contacting</w:t>
      </w:r>
      <w:r w:rsidR="00CE337B">
        <w:rPr>
          <w:color w:val="000000" w:themeColor="text1"/>
        </w:rPr>
        <w:t xml:space="preserve"> the professional and personal contacts provided by the candidates</w:t>
      </w:r>
    </w:p>
    <w:p w14:paraId="402329A0" w14:textId="728FC82E" w:rsidR="003A18CA" w:rsidRDefault="00C80544" w:rsidP="00C80544">
      <w:pPr>
        <w:pStyle w:val="ListBullet"/>
        <w:numPr>
          <w:ilvl w:val="0"/>
          <w:numId w:val="0"/>
        </w:numPr>
        <w:rPr>
          <w:b/>
          <w:bCs/>
          <w:color w:val="000000" w:themeColor="text1"/>
          <w:u w:val="single"/>
        </w:rPr>
      </w:pPr>
      <w:r w:rsidRPr="006614B7">
        <w:rPr>
          <w:b/>
          <w:bCs/>
          <w:color w:val="000000" w:themeColor="text1"/>
          <w:u w:val="single"/>
        </w:rPr>
        <w:t>Franchise Trade</w:t>
      </w:r>
    </w:p>
    <w:p w14:paraId="04B47601" w14:textId="6A8B31AE" w:rsidR="006614B7" w:rsidRDefault="006614B7" w:rsidP="00C80544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HR Executive</w:t>
      </w:r>
    </w:p>
    <w:p w14:paraId="29E28973" w14:textId="4DFA3DF3" w:rsidR="008D02D6" w:rsidRDefault="008D02D6" w:rsidP="00C80544">
      <w:pPr>
        <w:pStyle w:val="ListBullet"/>
        <w:numPr>
          <w:ilvl w:val="0"/>
          <w:numId w:val="0"/>
        </w:numPr>
        <w:rPr>
          <w:b/>
          <w:bCs/>
          <w:color w:val="000000" w:themeColor="text1"/>
          <w:u w:val="single"/>
        </w:rPr>
      </w:pPr>
      <w:r w:rsidRPr="008D02D6">
        <w:rPr>
          <w:b/>
          <w:bCs/>
          <w:color w:val="000000" w:themeColor="text1"/>
          <w:u w:val="single"/>
        </w:rPr>
        <w:t xml:space="preserve">Job duration from 11 October to till date </w:t>
      </w:r>
    </w:p>
    <w:p w14:paraId="4DE8F7BE" w14:textId="45B9FC63" w:rsidR="00A01FD3" w:rsidRPr="00537936" w:rsidRDefault="0045142D" w:rsidP="0045142D">
      <w:pPr>
        <w:pStyle w:val="ListBullet"/>
        <w:numPr>
          <w:ilvl w:val="0"/>
          <w:numId w:val="17"/>
        </w:numPr>
        <w:rPr>
          <w:u w:val="single"/>
        </w:rPr>
      </w:pPr>
      <w:r w:rsidRPr="00537936">
        <w:rPr>
          <w:color w:val="0E0B05" w:themeColor="text2"/>
        </w:rPr>
        <w:t>Be r</w:t>
      </w:r>
      <w:r w:rsidR="00082567" w:rsidRPr="00537936">
        <w:rPr>
          <w:color w:val="0E0B05" w:themeColor="text2"/>
        </w:rPr>
        <w:t xml:space="preserve">esponsible of </w:t>
      </w:r>
      <w:r w:rsidR="00F43141" w:rsidRPr="00537936">
        <w:rPr>
          <w:color w:val="0E0B05" w:themeColor="text2"/>
        </w:rPr>
        <w:t>end to end recruitment</w:t>
      </w:r>
      <w:r w:rsidR="000C345C" w:rsidRPr="00537936">
        <w:rPr>
          <w:color w:val="0E0B05" w:themeColor="text2"/>
        </w:rPr>
        <w:t xml:space="preserve"> from various job portal.</w:t>
      </w:r>
    </w:p>
    <w:p w14:paraId="631BFBD2" w14:textId="7CF2B11A" w:rsidR="00714BE2" w:rsidRPr="00714BE2" w:rsidRDefault="007A7E27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 xml:space="preserve">After discuss with management, design the job opening </w:t>
      </w:r>
      <w:r w:rsidR="00411716">
        <w:rPr>
          <w:color w:val="0E0B05" w:themeColor="text2"/>
        </w:rPr>
        <w:t>and posted over various job portal</w:t>
      </w:r>
      <w:r w:rsidR="0082087E">
        <w:rPr>
          <w:color w:val="0E0B05" w:themeColor="text2"/>
        </w:rPr>
        <w:t>s</w:t>
      </w:r>
      <w:r w:rsidR="00DD1627">
        <w:rPr>
          <w:color w:val="0E0B05" w:themeColor="text2"/>
        </w:rPr>
        <w:t>.</w:t>
      </w:r>
    </w:p>
    <w:p w14:paraId="7E439369" w14:textId="2EA3F5DD" w:rsidR="00A8001B" w:rsidRPr="00A8001B" w:rsidRDefault="00A8001B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>Taking interview</w:t>
      </w:r>
      <w:r w:rsidR="002F716F">
        <w:rPr>
          <w:color w:val="0E0B05" w:themeColor="text2"/>
        </w:rPr>
        <w:t>s</w:t>
      </w:r>
      <w:r>
        <w:rPr>
          <w:color w:val="0E0B05" w:themeColor="text2"/>
        </w:rPr>
        <w:t xml:space="preserve"> of candidates</w:t>
      </w:r>
      <w:r w:rsidR="002F716F">
        <w:rPr>
          <w:color w:val="0E0B05" w:themeColor="text2"/>
        </w:rPr>
        <w:t xml:space="preserve"> who shortlisted from the preliminary round of interviews</w:t>
      </w:r>
      <w:r w:rsidR="0020759F">
        <w:rPr>
          <w:color w:val="0E0B05" w:themeColor="text2"/>
        </w:rPr>
        <w:t xml:space="preserve"> and tracking them till their joining</w:t>
      </w:r>
    </w:p>
    <w:p w14:paraId="248325C6" w14:textId="606515EC" w:rsidR="000C345C" w:rsidRPr="00A160E3" w:rsidRDefault="00583792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>Conducting their train</w:t>
      </w:r>
      <w:r w:rsidR="00AA28CE">
        <w:rPr>
          <w:color w:val="0E0B05" w:themeColor="text2"/>
        </w:rPr>
        <w:t xml:space="preserve">ing and orientation </w:t>
      </w:r>
      <w:r w:rsidR="00D86611">
        <w:rPr>
          <w:color w:val="0E0B05" w:themeColor="text2"/>
        </w:rPr>
        <w:t xml:space="preserve">program of new candidates </w:t>
      </w:r>
      <w:r w:rsidR="00E83B99">
        <w:rPr>
          <w:color w:val="0E0B05" w:themeColor="text2"/>
        </w:rPr>
        <w:t>as well as ex</w:t>
      </w:r>
      <w:r w:rsidR="002A0FA0">
        <w:rPr>
          <w:color w:val="0E0B05" w:themeColor="text2"/>
        </w:rPr>
        <w:t xml:space="preserve">isting </w:t>
      </w:r>
      <w:r w:rsidR="00E83B99">
        <w:rPr>
          <w:color w:val="0E0B05" w:themeColor="text2"/>
        </w:rPr>
        <w:t>candidate</w:t>
      </w:r>
    </w:p>
    <w:p w14:paraId="62E97221" w14:textId="78F7DB22" w:rsidR="005938B4" w:rsidRPr="005938B4" w:rsidRDefault="00A42FB7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 xml:space="preserve">Doing the </w:t>
      </w:r>
      <w:r w:rsidR="009D160D">
        <w:rPr>
          <w:color w:val="0E0B05" w:themeColor="text2"/>
        </w:rPr>
        <w:t xml:space="preserve">salary negotiation with </w:t>
      </w:r>
      <w:r w:rsidR="001E75F5">
        <w:rPr>
          <w:color w:val="0E0B05" w:themeColor="text2"/>
        </w:rPr>
        <w:t>the candidates and</w:t>
      </w:r>
      <w:r w:rsidR="008D3754">
        <w:rPr>
          <w:color w:val="0E0B05" w:themeColor="text2"/>
        </w:rPr>
        <w:t xml:space="preserve"> giving the joining date </w:t>
      </w:r>
      <w:r w:rsidR="00B550D8">
        <w:rPr>
          <w:color w:val="0E0B05" w:themeColor="text2"/>
        </w:rPr>
        <w:t xml:space="preserve">as well </w:t>
      </w:r>
      <w:r w:rsidR="008D3754">
        <w:rPr>
          <w:color w:val="0E0B05" w:themeColor="text2"/>
        </w:rPr>
        <w:t xml:space="preserve">while </w:t>
      </w:r>
      <w:r w:rsidR="001E75F5">
        <w:rPr>
          <w:color w:val="0E0B05" w:themeColor="text2"/>
        </w:rPr>
        <w:t>shar</w:t>
      </w:r>
      <w:r w:rsidR="00B550D8">
        <w:rPr>
          <w:color w:val="0E0B05" w:themeColor="text2"/>
        </w:rPr>
        <w:t>ing t</w:t>
      </w:r>
      <w:r w:rsidR="001E75F5">
        <w:rPr>
          <w:color w:val="0E0B05" w:themeColor="text2"/>
        </w:rPr>
        <w:t xml:space="preserve">he offer letter </w:t>
      </w:r>
      <w:r w:rsidR="009D160D">
        <w:rPr>
          <w:color w:val="0E0B05" w:themeColor="text2"/>
        </w:rPr>
        <w:t xml:space="preserve"> </w:t>
      </w:r>
    </w:p>
    <w:p w14:paraId="37BC90BD" w14:textId="06A78016" w:rsidR="00A160E3" w:rsidRPr="00BA451B" w:rsidRDefault="00A160E3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>Tracking employees attendance</w:t>
      </w:r>
      <w:r w:rsidR="004F5FB8">
        <w:rPr>
          <w:color w:val="0E0B05" w:themeColor="text2"/>
        </w:rPr>
        <w:t xml:space="preserve"> from attendance software</w:t>
      </w:r>
      <w:r w:rsidR="009279A3">
        <w:rPr>
          <w:color w:val="0E0B05" w:themeColor="text2"/>
        </w:rPr>
        <w:t xml:space="preserve"> and through this </w:t>
      </w:r>
      <w:r w:rsidR="00A76B06">
        <w:rPr>
          <w:color w:val="0E0B05" w:themeColor="text2"/>
        </w:rPr>
        <w:t xml:space="preserve">find </w:t>
      </w:r>
      <w:r w:rsidR="00616226">
        <w:rPr>
          <w:color w:val="0E0B05" w:themeColor="text2"/>
        </w:rPr>
        <w:t xml:space="preserve">employees </w:t>
      </w:r>
      <w:r w:rsidR="00BA451B">
        <w:rPr>
          <w:color w:val="0E0B05" w:themeColor="text2"/>
        </w:rPr>
        <w:t>absence and half day</w:t>
      </w:r>
    </w:p>
    <w:p w14:paraId="22A226F2" w14:textId="0CEA29CA" w:rsidR="00BA451B" w:rsidRPr="008E075D" w:rsidRDefault="00DD2BB0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 xml:space="preserve">Doing exit and joining formalities </w:t>
      </w:r>
      <w:r w:rsidR="00105099">
        <w:rPr>
          <w:color w:val="0E0B05" w:themeColor="text2"/>
        </w:rPr>
        <w:t>of candidates through th</w:t>
      </w:r>
      <w:r w:rsidR="00A8001B">
        <w:rPr>
          <w:color w:val="0E0B05" w:themeColor="text2"/>
        </w:rPr>
        <w:t>e company process</w:t>
      </w:r>
      <w:r w:rsidR="00163704">
        <w:rPr>
          <w:color w:val="0E0B05" w:themeColor="text2"/>
        </w:rPr>
        <w:t>.</w:t>
      </w:r>
    </w:p>
    <w:p w14:paraId="02F1C2EA" w14:textId="2ACE1A5A" w:rsidR="008E075D" w:rsidRPr="008B6C47" w:rsidRDefault="00BA39EC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 xml:space="preserve">Also </w:t>
      </w:r>
      <w:r w:rsidR="00C12A50">
        <w:rPr>
          <w:color w:val="0E0B05" w:themeColor="text2"/>
        </w:rPr>
        <w:t xml:space="preserve">being </w:t>
      </w:r>
      <w:r>
        <w:rPr>
          <w:color w:val="0E0B05" w:themeColor="text2"/>
        </w:rPr>
        <w:t xml:space="preserve">responsible of doing quality </w:t>
      </w:r>
      <w:r w:rsidR="00C12A50">
        <w:rPr>
          <w:color w:val="0E0B05" w:themeColor="text2"/>
        </w:rPr>
        <w:t xml:space="preserve">check of employees </w:t>
      </w:r>
      <w:r w:rsidR="00E22087">
        <w:rPr>
          <w:color w:val="0E0B05" w:themeColor="text2"/>
        </w:rPr>
        <w:t xml:space="preserve">and share with management </w:t>
      </w:r>
      <w:r w:rsidR="00EC288D">
        <w:rPr>
          <w:color w:val="0E0B05" w:themeColor="text2"/>
        </w:rPr>
        <w:t xml:space="preserve">and </w:t>
      </w:r>
      <w:r w:rsidR="00C959C3">
        <w:rPr>
          <w:color w:val="0E0B05" w:themeColor="text2"/>
        </w:rPr>
        <w:t>conducting their training for improvement</w:t>
      </w:r>
    </w:p>
    <w:p w14:paraId="3FD5AA43" w14:textId="10CE7597" w:rsidR="008B6C47" w:rsidRPr="006E30DD" w:rsidRDefault="00F15339" w:rsidP="0045142D">
      <w:pPr>
        <w:pStyle w:val="ListBullet"/>
        <w:numPr>
          <w:ilvl w:val="0"/>
          <w:numId w:val="17"/>
        </w:numPr>
        <w:rPr>
          <w:b/>
          <w:bCs/>
          <w:u w:val="single"/>
        </w:rPr>
      </w:pPr>
      <w:r>
        <w:rPr>
          <w:color w:val="0E0B05" w:themeColor="text2"/>
        </w:rPr>
        <w:t xml:space="preserve">Verifying the documentation of candidates </w:t>
      </w:r>
      <w:r w:rsidR="00397B8C">
        <w:rPr>
          <w:color w:val="0E0B05" w:themeColor="text2"/>
        </w:rPr>
        <w:t xml:space="preserve">also </w:t>
      </w:r>
      <w:r w:rsidR="00697E40">
        <w:rPr>
          <w:color w:val="0E0B05" w:themeColor="text2"/>
        </w:rPr>
        <w:t xml:space="preserve">responsible for reference and background </w:t>
      </w:r>
      <w:r w:rsidR="001858A4">
        <w:rPr>
          <w:color w:val="0E0B05" w:themeColor="text2"/>
        </w:rPr>
        <w:t xml:space="preserve">checks of </w:t>
      </w:r>
      <w:r w:rsidR="006B01E5">
        <w:rPr>
          <w:color w:val="0E0B05" w:themeColor="text2"/>
        </w:rPr>
        <w:t>new candidates</w:t>
      </w:r>
    </w:p>
    <w:p w14:paraId="74AA39A7" w14:textId="77777777" w:rsidR="006E30DD" w:rsidRPr="00A160E3" w:rsidRDefault="006E30DD" w:rsidP="00612870">
      <w:pPr>
        <w:pStyle w:val="ListBullet"/>
        <w:numPr>
          <w:ilvl w:val="0"/>
          <w:numId w:val="0"/>
        </w:numPr>
        <w:ind w:left="720"/>
        <w:rPr>
          <w:b/>
          <w:bCs/>
          <w:u w:val="single"/>
        </w:rPr>
      </w:pPr>
    </w:p>
    <w:sdt>
      <w:sdtPr>
        <w:id w:val="720946933"/>
        <w:placeholder>
          <w:docPart w:val="A38E174F8AB53945A389E35A3998DEC1"/>
        </w:placeholder>
        <w:temporary/>
        <w:showingPlcHdr/>
        <w15:appearance w15:val="hidden"/>
      </w:sdtPr>
      <w:sdtEndPr/>
      <w:sdtContent>
        <w:p w14:paraId="30E6C98A" w14:textId="77777777" w:rsidR="0070613B" w:rsidRDefault="0093709D">
          <w:pPr>
            <w:pStyle w:val="Heading1"/>
          </w:pPr>
          <w:r>
            <w:t>Education</w:t>
          </w:r>
        </w:p>
      </w:sdtContent>
    </w:sdt>
    <w:p w14:paraId="552F9646" w14:textId="60C285BC" w:rsidR="00F263D8" w:rsidRDefault="00763650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Completed my </w:t>
      </w:r>
      <w:r w:rsidR="007F1AB1">
        <w:rPr>
          <w:color w:val="000000" w:themeColor="text1"/>
        </w:rPr>
        <w:t xml:space="preserve">graduation in </w:t>
      </w:r>
      <w:r w:rsidR="007F1AB1">
        <w:rPr>
          <w:b/>
          <w:bCs/>
          <w:color w:val="000000" w:themeColor="text1"/>
        </w:rPr>
        <w:t xml:space="preserve">B.A </w:t>
      </w:r>
      <w:r w:rsidR="00D32344">
        <w:rPr>
          <w:b/>
          <w:bCs/>
          <w:color w:val="000000" w:themeColor="text1"/>
        </w:rPr>
        <w:t>(</w:t>
      </w:r>
      <w:r w:rsidR="00D32344">
        <w:rPr>
          <w:color w:val="000000" w:themeColor="text1"/>
        </w:rPr>
        <w:t>Human Resource Management</w:t>
      </w:r>
      <w:r w:rsidR="00F263D8">
        <w:rPr>
          <w:b/>
          <w:bCs/>
          <w:color w:val="000000" w:themeColor="text1"/>
        </w:rPr>
        <w:t xml:space="preserve">) </w:t>
      </w:r>
    </w:p>
    <w:p w14:paraId="21917363" w14:textId="07E082C3" w:rsidR="00602FEC" w:rsidRDefault="00602FE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12</w:t>
      </w:r>
      <w:r w:rsidRPr="00602FEC">
        <w:rPr>
          <w:b/>
          <w:bCs/>
          <w:color w:val="000000" w:themeColor="text1"/>
          <w:vertAlign w:val="superscript"/>
        </w:rPr>
        <w:t>th</w:t>
      </w:r>
      <w:r>
        <w:rPr>
          <w:b/>
          <w:bCs/>
          <w:color w:val="000000" w:themeColor="text1"/>
        </w:rPr>
        <w:t xml:space="preserve"> CBSE</w:t>
      </w:r>
    </w:p>
    <w:p w14:paraId="1B45E31C" w14:textId="7C86673C" w:rsidR="00F263D8" w:rsidRPr="00F263D8" w:rsidRDefault="00602FE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</w:t>
      </w:r>
      <w:r w:rsidRPr="00602FEC">
        <w:rPr>
          <w:b/>
          <w:bCs/>
          <w:color w:val="000000" w:themeColor="text1"/>
          <w:vertAlign w:val="superscript"/>
        </w:rPr>
        <w:t>TH</w:t>
      </w:r>
      <w:r>
        <w:rPr>
          <w:b/>
          <w:bCs/>
          <w:color w:val="000000" w:themeColor="text1"/>
        </w:rPr>
        <w:t xml:space="preserve"> CBSE</w:t>
      </w:r>
    </w:p>
    <w:sdt>
      <w:sdtPr>
        <w:id w:val="520597245"/>
        <w:placeholder>
          <w:docPart w:val="27A0514493F0B64ABD472125555B0ECB"/>
        </w:placeholder>
        <w:temporary/>
        <w:showingPlcHdr/>
        <w15:appearance w15:val="hidden"/>
      </w:sdtPr>
      <w:sdtEndPr/>
      <w:sdtContent>
        <w:p w14:paraId="2A76D282" w14:textId="77777777" w:rsidR="0070613B" w:rsidRDefault="0093709D">
          <w:pPr>
            <w:pStyle w:val="Heading1"/>
          </w:pPr>
          <w:r>
            <w:t>Awards and Acknowledgements</w:t>
          </w:r>
        </w:p>
      </w:sdtContent>
    </w:sdt>
    <w:p w14:paraId="7DD8A257" w14:textId="12D7E3E3" w:rsidR="0070613B" w:rsidRPr="007D7265" w:rsidRDefault="009B23DA">
      <w:pPr>
        <w:pStyle w:val="ListBullet"/>
      </w:pPr>
      <w:r>
        <w:rPr>
          <w:color w:val="000000" w:themeColor="text1"/>
        </w:rPr>
        <w:t>Art and Culture Association</w:t>
      </w:r>
      <w:r w:rsidR="007D7265">
        <w:rPr>
          <w:color w:val="000000" w:themeColor="text1"/>
        </w:rPr>
        <w:t xml:space="preserve"> (Dramatics)</w:t>
      </w:r>
    </w:p>
    <w:p w14:paraId="7F4E3D40" w14:textId="7076D2DA" w:rsidR="007D7265" w:rsidRDefault="007D7265">
      <w:pPr>
        <w:pStyle w:val="ListBullet"/>
      </w:pPr>
      <w:r>
        <w:rPr>
          <w:color w:val="000000" w:themeColor="text1"/>
        </w:rPr>
        <w:t>NSS</w:t>
      </w:r>
      <w:r w:rsidR="0088455C">
        <w:rPr>
          <w:color w:val="000000" w:themeColor="text1"/>
        </w:rPr>
        <w:t xml:space="preserve"> (National Social Service)</w:t>
      </w:r>
    </w:p>
    <w:sectPr w:rsidR="007D7265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DF8A" w14:textId="77777777" w:rsidR="006163EF" w:rsidRDefault="006163EF">
      <w:r>
        <w:separator/>
      </w:r>
    </w:p>
  </w:endnote>
  <w:endnote w:type="continuationSeparator" w:id="0">
    <w:p w14:paraId="251705F1" w14:textId="77777777" w:rsidR="006163EF" w:rsidRDefault="0061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30A1" w14:textId="77777777" w:rsidR="0070613B" w:rsidRDefault="009370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5BC6" w14:textId="77777777" w:rsidR="006163EF" w:rsidRDefault="006163EF">
      <w:r>
        <w:separator/>
      </w:r>
    </w:p>
  </w:footnote>
  <w:footnote w:type="continuationSeparator" w:id="0">
    <w:p w14:paraId="1F53B47A" w14:textId="77777777" w:rsidR="006163EF" w:rsidRDefault="00616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81C8" w14:textId="77777777" w:rsidR="0070613B" w:rsidRDefault="0093709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A4E9870" wp14:editId="543AC26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B56CC1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F8DD" w14:textId="77777777" w:rsidR="0070613B" w:rsidRDefault="0093709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D40A85B" wp14:editId="64879B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551705" w14:textId="77777777" w:rsidR="0070613B" w:rsidRDefault="0070613B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D40A85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1551705" w14:textId="77777777" w:rsidR="0070613B" w:rsidRDefault="0070613B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3A0E19"/>
    <w:multiLevelType w:val="hybridMultilevel"/>
    <w:tmpl w:val="097E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FD9"/>
    <w:multiLevelType w:val="hybridMultilevel"/>
    <w:tmpl w:val="CB16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E57C5"/>
    <w:multiLevelType w:val="hybridMultilevel"/>
    <w:tmpl w:val="B1B26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1621F"/>
    <w:multiLevelType w:val="hybridMultilevel"/>
    <w:tmpl w:val="0A1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5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59"/>
    <w:rsid w:val="000179FD"/>
    <w:rsid w:val="000364A6"/>
    <w:rsid w:val="0008214A"/>
    <w:rsid w:val="00082567"/>
    <w:rsid w:val="000A393D"/>
    <w:rsid w:val="000C345C"/>
    <w:rsid w:val="000E0275"/>
    <w:rsid w:val="000E5F90"/>
    <w:rsid w:val="00105099"/>
    <w:rsid w:val="0010552C"/>
    <w:rsid w:val="00163704"/>
    <w:rsid w:val="001858A4"/>
    <w:rsid w:val="00192462"/>
    <w:rsid w:val="001E75F5"/>
    <w:rsid w:val="00206FC3"/>
    <w:rsid w:val="0020759F"/>
    <w:rsid w:val="002205E2"/>
    <w:rsid w:val="00233AF3"/>
    <w:rsid w:val="002606E2"/>
    <w:rsid w:val="00297834"/>
    <w:rsid w:val="002A0FA0"/>
    <w:rsid w:val="002A27C3"/>
    <w:rsid w:val="002F716F"/>
    <w:rsid w:val="00305E93"/>
    <w:rsid w:val="003173EE"/>
    <w:rsid w:val="00320B48"/>
    <w:rsid w:val="00347DCE"/>
    <w:rsid w:val="00397B8C"/>
    <w:rsid w:val="003A18CA"/>
    <w:rsid w:val="003B1663"/>
    <w:rsid w:val="003E2DE2"/>
    <w:rsid w:val="00411716"/>
    <w:rsid w:val="004243D4"/>
    <w:rsid w:val="0045142D"/>
    <w:rsid w:val="00491DD4"/>
    <w:rsid w:val="004A2184"/>
    <w:rsid w:val="004B29D8"/>
    <w:rsid w:val="004D7E87"/>
    <w:rsid w:val="004E373F"/>
    <w:rsid w:val="004F0C7E"/>
    <w:rsid w:val="004F143E"/>
    <w:rsid w:val="004F5FB8"/>
    <w:rsid w:val="005175AE"/>
    <w:rsid w:val="005231E1"/>
    <w:rsid w:val="0052397A"/>
    <w:rsid w:val="00537936"/>
    <w:rsid w:val="00541D59"/>
    <w:rsid w:val="0054561C"/>
    <w:rsid w:val="00583792"/>
    <w:rsid w:val="0058545D"/>
    <w:rsid w:val="0059014C"/>
    <w:rsid w:val="005938B4"/>
    <w:rsid w:val="00602FEC"/>
    <w:rsid w:val="006056AB"/>
    <w:rsid w:val="00612870"/>
    <w:rsid w:val="00616226"/>
    <w:rsid w:val="006163EF"/>
    <w:rsid w:val="00625BB8"/>
    <w:rsid w:val="0063212A"/>
    <w:rsid w:val="006614B7"/>
    <w:rsid w:val="00677F49"/>
    <w:rsid w:val="0069022F"/>
    <w:rsid w:val="00697E40"/>
    <w:rsid w:val="006B01E5"/>
    <w:rsid w:val="006C3FBF"/>
    <w:rsid w:val="006E30DD"/>
    <w:rsid w:val="0070613B"/>
    <w:rsid w:val="00714BE2"/>
    <w:rsid w:val="00732160"/>
    <w:rsid w:val="00763650"/>
    <w:rsid w:val="00765465"/>
    <w:rsid w:val="00796FB9"/>
    <w:rsid w:val="007A7E27"/>
    <w:rsid w:val="007C3D6B"/>
    <w:rsid w:val="007D0190"/>
    <w:rsid w:val="007D4AA7"/>
    <w:rsid w:val="007D5697"/>
    <w:rsid w:val="007D7265"/>
    <w:rsid w:val="007F1AB1"/>
    <w:rsid w:val="007F5B1B"/>
    <w:rsid w:val="0080703F"/>
    <w:rsid w:val="0082087E"/>
    <w:rsid w:val="008375B7"/>
    <w:rsid w:val="00865EFF"/>
    <w:rsid w:val="00867079"/>
    <w:rsid w:val="0088455C"/>
    <w:rsid w:val="008A3DF5"/>
    <w:rsid w:val="008B6C47"/>
    <w:rsid w:val="008C51D6"/>
    <w:rsid w:val="008D02D6"/>
    <w:rsid w:val="008D3754"/>
    <w:rsid w:val="008E075D"/>
    <w:rsid w:val="008E79DB"/>
    <w:rsid w:val="00903D4B"/>
    <w:rsid w:val="00914E90"/>
    <w:rsid w:val="00915607"/>
    <w:rsid w:val="009279A3"/>
    <w:rsid w:val="0093709D"/>
    <w:rsid w:val="00962474"/>
    <w:rsid w:val="009740F3"/>
    <w:rsid w:val="0099713E"/>
    <w:rsid w:val="009B23DA"/>
    <w:rsid w:val="009D160D"/>
    <w:rsid w:val="009D7D61"/>
    <w:rsid w:val="00A01FD3"/>
    <w:rsid w:val="00A160E3"/>
    <w:rsid w:val="00A21A51"/>
    <w:rsid w:val="00A42FB7"/>
    <w:rsid w:val="00A45371"/>
    <w:rsid w:val="00A62DA8"/>
    <w:rsid w:val="00A76B06"/>
    <w:rsid w:val="00A8001B"/>
    <w:rsid w:val="00A952D0"/>
    <w:rsid w:val="00AA28CE"/>
    <w:rsid w:val="00AE1316"/>
    <w:rsid w:val="00AE6014"/>
    <w:rsid w:val="00AF0F39"/>
    <w:rsid w:val="00B4047B"/>
    <w:rsid w:val="00B550D8"/>
    <w:rsid w:val="00B76D6C"/>
    <w:rsid w:val="00BA39EC"/>
    <w:rsid w:val="00BA451B"/>
    <w:rsid w:val="00BC6C9C"/>
    <w:rsid w:val="00BE7CEC"/>
    <w:rsid w:val="00C12A50"/>
    <w:rsid w:val="00C27EF7"/>
    <w:rsid w:val="00C56FA6"/>
    <w:rsid w:val="00C72FE2"/>
    <w:rsid w:val="00C80544"/>
    <w:rsid w:val="00C959C3"/>
    <w:rsid w:val="00CE337B"/>
    <w:rsid w:val="00D04A68"/>
    <w:rsid w:val="00D32344"/>
    <w:rsid w:val="00D567A6"/>
    <w:rsid w:val="00D61065"/>
    <w:rsid w:val="00D64BFB"/>
    <w:rsid w:val="00D7738A"/>
    <w:rsid w:val="00D86611"/>
    <w:rsid w:val="00D91013"/>
    <w:rsid w:val="00DA3467"/>
    <w:rsid w:val="00DD1627"/>
    <w:rsid w:val="00DD2BB0"/>
    <w:rsid w:val="00DE2CBC"/>
    <w:rsid w:val="00E07A5D"/>
    <w:rsid w:val="00E12214"/>
    <w:rsid w:val="00E22087"/>
    <w:rsid w:val="00E40ED7"/>
    <w:rsid w:val="00E75224"/>
    <w:rsid w:val="00E83B99"/>
    <w:rsid w:val="00EC288D"/>
    <w:rsid w:val="00EF276C"/>
    <w:rsid w:val="00EF2DFD"/>
    <w:rsid w:val="00F15339"/>
    <w:rsid w:val="00F170CE"/>
    <w:rsid w:val="00F263D8"/>
    <w:rsid w:val="00F42024"/>
    <w:rsid w:val="00F43141"/>
    <w:rsid w:val="00F70462"/>
    <w:rsid w:val="00FA4301"/>
    <w:rsid w:val="00FB16F7"/>
    <w:rsid w:val="00FE7901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FF97A"/>
  <w15:chartTrackingRefBased/>
  <w15:docId w15:val="{49C3376B-6A8F-374C-A1DC-E5856480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15607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bhuranda999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0F45C0C-C99A-054D-993F-5F07903B9D7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A9308A7CEB34AA5B64236ED473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65A3-B0E2-794F-97B8-905521A17A14}"/>
      </w:docPartPr>
      <w:docPartBody>
        <w:p w:rsidR="00805C78" w:rsidRDefault="00805C78">
          <w:pPr>
            <w:pStyle w:val="F60A9308A7CEB34AA5B64236ED4733ED"/>
          </w:pPr>
          <w:r>
            <w:t>Objective</w:t>
          </w:r>
        </w:p>
      </w:docPartBody>
    </w:docPart>
    <w:docPart>
      <w:docPartPr>
        <w:name w:val="BB826F9BB5F4E34BA2417AEC0CB8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F3F2-A61D-7143-8028-B977ED7EA283}"/>
      </w:docPartPr>
      <w:docPartBody>
        <w:p w:rsidR="00805C78" w:rsidRDefault="00805C78">
          <w:pPr>
            <w:pStyle w:val="BB826F9BB5F4E34BA2417AEC0CB8F0F4"/>
          </w:pPr>
          <w:r>
            <w:t>Experience</w:t>
          </w:r>
        </w:p>
      </w:docPartBody>
    </w:docPart>
    <w:docPart>
      <w:docPartPr>
        <w:name w:val="A38E174F8AB53945A389E35A3998D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3A863-4067-544F-B6C7-26C0395097F2}"/>
      </w:docPartPr>
      <w:docPartBody>
        <w:p w:rsidR="00805C78" w:rsidRDefault="00805C78">
          <w:pPr>
            <w:pStyle w:val="A38E174F8AB53945A389E35A3998DEC1"/>
          </w:pPr>
          <w:r>
            <w:t>Education</w:t>
          </w:r>
        </w:p>
      </w:docPartBody>
    </w:docPart>
    <w:docPart>
      <w:docPartPr>
        <w:name w:val="27A0514493F0B64ABD472125555B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1ED75-853E-0744-8EC3-6ECBDC0F3D67}"/>
      </w:docPartPr>
      <w:docPartBody>
        <w:p w:rsidR="00805C78" w:rsidRDefault="00805C78">
          <w:pPr>
            <w:pStyle w:val="27A0514493F0B64ABD472125555B0ECB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78"/>
    <w:rsid w:val="003D3789"/>
    <w:rsid w:val="0067325E"/>
    <w:rsid w:val="00805C78"/>
    <w:rsid w:val="00AB7727"/>
    <w:rsid w:val="00AC7231"/>
    <w:rsid w:val="00C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A9308A7CEB34AA5B64236ED4733ED">
    <w:name w:val="F60A9308A7CEB34AA5B64236ED4733ED"/>
  </w:style>
  <w:style w:type="paragraph" w:customStyle="1" w:styleId="BB826F9BB5F4E34BA2417AEC0CB8F0F4">
    <w:name w:val="BB826F9BB5F4E34BA2417AEC0CB8F0F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A38E174F8AB53945A389E35A3998DEC1">
    <w:name w:val="A38E174F8AB53945A389E35A3998DEC1"/>
  </w:style>
  <w:style w:type="paragraph" w:customStyle="1" w:styleId="27A0514493F0B64ABD472125555B0ECB">
    <w:name w:val="27A0514493F0B64ABD472125555B0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%7b20F45C0C-C99A-054D-993F-5F07903B9D79%7dtf50002018.dotx</Template>
  <TotalTime>1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bhuranda</dc:creator>
  <cp:keywords/>
  <dc:description/>
  <cp:lastModifiedBy>Harsh bhuranda</cp:lastModifiedBy>
  <cp:revision>2</cp:revision>
  <dcterms:created xsi:type="dcterms:W3CDTF">2021-12-26T12:27:00Z</dcterms:created>
  <dcterms:modified xsi:type="dcterms:W3CDTF">2021-12-26T12:27:00Z</dcterms:modified>
</cp:coreProperties>
</file>