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2D73D6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B66A9C" w:rsidRDefault="003744E6" w:rsidP="00913946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monalisha debnath</w:t>
            </w:r>
          </w:p>
          <w:p w:rsidR="002D73D6" w:rsidRDefault="00797593" w:rsidP="00913946">
            <w:pPr>
              <w:pStyle w:val="ContactInfo"/>
              <w:contextualSpacing w:val="0"/>
            </w:pPr>
            <w:sdt>
              <w:sdtPr>
                <w:alias w:val="Enter address:"/>
                <w:tag w:val="Enter address:"/>
                <w:id w:val="352083995"/>
                <w:placeholder>
                  <w:docPart w:val="0F7C7E9935EB43FDBDC18E10BE135114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Address</w:t>
                </w:r>
              </w:sdtContent>
            </w:sdt>
            <w:r w:rsidR="002D73D6">
              <w:t xml:space="preserve"> – 191, ARABINDO BASU NAGAR SARSUNA KOL-700061</w:t>
            </w:r>
          </w:p>
          <w:p w:rsidR="00692703" w:rsidRPr="00CF1A49" w:rsidRDefault="00692703" w:rsidP="00913946">
            <w:pPr>
              <w:pStyle w:val="ContactInfo"/>
              <w:contextualSpacing w:val="0"/>
            </w:pPr>
            <w:r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BBBE0694870E49CAAFA93CE42BF632C1"/>
                </w:placeholder>
                <w:temporary/>
                <w:showingPlcHdr/>
                <w15:appearance w15:val="hidden"/>
              </w:sdtPr>
              <w:sdtEndPr/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sdt>
              <w:sdtPr>
                <w:alias w:val="Enter phone:"/>
                <w:tag w:val="Enter phone:"/>
                <w:id w:val="-1993482697"/>
                <w:placeholder>
                  <w:docPart w:val="065B20CDB2D6494BA4B8A0F5E44CB5FC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Phone</w:t>
                </w:r>
              </w:sdtContent>
            </w:sdt>
            <w:r w:rsidR="002D73D6">
              <w:t xml:space="preserve"> </w:t>
            </w:r>
            <w:r w:rsidR="00C71A0B">
              <w:t>–</w:t>
            </w:r>
            <w:r w:rsidR="002D73D6">
              <w:t xml:space="preserve"> 8420086364</w:t>
            </w:r>
            <w:r w:rsidR="00C71A0B">
              <w:t>,7003714299</w:t>
            </w:r>
          </w:p>
          <w:p w:rsidR="00692703" w:rsidRPr="00CF1A49" w:rsidRDefault="00797593" w:rsidP="002D73D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4362AB74A25544F4AD3F6F206885A8F0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E1DCD584D46C4237B401978F9C07446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7C7EEC">
              <w:t>debanthmona25</w:t>
            </w:r>
            <w:r w:rsidR="002D73D6">
              <w:t>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2D73D6" w:rsidRPr="007C7EEC" w:rsidRDefault="00C71A0B" w:rsidP="00C874D9">
            <w:pPr>
              <w:contextualSpacing w:val="0"/>
              <w:rPr>
                <w:rFonts w:asciiTheme="majorHAnsi" w:hAnsiTheme="majorHAnsi"/>
                <w:sz w:val="24"/>
                <w:szCs w:val="24"/>
              </w:rPr>
            </w:pPr>
            <w:r w:rsidRPr="007C7EEC">
              <w:rPr>
                <w:rFonts w:asciiTheme="majorHAnsi" w:hAnsiTheme="majorHAnsi"/>
                <w:color w:val="262626" w:themeColor="text1" w:themeTint="D9"/>
                <w:sz w:val="24"/>
                <w:szCs w:val="24"/>
              </w:rPr>
              <w:t xml:space="preserve">To be part of an organization and to gather knowledge and experience </w:t>
            </w:r>
            <w:r w:rsidR="00977077" w:rsidRPr="007C7EEC">
              <w:rPr>
                <w:rFonts w:asciiTheme="majorHAnsi" w:hAnsiTheme="majorHAnsi"/>
                <w:color w:val="262626" w:themeColor="text1" w:themeTint="D9"/>
                <w:sz w:val="24"/>
                <w:szCs w:val="24"/>
              </w:rPr>
              <w:t>through the opportunity provided and to contribute to the organizational objective.</w:t>
            </w:r>
          </w:p>
        </w:tc>
      </w:tr>
    </w:tbl>
    <w:p w:rsidR="004E01EB" w:rsidRPr="00CF1A49" w:rsidRDefault="00C71A0B" w:rsidP="004E01EB">
      <w:pPr>
        <w:pStyle w:val="Heading1"/>
      </w:pPr>
      <w:r>
        <w:t xml:space="preserve"> 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B66A9C">
        <w:trPr>
          <w:trHeight w:val="735"/>
        </w:trPr>
        <w:tc>
          <w:tcPr>
            <w:tcW w:w="9355" w:type="dxa"/>
          </w:tcPr>
          <w:p w:rsidR="001D0BF1" w:rsidRPr="00E97843" w:rsidRDefault="001D0BF1" w:rsidP="001D0BF1">
            <w:pPr>
              <w:pStyle w:val="Heading2"/>
              <w:contextualSpacing w:val="0"/>
              <w:outlineLvl w:val="1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F1A49">
              <w:t xml:space="preserve"> </w:t>
            </w:r>
            <w:sdt>
              <w:sdtPr>
                <w:rPr>
                  <w:rStyle w:val="SubtleReference"/>
                  <w:rFonts w:ascii="Times New Roman" w:hAnsi="Times New Roman" w:cs="Times New Roman"/>
                  <w:b/>
                  <w:sz w:val="28"/>
                  <w:szCs w:val="28"/>
                </w:rPr>
                <w:alias w:val="Enter company 1:"/>
                <w:tag w:val="Enter company 1:"/>
                <w:id w:val="-1746411152"/>
                <w:placeholder>
                  <w:docPart w:val="2E2820C6E15A4678A11D34A46347374C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 w:val="0"/>
                  <w:smallCaps w:val="0"/>
                  <w:color w:val="1D824C" w:themeColor="accent1"/>
                </w:rPr>
              </w:sdtEndPr>
              <w:sdtContent>
                <w:r w:rsidR="00D66A52" w:rsidRPr="00E97843">
                  <w:rPr>
                    <w:rStyle w:val="SubtleReference"/>
                    <w:rFonts w:ascii="Times New Roman" w:hAnsi="Times New Roman" w:cs="Times New Roman"/>
                    <w:b/>
                    <w:sz w:val="28"/>
                    <w:szCs w:val="28"/>
                  </w:rPr>
                  <w:t>Company</w:t>
                </w:r>
              </w:sdtContent>
            </w:sdt>
            <w:r w:rsidR="00B955F5" w:rsidRPr="00E97843">
              <w:rPr>
                <w:rStyle w:val="SubtleReference"/>
                <w:rFonts w:ascii="Times New Roman" w:hAnsi="Times New Roman" w:cs="Times New Roman"/>
                <w:b/>
                <w:sz w:val="28"/>
                <w:szCs w:val="28"/>
              </w:rPr>
              <w:t xml:space="preserve">- spicejet ltd </w:t>
            </w:r>
          </w:p>
          <w:p w:rsidR="00977077" w:rsidRPr="000320A0" w:rsidRDefault="00E55BCF" w:rsidP="00977077">
            <w:pPr>
              <w:contextualSpacing w:val="0"/>
              <w:rPr>
                <w:b/>
                <w:sz w:val="28"/>
                <w:szCs w:val="28"/>
              </w:rPr>
            </w:pPr>
            <w:r w:rsidRPr="000320A0">
              <w:rPr>
                <w:b/>
                <w:sz w:val="28"/>
                <w:szCs w:val="28"/>
              </w:rPr>
              <w:t>From</w:t>
            </w:r>
            <w:r w:rsidR="00977077" w:rsidRPr="000320A0">
              <w:rPr>
                <w:b/>
                <w:sz w:val="28"/>
                <w:szCs w:val="28"/>
              </w:rPr>
              <w:t xml:space="preserve"> 14</w:t>
            </w:r>
            <w:r w:rsidR="00977077" w:rsidRPr="000320A0">
              <w:rPr>
                <w:b/>
                <w:sz w:val="28"/>
                <w:szCs w:val="28"/>
                <w:vertAlign w:val="superscript"/>
              </w:rPr>
              <w:t>th</w:t>
            </w:r>
            <w:r w:rsidR="00977077" w:rsidRPr="000320A0">
              <w:rPr>
                <w:b/>
                <w:sz w:val="28"/>
                <w:szCs w:val="28"/>
              </w:rPr>
              <w:t xml:space="preserve"> march 2019 to 03</w:t>
            </w:r>
            <w:r w:rsidR="00977077" w:rsidRPr="000320A0">
              <w:rPr>
                <w:b/>
                <w:sz w:val="28"/>
                <w:szCs w:val="28"/>
                <w:vertAlign w:val="superscript"/>
              </w:rPr>
              <w:t>rd</w:t>
            </w:r>
            <w:r w:rsidR="00977077" w:rsidRPr="000320A0">
              <w:rPr>
                <w:b/>
                <w:sz w:val="28"/>
                <w:szCs w:val="28"/>
              </w:rPr>
              <w:t xml:space="preserve"> </w:t>
            </w:r>
            <w:r w:rsidRPr="000320A0">
              <w:rPr>
                <w:b/>
                <w:sz w:val="28"/>
                <w:szCs w:val="28"/>
              </w:rPr>
              <w:t>December 2020</w:t>
            </w:r>
          </w:p>
          <w:p w:rsidR="00E55BCF" w:rsidRPr="000320A0" w:rsidRDefault="00E55BCF" w:rsidP="00977077">
            <w:pPr>
              <w:contextualSpacing w:val="0"/>
              <w:rPr>
                <w:sz w:val="28"/>
                <w:szCs w:val="28"/>
              </w:rPr>
            </w:pPr>
          </w:p>
          <w:p w:rsidR="00BC2DAD" w:rsidRPr="00CF1A49" w:rsidRDefault="00BC2DAD" w:rsidP="00977077">
            <w:pPr>
              <w:contextualSpacing w:val="0"/>
            </w:pPr>
            <w:r w:rsidRPr="000320A0">
              <w:rPr>
                <w:b/>
                <w:i/>
                <w:sz w:val="28"/>
                <w:szCs w:val="28"/>
              </w:rPr>
              <w:t>JOB ROLE</w:t>
            </w:r>
            <w:r w:rsidRPr="000320A0">
              <w:rPr>
                <w:sz w:val="28"/>
                <w:szCs w:val="28"/>
              </w:rPr>
              <w:t xml:space="preserve">- </w:t>
            </w:r>
            <w:r w:rsidR="00BB00B8" w:rsidRPr="007C7EEC">
              <w:rPr>
                <w:rFonts w:asciiTheme="majorHAnsi" w:hAnsiTheme="majorHAnsi" w:cs="Times New Roman"/>
                <w:color w:val="262626" w:themeColor="text1" w:themeTint="D9"/>
                <w:sz w:val="28"/>
                <w:szCs w:val="28"/>
              </w:rPr>
              <w:t>Main role is safeguarding civil aviation against acts an unlawful interference</w:t>
            </w:r>
            <w:r w:rsidR="003C0788" w:rsidRPr="007C7EEC">
              <w:rPr>
                <w:rFonts w:asciiTheme="majorHAnsi" w:hAnsiTheme="majorHAnsi" w:cs="Times New Roman"/>
                <w:color w:val="262626" w:themeColor="text1" w:themeTint="D9"/>
                <w:sz w:val="28"/>
                <w:szCs w:val="28"/>
              </w:rPr>
              <w:t>, Apart from that</w:t>
            </w:r>
            <w:r w:rsidR="00BB00B8" w:rsidRPr="007C7EEC">
              <w:rPr>
                <w:rFonts w:asciiTheme="majorHAnsi" w:hAnsiTheme="majorHAnsi" w:cs="Times New Roman"/>
                <w:color w:val="262626" w:themeColor="text1" w:themeTint="D9"/>
                <w:sz w:val="28"/>
                <w:szCs w:val="28"/>
              </w:rPr>
              <w:t xml:space="preserve"> providing assessment to passenger,</w:t>
            </w:r>
            <w:r w:rsidR="003C0788" w:rsidRPr="007C7EEC">
              <w:rPr>
                <w:rFonts w:asciiTheme="majorHAnsi" w:hAnsiTheme="majorHAnsi" w:cs="Times New Roman"/>
                <w:color w:val="262626" w:themeColor="text1" w:themeTint="D9"/>
                <w:sz w:val="28"/>
                <w:szCs w:val="28"/>
              </w:rPr>
              <w:t xml:space="preserve"> passenger security,</w:t>
            </w:r>
            <w:r w:rsidR="00BB00B8" w:rsidRPr="007C7EEC">
              <w:rPr>
                <w:rFonts w:asciiTheme="majorHAnsi" w:hAnsiTheme="majorHAnsi" w:cs="Times New Roman"/>
                <w:color w:val="262626" w:themeColor="text1" w:themeTint="D9"/>
                <w:sz w:val="28"/>
                <w:szCs w:val="28"/>
              </w:rPr>
              <w:t xml:space="preserve"> passenger reconciling, baggage reconciling, </w:t>
            </w:r>
            <w:r w:rsidR="003C0788" w:rsidRPr="007C7EEC">
              <w:rPr>
                <w:rFonts w:asciiTheme="majorHAnsi" w:hAnsiTheme="majorHAnsi" w:cs="Times New Roman"/>
                <w:color w:val="262626" w:themeColor="text1" w:themeTint="D9"/>
                <w:sz w:val="28"/>
                <w:szCs w:val="28"/>
              </w:rPr>
              <w:t xml:space="preserve">giving wing walk, </w:t>
            </w:r>
            <w:r w:rsidR="00187965" w:rsidRPr="007C7EEC">
              <w:rPr>
                <w:rFonts w:asciiTheme="majorHAnsi" w:hAnsiTheme="majorHAnsi" w:cs="Times New Roman"/>
                <w:color w:val="262626" w:themeColor="text1" w:themeTint="D9"/>
                <w:sz w:val="28"/>
                <w:szCs w:val="28"/>
              </w:rPr>
              <w:t>releasing the flight etc.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F61DF9" w:rsidP="00B66A9C">
            <w:pPr>
              <w:pStyle w:val="Heading3"/>
              <w:contextualSpacing w:val="0"/>
              <w:outlineLvl w:val="2"/>
            </w:pPr>
          </w:p>
          <w:p w:rsidR="00F61DF9" w:rsidRDefault="000320A0" w:rsidP="000320A0">
            <w:pPr>
              <w:tabs>
                <w:tab w:val="left" w:pos="2857"/>
              </w:tabs>
            </w:pPr>
            <w:r>
              <w:tab/>
            </w:r>
          </w:p>
        </w:tc>
      </w:tr>
    </w:tbl>
    <w:sdt>
      <w:sdtPr>
        <w:alias w:val="Education:"/>
        <w:tag w:val="Education:"/>
        <w:id w:val="-1908763273"/>
        <w:placeholder>
          <w:docPart w:val="076FDA3C3E0142E78AEE1ED45EB5A471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1D0BF1" w:rsidP="001D0BF1">
            <w:pPr>
              <w:pStyle w:val="Heading3"/>
              <w:contextualSpacing w:val="0"/>
              <w:outlineLvl w:val="2"/>
            </w:pPr>
            <w:r w:rsidRPr="00CF1A49">
              <w:t xml:space="preserve"> </w:t>
            </w:r>
            <w:sdt>
              <w:sdtPr>
                <w:alias w:val="Enter year of school 1:"/>
                <w:tag w:val="Enter year of school 1:"/>
                <w:id w:val="871491248"/>
                <w:placeholder>
                  <w:docPart w:val="50EF1912A5424C619591D8625ABF479C"/>
                </w:placeholder>
                <w:temporary/>
                <w:showingPlcHdr/>
                <w15:appearance w15:val="hidden"/>
              </w:sdtPr>
              <w:sdtEndPr/>
              <w:sdtContent>
                <w:r w:rsidRPr="00CF1A49">
                  <w:t>Year</w:t>
                </w:r>
              </w:sdtContent>
            </w:sdt>
            <w:r w:rsidR="002F1BF6">
              <w:t xml:space="preserve"> </w:t>
            </w:r>
            <w:r w:rsidR="00C71A0B">
              <w:t>–</w:t>
            </w:r>
            <w:r w:rsidR="002F1BF6">
              <w:t xml:space="preserve"> 2010</w:t>
            </w:r>
          </w:p>
          <w:p w:rsidR="001D0BF1" w:rsidRDefault="00797593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sdt>
              <w:sdtPr>
                <w:rPr>
                  <w:b w:val="0"/>
                  <w:smallCaps/>
                  <w:color w:val="595959" w:themeColor="text1" w:themeTint="A6"/>
                </w:rPr>
                <w:alias w:val="Enter degree title 1:"/>
                <w:tag w:val="Enter degree title 1:"/>
                <w:id w:val="-769307449"/>
                <w:placeholder>
                  <w:docPart w:val="1124B7E3DF624903BDA54A4DBFFBEEA9"/>
                </w:placeholder>
                <w:temporary/>
                <w:showingPlcHdr/>
                <w15:appearance w15:val="hidden"/>
              </w:sdtPr>
              <w:sdtEndPr>
                <w:rPr>
                  <w:b/>
                  <w:smallCaps w:val="0"/>
                  <w:color w:val="1D824C" w:themeColor="accent1"/>
                </w:rPr>
              </w:sdtEndPr>
              <w:sdtContent>
                <w:r w:rsidR="001D0BF1" w:rsidRPr="00CF1A49">
                  <w:t>Degree Title</w:t>
                </w:r>
              </w:sdtContent>
            </w:sdt>
            <w:r w:rsidR="00C71A0B">
              <w:t xml:space="preserve"> </w:t>
            </w:r>
            <w:r w:rsidR="00C71A0B" w:rsidRPr="00F95BCC">
              <w:rPr>
                <w:color w:val="262626" w:themeColor="text1" w:themeTint="D9"/>
              </w:rPr>
              <w:t>- matriculation</w:t>
            </w:r>
            <w:r w:rsidR="001D0BF1" w:rsidRPr="00CF1A49">
              <w:t xml:space="preserve">, </w:t>
            </w:r>
            <w:r w:rsidR="002F1BF6">
              <w:rPr>
                <w:rStyle w:val="SubtleReference"/>
              </w:rPr>
              <w:t>board - w.b.b.s.e.</w:t>
            </w:r>
          </w:p>
          <w:p w:rsidR="002F1BF6" w:rsidRPr="007C7EEC" w:rsidRDefault="002F1BF6" w:rsidP="001D0BF1">
            <w:pPr>
              <w:pStyle w:val="Heading2"/>
              <w:contextualSpacing w:val="0"/>
              <w:outlineLvl w:val="1"/>
              <w:rPr>
                <w:color w:val="262626" w:themeColor="text1" w:themeTint="D9"/>
                <w:sz w:val="22"/>
                <w:szCs w:val="22"/>
              </w:rPr>
            </w:pPr>
            <w:r w:rsidRPr="007C7EEC">
              <w:rPr>
                <w:rStyle w:val="SubtleReference"/>
                <w:color w:val="262626" w:themeColor="text1" w:themeTint="D9"/>
                <w:sz w:val="22"/>
                <w:szCs w:val="22"/>
              </w:rPr>
              <w:t>SCHOOL – SARSUNA GIRLS’ HIGH SCHOOL</w:t>
            </w:r>
          </w:p>
          <w:p w:rsidR="007538DC" w:rsidRPr="00CF1A49" w:rsidRDefault="002F1BF6" w:rsidP="002F1BF6">
            <w:pPr>
              <w:contextualSpacing w:val="0"/>
            </w:pPr>
            <w:r w:rsidRPr="007C7EEC">
              <w:rPr>
                <w:color w:val="262626" w:themeColor="text1" w:themeTint="D9"/>
              </w:rPr>
              <w:t>PERCENTAGE (%) - 60%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F61DF9" w:rsidP="00F61DF9">
            <w:pPr>
              <w:pStyle w:val="Heading3"/>
              <w:contextualSpacing w:val="0"/>
              <w:outlineLvl w:val="2"/>
            </w:pPr>
            <w:r w:rsidRPr="00CF1A49">
              <w:t xml:space="preserve"> </w:t>
            </w:r>
            <w:sdt>
              <w:sdtPr>
                <w:alias w:val="Enter year of school 2:"/>
                <w:tag w:val="Enter year of school 2:"/>
                <w:id w:val="-921796915"/>
                <w:placeholder>
                  <w:docPart w:val="76CEB5EC42C140EDA8720F8AD0309137"/>
                </w:placeholder>
                <w:temporary/>
                <w:showingPlcHdr/>
                <w15:appearance w15:val="hidden"/>
              </w:sdtPr>
              <w:sdtEndPr/>
              <w:sdtContent>
                <w:r w:rsidRPr="00CF1A49">
                  <w:t>Year</w:t>
                </w:r>
              </w:sdtContent>
            </w:sdt>
            <w:r w:rsidR="002F1BF6">
              <w:t xml:space="preserve"> </w:t>
            </w:r>
            <w:r w:rsidR="000320A0">
              <w:t>–</w:t>
            </w:r>
            <w:r w:rsidR="002F1BF6">
              <w:t xml:space="preserve"> 2012</w:t>
            </w:r>
          </w:p>
          <w:p w:rsidR="00F61DF9" w:rsidRPr="00CF1A49" w:rsidRDefault="00797593" w:rsidP="00F61DF9">
            <w:pPr>
              <w:pStyle w:val="Heading2"/>
              <w:contextualSpacing w:val="0"/>
              <w:outlineLvl w:val="1"/>
            </w:pPr>
            <w:sdt>
              <w:sdtPr>
                <w:alias w:val="Enter degree title 2:"/>
                <w:tag w:val="Enter degree title 2:"/>
                <w:id w:val="-736860556"/>
                <w:placeholder>
                  <w:docPart w:val="EF462174F3EA4192AF7BABFF46125B3F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CF1A49">
                  <w:t>Degree Title</w:t>
                </w:r>
              </w:sdtContent>
            </w:sdt>
            <w:r w:rsidR="002F1BF6">
              <w:t xml:space="preserve"> </w:t>
            </w:r>
            <w:r w:rsidR="002F1BF6" w:rsidRPr="00F95BCC">
              <w:rPr>
                <w:color w:val="262626" w:themeColor="text1" w:themeTint="D9"/>
              </w:rPr>
              <w:t>– h.s</w:t>
            </w:r>
            <w:r w:rsidR="00F61DF9" w:rsidRPr="00F95BCC">
              <w:rPr>
                <w:color w:val="262626" w:themeColor="text1" w:themeTint="D9"/>
              </w:rPr>
              <w:t>,</w:t>
            </w:r>
            <w:r w:rsidR="00F61DF9" w:rsidRPr="00CF1A49">
              <w:t xml:space="preserve"> </w:t>
            </w:r>
            <w:r w:rsidR="002F1BF6">
              <w:rPr>
                <w:rStyle w:val="SubtleReference"/>
              </w:rPr>
              <w:t>board – w.b.c.h.s.e.</w:t>
            </w:r>
          </w:p>
          <w:p w:rsidR="00F61DF9" w:rsidRPr="007C7EEC" w:rsidRDefault="002F1BF6" w:rsidP="002F1BF6">
            <w:pPr>
              <w:rPr>
                <w:color w:val="262626" w:themeColor="text1" w:themeTint="D9"/>
              </w:rPr>
            </w:pPr>
            <w:r w:rsidRPr="007C7EEC">
              <w:rPr>
                <w:color w:val="262626" w:themeColor="text1" w:themeTint="D9"/>
              </w:rPr>
              <w:t>SCHOOL – SARSUNA GIRLS’ HIGH SCHOOL</w:t>
            </w:r>
          </w:p>
          <w:p w:rsidR="002F1BF6" w:rsidRPr="007C7EEC" w:rsidRDefault="002F1BF6" w:rsidP="002F1BF6">
            <w:pPr>
              <w:rPr>
                <w:color w:val="262626" w:themeColor="text1" w:themeTint="D9"/>
              </w:rPr>
            </w:pPr>
            <w:r w:rsidRPr="007C7EEC">
              <w:rPr>
                <w:color w:val="262626" w:themeColor="text1" w:themeTint="D9"/>
              </w:rPr>
              <w:t>PERCENTAGE (%) – 60%</w:t>
            </w:r>
          </w:p>
          <w:p w:rsidR="002F1BF6" w:rsidRDefault="002F1BF6" w:rsidP="002F1BF6"/>
          <w:p w:rsidR="00C874D9" w:rsidRDefault="00C874D9" w:rsidP="002F1BF6">
            <w:r>
              <w:rPr>
                <w:b/>
              </w:rPr>
              <w:t>YEAR – 2015</w:t>
            </w:r>
            <w:r>
              <w:t xml:space="preserve"> </w:t>
            </w:r>
          </w:p>
          <w:p w:rsidR="002F1BF6" w:rsidRDefault="00B955F5" w:rsidP="002F1BF6">
            <w:pPr>
              <w:rPr>
                <w:sz w:val="28"/>
                <w:szCs w:val="28"/>
              </w:rPr>
            </w:pPr>
            <w:r>
              <w:rPr>
                <w:b/>
                <w:color w:val="1D824C" w:themeColor="accent1"/>
                <w:sz w:val="28"/>
                <w:szCs w:val="28"/>
              </w:rPr>
              <w:t xml:space="preserve">DEGREE TITLE </w:t>
            </w:r>
            <w:r w:rsidRPr="00F95BCC">
              <w:rPr>
                <w:b/>
                <w:color w:val="262626" w:themeColor="text1" w:themeTint="D9"/>
                <w:sz w:val="28"/>
                <w:szCs w:val="28"/>
              </w:rPr>
              <w:t>– B.A</w:t>
            </w:r>
            <w:r w:rsidR="00C874D9" w:rsidRPr="00F95BCC">
              <w:rPr>
                <w:b/>
                <w:color w:val="262626" w:themeColor="text1" w:themeTint="D9"/>
                <w:sz w:val="28"/>
                <w:szCs w:val="28"/>
              </w:rPr>
              <w:t>,</w:t>
            </w:r>
            <w:r w:rsidR="00C874D9" w:rsidRPr="00C874D9">
              <w:rPr>
                <w:b/>
                <w:color w:val="1D824C" w:themeColor="accent1"/>
              </w:rPr>
              <w:t xml:space="preserve"> </w:t>
            </w:r>
            <w:r w:rsidR="004C0E01">
              <w:rPr>
                <w:sz w:val="28"/>
                <w:szCs w:val="28"/>
              </w:rPr>
              <w:t>UNIVERSITY – CALCUTTA UNIVERS</w:t>
            </w:r>
            <w:r w:rsidR="003744E6">
              <w:rPr>
                <w:sz w:val="28"/>
                <w:szCs w:val="28"/>
              </w:rPr>
              <w:t>I</w:t>
            </w:r>
            <w:r w:rsidR="00C874D9">
              <w:rPr>
                <w:sz w:val="28"/>
                <w:szCs w:val="28"/>
              </w:rPr>
              <w:t>TY</w:t>
            </w:r>
          </w:p>
          <w:p w:rsidR="00C874D9" w:rsidRPr="007C7EEC" w:rsidRDefault="004C0E01" w:rsidP="002F1BF6">
            <w:pPr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COLLE</w:t>
            </w:r>
            <w:r w:rsidR="00C874D9" w:rsidRPr="007C7EEC">
              <w:rPr>
                <w:color w:val="262626" w:themeColor="text1" w:themeTint="D9"/>
                <w:sz w:val="24"/>
                <w:szCs w:val="24"/>
              </w:rPr>
              <w:t>GE – VIVEKANANDA COLLEGE</w:t>
            </w:r>
          </w:p>
          <w:p w:rsidR="00C874D9" w:rsidRPr="007C7EEC" w:rsidRDefault="00C874D9" w:rsidP="002F1BF6">
            <w:pPr>
              <w:rPr>
                <w:color w:val="262626" w:themeColor="text1" w:themeTint="D9"/>
                <w:sz w:val="24"/>
                <w:szCs w:val="24"/>
              </w:rPr>
            </w:pPr>
            <w:r w:rsidRPr="007C7EEC">
              <w:rPr>
                <w:color w:val="262626" w:themeColor="text1" w:themeTint="D9"/>
                <w:sz w:val="24"/>
                <w:szCs w:val="24"/>
              </w:rPr>
              <w:t>PERCENTAGE (%) – 41%</w:t>
            </w:r>
          </w:p>
          <w:p w:rsidR="00C874D9" w:rsidRDefault="00C874D9" w:rsidP="002F1BF6">
            <w:pPr>
              <w:rPr>
                <w:b/>
              </w:rPr>
            </w:pPr>
          </w:p>
          <w:p w:rsidR="00C874D9" w:rsidRPr="00C874D9" w:rsidRDefault="00C874D9" w:rsidP="002F1BF6">
            <w:pPr>
              <w:rPr>
                <w:b/>
              </w:rPr>
            </w:pPr>
          </w:p>
        </w:tc>
      </w:tr>
    </w:tbl>
    <w:p w:rsidR="00486277" w:rsidRPr="00CF1A49" w:rsidRDefault="00C874D9" w:rsidP="00486277">
      <w:pPr>
        <w:pStyle w:val="Heading1"/>
      </w:pPr>
      <w:r>
        <w:lastRenderedPageBreak/>
        <w:t xml:space="preserve">COMPUTER </w:t>
      </w:r>
      <w:sdt>
        <w:sdtPr>
          <w:alias w:val="Skills:"/>
          <w:tag w:val="Skills:"/>
          <w:id w:val="-1392877668"/>
          <w:placeholder>
            <w:docPart w:val="143827F675A3457DBBA9C16DB3941201"/>
          </w:placeholder>
          <w:temporary/>
          <w:showingPlcHdr/>
          <w15:appearance w15:val="hidden"/>
        </w:sdtPr>
        <w:sdtEndPr/>
        <w:sdtContent>
          <w:r w:rsidR="00486277" w:rsidRPr="00CF1A49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C874D9" w:rsidRPr="003C0788" w:rsidRDefault="003744E6" w:rsidP="003C0788">
            <w:pPr>
              <w:pStyle w:val="ListBulle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MICROSOFT WORD</w:t>
            </w:r>
          </w:p>
        </w:tc>
        <w:tc>
          <w:tcPr>
            <w:tcW w:w="4675" w:type="dxa"/>
            <w:tcMar>
              <w:left w:w="360" w:type="dxa"/>
            </w:tcMar>
          </w:tcPr>
          <w:p w:rsidR="001E3120" w:rsidRPr="006E1507" w:rsidRDefault="001E3120" w:rsidP="00C874D9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  <w:tr w:rsidR="003C0788" w:rsidRPr="006E1507" w:rsidTr="00CF1A49">
        <w:tc>
          <w:tcPr>
            <w:tcW w:w="4675" w:type="dxa"/>
          </w:tcPr>
          <w:p w:rsidR="003C0788" w:rsidRDefault="003744E6" w:rsidP="003C0788">
            <w:pPr>
              <w:pStyle w:val="ListBulle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MICROSOFT EXCEL</w:t>
            </w:r>
          </w:p>
          <w:p w:rsidR="00196361" w:rsidRDefault="003C0788" w:rsidP="00196361">
            <w:pPr>
              <w:pStyle w:val="ListBulle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POWERPO</w:t>
            </w:r>
            <w:r w:rsidR="00CE299B">
              <w:rPr>
                <w:b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NT</w:t>
            </w:r>
          </w:p>
          <w:p w:rsidR="00196361" w:rsidRDefault="003744E6" w:rsidP="00196361">
            <w:pPr>
              <w:pStyle w:val="ListBulle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OPERATING SYSTEM - WINDOWS</w:t>
            </w:r>
          </w:p>
          <w:p w:rsidR="00196361" w:rsidRDefault="00196361" w:rsidP="000320A0">
            <w:pPr>
              <w:pStyle w:val="ListBullet"/>
              <w:numPr>
                <w:ilvl w:val="0"/>
                <w:numId w:val="0"/>
              </w:numPr>
              <w:ind w:left="360"/>
              <w:rPr>
                <w:b/>
                <w:sz w:val="24"/>
                <w:szCs w:val="24"/>
              </w:rPr>
            </w:pPr>
          </w:p>
          <w:p w:rsidR="00196361" w:rsidRDefault="00196361" w:rsidP="00196361">
            <w:pPr>
              <w:pStyle w:val="ListBulle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</w:p>
          <w:p w:rsidR="00F17CA7" w:rsidRDefault="00196361" w:rsidP="00196361">
            <w:pPr>
              <w:pStyle w:val="ListBullet"/>
              <w:numPr>
                <w:ilvl w:val="0"/>
                <w:numId w:val="0"/>
              </w:numPr>
              <w:rPr>
                <w:rFonts w:ascii="Aparajita" w:hAnsi="Aparajita" w:cs="Aparajita"/>
                <w:b/>
                <w:color w:val="161616" w:themeColor="text2"/>
                <w:sz w:val="36"/>
                <w:szCs w:val="36"/>
              </w:rPr>
            </w:pPr>
            <w:r w:rsidRPr="00F17CA7">
              <w:rPr>
                <w:rFonts w:ascii="Aparajita" w:hAnsi="Aparajita" w:cs="Aparajita"/>
                <w:b/>
                <w:color w:val="161616" w:themeColor="text2"/>
                <w:sz w:val="36"/>
                <w:szCs w:val="36"/>
              </w:rPr>
              <w:t>CERTIFICATION</w:t>
            </w:r>
            <w:r w:rsidR="00F17CA7">
              <w:rPr>
                <w:rFonts w:ascii="Aparajita" w:hAnsi="Aparajita" w:cs="Aparajita"/>
                <w:b/>
                <w:color w:val="161616" w:themeColor="text2"/>
                <w:sz w:val="36"/>
                <w:szCs w:val="36"/>
              </w:rPr>
              <w:t xml:space="preserve"> </w:t>
            </w:r>
          </w:p>
          <w:p w:rsidR="003C0788" w:rsidRPr="00F95BCC" w:rsidRDefault="00BB74B0" w:rsidP="000320A0">
            <w:pPr>
              <w:pStyle w:val="ListBullet"/>
              <w:numPr>
                <w:ilvl w:val="0"/>
                <w:numId w:val="14"/>
              </w:num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color w:val="404040" w:themeColor="text1" w:themeTint="BF"/>
                <w:sz w:val="24"/>
                <w:szCs w:val="24"/>
              </w:rPr>
              <w:t xml:space="preserve">DIPLOMA IN COMPUTER </w:t>
            </w:r>
            <w:r w:rsidR="00F17CA7" w:rsidRPr="00F95BCC">
              <w:rPr>
                <w:rFonts w:asciiTheme="majorHAnsi" w:hAnsiTheme="majorHAnsi" w:cs="Times New Roman"/>
                <w:b/>
                <w:color w:val="404040" w:themeColor="text1" w:themeTint="BF"/>
                <w:sz w:val="24"/>
                <w:szCs w:val="24"/>
              </w:rPr>
              <w:t>APPLICATION TEC</w:t>
            </w:r>
            <w:r w:rsidR="004C0E01">
              <w:rPr>
                <w:rFonts w:asciiTheme="majorHAnsi" w:hAnsiTheme="majorHAnsi" w:cs="Times New Roman"/>
                <w:b/>
                <w:color w:val="404040" w:themeColor="text1" w:themeTint="BF"/>
                <w:sz w:val="24"/>
                <w:szCs w:val="24"/>
              </w:rPr>
              <w:t>H</w:t>
            </w:r>
            <w:r w:rsidR="00F17CA7" w:rsidRPr="00F95BCC">
              <w:rPr>
                <w:rFonts w:asciiTheme="majorHAnsi" w:hAnsiTheme="majorHAnsi" w:cs="Times New Roman"/>
                <w:b/>
                <w:color w:val="404040" w:themeColor="text1" w:themeTint="BF"/>
                <w:sz w:val="24"/>
                <w:szCs w:val="24"/>
              </w:rPr>
              <w:t>NOLOGY</w:t>
            </w:r>
          </w:p>
          <w:p w:rsidR="007D4431" w:rsidRPr="00F95BCC" w:rsidRDefault="007D4431" w:rsidP="007D4431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Theme="majorHAnsi" w:hAnsiTheme="majorHAnsi" w:cs="Times New Roman"/>
                <w:b/>
                <w:color w:val="404040" w:themeColor="text1" w:themeTint="BF"/>
                <w:sz w:val="24"/>
                <w:szCs w:val="24"/>
              </w:rPr>
            </w:pPr>
          </w:p>
          <w:p w:rsidR="007D4431" w:rsidRDefault="007D4431" w:rsidP="007D4431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 w:cs="Times New Roman"/>
                <w:b/>
                <w:color w:val="262626" w:themeColor="text1" w:themeTint="D9"/>
                <w:sz w:val="28"/>
                <w:szCs w:val="28"/>
              </w:rPr>
            </w:pPr>
            <w:r w:rsidRPr="007D4431">
              <w:rPr>
                <w:rFonts w:ascii="Times New Roman" w:hAnsi="Times New Roman" w:cs="Times New Roman"/>
                <w:b/>
                <w:color w:val="262626" w:themeColor="text1" w:themeTint="D9"/>
                <w:sz w:val="28"/>
                <w:szCs w:val="28"/>
              </w:rPr>
              <w:t>AVIATION CERTIFICATION</w:t>
            </w:r>
          </w:p>
          <w:p w:rsidR="007D4431" w:rsidRDefault="007D4431" w:rsidP="007D4431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 w:cs="Times New Roman"/>
                <w:b/>
                <w:color w:val="262626" w:themeColor="text1" w:themeTint="D9"/>
                <w:sz w:val="28"/>
                <w:szCs w:val="28"/>
              </w:rPr>
            </w:pPr>
          </w:p>
          <w:p w:rsidR="007D4431" w:rsidRDefault="007D4431" w:rsidP="007D4431">
            <w:pPr>
              <w:pStyle w:val="ListBullet"/>
              <w:numPr>
                <w:ilvl w:val="0"/>
                <w:numId w:val="14"/>
              </w:numPr>
              <w:rPr>
                <w:rFonts w:asciiTheme="majorHAnsi" w:hAnsiTheme="majorHAnsi" w:cs="Times New Roman"/>
                <w:b/>
                <w:color w:val="262626" w:themeColor="text1" w:themeTint="D9"/>
                <w:sz w:val="24"/>
                <w:szCs w:val="24"/>
              </w:rPr>
            </w:pPr>
            <w:r w:rsidRPr="00F95BCC">
              <w:rPr>
                <w:rFonts w:asciiTheme="majorHAnsi" w:hAnsiTheme="majorHAnsi" w:cs="Times New Roman"/>
                <w:b/>
                <w:color w:val="262626" w:themeColor="text1" w:themeTint="D9"/>
                <w:sz w:val="24"/>
                <w:szCs w:val="24"/>
              </w:rPr>
              <w:t>DIPLOMA IN AVIATION HOSPITALITY &amp; AVIATION MANAGEMENT</w:t>
            </w:r>
            <w:r w:rsidR="00F95BCC">
              <w:rPr>
                <w:rFonts w:asciiTheme="majorHAnsi" w:hAnsiTheme="majorHAnsi" w:cs="Times New Roman"/>
                <w:b/>
                <w:color w:val="262626" w:themeColor="text1" w:themeTint="D9"/>
                <w:sz w:val="24"/>
                <w:szCs w:val="24"/>
              </w:rPr>
              <w:t xml:space="preserve"> </w:t>
            </w:r>
          </w:p>
          <w:p w:rsidR="00F95BCC" w:rsidRDefault="00F95BCC" w:rsidP="00F95BCC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Theme="majorHAnsi" w:hAnsiTheme="majorHAnsi" w:cs="Times New Roman"/>
                <w:b/>
                <w:color w:val="262626" w:themeColor="text1" w:themeTint="D9"/>
                <w:sz w:val="24"/>
                <w:szCs w:val="24"/>
              </w:rPr>
            </w:pPr>
          </w:p>
          <w:p w:rsidR="00F95BCC" w:rsidRDefault="00F95BCC" w:rsidP="00F95BCC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Theme="majorHAnsi" w:hAnsiTheme="majorHAnsi" w:cs="Times New Roman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color w:val="262626" w:themeColor="text1" w:themeTint="D9"/>
                <w:sz w:val="24"/>
                <w:szCs w:val="24"/>
              </w:rPr>
              <w:t>PERSONAL SKILLS</w:t>
            </w:r>
          </w:p>
          <w:p w:rsidR="00F95BCC" w:rsidRDefault="00F95BCC" w:rsidP="00F95BCC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Theme="majorHAnsi" w:hAnsiTheme="majorHAnsi" w:cs="Times New Roman"/>
                <w:b/>
                <w:color w:val="262626" w:themeColor="text1" w:themeTint="D9"/>
                <w:sz w:val="24"/>
                <w:szCs w:val="24"/>
              </w:rPr>
            </w:pPr>
          </w:p>
          <w:p w:rsidR="00F95BCC" w:rsidRPr="007C7EEC" w:rsidRDefault="00F95BCC" w:rsidP="00F95BCC">
            <w:pPr>
              <w:pStyle w:val="ListBullet"/>
              <w:numPr>
                <w:ilvl w:val="0"/>
                <w:numId w:val="14"/>
              </w:numPr>
              <w:rPr>
                <w:rFonts w:asciiTheme="majorHAnsi" w:hAnsiTheme="majorHAnsi" w:cs="Times New Roman"/>
                <w:b/>
                <w:color w:val="262626" w:themeColor="text1" w:themeTint="D9"/>
              </w:rPr>
            </w:pPr>
            <w:r w:rsidRPr="007C7EEC">
              <w:rPr>
                <w:rFonts w:asciiTheme="majorHAnsi" w:hAnsiTheme="majorHAnsi" w:cs="Times New Roman"/>
                <w:b/>
                <w:color w:val="262626" w:themeColor="text1" w:themeTint="D9"/>
              </w:rPr>
              <w:t>WI</w:t>
            </w:r>
            <w:r w:rsidR="003744E6">
              <w:rPr>
                <w:rFonts w:asciiTheme="majorHAnsi" w:hAnsiTheme="majorHAnsi" w:cs="Times New Roman"/>
                <w:b/>
                <w:color w:val="262626" w:themeColor="text1" w:themeTint="D9"/>
              </w:rPr>
              <w:t>LLING TO LEARN, TEAM FACILITATOR</w:t>
            </w:r>
            <w:r w:rsidRPr="007C7EEC">
              <w:rPr>
                <w:rFonts w:asciiTheme="majorHAnsi" w:hAnsiTheme="majorHAnsi" w:cs="Times New Roman"/>
                <w:b/>
                <w:color w:val="262626" w:themeColor="text1" w:themeTint="D9"/>
              </w:rPr>
              <w:t xml:space="preserve"> AND HARD WORK.</w:t>
            </w:r>
          </w:p>
          <w:p w:rsidR="00F95BCC" w:rsidRPr="007C7EEC" w:rsidRDefault="00F95BCC" w:rsidP="00F95BCC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Theme="majorHAnsi" w:hAnsiTheme="majorHAnsi" w:cs="Times New Roman"/>
                <w:b/>
                <w:color w:val="262626" w:themeColor="text1" w:themeTint="D9"/>
              </w:rPr>
            </w:pPr>
          </w:p>
          <w:p w:rsidR="00F95BCC" w:rsidRPr="007C7EEC" w:rsidRDefault="003744E6" w:rsidP="00F95BCC">
            <w:pPr>
              <w:pStyle w:val="ListBullet"/>
              <w:numPr>
                <w:ilvl w:val="0"/>
                <w:numId w:val="14"/>
              </w:numPr>
              <w:rPr>
                <w:rFonts w:asciiTheme="majorHAnsi" w:hAnsiTheme="majorHAnsi" w:cs="Times New Roman"/>
                <w:b/>
                <w:color w:val="262626" w:themeColor="text1" w:themeTint="D9"/>
              </w:rPr>
            </w:pPr>
            <w:r>
              <w:rPr>
                <w:rFonts w:asciiTheme="majorHAnsi" w:hAnsiTheme="majorHAnsi" w:cs="Times New Roman"/>
                <w:b/>
                <w:color w:val="262626" w:themeColor="text1" w:themeTint="D9"/>
              </w:rPr>
              <w:t>ENTHUSIASTIC</w:t>
            </w:r>
            <w:r w:rsidR="00F95BCC" w:rsidRPr="007C7EEC">
              <w:rPr>
                <w:rFonts w:asciiTheme="majorHAnsi" w:hAnsiTheme="majorHAnsi" w:cs="Times New Roman"/>
                <w:b/>
                <w:color w:val="262626" w:themeColor="text1" w:themeTint="D9"/>
              </w:rPr>
              <w:t>, DIS</w:t>
            </w:r>
            <w:r>
              <w:rPr>
                <w:rFonts w:asciiTheme="majorHAnsi" w:hAnsiTheme="majorHAnsi" w:cs="Times New Roman"/>
                <w:b/>
                <w:color w:val="262626" w:themeColor="text1" w:themeTint="D9"/>
              </w:rPr>
              <w:t>C</w:t>
            </w:r>
            <w:r w:rsidR="00F95BCC" w:rsidRPr="007C7EEC">
              <w:rPr>
                <w:rFonts w:asciiTheme="majorHAnsi" w:hAnsiTheme="majorHAnsi" w:cs="Times New Roman"/>
                <w:b/>
                <w:color w:val="262626" w:themeColor="text1" w:themeTint="D9"/>
              </w:rPr>
              <w:t>IPLINED AND DEDICATED.</w:t>
            </w:r>
          </w:p>
          <w:p w:rsidR="00F95BCC" w:rsidRPr="007C7EEC" w:rsidRDefault="00F95BCC" w:rsidP="00F95BCC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Theme="majorHAnsi" w:hAnsiTheme="majorHAnsi" w:cs="Times New Roman"/>
                <w:b/>
                <w:color w:val="262626" w:themeColor="text1" w:themeTint="D9"/>
              </w:rPr>
            </w:pPr>
          </w:p>
          <w:p w:rsidR="00F95BCC" w:rsidRPr="007C7EEC" w:rsidRDefault="00BB74B0" w:rsidP="00F95BCC">
            <w:pPr>
              <w:pStyle w:val="ListBullet"/>
              <w:numPr>
                <w:ilvl w:val="0"/>
                <w:numId w:val="14"/>
              </w:numPr>
              <w:rPr>
                <w:rFonts w:asciiTheme="majorHAnsi" w:hAnsiTheme="majorHAnsi" w:cs="Times New Roman"/>
                <w:b/>
                <w:color w:val="262626" w:themeColor="text1" w:themeTint="D9"/>
              </w:rPr>
            </w:pPr>
            <w:r>
              <w:rPr>
                <w:rFonts w:asciiTheme="majorHAnsi" w:hAnsiTheme="majorHAnsi" w:cs="Times New Roman"/>
                <w:b/>
                <w:color w:val="262626" w:themeColor="text1" w:themeTint="D9"/>
              </w:rPr>
              <w:t>WILLING TO ACQUIRE KNOWLE</w:t>
            </w:r>
            <w:r w:rsidR="00F95BCC" w:rsidRPr="007C7EEC">
              <w:rPr>
                <w:rFonts w:asciiTheme="majorHAnsi" w:hAnsiTheme="majorHAnsi" w:cs="Times New Roman"/>
                <w:b/>
                <w:color w:val="262626" w:themeColor="text1" w:themeTint="D9"/>
              </w:rPr>
              <w:t>DGE AND NEW SKILLS.</w:t>
            </w:r>
          </w:p>
          <w:p w:rsidR="00F95BCC" w:rsidRPr="00F95BCC" w:rsidRDefault="00F95BCC" w:rsidP="00F95BCC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Theme="majorHAnsi" w:hAnsiTheme="majorHAnsi" w:cs="Times New Roman"/>
                <w:b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75" w:type="dxa"/>
            <w:tcMar>
              <w:left w:w="360" w:type="dxa"/>
            </w:tcMar>
          </w:tcPr>
          <w:p w:rsidR="003C0788" w:rsidRPr="006E1507" w:rsidRDefault="003C0788" w:rsidP="00C874D9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:rsidR="00B51D1B" w:rsidRDefault="00BB74B0" w:rsidP="003A4155">
      <w:pPr>
        <w:pStyle w:val="Heading1"/>
      </w:pPr>
      <w:r>
        <w:t>personal DETAILS</w:t>
      </w:r>
    </w:p>
    <w:p w:rsidR="0058291E" w:rsidRDefault="0058291E" w:rsidP="003A4155">
      <w:pPr>
        <w:pStyle w:val="Heading1"/>
      </w:pPr>
    </w:p>
    <w:p w:rsidR="00196361" w:rsidRPr="0058291E" w:rsidRDefault="000320A0" w:rsidP="0058291E">
      <w:pPr>
        <w:pStyle w:val="Heading1"/>
        <w:numPr>
          <w:ilvl w:val="0"/>
          <w:numId w:val="17"/>
        </w:numPr>
        <w:rPr>
          <w:sz w:val="22"/>
          <w:szCs w:val="22"/>
        </w:rPr>
      </w:pPr>
      <w:r w:rsidRPr="0058291E">
        <w:rPr>
          <w:sz w:val="22"/>
          <w:szCs w:val="22"/>
        </w:rPr>
        <w:t xml:space="preserve">FATHER’S </w:t>
      </w:r>
      <w:r w:rsidR="00196361" w:rsidRPr="0058291E">
        <w:rPr>
          <w:sz w:val="22"/>
          <w:szCs w:val="22"/>
        </w:rPr>
        <w:t>NAME- MILAN DEBNATH</w:t>
      </w:r>
    </w:p>
    <w:p w:rsidR="00F95BCC" w:rsidRPr="0058291E" w:rsidRDefault="00196361" w:rsidP="008167D2">
      <w:pPr>
        <w:pStyle w:val="Heading1"/>
        <w:numPr>
          <w:ilvl w:val="0"/>
          <w:numId w:val="17"/>
        </w:numPr>
        <w:rPr>
          <w:sz w:val="22"/>
          <w:szCs w:val="22"/>
        </w:rPr>
      </w:pPr>
      <w:r w:rsidRPr="0058291E">
        <w:rPr>
          <w:sz w:val="22"/>
          <w:szCs w:val="22"/>
        </w:rPr>
        <w:t>MOTHER’S NAME- RATNA DEBNATH</w:t>
      </w:r>
    </w:p>
    <w:p w:rsidR="00196361" w:rsidRPr="0058291E" w:rsidRDefault="004C0E01" w:rsidP="008167D2">
      <w:pPr>
        <w:pStyle w:val="Heading1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NATIONALITY</w:t>
      </w:r>
      <w:r w:rsidR="00196361" w:rsidRPr="0058291E">
        <w:rPr>
          <w:sz w:val="22"/>
          <w:szCs w:val="22"/>
        </w:rPr>
        <w:t xml:space="preserve"> – INDIAN</w:t>
      </w:r>
    </w:p>
    <w:p w:rsidR="00196361" w:rsidRPr="0058291E" w:rsidRDefault="00BB74B0" w:rsidP="008167D2">
      <w:pPr>
        <w:pStyle w:val="Heading1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D</w:t>
      </w:r>
      <w:r w:rsidR="00196361" w:rsidRPr="0058291E">
        <w:rPr>
          <w:sz w:val="22"/>
          <w:szCs w:val="22"/>
        </w:rPr>
        <w:t>ATE OF BIRTH- 3</w:t>
      </w:r>
      <w:r w:rsidR="00196361" w:rsidRPr="0058291E">
        <w:rPr>
          <w:sz w:val="22"/>
          <w:szCs w:val="22"/>
          <w:vertAlign w:val="superscript"/>
        </w:rPr>
        <w:t>RD</w:t>
      </w:r>
      <w:r w:rsidR="00196361" w:rsidRPr="0058291E">
        <w:rPr>
          <w:sz w:val="22"/>
          <w:szCs w:val="22"/>
        </w:rPr>
        <w:t xml:space="preserve"> OCTOBER 1993</w:t>
      </w:r>
    </w:p>
    <w:p w:rsidR="00196361" w:rsidRPr="0058291E" w:rsidRDefault="00196361" w:rsidP="008167D2">
      <w:pPr>
        <w:pStyle w:val="Heading1"/>
        <w:numPr>
          <w:ilvl w:val="0"/>
          <w:numId w:val="17"/>
        </w:numPr>
        <w:rPr>
          <w:sz w:val="22"/>
          <w:szCs w:val="22"/>
        </w:rPr>
      </w:pPr>
      <w:r w:rsidRPr="0058291E">
        <w:rPr>
          <w:sz w:val="22"/>
          <w:szCs w:val="22"/>
        </w:rPr>
        <w:t>LANGUAGE- B</w:t>
      </w:r>
      <w:r w:rsidR="000320A0" w:rsidRPr="0058291E">
        <w:rPr>
          <w:sz w:val="22"/>
          <w:szCs w:val="22"/>
        </w:rPr>
        <w:t>ENGALI, ENGLISH, HINDI</w:t>
      </w:r>
      <w:bookmarkStart w:id="0" w:name="_GoBack"/>
      <w:bookmarkEnd w:id="0"/>
    </w:p>
    <w:sectPr w:rsidR="00196361" w:rsidRPr="0058291E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593" w:rsidRDefault="00797593" w:rsidP="0068194B">
      <w:r>
        <w:separator/>
      </w:r>
    </w:p>
    <w:p w:rsidR="00797593" w:rsidRDefault="00797593"/>
    <w:p w:rsidR="00797593" w:rsidRDefault="00797593"/>
  </w:endnote>
  <w:endnote w:type="continuationSeparator" w:id="0">
    <w:p w:rsidR="00797593" w:rsidRDefault="00797593" w:rsidP="0068194B">
      <w:r>
        <w:continuationSeparator/>
      </w:r>
    </w:p>
    <w:p w:rsidR="00797593" w:rsidRDefault="00797593"/>
    <w:p w:rsidR="00797593" w:rsidRDefault="007975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67D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593" w:rsidRDefault="00797593" w:rsidP="0068194B">
      <w:r>
        <w:separator/>
      </w:r>
    </w:p>
    <w:p w:rsidR="00797593" w:rsidRDefault="00797593"/>
    <w:p w:rsidR="00797593" w:rsidRDefault="00797593"/>
  </w:footnote>
  <w:footnote w:type="continuationSeparator" w:id="0">
    <w:p w:rsidR="00797593" w:rsidRDefault="00797593" w:rsidP="0068194B">
      <w:r>
        <w:continuationSeparator/>
      </w:r>
    </w:p>
    <w:p w:rsidR="00797593" w:rsidRDefault="00797593"/>
    <w:p w:rsidR="00797593" w:rsidRDefault="0079759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EFA524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1A17F25"/>
    <w:multiLevelType w:val="hybridMultilevel"/>
    <w:tmpl w:val="7FCAE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1DED5554"/>
    <w:multiLevelType w:val="hybridMultilevel"/>
    <w:tmpl w:val="59DCA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324D6C90"/>
    <w:multiLevelType w:val="hybridMultilevel"/>
    <w:tmpl w:val="73DA0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4864D3"/>
    <w:multiLevelType w:val="hybridMultilevel"/>
    <w:tmpl w:val="7E3E9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A9C"/>
    <w:rsid w:val="000001EF"/>
    <w:rsid w:val="00007322"/>
    <w:rsid w:val="00007728"/>
    <w:rsid w:val="00024584"/>
    <w:rsid w:val="00024730"/>
    <w:rsid w:val="000320A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87965"/>
    <w:rsid w:val="00192008"/>
    <w:rsid w:val="00196361"/>
    <w:rsid w:val="001C0E68"/>
    <w:rsid w:val="001C4B6F"/>
    <w:rsid w:val="001D0BF1"/>
    <w:rsid w:val="001D1C87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D73D6"/>
    <w:rsid w:val="002E7E61"/>
    <w:rsid w:val="002F05E5"/>
    <w:rsid w:val="002F1BF6"/>
    <w:rsid w:val="002F254D"/>
    <w:rsid w:val="002F30E4"/>
    <w:rsid w:val="00307140"/>
    <w:rsid w:val="00316DFF"/>
    <w:rsid w:val="00325B57"/>
    <w:rsid w:val="00336056"/>
    <w:rsid w:val="003544E1"/>
    <w:rsid w:val="00366398"/>
    <w:rsid w:val="003744E6"/>
    <w:rsid w:val="003A0632"/>
    <w:rsid w:val="003A30E5"/>
    <w:rsid w:val="003A4155"/>
    <w:rsid w:val="003A6ADF"/>
    <w:rsid w:val="003B5928"/>
    <w:rsid w:val="003C078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0E01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8291E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6F4019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97593"/>
    <w:rsid w:val="007C0566"/>
    <w:rsid w:val="007C606B"/>
    <w:rsid w:val="007C7EEC"/>
    <w:rsid w:val="007D4431"/>
    <w:rsid w:val="007E6A61"/>
    <w:rsid w:val="00801140"/>
    <w:rsid w:val="00803404"/>
    <w:rsid w:val="008167D2"/>
    <w:rsid w:val="00834955"/>
    <w:rsid w:val="00855B59"/>
    <w:rsid w:val="00860461"/>
    <w:rsid w:val="0086487C"/>
    <w:rsid w:val="00870B20"/>
    <w:rsid w:val="008770DC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077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1ABF"/>
    <w:rsid w:val="00A93A5D"/>
    <w:rsid w:val="00AB32F8"/>
    <w:rsid w:val="00AB610B"/>
    <w:rsid w:val="00AD360E"/>
    <w:rsid w:val="00AD40FB"/>
    <w:rsid w:val="00AD782D"/>
    <w:rsid w:val="00AE7650"/>
    <w:rsid w:val="00AF4F3B"/>
    <w:rsid w:val="00B10EBE"/>
    <w:rsid w:val="00B236F1"/>
    <w:rsid w:val="00B50F99"/>
    <w:rsid w:val="00B51D1B"/>
    <w:rsid w:val="00B540F4"/>
    <w:rsid w:val="00B60FD0"/>
    <w:rsid w:val="00B622DF"/>
    <w:rsid w:val="00B6332A"/>
    <w:rsid w:val="00B66A9C"/>
    <w:rsid w:val="00B81760"/>
    <w:rsid w:val="00B8494C"/>
    <w:rsid w:val="00B955F5"/>
    <w:rsid w:val="00BA1546"/>
    <w:rsid w:val="00BB00B8"/>
    <w:rsid w:val="00BB4E51"/>
    <w:rsid w:val="00BB74B0"/>
    <w:rsid w:val="00BC2DAD"/>
    <w:rsid w:val="00BD431F"/>
    <w:rsid w:val="00BE423E"/>
    <w:rsid w:val="00BF61AC"/>
    <w:rsid w:val="00C47FA6"/>
    <w:rsid w:val="00C57FC6"/>
    <w:rsid w:val="00C66A7D"/>
    <w:rsid w:val="00C70ED6"/>
    <w:rsid w:val="00C71A0B"/>
    <w:rsid w:val="00C779DA"/>
    <w:rsid w:val="00C814F7"/>
    <w:rsid w:val="00C874D9"/>
    <w:rsid w:val="00CA4B4D"/>
    <w:rsid w:val="00CB35C3"/>
    <w:rsid w:val="00CD323D"/>
    <w:rsid w:val="00CE299B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46989"/>
    <w:rsid w:val="00E55BCF"/>
    <w:rsid w:val="00E5632B"/>
    <w:rsid w:val="00E70240"/>
    <w:rsid w:val="00E71E6B"/>
    <w:rsid w:val="00E81CC5"/>
    <w:rsid w:val="00E85A87"/>
    <w:rsid w:val="00E85B4A"/>
    <w:rsid w:val="00E9528E"/>
    <w:rsid w:val="00E97843"/>
    <w:rsid w:val="00EA5099"/>
    <w:rsid w:val="00EC1351"/>
    <w:rsid w:val="00EC4CBF"/>
    <w:rsid w:val="00EE2CA8"/>
    <w:rsid w:val="00EF17E8"/>
    <w:rsid w:val="00EF51D9"/>
    <w:rsid w:val="00F130DD"/>
    <w:rsid w:val="00F17CA7"/>
    <w:rsid w:val="00F24884"/>
    <w:rsid w:val="00F476C4"/>
    <w:rsid w:val="00F61DF9"/>
    <w:rsid w:val="00F81960"/>
    <w:rsid w:val="00F8769D"/>
    <w:rsid w:val="00F9350C"/>
    <w:rsid w:val="00F94EB5"/>
    <w:rsid w:val="00F95BCC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166CBC-5BFB-4EC0-911A-7F046896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M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F7C7E9935EB43FDBDC18E10BE135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3033A-BE04-4E00-821C-1EC2E242F3D9}"/>
      </w:docPartPr>
      <w:docPartBody>
        <w:p w:rsidR="006C4C3B" w:rsidRDefault="00B13745">
          <w:pPr>
            <w:pStyle w:val="0F7C7E9935EB43FDBDC18E10BE135114"/>
          </w:pPr>
          <w:r w:rsidRPr="00CF1A49">
            <w:t>Address</w:t>
          </w:r>
        </w:p>
      </w:docPartBody>
    </w:docPart>
    <w:docPart>
      <w:docPartPr>
        <w:name w:val="BBBE0694870E49CAAFA93CE42BF63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1CE0-D575-411E-8749-973D4D34A6FA}"/>
      </w:docPartPr>
      <w:docPartBody>
        <w:p w:rsidR="006C4C3B" w:rsidRDefault="00B13745">
          <w:pPr>
            <w:pStyle w:val="BBBE0694870E49CAAFA93CE42BF632C1"/>
          </w:pPr>
          <w:r w:rsidRPr="00CF1A49">
            <w:t>·</w:t>
          </w:r>
        </w:p>
      </w:docPartBody>
    </w:docPart>
    <w:docPart>
      <w:docPartPr>
        <w:name w:val="065B20CDB2D6494BA4B8A0F5E44CB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54968-9F7A-48DF-B100-762C2F8D1875}"/>
      </w:docPartPr>
      <w:docPartBody>
        <w:p w:rsidR="006C4C3B" w:rsidRDefault="00B13745">
          <w:pPr>
            <w:pStyle w:val="065B20CDB2D6494BA4B8A0F5E44CB5FC"/>
          </w:pPr>
          <w:r w:rsidRPr="00CF1A49">
            <w:t>Phone</w:t>
          </w:r>
        </w:p>
      </w:docPartBody>
    </w:docPart>
    <w:docPart>
      <w:docPartPr>
        <w:name w:val="4362AB74A25544F4AD3F6F206885A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41B19-D1BF-463F-822D-01DE04F3CABF}"/>
      </w:docPartPr>
      <w:docPartBody>
        <w:p w:rsidR="006C4C3B" w:rsidRDefault="00B13745">
          <w:pPr>
            <w:pStyle w:val="4362AB74A25544F4AD3F6F206885A8F0"/>
          </w:pPr>
          <w:r w:rsidRPr="00CF1A49">
            <w:t>Email</w:t>
          </w:r>
        </w:p>
      </w:docPartBody>
    </w:docPart>
    <w:docPart>
      <w:docPartPr>
        <w:name w:val="E1DCD584D46C4237B401978F9C074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3614A-D076-42D0-BC01-D2F434D9D0AE}"/>
      </w:docPartPr>
      <w:docPartBody>
        <w:p w:rsidR="006C4C3B" w:rsidRDefault="00B13745">
          <w:pPr>
            <w:pStyle w:val="E1DCD584D46C4237B401978F9C074467"/>
          </w:pPr>
          <w:r w:rsidRPr="00CF1A49">
            <w:t>·</w:t>
          </w:r>
        </w:p>
      </w:docPartBody>
    </w:docPart>
    <w:docPart>
      <w:docPartPr>
        <w:name w:val="2E2820C6E15A4678A11D34A463473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EED9A-4ABD-482B-B005-77E11CC0C418}"/>
      </w:docPartPr>
      <w:docPartBody>
        <w:p w:rsidR="006C4C3B" w:rsidRDefault="00B13745">
          <w:pPr>
            <w:pStyle w:val="2E2820C6E15A4678A11D34A46347374C"/>
          </w:pPr>
          <w:r w:rsidRPr="00CF1A49">
            <w:rPr>
              <w:rStyle w:val="SubtleReference"/>
            </w:rPr>
            <w:t>Company</w:t>
          </w:r>
        </w:p>
      </w:docPartBody>
    </w:docPart>
    <w:docPart>
      <w:docPartPr>
        <w:name w:val="076FDA3C3E0142E78AEE1ED45EB5A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A285C-D9F6-40A0-A3D8-E0B15DB5E8EE}"/>
      </w:docPartPr>
      <w:docPartBody>
        <w:p w:rsidR="006C4C3B" w:rsidRDefault="00B13745">
          <w:pPr>
            <w:pStyle w:val="076FDA3C3E0142E78AEE1ED45EB5A471"/>
          </w:pPr>
          <w:r w:rsidRPr="00CF1A49">
            <w:t>Education</w:t>
          </w:r>
        </w:p>
      </w:docPartBody>
    </w:docPart>
    <w:docPart>
      <w:docPartPr>
        <w:name w:val="50EF1912A5424C619591D8625ABF4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61DF4-07BA-43A9-A18E-5CE3E0A8FD99}"/>
      </w:docPartPr>
      <w:docPartBody>
        <w:p w:rsidR="006C4C3B" w:rsidRDefault="00B13745">
          <w:pPr>
            <w:pStyle w:val="50EF1912A5424C619591D8625ABF479C"/>
          </w:pPr>
          <w:r w:rsidRPr="00CF1A49">
            <w:t>Year</w:t>
          </w:r>
        </w:p>
      </w:docPartBody>
    </w:docPart>
    <w:docPart>
      <w:docPartPr>
        <w:name w:val="1124B7E3DF624903BDA54A4DBFFBE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E1D39-0265-4B79-A7B8-8548337AB79A}"/>
      </w:docPartPr>
      <w:docPartBody>
        <w:p w:rsidR="006C4C3B" w:rsidRDefault="00B13745">
          <w:pPr>
            <w:pStyle w:val="1124B7E3DF624903BDA54A4DBFFBEEA9"/>
          </w:pPr>
          <w:r w:rsidRPr="00CF1A49">
            <w:t>Degree Title</w:t>
          </w:r>
        </w:p>
      </w:docPartBody>
    </w:docPart>
    <w:docPart>
      <w:docPartPr>
        <w:name w:val="76CEB5EC42C140EDA8720F8AD0309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6E2F0-E64E-4648-B4AC-7BEF58F55E53}"/>
      </w:docPartPr>
      <w:docPartBody>
        <w:p w:rsidR="006C4C3B" w:rsidRDefault="00B13745">
          <w:pPr>
            <w:pStyle w:val="76CEB5EC42C140EDA8720F8AD0309137"/>
          </w:pPr>
          <w:r w:rsidRPr="00CF1A49">
            <w:t>Year</w:t>
          </w:r>
        </w:p>
      </w:docPartBody>
    </w:docPart>
    <w:docPart>
      <w:docPartPr>
        <w:name w:val="EF462174F3EA4192AF7BABFF46125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08503-99AE-44CA-BF35-3A23F6EB6362}"/>
      </w:docPartPr>
      <w:docPartBody>
        <w:p w:rsidR="006C4C3B" w:rsidRDefault="00B13745">
          <w:pPr>
            <w:pStyle w:val="EF462174F3EA4192AF7BABFF46125B3F"/>
          </w:pPr>
          <w:r w:rsidRPr="00CF1A49">
            <w:t>Degree Title</w:t>
          </w:r>
        </w:p>
      </w:docPartBody>
    </w:docPart>
    <w:docPart>
      <w:docPartPr>
        <w:name w:val="143827F675A3457DBBA9C16DB3941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75EE8-F4A5-4075-BBA1-A9BDA955A04C}"/>
      </w:docPartPr>
      <w:docPartBody>
        <w:p w:rsidR="006C4C3B" w:rsidRDefault="00B13745">
          <w:pPr>
            <w:pStyle w:val="143827F675A3457DBBA9C16DB394120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1C"/>
    <w:rsid w:val="003173EA"/>
    <w:rsid w:val="006C4C3B"/>
    <w:rsid w:val="00B13745"/>
    <w:rsid w:val="00B15034"/>
    <w:rsid w:val="00BA2965"/>
    <w:rsid w:val="00ED6D1C"/>
    <w:rsid w:val="00F9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9B7E3FCF324E458A1F01888FF46247">
    <w:name w:val="EC9B7E3FCF324E458A1F01888FF4624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A79E390F6B744E5A1BA3565B93ED9B8">
    <w:name w:val="3A79E390F6B744E5A1BA3565B93ED9B8"/>
  </w:style>
  <w:style w:type="paragraph" w:customStyle="1" w:styleId="0F7C7E9935EB43FDBDC18E10BE135114">
    <w:name w:val="0F7C7E9935EB43FDBDC18E10BE135114"/>
  </w:style>
  <w:style w:type="paragraph" w:customStyle="1" w:styleId="BBBE0694870E49CAAFA93CE42BF632C1">
    <w:name w:val="BBBE0694870E49CAAFA93CE42BF632C1"/>
  </w:style>
  <w:style w:type="paragraph" w:customStyle="1" w:styleId="065B20CDB2D6494BA4B8A0F5E44CB5FC">
    <w:name w:val="065B20CDB2D6494BA4B8A0F5E44CB5FC"/>
  </w:style>
  <w:style w:type="paragraph" w:customStyle="1" w:styleId="4362AB74A25544F4AD3F6F206885A8F0">
    <w:name w:val="4362AB74A25544F4AD3F6F206885A8F0"/>
  </w:style>
  <w:style w:type="paragraph" w:customStyle="1" w:styleId="E1DCD584D46C4237B401978F9C074467">
    <w:name w:val="E1DCD584D46C4237B401978F9C074467"/>
  </w:style>
  <w:style w:type="paragraph" w:customStyle="1" w:styleId="E9D8F061BE674591B4D18F64D32E4E91">
    <w:name w:val="E9D8F061BE674591B4D18F64D32E4E91"/>
  </w:style>
  <w:style w:type="paragraph" w:customStyle="1" w:styleId="FCFF0CC8A5074EDAA00117D03DB933AD">
    <w:name w:val="FCFF0CC8A5074EDAA00117D03DB933AD"/>
  </w:style>
  <w:style w:type="paragraph" w:customStyle="1" w:styleId="BA2BD9A0ED7545D8AE7A6FBBD21E5C14">
    <w:name w:val="BA2BD9A0ED7545D8AE7A6FBBD21E5C14"/>
  </w:style>
  <w:style w:type="paragraph" w:customStyle="1" w:styleId="638E9ABEBD19446883CC42644EAA2832">
    <w:name w:val="638E9ABEBD19446883CC42644EAA2832"/>
  </w:style>
  <w:style w:type="paragraph" w:customStyle="1" w:styleId="2DF47D50F5964BD68316C1A9F2A01573">
    <w:name w:val="2DF47D50F5964BD68316C1A9F2A01573"/>
  </w:style>
  <w:style w:type="paragraph" w:customStyle="1" w:styleId="51AFBE39375C406298FA917EEB13EA37">
    <w:name w:val="51AFBE39375C406298FA917EEB13EA37"/>
  </w:style>
  <w:style w:type="paragraph" w:customStyle="1" w:styleId="C92E270578DF47B6B9ECE647F1164A3F">
    <w:name w:val="C92E270578DF47B6B9ECE647F1164A3F"/>
  </w:style>
  <w:style w:type="paragraph" w:customStyle="1" w:styleId="3853B24D20EC44F689976E6D07738CE6">
    <w:name w:val="3853B24D20EC44F689976E6D07738CE6"/>
  </w:style>
  <w:style w:type="character" w:styleId="SubtleReference">
    <w:name w:val="Subtle Reference"/>
    <w:basedOn w:val="DefaultParagraphFont"/>
    <w:uiPriority w:val="10"/>
    <w:qFormat/>
    <w:rsid w:val="006C4C3B"/>
    <w:rPr>
      <w:b/>
      <w:caps w:val="0"/>
      <w:smallCaps/>
      <w:color w:val="595959" w:themeColor="text1" w:themeTint="A6"/>
    </w:rPr>
  </w:style>
  <w:style w:type="paragraph" w:customStyle="1" w:styleId="2E2820C6E15A4678A11D34A46347374C">
    <w:name w:val="2E2820C6E15A4678A11D34A46347374C"/>
  </w:style>
  <w:style w:type="paragraph" w:customStyle="1" w:styleId="188F51E8DBDC480381726707328852DB">
    <w:name w:val="188F51E8DBDC480381726707328852DB"/>
  </w:style>
  <w:style w:type="paragraph" w:customStyle="1" w:styleId="8CD2C721D18342B992167DAC68219CC9">
    <w:name w:val="8CD2C721D18342B992167DAC68219CC9"/>
  </w:style>
  <w:style w:type="paragraph" w:customStyle="1" w:styleId="E0C098414CD9447190CBCE0A2E125F8B">
    <w:name w:val="E0C098414CD9447190CBCE0A2E125F8B"/>
  </w:style>
  <w:style w:type="paragraph" w:customStyle="1" w:styleId="37F2B002F0A445CA9BFD38FF0F0DB0D0">
    <w:name w:val="37F2B002F0A445CA9BFD38FF0F0DB0D0"/>
  </w:style>
  <w:style w:type="paragraph" w:customStyle="1" w:styleId="BBEC2A816A3C46ABBDA9B56AEA7D9FEA">
    <w:name w:val="BBEC2A816A3C46ABBDA9B56AEA7D9FEA"/>
  </w:style>
  <w:style w:type="paragraph" w:customStyle="1" w:styleId="4C8DD7C7C3C74FDB9927BF9796EDE4A3">
    <w:name w:val="4C8DD7C7C3C74FDB9927BF9796EDE4A3"/>
  </w:style>
  <w:style w:type="paragraph" w:customStyle="1" w:styleId="076FDA3C3E0142E78AEE1ED45EB5A471">
    <w:name w:val="076FDA3C3E0142E78AEE1ED45EB5A471"/>
  </w:style>
  <w:style w:type="paragraph" w:customStyle="1" w:styleId="8C918A7D465840FA8EE44388DBB04562">
    <w:name w:val="8C918A7D465840FA8EE44388DBB04562"/>
  </w:style>
  <w:style w:type="paragraph" w:customStyle="1" w:styleId="50EF1912A5424C619591D8625ABF479C">
    <w:name w:val="50EF1912A5424C619591D8625ABF479C"/>
  </w:style>
  <w:style w:type="paragraph" w:customStyle="1" w:styleId="1124B7E3DF624903BDA54A4DBFFBEEA9">
    <w:name w:val="1124B7E3DF624903BDA54A4DBFFBEEA9"/>
  </w:style>
  <w:style w:type="paragraph" w:customStyle="1" w:styleId="DD279D5DC4F94D99A62CCFCCFE39AC9E">
    <w:name w:val="DD279D5DC4F94D99A62CCFCCFE39AC9E"/>
  </w:style>
  <w:style w:type="paragraph" w:customStyle="1" w:styleId="B23C71923A9B4847B08206CFDF4F8BB7">
    <w:name w:val="B23C71923A9B4847B08206CFDF4F8BB7"/>
  </w:style>
  <w:style w:type="paragraph" w:customStyle="1" w:styleId="F30A4510563E401E9E92FB79FD48AD92">
    <w:name w:val="F30A4510563E401E9E92FB79FD48AD92"/>
  </w:style>
  <w:style w:type="paragraph" w:customStyle="1" w:styleId="76CEB5EC42C140EDA8720F8AD0309137">
    <w:name w:val="76CEB5EC42C140EDA8720F8AD0309137"/>
  </w:style>
  <w:style w:type="paragraph" w:customStyle="1" w:styleId="EF462174F3EA4192AF7BABFF46125B3F">
    <w:name w:val="EF462174F3EA4192AF7BABFF46125B3F"/>
  </w:style>
  <w:style w:type="paragraph" w:customStyle="1" w:styleId="214D9CC9C1DA4441A74F9CE921D2A240">
    <w:name w:val="214D9CC9C1DA4441A74F9CE921D2A240"/>
  </w:style>
  <w:style w:type="paragraph" w:customStyle="1" w:styleId="C3648B2CE1B24052A9BD1A8A2D9AF7D7">
    <w:name w:val="C3648B2CE1B24052A9BD1A8A2D9AF7D7"/>
  </w:style>
  <w:style w:type="paragraph" w:customStyle="1" w:styleId="143827F675A3457DBBA9C16DB3941201">
    <w:name w:val="143827F675A3457DBBA9C16DB3941201"/>
  </w:style>
  <w:style w:type="paragraph" w:customStyle="1" w:styleId="75580306454F4F98B799F7FB30B81AED">
    <w:name w:val="75580306454F4F98B799F7FB30B81AED"/>
  </w:style>
  <w:style w:type="paragraph" w:customStyle="1" w:styleId="903C3BFCCC04451286BE983A3109278C">
    <w:name w:val="903C3BFCCC04451286BE983A3109278C"/>
  </w:style>
  <w:style w:type="paragraph" w:customStyle="1" w:styleId="ABF15D87386B4163BBCAB61B3DD7FFF6">
    <w:name w:val="ABF15D87386B4163BBCAB61B3DD7FFF6"/>
  </w:style>
  <w:style w:type="paragraph" w:customStyle="1" w:styleId="C9843015526E4A70B6695C3E288D7314">
    <w:name w:val="C9843015526E4A70B6695C3E288D7314"/>
  </w:style>
  <w:style w:type="paragraph" w:customStyle="1" w:styleId="88D6EFFE45844987862E626112F6F18B">
    <w:name w:val="88D6EFFE45844987862E626112F6F18B"/>
  </w:style>
  <w:style w:type="paragraph" w:customStyle="1" w:styleId="D12A0CE823B74E9EBF0206C8122C0BEE">
    <w:name w:val="D12A0CE823B74E9EBF0206C8122C0BEE"/>
  </w:style>
  <w:style w:type="paragraph" w:customStyle="1" w:styleId="3C22D0BF78E8431FA19A72F250561CF9">
    <w:name w:val="3C22D0BF78E8431FA19A72F250561CF9"/>
  </w:style>
  <w:style w:type="paragraph" w:customStyle="1" w:styleId="CC4462FC110242888F673BC08401862B">
    <w:name w:val="CC4462FC110242888F673BC08401862B"/>
    <w:rsid w:val="00ED6D1C"/>
  </w:style>
  <w:style w:type="paragraph" w:customStyle="1" w:styleId="DDE172AF458644988D3192D10EF72B1C">
    <w:name w:val="DDE172AF458644988D3192D10EF72B1C"/>
    <w:rsid w:val="00ED6D1C"/>
  </w:style>
  <w:style w:type="paragraph" w:customStyle="1" w:styleId="0966F661BE054DD882312312A3911B63">
    <w:name w:val="0966F661BE054DD882312312A3911B63"/>
    <w:rsid w:val="006C4C3B"/>
  </w:style>
  <w:style w:type="paragraph" w:customStyle="1" w:styleId="83682C70C97A47519B7CA1C972B78177">
    <w:name w:val="83682C70C97A47519B7CA1C972B78177"/>
    <w:rsid w:val="006C4C3B"/>
  </w:style>
  <w:style w:type="paragraph" w:customStyle="1" w:styleId="7E236730390A45B19C87C2C8EF0BA931">
    <w:name w:val="7E236730390A45B19C87C2C8EF0BA931"/>
    <w:rsid w:val="006C4C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335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</dc:creator>
  <cp:keywords/>
  <dc:description/>
  <cp:lastModifiedBy>SOM</cp:lastModifiedBy>
  <cp:revision>20</cp:revision>
  <dcterms:created xsi:type="dcterms:W3CDTF">2020-11-18T16:29:00Z</dcterms:created>
  <dcterms:modified xsi:type="dcterms:W3CDTF">2020-12-06T09:45:00Z</dcterms:modified>
  <cp:category/>
</cp:coreProperties>
</file>