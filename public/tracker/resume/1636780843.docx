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E074E" w14:textId="77777777" w:rsidTr="00786744">
        <w:trPr>
          <w:trHeight w:hRule="exact" w:val="184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0609C1" w14:textId="77777777" w:rsidR="00692703" w:rsidRPr="00CF1A49" w:rsidRDefault="008367A3" w:rsidP="00913946">
            <w:pPr>
              <w:pStyle w:val="Title"/>
            </w:pPr>
            <w:bookmarkStart w:id="0" w:name="_GoBack"/>
            <w:bookmarkEnd w:id="0"/>
            <w:r>
              <w:t>SIMEON NEMALI</w:t>
            </w:r>
          </w:p>
          <w:p w14:paraId="19B0E63D" w14:textId="77777777" w:rsidR="008367A3" w:rsidRDefault="008367A3" w:rsidP="00913946">
            <w:pPr>
              <w:pStyle w:val="ContactInfo"/>
              <w:contextualSpacing w:val="0"/>
            </w:pPr>
            <w:r>
              <w:t>52/2A SECTOR-2, KALI BARI, GOLE MARKET NEW DELHI-01</w:t>
            </w:r>
            <w:r w:rsidR="00692703" w:rsidRPr="00CF1A49">
              <w:t xml:space="preserve"> </w:t>
            </w:r>
          </w:p>
          <w:p w14:paraId="327D83B0" w14:textId="09694CC4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174515">
              <w:t>9100359643;</w:t>
            </w:r>
            <w:r w:rsidR="008367A3">
              <w:t>9599641875</w:t>
            </w:r>
          </w:p>
          <w:p w14:paraId="1431B308" w14:textId="77777777" w:rsidR="00692703" w:rsidRPr="00CF1A49" w:rsidRDefault="008367A3" w:rsidP="00913946">
            <w:pPr>
              <w:pStyle w:val="ContactInfoEmphasis"/>
              <w:contextualSpacing w:val="0"/>
            </w:pPr>
            <w:r>
              <w:t>nemalisimeon@gmail.com</w:t>
            </w:r>
            <w:r w:rsidR="00692703" w:rsidRPr="00CF1A49">
              <w:t xml:space="preserve">  </w:t>
            </w:r>
          </w:p>
        </w:tc>
      </w:tr>
      <w:tr w:rsidR="009571D8" w:rsidRPr="00CF1A49" w14:paraId="04F1D4AD" w14:textId="77777777" w:rsidTr="00692703">
        <w:tc>
          <w:tcPr>
            <w:tcW w:w="9360" w:type="dxa"/>
            <w:tcMar>
              <w:top w:w="432" w:type="dxa"/>
            </w:tcMar>
          </w:tcPr>
          <w:p w14:paraId="1C5B2D87" w14:textId="77777777" w:rsidR="001755A8" w:rsidRPr="00DA48E0" w:rsidRDefault="008367A3" w:rsidP="00913946">
            <w:pPr>
              <w:contextualSpacing w:val="0"/>
              <w:rPr>
                <w:color w:val="262626" w:themeColor="text1" w:themeTint="D9"/>
                <w:sz w:val="32"/>
                <w:szCs w:val="32"/>
              </w:rPr>
            </w:pPr>
            <w:r w:rsidRPr="00DA48E0">
              <w:rPr>
                <w:b/>
                <w:bCs/>
                <w:color w:val="262626" w:themeColor="text1" w:themeTint="D9"/>
                <w:sz w:val="32"/>
                <w:szCs w:val="32"/>
              </w:rPr>
              <w:t>OBJECTIVE:</w:t>
            </w:r>
          </w:p>
          <w:p w14:paraId="70EE66FC" w14:textId="78625C36" w:rsidR="008367A3" w:rsidRPr="008367A3" w:rsidRDefault="008367A3" w:rsidP="00913946">
            <w:pPr>
              <w:contextualSpacing w:val="0"/>
            </w:pPr>
            <w:r>
              <w:t xml:space="preserve">Fresher with a good moral character and adequate knowledge, seeking for a career wherein my acquired knowledge can be utilized towards professional growth and development of </w:t>
            </w:r>
            <w:proofErr w:type="gramStart"/>
            <w:r>
              <w:t>company .</w:t>
            </w:r>
            <w:proofErr w:type="gramEnd"/>
          </w:p>
        </w:tc>
      </w:tr>
    </w:tbl>
    <w:p w14:paraId="4C789F87" w14:textId="77777777" w:rsidR="004E01EB" w:rsidRPr="00CF1A49" w:rsidRDefault="00DA0E5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2327F501C334E8B8A8BE20E5DE41665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14:paraId="1931600B" w14:textId="77777777" w:rsidTr="00796E05">
        <w:tc>
          <w:tcPr>
            <w:tcW w:w="9290" w:type="dxa"/>
          </w:tcPr>
          <w:p w14:paraId="4A8CDE1A" w14:textId="61AF7136" w:rsidR="001E3120" w:rsidRPr="00CF1A49" w:rsidRDefault="008367A3" w:rsidP="001D0BF1">
            <w:pPr>
              <w:contextualSpacing w:val="0"/>
            </w:pPr>
            <w:r>
              <w:t xml:space="preserve">No prior work experience, a </w:t>
            </w:r>
            <w:r w:rsidR="00786744">
              <w:t>fresher.</w:t>
            </w:r>
          </w:p>
        </w:tc>
      </w:tr>
    </w:tbl>
    <w:sdt>
      <w:sdtPr>
        <w:alias w:val="Education:"/>
        <w:tag w:val="Education:"/>
        <w:id w:val="-1908763273"/>
        <w:placeholder>
          <w:docPart w:val="9B533883AF2A425496AF3A9E4B01BA3E"/>
        </w:placeholder>
        <w:temporary/>
        <w:showingPlcHdr/>
      </w:sdtPr>
      <w:sdtEndPr/>
      <w:sdtContent>
        <w:p w14:paraId="163E3C3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66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1261"/>
      </w:tblGrid>
      <w:tr w:rsidR="00F61DF9" w:rsidRPr="00CF1A49" w14:paraId="6DF9FAD0" w14:textId="77777777" w:rsidTr="00796E05">
        <w:trPr>
          <w:trHeight w:val="3159"/>
        </w:trPr>
        <w:tc>
          <w:tcPr>
            <w:tcW w:w="10583" w:type="dxa"/>
            <w:tcMar>
              <w:top w:w="216" w:type="dxa"/>
            </w:tcMar>
          </w:tcPr>
          <w:p w14:paraId="6C9A03D7" w14:textId="77777777" w:rsidR="00F61DF9" w:rsidRPr="00CF1A49" w:rsidRDefault="008367A3" w:rsidP="00796E05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2019</w:t>
            </w:r>
          </w:p>
          <w:p w14:paraId="6B924FD4" w14:textId="77777777" w:rsidR="00F61DF9" w:rsidRDefault="008367A3" w:rsidP="00796E05">
            <w:pPr>
              <w:pStyle w:val="Heading2"/>
              <w:ind w:left="720"/>
              <w:contextualSpacing w:val="0"/>
              <w:outlineLvl w:val="1"/>
              <w:rPr>
                <w:rStyle w:val="SubtleReference"/>
              </w:rPr>
            </w:pPr>
            <w:proofErr w:type="gramStart"/>
            <w:r w:rsidRPr="00DA48E0">
              <w:rPr>
                <w:color w:val="262626" w:themeColor="text1" w:themeTint="D9"/>
              </w:rPr>
              <w:t>BA(</w:t>
            </w:r>
            <w:proofErr w:type="gramEnd"/>
            <w:r w:rsidRPr="00DA48E0">
              <w:rPr>
                <w:color w:val="262626" w:themeColor="text1" w:themeTint="D9"/>
              </w:rPr>
              <w:t>PROG)</w:t>
            </w:r>
            <w:r w:rsidR="00F61DF9" w:rsidRPr="00DA48E0">
              <w:rPr>
                <w:color w:val="262626" w:themeColor="text1" w:themeTint="D9"/>
              </w:rPr>
              <w:t xml:space="preserve">, </w:t>
            </w:r>
            <w:r>
              <w:rPr>
                <w:rStyle w:val="SubtleReference"/>
              </w:rPr>
              <w:t>ZAKIR HUSSAIN DELHI COLLEGE</w:t>
            </w:r>
            <w:r w:rsidR="00786744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(UNIVERSITY OF DELHI)</w:t>
            </w:r>
          </w:p>
          <w:p w14:paraId="670D7A9D" w14:textId="77777777" w:rsidR="008367A3" w:rsidRPr="00786744" w:rsidRDefault="008367A3" w:rsidP="00796E05">
            <w:pPr>
              <w:pStyle w:val="Heading2"/>
              <w:ind w:left="720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DA48E0">
              <w:rPr>
                <w:rStyle w:val="SubtleReference"/>
                <w:color w:val="404040" w:themeColor="text1" w:themeTint="BF"/>
              </w:rPr>
              <w:t>MAJOR SUBJECTS</w:t>
            </w:r>
            <w:r>
              <w:rPr>
                <w:rStyle w:val="SubtleReference"/>
              </w:rPr>
              <w:t>:</w:t>
            </w:r>
            <w:r w:rsidR="00DA48E0">
              <w:rPr>
                <w:rStyle w:val="SubtleReference"/>
              </w:rPr>
              <w:t xml:space="preserve"> </w:t>
            </w:r>
            <w:r w:rsidR="00786744">
              <w:rPr>
                <w:rStyle w:val="SubtleReference"/>
              </w:rPr>
              <w:t xml:space="preserve"> -</w:t>
            </w:r>
            <w:r w:rsidR="00786744" w:rsidRPr="00786744">
              <w:rPr>
                <w:rStyle w:val="SubtleReference"/>
                <w:sz w:val="24"/>
                <w:szCs w:val="24"/>
              </w:rPr>
              <w:t>economics</w:t>
            </w:r>
          </w:p>
          <w:p w14:paraId="0B25C9F5" w14:textId="77777777" w:rsidR="00796E05" w:rsidRDefault="00796E05" w:rsidP="00796E05">
            <w:pPr>
              <w:pStyle w:val="Heading2"/>
              <w:contextualSpacing w:val="0"/>
              <w:outlineLvl w:val="1"/>
              <w:rPr>
                <w:b w:val="0"/>
                <w:color w:val="595959" w:themeColor="text1" w:themeTint="A6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                                             </w:t>
            </w:r>
            <w:r w:rsidR="00786744" w:rsidRPr="00786744">
              <w:rPr>
                <w:b w:val="0"/>
                <w:sz w:val="24"/>
                <w:szCs w:val="24"/>
              </w:rPr>
              <w:t>-</w:t>
            </w:r>
            <w:r w:rsidR="00786744" w:rsidRPr="00786744">
              <w:rPr>
                <w:b w:val="0"/>
                <w:color w:val="595959" w:themeColor="text1" w:themeTint="A6"/>
                <w:sz w:val="24"/>
                <w:szCs w:val="24"/>
              </w:rPr>
              <w:t>human resource management</w:t>
            </w:r>
          </w:p>
          <w:p w14:paraId="43C16537" w14:textId="77777777" w:rsidR="00F61DF9" w:rsidRPr="00DA48E0" w:rsidRDefault="00786744" w:rsidP="00796E05">
            <w:pPr>
              <w:pStyle w:val="Heading2"/>
              <w:ind w:left="720"/>
              <w:contextualSpacing w:val="0"/>
              <w:outlineLvl w:val="1"/>
              <w:rPr>
                <w:b w:val="0"/>
                <w:bCs/>
                <w:color w:val="595959" w:themeColor="text1" w:themeTint="A6"/>
                <w:sz w:val="24"/>
                <w:szCs w:val="24"/>
              </w:rPr>
            </w:pPr>
            <w:r w:rsidRPr="00DA48E0">
              <w:rPr>
                <w:b w:val="0"/>
                <w:bCs/>
                <w:color w:val="595959" w:themeColor="text1" w:themeTint="A6"/>
                <w:sz w:val="24"/>
                <w:szCs w:val="24"/>
              </w:rPr>
              <w:t>GPA:  6.6</w:t>
            </w:r>
          </w:p>
          <w:p w14:paraId="6D54C512" w14:textId="77777777" w:rsidR="00796E05" w:rsidRPr="00796E05" w:rsidRDefault="00796E05" w:rsidP="00796E05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</w:p>
          <w:p w14:paraId="6819386D" w14:textId="77777777" w:rsidR="00786744" w:rsidRPr="00796E05" w:rsidRDefault="00796E05" w:rsidP="00796E05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796E05">
              <w:rPr>
                <w:b/>
                <w:bCs/>
              </w:rPr>
              <w:t>MAY 2017</w:t>
            </w:r>
          </w:p>
          <w:p w14:paraId="2A96953A" w14:textId="77777777" w:rsidR="00786744" w:rsidRPr="00796E05" w:rsidRDefault="00796E05" w:rsidP="00796E05">
            <w:pPr>
              <w:pStyle w:val="ListParagraph"/>
              <w:rPr>
                <w:sz w:val="24"/>
                <w:szCs w:val="24"/>
              </w:rPr>
            </w:pPr>
            <w:r w:rsidRPr="00DA48E0">
              <w:rPr>
                <w:b/>
                <w:color w:val="262626" w:themeColor="text1" w:themeTint="D9"/>
                <w:sz w:val="24"/>
                <w:szCs w:val="24"/>
              </w:rPr>
              <w:t>XII (SENIOR SECONDARY)</w:t>
            </w:r>
            <w:r w:rsidRPr="00DA48E0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Pr="00796E05">
              <w:rPr>
                <w:sz w:val="24"/>
                <w:szCs w:val="24"/>
              </w:rPr>
              <w:t>KENDRIYA VIDHYALAYA GOLE MARKET</w:t>
            </w:r>
          </w:p>
          <w:p w14:paraId="6DE78D90" w14:textId="77777777" w:rsidR="00796E05" w:rsidRPr="00796E05" w:rsidRDefault="00796E05" w:rsidP="00796E05">
            <w:pPr>
              <w:pStyle w:val="ListParagraph"/>
              <w:rPr>
                <w:sz w:val="24"/>
                <w:szCs w:val="24"/>
              </w:rPr>
            </w:pPr>
            <w:r w:rsidRPr="00796E05">
              <w:rPr>
                <w:sz w:val="24"/>
                <w:szCs w:val="24"/>
              </w:rPr>
              <w:t>PERCENTAGE:  79.8</w:t>
            </w:r>
          </w:p>
          <w:p w14:paraId="672EAFB1" w14:textId="77777777" w:rsidR="00796E05" w:rsidRDefault="00796E05" w:rsidP="00F61DF9">
            <w:pPr>
              <w:rPr>
                <w:b/>
                <w:bCs/>
                <w:sz w:val="24"/>
                <w:szCs w:val="24"/>
              </w:rPr>
            </w:pPr>
          </w:p>
          <w:p w14:paraId="0517062D" w14:textId="77777777" w:rsidR="00796E05" w:rsidRPr="00796E05" w:rsidRDefault="00796E05" w:rsidP="00796E05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4"/>
                <w:szCs w:val="24"/>
              </w:rPr>
            </w:pPr>
            <w:r w:rsidRPr="00796E05">
              <w:rPr>
                <w:b/>
                <w:bCs/>
                <w:sz w:val="24"/>
                <w:szCs w:val="24"/>
              </w:rPr>
              <w:t>MAY 2015</w:t>
            </w:r>
          </w:p>
          <w:p w14:paraId="5F549CE6" w14:textId="77777777" w:rsidR="00796E05" w:rsidRPr="00796E05" w:rsidRDefault="00796E05" w:rsidP="00796E05">
            <w:pPr>
              <w:pStyle w:val="ListParagraph"/>
              <w:rPr>
                <w:sz w:val="24"/>
                <w:szCs w:val="24"/>
              </w:rPr>
            </w:pPr>
            <w:r w:rsidRPr="00DA48E0">
              <w:rPr>
                <w:b/>
                <w:bCs/>
                <w:color w:val="262626" w:themeColor="text1" w:themeTint="D9"/>
                <w:sz w:val="24"/>
                <w:szCs w:val="24"/>
              </w:rPr>
              <w:t>X (SECONDARY)</w:t>
            </w:r>
            <w:r w:rsidRPr="00DA48E0">
              <w:rPr>
                <w:color w:val="262626" w:themeColor="text1" w:themeTint="D9"/>
                <w:sz w:val="24"/>
                <w:szCs w:val="24"/>
              </w:rPr>
              <w:t xml:space="preserve"> </w:t>
            </w:r>
            <w:r w:rsidRPr="00796E05">
              <w:rPr>
                <w:sz w:val="24"/>
                <w:szCs w:val="24"/>
              </w:rPr>
              <w:t>KENDRIYA VIDHYALAYA GOLE MARKET</w:t>
            </w:r>
          </w:p>
          <w:p w14:paraId="4C14185E" w14:textId="77777777" w:rsidR="00796E05" w:rsidRPr="00796E05" w:rsidRDefault="00796E05" w:rsidP="00796E05">
            <w:pPr>
              <w:pStyle w:val="ListParagraph"/>
              <w:rPr>
                <w:sz w:val="24"/>
                <w:szCs w:val="24"/>
              </w:rPr>
            </w:pPr>
            <w:r w:rsidRPr="00796E05">
              <w:rPr>
                <w:sz w:val="24"/>
                <w:szCs w:val="24"/>
              </w:rPr>
              <w:t>CGPA:  8.6</w:t>
            </w:r>
          </w:p>
          <w:p w14:paraId="39F7AECE" w14:textId="77777777" w:rsidR="00796E05" w:rsidRPr="00796E05" w:rsidRDefault="00796E05" w:rsidP="00F61DF9">
            <w:pPr>
              <w:rPr>
                <w:sz w:val="28"/>
                <w:szCs w:val="28"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2CCC3F27BB794A73B2B30828D66E4413"/>
        </w:placeholder>
        <w:temporary/>
        <w:showingPlcHdr/>
      </w:sdtPr>
      <w:sdtEndPr/>
      <w:sdtContent>
        <w:p w14:paraId="2A17DF9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13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806"/>
        <w:gridCol w:w="4807"/>
      </w:tblGrid>
      <w:tr w:rsidR="003A0632" w:rsidRPr="006E1507" w14:paraId="121C328C" w14:textId="77777777" w:rsidTr="00DA48E0">
        <w:trPr>
          <w:trHeight w:val="2751"/>
        </w:trPr>
        <w:tc>
          <w:tcPr>
            <w:tcW w:w="4806" w:type="dxa"/>
          </w:tcPr>
          <w:p w14:paraId="70E8ADFE" w14:textId="77777777" w:rsidR="001E3120" w:rsidRPr="006E1507" w:rsidRDefault="00786744" w:rsidP="006E1507">
            <w:pPr>
              <w:pStyle w:val="ListBullet"/>
              <w:contextualSpacing w:val="0"/>
            </w:pPr>
            <w:r>
              <w:t>Good communication skills</w:t>
            </w:r>
          </w:p>
          <w:p w14:paraId="2967CDD4" w14:textId="77777777" w:rsidR="001F4E6D" w:rsidRPr="006E1507" w:rsidRDefault="00786744" w:rsidP="006E1507">
            <w:pPr>
              <w:pStyle w:val="ListBullet"/>
              <w:contextualSpacing w:val="0"/>
            </w:pPr>
            <w:r>
              <w:t>Fluency in English and Hindi alike</w:t>
            </w:r>
          </w:p>
        </w:tc>
        <w:tc>
          <w:tcPr>
            <w:tcW w:w="4806" w:type="dxa"/>
            <w:tcMar>
              <w:left w:w="360" w:type="dxa"/>
            </w:tcMar>
          </w:tcPr>
          <w:p w14:paraId="0E500EDE" w14:textId="77777777" w:rsidR="003A0632" w:rsidRPr="006E1507" w:rsidRDefault="00DA48E0" w:rsidP="006E1507">
            <w:pPr>
              <w:pStyle w:val="ListBullet"/>
              <w:contextualSpacing w:val="0"/>
            </w:pPr>
            <w:r>
              <w:t>Basic knowledge of MS Office (Excel, PowerPoint, word)</w:t>
            </w:r>
          </w:p>
          <w:p w14:paraId="30570DC0" w14:textId="77777777" w:rsidR="001E3120" w:rsidRPr="006E1507" w:rsidRDefault="00786744" w:rsidP="006E1507">
            <w:pPr>
              <w:pStyle w:val="ListBullet"/>
              <w:contextualSpacing w:val="0"/>
            </w:pPr>
            <w:r>
              <w:t xml:space="preserve">Good moral and ethical </w:t>
            </w:r>
            <w:r w:rsidR="00DA48E0">
              <w:t>character</w:t>
            </w:r>
          </w:p>
          <w:p w14:paraId="16B753F2" w14:textId="77777777" w:rsidR="001E3120" w:rsidRPr="006E1507" w:rsidRDefault="001E3120" w:rsidP="00786744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ECBF136" w14:textId="77777777" w:rsidR="00AD782D" w:rsidRPr="00CF1A49" w:rsidRDefault="00AD782D" w:rsidP="0062312F">
      <w:pPr>
        <w:pStyle w:val="Heading1"/>
      </w:pPr>
    </w:p>
    <w:p w14:paraId="50F181FA" w14:textId="77777777" w:rsidR="00B51D1B" w:rsidRPr="006E1507" w:rsidRDefault="00DA48E0" w:rsidP="006E1507">
      <w:r>
        <w:t xml:space="preserve">   </w:t>
      </w: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34D379" w14:textId="77777777" w:rsidR="00DA0E55" w:rsidRDefault="00DA0E55" w:rsidP="0068194B">
      <w:r>
        <w:separator/>
      </w:r>
    </w:p>
    <w:p w14:paraId="00A18FB2" w14:textId="77777777" w:rsidR="00DA0E55" w:rsidRDefault="00DA0E55"/>
    <w:p w14:paraId="51123EC2" w14:textId="77777777" w:rsidR="00DA0E55" w:rsidRDefault="00DA0E55"/>
  </w:endnote>
  <w:endnote w:type="continuationSeparator" w:id="0">
    <w:p w14:paraId="15A4F159" w14:textId="77777777" w:rsidR="00DA0E55" w:rsidRDefault="00DA0E55" w:rsidP="0068194B">
      <w:r>
        <w:continuationSeparator/>
      </w:r>
    </w:p>
    <w:p w14:paraId="73CB905C" w14:textId="77777777" w:rsidR="00DA0E55" w:rsidRDefault="00DA0E55"/>
    <w:p w14:paraId="636E1FFE" w14:textId="77777777" w:rsidR="00DA0E55" w:rsidRDefault="00DA0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5E0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9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23A53" w14:textId="77777777" w:rsidR="00DA0E55" w:rsidRDefault="00DA0E55" w:rsidP="0068194B">
      <w:r>
        <w:separator/>
      </w:r>
    </w:p>
    <w:p w14:paraId="08C480A3" w14:textId="77777777" w:rsidR="00DA0E55" w:rsidRDefault="00DA0E55"/>
    <w:p w14:paraId="758791B4" w14:textId="77777777" w:rsidR="00DA0E55" w:rsidRDefault="00DA0E55"/>
  </w:footnote>
  <w:footnote w:type="continuationSeparator" w:id="0">
    <w:p w14:paraId="7100AADC" w14:textId="77777777" w:rsidR="00DA0E55" w:rsidRDefault="00DA0E55" w:rsidP="0068194B">
      <w:r>
        <w:continuationSeparator/>
      </w:r>
    </w:p>
    <w:p w14:paraId="41A7BE52" w14:textId="77777777" w:rsidR="00DA0E55" w:rsidRDefault="00DA0E55"/>
    <w:p w14:paraId="5B3D2821" w14:textId="77777777" w:rsidR="00DA0E55" w:rsidRDefault="00DA0E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455F7" w14:textId="77777777"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50B948" wp14:editId="3DE0C31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91DE1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9695665"/>
    <w:multiLevelType w:val="hybridMultilevel"/>
    <w:tmpl w:val="5606A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A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2743"/>
    <w:rsid w:val="00163668"/>
    <w:rsid w:val="00171566"/>
    <w:rsid w:val="00174515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6744"/>
    <w:rsid w:val="0079206B"/>
    <w:rsid w:val="00796076"/>
    <w:rsid w:val="00796E05"/>
    <w:rsid w:val="007C0566"/>
    <w:rsid w:val="007C606B"/>
    <w:rsid w:val="007E6A61"/>
    <w:rsid w:val="00801140"/>
    <w:rsid w:val="00803404"/>
    <w:rsid w:val="00831DBE"/>
    <w:rsid w:val="00834955"/>
    <w:rsid w:val="008367A3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EA0"/>
    <w:rsid w:val="00A755E8"/>
    <w:rsid w:val="00A929E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0591"/>
    <w:rsid w:val="00BD431F"/>
    <w:rsid w:val="00BE423E"/>
    <w:rsid w:val="00BF61AC"/>
    <w:rsid w:val="00C165A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C01"/>
    <w:rsid w:val="00D9521A"/>
    <w:rsid w:val="00DA0E55"/>
    <w:rsid w:val="00DA3914"/>
    <w:rsid w:val="00DA48E0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22DA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36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si%20grace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327F501C334E8B8A8BE20E5DE41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FF0DA-D382-45B8-A4DA-2F9E5A4AFF18}"/>
      </w:docPartPr>
      <w:docPartBody>
        <w:p w:rsidR="0043346E" w:rsidRDefault="00B861EA">
          <w:pPr>
            <w:pStyle w:val="42327F501C334E8B8A8BE20E5DE41665"/>
          </w:pPr>
          <w:r w:rsidRPr="00CF1A49">
            <w:t>Experience</w:t>
          </w:r>
        </w:p>
      </w:docPartBody>
    </w:docPart>
    <w:docPart>
      <w:docPartPr>
        <w:name w:val="9B533883AF2A425496AF3A9E4B01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B7B6D-A8F3-46A5-A898-F44C0817271F}"/>
      </w:docPartPr>
      <w:docPartBody>
        <w:p w:rsidR="0043346E" w:rsidRDefault="00B861EA">
          <w:pPr>
            <w:pStyle w:val="9B533883AF2A425496AF3A9E4B01BA3E"/>
          </w:pPr>
          <w:r w:rsidRPr="00CF1A49">
            <w:t>Education</w:t>
          </w:r>
        </w:p>
      </w:docPartBody>
    </w:docPart>
    <w:docPart>
      <w:docPartPr>
        <w:name w:val="2CCC3F27BB794A73B2B30828D66E4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CFEEA-A771-42FB-B080-C6170BFDAD8E}"/>
      </w:docPartPr>
      <w:docPartBody>
        <w:p w:rsidR="0043346E" w:rsidRDefault="00B861EA">
          <w:pPr>
            <w:pStyle w:val="2CCC3F27BB794A73B2B30828D66E441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EA"/>
    <w:rsid w:val="001654A6"/>
    <w:rsid w:val="0043346E"/>
    <w:rsid w:val="0057275B"/>
    <w:rsid w:val="009F46AC"/>
    <w:rsid w:val="00B861EA"/>
    <w:rsid w:val="00C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BF5409BEB4E9E90C025D8919FE81B">
    <w:name w:val="A8BBF5409BEB4E9E90C025D8919FE81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C4AE67B5B44886BC788A21D9CAF2E3">
    <w:name w:val="90C4AE67B5B44886BC788A21D9CAF2E3"/>
  </w:style>
  <w:style w:type="paragraph" w:customStyle="1" w:styleId="C63FBA93DA3C43A393B17F264A993E17">
    <w:name w:val="C63FBA93DA3C43A393B17F264A993E17"/>
  </w:style>
  <w:style w:type="paragraph" w:customStyle="1" w:styleId="09AD144D01E4434CA6F85801EB476B7E">
    <w:name w:val="09AD144D01E4434CA6F85801EB476B7E"/>
  </w:style>
  <w:style w:type="paragraph" w:customStyle="1" w:styleId="82AD42FB3BE041D6A71CABF59CAC6D6C">
    <w:name w:val="82AD42FB3BE041D6A71CABF59CAC6D6C"/>
  </w:style>
  <w:style w:type="paragraph" w:customStyle="1" w:styleId="0BBFF6ADBB3C4C2991F540B712F8DFEE">
    <w:name w:val="0BBFF6ADBB3C4C2991F540B712F8DFEE"/>
  </w:style>
  <w:style w:type="paragraph" w:customStyle="1" w:styleId="37FD07298D1D47C8A40C4027DB6D7894">
    <w:name w:val="37FD07298D1D47C8A40C4027DB6D7894"/>
  </w:style>
  <w:style w:type="paragraph" w:customStyle="1" w:styleId="109FAF5E504546B3A9B214B090B3B586">
    <w:name w:val="109FAF5E504546B3A9B214B090B3B586"/>
  </w:style>
  <w:style w:type="paragraph" w:customStyle="1" w:styleId="07D791508A654449BDCDEA421FCA2B37">
    <w:name w:val="07D791508A654449BDCDEA421FCA2B37"/>
  </w:style>
  <w:style w:type="paragraph" w:customStyle="1" w:styleId="8F8257874F02475996A29CCF56FE8F01">
    <w:name w:val="8F8257874F02475996A29CCF56FE8F01"/>
  </w:style>
  <w:style w:type="paragraph" w:customStyle="1" w:styleId="2ABD2BCE38424F8584BA1B502227D5EE">
    <w:name w:val="2ABD2BCE38424F8584BA1B502227D5EE"/>
  </w:style>
  <w:style w:type="paragraph" w:customStyle="1" w:styleId="42327F501C334E8B8A8BE20E5DE41665">
    <w:name w:val="42327F501C334E8B8A8BE20E5DE41665"/>
  </w:style>
  <w:style w:type="paragraph" w:customStyle="1" w:styleId="F6B58191ACC1440DBCF696D0262BEF45">
    <w:name w:val="F6B58191ACC1440DBCF696D0262BEF45"/>
  </w:style>
  <w:style w:type="paragraph" w:customStyle="1" w:styleId="C2F85AF948E046EAA316DD84356E6F2A">
    <w:name w:val="C2F85AF948E046EAA316DD84356E6F2A"/>
  </w:style>
  <w:style w:type="paragraph" w:customStyle="1" w:styleId="E01E4AEC000A47EF8BA216389DBFF30F">
    <w:name w:val="E01E4AEC000A47EF8BA216389DBFF30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2BBBD704F774DEF82BEC59B750EB7A7">
    <w:name w:val="12BBBD704F774DEF82BEC59B750EB7A7"/>
  </w:style>
  <w:style w:type="paragraph" w:customStyle="1" w:styleId="AE48BA5E69D8431E88D113096C563DCC">
    <w:name w:val="AE48BA5E69D8431E88D113096C563DCC"/>
  </w:style>
  <w:style w:type="paragraph" w:customStyle="1" w:styleId="121E38AB3CB5454082E06C84A72BF512">
    <w:name w:val="121E38AB3CB5454082E06C84A72BF512"/>
  </w:style>
  <w:style w:type="paragraph" w:customStyle="1" w:styleId="7A52B72B5FC04FE093490F8E4B70ADCD">
    <w:name w:val="7A52B72B5FC04FE093490F8E4B70ADCD"/>
  </w:style>
  <w:style w:type="paragraph" w:customStyle="1" w:styleId="027538B183514777AE0805E300DBDB0D">
    <w:name w:val="027538B183514777AE0805E300DBDB0D"/>
  </w:style>
  <w:style w:type="paragraph" w:customStyle="1" w:styleId="594E544CA69C442FB5E78E07CE4B710E">
    <w:name w:val="594E544CA69C442FB5E78E07CE4B710E"/>
  </w:style>
  <w:style w:type="paragraph" w:customStyle="1" w:styleId="FC66C6A5DF2D42C0BE8B4EF5AB3E9E02">
    <w:name w:val="FC66C6A5DF2D42C0BE8B4EF5AB3E9E02"/>
  </w:style>
  <w:style w:type="paragraph" w:customStyle="1" w:styleId="9B533883AF2A425496AF3A9E4B01BA3E">
    <w:name w:val="9B533883AF2A425496AF3A9E4B01BA3E"/>
  </w:style>
  <w:style w:type="paragraph" w:customStyle="1" w:styleId="2B70E7EE4A714C978986BD6A4CB9C3E7">
    <w:name w:val="2B70E7EE4A714C978986BD6A4CB9C3E7"/>
  </w:style>
  <w:style w:type="paragraph" w:customStyle="1" w:styleId="E6EF90C453094B0B81489556223B0647">
    <w:name w:val="E6EF90C453094B0B81489556223B0647"/>
  </w:style>
  <w:style w:type="paragraph" w:customStyle="1" w:styleId="F67E448EC22640828CCBAFE1F346331D">
    <w:name w:val="F67E448EC22640828CCBAFE1F346331D"/>
  </w:style>
  <w:style w:type="paragraph" w:customStyle="1" w:styleId="4444B37F5AA74D7FBB97007FEFF4C9D9">
    <w:name w:val="4444B37F5AA74D7FBB97007FEFF4C9D9"/>
  </w:style>
  <w:style w:type="paragraph" w:customStyle="1" w:styleId="AAF69AE970A3432E9980A3E1026ACC01">
    <w:name w:val="AAF69AE970A3432E9980A3E1026ACC01"/>
  </w:style>
  <w:style w:type="paragraph" w:customStyle="1" w:styleId="101A8E9DA16D4AACBC9F121D4A7EB064">
    <w:name w:val="101A8E9DA16D4AACBC9F121D4A7EB064"/>
  </w:style>
  <w:style w:type="paragraph" w:customStyle="1" w:styleId="F37BCC8C5F644CECB90A59F661306E27">
    <w:name w:val="F37BCC8C5F644CECB90A59F661306E27"/>
  </w:style>
  <w:style w:type="paragraph" w:customStyle="1" w:styleId="BAB7F934FE514661A9ECC8223DB920B8">
    <w:name w:val="BAB7F934FE514661A9ECC8223DB920B8"/>
  </w:style>
  <w:style w:type="paragraph" w:customStyle="1" w:styleId="FDCD7E3280534D40A932B4744175FF00">
    <w:name w:val="FDCD7E3280534D40A932B4744175FF00"/>
  </w:style>
  <w:style w:type="paragraph" w:customStyle="1" w:styleId="080D1D9DF2DD4AA1B8EFE1F98D14DD91">
    <w:name w:val="080D1D9DF2DD4AA1B8EFE1F98D14DD91"/>
  </w:style>
  <w:style w:type="paragraph" w:customStyle="1" w:styleId="2CCC3F27BB794A73B2B30828D66E4413">
    <w:name w:val="2CCC3F27BB794A73B2B30828D66E4413"/>
  </w:style>
  <w:style w:type="paragraph" w:customStyle="1" w:styleId="0F3F32E7F2F14D64A2A6793F80FAE98D">
    <w:name w:val="0F3F32E7F2F14D64A2A6793F80FAE98D"/>
  </w:style>
  <w:style w:type="paragraph" w:customStyle="1" w:styleId="94D1DF9F46CA45BE90A4B0619695EADE">
    <w:name w:val="94D1DF9F46CA45BE90A4B0619695EADE"/>
  </w:style>
  <w:style w:type="paragraph" w:customStyle="1" w:styleId="5B4939B93F65488F84C5D9FD53122048">
    <w:name w:val="5B4939B93F65488F84C5D9FD53122048"/>
  </w:style>
  <w:style w:type="paragraph" w:customStyle="1" w:styleId="AD7BC3087200480D86FBEDA0BED97212">
    <w:name w:val="AD7BC3087200480D86FBEDA0BED97212"/>
  </w:style>
  <w:style w:type="paragraph" w:customStyle="1" w:styleId="D6F8AFC49F8D4625A3F91D55C695822D">
    <w:name w:val="D6F8AFC49F8D4625A3F91D55C695822D"/>
  </w:style>
  <w:style w:type="paragraph" w:customStyle="1" w:styleId="03D575EA70194F55A20AF0A3AD796EA5">
    <w:name w:val="03D575EA70194F55A20AF0A3AD796EA5"/>
  </w:style>
  <w:style w:type="paragraph" w:customStyle="1" w:styleId="F4E11A1D69754578964E213D769CDDB4">
    <w:name w:val="F4E11A1D69754578964E213D769CDD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BF5409BEB4E9E90C025D8919FE81B">
    <w:name w:val="A8BBF5409BEB4E9E90C025D8919FE81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C4AE67B5B44886BC788A21D9CAF2E3">
    <w:name w:val="90C4AE67B5B44886BC788A21D9CAF2E3"/>
  </w:style>
  <w:style w:type="paragraph" w:customStyle="1" w:styleId="C63FBA93DA3C43A393B17F264A993E17">
    <w:name w:val="C63FBA93DA3C43A393B17F264A993E17"/>
  </w:style>
  <w:style w:type="paragraph" w:customStyle="1" w:styleId="09AD144D01E4434CA6F85801EB476B7E">
    <w:name w:val="09AD144D01E4434CA6F85801EB476B7E"/>
  </w:style>
  <w:style w:type="paragraph" w:customStyle="1" w:styleId="82AD42FB3BE041D6A71CABF59CAC6D6C">
    <w:name w:val="82AD42FB3BE041D6A71CABF59CAC6D6C"/>
  </w:style>
  <w:style w:type="paragraph" w:customStyle="1" w:styleId="0BBFF6ADBB3C4C2991F540B712F8DFEE">
    <w:name w:val="0BBFF6ADBB3C4C2991F540B712F8DFEE"/>
  </w:style>
  <w:style w:type="paragraph" w:customStyle="1" w:styleId="37FD07298D1D47C8A40C4027DB6D7894">
    <w:name w:val="37FD07298D1D47C8A40C4027DB6D7894"/>
  </w:style>
  <w:style w:type="paragraph" w:customStyle="1" w:styleId="109FAF5E504546B3A9B214B090B3B586">
    <w:name w:val="109FAF5E504546B3A9B214B090B3B586"/>
  </w:style>
  <w:style w:type="paragraph" w:customStyle="1" w:styleId="07D791508A654449BDCDEA421FCA2B37">
    <w:name w:val="07D791508A654449BDCDEA421FCA2B37"/>
  </w:style>
  <w:style w:type="paragraph" w:customStyle="1" w:styleId="8F8257874F02475996A29CCF56FE8F01">
    <w:name w:val="8F8257874F02475996A29CCF56FE8F01"/>
  </w:style>
  <w:style w:type="paragraph" w:customStyle="1" w:styleId="2ABD2BCE38424F8584BA1B502227D5EE">
    <w:name w:val="2ABD2BCE38424F8584BA1B502227D5EE"/>
  </w:style>
  <w:style w:type="paragraph" w:customStyle="1" w:styleId="42327F501C334E8B8A8BE20E5DE41665">
    <w:name w:val="42327F501C334E8B8A8BE20E5DE41665"/>
  </w:style>
  <w:style w:type="paragraph" w:customStyle="1" w:styleId="F6B58191ACC1440DBCF696D0262BEF45">
    <w:name w:val="F6B58191ACC1440DBCF696D0262BEF45"/>
  </w:style>
  <w:style w:type="paragraph" w:customStyle="1" w:styleId="C2F85AF948E046EAA316DD84356E6F2A">
    <w:name w:val="C2F85AF948E046EAA316DD84356E6F2A"/>
  </w:style>
  <w:style w:type="paragraph" w:customStyle="1" w:styleId="E01E4AEC000A47EF8BA216389DBFF30F">
    <w:name w:val="E01E4AEC000A47EF8BA216389DBFF30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2BBBD704F774DEF82BEC59B750EB7A7">
    <w:name w:val="12BBBD704F774DEF82BEC59B750EB7A7"/>
  </w:style>
  <w:style w:type="paragraph" w:customStyle="1" w:styleId="AE48BA5E69D8431E88D113096C563DCC">
    <w:name w:val="AE48BA5E69D8431E88D113096C563DCC"/>
  </w:style>
  <w:style w:type="paragraph" w:customStyle="1" w:styleId="121E38AB3CB5454082E06C84A72BF512">
    <w:name w:val="121E38AB3CB5454082E06C84A72BF512"/>
  </w:style>
  <w:style w:type="paragraph" w:customStyle="1" w:styleId="7A52B72B5FC04FE093490F8E4B70ADCD">
    <w:name w:val="7A52B72B5FC04FE093490F8E4B70ADCD"/>
  </w:style>
  <w:style w:type="paragraph" w:customStyle="1" w:styleId="027538B183514777AE0805E300DBDB0D">
    <w:name w:val="027538B183514777AE0805E300DBDB0D"/>
  </w:style>
  <w:style w:type="paragraph" w:customStyle="1" w:styleId="594E544CA69C442FB5E78E07CE4B710E">
    <w:name w:val="594E544CA69C442FB5E78E07CE4B710E"/>
  </w:style>
  <w:style w:type="paragraph" w:customStyle="1" w:styleId="FC66C6A5DF2D42C0BE8B4EF5AB3E9E02">
    <w:name w:val="FC66C6A5DF2D42C0BE8B4EF5AB3E9E02"/>
  </w:style>
  <w:style w:type="paragraph" w:customStyle="1" w:styleId="9B533883AF2A425496AF3A9E4B01BA3E">
    <w:name w:val="9B533883AF2A425496AF3A9E4B01BA3E"/>
  </w:style>
  <w:style w:type="paragraph" w:customStyle="1" w:styleId="2B70E7EE4A714C978986BD6A4CB9C3E7">
    <w:name w:val="2B70E7EE4A714C978986BD6A4CB9C3E7"/>
  </w:style>
  <w:style w:type="paragraph" w:customStyle="1" w:styleId="E6EF90C453094B0B81489556223B0647">
    <w:name w:val="E6EF90C453094B0B81489556223B0647"/>
  </w:style>
  <w:style w:type="paragraph" w:customStyle="1" w:styleId="F67E448EC22640828CCBAFE1F346331D">
    <w:name w:val="F67E448EC22640828CCBAFE1F346331D"/>
  </w:style>
  <w:style w:type="paragraph" w:customStyle="1" w:styleId="4444B37F5AA74D7FBB97007FEFF4C9D9">
    <w:name w:val="4444B37F5AA74D7FBB97007FEFF4C9D9"/>
  </w:style>
  <w:style w:type="paragraph" w:customStyle="1" w:styleId="AAF69AE970A3432E9980A3E1026ACC01">
    <w:name w:val="AAF69AE970A3432E9980A3E1026ACC01"/>
  </w:style>
  <w:style w:type="paragraph" w:customStyle="1" w:styleId="101A8E9DA16D4AACBC9F121D4A7EB064">
    <w:name w:val="101A8E9DA16D4AACBC9F121D4A7EB064"/>
  </w:style>
  <w:style w:type="paragraph" w:customStyle="1" w:styleId="F37BCC8C5F644CECB90A59F661306E27">
    <w:name w:val="F37BCC8C5F644CECB90A59F661306E27"/>
  </w:style>
  <w:style w:type="paragraph" w:customStyle="1" w:styleId="BAB7F934FE514661A9ECC8223DB920B8">
    <w:name w:val="BAB7F934FE514661A9ECC8223DB920B8"/>
  </w:style>
  <w:style w:type="paragraph" w:customStyle="1" w:styleId="FDCD7E3280534D40A932B4744175FF00">
    <w:name w:val="FDCD7E3280534D40A932B4744175FF00"/>
  </w:style>
  <w:style w:type="paragraph" w:customStyle="1" w:styleId="080D1D9DF2DD4AA1B8EFE1F98D14DD91">
    <w:name w:val="080D1D9DF2DD4AA1B8EFE1F98D14DD91"/>
  </w:style>
  <w:style w:type="paragraph" w:customStyle="1" w:styleId="2CCC3F27BB794A73B2B30828D66E4413">
    <w:name w:val="2CCC3F27BB794A73B2B30828D66E4413"/>
  </w:style>
  <w:style w:type="paragraph" w:customStyle="1" w:styleId="0F3F32E7F2F14D64A2A6793F80FAE98D">
    <w:name w:val="0F3F32E7F2F14D64A2A6793F80FAE98D"/>
  </w:style>
  <w:style w:type="paragraph" w:customStyle="1" w:styleId="94D1DF9F46CA45BE90A4B0619695EADE">
    <w:name w:val="94D1DF9F46CA45BE90A4B0619695EADE"/>
  </w:style>
  <w:style w:type="paragraph" w:customStyle="1" w:styleId="5B4939B93F65488F84C5D9FD53122048">
    <w:name w:val="5B4939B93F65488F84C5D9FD53122048"/>
  </w:style>
  <w:style w:type="paragraph" w:customStyle="1" w:styleId="AD7BC3087200480D86FBEDA0BED97212">
    <w:name w:val="AD7BC3087200480D86FBEDA0BED97212"/>
  </w:style>
  <w:style w:type="paragraph" w:customStyle="1" w:styleId="D6F8AFC49F8D4625A3F91D55C695822D">
    <w:name w:val="D6F8AFC49F8D4625A3F91D55C695822D"/>
  </w:style>
  <w:style w:type="paragraph" w:customStyle="1" w:styleId="03D575EA70194F55A20AF0A3AD796EA5">
    <w:name w:val="03D575EA70194F55A20AF0A3AD796EA5"/>
  </w:style>
  <w:style w:type="paragraph" w:customStyle="1" w:styleId="F4E11A1D69754578964E213D769CDDB4">
    <w:name w:val="F4E11A1D69754578964E213D769CDD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nissi grace</dc:creator>
  <cp:lastModifiedBy>PSSPL</cp:lastModifiedBy>
  <cp:revision>2</cp:revision>
  <dcterms:created xsi:type="dcterms:W3CDTF">2019-10-23T09:58:00Z</dcterms:created>
  <dcterms:modified xsi:type="dcterms:W3CDTF">2019-10-23T09:58:00Z</dcterms:modified>
</cp:coreProperties>
</file>