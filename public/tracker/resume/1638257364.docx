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D1786" w14:textId="77777777" w:rsidR="00F015DE" w:rsidRPr="0076674F" w:rsidRDefault="000201D0" w:rsidP="001B10CD">
      <w:pPr>
        <w:pStyle w:val="Heading1"/>
        <w:ind w:left="0" w:firstLine="0"/>
        <w:rPr>
          <w:color w:val="1F497D" w:themeColor="text2"/>
        </w:rPr>
      </w:pPr>
      <w:r w:rsidRPr="0076674F">
        <w:rPr>
          <w:color w:val="1F497D" w:themeColor="text2"/>
        </w:rPr>
        <w:t>Objective</w:t>
      </w:r>
    </w:p>
    <w:sdt>
      <w:sdtPr>
        <w:rPr>
          <w:szCs w:val="20"/>
        </w:rPr>
        <w:id w:val="9459735"/>
        <w:placeholder>
          <w:docPart w:val="57E61DEB31725A49BD6CF7909C1EA1B9"/>
        </w:placeholder>
      </w:sdtPr>
      <w:sdtEndPr/>
      <w:sdtContent>
        <w:p w14:paraId="071C58CF" w14:textId="265AE4F7" w:rsidR="00F015DE" w:rsidRPr="001B10CD" w:rsidRDefault="004643DB" w:rsidP="001B10CD">
          <w:pPr>
            <w:pStyle w:val="BodyText"/>
            <w:contextualSpacing/>
            <w:rPr>
              <w:szCs w:val="20"/>
            </w:rPr>
          </w:pPr>
          <w:r w:rsidRPr="001B10CD">
            <w:rPr>
              <w:rFonts w:cs="Lucida Grande"/>
              <w:color w:val="000000"/>
              <w:szCs w:val="20"/>
            </w:rPr>
            <w:t>Engineering professional</w:t>
          </w:r>
          <w:r w:rsidR="0076674F" w:rsidRPr="001B10CD">
            <w:rPr>
              <w:rFonts w:cs="Lucida Grande"/>
              <w:color w:val="000000"/>
              <w:szCs w:val="20"/>
            </w:rPr>
            <w:t xml:space="preserve"> having masters degree </w:t>
          </w:r>
          <w:r w:rsidRPr="001B10CD">
            <w:rPr>
              <w:rFonts w:cs="Lucida Grande"/>
              <w:color w:val="000000"/>
              <w:szCs w:val="20"/>
            </w:rPr>
            <w:t>with more than two years of experience in purchase and supply chain, seeking a full-time position with an organization that offers me a stable and positive atmosphere, inspire me to enhance my skills so that I can be beneficial for the organization and excel at a personal level as well.</w:t>
          </w:r>
        </w:p>
      </w:sdtContent>
    </w:sdt>
    <w:p w14:paraId="6587AA9B" w14:textId="77777777" w:rsidR="00F015DE" w:rsidRPr="0076674F" w:rsidRDefault="000201D0" w:rsidP="001B10CD">
      <w:pPr>
        <w:pStyle w:val="Heading1"/>
        <w:pBdr>
          <w:bottom w:val="single" w:sz="12" w:space="1" w:color="4F81BD" w:themeColor="accent1"/>
        </w:pBdr>
        <w:ind w:left="0" w:firstLine="0"/>
        <w:rPr>
          <w:color w:val="1F497D" w:themeColor="text2"/>
        </w:rPr>
      </w:pPr>
      <w:r w:rsidRPr="0076674F">
        <w:rPr>
          <w:color w:val="1F497D" w:themeColor="text2"/>
        </w:rPr>
        <w:t>Experience</w:t>
      </w:r>
    </w:p>
    <w:p w14:paraId="20A8D8FF" w14:textId="77777777" w:rsidR="00F015DE" w:rsidRPr="001B10CD" w:rsidRDefault="00594FC7" w:rsidP="001B10CD">
      <w:pPr>
        <w:pStyle w:val="Heading2"/>
        <w:rPr>
          <w:rFonts w:asciiTheme="minorHAnsi" w:hAnsiTheme="minorHAnsi"/>
        </w:rPr>
      </w:pPr>
      <w:sdt>
        <w:sdtPr>
          <w:rPr>
            <w:rFonts w:asciiTheme="minorHAnsi" w:hAnsiTheme="minorHAnsi"/>
          </w:rPr>
          <w:id w:val="9459739"/>
          <w:placeholder>
            <w:docPart w:val="CA8B3481C3E2EA4FB67B8F8B67815247"/>
          </w:placeholder>
        </w:sdtPr>
        <w:sdtEndPr/>
        <w:sdtContent>
          <w:r w:rsidR="00CC11D0" w:rsidRPr="001B10CD">
            <w:rPr>
              <w:rFonts w:asciiTheme="minorHAnsi" w:hAnsiTheme="minorHAnsi"/>
            </w:rPr>
            <w:t>Industry Buying</w:t>
          </w:r>
        </w:sdtContent>
      </w:sdt>
      <w:r w:rsidR="000201D0" w:rsidRPr="001B10CD">
        <w:rPr>
          <w:rFonts w:asciiTheme="minorHAnsi" w:hAnsiTheme="minorHAnsi"/>
        </w:rPr>
        <w:tab/>
      </w:r>
      <w:r w:rsidR="00CC11D0" w:rsidRPr="001B10CD">
        <w:rPr>
          <w:rFonts w:asciiTheme="minorHAnsi" w:hAnsiTheme="minorHAnsi"/>
        </w:rPr>
        <w:t>May 2015 – Present</w:t>
      </w:r>
    </w:p>
    <w:p w14:paraId="276D020D" w14:textId="24ADB33B" w:rsidR="00CC11D0" w:rsidRPr="0057264D" w:rsidRDefault="00CC11D0" w:rsidP="001B10CD">
      <w:pPr>
        <w:pStyle w:val="BodyText"/>
        <w:contextualSpacing/>
        <w:rPr>
          <w:b/>
          <w:szCs w:val="20"/>
        </w:rPr>
      </w:pPr>
      <w:r w:rsidRPr="0057264D">
        <w:rPr>
          <w:b/>
          <w:szCs w:val="20"/>
        </w:rPr>
        <w:t>Present Designation: - Sr. Operations Engineer</w:t>
      </w:r>
    </w:p>
    <w:p w14:paraId="1BF465BF" w14:textId="77777777" w:rsidR="00CC11D0" w:rsidRPr="001B10CD" w:rsidRDefault="00CC11D0" w:rsidP="001B10CD">
      <w:pPr>
        <w:pStyle w:val="BodyText"/>
        <w:contextualSpacing/>
        <w:rPr>
          <w:b/>
          <w:szCs w:val="20"/>
          <w:u w:val="single"/>
        </w:rPr>
      </w:pPr>
      <w:r w:rsidRPr="001B10CD">
        <w:rPr>
          <w:b/>
          <w:szCs w:val="20"/>
          <w:u w:val="single"/>
        </w:rPr>
        <w:t>Role &amp; Responsibilities</w:t>
      </w:r>
    </w:p>
    <w:p w14:paraId="1319D8C3" w14:textId="4AF1A124" w:rsidR="00224C21" w:rsidRDefault="00224C21"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Handling team of 9 procurement and delivery executives.</w:t>
      </w:r>
    </w:p>
    <w:p w14:paraId="4238C248" w14:textId="170312D9" w:rsidR="0057264D" w:rsidRDefault="0057264D" w:rsidP="0057264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Organizing work activities to achieve business objectives.</w:t>
      </w:r>
    </w:p>
    <w:p w14:paraId="77A55E8B" w14:textId="0EE51656" w:rsidR="0057264D" w:rsidRPr="0057264D" w:rsidRDefault="0057264D" w:rsidP="0057264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Planning timetables for delivery.</w:t>
      </w:r>
    </w:p>
    <w:p w14:paraId="1A59CAD4" w14:textId="5E06B41E" w:rsidR="0057264D" w:rsidRPr="0057264D" w:rsidRDefault="00236CDC" w:rsidP="0057264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Execution of purchase orders.</w:t>
      </w:r>
    </w:p>
    <w:p w14:paraId="79E9DFA9" w14:textId="5C5D7CF3" w:rsidR="00236CDC" w:rsidRPr="001B10CD" w:rsidRDefault="00236CDC"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Verifying the P.O’s T&amp;C like tax, freight charges etc. and check the same at suppliers end as well.</w:t>
      </w:r>
    </w:p>
    <w:p w14:paraId="0290B333" w14:textId="33396DFB" w:rsidR="00236CDC" w:rsidRPr="001B10CD" w:rsidRDefault="00236CDC"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Managing stock levels across the whole supply chain.</w:t>
      </w:r>
    </w:p>
    <w:p w14:paraId="63DBF6B1" w14:textId="77777777" w:rsidR="00224C21" w:rsidRPr="001B10CD" w:rsidRDefault="00224C21"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Overseeing the arrival of stock and shipments.</w:t>
      </w:r>
    </w:p>
    <w:p w14:paraId="4135E2B8" w14:textId="77777777" w:rsidR="00D322AB" w:rsidRPr="001B10CD" w:rsidRDefault="00224C21"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Tracking products through the supply chain to ensure that they have arrived at their destination.</w:t>
      </w:r>
    </w:p>
    <w:p w14:paraId="5C93D01F" w14:textId="4B47779F"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Reviewing the performance of the supply chain and identifying areas that can be improved.</w:t>
      </w:r>
    </w:p>
    <w:p w14:paraId="2DA42009" w14:textId="77777777"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Negotiating rates with local, national and international vendors, transport companies.</w:t>
      </w:r>
    </w:p>
    <w:p w14:paraId="79FAA4EE" w14:textId="4CA1AC46"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Cultivating supplier relationships.</w:t>
      </w:r>
      <w:r w:rsidR="0057264D" w:rsidRPr="0057264D">
        <w:rPr>
          <w:rFonts w:cs="Lucida Grande"/>
          <w:color w:val="000000"/>
          <w:szCs w:val="20"/>
        </w:rPr>
        <w:t xml:space="preserve"> </w:t>
      </w:r>
    </w:p>
    <w:p w14:paraId="614DD8BF" w14:textId="1AC5033C"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Optimizing all tasks and processes within the supply chain.</w:t>
      </w:r>
    </w:p>
    <w:p w14:paraId="0280F859" w14:textId="77777777"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Analyzing logistics data to identify opportunities for improvement.</w:t>
      </w:r>
    </w:p>
    <w:p w14:paraId="28C42375" w14:textId="77777777"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Developing robust, efficient and effective Supply Chain processes.</w:t>
      </w:r>
    </w:p>
    <w:p w14:paraId="3A09F967" w14:textId="04F22C02"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Overseeing the packaging of goods for delivery.</w:t>
      </w:r>
    </w:p>
    <w:p w14:paraId="0DA84F25" w14:textId="77777777" w:rsidR="00897E35" w:rsidRPr="001B10CD" w:rsidRDefault="00897E35" w:rsidP="001B10C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Setting supply chain goals.</w:t>
      </w:r>
    </w:p>
    <w:p w14:paraId="50C29D1D" w14:textId="50F10DB6" w:rsidR="00236CDC" w:rsidRPr="0057264D" w:rsidRDefault="00897E35" w:rsidP="0057264D">
      <w:pPr>
        <w:pStyle w:val="ListParagraph"/>
        <w:widowControl w:val="0"/>
        <w:numPr>
          <w:ilvl w:val="0"/>
          <w:numId w:val="14"/>
        </w:numPr>
        <w:tabs>
          <w:tab w:val="left" w:pos="720"/>
          <w:tab w:val="left" w:pos="900"/>
        </w:tabs>
        <w:autoSpaceDE w:val="0"/>
        <w:autoSpaceDN w:val="0"/>
        <w:adjustRightInd w:val="0"/>
        <w:rPr>
          <w:rFonts w:cs="Lucida Grande"/>
          <w:color w:val="000000"/>
          <w:szCs w:val="20"/>
        </w:rPr>
      </w:pPr>
      <w:r w:rsidRPr="001B10CD">
        <w:rPr>
          <w:rFonts w:cs="Lucida Grande"/>
          <w:color w:val="000000"/>
          <w:szCs w:val="20"/>
        </w:rPr>
        <w:t>Develop database of supply and demand, keep tracking of the market trend of the commodities and suppliers key performance indices.</w:t>
      </w:r>
    </w:p>
    <w:p w14:paraId="3FEF8657" w14:textId="77777777" w:rsidR="0049280A" w:rsidRPr="001B10CD" w:rsidRDefault="0049280A" w:rsidP="001B10CD">
      <w:pPr>
        <w:pStyle w:val="BodyText"/>
        <w:contextualSpacing/>
        <w:rPr>
          <w:szCs w:val="20"/>
        </w:rPr>
      </w:pPr>
    </w:p>
    <w:p w14:paraId="73F5CA25" w14:textId="77777777" w:rsidR="0076674F" w:rsidRPr="001B10CD" w:rsidRDefault="0076674F" w:rsidP="001B10CD">
      <w:pPr>
        <w:pStyle w:val="BodyText"/>
        <w:contextualSpacing/>
        <w:rPr>
          <w:szCs w:val="20"/>
        </w:rPr>
      </w:pPr>
      <w:r w:rsidRPr="0057264D">
        <w:rPr>
          <w:b/>
          <w:szCs w:val="20"/>
        </w:rPr>
        <w:t>Designation when joined: - Sourcing Engineer</w:t>
      </w:r>
      <w:r w:rsidRPr="001B10CD">
        <w:rPr>
          <w:szCs w:val="20"/>
        </w:rPr>
        <w:t>.</w:t>
      </w:r>
    </w:p>
    <w:p w14:paraId="4B1DAFEF" w14:textId="77777777" w:rsidR="0076674F" w:rsidRPr="001B10CD" w:rsidRDefault="0076674F" w:rsidP="001B10CD">
      <w:pPr>
        <w:pStyle w:val="BodyText"/>
        <w:contextualSpacing/>
        <w:rPr>
          <w:b/>
          <w:szCs w:val="20"/>
          <w:u w:val="single"/>
        </w:rPr>
      </w:pPr>
      <w:r w:rsidRPr="001B10CD">
        <w:rPr>
          <w:b/>
          <w:szCs w:val="20"/>
          <w:u w:val="single"/>
        </w:rPr>
        <w:t>Role &amp; Responsibilities</w:t>
      </w:r>
    </w:p>
    <w:p w14:paraId="0DA69150" w14:textId="77777777" w:rsidR="0076674F" w:rsidRPr="001B10CD" w:rsidRDefault="0076674F" w:rsidP="001B10CD">
      <w:pPr>
        <w:pStyle w:val="BodyText"/>
        <w:contextualSpacing/>
        <w:rPr>
          <w:b/>
          <w:szCs w:val="20"/>
          <w:u w:val="single"/>
        </w:rPr>
      </w:pPr>
    </w:p>
    <w:p w14:paraId="4BE7B1BE" w14:textId="6D6453E0" w:rsidR="00327630" w:rsidRPr="001B10CD" w:rsidRDefault="005943BB" w:rsidP="001B10CD">
      <w:pPr>
        <w:pStyle w:val="BodyText"/>
        <w:numPr>
          <w:ilvl w:val="0"/>
          <w:numId w:val="15"/>
        </w:numPr>
        <w:contextualSpacing/>
        <w:rPr>
          <w:szCs w:val="20"/>
        </w:rPr>
      </w:pPr>
      <w:r w:rsidRPr="001B10CD">
        <w:rPr>
          <w:szCs w:val="20"/>
        </w:rPr>
        <w:t>Sourcing new vendors, suppliers s</w:t>
      </w:r>
      <w:r w:rsidR="00E5291D" w:rsidRPr="001B10CD">
        <w:rPr>
          <w:szCs w:val="20"/>
        </w:rPr>
        <w:t>o as to get best possible rates</w:t>
      </w:r>
      <w:r w:rsidRPr="001B10CD">
        <w:rPr>
          <w:szCs w:val="20"/>
        </w:rPr>
        <w:t xml:space="preserve"> for the items required by enterprise clients.</w:t>
      </w:r>
    </w:p>
    <w:p w14:paraId="2DBF5191" w14:textId="1FA8E844" w:rsidR="0049280A" w:rsidRPr="001B10CD" w:rsidRDefault="0049280A" w:rsidP="001B10CD">
      <w:pPr>
        <w:pStyle w:val="BodyText"/>
        <w:numPr>
          <w:ilvl w:val="0"/>
          <w:numId w:val="15"/>
        </w:numPr>
        <w:contextualSpacing/>
        <w:rPr>
          <w:szCs w:val="20"/>
        </w:rPr>
      </w:pPr>
      <w:r w:rsidRPr="001B10CD">
        <w:rPr>
          <w:rFonts w:cs="Lucida Grande"/>
          <w:color w:val="000000"/>
          <w:szCs w:val="20"/>
        </w:rPr>
        <w:t>Managing the sourcing, auditing and evaluation of new suppliers</w:t>
      </w:r>
    </w:p>
    <w:p w14:paraId="66B132F5" w14:textId="6CC8EE20" w:rsidR="005943BB" w:rsidRPr="001B10CD" w:rsidRDefault="005943BB" w:rsidP="001B10CD">
      <w:pPr>
        <w:pStyle w:val="BodyText"/>
        <w:numPr>
          <w:ilvl w:val="0"/>
          <w:numId w:val="15"/>
        </w:numPr>
        <w:contextualSpacing/>
        <w:rPr>
          <w:szCs w:val="20"/>
        </w:rPr>
      </w:pPr>
      <w:r w:rsidRPr="001B10CD">
        <w:rPr>
          <w:szCs w:val="20"/>
        </w:rPr>
        <w:t xml:space="preserve">Providing best possible quotations to the clients. </w:t>
      </w:r>
    </w:p>
    <w:p w14:paraId="06089BBB" w14:textId="298ACCEE" w:rsidR="00E5291D" w:rsidRPr="001B10CD" w:rsidRDefault="00E5291D" w:rsidP="001B10CD">
      <w:pPr>
        <w:pStyle w:val="BodyText"/>
        <w:numPr>
          <w:ilvl w:val="0"/>
          <w:numId w:val="15"/>
        </w:numPr>
        <w:contextualSpacing/>
        <w:rPr>
          <w:szCs w:val="20"/>
        </w:rPr>
      </w:pPr>
      <w:r w:rsidRPr="001B10CD">
        <w:rPr>
          <w:szCs w:val="20"/>
        </w:rPr>
        <w:t>Negotiating rates with clients as well as suppliers to maximize margin.</w:t>
      </w:r>
    </w:p>
    <w:p w14:paraId="6E214165" w14:textId="22FD236D" w:rsidR="00E5291D" w:rsidRPr="001B10CD" w:rsidRDefault="00E5291D" w:rsidP="001B10CD">
      <w:pPr>
        <w:pStyle w:val="BodyText"/>
        <w:numPr>
          <w:ilvl w:val="0"/>
          <w:numId w:val="15"/>
        </w:numPr>
        <w:contextualSpacing/>
        <w:rPr>
          <w:szCs w:val="20"/>
        </w:rPr>
      </w:pPr>
      <w:r w:rsidRPr="001B10CD">
        <w:rPr>
          <w:szCs w:val="20"/>
        </w:rPr>
        <w:t>Creating and drafting RFP&amp; RFQ for clients.</w:t>
      </w:r>
    </w:p>
    <w:p w14:paraId="6B7BC5B7" w14:textId="7AED01E5" w:rsidR="00EE41B4" w:rsidRPr="001B10CD" w:rsidRDefault="00EE41B4" w:rsidP="001B10CD">
      <w:pPr>
        <w:pStyle w:val="BodyText"/>
        <w:numPr>
          <w:ilvl w:val="0"/>
          <w:numId w:val="15"/>
        </w:numPr>
        <w:contextualSpacing/>
        <w:rPr>
          <w:szCs w:val="20"/>
        </w:rPr>
      </w:pPr>
      <w:r w:rsidRPr="001B10CD">
        <w:rPr>
          <w:szCs w:val="20"/>
        </w:rPr>
        <w:t xml:space="preserve">Working on </w:t>
      </w:r>
      <w:proofErr w:type="spellStart"/>
      <w:r w:rsidR="00294834" w:rsidRPr="001B10CD">
        <w:rPr>
          <w:szCs w:val="20"/>
        </w:rPr>
        <w:t>S</w:t>
      </w:r>
      <w:r w:rsidRPr="001B10CD">
        <w:rPr>
          <w:szCs w:val="20"/>
        </w:rPr>
        <w:t>alesforce</w:t>
      </w:r>
      <w:proofErr w:type="spellEnd"/>
      <w:r w:rsidRPr="001B10CD">
        <w:rPr>
          <w:szCs w:val="20"/>
        </w:rPr>
        <w:t xml:space="preserve"> </w:t>
      </w:r>
      <w:r w:rsidR="00294834" w:rsidRPr="001B10CD">
        <w:rPr>
          <w:szCs w:val="20"/>
        </w:rPr>
        <w:t>from opportunities received till purchase order received.</w:t>
      </w:r>
    </w:p>
    <w:p w14:paraId="7D421FBF" w14:textId="716EA7B9" w:rsidR="005943BB" w:rsidRPr="001B10CD" w:rsidRDefault="005943BB" w:rsidP="001B10CD">
      <w:pPr>
        <w:pStyle w:val="BodyText"/>
        <w:numPr>
          <w:ilvl w:val="0"/>
          <w:numId w:val="15"/>
        </w:numPr>
        <w:contextualSpacing/>
        <w:rPr>
          <w:szCs w:val="20"/>
        </w:rPr>
      </w:pPr>
      <w:r w:rsidRPr="001B10CD">
        <w:rPr>
          <w:rFonts w:cs="Lucida Grande"/>
          <w:color w:val="000000"/>
          <w:szCs w:val="20"/>
        </w:rPr>
        <w:t xml:space="preserve">Maintain logs and supervise </w:t>
      </w:r>
      <w:proofErr w:type="spellStart"/>
      <w:r w:rsidRPr="001B10CD">
        <w:rPr>
          <w:rFonts w:cs="Lucida Grande"/>
          <w:color w:val="000000"/>
          <w:szCs w:val="20"/>
        </w:rPr>
        <w:t>RFxs</w:t>
      </w:r>
      <w:proofErr w:type="spellEnd"/>
      <w:r w:rsidRPr="001B10CD">
        <w:rPr>
          <w:rFonts w:cs="Lucida Grande"/>
          <w:color w:val="000000"/>
          <w:szCs w:val="20"/>
        </w:rPr>
        <w:t>, Daily Reports and Submittals</w:t>
      </w:r>
      <w:r w:rsidR="00294834" w:rsidRPr="001B10CD">
        <w:rPr>
          <w:rFonts w:cs="Lucida Grande"/>
          <w:color w:val="000000"/>
          <w:szCs w:val="20"/>
        </w:rPr>
        <w:t>.</w:t>
      </w:r>
    </w:p>
    <w:p w14:paraId="6444D979" w14:textId="09EAA2A0" w:rsidR="00E5291D" w:rsidRPr="001B10CD" w:rsidRDefault="005943BB" w:rsidP="001B10CD">
      <w:pPr>
        <w:pStyle w:val="BodyText"/>
        <w:numPr>
          <w:ilvl w:val="0"/>
          <w:numId w:val="15"/>
        </w:numPr>
        <w:contextualSpacing/>
        <w:rPr>
          <w:szCs w:val="20"/>
        </w:rPr>
      </w:pPr>
      <w:r w:rsidRPr="001B10CD">
        <w:rPr>
          <w:rFonts w:cs="Lucida Grande"/>
          <w:color w:val="000000"/>
          <w:szCs w:val="20"/>
        </w:rPr>
        <w:t>New Vendor Development and Vendor Management.</w:t>
      </w:r>
    </w:p>
    <w:p w14:paraId="114D777F" w14:textId="70C53E76" w:rsidR="00E5291D" w:rsidRPr="001B10CD" w:rsidRDefault="005943BB" w:rsidP="001B10CD">
      <w:pPr>
        <w:pStyle w:val="BodyText"/>
        <w:numPr>
          <w:ilvl w:val="0"/>
          <w:numId w:val="15"/>
        </w:numPr>
        <w:contextualSpacing/>
        <w:rPr>
          <w:szCs w:val="20"/>
        </w:rPr>
      </w:pPr>
      <w:r w:rsidRPr="001B10CD">
        <w:rPr>
          <w:rFonts w:cs="Lucida Grande"/>
          <w:color w:val="000000"/>
          <w:szCs w:val="20"/>
        </w:rPr>
        <w:t>Adding Vendors t</w:t>
      </w:r>
      <w:r w:rsidR="00E5291D" w:rsidRPr="001B10CD">
        <w:rPr>
          <w:rFonts w:cs="Lucida Grande"/>
          <w:color w:val="000000"/>
          <w:szCs w:val="20"/>
        </w:rPr>
        <w:t>o the admin portal along with p</w:t>
      </w:r>
      <w:r w:rsidRPr="001B10CD">
        <w:rPr>
          <w:rFonts w:cs="Lucida Grande"/>
          <w:color w:val="000000"/>
          <w:szCs w:val="20"/>
        </w:rPr>
        <w:t>rice list</w:t>
      </w:r>
      <w:r w:rsidR="00E5291D" w:rsidRPr="001B10CD">
        <w:rPr>
          <w:rFonts w:cs="Lucida Grande"/>
          <w:color w:val="000000"/>
          <w:szCs w:val="20"/>
        </w:rPr>
        <w:t>s and the d</w:t>
      </w:r>
      <w:r w:rsidRPr="001B10CD">
        <w:rPr>
          <w:rFonts w:cs="Lucida Grande"/>
          <w:color w:val="000000"/>
          <w:szCs w:val="20"/>
        </w:rPr>
        <w:t xml:space="preserve">iscount </w:t>
      </w:r>
      <w:r w:rsidR="00294834" w:rsidRPr="001B10CD">
        <w:rPr>
          <w:rFonts w:cs="Lucida Grande"/>
          <w:color w:val="000000"/>
          <w:szCs w:val="20"/>
        </w:rPr>
        <w:t>provided</w:t>
      </w:r>
      <w:r w:rsidRPr="001B10CD">
        <w:rPr>
          <w:rFonts w:cs="Lucida Grande"/>
          <w:color w:val="000000"/>
          <w:szCs w:val="20"/>
        </w:rPr>
        <w:t xml:space="preserve">. </w:t>
      </w:r>
    </w:p>
    <w:p w14:paraId="0307BD1F" w14:textId="63EE02D3" w:rsidR="00E5291D" w:rsidRPr="001B10CD" w:rsidRDefault="00E5291D" w:rsidP="001B10CD">
      <w:pPr>
        <w:pStyle w:val="BodyText"/>
        <w:numPr>
          <w:ilvl w:val="0"/>
          <w:numId w:val="15"/>
        </w:numPr>
        <w:contextualSpacing/>
        <w:rPr>
          <w:szCs w:val="20"/>
        </w:rPr>
      </w:pPr>
      <w:r w:rsidRPr="001B10CD">
        <w:rPr>
          <w:rFonts w:cs="Lucida Grande"/>
          <w:color w:val="000000"/>
          <w:szCs w:val="20"/>
        </w:rPr>
        <w:t>New product feasibility study and product costing estimation.</w:t>
      </w:r>
    </w:p>
    <w:p w14:paraId="2E22A16D" w14:textId="2040EC30" w:rsidR="001B10CD" w:rsidRPr="00A66017" w:rsidRDefault="00294834" w:rsidP="001B10CD">
      <w:pPr>
        <w:pStyle w:val="BodyText"/>
        <w:numPr>
          <w:ilvl w:val="0"/>
          <w:numId w:val="15"/>
        </w:numPr>
        <w:contextualSpacing/>
        <w:rPr>
          <w:szCs w:val="20"/>
        </w:rPr>
      </w:pPr>
      <w:r w:rsidRPr="001B10CD">
        <w:rPr>
          <w:szCs w:val="20"/>
        </w:rPr>
        <w:t>Coordinating with key account managers to understand the client requirement and maximize the cha</w:t>
      </w:r>
      <w:r w:rsidR="0049280A" w:rsidRPr="001B10CD">
        <w:rPr>
          <w:szCs w:val="20"/>
        </w:rPr>
        <w:t>nces of getting order.</w:t>
      </w:r>
    </w:p>
    <w:p w14:paraId="75B1C134" w14:textId="77777777" w:rsidR="00A66017" w:rsidRDefault="00A66017" w:rsidP="001B10CD">
      <w:pPr>
        <w:pStyle w:val="Heading2"/>
        <w:rPr>
          <w:rFonts w:asciiTheme="minorHAnsi" w:hAnsiTheme="minorHAnsi"/>
        </w:rPr>
      </w:pPr>
    </w:p>
    <w:p w14:paraId="38713FBD" w14:textId="0A0493D2" w:rsidR="00F015DE" w:rsidRPr="001B10CD" w:rsidRDefault="00897E35" w:rsidP="001B10CD">
      <w:pPr>
        <w:pStyle w:val="Heading2"/>
        <w:rPr>
          <w:rFonts w:asciiTheme="minorHAnsi" w:hAnsiTheme="minorHAnsi"/>
        </w:rPr>
      </w:pPr>
      <w:r w:rsidRPr="001B10CD">
        <w:rPr>
          <w:rFonts w:asciiTheme="minorHAnsi" w:hAnsiTheme="minorHAnsi"/>
        </w:rPr>
        <w:t>L &amp; M Construction Solution</w:t>
      </w:r>
      <w:r w:rsidR="000201D0" w:rsidRPr="001B10CD">
        <w:rPr>
          <w:rFonts w:asciiTheme="minorHAnsi" w:hAnsiTheme="minorHAnsi"/>
        </w:rPr>
        <w:tab/>
      </w:r>
      <w:r w:rsidRPr="001B10CD">
        <w:rPr>
          <w:rFonts w:asciiTheme="minorHAnsi" w:hAnsiTheme="minorHAnsi"/>
        </w:rPr>
        <w:t>March 2014 – May 2015</w:t>
      </w:r>
    </w:p>
    <w:p w14:paraId="6BA70E00" w14:textId="104BE636" w:rsidR="00897E35" w:rsidRPr="0057264D" w:rsidRDefault="00ED6D04" w:rsidP="001B10CD">
      <w:pPr>
        <w:pStyle w:val="BodyText"/>
        <w:rPr>
          <w:b/>
          <w:szCs w:val="20"/>
        </w:rPr>
      </w:pPr>
      <w:r w:rsidRPr="0057264D">
        <w:rPr>
          <w:b/>
          <w:szCs w:val="20"/>
        </w:rPr>
        <w:t>Designation: -</w:t>
      </w:r>
      <w:r w:rsidR="00EF0188" w:rsidRPr="0057264D">
        <w:rPr>
          <w:b/>
          <w:szCs w:val="20"/>
        </w:rPr>
        <w:t xml:space="preserve"> Project Engineer</w:t>
      </w:r>
    </w:p>
    <w:p w14:paraId="51E2AC81" w14:textId="3D5EA354" w:rsidR="00ED6D04" w:rsidRPr="001B10CD" w:rsidRDefault="00ED6D04" w:rsidP="001B10CD">
      <w:pPr>
        <w:pStyle w:val="BodyText"/>
        <w:contextualSpacing/>
        <w:rPr>
          <w:b/>
          <w:szCs w:val="20"/>
          <w:u w:val="single"/>
        </w:rPr>
      </w:pPr>
      <w:r w:rsidRPr="001B10CD">
        <w:rPr>
          <w:b/>
          <w:szCs w:val="20"/>
          <w:u w:val="single"/>
        </w:rPr>
        <w:t>Role &amp; Responsibilities</w:t>
      </w:r>
    </w:p>
    <w:p w14:paraId="6DE546DE"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Direct purchase of the materials required at site.</w:t>
      </w:r>
    </w:p>
    <w:p w14:paraId="0C68B6B4" w14:textId="4BE046D6" w:rsidR="00ED6D04" w:rsidRPr="001B10CD" w:rsidRDefault="008F5A17"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proofErr w:type="gramStart"/>
      <w:r w:rsidRPr="001B10CD">
        <w:rPr>
          <w:rFonts w:cs="Lucida Grande"/>
          <w:color w:val="000000"/>
          <w:szCs w:val="20"/>
        </w:rPr>
        <w:t>Review planned orders, create</w:t>
      </w:r>
      <w:proofErr w:type="gramEnd"/>
      <w:r w:rsidR="00ED6D04" w:rsidRPr="001B10CD">
        <w:rPr>
          <w:rFonts w:cs="Lucida Grande"/>
          <w:color w:val="000000"/>
          <w:szCs w:val="20"/>
        </w:rPr>
        <w:t xml:space="preserve"> </w:t>
      </w:r>
      <w:r w:rsidRPr="001B10CD">
        <w:rPr>
          <w:rFonts w:cs="Lucida Grande"/>
          <w:color w:val="000000"/>
          <w:szCs w:val="20"/>
        </w:rPr>
        <w:t>requisitions</w:t>
      </w:r>
      <w:r w:rsidR="00ED6D04" w:rsidRPr="001B10CD">
        <w:rPr>
          <w:rFonts w:cs="Lucida Grande"/>
          <w:color w:val="000000"/>
          <w:szCs w:val="20"/>
        </w:rPr>
        <w:t>, and manages approval process.</w:t>
      </w:r>
    </w:p>
    <w:p w14:paraId="1571BB01" w14:textId="0863008D"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Cost analysi</w:t>
      </w:r>
      <w:r w:rsidR="008F5A17" w:rsidRPr="001B10CD">
        <w:rPr>
          <w:rFonts w:cs="Lucida Grande"/>
          <w:color w:val="000000"/>
          <w:szCs w:val="20"/>
        </w:rPr>
        <w:t xml:space="preserve">s, Purchase order placements &amp; vendor </w:t>
      </w:r>
      <w:proofErr w:type="gramStart"/>
      <w:r w:rsidR="008F5A17" w:rsidRPr="001B10CD">
        <w:rPr>
          <w:rFonts w:cs="Lucida Grande"/>
          <w:color w:val="000000"/>
          <w:szCs w:val="20"/>
        </w:rPr>
        <w:t>f</w:t>
      </w:r>
      <w:r w:rsidRPr="001B10CD">
        <w:rPr>
          <w:rFonts w:cs="Lucida Grande"/>
          <w:color w:val="000000"/>
          <w:szCs w:val="20"/>
        </w:rPr>
        <w:t>ollow ups</w:t>
      </w:r>
      <w:proofErr w:type="gramEnd"/>
      <w:r w:rsidRPr="001B10CD">
        <w:rPr>
          <w:rFonts w:cs="Lucida Grande"/>
          <w:color w:val="000000"/>
          <w:szCs w:val="20"/>
        </w:rPr>
        <w:t>.</w:t>
      </w:r>
    </w:p>
    <w:p w14:paraId="55C2801F"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Vendor payment processing &amp; Vendor reconciliation.</w:t>
      </w:r>
    </w:p>
    <w:p w14:paraId="4AE4B3C3"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Vendor Negotiation and management.</w:t>
      </w:r>
    </w:p>
    <w:p w14:paraId="0281C550"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Work on PR to PO cycle.</w:t>
      </w:r>
    </w:p>
    <w:p w14:paraId="7046A002"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List down the major maintenance operations and plan for each operation.</w:t>
      </w:r>
    </w:p>
    <w:p w14:paraId="5D38C902" w14:textId="77777777"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Preparing electrical BOQ schedule as per drawings submitted.</w:t>
      </w:r>
    </w:p>
    <w:p w14:paraId="124C6E87" w14:textId="4FC4D2A9" w:rsidR="00ED6D04" w:rsidRPr="001B10CD" w:rsidRDefault="00ED6D04"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 xml:space="preserve">Responsible for commissioning of plant </w:t>
      </w:r>
      <w:proofErr w:type="spellStart"/>
      <w:r w:rsidRPr="001B10CD">
        <w:rPr>
          <w:rFonts w:cs="Lucida Grande"/>
          <w:color w:val="000000"/>
          <w:szCs w:val="20"/>
        </w:rPr>
        <w:t>equipments</w:t>
      </w:r>
      <w:proofErr w:type="spellEnd"/>
      <w:r w:rsidRPr="001B10CD">
        <w:rPr>
          <w:rFonts w:cs="Lucida Grande"/>
          <w:color w:val="000000"/>
          <w:szCs w:val="20"/>
        </w:rPr>
        <w:t>.</w:t>
      </w:r>
    </w:p>
    <w:p w14:paraId="4ACB6FDF" w14:textId="50ECD1FD" w:rsidR="00ED6D04" w:rsidRPr="001B10CD" w:rsidRDefault="0049280A" w:rsidP="001B10CD">
      <w:pPr>
        <w:pStyle w:val="ListParagraph"/>
        <w:widowControl w:val="0"/>
        <w:numPr>
          <w:ilvl w:val="0"/>
          <w:numId w:val="15"/>
        </w:numPr>
        <w:tabs>
          <w:tab w:val="left" w:pos="720"/>
          <w:tab w:val="left" w:pos="900"/>
        </w:tabs>
        <w:autoSpaceDE w:val="0"/>
        <w:autoSpaceDN w:val="0"/>
        <w:adjustRightInd w:val="0"/>
        <w:jc w:val="both"/>
        <w:rPr>
          <w:rFonts w:cs="Lucida Grande"/>
          <w:color w:val="000000"/>
          <w:szCs w:val="20"/>
        </w:rPr>
      </w:pPr>
      <w:r w:rsidRPr="001B10CD">
        <w:rPr>
          <w:rFonts w:cs="Lucida Grande"/>
          <w:color w:val="000000"/>
          <w:szCs w:val="20"/>
        </w:rPr>
        <w:t xml:space="preserve">Execute and supervise </w:t>
      </w:r>
      <w:r w:rsidR="00ED6D04" w:rsidRPr="001B10CD">
        <w:rPr>
          <w:rFonts w:cs="Lucida Grande"/>
          <w:color w:val="000000"/>
          <w:szCs w:val="20"/>
        </w:rPr>
        <w:t>work at site.</w:t>
      </w:r>
    </w:p>
    <w:p w14:paraId="42F08D9A" w14:textId="77777777" w:rsidR="00F015DE" w:rsidRPr="00EF0188" w:rsidRDefault="000201D0" w:rsidP="001B10CD">
      <w:pPr>
        <w:pStyle w:val="Heading1"/>
        <w:rPr>
          <w:color w:val="1F497D" w:themeColor="text2"/>
        </w:rPr>
      </w:pPr>
      <w:r w:rsidRPr="00EF0188">
        <w:rPr>
          <w:color w:val="1F497D" w:themeColor="text2"/>
        </w:rPr>
        <w:t>Education</w:t>
      </w:r>
    </w:p>
    <w:p w14:paraId="21752D15" w14:textId="4954DFCB" w:rsidR="00F015DE" w:rsidRPr="007647B5" w:rsidRDefault="00594FC7" w:rsidP="001B10CD">
      <w:pPr>
        <w:pStyle w:val="Heading2"/>
        <w:rPr>
          <w:rFonts w:asciiTheme="minorHAnsi" w:hAnsiTheme="minorHAnsi"/>
        </w:rPr>
      </w:pPr>
      <w:sdt>
        <w:sdtPr>
          <w:rPr>
            <w:rFonts w:asciiTheme="minorHAnsi" w:hAnsiTheme="minorHAnsi"/>
          </w:rPr>
          <w:id w:val="9459748"/>
          <w:placeholder>
            <w:docPart w:val="24BE97D99C2AB14ABFAF628E4AD55AF3"/>
          </w:placeholder>
        </w:sdtPr>
        <w:sdtEndPr/>
        <w:sdtContent>
          <w:proofErr w:type="spellStart"/>
          <w:r w:rsidR="00EF0188" w:rsidRPr="007647B5">
            <w:rPr>
              <w:rFonts w:asciiTheme="minorHAnsi" w:hAnsiTheme="minorHAnsi"/>
            </w:rPr>
            <w:t>M</w:t>
          </w:r>
          <w:r w:rsidR="007647B5" w:rsidRPr="007647B5">
            <w:rPr>
              <w:rFonts w:asciiTheme="minorHAnsi" w:hAnsiTheme="minorHAnsi"/>
            </w:rPr>
            <w:t>.Tech</w:t>
          </w:r>
          <w:proofErr w:type="spellEnd"/>
        </w:sdtContent>
      </w:sdt>
      <w:r w:rsidR="000201D0" w:rsidRPr="007647B5">
        <w:rPr>
          <w:rFonts w:asciiTheme="minorHAnsi" w:hAnsiTheme="minorHAnsi"/>
        </w:rPr>
        <w:tab/>
      </w:r>
      <w:r w:rsidR="00EF0188" w:rsidRPr="007647B5">
        <w:rPr>
          <w:rFonts w:asciiTheme="minorHAnsi" w:hAnsiTheme="minorHAnsi"/>
        </w:rPr>
        <w:t>2012-2014</w:t>
      </w:r>
    </w:p>
    <w:p w14:paraId="28C8616C" w14:textId="39B0D620" w:rsidR="007647B5" w:rsidRPr="007647B5" w:rsidRDefault="007647B5" w:rsidP="001B10CD">
      <w:pPr>
        <w:pStyle w:val="BodyText"/>
        <w:rPr>
          <w:rFonts w:cs="Lucida Grande"/>
          <w:color w:val="000000"/>
          <w:szCs w:val="20"/>
        </w:rPr>
      </w:pPr>
      <w:proofErr w:type="spellStart"/>
      <w:r w:rsidRPr="007647B5">
        <w:rPr>
          <w:rFonts w:cs="Lucida Grande"/>
          <w:color w:val="000000"/>
          <w:szCs w:val="20"/>
        </w:rPr>
        <w:t>Sharda</w:t>
      </w:r>
      <w:proofErr w:type="spellEnd"/>
      <w:r w:rsidRPr="007647B5">
        <w:rPr>
          <w:rFonts w:cs="Lucida Grande"/>
          <w:color w:val="000000"/>
          <w:szCs w:val="20"/>
        </w:rPr>
        <w:t xml:space="preserve"> University</w:t>
      </w:r>
    </w:p>
    <w:p w14:paraId="6012A015" w14:textId="216EAB8B" w:rsidR="007647B5" w:rsidRPr="007647B5" w:rsidRDefault="007647B5" w:rsidP="001B10CD">
      <w:pPr>
        <w:widowControl w:val="0"/>
        <w:numPr>
          <w:ilvl w:val="0"/>
          <w:numId w:val="1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cs="Lucida Grande"/>
          <w:color w:val="000000"/>
          <w:szCs w:val="20"/>
        </w:rPr>
      </w:pPr>
      <w:r w:rsidRPr="007647B5">
        <w:rPr>
          <w:rFonts w:cs="Lucida Grande"/>
          <w:b/>
          <w:bCs/>
          <w:color w:val="000000"/>
          <w:szCs w:val="20"/>
        </w:rPr>
        <w:t xml:space="preserve">Masters of Technology </w:t>
      </w:r>
      <w:r w:rsidRPr="007647B5">
        <w:rPr>
          <w:rFonts w:cs="Lucida Grande"/>
          <w:color w:val="000000"/>
          <w:szCs w:val="20"/>
        </w:rPr>
        <w:t xml:space="preserve">(Electrical &amp; Electronics Engineering) with </w:t>
      </w:r>
      <w:r w:rsidR="002C3FD6" w:rsidRPr="007647B5">
        <w:rPr>
          <w:rFonts w:cs="Lucida Grande"/>
          <w:color w:val="000000"/>
          <w:szCs w:val="20"/>
        </w:rPr>
        <w:t>specialization</w:t>
      </w:r>
      <w:r w:rsidRPr="007647B5">
        <w:rPr>
          <w:rFonts w:cs="Lucida Grande"/>
          <w:color w:val="000000"/>
          <w:szCs w:val="20"/>
        </w:rPr>
        <w:t xml:space="preserve"> in </w:t>
      </w:r>
      <w:r w:rsidRPr="007647B5">
        <w:rPr>
          <w:rFonts w:cs="Lucida Grande"/>
          <w:b/>
          <w:bCs/>
          <w:color w:val="000000"/>
          <w:szCs w:val="20"/>
        </w:rPr>
        <w:t>Power System Engineering</w:t>
      </w:r>
      <w:r w:rsidRPr="007647B5">
        <w:rPr>
          <w:rFonts w:cs="Lucida Grande"/>
          <w:color w:val="000000"/>
          <w:szCs w:val="20"/>
        </w:rPr>
        <w:t>.</w:t>
      </w:r>
    </w:p>
    <w:p w14:paraId="274F33D4" w14:textId="194AC11E" w:rsidR="00F015DE" w:rsidRPr="007647B5" w:rsidRDefault="007647B5" w:rsidP="001B10CD">
      <w:pPr>
        <w:widowControl w:val="0"/>
        <w:numPr>
          <w:ilvl w:val="0"/>
          <w:numId w:val="1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cs="Lucida Grande"/>
          <w:color w:val="000000"/>
          <w:szCs w:val="20"/>
        </w:rPr>
      </w:pPr>
      <w:r w:rsidRPr="007647B5">
        <w:rPr>
          <w:rFonts w:cs="Lucida Grande"/>
          <w:color w:val="000000"/>
          <w:szCs w:val="20"/>
        </w:rPr>
        <w:t xml:space="preserve">Passed with </w:t>
      </w:r>
      <w:r w:rsidRPr="007647B5">
        <w:rPr>
          <w:rFonts w:cs="Lucida Grande"/>
          <w:b/>
          <w:bCs/>
          <w:color w:val="000000"/>
          <w:szCs w:val="20"/>
        </w:rPr>
        <w:t>First Division</w:t>
      </w:r>
      <w:r w:rsidRPr="007647B5">
        <w:rPr>
          <w:rFonts w:cs="Lucida Grande"/>
          <w:color w:val="000000"/>
          <w:szCs w:val="20"/>
        </w:rPr>
        <w:t xml:space="preserve"> (7.3 CGPA)</w:t>
      </w:r>
    </w:p>
    <w:p w14:paraId="3F4DEAF1" w14:textId="59CA1AD4" w:rsidR="00A66017" w:rsidRDefault="00594FC7" w:rsidP="001B10CD">
      <w:pPr>
        <w:pStyle w:val="Heading2"/>
        <w:rPr>
          <w:rFonts w:asciiTheme="minorHAnsi" w:hAnsiTheme="minorHAnsi"/>
        </w:rPr>
      </w:pPr>
      <w:sdt>
        <w:sdtPr>
          <w:rPr>
            <w:rFonts w:asciiTheme="minorHAnsi" w:hAnsiTheme="minorHAnsi"/>
          </w:rPr>
          <w:id w:val="9459752"/>
          <w:placeholder>
            <w:docPart w:val="80DB72E79349314283E8B549C36477FB"/>
          </w:placeholder>
        </w:sdtPr>
        <w:sdtEndPr/>
        <w:sdtContent/>
      </w:sdt>
    </w:p>
    <w:p w14:paraId="24842482" w14:textId="69562EA6" w:rsidR="00F015DE" w:rsidRPr="007647B5" w:rsidRDefault="002C3FD6" w:rsidP="001B10CD">
      <w:pPr>
        <w:pStyle w:val="Heading2"/>
        <w:rPr>
          <w:rFonts w:asciiTheme="minorHAnsi" w:hAnsiTheme="minorHAnsi"/>
        </w:rPr>
      </w:pPr>
      <w:proofErr w:type="spellStart"/>
      <w:r>
        <w:rPr>
          <w:rFonts w:asciiTheme="minorHAnsi" w:hAnsiTheme="minorHAnsi"/>
        </w:rPr>
        <w:t>B.Tech</w:t>
      </w:r>
      <w:proofErr w:type="spellEnd"/>
      <w:r w:rsidR="000201D0" w:rsidRPr="007647B5">
        <w:rPr>
          <w:rFonts w:asciiTheme="minorHAnsi" w:hAnsiTheme="minorHAnsi"/>
        </w:rPr>
        <w:tab/>
      </w:r>
      <w:r w:rsidR="00EF0188" w:rsidRPr="007647B5">
        <w:rPr>
          <w:rFonts w:asciiTheme="minorHAnsi" w:hAnsiTheme="minorHAnsi"/>
        </w:rPr>
        <w:t>2008-2012</w:t>
      </w:r>
    </w:p>
    <w:p w14:paraId="21759475" w14:textId="77777777" w:rsidR="007647B5" w:rsidRPr="007647B5" w:rsidRDefault="007647B5" w:rsidP="001B10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Lucida Grande"/>
          <w:color w:val="000000"/>
          <w:szCs w:val="20"/>
        </w:rPr>
      </w:pPr>
      <w:r w:rsidRPr="007647B5">
        <w:rPr>
          <w:rFonts w:cs="Lucida Grande"/>
          <w:color w:val="000000"/>
          <w:szCs w:val="20"/>
        </w:rPr>
        <w:t>Punjab Technical University</w:t>
      </w:r>
    </w:p>
    <w:p w14:paraId="5B976E61" w14:textId="77777777" w:rsidR="007647B5" w:rsidRPr="007647B5" w:rsidRDefault="007647B5" w:rsidP="001B10CD">
      <w:pPr>
        <w:widowControl w:val="0"/>
        <w:numPr>
          <w:ilvl w:val="0"/>
          <w:numId w:val="1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cs="Lucida Grande"/>
          <w:color w:val="000000"/>
          <w:szCs w:val="20"/>
        </w:rPr>
      </w:pPr>
      <w:r w:rsidRPr="007647B5">
        <w:rPr>
          <w:rFonts w:cs="Lucida Grande"/>
          <w:b/>
          <w:bCs/>
          <w:color w:val="000000"/>
          <w:szCs w:val="20"/>
        </w:rPr>
        <w:t>Bachelor of Technology</w:t>
      </w:r>
      <w:r w:rsidRPr="007647B5">
        <w:rPr>
          <w:rFonts w:cs="Lucida Grande"/>
          <w:color w:val="000000"/>
          <w:szCs w:val="20"/>
        </w:rPr>
        <w:t xml:space="preserve"> in Electrical Engineering</w:t>
      </w:r>
    </w:p>
    <w:p w14:paraId="6A01A157" w14:textId="4C35CE5B" w:rsidR="007647B5" w:rsidRPr="002C3FD6" w:rsidRDefault="007647B5" w:rsidP="001B10CD">
      <w:pPr>
        <w:widowControl w:val="0"/>
        <w:numPr>
          <w:ilvl w:val="0"/>
          <w:numId w:val="1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cs="Lucida Grande"/>
          <w:b/>
          <w:bCs/>
          <w:color w:val="000000"/>
          <w:szCs w:val="20"/>
          <w:u w:val="single" w:color="000000"/>
        </w:rPr>
      </w:pPr>
      <w:r w:rsidRPr="007647B5">
        <w:rPr>
          <w:rFonts w:cs="Lucida Grande"/>
          <w:color w:val="000000"/>
          <w:szCs w:val="20"/>
        </w:rPr>
        <w:t xml:space="preserve">Passed with </w:t>
      </w:r>
      <w:r w:rsidRPr="007647B5">
        <w:rPr>
          <w:rFonts w:cs="Lucida Grande"/>
          <w:b/>
          <w:bCs/>
          <w:color w:val="000000"/>
          <w:szCs w:val="20"/>
        </w:rPr>
        <w:t>First Division (67.16%).</w:t>
      </w:r>
    </w:p>
    <w:p w14:paraId="55FA82CA" w14:textId="283B478B" w:rsidR="00F015DE" w:rsidRPr="0057264D" w:rsidRDefault="004E26F2" w:rsidP="001B10CD">
      <w:pPr>
        <w:pStyle w:val="Heading1"/>
        <w:pBdr>
          <w:bottom w:val="single" w:sz="12" w:space="0" w:color="4F81BD" w:themeColor="accent1"/>
        </w:pBdr>
        <w:ind w:left="0" w:firstLine="0"/>
        <w:rPr>
          <w:color w:val="1F497D" w:themeColor="text2"/>
        </w:rPr>
      </w:pPr>
      <w:r w:rsidRPr="0057264D">
        <w:rPr>
          <w:color w:val="1F497D" w:themeColor="text2"/>
        </w:rPr>
        <w:t>Training</w:t>
      </w:r>
    </w:p>
    <w:sdt>
      <w:sdtPr>
        <w:id w:val="9459754"/>
        <w:placeholder>
          <w:docPart w:val="B6B50949B3B1BB44B01C92EF234F4DC3"/>
        </w:placeholder>
      </w:sdtPr>
      <w:sdtEndPr/>
      <w:sdtContent>
        <w:p w14:paraId="6363AE28" w14:textId="3105B4FE" w:rsidR="008F5A17" w:rsidRPr="0057264D" w:rsidRDefault="008F5A17" w:rsidP="0057264D">
          <w:pPr>
            <w:widowControl w:val="0"/>
            <w:numPr>
              <w:ilvl w:val="0"/>
              <w:numId w:val="12"/>
            </w:numPr>
            <w:tabs>
              <w:tab w:val="left" w:pos="20"/>
              <w:tab w:val="left" w:pos="380"/>
              <w:tab w:val="left" w:pos="720"/>
            </w:tabs>
            <w:autoSpaceDE w:val="0"/>
            <w:autoSpaceDN w:val="0"/>
            <w:adjustRightInd w:val="0"/>
            <w:spacing w:after="320"/>
            <w:ind w:left="360"/>
            <w:rPr>
              <w:rFonts w:cs="Lucida Grande"/>
              <w:color w:val="000000"/>
              <w:szCs w:val="20"/>
            </w:rPr>
          </w:pPr>
          <w:r w:rsidRPr="0057264D">
            <w:rPr>
              <w:rFonts w:cs="Lucida Grande"/>
              <w:b/>
              <w:bCs/>
              <w:color w:val="000000"/>
              <w:szCs w:val="20"/>
            </w:rPr>
            <w:t>National Hydroelectric Power Corporation Limited</w:t>
          </w:r>
          <w:r w:rsidRPr="0057264D">
            <w:rPr>
              <w:rFonts w:cs="Lucida Grande"/>
              <w:b/>
              <w:bCs/>
              <w:color w:val="000000"/>
              <w:szCs w:val="20"/>
            </w:rPr>
            <w:tab/>
          </w:r>
          <w:r w:rsidRPr="0057264D">
            <w:rPr>
              <w:rFonts w:cs="Lucida Grande"/>
              <w:b/>
              <w:bCs/>
              <w:color w:val="000000"/>
              <w:szCs w:val="20"/>
            </w:rPr>
            <w:tab/>
          </w:r>
          <w:r w:rsidRPr="0057264D">
            <w:rPr>
              <w:rFonts w:cs="Lucida Grande"/>
              <w:b/>
              <w:bCs/>
              <w:color w:val="000000"/>
              <w:szCs w:val="20"/>
            </w:rPr>
            <w:tab/>
            <w:t xml:space="preserve">  </w:t>
          </w:r>
          <w:r w:rsidR="0057264D">
            <w:rPr>
              <w:rFonts w:cs="Lucida Grande"/>
              <w:b/>
              <w:bCs/>
              <w:color w:val="000000"/>
              <w:szCs w:val="20"/>
            </w:rPr>
            <w:t>(</w:t>
          </w:r>
          <w:r w:rsidRPr="0057264D">
            <w:rPr>
              <w:rFonts w:cs="Lucida Grande"/>
              <w:color w:val="000000"/>
              <w:szCs w:val="20"/>
            </w:rPr>
            <w:t>June 2011-Dec 2011)</w:t>
          </w:r>
          <w:r w:rsidRPr="0057264D">
            <w:rPr>
              <w:rFonts w:cs="Lucida Grande"/>
              <w:color w:val="000000"/>
              <w:szCs w:val="20"/>
            </w:rPr>
            <w:br/>
          </w:r>
          <w:r w:rsidRPr="0057264D">
            <w:rPr>
              <w:rFonts w:cs="Lucida Grande"/>
              <w:color w:val="000000"/>
              <w:szCs w:val="20"/>
            </w:rPr>
            <w:br/>
            <w:t xml:space="preserve">I have done six months training at Dull </w:t>
          </w:r>
          <w:proofErr w:type="spellStart"/>
          <w:r w:rsidRPr="0057264D">
            <w:rPr>
              <w:rFonts w:cs="Lucida Grande"/>
              <w:color w:val="000000"/>
              <w:szCs w:val="20"/>
            </w:rPr>
            <w:t>Hasti</w:t>
          </w:r>
          <w:proofErr w:type="spellEnd"/>
          <w:r w:rsidRPr="0057264D">
            <w:rPr>
              <w:rFonts w:cs="Lucida Grande"/>
              <w:color w:val="000000"/>
              <w:szCs w:val="20"/>
            </w:rPr>
            <w:t xml:space="preserve"> Power Station (390 MW) N.H.P.C </w:t>
          </w:r>
          <w:proofErr w:type="spellStart"/>
          <w:r w:rsidRPr="0057264D">
            <w:rPr>
              <w:rFonts w:cs="Lucida Grande"/>
              <w:color w:val="000000"/>
              <w:szCs w:val="20"/>
            </w:rPr>
            <w:t>Kishtwar</w:t>
          </w:r>
          <w:proofErr w:type="spellEnd"/>
          <w:r w:rsidRPr="0057264D">
            <w:rPr>
              <w:rFonts w:cs="Lucida Grande"/>
              <w:color w:val="000000"/>
              <w:szCs w:val="20"/>
            </w:rPr>
            <w:t xml:space="preserve">, Jammu </w:t>
          </w:r>
          <w:r w:rsidR="00803290" w:rsidRPr="0057264D">
            <w:rPr>
              <w:rFonts w:cs="Lucida Grande"/>
              <w:color w:val="000000"/>
              <w:szCs w:val="20"/>
            </w:rPr>
            <w:t>and</w:t>
          </w:r>
          <w:r w:rsidRPr="0057264D">
            <w:rPr>
              <w:rFonts w:cs="Lucida Grande"/>
              <w:color w:val="000000"/>
              <w:szCs w:val="20"/>
            </w:rPr>
            <w:t xml:space="preserve"> Kashmir and grasped knowledge of various aspects of the Hydroelectric Power Plant.</w:t>
          </w:r>
        </w:p>
        <w:p w14:paraId="6DD5649A" w14:textId="5DE1CF3F" w:rsidR="008F5A17" w:rsidRPr="001B10CD" w:rsidRDefault="008F5A17" w:rsidP="001B10CD">
          <w:pPr>
            <w:widowControl w:val="0"/>
            <w:numPr>
              <w:ilvl w:val="0"/>
              <w:numId w:val="12"/>
            </w:numPr>
            <w:tabs>
              <w:tab w:val="left" w:pos="20"/>
              <w:tab w:val="left" w:pos="380"/>
              <w:tab w:val="left" w:pos="720"/>
            </w:tabs>
            <w:autoSpaceDE w:val="0"/>
            <w:autoSpaceDN w:val="0"/>
            <w:adjustRightInd w:val="0"/>
            <w:spacing w:after="320"/>
            <w:ind w:left="360"/>
            <w:rPr>
              <w:rFonts w:cs="Times New Roman"/>
              <w:color w:val="000000"/>
              <w:szCs w:val="20"/>
            </w:rPr>
          </w:pPr>
          <w:r w:rsidRPr="008F5A17">
            <w:rPr>
              <w:rFonts w:cs="Lucida Grande"/>
              <w:b/>
              <w:bCs/>
              <w:color w:val="000000"/>
              <w:szCs w:val="20"/>
            </w:rPr>
            <w:t xml:space="preserve">National Hydroelectric Power Corporation Limited </w:t>
          </w:r>
          <w:r>
            <w:rPr>
              <w:rFonts w:cs="Lucida Grande"/>
              <w:b/>
              <w:bCs/>
              <w:color w:val="000000"/>
              <w:szCs w:val="20"/>
            </w:rPr>
            <w:tab/>
          </w:r>
          <w:r>
            <w:rPr>
              <w:rFonts w:cs="Lucida Grande"/>
              <w:b/>
              <w:bCs/>
              <w:color w:val="000000"/>
              <w:szCs w:val="20"/>
            </w:rPr>
            <w:tab/>
          </w:r>
          <w:r w:rsidRPr="008F5A17">
            <w:rPr>
              <w:rFonts w:cs="Lucida Grande"/>
              <w:b/>
              <w:bCs/>
              <w:color w:val="000000"/>
              <w:szCs w:val="20"/>
            </w:rPr>
            <w:t> </w:t>
          </w:r>
          <w:r w:rsidR="00803290" w:rsidRPr="008F5A17">
            <w:rPr>
              <w:rFonts w:cs="Lucida Grande"/>
              <w:color w:val="000000"/>
              <w:szCs w:val="20"/>
            </w:rPr>
            <w:t>(20</w:t>
          </w:r>
          <w:r w:rsidRPr="008F5A17">
            <w:rPr>
              <w:rFonts w:cs="Lucida Grande"/>
              <w:color w:val="000000"/>
              <w:szCs w:val="20"/>
            </w:rPr>
            <w:t>-June-2010 to 31-July-2010) </w:t>
          </w:r>
          <w:r>
            <w:rPr>
              <w:rFonts w:cs="Lucida Grande"/>
              <w:color w:val="000000"/>
              <w:szCs w:val="20"/>
            </w:rPr>
            <w:br/>
          </w:r>
          <w:r>
            <w:rPr>
              <w:rFonts w:cs="Lucida Grande"/>
              <w:color w:val="000000"/>
              <w:szCs w:val="20"/>
            </w:rPr>
            <w:br/>
          </w:r>
          <w:r w:rsidRPr="008F5A17">
            <w:rPr>
              <w:rFonts w:cs="Lucida Grande"/>
              <w:color w:val="000000"/>
              <w:szCs w:val="20"/>
            </w:rPr>
            <w:t xml:space="preserve">I have done 6 weeks training at Dull </w:t>
          </w:r>
          <w:proofErr w:type="spellStart"/>
          <w:r w:rsidRPr="008F5A17">
            <w:rPr>
              <w:rFonts w:cs="Lucida Grande"/>
              <w:color w:val="000000"/>
              <w:szCs w:val="20"/>
            </w:rPr>
            <w:t>Hasti</w:t>
          </w:r>
          <w:proofErr w:type="spellEnd"/>
          <w:r w:rsidRPr="008F5A17">
            <w:rPr>
              <w:rFonts w:cs="Lucida Grande"/>
              <w:color w:val="000000"/>
              <w:szCs w:val="20"/>
            </w:rPr>
            <w:t xml:space="preserve"> Power Station (390 MW) N.H.P.C </w:t>
          </w:r>
          <w:proofErr w:type="spellStart"/>
          <w:r w:rsidRPr="008F5A17">
            <w:rPr>
              <w:rFonts w:cs="Lucida Grande"/>
              <w:color w:val="000000"/>
              <w:szCs w:val="20"/>
            </w:rPr>
            <w:t>Kishtwar</w:t>
          </w:r>
          <w:proofErr w:type="spellEnd"/>
          <w:r w:rsidRPr="008F5A17">
            <w:rPr>
              <w:rFonts w:cs="Lucida Grande"/>
              <w:color w:val="000000"/>
              <w:szCs w:val="20"/>
            </w:rPr>
            <w:t xml:space="preserve">, Jammu </w:t>
          </w:r>
          <w:r w:rsidR="00803290" w:rsidRPr="008F5A17">
            <w:rPr>
              <w:rFonts w:cs="Lucida Grande"/>
              <w:color w:val="000000"/>
              <w:szCs w:val="20"/>
            </w:rPr>
            <w:t>and</w:t>
          </w:r>
          <w:r w:rsidRPr="008F5A17">
            <w:rPr>
              <w:rFonts w:cs="Lucida Grande"/>
              <w:color w:val="000000"/>
              <w:szCs w:val="20"/>
            </w:rPr>
            <w:t xml:space="preserve"> Kashmir.</w:t>
          </w:r>
        </w:p>
      </w:sdtContent>
    </w:sdt>
    <w:p w14:paraId="1A158FA3" w14:textId="42FD4F16" w:rsidR="008F5A17" w:rsidRPr="00594FC7" w:rsidRDefault="00803290" w:rsidP="001B10CD">
      <w:pPr>
        <w:pStyle w:val="Heading1"/>
        <w:pBdr>
          <w:bottom w:val="single" w:sz="12" w:space="0" w:color="4F81BD" w:themeColor="accent1"/>
        </w:pBdr>
        <w:ind w:left="0" w:firstLine="0"/>
        <w:rPr>
          <w:color w:val="1F497D" w:themeColor="text2"/>
        </w:rPr>
      </w:pPr>
      <w:r w:rsidRPr="00594FC7">
        <w:rPr>
          <w:color w:val="1F497D" w:themeColor="text2"/>
        </w:rPr>
        <w:t>Technical Skills</w:t>
      </w:r>
    </w:p>
    <w:p w14:paraId="1B6E6F50" w14:textId="77777777" w:rsidR="00E6468F" w:rsidRPr="00E6468F" w:rsidRDefault="00E6468F" w:rsidP="001B10CD">
      <w:pPr>
        <w:numPr>
          <w:ilvl w:val="0"/>
          <w:numId w:val="16"/>
        </w:numPr>
        <w:shd w:val="clear" w:color="auto" w:fill="FFFFFF"/>
        <w:spacing w:before="100" w:beforeAutospacing="1" w:after="100" w:afterAutospacing="1"/>
        <w:rPr>
          <w:rFonts w:eastAsia="Times New Roman" w:cs="Times New Roman"/>
          <w:color w:val="333333"/>
          <w:szCs w:val="20"/>
          <w:lang w:val="en-IN"/>
        </w:rPr>
      </w:pPr>
      <w:r w:rsidRPr="00E6468F">
        <w:rPr>
          <w:rFonts w:eastAsia="Times New Roman" w:cs="Times New Roman"/>
          <w:color w:val="333333"/>
          <w:szCs w:val="20"/>
          <w:lang w:val="en-IN"/>
        </w:rPr>
        <w:t>Computer-literate performer with extensive software proficiency covering wide variety of applications.</w:t>
      </w:r>
    </w:p>
    <w:p w14:paraId="18C21237" w14:textId="77777777" w:rsidR="00803290" w:rsidRPr="00E6468F" w:rsidRDefault="00803290" w:rsidP="001B10CD">
      <w:pPr>
        <w:pStyle w:val="ListParagraph"/>
        <w:widowControl w:val="0"/>
        <w:numPr>
          <w:ilvl w:val="0"/>
          <w:numId w:val="16"/>
        </w:numPr>
        <w:tabs>
          <w:tab w:val="left" w:pos="20"/>
          <w:tab w:val="left" w:pos="220"/>
          <w:tab w:val="left" w:pos="720"/>
        </w:tabs>
        <w:autoSpaceDE w:val="0"/>
        <w:autoSpaceDN w:val="0"/>
        <w:adjustRightInd w:val="0"/>
        <w:spacing w:after="240"/>
        <w:rPr>
          <w:rFonts w:cs="Lucida Grande"/>
          <w:color w:val="000000"/>
          <w:szCs w:val="20"/>
        </w:rPr>
      </w:pPr>
      <w:r w:rsidRPr="00E6468F">
        <w:rPr>
          <w:rFonts w:cs="Lucida Grande"/>
          <w:color w:val="000000"/>
          <w:szCs w:val="20"/>
        </w:rPr>
        <w:t>Good knowledge of Enterprise Management System (EMS).</w:t>
      </w:r>
    </w:p>
    <w:p w14:paraId="6A95C491" w14:textId="63F65A4C" w:rsidR="00803290" w:rsidRPr="00E6468F" w:rsidRDefault="00803290" w:rsidP="001B10CD">
      <w:pPr>
        <w:pStyle w:val="ListParagraph"/>
        <w:widowControl w:val="0"/>
        <w:numPr>
          <w:ilvl w:val="0"/>
          <w:numId w:val="16"/>
        </w:numPr>
        <w:tabs>
          <w:tab w:val="left" w:pos="20"/>
          <w:tab w:val="left" w:pos="220"/>
          <w:tab w:val="left" w:pos="720"/>
        </w:tabs>
        <w:autoSpaceDE w:val="0"/>
        <w:autoSpaceDN w:val="0"/>
        <w:adjustRightInd w:val="0"/>
        <w:spacing w:after="240"/>
        <w:rPr>
          <w:rFonts w:cs="Lucida Grande"/>
          <w:color w:val="000000"/>
          <w:szCs w:val="20"/>
        </w:rPr>
      </w:pPr>
      <w:r w:rsidRPr="00E6468F">
        <w:rPr>
          <w:rFonts w:cs="Lucida Grande"/>
          <w:color w:val="000000"/>
          <w:szCs w:val="20"/>
        </w:rPr>
        <w:t xml:space="preserve">Work on software like </w:t>
      </w:r>
      <w:proofErr w:type="spellStart"/>
      <w:r w:rsidRPr="00E6468F">
        <w:rPr>
          <w:rFonts w:cs="Lucida Grande"/>
          <w:color w:val="000000"/>
          <w:szCs w:val="20"/>
        </w:rPr>
        <w:t>Salesforce</w:t>
      </w:r>
      <w:proofErr w:type="spellEnd"/>
      <w:r w:rsidRPr="00E6468F">
        <w:rPr>
          <w:rFonts w:cs="Lucida Grande"/>
          <w:color w:val="000000"/>
          <w:szCs w:val="20"/>
        </w:rPr>
        <w:t xml:space="preserve">. </w:t>
      </w:r>
    </w:p>
    <w:p w14:paraId="646F8A53" w14:textId="7225D26C" w:rsidR="00F015DE" w:rsidRPr="00803290" w:rsidRDefault="00803290" w:rsidP="001B10CD">
      <w:pPr>
        <w:pStyle w:val="ListParagraph"/>
        <w:widowControl w:val="0"/>
        <w:numPr>
          <w:ilvl w:val="0"/>
          <w:numId w:val="16"/>
        </w:numPr>
        <w:tabs>
          <w:tab w:val="left" w:pos="20"/>
          <w:tab w:val="left" w:pos="220"/>
          <w:tab w:val="left" w:pos="720"/>
        </w:tabs>
        <w:autoSpaceDE w:val="0"/>
        <w:autoSpaceDN w:val="0"/>
        <w:adjustRightInd w:val="0"/>
        <w:spacing w:after="240"/>
        <w:rPr>
          <w:rFonts w:cs="Lucida Grande"/>
          <w:color w:val="000000"/>
          <w:szCs w:val="20"/>
        </w:rPr>
      </w:pPr>
      <w:r w:rsidRPr="00E6468F">
        <w:rPr>
          <w:rFonts w:cs="Lucida Grande"/>
          <w:color w:val="000000"/>
          <w:szCs w:val="20"/>
          <w:u w:color="000000"/>
        </w:rPr>
        <w:t xml:space="preserve">Good knowledge of </w:t>
      </w:r>
      <w:r w:rsidRPr="00594FC7">
        <w:rPr>
          <w:rFonts w:cs="Lucida Grande"/>
          <w:bCs/>
          <w:color w:val="000000"/>
          <w:szCs w:val="20"/>
          <w:u w:color="000000"/>
        </w:rPr>
        <w:t>Microsoft Office programs (Word, Excel and PPT)</w:t>
      </w:r>
      <w:r w:rsidRPr="00594FC7">
        <w:rPr>
          <w:rFonts w:cs="Lucida Grande"/>
          <w:color w:val="000000"/>
          <w:szCs w:val="20"/>
          <w:u w:color="000000"/>
        </w:rPr>
        <w:t>.</w:t>
      </w:r>
      <w:bookmarkStart w:id="0" w:name="_GoBack"/>
      <w:bookmarkEnd w:id="0"/>
    </w:p>
    <w:p w14:paraId="7B60F115" w14:textId="125C4C1E" w:rsidR="00803290" w:rsidRPr="00594FC7" w:rsidRDefault="00803290" w:rsidP="001B10CD">
      <w:pPr>
        <w:pStyle w:val="Heading1"/>
        <w:pBdr>
          <w:bottom w:val="single" w:sz="12" w:space="0" w:color="4F81BD" w:themeColor="accent1"/>
        </w:pBdr>
        <w:ind w:left="0" w:firstLine="0"/>
        <w:rPr>
          <w:color w:val="1F497D" w:themeColor="text2"/>
        </w:rPr>
      </w:pPr>
      <w:r w:rsidRPr="00594FC7">
        <w:rPr>
          <w:color w:val="1F497D" w:themeColor="text2"/>
        </w:rPr>
        <w:t>Personal Skills</w:t>
      </w:r>
    </w:p>
    <w:p w14:paraId="3546F605" w14:textId="77777777" w:rsidR="00E6468F" w:rsidRDefault="00E6468F" w:rsidP="001B10CD">
      <w:pPr>
        <w:pStyle w:val="ListParagraph"/>
        <w:numPr>
          <w:ilvl w:val="0"/>
          <w:numId w:val="21"/>
        </w:numPr>
        <w:shd w:val="clear" w:color="auto" w:fill="FFFFFF"/>
        <w:spacing w:before="100" w:beforeAutospacing="1" w:after="100" w:afterAutospacing="1"/>
        <w:ind w:left="714" w:hanging="357"/>
        <w:rPr>
          <w:rFonts w:eastAsia="Times New Roman" w:cs="Times New Roman"/>
          <w:color w:val="333333"/>
          <w:szCs w:val="20"/>
          <w:lang w:val="en-IN"/>
        </w:rPr>
      </w:pPr>
      <w:r w:rsidRPr="00E6468F">
        <w:rPr>
          <w:rFonts w:eastAsia="Times New Roman" w:cs="Times New Roman"/>
          <w:color w:val="333333"/>
          <w:szCs w:val="20"/>
          <w:lang w:val="en-IN"/>
        </w:rPr>
        <w:t>Exceptional listener and communicator who effectively conveys information verbally and in writing.</w:t>
      </w:r>
    </w:p>
    <w:p w14:paraId="30EAC252" w14:textId="6D35773C" w:rsidR="00E6468F" w:rsidRDefault="00E6468F" w:rsidP="001B10CD">
      <w:pPr>
        <w:pStyle w:val="ListParagraph"/>
        <w:numPr>
          <w:ilvl w:val="0"/>
          <w:numId w:val="21"/>
        </w:numPr>
        <w:shd w:val="clear" w:color="auto" w:fill="FFFFFF"/>
        <w:spacing w:before="100" w:beforeAutospacing="1" w:after="100" w:afterAutospacing="1"/>
        <w:ind w:left="714" w:hanging="357"/>
        <w:rPr>
          <w:rFonts w:eastAsia="Times New Roman" w:cs="Times New Roman"/>
          <w:color w:val="333333"/>
          <w:szCs w:val="20"/>
          <w:lang w:val="en-IN"/>
        </w:rPr>
      </w:pPr>
      <w:r w:rsidRPr="00E6468F">
        <w:rPr>
          <w:rFonts w:eastAsia="Times New Roman" w:cs="Times New Roman"/>
          <w:color w:val="333333"/>
          <w:szCs w:val="20"/>
          <w:lang w:val="en-IN"/>
        </w:rPr>
        <w:t>Resourceful team player who excels at building trusting relationships with customers and</w:t>
      </w:r>
      <w:r w:rsidR="00594FC7">
        <w:rPr>
          <w:rFonts w:eastAsia="Times New Roman" w:cs="Times New Roman"/>
          <w:color w:val="333333"/>
          <w:szCs w:val="20"/>
          <w:lang w:val="en-IN"/>
        </w:rPr>
        <w:t xml:space="preserve"> </w:t>
      </w:r>
      <w:r w:rsidRPr="00E6468F">
        <w:rPr>
          <w:rFonts w:eastAsia="Times New Roman" w:cs="Times New Roman"/>
          <w:color w:val="333333"/>
          <w:szCs w:val="20"/>
          <w:lang w:val="en-IN"/>
        </w:rPr>
        <w:t>colleagues.</w:t>
      </w:r>
    </w:p>
    <w:p w14:paraId="37949B45" w14:textId="77777777" w:rsidR="00E6468F" w:rsidRPr="00E6468F" w:rsidRDefault="00803290" w:rsidP="001B10CD">
      <w:pPr>
        <w:pStyle w:val="ListParagraph"/>
        <w:numPr>
          <w:ilvl w:val="0"/>
          <w:numId w:val="21"/>
        </w:numPr>
        <w:shd w:val="clear" w:color="auto" w:fill="FFFFFF"/>
        <w:spacing w:before="100" w:beforeAutospacing="1" w:after="100" w:afterAutospacing="1"/>
        <w:ind w:left="714" w:hanging="357"/>
        <w:rPr>
          <w:rFonts w:eastAsia="Times New Roman" w:cs="Times New Roman"/>
          <w:color w:val="333333"/>
          <w:szCs w:val="20"/>
          <w:lang w:val="en-IN"/>
        </w:rPr>
      </w:pPr>
      <w:r w:rsidRPr="00E6468F">
        <w:rPr>
          <w:rFonts w:eastAsia="Times New Roman" w:cs="Times New Roman"/>
          <w:color w:val="333333"/>
          <w:szCs w:val="20"/>
          <w:shd w:val="clear" w:color="auto" w:fill="FFFFFF"/>
          <w:lang w:val="en-IN"/>
        </w:rPr>
        <w:t>Highly adaptable, mobile, positive, resilient, patient risk-taker who is open to new idea</w:t>
      </w:r>
      <w:r w:rsidR="00E6468F" w:rsidRPr="00E6468F">
        <w:rPr>
          <w:rFonts w:eastAsia="Times New Roman" w:cs="Times New Roman"/>
          <w:color w:val="333333"/>
          <w:szCs w:val="20"/>
          <w:shd w:val="clear" w:color="auto" w:fill="FFFFFF"/>
          <w:lang w:val="en-IN"/>
        </w:rPr>
        <w:t>s.</w:t>
      </w:r>
    </w:p>
    <w:p w14:paraId="318CC899" w14:textId="5B158992" w:rsidR="00E6468F" w:rsidRPr="00E6468F" w:rsidRDefault="00E6468F" w:rsidP="001B10CD">
      <w:pPr>
        <w:pStyle w:val="ListParagraph"/>
        <w:numPr>
          <w:ilvl w:val="0"/>
          <w:numId w:val="21"/>
        </w:numPr>
        <w:shd w:val="clear" w:color="auto" w:fill="FFFFFF"/>
        <w:spacing w:before="100" w:beforeAutospacing="1" w:after="100" w:afterAutospacing="1"/>
        <w:ind w:left="714" w:hanging="357"/>
        <w:rPr>
          <w:rFonts w:eastAsia="Times New Roman" w:cs="Times New Roman"/>
          <w:color w:val="333333"/>
          <w:szCs w:val="20"/>
          <w:lang w:val="en-IN"/>
        </w:rPr>
      </w:pPr>
      <w:r w:rsidRPr="00E6468F">
        <w:rPr>
          <w:rFonts w:eastAsia="Times New Roman" w:cs="Times New Roman"/>
          <w:color w:val="333333"/>
          <w:szCs w:val="20"/>
          <w:lang w:val="en-IN"/>
        </w:rPr>
        <w:t>Proven relationship-builder with unsurpassed interpersonal skills.</w:t>
      </w:r>
    </w:p>
    <w:p w14:paraId="0181CD92" w14:textId="065262F6" w:rsidR="001B10CD" w:rsidRPr="00594FC7" w:rsidRDefault="001B10CD" w:rsidP="001B10CD">
      <w:pPr>
        <w:pStyle w:val="Heading1"/>
        <w:pBdr>
          <w:bottom w:val="single" w:sz="12" w:space="0" w:color="4F81BD" w:themeColor="accent1"/>
        </w:pBdr>
        <w:ind w:left="0" w:firstLine="0"/>
        <w:rPr>
          <w:color w:val="1F497D" w:themeColor="text2"/>
        </w:rPr>
      </w:pPr>
      <w:r w:rsidRPr="00594FC7">
        <w:rPr>
          <w:color w:val="1F497D" w:themeColor="text2"/>
        </w:rPr>
        <w:t>Achievements</w:t>
      </w:r>
    </w:p>
    <w:p w14:paraId="67E58CC9" w14:textId="77777777" w:rsidR="001B10CD" w:rsidRDefault="001B10CD" w:rsidP="001B10CD">
      <w:pPr>
        <w:pStyle w:val="ListParagraph"/>
        <w:widowControl w:val="0"/>
        <w:numPr>
          <w:ilvl w:val="0"/>
          <w:numId w:val="23"/>
        </w:numPr>
        <w:tabs>
          <w:tab w:val="left" w:pos="20"/>
          <w:tab w:val="left" w:pos="220"/>
          <w:tab w:val="left" w:pos="720"/>
        </w:tabs>
        <w:autoSpaceDE w:val="0"/>
        <w:autoSpaceDN w:val="0"/>
        <w:adjustRightInd w:val="0"/>
        <w:spacing w:after="240"/>
        <w:jc w:val="both"/>
        <w:rPr>
          <w:rFonts w:cs="Lucida Grande"/>
          <w:color w:val="000000"/>
          <w:szCs w:val="20"/>
        </w:rPr>
      </w:pPr>
      <w:r w:rsidRPr="001B10CD">
        <w:rPr>
          <w:rFonts w:cs="Lucida Grande"/>
          <w:color w:val="000000"/>
          <w:szCs w:val="20"/>
        </w:rPr>
        <w:t>Won first prize at a National level technical festival on poster presentation.</w:t>
      </w:r>
    </w:p>
    <w:p w14:paraId="4FAAFA42" w14:textId="77777777" w:rsidR="001B10CD" w:rsidRDefault="001B10CD" w:rsidP="001B10CD">
      <w:pPr>
        <w:pStyle w:val="ListParagraph"/>
        <w:widowControl w:val="0"/>
        <w:numPr>
          <w:ilvl w:val="0"/>
          <w:numId w:val="23"/>
        </w:numPr>
        <w:tabs>
          <w:tab w:val="left" w:pos="20"/>
          <w:tab w:val="left" w:pos="220"/>
          <w:tab w:val="left" w:pos="720"/>
        </w:tabs>
        <w:autoSpaceDE w:val="0"/>
        <w:autoSpaceDN w:val="0"/>
        <w:adjustRightInd w:val="0"/>
        <w:spacing w:after="240"/>
        <w:jc w:val="both"/>
        <w:rPr>
          <w:rFonts w:cs="Lucida Grande"/>
          <w:color w:val="000000"/>
          <w:szCs w:val="20"/>
        </w:rPr>
      </w:pPr>
      <w:r w:rsidRPr="001B10CD">
        <w:rPr>
          <w:rFonts w:cs="Lucida Grande"/>
          <w:color w:val="000000"/>
          <w:szCs w:val="20"/>
        </w:rPr>
        <w:t>Won Silver Medal at a State level Painting Competition.</w:t>
      </w:r>
    </w:p>
    <w:p w14:paraId="36DE4915" w14:textId="6D4F9A74" w:rsidR="001B10CD" w:rsidRPr="001B10CD" w:rsidRDefault="001B10CD" w:rsidP="001B10CD">
      <w:pPr>
        <w:pStyle w:val="ListParagraph"/>
        <w:widowControl w:val="0"/>
        <w:numPr>
          <w:ilvl w:val="0"/>
          <w:numId w:val="23"/>
        </w:numPr>
        <w:tabs>
          <w:tab w:val="left" w:pos="20"/>
          <w:tab w:val="left" w:pos="220"/>
          <w:tab w:val="left" w:pos="720"/>
        </w:tabs>
        <w:autoSpaceDE w:val="0"/>
        <w:autoSpaceDN w:val="0"/>
        <w:adjustRightInd w:val="0"/>
        <w:spacing w:after="240"/>
        <w:jc w:val="both"/>
        <w:rPr>
          <w:rFonts w:cs="Lucida Grande"/>
          <w:color w:val="000000"/>
          <w:szCs w:val="20"/>
        </w:rPr>
      </w:pPr>
      <w:r w:rsidRPr="001B10CD">
        <w:rPr>
          <w:rFonts w:cs="Lucida Grande"/>
          <w:color w:val="000000"/>
          <w:szCs w:val="20"/>
        </w:rPr>
        <w:t xml:space="preserve"> Certified by UNESCO at an international level Talent Hunt. </w:t>
      </w:r>
    </w:p>
    <w:p w14:paraId="479C1730" w14:textId="495A0467" w:rsidR="00DB073B" w:rsidRPr="00DB073B" w:rsidRDefault="001B10CD" w:rsidP="00DB073B">
      <w:pPr>
        <w:pStyle w:val="ListParagraph"/>
        <w:widowControl w:val="0"/>
        <w:numPr>
          <w:ilvl w:val="0"/>
          <w:numId w:val="22"/>
        </w:numPr>
        <w:tabs>
          <w:tab w:val="left" w:pos="20"/>
          <w:tab w:val="left" w:pos="220"/>
          <w:tab w:val="left" w:pos="720"/>
        </w:tabs>
        <w:autoSpaceDE w:val="0"/>
        <w:autoSpaceDN w:val="0"/>
        <w:adjustRightInd w:val="0"/>
        <w:spacing w:after="240"/>
        <w:rPr>
          <w:rFonts w:cs="Lucida Grande"/>
          <w:color w:val="000000"/>
          <w:szCs w:val="20"/>
        </w:rPr>
      </w:pPr>
      <w:r w:rsidRPr="001B10CD">
        <w:rPr>
          <w:rFonts w:cs="Lucida Grande"/>
          <w:color w:val="000000"/>
          <w:szCs w:val="20"/>
        </w:rPr>
        <w:t xml:space="preserve"> I have participated in various inter-college and school level debate compe</w:t>
      </w:r>
      <w:r w:rsidR="00DB073B">
        <w:rPr>
          <w:rFonts w:cs="Lucida Grande"/>
          <w:color w:val="000000"/>
          <w:szCs w:val="20"/>
        </w:rPr>
        <w:t xml:space="preserve">titions and received applauds. </w:t>
      </w:r>
    </w:p>
    <w:p w14:paraId="537FE4EF" w14:textId="2FFF7CB6" w:rsidR="00DB073B" w:rsidRPr="00594FC7" w:rsidRDefault="00DB073B" w:rsidP="00DB073B">
      <w:pPr>
        <w:pStyle w:val="Heading1"/>
        <w:pBdr>
          <w:bottom w:val="single" w:sz="12" w:space="0" w:color="4F81BD" w:themeColor="accent1"/>
        </w:pBdr>
        <w:ind w:left="0" w:firstLine="0"/>
        <w:rPr>
          <w:color w:val="1F497D" w:themeColor="text2"/>
        </w:rPr>
      </w:pPr>
      <w:r w:rsidRPr="00594FC7">
        <w:rPr>
          <w:color w:val="1F497D" w:themeColor="text2"/>
        </w:rPr>
        <w:t>Interests</w:t>
      </w:r>
    </w:p>
    <w:p w14:paraId="34E1C100" w14:textId="77777777" w:rsidR="00DB073B" w:rsidRPr="00DB073B" w:rsidRDefault="00DB073B" w:rsidP="00DB073B">
      <w:pPr>
        <w:pStyle w:val="ListParagraph"/>
        <w:widowControl w:val="0"/>
        <w:numPr>
          <w:ilvl w:val="0"/>
          <w:numId w:val="2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sidRPr="00DB073B">
        <w:rPr>
          <w:rFonts w:cs="Lucida Grande"/>
          <w:color w:val="000000"/>
          <w:szCs w:val="20"/>
        </w:rPr>
        <w:t>I am fond of reading Literature.</w:t>
      </w:r>
    </w:p>
    <w:p w14:paraId="6406A43F" w14:textId="4259EF1B" w:rsidR="00DB073B" w:rsidRPr="00DB073B" w:rsidRDefault="00DB073B" w:rsidP="00DB073B">
      <w:pPr>
        <w:pStyle w:val="ListParagraph"/>
        <w:widowControl w:val="0"/>
        <w:numPr>
          <w:ilvl w:val="0"/>
          <w:numId w:val="2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sidRPr="00DB073B">
        <w:rPr>
          <w:rFonts w:cs="Lucida Grande"/>
          <w:color w:val="000000"/>
          <w:szCs w:val="20"/>
        </w:rPr>
        <w:t>I have a zeal for writing blogs and columns on social, political issues.</w:t>
      </w:r>
    </w:p>
    <w:p w14:paraId="0B9AFA45" w14:textId="4ED1DF22" w:rsidR="00DB073B" w:rsidRDefault="00DB073B" w:rsidP="00DB073B">
      <w:pPr>
        <w:pStyle w:val="ListParagraph"/>
        <w:widowControl w:val="0"/>
        <w:numPr>
          <w:ilvl w:val="0"/>
          <w:numId w:val="22"/>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sidRPr="00DB073B">
        <w:rPr>
          <w:rFonts w:cs="Lucida Grande"/>
          <w:color w:val="000000"/>
          <w:szCs w:val="20"/>
        </w:rPr>
        <w:t>In my leisure time I love to cook food.</w:t>
      </w:r>
    </w:p>
    <w:p w14:paraId="4BCABACE" w14:textId="69836FC7" w:rsidR="00DB073B" w:rsidRPr="00594FC7" w:rsidRDefault="00DB073B" w:rsidP="00DB073B">
      <w:pPr>
        <w:pStyle w:val="Heading1"/>
        <w:pBdr>
          <w:bottom w:val="single" w:sz="12" w:space="0" w:color="4F81BD" w:themeColor="accent1"/>
        </w:pBdr>
        <w:ind w:left="0" w:firstLine="0"/>
        <w:rPr>
          <w:color w:val="1F497D" w:themeColor="text2"/>
        </w:rPr>
      </w:pPr>
      <w:r w:rsidRPr="00594FC7">
        <w:rPr>
          <w:color w:val="1F497D" w:themeColor="text2"/>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79"/>
      </w:tblGrid>
      <w:tr w:rsidR="00DB073B" w14:paraId="6392088C" w14:textId="77777777" w:rsidTr="0001050F">
        <w:trPr>
          <w:trHeight w:val="457"/>
        </w:trPr>
        <w:tc>
          <w:tcPr>
            <w:tcW w:w="3379" w:type="dxa"/>
          </w:tcPr>
          <w:p w14:paraId="5EDEEE6B" w14:textId="3F6DFD75" w:rsidR="00DB073B" w:rsidRPr="00DB073B" w:rsidRDefault="00DB073B"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Name</w:t>
            </w:r>
          </w:p>
        </w:tc>
        <w:tc>
          <w:tcPr>
            <w:tcW w:w="3379" w:type="dxa"/>
          </w:tcPr>
          <w:p w14:paraId="296D5CE8" w14:textId="79A143FF" w:rsidR="00DB073B" w:rsidRDefault="00DB073B"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 xml:space="preserve">Moien </w:t>
            </w:r>
            <w:proofErr w:type="spellStart"/>
            <w:r>
              <w:rPr>
                <w:rFonts w:cs="Lucida Grande"/>
                <w:color w:val="000000"/>
                <w:szCs w:val="20"/>
              </w:rPr>
              <w:t>Ahamd</w:t>
            </w:r>
            <w:proofErr w:type="spellEnd"/>
            <w:r>
              <w:rPr>
                <w:rFonts w:cs="Lucida Grande"/>
                <w:color w:val="000000"/>
                <w:szCs w:val="20"/>
              </w:rPr>
              <w:t xml:space="preserve"> Shad</w:t>
            </w:r>
          </w:p>
        </w:tc>
      </w:tr>
      <w:tr w:rsidR="00DB073B" w14:paraId="663A11F2" w14:textId="77777777" w:rsidTr="0001050F">
        <w:trPr>
          <w:trHeight w:val="471"/>
        </w:trPr>
        <w:tc>
          <w:tcPr>
            <w:tcW w:w="3379" w:type="dxa"/>
          </w:tcPr>
          <w:p w14:paraId="745EBBA6" w14:textId="751935A1" w:rsidR="00DB073B" w:rsidRPr="00DB073B" w:rsidRDefault="00DB073B"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Fathers Name</w:t>
            </w:r>
          </w:p>
        </w:tc>
        <w:tc>
          <w:tcPr>
            <w:tcW w:w="3379" w:type="dxa"/>
          </w:tcPr>
          <w:p w14:paraId="7151B282" w14:textId="3618DDC2"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proofErr w:type="spellStart"/>
            <w:r>
              <w:rPr>
                <w:rFonts w:cs="Lucida Grande"/>
                <w:color w:val="000000"/>
                <w:szCs w:val="20"/>
              </w:rPr>
              <w:t>Muzaffar</w:t>
            </w:r>
            <w:proofErr w:type="spellEnd"/>
            <w:r>
              <w:rPr>
                <w:rFonts w:cs="Lucida Grande"/>
                <w:color w:val="000000"/>
                <w:szCs w:val="20"/>
              </w:rPr>
              <w:t xml:space="preserve"> </w:t>
            </w:r>
            <w:proofErr w:type="spellStart"/>
            <w:r>
              <w:rPr>
                <w:rFonts w:cs="Lucida Grande"/>
                <w:color w:val="000000"/>
                <w:szCs w:val="20"/>
              </w:rPr>
              <w:t>Hu</w:t>
            </w:r>
            <w:r w:rsidR="00DB073B">
              <w:rPr>
                <w:rFonts w:cs="Lucida Grande"/>
                <w:color w:val="000000"/>
                <w:szCs w:val="20"/>
              </w:rPr>
              <w:t>ssain</w:t>
            </w:r>
            <w:proofErr w:type="spellEnd"/>
            <w:r w:rsidR="00DB073B">
              <w:rPr>
                <w:rFonts w:cs="Lucida Grande"/>
                <w:color w:val="000000"/>
                <w:szCs w:val="20"/>
              </w:rPr>
              <w:t xml:space="preserve"> Shad</w:t>
            </w:r>
          </w:p>
        </w:tc>
      </w:tr>
      <w:tr w:rsidR="00DB073B" w14:paraId="58FCDBEB" w14:textId="77777777" w:rsidTr="0001050F">
        <w:trPr>
          <w:trHeight w:val="457"/>
        </w:trPr>
        <w:tc>
          <w:tcPr>
            <w:tcW w:w="3379" w:type="dxa"/>
          </w:tcPr>
          <w:p w14:paraId="5CCF6055" w14:textId="228E3D5A" w:rsidR="00DB073B" w:rsidRPr="00DB073B" w:rsidRDefault="00DB073B"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Date of Birth</w:t>
            </w:r>
          </w:p>
        </w:tc>
        <w:tc>
          <w:tcPr>
            <w:tcW w:w="3379" w:type="dxa"/>
          </w:tcPr>
          <w:p w14:paraId="1AAF7A8B" w14:textId="300D6E65"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23-11-1989</w:t>
            </w:r>
          </w:p>
        </w:tc>
      </w:tr>
      <w:tr w:rsidR="00DB073B" w14:paraId="47632ACF" w14:textId="77777777" w:rsidTr="0001050F">
        <w:trPr>
          <w:trHeight w:val="471"/>
        </w:trPr>
        <w:tc>
          <w:tcPr>
            <w:tcW w:w="3379" w:type="dxa"/>
          </w:tcPr>
          <w:p w14:paraId="778DB3C3" w14:textId="0E50D589" w:rsidR="00DB073B" w:rsidRPr="00DB073B" w:rsidRDefault="0001050F"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Gender</w:t>
            </w:r>
          </w:p>
        </w:tc>
        <w:tc>
          <w:tcPr>
            <w:tcW w:w="3379" w:type="dxa"/>
          </w:tcPr>
          <w:p w14:paraId="1236478A" w14:textId="4E1CAF20"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Male</w:t>
            </w:r>
          </w:p>
        </w:tc>
      </w:tr>
      <w:tr w:rsidR="00DB073B" w14:paraId="7B6375C7" w14:textId="77777777" w:rsidTr="0001050F">
        <w:trPr>
          <w:trHeight w:val="471"/>
        </w:trPr>
        <w:tc>
          <w:tcPr>
            <w:tcW w:w="3379" w:type="dxa"/>
          </w:tcPr>
          <w:p w14:paraId="426E3173" w14:textId="307467F0" w:rsidR="00DB073B" w:rsidRPr="00DB073B" w:rsidRDefault="0001050F"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Marital Status</w:t>
            </w:r>
          </w:p>
        </w:tc>
        <w:tc>
          <w:tcPr>
            <w:tcW w:w="3379" w:type="dxa"/>
          </w:tcPr>
          <w:p w14:paraId="186BD1FC" w14:textId="7E41381D"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Married</w:t>
            </w:r>
          </w:p>
        </w:tc>
      </w:tr>
      <w:tr w:rsidR="00DB073B" w14:paraId="2BDDFFA5" w14:textId="77777777" w:rsidTr="0001050F">
        <w:trPr>
          <w:trHeight w:val="471"/>
        </w:trPr>
        <w:tc>
          <w:tcPr>
            <w:tcW w:w="3379" w:type="dxa"/>
          </w:tcPr>
          <w:p w14:paraId="31AA4D34" w14:textId="00E479F7" w:rsidR="00DB073B" w:rsidRPr="00DB073B" w:rsidRDefault="0001050F"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 xml:space="preserve">Nationality </w:t>
            </w:r>
          </w:p>
        </w:tc>
        <w:tc>
          <w:tcPr>
            <w:tcW w:w="3379" w:type="dxa"/>
          </w:tcPr>
          <w:p w14:paraId="6D608BBF" w14:textId="5827B738"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Indian</w:t>
            </w:r>
          </w:p>
        </w:tc>
      </w:tr>
      <w:tr w:rsidR="00DB073B" w14:paraId="0E4E3CBE" w14:textId="77777777" w:rsidTr="0001050F">
        <w:trPr>
          <w:trHeight w:val="471"/>
        </w:trPr>
        <w:tc>
          <w:tcPr>
            <w:tcW w:w="3379" w:type="dxa"/>
          </w:tcPr>
          <w:p w14:paraId="7EA52E16" w14:textId="5FB5DAA7" w:rsidR="00DB073B" w:rsidRPr="00DB073B" w:rsidRDefault="0001050F" w:rsidP="00DB073B">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Languages</w:t>
            </w:r>
          </w:p>
        </w:tc>
        <w:tc>
          <w:tcPr>
            <w:tcW w:w="3379" w:type="dxa"/>
          </w:tcPr>
          <w:p w14:paraId="21E5F755" w14:textId="1778EFEF" w:rsidR="00DB073B" w:rsidRDefault="0001050F" w:rsidP="00DB073B">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English, Urdu, Hindi</w:t>
            </w:r>
          </w:p>
        </w:tc>
      </w:tr>
    </w:tbl>
    <w:p w14:paraId="6971DCF3" w14:textId="4DCED34E" w:rsidR="0001050F" w:rsidRPr="0057264D" w:rsidRDefault="0001050F" w:rsidP="0001050F">
      <w:pPr>
        <w:pStyle w:val="Heading1"/>
        <w:pBdr>
          <w:bottom w:val="single" w:sz="12" w:space="0" w:color="4F81BD" w:themeColor="accent1"/>
        </w:pBdr>
        <w:ind w:left="0" w:firstLine="0"/>
        <w:rPr>
          <w:color w:val="1F497D" w:themeColor="text2"/>
        </w:rPr>
      </w:pPr>
      <w:r w:rsidRPr="0057264D">
        <w:rPr>
          <w:color w:val="1F497D" w:themeColor="text2"/>
        </w:rPr>
        <w:t>References</w:t>
      </w:r>
    </w:p>
    <w:p w14:paraId="41B84594" w14:textId="08D5942A" w:rsidR="00DB073B" w:rsidRDefault="0001050F" w:rsidP="0001050F">
      <w:pPr>
        <w:pStyle w:val="ListParagraph"/>
        <w:widowControl w:val="0"/>
        <w:numPr>
          <w:ilvl w:val="0"/>
          <w:numId w:val="24"/>
        </w:numPr>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Lucida Grande"/>
          <w:color w:val="000000"/>
          <w:szCs w:val="20"/>
        </w:rPr>
      </w:pPr>
      <w:r>
        <w:rPr>
          <w:rFonts w:cs="Lucida Grande"/>
          <w:color w:val="000000"/>
          <w:szCs w:val="20"/>
        </w:rPr>
        <w:t>On Request</w:t>
      </w:r>
    </w:p>
    <w:p w14:paraId="55C1BB4F" w14:textId="006C8B67" w:rsidR="0001050F" w:rsidRPr="0057264D" w:rsidRDefault="0001050F" w:rsidP="0001050F">
      <w:pPr>
        <w:pStyle w:val="Heading1"/>
        <w:pBdr>
          <w:bottom w:val="single" w:sz="12" w:space="0" w:color="4F81BD" w:themeColor="accent1"/>
        </w:pBdr>
        <w:ind w:left="0" w:firstLine="0"/>
        <w:rPr>
          <w:color w:val="1F497D" w:themeColor="text2"/>
        </w:rPr>
      </w:pPr>
      <w:r w:rsidRPr="0057264D">
        <w:rPr>
          <w:color w:val="1F497D" w:themeColor="text2"/>
        </w:rPr>
        <w:t>Declaration</w:t>
      </w:r>
    </w:p>
    <w:p w14:paraId="682A659D" w14:textId="77777777" w:rsidR="0001050F" w:rsidRPr="0001050F" w:rsidRDefault="0001050F" w:rsidP="0001050F">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80"/>
        <w:jc w:val="both"/>
        <w:rPr>
          <w:rFonts w:cs="Lucida Grande"/>
          <w:color w:val="000000"/>
          <w:szCs w:val="20"/>
        </w:rPr>
      </w:pPr>
      <w:r w:rsidRPr="0001050F">
        <w:rPr>
          <w:rFonts w:cs="Lucida Grande"/>
          <w:color w:val="000000"/>
          <w:szCs w:val="20"/>
        </w:rPr>
        <w:t>I Moien Ahmad Shad, hereby affirm that the above information is accurate and true to the best of my knowledge.   </w:t>
      </w:r>
    </w:p>
    <w:p w14:paraId="4B8AA58C" w14:textId="6398AB38" w:rsidR="0001050F" w:rsidRPr="0001050F" w:rsidRDefault="0001050F" w:rsidP="0057264D">
      <w:pPr>
        <w:widowControl w:val="0"/>
        <w:tabs>
          <w:tab w:val="left" w:pos="20"/>
          <w:tab w:val="left" w:pos="20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80"/>
        <w:jc w:val="both"/>
        <w:rPr>
          <w:rFonts w:cs="Lucida Grande"/>
          <w:color w:val="000000"/>
          <w:szCs w:val="20"/>
        </w:rPr>
      </w:pPr>
      <w:r w:rsidRPr="0001050F">
        <w:rPr>
          <w:rFonts w:cs="Lucida Grande"/>
          <w:color w:val="000000"/>
          <w:szCs w:val="20"/>
        </w:rPr>
        <w:t xml:space="preserve">Name: Moien Ahmad </w:t>
      </w:r>
      <w:r w:rsidRPr="0001050F">
        <w:rPr>
          <w:rFonts w:cs="Lucida Grande"/>
          <w:color w:val="000000"/>
          <w:szCs w:val="20"/>
        </w:rPr>
        <w:tab/>
      </w:r>
      <w:r w:rsidRPr="0001050F">
        <w:rPr>
          <w:rFonts w:cs="Lucida Grande"/>
          <w:color w:val="000000"/>
          <w:szCs w:val="20"/>
        </w:rPr>
        <w:tab/>
      </w:r>
      <w:r w:rsidRPr="0001050F">
        <w:rPr>
          <w:rFonts w:cs="Lucida Grande"/>
          <w:color w:val="000000"/>
          <w:szCs w:val="20"/>
        </w:rPr>
        <w:tab/>
      </w:r>
      <w:r w:rsidRPr="0001050F">
        <w:rPr>
          <w:rFonts w:cs="Lucida Grande"/>
          <w:color w:val="000000"/>
          <w:szCs w:val="20"/>
        </w:rPr>
        <w:tab/>
      </w:r>
      <w:r w:rsidRPr="0001050F">
        <w:rPr>
          <w:rFonts w:cs="Lucida Grande"/>
          <w:color w:val="000000"/>
          <w:szCs w:val="20"/>
        </w:rPr>
        <w:tab/>
      </w:r>
      <w:r w:rsidRPr="0001050F">
        <w:rPr>
          <w:rFonts w:cs="Lucida Grande"/>
          <w:color w:val="000000"/>
          <w:szCs w:val="20"/>
        </w:rPr>
        <w:tab/>
      </w:r>
      <w:r w:rsidRPr="0001050F">
        <w:rPr>
          <w:rFonts w:cs="Lucida Grande"/>
          <w:color w:val="000000"/>
          <w:szCs w:val="20"/>
        </w:rPr>
        <w:tab/>
        <w:t>Place: New Delhi</w:t>
      </w:r>
    </w:p>
    <w:sectPr w:rsidR="0001050F" w:rsidRPr="0001050F" w:rsidSect="00803290">
      <w:headerReference w:type="default" r:id="rId9"/>
      <w:footerReference w:type="default" r:id="rId10"/>
      <w:headerReference w:type="first" r:id="rId11"/>
      <w:pgSz w:w="12240" w:h="15840"/>
      <w:pgMar w:top="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11D79" w14:textId="77777777" w:rsidR="00DB073B" w:rsidRDefault="00DB073B">
      <w:r>
        <w:separator/>
      </w:r>
    </w:p>
  </w:endnote>
  <w:endnote w:type="continuationSeparator" w:id="0">
    <w:p w14:paraId="4728CCEB" w14:textId="77777777" w:rsidR="00DB073B" w:rsidRDefault="00DB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93E0B" w14:textId="77777777" w:rsidR="00DB073B" w:rsidRDefault="00DB073B">
    <w:pPr>
      <w:pStyle w:val="Footer"/>
    </w:pPr>
    <w:r>
      <w:fldChar w:fldCharType="begin"/>
    </w:r>
    <w:r>
      <w:instrText xml:space="preserve"> Page </w:instrText>
    </w:r>
    <w:r>
      <w:fldChar w:fldCharType="separate"/>
    </w:r>
    <w:r w:rsidR="00594FC7">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A780F" w14:textId="77777777" w:rsidR="00DB073B" w:rsidRDefault="00DB073B">
      <w:r>
        <w:separator/>
      </w:r>
    </w:p>
  </w:footnote>
  <w:footnote w:type="continuationSeparator" w:id="0">
    <w:p w14:paraId="251875B4" w14:textId="77777777" w:rsidR="00DB073B" w:rsidRDefault="00DB07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88" w:type="dxa"/>
      <w:tblLook w:val="04A0" w:firstRow="1" w:lastRow="0" w:firstColumn="1" w:lastColumn="0" w:noHBand="0" w:noVBand="1"/>
    </w:tblPr>
    <w:tblGrid>
      <w:gridCol w:w="10356"/>
      <w:gridCol w:w="732"/>
    </w:tblGrid>
    <w:tr w:rsidR="00DB073B" w14:paraId="70AF6169" w14:textId="77777777" w:rsidTr="008F5A17">
      <w:trPr>
        <w:trHeight w:val="279"/>
      </w:trPr>
      <w:tc>
        <w:tcPr>
          <w:tcW w:w="10356" w:type="dxa"/>
          <w:vAlign w:val="center"/>
        </w:tcPr>
        <w:p w14:paraId="4F87445C" w14:textId="77777777" w:rsidR="00DB073B" w:rsidRDefault="00DB073B"/>
      </w:tc>
      <w:tc>
        <w:tcPr>
          <w:tcW w:w="732" w:type="dxa"/>
          <w:shd w:val="clear" w:color="auto" w:fill="4F81BD" w:themeFill="accent1"/>
          <w:vAlign w:val="center"/>
        </w:tcPr>
        <w:p w14:paraId="13564C07" w14:textId="77777777" w:rsidR="00DB073B" w:rsidRDefault="00DB073B"/>
      </w:tc>
    </w:tr>
  </w:tbl>
  <w:p w14:paraId="1338F42E" w14:textId="77777777" w:rsidR="00DB073B" w:rsidRDefault="00DB07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825"/>
      <w:gridCol w:w="2191"/>
    </w:tblGrid>
    <w:tr w:rsidR="00DB073B" w14:paraId="2AFEFD53" w14:textId="77777777" w:rsidTr="00EF0188">
      <w:trPr>
        <w:trHeight w:val="850"/>
      </w:trPr>
      <w:tc>
        <w:tcPr>
          <w:tcW w:w="9288" w:type="dxa"/>
          <w:vAlign w:val="center"/>
        </w:tcPr>
        <w:p w14:paraId="2B09434E" w14:textId="2AE6B487" w:rsidR="00DB073B" w:rsidRDefault="00DB073B">
          <w:pPr>
            <w:pStyle w:val="Title"/>
          </w:pPr>
          <w:r>
            <w:t>Moien Ahmad Shad</w:t>
          </w:r>
        </w:p>
        <w:p w14:paraId="759687DA" w14:textId="77777777" w:rsidR="00DB073B" w:rsidRDefault="00DB073B" w:rsidP="00CC11D0">
          <w:pPr>
            <w:pStyle w:val="ContactDetails"/>
          </w:pPr>
          <w:r>
            <w:t xml:space="preserve">G-15 U1 </w:t>
          </w:r>
          <w:proofErr w:type="spellStart"/>
          <w:r>
            <w:t>Shaheen</w:t>
          </w:r>
          <w:proofErr w:type="spellEnd"/>
          <w:r>
            <w:t xml:space="preserve"> </w:t>
          </w:r>
          <w:proofErr w:type="spellStart"/>
          <w:r>
            <w:t>Bagh</w:t>
          </w:r>
          <w:proofErr w:type="spellEnd"/>
          <w:r>
            <w:t xml:space="preserve"> </w:t>
          </w:r>
          <w:proofErr w:type="spellStart"/>
          <w:r>
            <w:t>Abul</w:t>
          </w:r>
          <w:proofErr w:type="spellEnd"/>
          <w:r>
            <w:t xml:space="preserve"> </w:t>
          </w:r>
          <w:proofErr w:type="spellStart"/>
          <w:r>
            <w:t>Fazal</w:t>
          </w:r>
          <w:proofErr w:type="spellEnd"/>
          <w:r>
            <w:t xml:space="preserve"> Enclave Part II</w:t>
          </w:r>
        </w:p>
        <w:p w14:paraId="6DEA1A90" w14:textId="77777777" w:rsidR="00DB073B" w:rsidRDefault="00DB073B" w:rsidP="00CC11D0">
          <w:pPr>
            <w:pStyle w:val="ContactDetails"/>
          </w:pPr>
          <w:r>
            <w:t>New Delhi, 110025</w:t>
          </w:r>
          <w:r>
            <w:br/>
            <w:t xml:space="preserve">Mobile: +919717758080 </w:t>
          </w:r>
        </w:p>
        <w:p w14:paraId="1D67CE98" w14:textId="1C63285F" w:rsidR="00DB073B" w:rsidRDefault="00DB073B" w:rsidP="00CC11D0">
          <w:pPr>
            <w:pStyle w:val="ContactDetails"/>
          </w:pPr>
          <w:r>
            <w:t>E-Mail: shadmoien@outlook.com</w:t>
          </w:r>
        </w:p>
      </w:tc>
      <w:tc>
        <w:tcPr>
          <w:tcW w:w="1728" w:type="dxa"/>
          <w:vAlign w:val="center"/>
        </w:tcPr>
        <w:p w14:paraId="326D6D18" w14:textId="77777777" w:rsidR="00DB073B" w:rsidRDefault="00DB073B">
          <w:pPr>
            <w:pStyle w:val="Initials"/>
          </w:pPr>
          <w:r>
            <w:rPr>
              <w:noProof/>
            </w:rPr>
            <w:drawing>
              <wp:inline distT="0" distB="0" distL="0" distR="0" wp14:anchorId="0E336F7D" wp14:editId="33F8DCA5">
                <wp:extent cx="1254534" cy="1147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718" cy="1149175"/>
                        </a:xfrm>
                        <a:prstGeom prst="rect">
                          <a:avLst/>
                        </a:prstGeom>
                        <a:noFill/>
                        <a:ln>
                          <a:noFill/>
                        </a:ln>
                      </pic:spPr>
                    </pic:pic>
                  </a:graphicData>
                </a:graphic>
              </wp:inline>
            </w:drawing>
          </w:r>
        </w:p>
      </w:tc>
    </w:tr>
  </w:tbl>
  <w:p w14:paraId="13491732" w14:textId="77777777" w:rsidR="00DB073B" w:rsidRDefault="00DB07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6E11F91"/>
    <w:multiLevelType w:val="hybridMultilevel"/>
    <w:tmpl w:val="687A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DC7B85"/>
    <w:multiLevelType w:val="multilevel"/>
    <w:tmpl w:val="FA0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A54DE6"/>
    <w:multiLevelType w:val="multilevel"/>
    <w:tmpl w:val="7A6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020ACF"/>
    <w:multiLevelType w:val="hybridMultilevel"/>
    <w:tmpl w:val="D64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4065"/>
    <w:multiLevelType w:val="hybridMultilevel"/>
    <w:tmpl w:val="3AF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75215"/>
    <w:multiLevelType w:val="hybridMultilevel"/>
    <w:tmpl w:val="E556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E0B9E"/>
    <w:multiLevelType w:val="multilevel"/>
    <w:tmpl w:val="BB12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76747"/>
    <w:multiLevelType w:val="hybridMultilevel"/>
    <w:tmpl w:val="9AD4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B0B46"/>
    <w:multiLevelType w:val="hybridMultilevel"/>
    <w:tmpl w:val="807A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E17F1"/>
    <w:multiLevelType w:val="multilevel"/>
    <w:tmpl w:val="67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E332EB"/>
    <w:multiLevelType w:val="hybridMultilevel"/>
    <w:tmpl w:val="41F6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7C56EB"/>
    <w:multiLevelType w:val="hybridMultilevel"/>
    <w:tmpl w:val="251A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86AFB"/>
    <w:multiLevelType w:val="hybridMultilevel"/>
    <w:tmpl w:val="B904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0"/>
  </w:num>
  <w:num w:numId="13">
    <w:abstractNumId w:val="18"/>
  </w:num>
  <w:num w:numId="14">
    <w:abstractNumId w:val="21"/>
  </w:num>
  <w:num w:numId="15">
    <w:abstractNumId w:val="16"/>
  </w:num>
  <w:num w:numId="16">
    <w:abstractNumId w:val="11"/>
  </w:num>
  <w:num w:numId="17">
    <w:abstractNumId w:val="13"/>
  </w:num>
  <w:num w:numId="18">
    <w:abstractNumId w:val="20"/>
  </w:num>
  <w:num w:numId="19">
    <w:abstractNumId w:val="12"/>
  </w:num>
  <w:num w:numId="20">
    <w:abstractNumId w:val="17"/>
  </w:num>
  <w:num w:numId="21">
    <w:abstractNumId w:val="14"/>
  </w:num>
  <w:num w:numId="22">
    <w:abstractNumId w:val="15"/>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C11D0"/>
    <w:rsid w:val="0001050F"/>
    <w:rsid w:val="000201D0"/>
    <w:rsid w:val="000B233E"/>
    <w:rsid w:val="000C1245"/>
    <w:rsid w:val="001B10CD"/>
    <w:rsid w:val="001E310D"/>
    <w:rsid w:val="001F21FF"/>
    <w:rsid w:val="00224C21"/>
    <w:rsid w:val="00236CDC"/>
    <w:rsid w:val="00294834"/>
    <w:rsid w:val="002C3FD6"/>
    <w:rsid w:val="00327630"/>
    <w:rsid w:val="00381F17"/>
    <w:rsid w:val="00415D25"/>
    <w:rsid w:val="00437BEB"/>
    <w:rsid w:val="004643DB"/>
    <w:rsid w:val="0049280A"/>
    <w:rsid w:val="004E26F2"/>
    <w:rsid w:val="0057264D"/>
    <w:rsid w:val="005943BB"/>
    <w:rsid w:val="00594FC7"/>
    <w:rsid w:val="005B693A"/>
    <w:rsid w:val="00706909"/>
    <w:rsid w:val="00727E5A"/>
    <w:rsid w:val="007647B5"/>
    <w:rsid w:val="0076674F"/>
    <w:rsid w:val="0078650F"/>
    <w:rsid w:val="00803290"/>
    <w:rsid w:val="008118CC"/>
    <w:rsid w:val="00897E35"/>
    <w:rsid w:val="008F5A17"/>
    <w:rsid w:val="00995900"/>
    <w:rsid w:val="00A66017"/>
    <w:rsid w:val="00BA551E"/>
    <w:rsid w:val="00C07A57"/>
    <w:rsid w:val="00CC11D0"/>
    <w:rsid w:val="00D322AB"/>
    <w:rsid w:val="00D516FC"/>
    <w:rsid w:val="00DB073B"/>
    <w:rsid w:val="00E5291D"/>
    <w:rsid w:val="00E6468F"/>
    <w:rsid w:val="00ED6D04"/>
    <w:rsid w:val="00EE41B4"/>
    <w:rsid w:val="00EF0188"/>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3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table" w:styleId="TableGrid">
    <w:name w:val="Table Grid"/>
    <w:basedOn w:val="TableNormal"/>
    <w:uiPriority w:val="59"/>
    <w:rsid w:val="004E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F81B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F81B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F81B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65F91" w:themeColor="accent1" w:themeShade="BF"/>
      <w:sz w:val="28"/>
      <w:szCs w:val="28"/>
    </w:rPr>
  </w:style>
  <w:style w:type="table" w:styleId="TableGrid">
    <w:name w:val="Table Grid"/>
    <w:basedOn w:val="TableNormal"/>
    <w:uiPriority w:val="59"/>
    <w:rsid w:val="004E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5694">
      <w:bodyDiv w:val="1"/>
      <w:marLeft w:val="0"/>
      <w:marRight w:val="0"/>
      <w:marTop w:val="0"/>
      <w:marBottom w:val="0"/>
      <w:divBdr>
        <w:top w:val="none" w:sz="0" w:space="0" w:color="auto"/>
        <w:left w:val="none" w:sz="0" w:space="0" w:color="auto"/>
        <w:bottom w:val="none" w:sz="0" w:space="0" w:color="auto"/>
        <w:right w:val="none" w:sz="0" w:space="0" w:color="auto"/>
      </w:divBdr>
    </w:div>
    <w:div w:id="302345027">
      <w:bodyDiv w:val="1"/>
      <w:marLeft w:val="0"/>
      <w:marRight w:val="0"/>
      <w:marTop w:val="0"/>
      <w:marBottom w:val="0"/>
      <w:divBdr>
        <w:top w:val="none" w:sz="0" w:space="0" w:color="auto"/>
        <w:left w:val="none" w:sz="0" w:space="0" w:color="auto"/>
        <w:bottom w:val="none" w:sz="0" w:space="0" w:color="auto"/>
        <w:right w:val="none" w:sz="0" w:space="0" w:color="auto"/>
      </w:divBdr>
    </w:div>
    <w:div w:id="1584752863">
      <w:bodyDiv w:val="1"/>
      <w:marLeft w:val="0"/>
      <w:marRight w:val="0"/>
      <w:marTop w:val="0"/>
      <w:marBottom w:val="0"/>
      <w:divBdr>
        <w:top w:val="none" w:sz="0" w:space="0" w:color="auto"/>
        <w:left w:val="none" w:sz="0" w:space="0" w:color="auto"/>
        <w:bottom w:val="none" w:sz="0" w:space="0" w:color="auto"/>
        <w:right w:val="none" w:sz="0" w:space="0" w:color="auto"/>
      </w:divBdr>
    </w:div>
    <w:div w:id="1761564976">
      <w:bodyDiv w:val="1"/>
      <w:marLeft w:val="0"/>
      <w:marRight w:val="0"/>
      <w:marTop w:val="0"/>
      <w:marBottom w:val="0"/>
      <w:divBdr>
        <w:top w:val="none" w:sz="0" w:space="0" w:color="auto"/>
        <w:left w:val="none" w:sz="0" w:space="0" w:color="auto"/>
        <w:bottom w:val="none" w:sz="0" w:space="0" w:color="auto"/>
        <w:right w:val="none" w:sz="0" w:space="0" w:color="auto"/>
      </w:divBdr>
    </w:div>
    <w:div w:id="1792356189">
      <w:bodyDiv w:val="1"/>
      <w:marLeft w:val="0"/>
      <w:marRight w:val="0"/>
      <w:marTop w:val="0"/>
      <w:marBottom w:val="0"/>
      <w:divBdr>
        <w:top w:val="none" w:sz="0" w:space="0" w:color="auto"/>
        <w:left w:val="none" w:sz="0" w:space="0" w:color="auto"/>
        <w:bottom w:val="none" w:sz="0" w:space="0" w:color="auto"/>
        <w:right w:val="none" w:sz="0" w:space="0" w:color="auto"/>
      </w:divBdr>
    </w:div>
    <w:div w:id="205862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E61DEB31725A49BD6CF7909C1EA1B9"/>
        <w:category>
          <w:name w:val="General"/>
          <w:gallery w:val="placeholder"/>
        </w:category>
        <w:types>
          <w:type w:val="bbPlcHdr"/>
        </w:types>
        <w:behaviors>
          <w:behavior w:val="content"/>
        </w:behaviors>
        <w:guid w:val="{AECFEC28-A829-7D4C-9657-75860B1C9058}"/>
      </w:docPartPr>
      <w:docPartBody>
        <w:p w:rsidR="00C40327" w:rsidRDefault="00C40327">
          <w:pPr>
            <w:pStyle w:val="57E61DEB31725A49BD6CF7909C1EA1B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A8B3481C3E2EA4FB67B8F8B67815247"/>
        <w:category>
          <w:name w:val="General"/>
          <w:gallery w:val="placeholder"/>
        </w:category>
        <w:types>
          <w:type w:val="bbPlcHdr"/>
        </w:types>
        <w:behaviors>
          <w:behavior w:val="content"/>
        </w:behaviors>
        <w:guid w:val="{2FB3438A-13FB-C940-9BC5-C34478E2AD83}"/>
      </w:docPartPr>
      <w:docPartBody>
        <w:p w:rsidR="00C40327" w:rsidRDefault="00C40327">
          <w:pPr>
            <w:pStyle w:val="CA8B3481C3E2EA4FB67B8F8B67815247"/>
          </w:pPr>
          <w:r>
            <w:t>Lorem ipsum dolor</w:t>
          </w:r>
        </w:p>
      </w:docPartBody>
    </w:docPart>
    <w:docPart>
      <w:docPartPr>
        <w:name w:val="24BE97D99C2AB14ABFAF628E4AD55AF3"/>
        <w:category>
          <w:name w:val="General"/>
          <w:gallery w:val="placeholder"/>
        </w:category>
        <w:types>
          <w:type w:val="bbPlcHdr"/>
        </w:types>
        <w:behaviors>
          <w:behavior w:val="content"/>
        </w:behaviors>
        <w:guid w:val="{5C10D184-F60E-C34C-9044-368F1BCED20A}"/>
      </w:docPartPr>
      <w:docPartBody>
        <w:p w:rsidR="00C40327" w:rsidRDefault="00C40327">
          <w:pPr>
            <w:pStyle w:val="24BE97D99C2AB14ABFAF628E4AD55AF3"/>
          </w:pPr>
          <w:r>
            <w:t>Aliquam dapibus.</w:t>
          </w:r>
        </w:p>
      </w:docPartBody>
    </w:docPart>
    <w:docPart>
      <w:docPartPr>
        <w:name w:val="80DB72E79349314283E8B549C36477FB"/>
        <w:category>
          <w:name w:val="General"/>
          <w:gallery w:val="placeholder"/>
        </w:category>
        <w:types>
          <w:type w:val="bbPlcHdr"/>
        </w:types>
        <w:behaviors>
          <w:behavior w:val="content"/>
        </w:behaviors>
        <w:guid w:val="{9B7194A8-BC8A-4648-BE8C-E27467E0A2DA}"/>
      </w:docPartPr>
      <w:docPartBody>
        <w:p w:rsidR="00C40327" w:rsidRDefault="00C40327">
          <w:pPr>
            <w:pStyle w:val="80DB72E79349314283E8B549C36477FB"/>
          </w:pPr>
          <w:r>
            <w:t>Aliquam dapibus.</w:t>
          </w:r>
        </w:p>
      </w:docPartBody>
    </w:docPart>
    <w:docPart>
      <w:docPartPr>
        <w:name w:val="B6B50949B3B1BB44B01C92EF234F4DC3"/>
        <w:category>
          <w:name w:val="General"/>
          <w:gallery w:val="placeholder"/>
        </w:category>
        <w:types>
          <w:type w:val="bbPlcHdr"/>
        </w:types>
        <w:behaviors>
          <w:behavior w:val="content"/>
        </w:behaviors>
        <w:guid w:val="{2EB3E1C1-9F78-EF4F-8915-6E4F7ABFF90E}"/>
      </w:docPartPr>
      <w:docPartBody>
        <w:p w:rsidR="00C40327" w:rsidRDefault="00C4032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40327" w:rsidRDefault="00C40327">
          <w:pPr>
            <w:pStyle w:val="B6B50949B3B1BB44B01C92EF234F4DC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327"/>
    <w:rsid w:val="00555875"/>
    <w:rsid w:val="007C2D96"/>
    <w:rsid w:val="00C40327"/>
    <w:rsid w:val="00D301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61DEB31725A49BD6CF7909C1EA1B9">
    <w:name w:val="57E61DEB31725A49BD6CF7909C1EA1B9"/>
  </w:style>
  <w:style w:type="paragraph" w:customStyle="1" w:styleId="CA8B3481C3E2EA4FB67B8F8B67815247">
    <w:name w:val="CA8B3481C3E2EA4FB67B8F8B67815247"/>
  </w:style>
  <w:style w:type="paragraph" w:customStyle="1" w:styleId="8AE5870C86A45F45A815CB8B55C7A0A1">
    <w:name w:val="8AE5870C86A45F45A815CB8B55C7A0A1"/>
  </w:style>
  <w:style w:type="paragraph" w:customStyle="1" w:styleId="6F5CE4A4E57E7449820F83A861DE910A">
    <w:name w:val="6F5CE4A4E57E7449820F83A861DE910A"/>
  </w:style>
  <w:style w:type="paragraph" w:customStyle="1" w:styleId="A155F1CF9B96EC4B9E8215356CC67035">
    <w:name w:val="A155F1CF9B96EC4B9E8215356CC67035"/>
  </w:style>
  <w:style w:type="paragraph" w:customStyle="1" w:styleId="035DD18C80323C40847B3824DD83352A">
    <w:name w:val="035DD18C80323C40847B3824DD83352A"/>
  </w:style>
  <w:style w:type="paragraph" w:customStyle="1" w:styleId="B2472076D6D0E54296BB4D72BA833E20">
    <w:name w:val="B2472076D6D0E54296BB4D72BA833E20"/>
  </w:style>
  <w:style w:type="paragraph" w:customStyle="1" w:styleId="24BE97D99C2AB14ABFAF628E4AD55AF3">
    <w:name w:val="24BE97D99C2AB14ABFAF628E4AD55AF3"/>
  </w:style>
  <w:style w:type="paragraph" w:customStyle="1" w:styleId="55441C0A0C4EA648AFB2312B8A23B15B">
    <w:name w:val="55441C0A0C4EA648AFB2312B8A23B15B"/>
  </w:style>
  <w:style w:type="paragraph" w:customStyle="1" w:styleId="80DB72E79349314283E8B549C36477FB">
    <w:name w:val="80DB72E79349314283E8B549C36477FB"/>
  </w:style>
  <w:style w:type="paragraph" w:customStyle="1" w:styleId="4B6AAC589B9484438760AD5F50BB34CE">
    <w:name w:val="4B6AAC589B9484438760AD5F50BB34CE"/>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B6B50949B3B1BB44B01C92EF234F4DC3">
    <w:name w:val="B6B50949B3B1BB44B01C92EF234F4D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61DEB31725A49BD6CF7909C1EA1B9">
    <w:name w:val="57E61DEB31725A49BD6CF7909C1EA1B9"/>
  </w:style>
  <w:style w:type="paragraph" w:customStyle="1" w:styleId="CA8B3481C3E2EA4FB67B8F8B67815247">
    <w:name w:val="CA8B3481C3E2EA4FB67B8F8B67815247"/>
  </w:style>
  <w:style w:type="paragraph" w:customStyle="1" w:styleId="8AE5870C86A45F45A815CB8B55C7A0A1">
    <w:name w:val="8AE5870C86A45F45A815CB8B55C7A0A1"/>
  </w:style>
  <w:style w:type="paragraph" w:customStyle="1" w:styleId="6F5CE4A4E57E7449820F83A861DE910A">
    <w:name w:val="6F5CE4A4E57E7449820F83A861DE910A"/>
  </w:style>
  <w:style w:type="paragraph" w:customStyle="1" w:styleId="A155F1CF9B96EC4B9E8215356CC67035">
    <w:name w:val="A155F1CF9B96EC4B9E8215356CC67035"/>
  </w:style>
  <w:style w:type="paragraph" w:customStyle="1" w:styleId="035DD18C80323C40847B3824DD83352A">
    <w:name w:val="035DD18C80323C40847B3824DD83352A"/>
  </w:style>
  <w:style w:type="paragraph" w:customStyle="1" w:styleId="B2472076D6D0E54296BB4D72BA833E20">
    <w:name w:val="B2472076D6D0E54296BB4D72BA833E20"/>
  </w:style>
  <w:style w:type="paragraph" w:customStyle="1" w:styleId="24BE97D99C2AB14ABFAF628E4AD55AF3">
    <w:name w:val="24BE97D99C2AB14ABFAF628E4AD55AF3"/>
  </w:style>
  <w:style w:type="paragraph" w:customStyle="1" w:styleId="55441C0A0C4EA648AFB2312B8A23B15B">
    <w:name w:val="55441C0A0C4EA648AFB2312B8A23B15B"/>
  </w:style>
  <w:style w:type="paragraph" w:customStyle="1" w:styleId="80DB72E79349314283E8B549C36477FB">
    <w:name w:val="80DB72E79349314283E8B549C36477FB"/>
  </w:style>
  <w:style w:type="paragraph" w:customStyle="1" w:styleId="4B6AAC589B9484438760AD5F50BB34CE">
    <w:name w:val="4B6AAC589B9484438760AD5F50BB34CE"/>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B6B50949B3B1BB44B01C92EF234F4DC3">
    <w:name w:val="B6B50949B3B1BB44B01C92EF234F4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A1D25-09E5-EF48-84B1-76E90BD2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209</TotalTime>
  <Pages>3</Pages>
  <Words>797</Words>
  <Characters>4546</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5333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Moien Shad</dc:creator>
  <cp:keywords/>
  <dc:description/>
  <cp:lastModifiedBy>Moien Shad</cp:lastModifiedBy>
  <cp:revision>44</cp:revision>
  <cp:lastPrinted>2016-05-17T16:22:00Z</cp:lastPrinted>
  <dcterms:created xsi:type="dcterms:W3CDTF">2016-05-07T16:36:00Z</dcterms:created>
  <dcterms:modified xsi:type="dcterms:W3CDTF">2016-05-17T16:24:00Z</dcterms:modified>
  <cp:category/>
</cp:coreProperties>
</file>