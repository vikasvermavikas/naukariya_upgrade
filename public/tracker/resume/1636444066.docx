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bookmarkStart w:id="0" w:name="_GoBack" w:displacedByCustomXml="next"/>
    <w:bookmarkEnd w:id="0" w:displacedByCustomXml="next"/>
    <w:sdt>
      <w:sdtPr>
        <w:rPr>
          <w:color w:val="000000"/>
          <w:sz w:val="23"/>
        </w:rPr>
        <w:alias w:val="Resume Name"/>
        <w:tag w:val="Resume Name"/>
        <w:id w:val="1517890734"/>
        <w:placeholder>
          <w:docPart w:val="9B62CA12D1144C07A2B1FC03A306BA48"/>
        </w:placeholder>
        <w:docPartList>
          <w:docPartGallery w:val="Quick Parts"/>
          <w:docPartCategory w:val=" Resume Name"/>
        </w:docPartList>
      </w:sdtPr>
      <w:sdtEndPr/>
      <w:sdtContent>
        <w:tbl>
          <w:tblPr>
            <w:tblW w:w="5783" w:type="pct"/>
            <w:jc w:val="center"/>
            <w:tbl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insideH w:val="single" w:sz="4" w:space="0" w:color="000000" w:themeColor="text1"/>
              <w:insideV w:val="single" w:sz="4" w:space="0" w:color="000000" w:themeColor="text1"/>
            </w:tblBorders>
            <w:tblLook w:val="04A0" w:firstRow="1" w:lastRow="0" w:firstColumn="1" w:lastColumn="0" w:noHBand="0" w:noVBand="1"/>
          </w:tblPr>
          <w:tblGrid>
            <w:gridCol w:w="5120"/>
            <w:gridCol w:w="6788"/>
          </w:tblGrid>
          <w:tr w:rsidR="005D5626" w:rsidTr="00D676A5">
            <w:trPr>
              <w:trHeight w:val="1197"/>
              <w:jc w:val="center"/>
            </w:trPr>
            <w:tc>
              <w:tcPr>
                <w:tcW w:w="5120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000000" w:themeFill="text1"/>
                <w:vAlign w:val="center"/>
              </w:tcPr>
              <w:p w:rsidR="005D5626" w:rsidRDefault="005D5626">
                <w:pPr>
                  <w:pStyle w:val="PersonalName"/>
                  <w:spacing w:line="240" w:lineRule="auto"/>
                </w:pPr>
              </w:p>
            </w:tc>
            <w:tc>
              <w:tcPr>
                <w:tcW w:w="6788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000000" w:themeFill="text1"/>
                <w:vAlign w:val="center"/>
              </w:tcPr>
              <w:p w:rsidR="005D5626" w:rsidRDefault="00F04CAF" w:rsidP="005967E1">
                <w:pPr>
                  <w:pStyle w:val="PersonalName"/>
                  <w:spacing w:line="240" w:lineRule="auto"/>
                </w:pPr>
                <w:sdt>
                  <w:sdtPr>
                    <w:id w:val="-629867370"/>
                    <w:placeholder>
                      <w:docPart w:val="3F41B145EB294981AFF4EB5D90245541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5967E1">
                      <w:rPr>
                        <w:lang w:val="en-IN"/>
                      </w:rPr>
                      <w:t>HIMANSHU GIRI</w:t>
                    </w:r>
                  </w:sdtContent>
                </w:sdt>
              </w:p>
            </w:tc>
          </w:tr>
        </w:tbl>
        <w:p w:rsidR="00290547" w:rsidRDefault="00F04CAF"/>
      </w:sdtContent>
    </w:sdt>
    <w:tbl>
      <w:tblPr>
        <w:tblW w:w="4996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50"/>
        <w:gridCol w:w="10045"/>
      </w:tblGrid>
      <w:tr w:rsidR="00290547" w:rsidRPr="005824C2" w:rsidTr="00075865">
        <w:trPr>
          <w:trHeight w:val="288"/>
          <w:jc w:val="center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0547" w:rsidRPr="005824C2" w:rsidRDefault="00290547" w:rsidP="00527EAB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 w:themeColor="background1"/>
                <w:szCs w:val="23"/>
              </w:rPr>
            </w:pPr>
          </w:p>
        </w:tc>
        <w:tc>
          <w:tcPr>
            <w:tcW w:w="10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90547" w:rsidRPr="00755D39" w:rsidRDefault="005824C2" w:rsidP="00755D39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755D39">
              <w:rPr>
                <w:rFonts w:ascii="Times New Roman" w:hAnsi="Times New Roman"/>
                <w:b/>
                <w:sz w:val="28"/>
                <w:szCs w:val="28"/>
              </w:rPr>
              <w:t>OBJECTIVES</w:t>
            </w:r>
          </w:p>
          <w:p w:rsidR="002C39D1" w:rsidRDefault="00632F20" w:rsidP="00724D86">
            <w:pPr>
              <w:spacing w:after="0" w:line="240" w:lineRule="auto"/>
              <w:ind w:left="36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32F2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To work for an organization </w:t>
            </w:r>
            <w:r w:rsidR="00810A36" w:rsidRPr="00632F2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this provides me the opportunity to improve my skills and knowledge to growth along with the organization objective.</w:t>
            </w:r>
          </w:p>
          <w:p w:rsidR="00724D86" w:rsidRDefault="00724D86" w:rsidP="00724D86">
            <w:pPr>
              <w:spacing w:after="0" w:line="240" w:lineRule="auto"/>
              <w:ind w:left="36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724D86" w:rsidRDefault="00D567EF" w:rsidP="008E5180">
            <w:pPr>
              <w:spacing w:after="0" w:line="240" w:lineRule="auto"/>
              <w:ind w:left="13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  <w:r w:rsidRPr="008E5180">
              <w:rPr>
                <w:rFonts w:ascii="Times New Roman" w:hAnsi="Times New Roman"/>
                <w:b/>
                <w:caps/>
                <w:sz w:val="28"/>
                <w:szCs w:val="28"/>
              </w:rPr>
              <w:t>AREA OF EXPERTISE</w:t>
            </w:r>
          </w:p>
          <w:p w:rsidR="00724D86" w:rsidRDefault="00724D86" w:rsidP="00810A36">
            <w:pPr>
              <w:pStyle w:val="ListParagraph"/>
              <w:numPr>
                <w:ilvl w:val="0"/>
                <w:numId w:val="15"/>
              </w:numPr>
              <w:spacing w:after="120" w:line="240" w:lineRule="auto"/>
              <w:ind w:left="553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Advanced Programming and designing skills.</w:t>
            </w:r>
          </w:p>
          <w:p w:rsidR="00724D86" w:rsidRPr="00A145FF" w:rsidRDefault="00724D86" w:rsidP="00810A36">
            <w:pPr>
              <w:pStyle w:val="ListParagraph"/>
              <w:numPr>
                <w:ilvl w:val="0"/>
                <w:numId w:val="15"/>
              </w:numPr>
              <w:spacing w:after="120" w:line="240" w:lineRule="auto"/>
              <w:ind w:left="553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Developing and maintaining </w:t>
            </w:r>
            <w:r w:rsidR="008C6BFB">
              <w:rPr>
                <w:rFonts w:ascii="Times New Roman" w:hAnsi="Times New Roman"/>
                <w:sz w:val="24"/>
                <w:szCs w:val="24"/>
              </w:rPr>
              <w:t>the front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end functionality of websites</w:t>
            </w:r>
            <w:r w:rsidR="00810A3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724D86" w:rsidRPr="00724D86" w:rsidRDefault="00724D86" w:rsidP="00810A3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553" w:hanging="270"/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</w:pPr>
            <w:r w:rsidRPr="00724D86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Participating in discussions with clients to clarify what they want.</w:t>
            </w:r>
          </w:p>
          <w:p w:rsidR="00724D86" w:rsidRPr="008E5180" w:rsidRDefault="00724D86" w:rsidP="00810A3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553" w:hanging="270"/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</w:pPr>
            <w:r w:rsidRPr="008E5180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Developing advanced database driven websites &amp; systems including </w:t>
            </w:r>
            <w:r w:rsidR="00810A36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E-</w:t>
            </w:r>
            <w:r w:rsidRPr="008E5180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Commerce. </w:t>
            </w:r>
          </w:p>
          <w:p w:rsidR="00724D86" w:rsidRPr="008E5180" w:rsidRDefault="00724D86" w:rsidP="00810A3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553" w:hanging="270"/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</w:pPr>
            <w:r w:rsidRPr="008E5180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Developing compatible User Interface functionality using jQuery&amp; other libraries</w:t>
            </w:r>
            <w:r w:rsidR="00810A36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.</w:t>
            </w:r>
          </w:p>
          <w:p w:rsidR="005111D5" w:rsidRPr="008E5180" w:rsidRDefault="005111D5" w:rsidP="00810A3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553" w:hanging="270"/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</w:pPr>
            <w:r w:rsidRPr="008E5180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Working with a multi-disciplinary team to convert business needs into technical specifications.</w:t>
            </w:r>
          </w:p>
          <w:p w:rsidR="00B0676C" w:rsidRDefault="00724D86" w:rsidP="00810A36">
            <w:pPr>
              <w:pStyle w:val="ListParagraph"/>
              <w:numPr>
                <w:ilvl w:val="0"/>
                <w:numId w:val="15"/>
              </w:numPr>
              <w:ind w:left="553" w:hanging="270"/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</w:pPr>
            <w:r w:rsidRPr="008E5180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Back end development and maintenance of websit</w:t>
            </w:r>
            <w:r w:rsidR="00810A36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es using PHP and MY</w:t>
            </w:r>
            <w:r w:rsidRPr="008E5180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SQL</w:t>
            </w:r>
            <w:r w:rsidR="00810A36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.</w:t>
            </w:r>
          </w:p>
          <w:p w:rsidR="002C39D1" w:rsidRPr="00755D39" w:rsidRDefault="00810A36" w:rsidP="00755D39">
            <w:pPr>
              <w:rPr>
                <w:rFonts w:ascii="Times New Roman" w:hAnsi="Times New Roman"/>
                <w:b/>
                <w:caps/>
                <w:sz w:val="28"/>
                <w:szCs w:val="28"/>
              </w:rPr>
            </w:pPr>
            <w:r w:rsidRPr="00755D39">
              <w:rPr>
                <w:rFonts w:ascii="Times New Roman" w:hAnsi="Times New Roman"/>
                <w:b/>
                <w:sz w:val="28"/>
                <w:szCs w:val="28"/>
              </w:rPr>
              <w:t>WORK EXPERIENCE</w:t>
            </w:r>
          </w:p>
          <w:p w:rsidR="005111D5" w:rsidRPr="008E5180" w:rsidRDefault="005967E1" w:rsidP="00810A3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553" w:hanging="270"/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Web Design &amp; Development</w:t>
            </w:r>
            <w:r w:rsidRPr="008E5180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 Company </w:t>
            </w:r>
            <w:r w:rsidR="005111D5" w:rsidRPr="008E5180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Inovative</w:t>
            </w:r>
            <w:proofErr w:type="spellEnd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&amp; Creative</w:t>
            </w:r>
          </w:p>
          <w:p w:rsidR="005111D5" w:rsidRDefault="005967E1" w:rsidP="005967E1">
            <w:pPr>
              <w:spacing w:after="0" w:line="240" w:lineRule="auto"/>
              <w:ind w:left="553"/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>Wordpress</w:t>
            </w:r>
            <w:proofErr w:type="spellEnd"/>
            <w:r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 xml:space="preserve"> Developer &amp;</w:t>
            </w:r>
            <w:r w:rsidR="001327E2"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>Php</w:t>
            </w:r>
            <w:proofErr w:type="spellEnd"/>
            <w:r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 xml:space="preserve"> Developer</w:t>
            </w:r>
            <w:r w:rsidR="001327E2"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October</w:t>
            </w:r>
            <w:r w:rsidR="005111D5" w:rsidRPr="005111D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 20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16</w:t>
            </w:r>
            <w:r w:rsidR="005111D5" w:rsidRPr="005111D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-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December 2017</w:t>
            </w:r>
          </w:p>
          <w:p w:rsidR="009A59AA" w:rsidRPr="008E5180" w:rsidRDefault="009A59AA" w:rsidP="009A59A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553" w:hanging="270"/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Web Design &amp; Development</w:t>
            </w:r>
            <w:r w:rsidRPr="008E5180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 Company – </w:t>
            </w:r>
            <w:proofErr w:type="spellStart"/>
            <w:r w:rsidR="005967E1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KsbmInfotech</w:t>
            </w:r>
            <w:proofErr w:type="spellEnd"/>
            <w:r w:rsidR="005967E1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 Pvt. Ltd.</w:t>
            </w:r>
          </w:p>
          <w:p w:rsidR="005111D5" w:rsidRDefault="005967E1" w:rsidP="009A59AA">
            <w:pPr>
              <w:spacing w:after="0" w:line="240" w:lineRule="auto"/>
              <w:ind w:left="553"/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>Wordpress</w:t>
            </w:r>
            <w:proofErr w:type="spellEnd"/>
            <w:r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 xml:space="preserve"> Developer &amp;</w:t>
            </w:r>
            <w:r w:rsidR="001327E2"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>Php</w:t>
            </w:r>
            <w:proofErr w:type="spellEnd"/>
            <w:r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 xml:space="preserve"> Developer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  December</w:t>
            </w:r>
            <w:r w:rsidR="009A59AA" w:rsidRPr="005111D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 20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17</w:t>
            </w:r>
            <w:r w:rsidR="009A59AA" w:rsidRPr="005111D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-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April 2019</w:t>
            </w:r>
          </w:p>
          <w:p w:rsidR="005111D5" w:rsidRPr="008E5180" w:rsidRDefault="005111D5" w:rsidP="00810A3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553" w:hanging="270"/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</w:pPr>
            <w:r w:rsidRPr="008E5180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Web Design</w:t>
            </w:r>
            <w:r w:rsidR="009A59AA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&amp; Development</w:t>
            </w:r>
            <w:r w:rsidRPr="008E5180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 Company – </w:t>
            </w:r>
            <w:proofErr w:type="spellStart"/>
            <w:r w:rsidR="005967E1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Shreeya</w:t>
            </w:r>
            <w:proofErr w:type="spellEnd"/>
            <w:r w:rsidR="005967E1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 web solutions</w:t>
            </w:r>
          </w:p>
          <w:p w:rsidR="005111D5" w:rsidRDefault="001327E2" w:rsidP="00810A36">
            <w:pPr>
              <w:spacing w:after="0" w:line="240" w:lineRule="auto"/>
              <w:ind w:left="553" w:hanging="270"/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 xml:space="preserve">     </w:t>
            </w:r>
            <w:proofErr w:type="spellStart"/>
            <w:r w:rsidR="005967E1"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>Wordpress</w:t>
            </w:r>
            <w:proofErr w:type="spellEnd"/>
            <w:r w:rsidR="005967E1"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 xml:space="preserve"> Developer &amp;</w:t>
            </w:r>
            <w:r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5967E1"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>Php</w:t>
            </w:r>
            <w:proofErr w:type="spellEnd"/>
            <w:r w:rsidR="005967E1"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 xml:space="preserve"> Developer</w:t>
            </w:r>
            <w:r w:rsidR="005967E1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  April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 </w:t>
            </w:r>
            <w:r w:rsidR="005111D5" w:rsidRPr="005111D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20</w:t>
            </w:r>
            <w:r w:rsidR="005967E1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19</w:t>
            </w:r>
            <w:r w:rsidR="005111D5" w:rsidRPr="005111D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-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 Feb 2020 </w:t>
            </w:r>
          </w:p>
          <w:p w:rsidR="001327E2" w:rsidRPr="008E5180" w:rsidRDefault="001327E2" w:rsidP="001327E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553" w:hanging="270"/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</w:pPr>
            <w:r w:rsidRPr="008E5180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Web Design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&amp; Development</w:t>
            </w:r>
            <w:r w:rsidRPr="008E5180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 Company – 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VG Groups Solutions Pvt. Ltd.</w:t>
            </w:r>
          </w:p>
          <w:p w:rsidR="001327E2" w:rsidRDefault="001327E2" w:rsidP="001327E2">
            <w:pPr>
              <w:spacing w:after="0" w:line="240" w:lineRule="auto"/>
              <w:ind w:left="553" w:hanging="270"/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>Wordpress</w:t>
            </w:r>
            <w:proofErr w:type="spellEnd"/>
            <w:r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 xml:space="preserve"> Developer &amp; </w:t>
            </w:r>
            <w:proofErr w:type="spellStart"/>
            <w:r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>Php</w:t>
            </w:r>
            <w:proofErr w:type="spellEnd"/>
            <w:r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 xml:space="preserve"> Developer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  Feb </w:t>
            </w:r>
            <w:r w:rsidRPr="005111D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20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20 </w:t>
            </w:r>
            <w:r w:rsidRPr="005111D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-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 Current Working</w:t>
            </w:r>
          </w:p>
          <w:p w:rsidR="005111D5" w:rsidRDefault="005111D5" w:rsidP="0035330C">
            <w:pPr>
              <w:spacing w:after="0" w:line="240" w:lineRule="auto"/>
              <w:ind w:left="553" w:hanging="270"/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</w:pPr>
          </w:p>
          <w:p w:rsidR="0035330C" w:rsidRDefault="0035330C" w:rsidP="0035330C">
            <w:pPr>
              <w:spacing w:after="0" w:line="240" w:lineRule="auto"/>
              <w:ind w:left="553" w:hanging="270"/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</w:pPr>
          </w:p>
          <w:p w:rsidR="0035330C" w:rsidRPr="00755D39" w:rsidRDefault="0035330C" w:rsidP="00755D39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755D39">
              <w:rPr>
                <w:rFonts w:ascii="Times New Roman" w:hAnsi="Times New Roman"/>
                <w:b/>
                <w:sz w:val="28"/>
                <w:szCs w:val="28"/>
              </w:rPr>
              <w:t>TECHNICAL</w:t>
            </w:r>
            <w:r w:rsidR="001327E2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755D39">
              <w:rPr>
                <w:rFonts w:ascii="Times New Roman" w:hAnsi="Times New Roman"/>
                <w:b/>
                <w:sz w:val="28"/>
                <w:szCs w:val="28"/>
              </w:rPr>
              <w:t xml:space="preserve"> SKILLS</w:t>
            </w:r>
          </w:p>
          <w:p w:rsidR="0035330C" w:rsidRPr="0035330C" w:rsidRDefault="0035330C" w:rsidP="0035330C">
            <w:pPr>
              <w:pStyle w:val="ListParagraph"/>
              <w:numPr>
                <w:ilvl w:val="0"/>
                <w:numId w:val="8"/>
              </w:numPr>
              <w:spacing w:after="120" w:line="240" w:lineRule="auto"/>
              <w:ind w:left="553" w:hanging="270"/>
              <w:rPr>
                <w:rFonts w:ascii="Times New Roman" w:hAnsi="Times New Roman"/>
                <w:sz w:val="24"/>
                <w:szCs w:val="24"/>
              </w:rPr>
            </w:pPr>
            <w:r w:rsidRPr="0035330C">
              <w:rPr>
                <w:rFonts w:ascii="Times New Roman" w:hAnsi="Times New Roman"/>
                <w:b/>
                <w:sz w:val="24"/>
                <w:szCs w:val="24"/>
              </w:rPr>
              <w:t xml:space="preserve">Web Technologies : </w:t>
            </w:r>
            <w:r w:rsidRPr="0035330C">
              <w:rPr>
                <w:rFonts w:ascii="Times New Roman" w:hAnsi="Times New Roman"/>
                <w:sz w:val="24"/>
                <w:szCs w:val="24"/>
              </w:rPr>
              <w:t>PHP, HTML, CSS,</w:t>
            </w:r>
            <w:r w:rsidR="00FA5292">
              <w:rPr>
                <w:rFonts w:ascii="Times New Roman" w:hAnsi="Times New Roman"/>
                <w:sz w:val="24"/>
                <w:szCs w:val="24"/>
              </w:rPr>
              <w:t xml:space="preserve"> Bootstrap,</w:t>
            </w:r>
            <w:r w:rsidRPr="0035330C">
              <w:rPr>
                <w:rFonts w:ascii="Times New Roman" w:hAnsi="Times New Roman"/>
                <w:sz w:val="24"/>
                <w:szCs w:val="24"/>
              </w:rPr>
              <w:t xml:space="preserve"> Java</w:t>
            </w:r>
            <w:r w:rsidR="005967E1">
              <w:rPr>
                <w:rFonts w:ascii="Times New Roman" w:hAnsi="Times New Roman"/>
                <w:sz w:val="24"/>
                <w:szCs w:val="24"/>
              </w:rPr>
              <w:t xml:space="preserve"> Script,</w:t>
            </w:r>
          </w:p>
          <w:p w:rsidR="0035330C" w:rsidRPr="0035330C" w:rsidRDefault="0035330C" w:rsidP="0035330C">
            <w:pPr>
              <w:pStyle w:val="ListParagraph"/>
              <w:numPr>
                <w:ilvl w:val="0"/>
                <w:numId w:val="8"/>
              </w:numPr>
              <w:spacing w:after="120" w:line="240" w:lineRule="auto"/>
              <w:ind w:left="553" w:hanging="270"/>
              <w:rPr>
                <w:rFonts w:ascii="Times New Roman" w:hAnsi="Times New Roman"/>
                <w:sz w:val="24"/>
                <w:szCs w:val="24"/>
              </w:rPr>
            </w:pPr>
            <w:r w:rsidRPr="0035330C">
              <w:rPr>
                <w:rFonts w:ascii="Times New Roman" w:hAnsi="Times New Roman"/>
                <w:b/>
                <w:sz w:val="24"/>
                <w:szCs w:val="24"/>
              </w:rPr>
              <w:t xml:space="preserve">CMS &amp; </w:t>
            </w:r>
            <w:proofErr w:type="spellStart"/>
            <w:r w:rsidRPr="0035330C">
              <w:rPr>
                <w:rFonts w:ascii="Times New Roman" w:hAnsi="Times New Roman"/>
                <w:b/>
                <w:sz w:val="24"/>
                <w:szCs w:val="24"/>
              </w:rPr>
              <w:t>Frameworks:</w:t>
            </w:r>
            <w:r w:rsidR="005C77FF">
              <w:rPr>
                <w:rFonts w:ascii="Times New Roman" w:hAnsi="Times New Roman"/>
                <w:sz w:val="24"/>
                <w:szCs w:val="24"/>
              </w:rPr>
              <w:t>Wordpress</w:t>
            </w:r>
            <w:proofErr w:type="spellEnd"/>
            <w:r w:rsidR="005C77F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DE1296">
              <w:rPr>
                <w:rFonts w:ascii="Times New Roman" w:hAnsi="Times New Roman"/>
                <w:sz w:val="24"/>
                <w:szCs w:val="24"/>
              </w:rPr>
              <w:t>W</w:t>
            </w:r>
            <w:r w:rsidR="00DE1296" w:rsidRPr="00DE1296">
              <w:rPr>
                <w:rFonts w:ascii="Times New Roman" w:hAnsi="Times New Roman"/>
                <w:sz w:val="24"/>
                <w:szCs w:val="24"/>
              </w:rPr>
              <w:t>oocommerce</w:t>
            </w:r>
            <w:proofErr w:type="spellEnd"/>
            <w:r w:rsidR="005967E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5C77FF">
              <w:rPr>
                <w:rFonts w:ascii="Times New Roman" w:hAnsi="Times New Roman"/>
                <w:sz w:val="24"/>
                <w:szCs w:val="24"/>
              </w:rPr>
              <w:t>C</w:t>
            </w:r>
            <w:r w:rsidR="005C77FF" w:rsidRPr="005C77FF">
              <w:rPr>
                <w:rFonts w:ascii="Times New Roman" w:hAnsi="Times New Roman"/>
                <w:sz w:val="24"/>
                <w:szCs w:val="24"/>
              </w:rPr>
              <w:t>odeigniter</w:t>
            </w:r>
            <w:proofErr w:type="spellEnd"/>
          </w:p>
          <w:p w:rsidR="0035330C" w:rsidRPr="0035330C" w:rsidRDefault="0035330C" w:rsidP="0035330C">
            <w:pPr>
              <w:pStyle w:val="ListParagraph"/>
              <w:numPr>
                <w:ilvl w:val="0"/>
                <w:numId w:val="8"/>
              </w:numPr>
              <w:spacing w:after="120" w:line="240" w:lineRule="auto"/>
              <w:ind w:left="553" w:hanging="270"/>
              <w:rPr>
                <w:rFonts w:ascii="Times New Roman" w:hAnsi="Times New Roman"/>
                <w:sz w:val="24"/>
                <w:szCs w:val="24"/>
              </w:rPr>
            </w:pPr>
            <w:r w:rsidRPr="0035330C">
              <w:rPr>
                <w:rFonts w:ascii="Times New Roman" w:hAnsi="Times New Roman"/>
                <w:b/>
                <w:sz w:val="24"/>
                <w:szCs w:val="24"/>
              </w:rPr>
              <w:t>Database:</w:t>
            </w:r>
            <w:r w:rsidRPr="0035330C">
              <w:rPr>
                <w:rFonts w:ascii="Times New Roman" w:hAnsi="Times New Roman"/>
                <w:sz w:val="24"/>
                <w:szCs w:val="24"/>
              </w:rPr>
              <w:t xml:space="preserve"> SQL, SQLI.</w:t>
            </w:r>
          </w:p>
          <w:p w:rsidR="00C16936" w:rsidRDefault="0035330C" w:rsidP="00C16936">
            <w:pPr>
              <w:pStyle w:val="ListParagraph"/>
              <w:numPr>
                <w:ilvl w:val="0"/>
                <w:numId w:val="8"/>
              </w:numPr>
              <w:spacing w:after="120" w:line="240" w:lineRule="auto"/>
              <w:ind w:left="553" w:hanging="270"/>
              <w:rPr>
                <w:rFonts w:ascii="Times New Roman" w:hAnsi="Times New Roman"/>
                <w:sz w:val="24"/>
                <w:szCs w:val="24"/>
              </w:rPr>
            </w:pPr>
            <w:r w:rsidRPr="005967E1">
              <w:rPr>
                <w:rFonts w:ascii="Times New Roman" w:hAnsi="Times New Roman"/>
                <w:b/>
                <w:sz w:val="24"/>
                <w:szCs w:val="24"/>
              </w:rPr>
              <w:t>Applications:</w:t>
            </w:r>
            <w:r w:rsidRPr="005967E1">
              <w:rPr>
                <w:rFonts w:ascii="Times New Roman" w:hAnsi="Times New Roman"/>
                <w:sz w:val="24"/>
                <w:szCs w:val="24"/>
              </w:rPr>
              <w:t xml:space="preserve"> Photoshop, </w:t>
            </w:r>
            <w:proofErr w:type="spellStart"/>
            <w:r w:rsidRPr="005967E1">
              <w:rPr>
                <w:rFonts w:ascii="Times New Roman" w:hAnsi="Times New Roman"/>
                <w:sz w:val="24"/>
                <w:szCs w:val="24"/>
              </w:rPr>
              <w:t>Dreamweaver,</w:t>
            </w:r>
            <w:r w:rsidR="005967E1">
              <w:rPr>
                <w:rFonts w:ascii="Times New Roman" w:hAnsi="Times New Roman"/>
                <w:sz w:val="24"/>
                <w:szCs w:val="24"/>
              </w:rPr>
              <w:t>Notepad</w:t>
            </w:r>
            <w:proofErr w:type="spellEnd"/>
            <w:r w:rsidR="005967E1">
              <w:rPr>
                <w:rFonts w:ascii="Times New Roman" w:hAnsi="Times New Roman"/>
                <w:sz w:val="24"/>
                <w:szCs w:val="24"/>
              </w:rPr>
              <w:t>++ , Sublime</w:t>
            </w:r>
          </w:p>
          <w:p w:rsidR="001327E2" w:rsidRDefault="001327E2" w:rsidP="001327E2">
            <w:pPr>
              <w:pStyle w:val="ListParagraph"/>
              <w:spacing w:after="120" w:line="240" w:lineRule="auto"/>
              <w:ind w:left="553"/>
              <w:rPr>
                <w:rFonts w:ascii="Times New Roman" w:hAnsi="Times New Roman"/>
                <w:sz w:val="24"/>
                <w:szCs w:val="24"/>
              </w:rPr>
            </w:pPr>
          </w:p>
          <w:p w:rsidR="001327E2" w:rsidRPr="00755D39" w:rsidRDefault="001327E2" w:rsidP="001327E2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OTHER</w:t>
            </w:r>
            <w:r w:rsidRPr="00755D3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755D39">
              <w:rPr>
                <w:rFonts w:ascii="Times New Roman" w:hAnsi="Times New Roman"/>
                <w:b/>
                <w:sz w:val="28"/>
                <w:szCs w:val="28"/>
              </w:rPr>
              <w:t>SKILLS</w:t>
            </w:r>
          </w:p>
          <w:p w:rsidR="001327E2" w:rsidRPr="0035330C" w:rsidRDefault="001327E2" w:rsidP="001327E2">
            <w:pPr>
              <w:pStyle w:val="ListParagraph"/>
              <w:numPr>
                <w:ilvl w:val="0"/>
                <w:numId w:val="19"/>
              </w:numPr>
              <w:spacing w:after="120" w:line="240" w:lineRule="auto"/>
              <w:ind w:left="553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Graphic Designing </w:t>
            </w:r>
          </w:p>
          <w:p w:rsidR="001327E2" w:rsidRPr="0035330C" w:rsidRDefault="001327E2" w:rsidP="001327E2">
            <w:pPr>
              <w:pStyle w:val="ListParagraph"/>
              <w:numPr>
                <w:ilvl w:val="0"/>
                <w:numId w:val="19"/>
              </w:numPr>
              <w:spacing w:after="120" w:line="240" w:lineRule="auto"/>
              <w:ind w:left="553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Content Writing</w:t>
            </w:r>
          </w:p>
          <w:p w:rsidR="001327E2" w:rsidRPr="001327E2" w:rsidRDefault="001327E2" w:rsidP="001327E2">
            <w:pPr>
              <w:pStyle w:val="ListParagraph"/>
              <w:numPr>
                <w:ilvl w:val="0"/>
                <w:numId w:val="19"/>
              </w:numPr>
              <w:spacing w:after="120" w:line="240" w:lineRule="auto"/>
              <w:ind w:left="553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Website Compressing</w:t>
            </w:r>
          </w:p>
          <w:p w:rsidR="001327E2" w:rsidRDefault="001327E2" w:rsidP="001327E2">
            <w:pPr>
              <w:pStyle w:val="ListParagraph"/>
              <w:numPr>
                <w:ilvl w:val="0"/>
                <w:numId w:val="19"/>
              </w:numPr>
              <w:spacing w:after="120" w:line="240" w:lineRule="auto"/>
              <w:ind w:left="553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Speed Improver</w:t>
            </w:r>
          </w:p>
          <w:p w:rsidR="001327E2" w:rsidRDefault="001327E2" w:rsidP="001327E2">
            <w:pPr>
              <w:pStyle w:val="ListParagraph"/>
              <w:spacing w:after="120" w:line="240" w:lineRule="auto"/>
              <w:ind w:left="553"/>
              <w:rPr>
                <w:rFonts w:ascii="Times New Roman" w:hAnsi="Times New Roman"/>
                <w:sz w:val="24"/>
                <w:szCs w:val="24"/>
              </w:rPr>
            </w:pPr>
          </w:p>
          <w:p w:rsidR="005967E1" w:rsidRPr="005967E1" w:rsidRDefault="005967E1" w:rsidP="005967E1">
            <w:pPr>
              <w:pStyle w:val="ListParagraph"/>
              <w:spacing w:after="120" w:line="240" w:lineRule="auto"/>
              <w:ind w:left="553"/>
              <w:rPr>
                <w:rFonts w:ascii="Times New Roman" w:hAnsi="Times New Roman"/>
                <w:sz w:val="24"/>
                <w:szCs w:val="24"/>
              </w:rPr>
            </w:pPr>
          </w:p>
          <w:p w:rsidR="00C16936" w:rsidRPr="00755D39" w:rsidRDefault="00C16936" w:rsidP="00755D39">
            <w:pPr>
              <w:rPr>
                <w:rFonts w:ascii="Times New Roman" w:hAnsi="Times New Roman"/>
                <w:b/>
                <w:caps/>
                <w:sz w:val="28"/>
                <w:szCs w:val="28"/>
              </w:rPr>
            </w:pPr>
            <w:r w:rsidRPr="00755D39">
              <w:rPr>
                <w:rFonts w:ascii="Times New Roman" w:hAnsi="Times New Roman"/>
                <w:b/>
                <w:sz w:val="28"/>
                <w:szCs w:val="28"/>
              </w:rPr>
              <w:t>PROJECT SUMMARY</w:t>
            </w:r>
          </w:p>
          <w:p w:rsidR="003238FF" w:rsidRPr="003238FF" w:rsidRDefault="00FE7C9E" w:rsidP="003238F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>fowcham</w:t>
            </w:r>
            <w:r w:rsidR="003238FF" w:rsidRPr="00C16936"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>org</w:t>
            </w:r>
            <w:proofErr w:type="gramStart"/>
            <w:r w:rsidR="003238FF"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Import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 / Export &amp; MLM</w:t>
            </w:r>
            <w:r w:rsidR="003238FF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.</w:t>
            </w:r>
          </w:p>
          <w:p w:rsidR="003238FF" w:rsidRDefault="003238FF" w:rsidP="003238FF">
            <w:pPr>
              <w:pStyle w:val="ListParagraph"/>
              <w:spacing w:after="0" w:line="240" w:lineRule="auto"/>
              <w:ind w:left="643"/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 xml:space="preserve">Skills : 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HTML, </w:t>
            </w:r>
            <w:proofErr w:type="spellStart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Css</w:t>
            </w:r>
            <w:proofErr w:type="spellEnd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Javascript</w:t>
            </w:r>
            <w:proofErr w:type="spellEnd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Jquery</w:t>
            </w:r>
            <w:proofErr w:type="spellEnd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Php</w:t>
            </w:r>
            <w:proofErr w:type="spellEnd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Mysqli</w:t>
            </w:r>
            <w:proofErr w:type="spellEnd"/>
          </w:p>
          <w:p w:rsidR="003238FF" w:rsidRDefault="003238FF" w:rsidP="003238FF">
            <w:pPr>
              <w:pStyle w:val="ListParagraph"/>
              <w:spacing w:after="0" w:line="240" w:lineRule="auto"/>
              <w:ind w:left="643"/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>Team :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 Single Handed Project</w:t>
            </w:r>
          </w:p>
          <w:p w:rsidR="001327E2" w:rsidRPr="003238FF" w:rsidRDefault="001327E2" w:rsidP="003238FF">
            <w:pPr>
              <w:pStyle w:val="ListParagraph"/>
              <w:spacing w:after="0" w:line="240" w:lineRule="auto"/>
              <w:ind w:left="643"/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</w:pPr>
          </w:p>
          <w:p w:rsidR="00B87A27" w:rsidRPr="00B87A27" w:rsidRDefault="00FE7C9E" w:rsidP="00C16936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>Scraperindia</w:t>
            </w:r>
            <w:r w:rsidR="00C16936" w:rsidRPr="00C16936"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 xml:space="preserve">.com </w:t>
            </w:r>
            <w:r w:rsidR="00C16936"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 xml:space="preserve">: 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Ecommerce</w:t>
            </w:r>
          </w:p>
          <w:p w:rsidR="00B87A27" w:rsidRDefault="00B87A27" w:rsidP="00B87A27">
            <w:pPr>
              <w:pStyle w:val="ListParagraph"/>
              <w:spacing w:after="0" w:line="240" w:lineRule="auto"/>
              <w:ind w:left="643"/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 xml:space="preserve">Skills: 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HTML, </w:t>
            </w:r>
            <w:proofErr w:type="spellStart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Css</w:t>
            </w:r>
            <w:proofErr w:type="spellEnd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, Java Script, PHP, MYSQL</w:t>
            </w:r>
          </w:p>
          <w:p w:rsidR="00F8334A" w:rsidRDefault="00B87A27" w:rsidP="00B87A27">
            <w:pPr>
              <w:pStyle w:val="ListParagraph"/>
              <w:spacing w:after="0" w:line="240" w:lineRule="auto"/>
              <w:ind w:left="643"/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>Team: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 Single Handed Project</w:t>
            </w:r>
          </w:p>
          <w:p w:rsidR="001327E2" w:rsidRPr="00B87A27" w:rsidRDefault="001327E2" w:rsidP="00B87A27">
            <w:pPr>
              <w:pStyle w:val="ListParagraph"/>
              <w:spacing w:after="0" w:line="240" w:lineRule="auto"/>
              <w:ind w:left="643"/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</w:pPr>
          </w:p>
          <w:p w:rsidR="0035330C" w:rsidRPr="00B87A27" w:rsidRDefault="00FE7C9E" w:rsidP="00C16936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>Javapainting</w:t>
            </w:r>
            <w:r w:rsidR="00B87A27" w:rsidRPr="00B87A27"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>ca</w:t>
            </w:r>
            <w:r w:rsidR="00B87A27"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 xml:space="preserve">: 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Service Provider</w:t>
            </w:r>
          </w:p>
          <w:p w:rsidR="00B87A27" w:rsidRDefault="00B87A27" w:rsidP="00B87A27">
            <w:pPr>
              <w:pStyle w:val="ListParagraph"/>
              <w:spacing w:after="0" w:line="240" w:lineRule="auto"/>
              <w:ind w:left="643"/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 xml:space="preserve">Skills: 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HTML, </w:t>
            </w:r>
            <w:proofErr w:type="spellStart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Css</w:t>
            </w:r>
            <w:proofErr w:type="spellEnd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, Java Script, </w:t>
            </w:r>
            <w:proofErr w:type="spellStart"/>
            <w:r w:rsidR="00FE7C9E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Php</w:t>
            </w:r>
            <w:proofErr w:type="spellEnd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, MYSQL</w:t>
            </w:r>
          </w:p>
          <w:p w:rsidR="00B87A27" w:rsidRDefault="00B87A27" w:rsidP="00B87A27">
            <w:pPr>
              <w:pStyle w:val="ListParagraph"/>
              <w:spacing w:after="0" w:line="240" w:lineRule="auto"/>
              <w:ind w:left="643"/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>Team: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 Single Handed Project</w:t>
            </w:r>
          </w:p>
          <w:p w:rsidR="00B87A27" w:rsidRDefault="00B87A27" w:rsidP="00B87A27">
            <w:pPr>
              <w:pStyle w:val="ListParagraph"/>
              <w:spacing w:after="0" w:line="240" w:lineRule="auto"/>
              <w:ind w:left="643"/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</w:pPr>
          </w:p>
          <w:p w:rsidR="00B87A27" w:rsidRPr="002B5EC3" w:rsidRDefault="00FE7C9E" w:rsidP="00B87A2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</w:pPr>
            <w:proofErr w:type="gramStart"/>
            <w:r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>Kingsafari</w:t>
            </w:r>
            <w:r w:rsidR="00B87A27" w:rsidRPr="00B87A27"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>in</w:t>
            </w:r>
            <w:r w:rsidR="00B87A27" w:rsidRPr="00B87A27"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 xml:space="preserve"> :</w:t>
            </w:r>
            <w:r w:rsidRPr="00C932E6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Tour</w:t>
            </w:r>
            <w:proofErr w:type="gramEnd"/>
            <w:r w:rsidRPr="00C932E6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 &amp;</w:t>
            </w:r>
            <w:proofErr w:type="spellStart"/>
            <w:r w:rsidRPr="00C932E6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Travlers</w:t>
            </w:r>
            <w:proofErr w:type="spellEnd"/>
            <w:r w:rsidR="002B5EC3" w:rsidRPr="00C932E6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.</w:t>
            </w:r>
          </w:p>
          <w:p w:rsidR="002B5EC3" w:rsidRDefault="002B5EC3" w:rsidP="002B5EC3">
            <w:pPr>
              <w:pStyle w:val="ListParagraph"/>
              <w:spacing w:after="0" w:line="240" w:lineRule="auto"/>
              <w:ind w:left="643"/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 xml:space="preserve">Skills: 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HTML, </w:t>
            </w:r>
            <w:proofErr w:type="spellStart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Css</w:t>
            </w:r>
            <w:proofErr w:type="spellEnd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, Java Script, </w:t>
            </w:r>
            <w:r w:rsidR="00FE7C9E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PHP, MYSQL</w:t>
            </w:r>
          </w:p>
          <w:p w:rsidR="002B5EC3" w:rsidRPr="00B87A27" w:rsidRDefault="002B5EC3" w:rsidP="002B5EC3">
            <w:pPr>
              <w:pStyle w:val="ListParagraph"/>
              <w:spacing w:after="0" w:line="240" w:lineRule="auto"/>
              <w:ind w:left="643"/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>Team: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 Single Handed Project</w:t>
            </w:r>
          </w:p>
          <w:p w:rsidR="0072051A" w:rsidRPr="00A22C9F" w:rsidRDefault="0072051A" w:rsidP="0072051A">
            <w:pPr>
              <w:pStyle w:val="ListParagraph"/>
              <w:spacing w:after="0" w:line="240" w:lineRule="auto"/>
              <w:ind w:left="643"/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</w:pPr>
          </w:p>
          <w:p w:rsidR="00A22C9F" w:rsidRPr="00C932E6" w:rsidRDefault="00FE7C9E" w:rsidP="00A22C9F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>Americcogroup.com</w:t>
            </w:r>
            <w:r w:rsidR="00A22C9F" w:rsidRPr="00A22C9F"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 xml:space="preserve"> : </w:t>
            </w:r>
            <w:r w:rsidR="00C932E6" w:rsidRPr="00C932E6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Immigration Services</w:t>
            </w:r>
          </w:p>
          <w:p w:rsidR="00C932E6" w:rsidRDefault="00C932E6" w:rsidP="00C932E6">
            <w:pPr>
              <w:pStyle w:val="ListParagraph"/>
              <w:spacing w:after="0" w:line="240" w:lineRule="auto"/>
              <w:ind w:left="643"/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 xml:space="preserve">Skills: 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HTML, </w:t>
            </w:r>
            <w:proofErr w:type="spellStart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Css</w:t>
            </w:r>
            <w:proofErr w:type="spellEnd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, Java Script, PHP, MYSQL</w:t>
            </w:r>
          </w:p>
          <w:p w:rsidR="00C932E6" w:rsidRDefault="00C932E6" w:rsidP="00C932E6">
            <w:pPr>
              <w:pStyle w:val="ListParagraph"/>
              <w:spacing w:after="0" w:line="240" w:lineRule="auto"/>
              <w:ind w:left="643"/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>Team: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 Single Handed Project</w:t>
            </w:r>
          </w:p>
          <w:p w:rsidR="00C932E6" w:rsidRPr="00B87A27" w:rsidRDefault="00C932E6" w:rsidP="00C932E6">
            <w:pPr>
              <w:pStyle w:val="ListParagraph"/>
              <w:spacing w:after="0" w:line="240" w:lineRule="auto"/>
              <w:ind w:left="643"/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</w:pPr>
          </w:p>
          <w:p w:rsidR="00C932E6" w:rsidRPr="00C932E6" w:rsidRDefault="00C932E6" w:rsidP="00C932E6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 xml:space="preserve">okaynutrition.com </w:t>
            </w:r>
            <w:r w:rsidRPr="00A22C9F"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 xml:space="preserve"> : 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Ecommerce</w:t>
            </w:r>
          </w:p>
          <w:p w:rsidR="00C932E6" w:rsidRDefault="00C932E6" w:rsidP="00C932E6">
            <w:pPr>
              <w:pStyle w:val="ListParagraph"/>
              <w:spacing w:after="0" w:line="240" w:lineRule="auto"/>
              <w:ind w:left="643"/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 xml:space="preserve">Skills: 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HTML, </w:t>
            </w:r>
            <w:proofErr w:type="spellStart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Css</w:t>
            </w:r>
            <w:proofErr w:type="spellEnd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, Java Script, PHP, MYSQL</w:t>
            </w:r>
          </w:p>
          <w:p w:rsidR="00C932E6" w:rsidRDefault="00C932E6" w:rsidP="00C932E6">
            <w:pPr>
              <w:pStyle w:val="ListParagraph"/>
              <w:spacing w:after="0" w:line="240" w:lineRule="auto"/>
              <w:ind w:left="643"/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>Team: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 Single Handed Project</w:t>
            </w:r>
          </w:p>
          <w:p w:rsidR="00C932E6" w:rsidRDefault="00C932E6" w:rsidP="00C932E6">
            <w:pPr>
              <w:pStyle w:val="ListParagraph"/>
              <w:spacing w:after="0" w:line="240" w:lineRule="auto"/>
              <w:ind w:left="643"/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</w:pPr>
          </w:p>
          <w:p w:rsidR="00C932E6" w:rsidRPr="00C932E6" w:rsidRDefault="00C932E6" w:rsidP="00C932E6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 xml:space="preserve">Alphaletic.com </w:t>
            </w:r>
            <w:r w:rsidRPr="00A22C9F"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 xml:space="preserve"> : 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Ecommerce</w:t>
            </w:r>
          </w:p>
          <w:p w:rsidR="00C932E6" w:rsidRDefault="00C932E6" w:rsidP="00C932E6">
            <w:pPr>
              <w:pStyle w:val="ListParagraph"/>
              <w:spacing w:after="0" w:line="240" w:lineRule="auto"/>
              <w:ind w:left="643"/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 xml:space="preserve">Skills: 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HTML, </w:t>
            </w:r>
            <w:proofErr w:type="spellStart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Css</w:t>
            </w:r>
            <w:proofErr w:type="spellEnd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, Java Script, PHP, MYSQL</w:t>
            </w:r>
          </w:p>
          <w:p w:rsidR="00C932E6" w:rsidRDefault="00C932E6" w:rsidP="00C932E6">
            <w:pPr>
              <w:pStyle w:val="ListParagraph"/>
              <w:spacing w:after="0" w:line="240" w:lineRule="auto"/>
              <w:ind w:left="643"/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>Team: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 Single Handed Project</w:t>
            </w:r>
          </w:p>
          <w:p w:rsidR="0072051A" w:rsidRPr="00A22C9F" w:rsidRDefault="0072051A" w:rsidP="0072051A">
            <w:pPr>
              <w:pStyle w:val="ListParagraph"/>
              <w:spacing w:after="160" w:line="259" w:lineRule="auto"/>
              <w:ind w:left="643"/>
              <w:rPr>
                <w:rFonts w:ascii="Times New Roman" w:hAnsi="Times New Roman"/>
                <w:sz w:val="24"/>
                <w:szCs w:val="24"/>
              </w:rPr>
            </w:pPr>
          </w:p>
          <w:p w:rsidR="00C932E6" w:rsidRPr="00C932E6" w:rsidRDefault="00C932E6" w:rsidP="00C932E6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 xml:space="preserve">Roaquafresh.in </w:t>
            </w:r>
            <w:r w:rsidRPr="00A22C9F"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 xml:space="preserve"> : 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Ecommerce</w:t>
            </w:r>
          </w:p>
          <w:p w:rsidR="00C932E6" w:rsidRDefault="00C932E6" w:rsidP="00C932E6">
            <w:pPr>
              <w:pStyle w:val="ListParagraph"/>
              <w:spacing w:after="0" w:line="240" w:lineRule="auto"/>
              <w:ind w:left="643"/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 xml:space="preserve">Skills: 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HTML, </w:t>
            </w:r>
            <w:proofErr w:type="spellStart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Css</w:t>
            </w:r>
            <w:proofErr w:type="spellEnd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, Java Script, PHP, MYSQL</w:t>
            </w:r>
          </w:p>
          <w:p w:rsidR="00C932E6" w:rsidRDefault="00C932E6" w:rsidP="00C932E6">
            <w:pPr>
              <w:pStyle w:val="ListParagraph"/>
              <w:spacing w:after="0" w:line="240" w:lineRule="auto"/>
              <w:ind w:left="643"/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>Team: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 Single Handed Project</w:t>
            </w:r>
          </w:p>
          <w:p w:rsidR="00AF7E63" w:rsidRPr="00AF7E63" w:rsidRDefault="00AF7E63" w:rsidP="00AF7E63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:rsidR="00C932E6" w:rsidRPr="00C932E6" w:rsidRDefault="00C932E6" w:rsidP="00C932E6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 xml:space="preserve">Erasures.in </w:t>
            </w:r>
            <w:r w:rsidRPr="00A22C9F"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 xml:space="preserve"> : 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Ecommerce &amp;</w:t>
            </w:r>
            <w:proofErr w:type="spellStart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Multivender</w:t>
            </w:r>
            <w:proofErr w:type="spellEnd"/>
          </w:p>
          <w:p w:rsidR="00C932E6" w:rsidRDefault="00C932E6" w:rsidP="00C932E6">
            <w:pPr>
              <w:pStyle w:val="ListParagraph"/>
              <w:spacing w:after="0" w:line="240" w:lineRule="auto"/>
              <w:ind w:left="643"/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 xml:space="preserve">Skills: 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HTML, </w:t>
            </w:r>
            <w:proofErr w:type="spellStart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Css</w:t>
            </w:r>
            <w:proofErr w:type="spellEnd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, Java Script, PHP, MYSQL</w:t>
            </w:r>
          </w:p>
          <w:p w:rsidR="001327E2" w:rsidRDefault="00C932E6" w:rsidP="00C932E6">
            <w:pPr>
              <w:pStyle w:val="ListParagraph"/>
              <w:spacing w:after="0" w:line="240" w:lineRule="auto"/>
              <w:ind w:left="643"/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>Team: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 Single Handed Project</w:t>
            </w:r>
          </w:p>
          <w:p w:rsidR="001327E2" w:rsidRDefault="001327E2" w:rsidP="00C932E6">
            <w:pPr>
              <w:pStyle w:val="ListParagraph"/>
              <w:spacing w:after="0" w:line="240" w:lineRule="auto"/>
              <w:ind w:left="643"/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</w:pPr>
          </w:p>
          <w:p w:rsidR="001327E2" w:rsidRPr="00C932E6" w:rsidRDefault="001327E2" w:rsidP="001327E2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 xml:space="preserve">ioes.in </w:t>
            </w:r>
            <w:r w:rsidRPr="00A22C9F"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 xml:space="preserve"> : 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Study In Abroad</w:t>
            </w:r>
          </w:p>
          <w:p w:rsidR="001327E2" w:rsidRDefault="001327E2" w:rsidP="001327E2">
            <w:pPr>
              <w:pStyle w:val="ListParagraph"/>
              <w:spacing w:after="0" w:line="240" w:lineRule="auto"/>
              <w:ind w:left="643"/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 xml:space="preserve">Skills: 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HTML, </w:t>
            </w:r>
            <w:proofErr w:type="spellStart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Css</w:t>
            </w:r>
            <w:proofErr w:type="spellEnd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, Java Script, PHP, MYSQL</w:t>
            </w:r>
          </w:p>
          <w:p w:rsidR="001327E2" w:rsidRDefault="001327E2" w:rsidP="001327E2">
            <w:pPr>
              <w:pStyle w:val="ListParagraph"/>
              <w:spacing w:after="0" w:line="240" w:lineRule="auto"/>
              <w:ind w:left="643"/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>Team: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 Single Handed Project</w:t>
            </w:r>
          </w:p>
          <w:p w:rsidR="001327E2" w:rsidRDefault="001327E2" w:rsidP="001327E2">
            <w:pPr>
              <w:pStyle w:val="ListParagraph"/>
              <w:spacing w:after="0" w:line="240" w:lineRule="auto"/>
              <w:ind w:left="643"/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</w:pPr>
          </w:p>
          <w:p w:rsidR="007439E2" w:rsidRDefault="007439E2" w:rsidP="001327E2">
            <w:pPr>
              <w:pStyle w:val="ListParagraph"/>
              <w:spacing w:after="0" w:line="240" w:lineRule="auto"/>
              <w:ind w:left="643"/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</w:pPr>
          </w:p>
          <w:p w:rsidR="001327E2" w:rsidRDefault="001327E2" w:rsidP="001327E2">
            <w:pPr>
              <w:pStyle w:val="ListParagraph"/>
              <w:spacing w:after="0" w:line="240" w:lineRule="auto"/>
              <w:ind w:left="643"/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</w:pPr>
          </w:p>
          <w:p w:rsidR="001327E2" w:rsidRDefault="001327E2" w:rsidP="001327E2">
            <w:pPr>
              <w:pStyle w:val="ListParagraph"/>
              <w:spacing w:after="0" w:line="240" w:lineRule="auto"/>
              <w:ind w:left="643"/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</w:pPr>
          </w:p>
          <w:p w:rsidR="001327E2" w:rsidRPr="00C932E6" w:rsidRDefault="001327E2" w:rsidP="001327E2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 xml:space="preserve">vggroups.com </w:t>
            </w:r>
            <w:r w:rsidRPr="00A22C9F"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 xml:space="preserve"> : 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Web Development Company</w:t>
            </w:r>
          </w:p>
          <w:p w:rsidR="001327E2" w:rsidRDefault="001327E2" w:rsidP="001327E2">
            <w:pPr>
              <w:pStyle w:val="ListParagraph"/>
              <w:spacing w:after="0" w:line="240" w:lineRule="auto"/>
              <w:ind w:left="643"/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 xml:space="preserve">Skills: 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HTML, </w:t>
            </w:r>
            <w:proofErr w:type="spellStart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Css</w:t>
            </w:r>
            <w:proofErr w:type="spellEnd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, Java Script, PHP, MYSQL</w:t>
            </w:r>
          </w:p>
          <w:p w:rsidR="001327E2" w:rsidRDefault="001327E2" w:rsidP="001327E2">
            <w:pPr>
              <w:pStyle w:val="ListParagraph"/>
              <w:spacing w:after="0" w:line="240" w:lineRule="auto"/>
              <w:ind w:left="643"/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>Team: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 Single Handed Project</w:t>
            </w:r>
          </w:p>
          <w:p w:rsidR="001327E2" w:rsidRDefault="001327E2" w:rsidP="001327E2">
            <w:pPr>
              <w:pStyle w:val="ListParagraph"/>
              <w:spacing w:after="0" w:line="240" w:lineRule="auto"/>
              <w:ind w:left="643"/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</w:pPr>
          </w:p>
          <w:p w:rsidR="001327E2" w:rsidRPr="00C932E6" w:rsidRDefault="001327E2" w:rsidP="001327E2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 xml:space="preserve">ldmi.in </w:t>
            </w:r>
            <w:r w:rsidRPr="00A22C9F"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 xml:space="preserve"> : 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Digital Marketing Institute</w:t>
            </w:r>
          </w:p>
          <w:p w:rsidR="001327E2" w:rsidRDefault="001327E2" w:rsidP="001327E2">
            <w:pPr>
              <w:pStyle w:val="ListParagraph"/>
              <w:spacing w:after="0" w:line="240" w:lineRule="auto"/>
              <w:ind w:left="643"/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 xml:space="preserve">Skills: </w:t>
            </w:r>
            <w:proofErr w:type="spellStart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Wordpress</w:t>
            </w:r>
            <w:proofErr w:type="spellEnd"/>
          </w:p>
          <w:p w:rsidR="001327E2" w:rsidRDefault="001327E2" w:rsidP="001327E2">
            <w:pPr>
              <w:pStyle w:val="ListParagraph"/>
              <w:spacing w:after="0" w:line="240" w:lineRule="auto"/>
              <w:ind w:left="643"/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>Team: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 Single Handed Project</w:t>
            </w:r>
          </w:p>
          <w:p w:rsidR="001327E2" w:rsidRDefault="001327E2" w:rsidP="001327E2">
            <w:pPr>
              <w:pStyle w:val="ListParagraph"/>
              <w:spacing w:after="0" w:line="240" w:lineRule="auto"/>
              <w:ind w:left="643"/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</w:pPr>
          </w:p>
          <w:p w:rsidR="001327E2" w:rsidRPr="00C932E6" w:rsidRDefault="001327E2" w:rsidP="001327E2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>finearts.gallery</w:t>
            </w:r>
            <w:proofErr w:type="spellEnd"/>
            <w:r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 xml:space="preserve"> </w:t>
            </w:r>
            <w:r w:rsidRPr="00A22C9F"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 xml:space="preserve"> : </w:t>
            </w:r>
            <w:r w:rsidR="00346AFB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E-commerce</w:t>
            </w:r>
          </w:p>
          <w:p w:rsidR="001327E2" w:rsidRDefault="001327E2" w:rsidP="001327E2">
            <w:pPr>
              <w:pStyle w:val="ListParagraph"/>
              <w:spacing w:after="0" w:line="240" w:lineRule="auto"/>
              <w:ind w:left="643"/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 xml:space="preserve">Skills: 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HTML, </w:t>
            </w:r>
            <w:proofErr w:type="spellStart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Css</w:t>
            </w:r>
            <w:proofErr w:type="spellEnd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, Java Script, PHP, MYSQL</w:t>
            </w:r>
          </w:p>
          <w:p w:rsidR="001327E2" w:rsidRDefault="001327E2" w:rsidP="00346AFB">
            <w:pPr>
              <w:pStyle w:val="ListParagraph"/>
              <w:spacing w:after="0" w:line="240" w:lineRule="auto"/>
              <w:ind w:left="643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en-US"/>
              </w:rPr>
              <w:t>Team: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 Single Handed Project</w:t>
            </w:r>
          </w:p>
          <w:p w:rsidR="001327E2" w:rsidRDefault="001327E2" w:rsidP="00755D39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90547" w:rsidRDefault="008E5180" w:rsidP="00755D39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755D39">
              <w:rPr>
                <w:rFonts w:ascii="Times New Roman" w:hAnsi="Times New Roman"/>
                <w:b/>
                <w:sz w:val="28"/>
                <w:szCs w:val="28"/>
              </w:rPr>
              <w:t>ACEDEMIC QUALIFICATIONS</w:t>
            </w:r>
          </w:p>
          <w:p w:rsidR="003238FF" w:rsidRPr="00C932E6" w:rsidRDefault="00C932E6" w:rsidP="003238FF">
            <w:pPr>
              <w:pStyle w:val="ListParagraph"/>
              <w:numPr>
                <w:ilvl w:val="0"/>
                <w:numId w:val="16"/>
              </w:numPr>
              <w:ind w:left="463" w:hanging="180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BCA</w:t>
            </w:r>
            <w:r w:rsidR="003238FF" w:rsidRPr="003238FF">
              <w:rPr>
                <w:rFonts w:ascii="Times New Roman" w:hAnsi="Times New Roman"/>
                <w:b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Singhania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University</w:t>
            </w:r>
          </w:p>
          <w:p w:rsidR="00C932E6" w:rsidRPr="003238FF" w:rsidRDefault="00C932E6" w:rsidP="003238FF">
            <w:pPr>
              <w:pStyle w:val="ListParagraph"/>
              <w:numPr>
                <w:ilvl w:val="0"/>
                <w:numId w:val="16"/>
              </w:numPr>
              <w:ind w:left="463" w:hanging="180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MCA :</w:t>
            </w:r>
            <w:r>
              <w:rPr>
                <w:rFonts w:ascii="Times New Roman" w:hAnsi="Times New Roman"/>
                <w:caps/>
                <w:sz w:val="24"/>
                <w:szCs w:val="24"/>
              </w:rPr>
              <w:t>Ignou</w:t>
            </w:r>
          </w:p>
          <w:p w:rsidR="00C932E6" w:rsidRPr="00346AFB" w:rsidRDefault="003238FF" w:rsidP="003238FF">
            <w:pPr>
              <w:pStyle w:val="ListParagraph"/>
              <w:numPr>
                <w:ilvl w:val="0"/>
                <w:numId w:val="16"/>
              </w:numPr>
              <w:ind w:left="463" w:hanging="180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C932E6">
              <w:rPr>
                <w:rFonts w:ascii="Times New Roman" w:hAnsi="Times New Roman"/>
                <w:b/>
                <w:sz w:val="24"/>
                <w:szCs w:val="24"/>
              </w:rPr>
              <w:t>Intermediate</w:t>
            </w:r>
            <w:r w:rsidRPr="00C932E6">
              <w:rPr>
                <w:rFonts w:ascii="Times New Roman" w:hAnsi="Times New Roman"/>
                <w:b/>
                <w:caps/>
                <w:sz w:val="24"/>
                <w:szCs w:val="24"/>
              </w:rPr>
              <w:t xml:space="preserve">: </w:t>
            </w:r>
            <w:r w:rsidR="00C932E6" w:rsidRPr="00C932E6">
              <w:rPr>
                <w:rFonts w:ascii="Times New Roman" w:hAnsi="Times New Roman"/>
                <w:caps/>
                <w:sz w:val="24"/>
                <w:szCs w:val="24"/>
              </w:rPr>
              <w:t>govt.</w:t>
            </w:r>
            <w:r w:rsidR="00C932E6">
              <w:rPr>
                <w:rFonts w:ascii="Times New Roman" w:hAnsi="Times New Roman"/>
                <w:caps/>
                <w:sz w:val="24"/>
                <w:szCs w:val="24"/>
              </w:rPr>
              <w:t xml:space="preserve"> boys sr sec school</w:t>
            </w:r>
          </w:p>
          <w:p w:rsidR="00C932E6" w:rsidRPr="00346AFB" w:rsidRDefault="00346AFB" w:rsidP="00346AFB">
            <w:pPr>
              <w:pStyle w:val="ListParagraph"/>
              <w:numPr>
                <w:ilvl w:val="0"/>
                <w:numId w:val="16"/>
              </w:numPr>
              <w:ind w:left="463" w:hanging="180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aps/>
                <w:sz w:val="24"/>
                <w:szCs w:val="24"/>
              </w:rPr>
              <w:t xml:space="preserve">high school : </w:t>
            </w:r>
            <w:r w:rsidRPr="00C932E6">
              <w:rPr>
                <w:rFonts w:ascii="Times New Roman" w:hAnsi="Times New Roman"/>
                <w:caps/>
                <w:sz w:val="24"/>
                <w:szCs w:val="24"/>
              </w:rPr>
              <w:t>govt. boys sr sec school</w:t>
            </w:r>
          </w:p>
          <w:p w:rsidR="005D5626" w:rsidRPr="00C932E6" w:rsidRDefault="005D5626" w:rsidP="00C932E6">
            <w:pPr>
              <w:pStyle w:val="ListParagraph"/>
              <w:spacing w:after="120" w:line="240" w:lineRule="auto"/>
              <w:ind w:left="553"/>
              <w:rPr>
                <w:rFonts w:ascii="Times New Roman" w:hAnsi="Times New Roman"/>
                <w:sz w:val="24"/>
                <w:szCs w:val="24"/>
              </w:rPr>
            </w:pPr>
          </w:p>
          <w:p w:rsidR="003238FF" w:rsidRDefault="00632F20" w:rsidP="003238F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755D39">
              <w:rPr>
                <w:rFonts w:ascii="Times New Roman" w:hAnsi="Times New Roman"/>
                <w:b/>
                <w:sz w:val="28"/>
                <w:szCs w:val="28"/>
              </w:rPr>
              <w:t>P</w:t>
            </w:r>
            <w:r w:rsidR="00810A36" w:rsidRPr="00755D39">
              <w:rPr>
                <w:rFonts w:ascii="Times New Roman" w:hAnsi="Times New Roman"/>
                <w:b/>
                <w:sz w:val="28"/>
                <w:szCs w:val="28"/>
              </w:rPr>
              <w:t>ERSONAL TRAITS</w:t>
            </w:r>
          </w:p>
          <w:p w:rsidR="004E5094" w:rsidRPr="00753ED7" w:rsidRDefault="00632F20" w:rsidP="00753ED7">
            <w:pPr>
              <w:ind w:left="373"/>
              <w:rPr>
                <w:rFonts w:ascii="Times New Roman" w:hAnsi="Times New Roman"/>
                <w:b/>
                <w:sz w:val="28"/>
                <w:szCs w:val="28"/>
              </w:rPr>
            </w:pPr>
            <w:r w:rsidRPr="00632F2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- Highly motivated and eager to learn new things.</w:t>
            </w:r>
            <w:r w:rsidRPr="00632F20">
              <w:rPr>
                <w:rFonts w:ascii="Times New Roman" w:hAnsi="Times New Roman"/>
                <w:color w:val="000000"/>
                <w:sz w:val="24"/>
                <w:szCs w:val="24"/>
              </w:rPr>
              <w:br/>
            </w:r>
            <w:r w:rsidRPr="00632F2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- Strong motivational and leadership skills.</w:t>
            </w:r>
            <w:r w:rsidRPr="00632F20">
              <w:rPr>
                <w:rFonts w:ascii="Times New Roman" w:hAnsi="Times New Roman"/>
                <w:color w:val="000000"/>
                <w:sz w:val="24"/>
                <w:szCs w:val="24"/>
              </w:rPr>
              <w:br/>
            </w:r>
            <w:r w:rsidRPr="00632F2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- Ability to produce best result in pressure situation.</w:t>
            </w:r>
            <w:r w:rsidRPr="00632F20">
              <w:rPr>
                <w:rFonts w:ascii="Times New Roman" w:hAnsi="Times New Roman"/>
                <w:color w:val="000000"/>
                <w:sz w:val="24"/>
                <w:szCs w:val="24"/>
              </w:rPr>
              <w:br/>
            </w:r>
            <w:r w:rsidRPr="00632F2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- </w:t>
            </w:r>
            <w:r w:rsidR="00D1301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Good </w:t>
            </w:r>
            <w:r w:rsidRPr="00632F2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communication skills in written and verbal both</w:t>
            </w:r>
            <w:proofErr w:type="gramStart"/>
            <w:r w:rsidRPr="00632F2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.-</w:t>
            </w:r>
            <w:proofErr w:type="gramEnd"/>
            <w:r w:rsidRPr="00632F2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Ability to work as individual as well as in group.</w:t>
            </w:r>
          </w:p>
        </w:tc>
      </w:tr>
    </w:tbl>
    <w:p w:rsidR="00AF7E63" w:rsidRDefault="00AF7E63" w:rsidP="00AF7E63">
      <w:pPr>
        <w:pStyle w:val="SenderAddress"/>
        <w:ind w:left="720"/>
        <w:rPr>
          <w:rFonts w:ascii="Times New Roman" w:hAnsi="Times New Roman"/>
          <w:b/>
          <w:sz w:val="24"/>
          <w:szCs w:val="24"/>
        </w:rPr>
      </w:pPr>
    </w:p>
    <w:p w:rsidR="00C932E6" w:rsidRDefault="00C932E6" w:rsidP="00AF7E63">
      <w:pPr>
        <w:pStyle w:val="SenderAddress"/>
        <w:ind w:left="720"/>
        <w:rPr>
          <w:rFonts w:ascii="Times New Roman" w:hAnsi="Times New Roman"/>
          <w:b/>
          <w:sz w:val="24"/>
          <w:szCs w:val="24"/>
        </w:rPr>
      </w:pPr>
    </w:p>
    <w:p w:rsidR="00D4413C" w:rsidRPr="00755D39" w:rsidRDefault="005824C2" w:rsidP="00755D39">
      <w:pPr>
        <w:rPr>
          <w:rFonts w:ascii="Times New Roman" w:hAnsi="Times New Roman"/>
          <w:b/>
          <w:caps/>
          <w:sz w:val="28"/>
          <w:szCs w:val="28"/>
        </w:rPr>
      </w:pPr>
      <w:r w:rsidRPr="00755D39">
        <w:rPr>
          <w:rFonts w:ascii="Times New Roman" w:hAnsi="Times New Roman"/>
          <w:b/>
          <w:sz w:val="28"/>
          <w:szCs w:val="28"/>
        </w:rPr>
        <w:t>PERSONAL DETAILS</w:t>
      </w:r>
    </w:p>
    <w:p w:rsidR="00346AFB" w:rsidRDefault="00D4413C" w:rsidP="00346AFB">
      <w:pPr>
        <w:pStyle w:val="SenderAddress"/>
        <w:spacing w:line="276" w:lineRule="auto"/>
        <w:rPr>
          <w:rFonts w:ascii="Times New Roman" w:hAnsi="Times New Roman"/>
          <w:sz w:val="24"/>
          <w:szCs w:val="24"/>
        </w:rPr>
      </w:pPr>
      <w:r w:rsidRPr="003238FF">
        <w:rPr>
          <w:rFonts w:ascii="Times New Roman" w:hAnsi="Times New Roman"/>
          <w:sz w:val="24"/>
          <w:szCs w:val="24"/>
        </w:rPr>
        <w:t xml:space="preserve">Father’s Name   : </w:t>
      </w:r>
      <w:proofErr w:type="spellStart"/>
      <w:r w:rsidR="005967E1">
        <w:rPr>
          <w:rFonts w:ascii="Times New Roman" w:hAnsi="Times New Roman"/>
          <w:sz w:val="24"/>
          <w:szCs w:val="24"/>
        </w:rPr>
        <w:t>Himanshugiri</w:t>
      </w:r>
      <w:proofErr w:type="spellEnd"/>
    </w:p>
    <w:p w:rsidR="00346AFB" w:rsidRDefault="00D4413C" w:rsidP="00346AFB">
      <w:pPr>
        <w:pStyle w:val="SenderAddress"/>
        <w:spacing w:line="276" w:lineRule="auto"/>
        <w:rPr>
          <w:rFonts w:ascii="Times New Roman" w:hAnsi="Times New Roman"/>
          <w:sz w:val="24"/>
          <w:szCs w:val="24"/>
        </w:rPr>
      </w:pPr>
      <w:r w:rsidRPr="003238FF">
        <w:rPr>
          <w:rFonts w:ascii="Times New Roman" w:hAnsi="Times New Roman"/>
          <w:sz w:val="24"/>
          <w:szCs w:val="24"/>
        </w:rPr>
        <w:t xml:space="preserve">Date </w:t>
      </w:r>
      <w:r w:rsidR="0065456D" w:rsidRPr="003238FF">
        <w:rPr>
          <w:rFonts w:ascii="Times New Roman" w:hAnsi="Times New Roman"/>
          <w:sz w:val="24"/>
          <w:szCs w:val="24"/>
        </w:rPr>
        <w:t>of Birth</w:t>
      </w:r>
      <w:r w:rsidR="00346AFB">
        <w:rPr>
          <w:rFonts w:ascii="Times New Roman" w:hAnsi="Times New Roman"/>
          <w:sz w:val="24"/>
          <w:szCs w:val="24"/>
        </w:rPr>
        <w:tab/>
        <w:t xml:space="preserve">  </w:t>
      </w:r>
      <w:r w:rsidR="005967E1">
        <w:rPr>
          <w:rFonts w:ascii="Times New Roman" w:hAnsi="Times New Roman"/>
          <w:sz w:val="24"/>
          <w:szCs w:val="24"/>
        </w:rPr>
        <w:t>: 27/8/1995</w:t>
      </w:r>
    </w:p>
    <w:p w:rsidR="00346AFB" w:rsidRDefault="00D4413C" w:rsidP="00346AFB">
      <w:pPr>
        <w:pStyle w:val="SenderAddress"/>
        <w:spacing w:line="276" w:lineRule="auto"/>
        <w:rPr>
          <w:rFonts w:ascii="Times New Roman" w:hAnsi="Times New Roman"/>
          <w:sz w:val="24"/>
          <w:szCs w:val="24"/>
        </w:rPr>
      </w:pPr>
      <w:r w:rsidRPr="003238FF">
        <w:rPr>
          <w:rFonts w:ascii="Times New Roman" w:hAnsi="Times New Roman"/>
          <w:sz w:val="24"/>
          <w:szCs w:val="24"/>
        </w:rPr>
        <w:t>Language           : Hindi, English</w:t>
      </w:r>
    </w:p>
    <w:p w:rsidR="00346AFB" w:rsidRDefault="00346AFB" w:rsidP="00346AFB">
      <w:pPr>
        <w:pStyle w:val="SenderAddress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Contact No.      </w:t>
      </w:r>
      <w:r w:rsidR="00D4413C" w:rsidRPr="003238FF">
        <w:rPr>
          <w:rFonts w:ascii="Times New Roman" w:hAnsi="Times New Roman"/>
          <w:sz w:val="24"/>
          <w:szCs w:val="24"/>
        </w:rPr>
        <w:t xml:space="preserve"> : </w:t>
      </w:r>
      <w:r w:rsidR="005967E1">
        <w:rPr>
          <w:rFonts w:ascii="Times New Roman" w:hAnsi="Times New Roman"/>
          <w:sz w:val="24"/>
          <w:szCs w:val="24"/>
        </w:rPr>
        <w:t>+91-9278882906</w:t>
      </w:r>
    </w:p>
    <w:p w:rsidR="00D4413C" w:rsidRPr="003238FF" w:rsidRDefault="00346AFB" w:rsidP="00346AFB">
      <w:pPr>
        <w:pStyle w:val="SenderAddress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Email Id             </w:t>
      </w:r>
      <w:r w:rsidR="00D4413C" w:rsidRPr="003238FF">
        <w:rPr>
          <w:rFonts w:ascii="Times New Roman" w:hAnsi="Times New Roman"/>
          <w:sz w:val="24"/>
          <w:szCs w:val="24"/>
        </w:rPr>
        <w:t xml:space="preserve">: </w:t>
      </w:r>
      <w:r w:rsidR="005967E1">
        <w:rPr>
          <w:rFonts w:ascii="Times New Roman" w:hAnsi="Times New Roman"/>
          <w:sz w:val="24"/>
          <w:szCs w:val="24"/>
        </w:rPr>
        <w:t>himanshugoswami.delhi@gmail.com</w:t>
      </w:r>
    </w:p>
    <w:p w:rsidR="006C77D3" w:rsidRDefault="006C77D3" w:rsidP="0007367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4E5094" w:rsidRPr="005824C2" w:rsidRDefault="004E5094" w:rsidP="0007367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C77D3" w:rsidRPr="005824C2" w:rsidRDefault="00C50194" w:rsidP="006C77D3">
      <w:pPr>
        <w:tabs>
          <w:tab w:val="left" w:pos="6705"/>
        </w:tabs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Date :</w:t>
      </w:r>
      <w:proofErr w:type="gramEnd"/>
      <w:r w:rsidR="006C77D3" w:rsidRPr="005824C2">
        <w:rPr>
          <w:rFonts w:ascii="Times New Roman" w:hAnsi="Times New Roman"/>
          <w:sz w:val="24"/>
          <w:szCs w:val="24"/>
        </w:rPr>
        <w:tab/>
        <w:t xml:space="preserve">       (</w:t>
      </w:r>
      <w:proofErr w:type="spellStart"/>
      <w:r w:rsidR="005967E1">
        <w:rPr>
          <w:rFonts w:ascii="Times New Roman" w:hAnsi="Times New Roman"/>
          <w:sz w:val="24"/>
          <w:szCs w:val="24"/>
        </w:rPr>
        <w:t>Himanshugiri</w:t>
      </w:r>
      <w:proofErr w:type="spellEnd"/>
      <w:r w:rsidR="006C77D3" w:rsidRPr="005824C2">
        <w:rPr>
          <w:rFonts w:ascii="Times New Roman" w:hAnsi="Times New Roman"/>
          <w:sz w:val="24"/>
          <w:szCs w:val="24"/>
        </w:rPr>
        <w:t>)</w:t>
      </w:r>
    </w:p>
    <w:sectPr w:rsidR="006C77D3" w:rsidRPr="005824C2" w:rsidSect="00753ED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080" w:right="1080" w:bottom="108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CAF" w:rsidRDefault="00F04CAF">
      <w:pPr>
        <w:spacing w:after="0" w:line="240" w:lineRule="auto"/>
      </w:pPr>
      <w:r>
        <w:separator/>
      </w:r>
    </w:p>
  </w:endnote>
  <w:endnote w:type="continuationSeparator" w:id="0">
    <w:p w:rsidR="00F04CAF" w:rsidRDefault="00F04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ED7" w:rsidRDefault="00753E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547" w:rsidRDefault="00290547" w:rsidP="00753ED7">
    <w:pPr>
      <w:jc w:val="center"/>
    </w:pPr>
  </w:p>
  <w:p w:rsidR="00290547" w:rsidRDefault="00FC5695">
    <w:pPr>
      <w:pStyle w:val="FooterOdd"/>
    </w:pPr>
    <w:r>
      <w:t xml:space="preserve">Page </w:t>
    </w:r>
    <w:r w:rsidR="00DC2B09">
      <w:fldChar w:fldCharType="begin"/>
    </w:r>
    <w:r>
      <w:instrText xml:space="preserve"> PAGE   \* MERGEFORMAT </w:instrText>
    </w:r>
    <w:r w:rsidR="00DC2B09">
      <w:fldChar w:fldCharType="separate"/>
    </w:r>
    <w:r w:rsidR="00E62093" w:rsidRPr="00E62093">
      <w:rPr>
        <w:noProof/>
        <w:sz w:val="24"/>
        <w:szCs w:val="24"/>
      </w:rPr>
      <w:t>3</w:t>
    </w:r>
    <w:r w:rsidR="00DC2B09">
      <w:rPr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ED7" w:rsidRDefault="00753E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CAF" w:rsidRDefault="00F04CAF">
      <w:pPr>
        <w:spacing w:after="0" w:line="240" w:lineRule="auto"/>
      </w:pPr>
      <w:r>
        <w:separator/>
      </w:r>
    </w:p>
  </w:footnote>
  <w:footnote w:type="continuationSeparator" w:id="0">
    <w:p w:rsidR="00F04CAF" w:rsidRDefault="00F04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ED7" w:rsidRDefault="00753E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626" w:rsidRDefault="005D562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ED7" w:rsidRDefault="00753E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05943245"/>
    <w:multiLevelType w:val="hybridMultilevel"/>
    <w:tmpl w:val="A1748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A9048D"/>
    <w:multiLevelType w:val="hybridMultilevel"/>
    <w:tmpl w:val="85E88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F29B9"/>
    <w:multiLevelType w:val="hybridMultilevel"/>
    <w:tmpl w:val="475276BE"/>
    <w:lvl w:ilvl="0" w:tplc="FC2A61FE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1A9D3589"/>
    <w:multiLevelType w:val="hybridMultilevel"/>
    <w:tmpl w:val="1DFA8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D7118"/>
    <w:multiLevelType w:val="hybridMultilevel"/>
    <w:tmpl w:val="F628E9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100192E"/>
    <w:multiLevelType w:val="hybridMultilevel"/>
    <w:tmpl w:val="6B422BAC"/>
    <w:lvl w:ilvl="0" w:tplc="04090001">
      <w:start w:val="1"/>
      <w:numFmt w:val="bullet"/>
      <w:lvlText w:val=""/>
      <w:lvlJc w:val="left"/>
      <w:pPr>
        <w:ind w:left="10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12" w15:restartNumberingAfterBreak="0">
    <w:nsid w:val="41A2182F"/>
    <w:multiLevelType w:val="hybridMultilevel"/>
    <w:tmpl w:val="E6C60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F573C6"/>
    <w:multiLevelType w:val="hybridMultilevel"/>
    <w:tmpl w:val="4D32FDD8"/>
    <w:lvl w:ilvl="0" w:tplc="D19E5B8A">
      <w:start w:val="1"/>
      <w:numFmt w:val="bullet"/>
      <w:pStyle w:val="NormalInden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82617A4"/>
    <w:multiLevelType w:val="hybridMultilevel"/>
    <w:tmpl w:val="3F1A2F8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DE2C8C"/>
    <w:multiLevelType w:val="hybridMultilevel"/>
    <w:tmpl w:val="6CE4EE18"/>
    <w:lvl w:ilvl="0" w:tplc="4009000F">
      <w:start w:val="1"/>
      <w:numFmt w:val="decimal"/>
      <w:lvlText w:val="%1."/>
      <w:lvlJc w:val="left"/>
      <w:pPr>
        <w:ind w:left="900" w:hanging="360"/>
      </w:p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6204017E"/>
    <w:multiLevelType w:val="hybridMultilevel"/>
    <w:tmpl w:val="BAF29094"/>
    <w:lvl w:ilvl="0" w:tplc="4009000B">
      <w:start w:val="1"/>
      <w:numFmt w:val="bullet"/>
      <w:lvlText w:val=""/>
      <w:lvlJc w:val="left"/>
      <w:pPr>
        <w:ind w:left="1038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7" w15:restartNumberingAfterBreak="0">
    <w:nsid w:val="76696E06"/>
    <w:multiLevelType w:val="hybridMultilevel"/>
    <w:tmpl w:val="62663D9C"/>
    <w:lvl w:ilvl="0" w:tplc="40090001">
      <w:start w:val="1"/>
      <w:numFmt w:val="bullet"/>
      <w:lvlText w:val=""/>
      <w:lvlJc w:val="left"/>
      <w:pPr>
        <w:ind w:left="2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</w:abstractNum>
  <w:abstractNum w:abstractNumId="18" w15:restartNumberingAfterBreak="0">
    <w:nsid w:val="778E6108"/>
    <w:multiLevelType w:val="hybridMultilevel"/>
    <w:tmpl w:val="6CE4EE18"/>
    <w:lvl w:ilvl="0" w:tplc="4009000F">
      <w:start w:val="1"/>
      <w:numFmt w:val="decimal"/>
      <w:lvlText w:val="%1."/>
      <w:lvlJc w:val="left"/>
      <w:pPr>
        <w:ind w:left="900" w:hanging="360"/>
      </w:p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13"/>
  </w:num>
  <w:num w:numId="8">
    <w:abstractNumId w:val="15"/>
  </w:num>
  <w:num w:numId="9">
    <w:abstractNumId w:val="14"/>
  </w:num>
  <w:num w:numId="10">
    <w:abstractNumId w:val="16"/>
  </w:num>
  <w:num w:numId="11">
    <w:abstractNumId w:val="17"/>
  </w:num>
  <w:num w:numId="12">
    <w:abstractNumId w:val="8"/>
  </w:num>
  <w:num w:numId="13">
    <w:abstractNumId w:val="7"/>
  </w:num>
  <w:num w:numId="14">
    <w:abstractNumId w:val="12"/>
  </w:num>
  <w:num w:numId="15">
    <w:abstractNumId w:val="5"/>
  </w:num>
  <w:num w:numId="16">
    <w:abstractNumId w:val="11"/>
  </w:num>
  <w:num w:numId="17">
    <w:abstractNumId w:val="6"/>
  </w:num>
  <w:num w:numId="18">
    <w:abstractNumId w:val="4"/>
  </w:num>
  <w:num w:numId="19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displayBackgroundShape/>
  <w:proofState w:spelling="clean" w:grammar="clean"/>
  <w:attachedTemplate r:id="rId1"/>
  <w:defaultTabStop w:val="7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25C"/>
    <w:rsid w:val="00000632"/>
    <w:rsid w:val="00035E40"/>
    <w:rsid w:val="0007367E"/>
    <w:rsid w:val="00075865"/>
    <w:rsid w:val="00087113"/>
    <w:rsid w:val="000C77AB"/>
    <w:rsid w:val="000E1753"/>
    <w:rsid w:val="000F106D"/>
    <w:rsid w:val="001319DE"/>
    <w:rsid w:val="001327E2"/>
    <w:rsid w:val="00136E82"/>
    <w:rsid w:val="0018155F"/>
    <w:rsid w:val="0018722C"/>
    <w:rsid w:val="00195D4E"/>
    <w:rsid w:val="001D1247"/>
    <w:rsid w:val="001F49E6"/>
    <w:rsid w:val="001F6E73"/>
    <w:rsid w:val="00231235"/>
    <w:rsid w:val="00263A79"/>
    <w:rsid w:val="00284F96"/>
    <w:rsid w:val="00290547"/>
    <w:rsid w:val="002A2303"/>
    <w:rsid w:val="002B5EC3"/>
    <w:rsid w:val="002C39D1"/>
    <w:rsid w:val="002D7F0C"/>
    <w:rsid w:val="002E4E95"/>
    <w:rsid w:val="002E53FF"/>
    <w:rsid w:val="003238FF"/>
    <w:rsid w:val="00344041"/>
    <w:rsid w:val="00346AFB"/>
    <w:rsid w:val="0035330C"/>
    <w:rsid w:val="00401BEB"/>
    <w:rsid w:val="004128C4"/>
    <w:rsid w:val="004370A2"/>
    <w:rsid w:val="004528B4"/>
    <w:rsid w:val="00454127"/>
    <w:rsid w:val="004768A5"/>
    <w:rsid w:val="00490134"/>
    <w:rsid w:val="00492F02"/>
    <w:rsid w:val="004C2C4F"/>
    <w:rsid w:val="004E5094"/>
    <w:rsid w:val="004E69B5"/>
    <w:rsid w:val="005109D2"/>
    <w:rsid w:val="005111D5"/>
    <w:rsid w:val="00527EAB"/>
    <w:rsid w:val="005824C2"/>
    <w:rsid w:val="0058702B"/>
    <w:rsid w:val="005967E1"/>
    <w:rsid w:val="005C77FF"/>
    <w:rsid w:val="005D5626"/>
    <w:rsid w:val="006178BD"/>
    <w:rsid w:val="00632F20"/>
    <w:rsid w:val="006502F8"/>
    <w:rsid w:val="0065456D"/>
    <w:rsid w:val="006633FB"/>
    <w:rsid w:val="0068625C"/>
    <w:rsid w:val="006C3040"/>
    <w:rsid w:val="006C77D3"/>
    <w:rsid w:val="00706578"/>
    <w:rsid w:val="0072051A"/>
    <w:rsid w:val="00724D86"/>
    <w:rsid w:val="007439E2"/>
    <w:rsid w:val="00753ED7"/>
    <w:rsid w:val="00755D39"/>
    <w:rsid w:val="00765629"/>
    <w:rsid w:val="008055BC"/>
    <w:rsid w:val="00810A36"/>
    <w:rsid w:val="00870D9E"/>
    <w:rsid w:val="008A4DD9"/>
    <w:rsid w:val="008C6BFB"/>
    <w:rsid w:val="008D6552"/>
    <w:rsid w:val="008E5180"/>
    <w:rsid w:val="00903BC4"/>
    <w:rsid w:val="00922910"/>
    <w:rsid w:val="00972603"/>
    <w:rsid w:val="00976E08"/>
    <w:rsid w:val="00983C93"/>
    <w:rsid w:val="009A0F15"/>
    <w:rsid w:val="009A59AA"/>
    <w:rsid w:val="009B7174"/>
    <w:rsid w:val="009F4BC7"/>
    <w:rsid w:val="00A145FF"/>
    <w:rsid w:val="00A22C9F"/>
    <w:rsid w:val="00AD6380"/>
    <w:rsid w:val="00AF75DD"/>
    <w:rsid w:val="00AF7E63"/>
    <w:rsid w:val="00B0676C"/>
    <w:rsid w:val="00B1256D"/>
    <w:rsid w:val="00B13D98"/>
    <w:rsid w:val="00B30385"/>
    <w:rsid w:val="00B329CB"/>
    <w:rsid w:val="00B43358"/>
    <w:rsid w:val="00B5790C"/>
    <w:rsid w:val="00B80CDB"/>
    <w:rsid w:val="00B87A27"/>
    <w:rsid w:val="00B97A37"/>
    <w:rsid w:val="00BB2172"/>
    <w:rsid w:val="00BC5FDE"/>
    <w:rsid w:val="00BE46EA"/>
    <w:rsid w:val="00C16936"/>
    <w:rsid w:val="00C50194"/>
    <w:rsid w:val="00C51C05"/>
    <w:rsid w:val="00C932E6"/>
    <w:rsid w:val="00CE09AA"/>
    <w:rsid w:val="00D1040D"/>
    <w:rsid w:val="00D1301D"/>
    <w:rsid w:val="00D4413C"/>
    <w:rsid w:val="00D567EF"/>
    <w:rsid w:val="00D676A5"/>
    <w:rsid w:val="00D7619C"/>
    <w:rsid w:val="00D861CE"/>
    <w:rsid w:val="00DC2B09"/>
    <w:rsid w:val="00DD7D11"/>
    <w:rsid w:val="00DE1296"/>
    <w:rsid w:val="00E122A1"/>
    <w:rsid w:val="00E62093"/>
    <w:rsid w:val="00EC55E8"/>
    <w:rsid w:val="00ED5260"/>
    <w:rsid w:val="00F03490"/>
    <w:rsid w:val="00F04CAF"/>
    <w:rsid w:val="00F22AD8"/>
    <w:rsid w:val="00F31B90"/>
    <w:rsid w:val="00F47CA6"/>
    <w:rsid w:val="00F6651E"/>
    <w:rsid w:val="00F8334A"/>
    <w:rsid w:val="00FA5292"/>
    <w:rsid w:val="00FC5695"/>
    <w:rsid w:val="00FE7C9E"/>
    <w:rsid w:val="00FE7D47"/>
    <w:rsid w:val="00FF52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D0C877-B379-4ABA-AFFC-C7C829D8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9CB"/>
    <w:pPr>
      <w:spacing w:after="180" w:line="264" w:lineRule="auto"/>
    </w:pPr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B329CB"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B329CB"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B329CB"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B329CB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B329CB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B329CB"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B329CB"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B329CB"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B329CB"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B329CB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Quote">
    <w:name w:val="Quote"/>
    <w:basedOn w:val="Normal"/>
    <w:link w:val="QuoteChar"/>
    <w:uiPriority w:val="29"/>
    <w:qFormat/>
    <w:rsid w:val="00B329CB"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B329CB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1"/>
    <w:qFormat/>
    <w:rsid w:val="00B329CB"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rsid w:val="00B329CB"/>
    <w:pPr>
      <w:spacing w:after="40"/>
    </w:pPr>
    <w:rPr>
      <w:b/>
      <w:color w:val="94B6D2" w:themeColor="accent1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rsid w:val="00B329CB"/>
    <w:pPr>
      <w:numPr>
        <w:numId w:val="2"/>
      </w:numPr>
    </w:pPr>
    <w:rPr>
      <w:sz w:val="24"/>
    </w:rPr>
  </w:style>
  <w:style w:type="character" w:styleId="PlaceholderText">
    <w:name w:val="Placeholder Text"/>
    <w:basedOn w:val="DefaultParagraphFont"/>
    <w:uiPriority w:val="99"/>
    <w:unhideWhenUsed/>
    <w:rsid w:val="00B329C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29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9CB"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rsid w:val="00B329CB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sid w:val="00B329CB"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B329CB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B329CB"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unhideWhenUsed/>
    <w:rsid w:val="00B329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29CB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329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29CB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B329CB"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9CB"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9CB"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9CB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9CB"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9CB"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9CB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9CB"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9CB"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B329CB"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B329CB"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rsid w:val="00B329CB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9CB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B329CB"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unhideWhenUsed/>
    <w:rsid w:val="00B329CB"/>
    <w:pPr>
      <w:ind w:left="360" w:hanging="360"/>
    </w:pPr>
  </w:style>
  <w:style w:type="paragraph" w:styleId="List2">
    <w:name w:val="List 2"/>
    <w:basedOn w:val="Normal"/>
    <w:uiPriority w:val="99"/>
    <w:unhideWhenUsed/>
    <w:rsid w:val="00B329CB"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rsid w:val="00B329CB"/>
    <w:pPr>
      <w:numPr>
        <w:numId w:val="3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rsid w:val="00B329CB"/>
    <w:pPr>
      <w:numPr>
        <w:numId w:val="4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rsid w:val="00B329CB"/>
    <w:pPr>
      <w:numPr>
        <w:numId w:val="5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B329CB"/>
    <w:pPr>
      <w:numPr>
        <w:numId w:val="6"/>
      </w:numPr>
    </w:pPr>
  </w:style>
  <w:style w:type="paragraph" w:styleId="ListParagraph">
    <w:name w:val="List Paragraph"/>
    <w:basedOn w:val="Normal"/>
    <w:uiPriority w:val="34"/>
    <w:unhideWhenUsed/>
    <w:qFormat/>
    <w:rsid w:val="00B329CB"/>
    <w:pPr>
      <w:ind w:left="720"/>
      <w:contextualSpacing/>
    </w:pPr>
  </w:style>
  <w:style w:type="numbering" w:customStyle="1" w:styleId="MedianListStyle">
    <w:name w:val="Median List Style"/>
    <w:uiPriority w:val="99"/>
    <w:rsid w:val="00B329CB"/>
    <w:pPr>
      <w:numPr>
        <w:numId w:val="1"/>
      </w:numPr>
    </w:pPr>
  </w:style>
  <w:style w:type="paragraph" w:styleId="NoSpacing">
    <w:name w:val="No Spacing"/>
    <w:basedOn w:val="Normal"/>
    <w:uiPriority w:val="99"/>
    <w:qFormat/>
    <w:rsid w:val="00B329CB"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rsid w:val="00B329CB"/>
    <w:pPr>
      <w:numPr>
        <w:numId w:val="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rsid w:val="00B329CB"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NoSpacing"/>
    <w:uiPriority w:val="4"/>
    <w:qFormat/>
    <w:rsid w:val="00B329CB"/>
    <w:pPr>
      <w:spacing w:before="240"/>
      <w:contextualSpacing/>
    </w:pPr>
    <w:rPr>
      <w:color w:val="775F55" w:themeColor="text2"/>
    </w:rPr>
  </w:style>
  <w:style w:type="character" w:styleId="Strong">
    <w:name w:val="Strong"/>
    <w:uiPriority w:val="22"/>
    <w:qFormat/>
    <w:rsid w:val="00B329CB"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rsid w:val="00B329CB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329CB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sid w:val="00B329CB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B329CB"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B329CB"/>
    <w:pPr>
      <w:ind w:left="220" w:hanging="220"/>
    </w:pPr>
  </w:style>
  <w:style w:type="paragraph" w:styleId="Title">
    <w:name w:val="Title"/>
    <w:basedOn w:val="Normal"/>
    <w:link w:val="TitleChar"/>
    <w:uiPriority w:val="10"/>
    <w:rsid w:val="00B329CB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329CB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B329CB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B329CB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B329CB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B329CB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B329CB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B329CB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B329CB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B329CB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B329CB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rsid w:val="00B329CB"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sid w:val="00B329CB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iPriority w:val="39"/>
    <w:semiHidden/>
    <w:unhideWhenUsed/>
    <w:qFormat/>
    <w:rsid w:val="00B329CB"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rsid w:val="00B329CB"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iPriority w:val="39"/>
    <w:semiHidden/>
    <w:unhideWhenUsed/>
    <w:qFormat/>
    <w:rsid w:val="00B329CB"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rsid w:val="00B329CB"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NoSpacing"/>
    <w:uiPriority w:val="2"/>
    <w:unhideWhenUsed/>
    <w:qFormat/>
    <w:rsid w:val="00B329CB"/>
  </w:style>
  <w:style w:type="paragraph" w:customStyle="1" w:styleId="CompanyName">
    <w:name w:val="Company Name"/>
    <w:basedOn w:val="Normal"/>
    <w:uiPriority w:val="4"/>
    <w:qFormat/>
    <w:rsid w:val="00B329CB"/>
    <w:pPr>
      <w:spacing w:after="0"/>
    </w:pPr>
    <w:rPr>
      <w:b/>
      <w:color w:val="775F55" w:themeColor="text2"/>
      <w:sz w:val="36"/>
      <w:szCs w:val="36"/>
    </w:rPr>
  </w:style>
  <w:style w:type="table" w:styleId="LightList-Accent3">
    <w:name w:val="Light List Accent 3"/>
    <w:basedOn w:val="TableNormal"/>
    <w:uiPriority w:val="43"/>
    <w:rsid w:val="0007367E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MediumGrid1-Accent5">
    <w:name w:val="Medium Grid 1 Accent 5"/>
    <w:basedOn w:val="TableNormal"/>
    <w:uiPriority w:val="45"/>
    <w:rsid w:val="00490134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character" w:customStyle="1" w:styleId="apple-converted-space">
    <w:name w:val="apple-converted-space"/>
    <w:basedOn w:val="DefaultParagraphFont"/>
    <w:rsid w:val="002E4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2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ny\AppData\Roaming\Microsoft\Templates\Medi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B62CA12D1144C07A2B1FC03A306B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9F5F2D-4DE3-496E-9E6A-7A764E885FD1}"/>
      </w:docPartPr>
      <w:docPartBody>
        <w:p w:rsidR="00C531A3" w:rsidRDefault="002E7987">
          <w:pPr>
            <w:pStyle w:val="9B62CA12D1144C07A2B1FC03A306BA48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3F41B145EB294981AFF4EB5D902455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4CC57-8D29-473A-AF27-7E6AB741A463}"/>
      </w:docPartPr>
      <w:docPartBody>
        <w:p w:rsidR="00EC531F" w:rsidRDefault="008321B6" w:rsidP="008321B6">
          <w:pPr>
            <w:pStyle w:val="3F41B145EB294981AFF4EB5D90245541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B3103"/>
    <w:rsid w:val="00050447"/>
    <w:rsid w:val="00084A19"/>
    <w:rsid w:val="0009196A"/>
    <w:rsid w:val="000D658C"/>
    <w:rsid w:val="001024C8"/>
    <w:rsid w:val="0018174A"/>
    <w:rsid w:val="0023504F"/>
    <w:rsid w:val="002B3103"/>
    <w:rsid w:val="002D51D0"/>
    <w:rsid w:val="002E7987"/>
    <w:rsid w:val="002F0955"/>
    <w:rsid w:val="00366B82"/>
    <w:rsid w:val="003F3D54"/>
    <w:rsid w:val="00420414"/>
    <w:rsid w:val="0049569B"/>
    <w:rsid w:val="004D7FB2"/>
    <w:rsid w:val="006E5940"/>
    <w:rsid w:val="007202AE"/>
    <w:rsid w:val="008321B6"/>
    <w:rsid w:val="009C38DF"/>
    <w:rsid w:val="00A22EDF"/>
    <w:rsid w:val="00AD7CE0"/>
    <w:rsid w:val="00B73670"/>
    <w:rsid w:val="00C531A3"/>
    <w:rsid w:val="00C83223"/>
    <w:rsid w:val="00C83C7C"/>
    <w:rsid w:val="00D46EC7"/>
    <w:rsid w:val="00D90C45"/>
    <w:rsid w:val="00DA008C"/>
    <w:rsid w:val="00DA4ED0"/>
    <w:rsid w:val="00E667B6"/>
    <w:rsid w:val="00E762DF"/>
    <w:rsid w:val="00EC53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8321B6"/>
    <w:rPr>
      <w:color w:val="808080"/>
    </w:rPr>
  </w:style>
  <w:style w:type="paragraph" w:customStyle="1" w:styleId="9B62CA12D1144C07A2B1FC03A306BA48">
    <w:name w:val="9B62CA12D1144C07A2B1FC03A306BA48"/>
    <w:rsid w:val="00420414"/>
  </w:style>
  <w:style w:type="paragraph" w:customStyle="1" w:styleId="50F3BA4AC0EB415387DC614749B58953">
    <w:name w:val="50F3BA4AC0EB415387DC614749B58953"/>
    <w:rsid w:val="00420414"/>
  </w:style>
  <w:style w:type="paragraph" w:customStyle="1" w:styleId="C2F87C1D85394B1B8FD14539032F874D">
    <w:name w:val="C2F87C1D85394B1B8FD14539032F874D"/>
    <w:rsid w:val="00420414"/>
  </w:style>
  <w:style w:type="paragraph" w:customStyle="1" w:styleId="82E10B4D0479430D9165D1B9A20865A7">
    <w:name w:val="82E10B4D0479430D9165D1B9A20865A7"/>
    <w:rsid w:val="00420414"/>
  </w:style>
  <w:style w:type="paragraph" w:customStyle="1" w:styleId="0DD3D2400B7F4BCFB8F6BC2FAB5DA3A4">
    <w:name w:val="0DD3D2400B7F4BCFB8F6BC2FAB5DA3A4"/>
    <w:rsid w:val="00420414"/>
  </w:style>
  <w:style w:type="paragraph" w:customStyle="1" w:styleId="3E4B1DE636D345B08EB8EAA5B4B97F87">
    <w:name w:val="3E4B1DE636D345B08EB8EAA5B4B97F87"/>
    <w:rsid w:val="00420414"/>
  </w:style>
  <w:style w:type="paragraph" w:customStyle="1" w:styleId="1E7F4AB9F380479BBA6ED3D87EE24900">
    <w:name w:val="1E7F4AB9F380479BBA6ED3D87EE24900"/>
    <w:rsid w:val="00420414"/>
  </w:style>
  <w:style w:type="paragraph" w:customStyle="1" w:styleId="6CC206343D9F424284ADC31B6AC5F0A3">
    <w:name w:val="6CC206343D9F424284ADC31B6AC5F0A3"/>
    <w:rsid w:val="00420414"/>
  </w:style>
  <w:style w:type="paragraph" w:customStyle="1" w:styleId="59FE361231364599BD2DF518AA0FD220">
    <w:name w:val="59FE361231364599BD2DF518AA0FD220"/>
    <w:rsid w:val="00420414"/>
  </w:style>
  <w:style w:type="paragraph" w:customStyle="1" w:styleId="B72BC8D9B92A4D3096D5591D26DAEF34">
    <w:name w:val="B72BC8D9B92A4D3096D5591D26DAEF34"/>
    <w:rsid w:val="00420414"/>
  </w:style>
  <w:style w:type="paragraph" w:customStyle="1" w:styleId="43D7BA92BD744FBF9EA32DA962F991B5">
    <w:name w:val="43D7BA92BD744FBF9EA32DA962F991B5"/>
    <w:rsid w:val="00420414"/>
  </w:style>
  <w:style w:type="paragraph" w:customStyle="1" w:styleId="457A3D6F88534FBC999FAE526DD1ACAF">
    <w:name w:val="457A3D6F88534FBC999FAE526DD1ACAF"/>
    <w:rsid w:val="00420414"/>
  </w:style>
  <w:style w:type="paragraph" w:customStyle="1" w:styleId="E8803F8B9EB349CE9A329C4893899451">
    <w:name w:val="E8803F8B9EB349CE9A329C4893899451"/>
    <w:rsid w:val="00420414"/>
  </w:style>
  <w:style w:type="paragraph" w:customStyle="1" w:styleId="CE54ACFC2E1646EC935A106622B1A9CE">
    <w:name w:val="CE54ACFC2E1646EC935A106622B1A9CE"/>
    <w:rsid w:val="00420414"/>
  </w:style>
  <w:style w:type="paragraph" w:customStyle="1" w:styleId="79683E50314A4E3BB6F5F7BDC88E0291">
    <w:name w:val="79683E50314A4E3BB6F5F7BDC88E0291"/>
    <w:rsid w:val="00420414"/>
  </w:style>
  <w:style w:type="paragraph" w:customStyle="1" w:styleId="F8E05D7E2A0D4E28985E273E9AFE8B75">
    <w:name w:val="F8E05D7E2A0D4E28985E273E9AFE8B75"/>
    <w:rsid w:val="00420414"/>
  </w:style>
  <w:style w:type="paragraph" w:customStyle="1" w:styleId="CD095D85FB0C4A58BFD1D66FCA9ADCDE">
    <w:name w:val="CD095D85FB0C4A58BFD1D66FCA9ADCDE"/>
    <w:rsid w:val="00420414"/>
  </w:style>
  <w:style w:type="paragraph" w:customStyle="1" w:styleId="64914282B6E943AE8B0CB0F1BE8BD4BF">
    <w:name w:val="64914282B6E943AE8B0CB0F1BE8BD4BF"/>
    <w:rsid w:val="002B3103"/>
  </w:style>
  <w:style w:type="paragraph" w:customStyle="1" w:styleId="3760412B1FB4455EA52E229C5F115225">
    <w:name w:val="3760412B1FB4455EA52E229C5F115225"/>
    <w:rsid w:val="002B3103"/>
  </w:style>
  <w:style w:type="paragraph" w:customStyle="1" w:styleId="0CBD9A4F10674C7BAF46BDCF8D0FC966">
    <w:name w:val="0CBD9A4F10674C7BAF46BDCF8D0FC966"/>
    <w:rsid w:val="002B3103"/>
  </w:style>
  <w:style w:type="paragraph" w:customStyle="1" w:styleId="AA5CF28BAF88437B8E32B337AE68F593">
    <w:name w:val="AA5CF28BAF88437B8E32B337AE68F593"/>
    <w:rsid w:val="002B3103"/>
  </w:style>
  <w:style w:type="paragraph" w:customStyle="1" w:styleId="FC597599F1B6413DA8948A7984793873">
    <w:name w:val="FC597599F1B6413DA8948A7984793873"/>
    <w:rsid w:val="002B3103"/>
  </w:style>
  <w:style w:type="paragraph" w:customStyle="1" w:styleId="6CD608750ECF45A588C59463D5CD7D9A">
    <w:name w:val="6CD608750ECF45A588C59463D5CD7D9A"/>
    <w:rsid w:val="002B3103"/>
  </w:style>
  <w:style w:type="paragraph" w:customStyle="1" w:styleId="01DA81AD936F4161845BBFC6CC0DF707">
    <w:name w:val="01DA81AD936F4161845BBFC6CC0DF707"/>
    <w:rsid w:val="008321B6"/>
  </w:style>
  <w:style w:type="paragraph" w:customStyle="1" w:styleId="85CC2C90CE8B4C58A5C3285C35919E76">
    <w:name w:val="85CC2C90CE8B4C58A5C3285C35919E76"/>
    <w:rsid w:val="008321B6"/>
  </w:style>
  <w:style w:type="paragraph" w:customStyle="1" w:styleId="9F7AA7F0D1F74F86ABF1A51E1D8396EA">
    <w:name w:val="9F7AA7F0D1F74F86ABF1A51E1D8396EA"/>
    <w:rsid w:val="008321B6"/>
  </w:style>
  <w:style w:type="paragraph" w:customStyle="1" w:styleId="C305D1A18A704E79BE8FC0851E5A5962">
    <w:name w:val="C305D1A18A704E79BE8FC0851E5A5962"/>
    <w:rsid w:val="008321B6"/>
  </w:style>
  <w:style w:type="paragraph" w:customStyle="1" w:styleId="26F4426337F3470B8CB212B562046FB5">
    <w:name w:val="26F4426337F3470B8CB212B562046FB5"/>
    <w:rsid w:val="008321B6"/>
  </w:style>
  <w:style w:type="paragraph" w:customStyle="1" w:styleId="1F4A792453BF4B2A915C1D2067FD09A4">
    <w:name w:val="1F4A792453BF4B2A915C1D2067FD09A4"/>
    <w:rsid w:val="008321B6"/>
  </w:style>
  <w:style w:type="paragraph" w:customStyle="1" w:styleId="9E881401E7914815B220A0C1E9F007A0">
    <w:name w:val="9E881401E7914815B220A0C1E9F007A0"/>
    <w:rsid w:val="008321B6"/>
  </w:style>
  <w:style w:type="paragraph" w:customStyle="1" w:styleId="3F41B145EB294981AFF4EB5D90245541">
    <w:name w:val="3F41B145EB294981AFF4EB5D90245541"/>
    <w:rsid w:val="008321B6"/>
  </w:style>
  <w:style w:type="paragraph" w:customStyle="1" w:styleId="81CF748A99844F30A5B9411407B7A423">
    <w:name w:val="81CF748A99844F30A5B9411407B7A423"/>
    <w:rsid w:val="008321B6"/>
  </w:style>
  <w:style w:type="paragraph" w:customStyle="1" w:styleId="9910D38587A1456F9590BE0B348DB190">
    <w:name w:val="9910D38587A1456F9590BE0B348DB190"/>
    <w:rsid w:val="008321B6"/>
  </w:style>
  <w:style w:type="paragraph" w:customStyle="1" w:styleId="515A002A02FC43DAB5F9206EA779C2CA">
    <w:name w:val="515A002A02FC43DAB5F9206EA779C2CA"/>
    <w:rsid w:val="008321B6"/>
  </w:style>
  <w:style w:type="paragraph" w:customStyle="1" w:styleId="C318124ABBF348BDA42BECC6560B8A07">
    <w:name w:val="C318124ABBF348BDA42BECC6560B8A07"/>
    <w:rsid w:val="008321B6"/>
  </w:style>
  <w:style w:type="paragraph" w:customStyle="1" w:styleId="0D64E4FF4F0041F39B43D32FBC2EDB85">
    <w:name w:val="0D64E4FF4F0041F39B43D32FBC2EDB85"/>
    <w:rsid w:val="008321B6"/>
  </w:style>
  <w:style w:type="paragraph" w:customStyle="1" w:styleId="425C1AEC19A0409297529BAC00C62434">
    <w:name w:val="425C1AEC19A0409297529BAC00C62434"/>
    <w:rsid w:val="00E667B6"/>
    <w:rPr>
      <w:lang w:val="en-US" w:eastAsia="en-US"/>
    </w:rPr>
  </w:style>
  <w:style w:type="paragraph" w:customStyle="1" w:styleId="06CBE548B6784DE6BE993387CA97DF85">
    <w:name w:val="06CBE548B6784DE6BE993387CA97DF85"/>
    <w:rsid w:val="00C83C7C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9A5B2-B20D-4184-916E-9776E902A3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E34C3A-7E54-4642-8963-5EA4F946ECB6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9F2BDEE2-359F-4B62-966B-564481CFF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MedianResume</Template>
  <TotalTime>1</TotalTime>
  <Pages>3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 GIRI</dc:creator>
  <cp:lastModifiedBy>Microsoft account</cp:lastModifiedBy>
  <cp:revision>2</cp:revision>
  <cp:lastPrinted>2013-11-19T09:39:00Z</cp:lastPrinted>
  <dcterms:created xsi:type="dcterms:W3CDTF">2020-05-27T05:53:00Z</dcterms:created>
  <dcterms:modified xsi:type="dcterms:W3CDTF">2020-05-27T05:53:00Z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TC017730719991</vt:lpwstr>
  </property>
</Properties>
</file>