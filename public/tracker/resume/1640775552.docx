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453C71" w14:paraId="3105F801" w14:textId="77777777" w:rsidTr="00AB6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CB197E9" w14:textId="77777777" w:rsidR="000E24AC" w:rsidRPr="00453C71" w:rsidRDefault="00075B13" w:rsidP="00AB6E02">
            <w:pPr>
              <w:pStyle w:val="Icons"/>
              <w:jc w:val="left"/>
              <w:rPr>
                <w:sz w:val="20"/>
                <w:szCs w:val="20"/>
              </w:rPr>
            </w:pPr>
            <w:r w:rsidRPr="00453C7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16000" cy="216000"/>
                      <wp:effectExtent l="0" t="0" r="0" b="0"/>
                      <wp:docPr id="13" name="Objective in circle icon" descr="Objectiv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216000" cy="21600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group w14:anchorId="5DC5C9F9" id="Objective in circle icon" o:spid="_x0000_s1026" alt="Objective icon" style="width:17pt;height:17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">
                      <o:lock v:ext="edit" aspectratio="t"/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41DA9BF" w14:textId="77777777" w:rsidR="000E24AC" w:rsidRPr="00AB6E02" w:rsidRDefault="0032553F" w:rsidP="007850D1">
            <w:pPr>
              <w:pStyle w:val="Heading1"/>
              <w:outlineLvl w:val="0"/>
              <w:rPr>
                <w:b/>
                <w:bCs w:val="0"/>
                <w:sz w:val="21"/>
                <w:szCs w:val="21"/>
              </w:rPr>
            </w:pPr>
            <w:r w:rsidRPr="00AB6E02">
              <w:rPr>
                <w:b/>
                <w:bCs w:val="0"/>
                <w:sz w:val="21"/>
                <w:szCs w:val="21"/>
              </w:rPr>
              <w:t>SUmmary</w:t>
            </w:r>
          </w:p>
        </w:tc>
      </w:tr>
    </w:tbl>
    <w:tbl>
      <w:tblPr>
        <w:tblStyle w:val="TableGrid"/>
        <w:tblpPr w:leftFromText="180" w:rightFromText="180" w:vertAnchor="page" w:horzAnchor="margin" w:tblpY="3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AB6E02" w:rsidRPr="00453C71" w14:paraId="03A3F057" w14:textId="77777777" w:rsidTr="00AB6E02">
        <w:trPr>
          <w:trHeight w:hRule="exact" w:val="1560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4D07FC54" w14:textId="012333D0" w:rsidR="00AB6E02" w:rsidRPr="00AD7043" w:rsidRDefault="007574E2" w:rsidP="00AB6E02">
            <w:pPr>
              <w:pStyle w:val="Title"/>
              <w:rPr>
                <w:b/>
                <w:bCs/>
                <w:sz w:val="48"/>
                <w:szCs w:val="44"/>
              </w:rPr>
            </w:pPr>
            <w:r w:rsidRPr="00AD7043">
              <w:rPr>
                <w:b/>
                <w:bCs/>
                <w:sz w:val="48"/>
                <w:szCs w:val="44"/>
              </w:rPr>
              <w:t>A</w:t>
            </w:r>
            <w:r w:rsidR="00F3766E" w:rsidRPr="00AD7043">
              <w:rPr>
                <w:b/>
                <w:bCs/>
                <w:sz w:val="48"/>
                <w:szCs w:val="44"/>
              </w:rPr>
              <w:t>nshuman</w:t>
            </w:r>
          </w:p>
          <w:p w14:paraId="466804AC" w14:textId="5B82ABE8" w:rsidR="00AB6E02" w:rsidRPr="00AD7043" w:rsidRDefault="007574E2" w:rsidP="00AB6E02">
            <w:pPr>
              <w:pStyle w:val="Subtitle"/>
              <w:rPr>
                <w:b w:val="0"/>
                <w:sz w:val="48"/>
                <w:szCs w:val="18"/>
              </w:rPr>
            </w:pPr>
            <w:r w:rsidRPr="00AD7043">
              <w:rPr>
                <w:b w:val="0"/>
                <w:sz w:val="48"/>
                <w:szCs w:val="18"/>
              </w:rPr>
              <w:t>MISHRA</w:t>
            </w:r>
          </w:p>
          <w:p w14:paraId="1F881261" w14:textId="1197C486" w:rsidR="00AB6E02" w:rsidRPr="00453C71" w:rsidRDefault="00F3766E" w:rsidP="00AB6E02">
            <w:pPr>
              <w:pStyle w:val="Subtitle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 </w:t>
            </w:r>
            <w:r w:rsidR="00CB7E26">
              <w:rPr>
                <w:sz w:val="16"/>
                <w:szCs w:val="16"/>
              </w:rPr>
              <w:t>Senior systems engineer</w:t>
            </w:r>
            <w:r w:rsidR="001050FF">
              <w:rPr>
                <w:sz w:val="16"/>
                <w:szCs w:val="16"/>
              </w:rPr>
              <w:t>/Functional Business Analyst</w:t>
            </w:r>
            <w:bookmarkStart w:id="0" w:name="_GoBack"/>
            <w:bookmarkEnd w:id="0"/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235C930" w14:textId="1DDB4F56" w:rsidR="00AB6E02" w:rsidRPr="00AB6E02" w:rsidRDefault="00271DF1" w:rsidP="00AB6E02">
            <w:pPr>
              <w:pStyle w:val="ContactInfo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Enter address:"/>
                <w:tag w:val="Enter address:"/>
                <w:id w:val="-989020281"/>
                <w:placeholder>
                  <w:docPart w:val="E2DFF5FCDE99C945A375FC7FC7F78B7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065F2">
                  <w:rPr>
                    <w:sz w:val="16"/>
                    <w:szCs w:val="16"/>
                  </w:rPr>
                  <w:t>India</w:t>
                </w:r>
              </w:sdtContent>
            </w:sdt>
            <w:r w:rsidR="00AB6E02" w:rsidRPr="00AB6E02">
              <w:rPr>
                <w:sz w:val="16"/>
                <w:szCs w:val="16"/>
              </w:rPr>
              <w:t xml:space="preserve"> </w:t>
            </w:r>
            <w:r w:rsidR="00AB6E02" w:rsidRPr="00AB6E02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8230C3" wp14:editId="58959CD4">
                      <wp:extent cx="118872" cy="118872"/>
                      <wp:effectExtent l="0" t="0" r="0" b="0"/>
                      <wp:docPr id="1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19546F0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47407E3" w14:textId="07F34F2C" w:rsidR="00AB6E02" w:rsidRPr="00AB6E02" w:rsidRDefault="00271DF1" w:rsidP="00AB6E02">
            <w:pPr>
              <w:pStyle w:val="ContactInfo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Enter phone:"/>
                <w:tag w:val="Enter phone:"/>
                <w:id w:val="381135673"/>
                <w:placeholder>
                  <w:docPart w:val="4C922B0F2AF7D24F881AA398E1A8172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065F2">
                  <w:rPr>
                    <w:sz w:val="16"/>
                    <w:szCs w:val="16"/>
                  </w:rPr>
                  <w:t>+91-6305642829</w:t>
                </w:r>
              </w:sdtContent>
            </w:sdt>
            <w:r w:rsidR="00AB6E02" w:rsidRPr="00AB6E02">
              <w:rPr>
                <w:sz w:val="16"/>
                <w:szCs w:val="16"/>
              </w:rPr>
              <w:t xml:space="preserve">  </w:t>
            </w:r>
            <w:r w:rsidR="00AB6E02" w:rsidRPr="00AB6E02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AE51BF" wp14:editId="0082F956">
                      <wp:extent cx="109728" cy="109728"/>
                      <wp:effectExtent l="0" t="0" r="5080" b="5080"/>
                      <wp:docPr id="2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49B6622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25F53F4" w14:textId="5E1A0CA1" w:rsidR="00AB6E02" w:rsidRPr="00AB6E02" w:rsidRDefault="00271DF1" w:rsidP="00AB6E02">
            <w:pPr>
              <w:pStyle w:val="ContactInfo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Enter email:"/>
                <w:tag w:val="Enter email:"/>
                <w:id w:val="479813182"/>
                <w:placeholder>
                  <w:docPart w:val="0F3CE2DA9AB01A46A194A68D12DD68D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8065F2">
                  <w:rPr>
                    <w:sz w:val="16"/>
                    <w:szCs w:val="16"/>
                  </w:rPr>
                  <w:t>anshumanmishra244@gmail.com</w:t>
                </w:r>
              </w:sdtContent>
            </w:sdt>
            <w:r w:rsidR="00AB6E02" w:rsidRPr="00AB6E02">
              <w:rPr>
                <w:sz w:val="16"/>
                <w:szCs w:val="16"/>
              </w:rPr>
              <w:t xml:space="preserve">  </w:t>
            </w:r>
            <w:r w:rsidR="00AB6E02" w:rsidRPr="00AB6E02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A40FEA" wp14:editId="20035C47">
                      <wp:extent cx="137160" cy="91440"/>
                      <wp:effectExtent l="0" t="0" r="0" b="3810"/>
                      <wp:docPr id="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08B2F22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E246BDD" w14:textId="2BB1C47A" w:rsidR="00AB6E02" w:rsidRPr="00AB6E02" w:rsidRDefault="00AB6E02" w:rsidP="00174BAA">
            <w:pPr>
              <w:pStyle w:val="ContactInfo"/>
              <w:jc w:val="left"/>
              <w:rPr>
                <w:sz w:val="16"/>
                <w:szCs w:val="16"/>
              </w:rPr>
            </w:pPr>
          </w:p>
          <w:p w14:paraId="064AEE48" w14:textId="77777777" w:rsidR="00AB6E02" w:rsidRPr="00F3766E" w:rsidRDefault="00AB6E02" w:rsidP="00AB6E02">
            <w:pPr>
              <w:pStyle w:val="ContactInfo"/>
              <w:rPr>
                <w:sz w:val="16"/>
                <w:szCs w:val="16"/>
              </w:rPr>
            </w:pPr>
            <w:r w:rsidRPr="00F3766E">
              <w:rPr>
                <w:sz w:val="16"/>
                <w:szCs w:val="16"/>
              </w:rPr>
              <w:t xml:space="preserve">  </w:t>
            </w:r>
          </w:p>
        </w:tc>
      </w:tr>
    </w:tbl>
    <w:p w14:paraId="4347E537" w14:textId="77777777" w:rsidR="0032553F" w:rsidRPr="00453C71" w:rsidRDefault="0032553F" w:rsidP="000F63D7">
      <w:pPr>
        <w:rPr>
          <w:sz w:val="20"/>
          <w:szCs w:val="20"/>
          <w:lang w:val="en-GB"/>
        </w:rPr>
      </w:pPr>
    </w:p>
    <w:p w14:paraId="6B97FA18" w14:textId="3994833A" w:rsidR="00453C71" w:rsidRPr="007574E2" w:rsidRDefault="000F63D7" w:rsidP="007574E2">
      <w:pPr>
        <w:pStyle w:val="ListParagraph"/>
        <w:ind w:left="0"/>
        <w:rPr>
          <w:sz w:val="18"/>
          <w:szCs w:val="18"/>
          <w:lang w:val="en-IN"/>
        </w:rPr>
      </w:pPr>
      <w:r w:rsidRPr="0023495D">
        <w:rPr>
          <w:sz w:val="18"/>
          <w:szCs w:val="18"/>
          <w:lang w:val="en-IN"/>
        </w:rPr>
        <w:t>Highly capable</w:t>
      </w:r>
      <w:r w:rsidR="001620B3" w:rsidRPr="0023495D">
        <w:rPr>
          <w:sz w:val="18"/>
          <w:szCs w:val="18"/>
          <w:lang w:val="en-IN"/>
        </w:rPr>
        <w:t xml:space="preserve"> and passionate</w:t>
      </w:r>
      <w:r w:rsidRPr="0023495D">
        <w:rPr>
          <w:sz w:val="18"/>
          <w:szCs w:val="18"/>
          <w:lang w:val="en-IN"/>
        </w:rPr>
        <w:t xml:space="preserve"> with </w:t>
      </w:r>
      <w:r w:rsidR="0032553F" w:rsidRPr="0023495D">
        <w:rPr>
          <w:sz w:val="18"/>
          <w:szCs w:val="18"/>
          <w:lang w:val="en-IN"/>
        </w:rPr>
        <w:t xml:space="preserve">around </w:t>
      </w:r>
      <w:r w:rsidR="00F3766E">
        <w:rPr>
          <w:sz w:val="18"/>
          <w:szCs w:val="18"/>
          <w:lang w:val="en-IN"/>
        </w:rPr>
        <w:t>3.7</w:t>
      </w:r>
      <w:r w:rsidRPr="000F63D7">
        <w:rPr>
          <w:sz w:val="18"/>
          <w:szCs w:val="18"/>
          <w:lang w:val="en-IN"/>
        </w:rPr>
        <w:t xml:space="preserve"> years</w:t>
      </w:r>
      <w:r w:rsidR="0032553F" w:rsidRPr="0023495D">
        <w:rPr>
          <w:sz w:val="18"/>
          <w:szCs w:val="18"/>
          <w:lang w:val="en-IN"/>
        </w:rPr>
        <w:t xml:space="preserve"> of </w:t>
      </w:r>
      <w:r w:rsidRPr="000F63D7">
        <w:rPr>
          <w:sz w:val="18"/>
          <w:szCs w:val="18"/>
          <w:lang w:val="en-IN"/>
        </w:rPr>
        <w:t xml:space="preserve">experience </w:t>
      </w:r>
      <w:r w:rsidR="001620B3" w:rsidRPr="001620B3">
        <w:rPr>
          <w:sz w:val="18"/>
          <w:szCs w:val="18"/>
          <w:lang w:val="en-IN"/>
        </w:rPr>
        <w:t xml:space="preserve">leading cross-functional teams to plan, build, launch and manage </w:t>
      </w:r>
      <w:r w:rsidR="007574E2">
        <w:rPr>
          <w:sz w:val="18"/>
          <w:szCs w:val="18"/>
          <w:lang w:val="en-IN"/>
        </w:rPr>
        <w:t>solution and provide consultancy</w:t>
      </w:r>
      <w:r w:rsidR="001620B3" w:rsidRPr="001620B3">
        <w:rPr>
          <w:sz w:val="18"/>
          <w:szCs w:val="18"/>
          <w:lang w:val="en-IN"/>
        </w:rPr>
        <w:t xml:space="preserve">. </w:t>
      </w:r>
      <w:r w:rsidR="001620B3" w:rsidRPr="00AB6E02">
        <w:rPr>
          <w:sz w:val="18"/>
          <w:szCs w:val="18"/>
          <w:lang w:val="en-IN"/>
        </w:rPr>
        <w:t xml:space="preserve">Technology skills with extensive experience </w:t>
      </w:r>
      <w:r w:rsidR="00C46961" w:rsidRPr="00AB6E02">
        <w:rPr>
          <w:sz w:val="18"/>
          <w:szCs w:val="18"/>
          <w:lang w:val="en-IN"/>
        </w:rPr>
        <w:t xml:space="preserve">in </w:t>
      </w:r>
      <w:r w:rsidR="00E37D3B" w:rsidRPr="00AB6E02">
        <w:rPr>
          <w:sz w:val="18"/>
          <w:szCs w:val="18"/>
          <w:lang w:val="en-IN"/>
        </w:rPr>
        <w:t>business analysis</w:t>
      </w:r>
      <w:r w:rsidR="00C46961" w:rsidRPr="00AB6E02">
        <w:rPr>
          <w:sz w:val="18"/>
          <w:szCs w:val="18"/>
          <w:lang w:val="en-IN"/>
        </w:rPr>
        <w:t xml:space="preserve"> and stakeholder management</w:t>
      </w:r>
      <w:r w:rsidR="007574E2">
        <w:rPr>
          <w:sz w:val="18"/>
          <w:szCs w:val="18"/>
          <w:lang w:val="en-IN"/>
        </w:rPr>
        <w:t xml:space="preserve">, </w:t>
      </w:r>
      <w:r w:rsidR="007574E2" w:rsidRPr="007574E2">
        <w:rPr>
          <w:sz w:val="18"/>
          <w:szCs w:val="18"/>
          <w:lang w:val="en-IN"/>
        </w:rPr>
        <w:t xml:space="preserve">proven ability to effectively evaluate, organize and prioritize work. Love to learn new things, </w:t>
      </w:r>
      <w:r w:rsidR="007574E2">
        <w:rPr>
          <w:sz w:val="18"/>
          <w:szCs w:val="18"/>
          <w:lang w:val="en-IN"/>
        </w:rPr>
        <w:t xml:space="preserve">and a </w:t>
      </w:r>
      <w:r w:rsidR="007574E2" w:rsidRPr="007574E2">
        <w:rPr>
          <w:sz w:val="18"/>
          <w:szCs w:val="18"/>
          <w:lang w:val="en-IN"/>
        </w:rPr>
        <w:t>good listener</w:t>
      </w:r>
      <w:r w:rsidR="007574E2">
        <w:rPr>
          <w:sz w:val="18"/>
          <w:szCs w:val="18"/>
          <w:lang w:val="en-IN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453C71" w:rsidRPr="00AB6E02" w14:paraId="2F150E13" w14:textId="77777777" w:rsidTr="00BD580A">
        <w:tc>
          <w:tcPr>
            <w:tcW w:w="720" w:type="dxa"/>
            <w:tcMar>
              <w:right w:w="216" w:type="dxa"/>
            </w:tcMar>
            <w:vAlign w:val="bottom"/>
          </w:tcPr>
          <w:p w14:paraId="40626C45" w14:textId="77777777" w:rsidR="00453C71" w:rsidRPr="00AB6E02" w:rsidRDefault="00453C71" w:rsidP="00BD580A">
            <w:pPr>
              <w:pStyle w:val="Icons"/>
              <w:rPr>
                <w:sz w:val="21"/>
                <w:szCs w:val="21"/>
              </w:rPr>
            </w:pPr>
            <w:r w:rsidRPr="00AB6E02">
              <w:rPr>
                <w:noProof/>
                <w:sz w:val="21"/>
                <w:szCs w:val="21"/>
              </w:rPr>
              <mc:AlternateContent>
                <mc:Choice Requires="wpg">
                  <w:drawing>
                    <wp:inline distT="0" distB="0" distL="0" distR="0" wp14:anchorId="18E19A86" wp14:editId="21F1C04D">
                      <wp:extent cx="216000" cy="216000"/>
                      <wp:effectExtent l="0" t="0" r="0" b="0"/>
                      <wp:docPr id="21" name="Experience in circle icon" descr="Experienc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216000" cy="21600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group w14:anchorId="0C6F551D" id="Experience in circle icon" o:spid="_x0000_s1026" alt="Experience icon" style="width:17pt;height:17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">
                      <o:lock v:ext="edit" aspectratio="t"/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AE06F28" w14:textId="77777777" w:rsidR="00453C71" w:rsidRPr="00AB6E02" w:rsidRDefault="00271DF1" w:rsidP="00BD580A">
            <w:pPr>
              <w:pStyle w:val="Heading1"/>
              <w:outlineLvl w:val="0"/>
              <w:rPr>
                <w:sz w:val="21"/>
                <w:szCs w:val="21"/>
              </w:rPr>
            </w:pPr>
            <w:sdt>
              <w:sdtPr>
                <w:rPr>
                  <w:sz w:val="21"/>
                  <w:szCs w:val="21"/>
                </w:rPr>
                <w:alias w:val="Education:"/>
                <w:tag w:val="Education:"/>
                <w:id w:val="-2131392780"/>
                <w:placeholder>
                  <w:docPart w:val="2F0E1DD122B08B4DBACC0475B435AA0A"/>
                </w:placeholder>
                <w:temporary/>
                <w:showingPlcHdr/>
                <w15:appearance w15:val="hidden"/>
              </w:sdtPr>
              <w:sdtEndPr/>
              <w:sdtContent>
                <w:r w:rsidR="00453C71" w:rsidRPr="00AB6E02">
                  <w:rPr>
                    <w:sz w:val="21"/>
                    <w:szCs w:val="21"/>
                  </w:rPr>
                  <w:t>Experience</w:t>
                </w:r>
              </w:sdtContent>
            </w:sdt>
          </w:p>
        </w:tc>
      </w:tr>
    </w:tbl>
    <w:p w14:paraId="7537CD2C" w14:textId="53755CF2" w:rsidR="00E37D3B" w:rsidRDefault="007574E2" w:rsidP="00C535D0">
      <w:pPr>
        <w:pStyle w:val="Heading2"/>
        <w:rPr>
          <w:sz w:val="21"/>
          <w:szCs w:val="21"/>
        </w:rPr>
      </w:pPr>
      <w:r>
        <w:rPr>
          <w:sz w:val="21"/>
          <w:szCs w:val="21"/>
        </w:rPr>
        <w:t>Senior</w:t>
      </w:r>
      <w:r w:rsidR="008065F2">
        <w:rPr>
          <w:sz w:val="21"/>
          <w:szCs w:val="21"/>
        </w:rPr>
        <w:t xml:space="preserve"> System Engineer</w:t>
      </w:r>
      <w:r w:rsidR="00453C71" w:rsidRPr="00AB6E02">
        <w:rPr>
          <w:sz w:val="21"/>
          <w:szCs w:val="21"/>
        </w:rPr>
        <w:t xml:space="preserve">| </w:t>
      </w:r>
      <w:r w:rsidR="00F3766E">
        <w:rPr>
          <w:sz w:val="21"/>
          <w:szCs w:val="21"/>
        </w:rPr>
        <w:t>Infosys Ltd.</w:t>
      </w:r>
    </w:p>
    <w:p w14:paraId="4E88D404" w14:textId="77777777" w:rsidR="008065F2" w:rsidRDefault="008065F2" w:rsidP="00C535D0">
      <w:pPr>
        <w:pStyle w:val="Heading2"/>
        <w:rPr>
          <w:sz w:val="21"/>
          <w:szCs w:val="21"/>
        </w:rPr>
      </w:pPr>
    </w:p>
    <w:p w14:paraId="65BFF766" w14:textId="158AF05F" w:rsidR="00C535D0" w:rsidRDefault="008065F2" w:rsidP="00C535D0">
      <w:pPr>
        <w:pStyle w:val="Heading2"/>
        <w:rPr>
          <w:sz w:val="21"/>
          <w:szCs w:val="21"/>
        </w:rPr>
      </w:pPr>
      <w:r>
        <w:rPr>
          <w:sz w:val="21"/>
          <w:szCs w:val="21"/>
        </w:rPr>
        <w:t>Client\Project: Emerson Electric Co.</w:t>
      </w:r>
    </w:p>
    <w:p w14:paraId="78C6FEFA" w14:textId="062DE5A7" w:rsidR="00E37D3B" w:rsidRDefault="00CA4483" w:rsidP="00504693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Responsible for entire lifecycle starting from </w:t>
      </w:r>
      <w:r w:rsidR="00E37D3B" w:rsidRPr="00AB6E02">
        <w:rPr>
          <w:sz w:val="18"/>
          <w:szCs w:val="18"/>
          <w:lang w:val="en-IN"/>
        </w:rPr>
        <w:t>product conception through launch and multiple iterations.</w:t>
      </w:r>
    </w:p>
    <w:p w14:paraId="29CFFBEE" w14:textId="2158FAA6" w:rsidR="00F3766E" w:rsidRDefault="00F3766E" w:rsidP="00F3766E">
      <w:pPr>
        <w:pStyle w:val="ListParagraph"/>
        <w:numPr>
          <w:ilvl w:val="0"/>
          <w:numId w:val="19"/>
        </w:numPr>
        <w:spacing w:after="0"/>
        <w:rPr>
          <w:sz w:val="18"/>
          <w:szCs w:val="18"/>
          <w:lang w:val="en-IN"/>
        </w:rPr>
      </w:pPr>
      <w:r w:rsidRPr="006866AA">
        <w:rPr>
          <w:sz w:val="18"/>
          <w:szCs w:val="18"/>
          <w:lang w:val="en-IN"/>
        </w:rPr>
        <w:t>Requirement gathering, Documentation and Product creation</w:t>
      </w:r>
    </w:p>
    <w:p w14:paraId="13DEC615" w14:textId="24B2082F" w:rsidR="00F3766E" w:rsidRPr="00F3766E" w:rsidRDefault="00F3766E" w:rsidP="00F3766E">
      <w:pPr>
        <w:pStyle w:val="ListParagraph"/>
        <w:numPr>
          <w:ilvl w:val="0"/>
          <w:numId w:val="19"/>
        </w:numPr>
        <w:spacing w:after="0"/>
        <w:rPr>
          <w:sz w:val="18"/>
          <w:szCs w:val="18"/>
          <w:lang w:val="en-IN"/>
        </w:rPr>
      </w:pPr>
      <w:r w:rsidRPr="00F3766E">
        <w:rPr>
          <w:sz w:val="18"/>
          <w:szCs w:val="18"/>
          <w:lang w:val="en-IN"/>
        </w:rPr>
        <w:t>Business Insights Dashboards, Review analytics, infographics</w:t>
      </w:r>
    </w:p>
    <w:p w14:paraId="15193346" w14:textId="135B0368" w:rsidR="00D74244" w:rsidRPr="00AB6E02" w:rsidRDefault="00CA4483" w:rsidP="00504693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Regular Reporting and consulting around various metrices across domain </w:t>
      </w:r>
    </w:p>
    <w:p w14:paraId="174D1060" w14:textId="77777777" w:rsidR="00CA4483" w:rsidRDefault="00D74244" w:rsidP="00504693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 w:rsidRPr="00AB6E02">
        <w:rPr>
          <w:sz w:val="18"/>
          <w:szCs w:val="18"/>
          <w:lang w:val="en-IN"/>
        </w:rPr>
        <w:t xml:space="preserve">Implementation of Agile practices and </w:t>
      </w:r>
      <w:r w:rsidR="006F15C0" w:rsidRPr="00AB6E02">
        <w:rPr>
          <w:sz w:val="18"/>
          <w:szCs w:val="18"/>
          <w:lang w:val="en-IN"/>
        </w:rPr>
        <w:t>managing product relationships with managers</w:t>
      </w:r>
      <w:r w:rsidR="00CA4483">
        <w:rPr>
          <w:sz w:val="18"/>
          <w:szCs w:val="18"/>
          <w:lang w:val="en-IN"/>
        </w:rPr>
        <w:t xml:space="preserve"> </w:t>
      </w:r>
      <w:r w:rsidR="006F15C0" w:rsidRPr="00AB6E02">
        <w:rPr>
          <w:sz w:val="18"/>
          <w:szCs w:val="18"/>
          <w:lang w:val="en-IN"/>
        </w:rPr>
        <w:t>and stakeholders</w:t>
      </w:r>
      <w:r w:rsidRPr="00AB6E02">
        <w:rPr>
          <w:sz w:val="18"/>
          <w:szCs w:val="18"/>
          <w:lang w:val="en-IN"/>
        </w:rPr>
        <w:t xml:space="preserve">. </w:t>
      </w:r>
    </w:p>
    <w:p w14:paraId="02D0C117" w14:textId="5CF0AFD7" w:rsidR="00100806" w:rsidRDefault="006F15C0" w:rsidP="00504693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 w:rsidRPr="00AB6E02">
        <w:rPr>
          <w:sz w:val="18"/>
          <w:szCs w:val="18"/>
          <w:lang w:val="en-IN"/>
        </w:rPr>
        <w:t xml:space="preserve">Interaction with stakeholders. </w:t>
      </w:r>
    </w:p>
    <w:p w14:paraId="1896B0DC" w14:textId="738774F7" w:rsidR="00F3766E" w:rsidRPr="00F3766E" w:rsidRDefault="00F3766E" w:rsidP="00F3766E">
      <w:pPr>
        <w:pStyle w:val="ListParagraph"/>
        <w:numPr>
          <w:ilvl w:val="0"/>
          <w:numId w:val="19"/>
        </w:numPr>
        <w:spacing w:after="0"/>
        <w:rPr>
          <w:sz w:val="18"/>
          <w:szCs w:val="18"/>
          <w:lang w:val="en-IN"/>
        </w:rPr>
      </w:pPr>
      <w:r w:rsidRPr="00F3766E">
        <w:rPr>
          <w:sz w:val="18"/>
          <w:szCs w:val="18"/>
          <w:lang w:val="en-IN"/>
        </w:rPr>
        <w:t>Performed Techno - functional activities</w:t>
      </w:r>
    </w:p>
    <w:p w14:paraId="21932C37" w14:textId="2AA71CCA" w:rsidR="00CA4483" w:rsidRPr="00CA4483" w:rsidRDefault="00F3766E" w:rsidP="00453C71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 w:rsidRPr="00F3766E">
        <w:rPr>
          <w:sz w:val="18"/>
          <w:szCs w:val="18"/>
          <w:lang w:val="en-IN"/>
        </w:rPr>
        <w:t>Implementing functional changes based on requirement analysis in various Responsibilities in EBS r12</w:t>
      </w:r>
    </w:p>
    <w:p w14:paraId="6ED595BE" w14:textId="3D3B275F" w:rsidR="00100806" w:rsidRDefault="008065F2" w:rsidP="008065F2">
      <w:pPr>
        <w:pStyle w:val="Heading2"/>
        <w:rPr>
          <w:sz w:val="21"/>
          <w:szCs w:val="21"/>
        </w:rPr>
      </w:pPr>
      <w:r>
        <w:rPr>
          <w:sz w:val="21"/>
          <w:szCs w:val="21"/>
        </w:rPr>
        <w:t xml:space="preserve">Client\Project: </w:t>
      </w:r>
      <w:r w:rsidR="00F3766E" w:rsidRPr="00F3766E">
        <w:rPr>
          <w:sz w:val="21"/>
          <w:szCs w:val="21"/>
        </w:rPr>
        <w:t>Ricoh Europe</w:t>
      </w:r>
    </w:p>
    <w:p w14:paraId="5FE3450F" w14:textId="32CB587A" w:rsidR="00CA4483" w:rsidRDefault="00CA4483" w:rsidP="006866AA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sz w:val="18"/>
          <w:szCs w:val="18"/>
          <w:lang w:val="en-IN"/>
        </w:rPr>
      </w:pPr>
      <w:r w:rsidRPr="00CA4483">
        <w:rPr>
          <w:sz w:val="18"/>
          <w:szCs w:val="18"/>
          <w:lang w:val="en-IN"/>
        </w:rPr>
        <w:t>Understanding client context and coming up with the best possible</w:t>
      </w:r>
      <w:r w:rsidR="006866AA">
        <w:rPr>
          <w:sz w:val="18"/>
          <w:szCs w:val="18"/>
          <w:lang w:val="en-IN"/>
        </w:rPr>
        <w:t xml:space="preserve"> </w:t>
      </w:r>
      <w:r w:rsidRPr="006866AA">
        <w:rPr>
          <w:sz w:val="18"/>
          <w:szCs w:val="18"/>
          <w:lang w:val="en-IN"/>
        </w:rPr>
        <w:t xml:space="preserve">recommendations and solutions for projects </w:t>
      </w:r>
    </w:p>
    <w:p w14:paraId="2D37E372" w14:textId="0623C8BD" w:rsidR="006866AA" w:rsidRPr="006866AA" w:rsidRDefault="006866AA" w:rsidP="006866AA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sz w:val="18"/>
          <w:szCs w:val="18"/>
          <w:lang w:val="en-IN"/>
        </w:rPr>
      </w:pPr>
      <w:r w:rsidRPr="00CA4483">
        <w:rPr>
          <w:sz w:val="18"/>
          <w:szCs w:val="18"/>
          <w:lang w:val="en-IN"/>
        </w:rPr>
        <w:t>Leading research based analysis reports as part of thought leadership initiatives</w:t>
      </w:r>
    </w:p>
    <w:p w14:paraId="2CDD49AF" w14:textId="4D1C7DB2" w:rsidR="00CA4483" w:rsidRPr="00CA4483" w:rsidRDefault="00CA4483" w:rsidP="00CA4483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sz w:val="18"/>
          <w:szCs w:val="18"/>
          <w:lang w:val="en-IN"/>
        </w:rPr>
      </w:pPr>
      <w:r w:rsidRPr="00CA4483">
        <w:rPr>
          <w:sz w:val="18"/>
          <w:szCs w:val="18"/>
          <w:lang w:val="en-IN"/>
        </w:rPr>
        <w:t>Conducting demographic and basic statistical analysis to present group and individual insights post project closures</w:t>
      </w:r>
    </w:p>
    <w:p w14:paraId="5428B32A" w14:textId="670FED67" w:rsidR="00CA4483" w:rsidRPr="006866AA" w:rsidRDefault="00CA4483" w:rsidP="006866AA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sz w:val="18"/>
          <w:szCs w:val="18"/>
          <w:lang w:val="en-IN"/>
        </w:rPr>
      </w:pPr>
      <w:r w:rsidRPr="00CA4483">
        <w:rPr>
          <w:sz w:val="18"/>
          <w:szCs w:val="18"/>
          <w:lang w:val="en-IN"/>
        </w:rPr>
        <w:t>Coordinating with clients on an ongoing basis as an SME - Understanding their requirements,</w:t>
      </w:r>
      <w:r w:rsidR="006866AA">
        <w:rPr>
          <w:sz w:val="18"/>
          <w:szCs w:val="18"/>
          <w:lang w:val="en-IN"/>
        </w:rPr>
        <w:t xml:space="preserve"> </w:t>
      </w:r>
      <w:r w:rsidRPr="006866AA">
        <w:rPr>
          <w:sz w:val="18"/>
          <w:szCs w:val="18"/>
          <w:lang w:val="en-IN"/>
        </w:rPr>
        <w:t>designing the analytics solution and addressing any queries and concerns</w:t>
      </w:r>
    </w:p>
    <w:p w14:paraId="386E2401" w14:textId="7E6AF6F4" w:rsidR="00CA4483" w:rsidRPr="00CA4483" w:rsidRDefault="00CA4483" w:rsidP="00CA4483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sz w:val="18"/>
          <w:szCs w:val="18"/>
          <w:lang w:val="en-IN"/>
        </w:rPr>
      </w:pPr>
      <w:r w:rsidRPr="00CA4483">
        <w:rPr>
          <w:sz w:val="18"/>
          <w:szCs w:val="18"/>
          <w:lang w:val="en-IN"/>
        </w:rPr>
        <w:t>Conducting analytics presentations and debriefing sessions for client stakeholder</w:t>
      </w:r>
      <w:r w:rsidR="00F3766E">
        <w:rPr>
          <w:sz w:val="18"/>
          <w:szCs w:val="18"/>
          <w:lang w:val="en-IN"/>
        </w:rPr>
        <w:t>s</w:t>
      </w:r>
    </w:p>
    <w:p w14:paraId="74681AB8" w14:textId="6890EDDE" w:rsidR="00CA4483" w:rsidRDefault="00CA4483" w:rsidP="00CA4483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sz w:val="18"/>
          <w:szCs w:val="18"/>
          <w:lang w:val="en-IN"/>
        </w:rPr>
      </w:pPr>
      <w:r w:rsidRPr="00CA4483">
        <w:rPr>
          <w:sz w:val="18"/>
          <w:szCs w:val="18"/>
          <w:lang w:val="en-IN"/>
        </w:rPr>
        <w:t>Automating data cleansing and data preparation requirements as required</w:t>
      </w:r>
    </w:p>
    <w:p w14:paraId="7CA5B123" w14:textId="3F4F13DB" w:rsidR="00AB72E5" w:rsidRPr="00F3766E" w:rsidRDefault="00F3766E" w:rsidP="00F3766E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Managing </w:t>
      </w:r>
      <w:r w:rsidRPr="00F3766E">
        <w:rPr>
          <w:sz w:val="18"/>
          <w:szCs w:val="18"/>
          <w:lang w:val="en-IN"/>
        </w:rPr>
        <w:t>Customer Invoices</w:t>
      </w:r>
      <w:r>
        <w:rPr>
          <w:sz w:val="18"/>
          <w:szCs w:val="18"/>
          <w:lang w:val="en-IN"/>
        </w:rPr>
        <w:t xml:space="preserve"> </w:t>
      </w:r>
    </w:p>
    <w:p w14:paraId="20749B97" w14:textId="47166682" w:rsidR="00AB72E5" w:rsidRPr="00AB72E5" w:rsidRDefault="00AB72E5" w:rsidP="00453C71">
      <w:pPr>
        <w:rPr>
          <w:sz w:val="18"/>
          <w:szCs w:val="18"/>
          <w:lang w:val="en-IN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AB6E02" w14:paraId="5F065E92" w14:textId="77777777" w:rsidTr="00F3766E">
        <w:tc>
          <w:tcPr>
            <w:tcW w:w="725" w:type="dxa"/>
            <w:tcMar>
              <w:right w:w="216" w:type="dxa"/>
            </w:tcMar>
            <w:vAlign w:val="bottom"/>
          </w:tcPr>
          <w:p w14:paraId="3027DF6B" w14:textId="77777777" w:rsidR="00A77B4D" w:rsidRPr="00AB6E02" w:rsidRDefault="00075B13" w:rsidP="00075B13">
            <w:pPr>
              <w:pStyle w:val="Icons"/>
              <w:rPr>
                <w:sz w:val="21"/>
                <w:szCs w:val="21"/>
              </w:rPr>
            </w:pPr>
            <w:r w:rsidRPr="00AB6E02">
              <w:rPr>
                <w:noProof/>
                <w:sz w:val="21"/>
                <w:szCs w:val="21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16000" cy="216000"/>
                      <wp:effectExtent l="0" t="0" r="0" b="0"/>
                      <wp:docPr id="18" name="Education in circle icon" descr="Education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216000" cy="21600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group w14:anchorId="434BC92D" id="Education in circle icon" o:spid="_x0000_s1026" alt="Education icon" style="width:17pt;height:17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">
                      <o:lock v:ext="edit" aspectratio="t"/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4B2EBA2" w14:textId="77777777" w:rsidR="00A77B4D" w:rsidRPr="00AB6E02" w:rsidRDefault="00271DF1" w:rsidP="002146F8">
            <w:pPr>
              <w:pStyle w:val="Heading1"/>
              <w:outlineLvl w:val="0"/>
              <w:rPr>
                <w:sz w:val="21"/>
                <w:szCs w:val="21"/>
              </w:rPr>
            </w:pPr>
            <w:sdt>
              <w:sdtPr>
                <w:rPr>
                  <w:sz w:val="21"/>
                  <w:szCs w:val="21"/>
                </w:rPr>
                <w:alias w:val="Education:"/>
                <w:tag w:val="Education:"/>
                <w:id w:val="1586649636"/>
                <w:placeholder>
                  <w:docPart w:val="2B8C81D5D2318641A104F6D81C289C3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AB6E02">
                  <w:rPr>
                    <w:sz w:val="21"/>
                    <w:szCs w:val="21"/>
                  </w:rPr>
                  <w:t>Education</w:t>
                </w:r>
              </w:sdtContent>
            </w:sdt>
          </w:p>
        </w:tc>
      </w:tr>
    </w:tbl>
    <w:p w14:paraId="1266F423" w14:textId="3DB1ECDB" w:rsidR="007C0E0E" w:rsidRPr="00D92BD5" w:rsidRDefault="00F3766E" w:rsidP="00B47E1E">
      <w:pPr>
        <w:pStyle w:val="Heading2"/>
        <w:rPr>
          <w:rStyle w:val="Emphasis"/>
          <w:sz w:val="21"/>
        </w:rPr>
      </w:pPr>
      <w:r>
        <w:rPr>
          <w:lang w:val="sk-SK"/>
        </w:rPr>
        <w:t>Bachelor in Civil Engineering</w:t>
      </w:r>
      <w:r w:rsidR="007C0E0E" w:rsidRPr="00AB6E02">
        <w:rPr>
          <w:sz w:val="21"/>
          <w:szCs w:val="21"/>
        </w:rPr>
        <w:t xml:space="preserve"> | </w:t>
      </w:r>
      <w:r w:rsidRPr="00F3766E">
        <w:rPr>
          <w:rStyle w:val="Emphasis"/>
          <w:sz w:val="21"/>
        </w:rPr>
        <w:t>Madhav Institute of Technology and Science, Gwalior (M.P)</w:t>
      </w:r>
    </w:p>
    <w:p w14:paraId="1E308870" w14:textId="5A11B034" w:rsidR="000E24AC" w:rsidRPr="00F3766E" w:rsidRDefault="0023495D" w:rsidP="00F3766E">
      <w:pPr>
        <w:pStyle w:val="Heading3"/>
        <w:rPr>
          <w:sz w:val="21"/>
          <w:szCs w:val="21"/>
        </w:rPr>
      </w:pPr>
      <w:r>
        <w:rPr>
          <w:sz w:val="21"/>
          <w:szCs w:val="21"/>
        </w:rPr>
        <w:t xml:space="preserve">Year: </w:t>
      </w:r>
      <w:r w:rsidR="0032553F" w:rsidRPr="00AB6E02">
        <w:rPr>
          <w:sz w:val="21"/>
          <w:szCs w:val="21"/>
        </w:rPr>
        <w:t>201</w:t>
      </w:r>
      <w:r w:rsidR="00F3766E">
        <w:rPr>
          <w:sz w:val="21"/>
          <w:szCs w:val="21"/>
        </w:rPr>
        <w:t>1</w:t>
      </w:r>
      <w:r w:rsidR="007C0E0E" w:rsidRPr="00AB6E02">
        <w:rPr>
          <w:sz w:val="21"/>
          <w:szCs w:val="21"/>
        </w:rPr>
        <w:t xml:space="preserve"> – </w:t>
      </w:r>
      <w:r w:rsidR="0032553F" w:rsidRPr="00AB6E02">
        <w:rPr>
          <w:sz w:val="21"/>
          <w:szCs w:val="21"/>
        </w:rPr>
        <w:t>20</w:t>
      </w:r>
      <w:r w:rsidR="00D92BD5">
        <w:rPr>
          <w:sz w:val="21"/>
          <w:szCs w:val="21"/>
        </w:rPr>
        <w:t>1</w:t>
      </w:r>
      <w:r w:rsidR="00F3766E">
        <w:rPr>
          <w:sz w:val="21"/>
          <w:szCs w:val="21"/>
        </w:rPr>
        <w:t>5</w:t>
      </w:r>
    </w:p>
    <w:p w14:paraId="46EEEC1B" w14:textId="3F50B119" w:rsidR="00A33CDD" w:rsidRPr="00D92BD5" w:rsidRDefault="00A33CDD" w:rsidP="00D92BD5">
      <w:pPr>
        <w:rPr>
          <w:sz w:val="18"/>
          <w:szCs w:val="18"/>
        </w:rPr>
      </w:pPr>
      <w:r w:rsidRPr="00A8015B">
        <w:rPr>
          <w:b/>
          <w:bCs/>
          <w:sz w:val="18"/>
          <w:szCs w:val="18"/>
        </w:rPr>
        <w:t>Highlights:</w:t>
      </w:r>
      <w:r w:rsidRPr="00D92BD5">
        <w:rPr>
          <w:b/>
          <w:bCs/>
          <w:sz w:val="21"/>
          <w:szCs w:val="21"/>
        </w:rPr>
        <w:t xml:space="preserve"> </w:t>
      </w:r>
      <w:r w:rsidR="008A185E" w:rsidRPr="00AB6E02">
        <w:rPr>
          <w:sz w:val="18"/>
          <w:szCs w:val="18"/>
        </w:rPr>
        <w:t>Communication protocols, Information Technology, Business and Entrepreneurship</w:t>
      </w:r>
    </w:p>
    <w:p w14:paraId="2AF300B9" w14:textId="77777777" w:rsidR="00453C71" w:rsidRPr="00453C71" w:rsidRDefault="00453C71" w:rsidP="00453C71">
      <w:pPr>
        <w:rPr>
          <w:sz w:val="20"/>
          <w:szCs w:val="20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453C71" w14:paraId="488D579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76F74B3" w14:textId="5EE8BB81" w:rsidR="00143224" w:rsidRPr="00453C71" w:rsidRDefault="008A185E" w:rsidP="00075B13">
            <w:pPr>
              <w:pStyle w:val="Icons"/>
              <w:rPr>
                <w:sz w:val="20"/>
                <w:szCs w:val="20"/>
              </w:rPr>
            </w:pPr>
            <w:r w:rsidRPr="00453C7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16E3109" wp14:editId="1B5BF2B3">
                      <wp:extent cx="216000" cy="216000"/>
                      <wp:effectExtent l="0" t="0" r="0" b="0"/>
                      <wp:docPr id="24" name="Skills in circle icon" descr="Skills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216000" cy="21600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group w14:anchorId="3E64EDBB" id="Skills in circle icon" o:spid="_x0000_s1026" alt="Skills icon" style="width:17pt;height:17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">
                      <o:lock v:ext="edit" aspectratio="t"/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9DCD969" w14:textId="77777777" w:rsidR="00143224" w:rsidRPr="0023495D" w:rsidRDefault="00271DF1" w:rsidP="00453C71">
            <w:pPr>
              <w:pStyle w:val="Heading1"/>
              <w:spacing w:line="276" w:lineRule="auto"/>
              <w:outlineLvl w:val="0"/>
              <w:rPr>
                <w:sz w:val="21"/>
                <w:szCs w:val="21"/>
              </w:rPr>
            </w:pPr>
            <w:sdt>
              <w:sdtPr>
                <w:rPr>
                  <w:sz w:val="21"/>
                  <w:szCs w:val="21"/>
                </w:rPr>
                <w:alias w:val="Skills:"/>
                <w:tag w:val="Skills:"/>
                <w:id w:val="-925109897"/>
                <w:placeholder>
                  <w:docPart w:val="F79AE2B846F3974E8E4FD6A5E9CB1108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23495D">
                  <w:rPr>
                    <w:sz w:val="21"/>
                    <w:szCs w:val="21"/>
                  </w:rPr>
                  <w:t>Skills</w:t>
                </w:r>
              </w:sdtContent>
            </w:sdt>
            <w:r w:rsidR="0023495D" w:rsidRPr="0023495D">
              <w:rPr>
                <w:sz w:val="21"/>
                <w:szCs w:val="21"/>
              </w:rPr>
              <w:t xml:space="preserve"> AND TOOLS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453C71" w14:paraId="0FEFDA82" w14:textId="77777777" w:rsidTr="00565B06">
        <w:tc>
          <w:tcPr>
            <w:tcW w:w="4320" w:type="dxa"/>
          </w:tcPr>
          <w:p w14:paraId="2E7A992C" w14:textId="7C0B8D5E" w:rsidR="008A185E" w:rsidRDefault="008A185E" w:rsidP="008A185E">
            <w:pPr>
              <w:pStyle w:val="ListBullet"/>
            </w:pPr>
            <w:r w:rsidRPr="008A185E">
              <w:t>Python</w:t>
            </w:r>
          </w:p>
          <w:p w14:paraId="623B563E" w14:textId="5F51CE0E" w:rsidR="008A185E" w:rsidRPr="008A185E" w:rsidRDefault="008A185E" w:rsidP="008A185E">
            <w:pPr>
              <w:pStyle w:val="ListBullet"/>
            </w:pPr>
            <w:r w:rsidRPr="008A185E">
              <w:t>Oracle PL/</w:t>
            </w:r>
            <w:r w:rsidR="00D17A32" w:rsidRPr="008A185E">
              <w:t>SQL, MSSQL</w:t>
            </w:r>
          </w:p>
          <w:p w14:paraId="716598B6" w14:textId="253CF473" w:rsidR="00453C71" w:rsidRDefault="00453C71" w:rsidP="008A185E">
            <w:pPr>
              <w:pStyle w:val="ListBullet"/>
            </w:pPr>
            <w:r w:rsidRPr="00AB6E02">
              <w:t>Leadership</w:t>
            </w:r>
          </w:p>
          <w:p w14:paraId="63873ED8" w14:textId="16A0D55C" w:rsidR="00A8015B" w:rsidRDefault="00A8015B" w:rsidP="008A185E">
            <w:pPr>
              <w:pStyle w:val="ListBullet"/>
            </w:pPr>
            <w:r>
              <w:t>Storytelling</w:t>
            </w:r>
          </w:p>
          <w:p w14:paraId="2BF41B33" w14:textId="3861EC19" w:rsidR="00453C71" w:rsidRPr="00A8015B" w:rsidRDefault="00A8015B" w:rsidP="008A185E">
            <w:pPr>
              <w:pStyle w:val="ListBullet"/>
            </w:pPr>
            <w:r>
              <w:t>Data Visualization</w:t>
            </w:r>
          </w:p>
        </w:tc>
        <w:tc>
          <w:tcPr>
            <w:tcW w:w="4320" w:type="dxa"/>
            <w:tcMar>
              <w:left w:w="576" w:type="dxa"/>
            </w:tcMar>
          </w:tcPr>
          <w:p w14:paraId="730F9B3E" w14:textId="469F40D3" w:rsidR="0023495D" w:rsidRPr="008A185E" w:rsidRDefault="0023495D" w:rsidP="00565B06">
            <w:pPr>
              <w:pStyle w:val="ListBullet"/>
              <w:spacing w:after="80"/>
            </w:pPr>
            <w:r w:rsidRPr="008A185E">
              <w:t>Reports and Analytics</w:t>
            </w:r>
          </w:p>
          <w:p w14:paraId="504C8ADF" w14:textId="77777777" w:rsidR="00A8015B" w:rsidRPr="008A185E" w:rsidRDefault="00A8015B" w:rsidP="00A8015B">
            <w:pPr>
              <w:pStyle w:val="ListBullet"/>
              <w:spacing w:after="80"/>
            </w:pPr>
            <w:r w:rsidRPr="008A185E">
              <w:t xml:space="preserve">Data analysis </w:t>
            </w:r>
          </w:p>
          <w:p w14:paraId="23786DF9" w14:textId="34FDED84" w:rsidR="00A8015B" w:rsidRPr="008A185E" w:rsidRDefault="00A8015B" w:rsidP="00A8015B">
            <w:pPr>
              <w:pStyle w:val="ListBullet"/>
              <w:spacing w:after="80"/>
            </w:pPr>
            <w:r w:rsidRPr="008A185E">
              <w:t xml:space="preserve">Marketing Analytics </w:t>
            </w:r>
          </w:p>
          <w:p w14:paraId="5A7F32E8" w14:textId="43C56129" w:rsidR="008A185E" w:rsidRDefault="00BF4EDD" w:rsidP="008A185E">
            <w:pPr>
              <w:pStyle w:val="ListBullet"/>
              <w:spacing w:after="80"/>
            </w:pPr>
            <w:r w:rsidRPr="008A185E">
              <w:t>MS Office Suite</w:t>
            </w:r>
          </w:p>
          <w:p w14:paraId="2837FF39" w14:textId="77777777" w:rsidR="008A185E" w:rsidRDefault="008A185E" w:rsidP="008A185E">
            <w:pPr>
              <w:pStyle w:val="ListBullet"/>
              <w:numPr>
                <w:ilvl w:val="0"/>
                <w:numId w:val="0"/>
              </w:numPr>
              <w:spacing w:after="80"/>
              <w:rPr>
                <w:sz w:val="18"/>
                <w:szCs w:val="18"/>
              </w:rPr>
            </w:pPr>
          </w:p>
          <w:p w14:paraId="215DA7A4" w14:textId="77777777" w:rsidR="008A185E" w:rsidRDefault="008A185E" w:rsidP="008A185E">
            <w:pPr>
              <w:pStyle w:val="ListBullet"/>
              <w:numPr>
                <w:ilvl w:val="0"/>
                <w:numId w:val="0"/>
              </w:numPr>
              <w:spacing w:after="80"/>
              <w:rPr>
                <w:sz w:val="18"/>
                <w:szCs w:val="18"/>
              </w:rPr>
            </w:pPr>
          </w:p>
          <w:p w14:paraId="43438270" w14:textId="78E89D38" w:rsidR="008A185E" w:rsidRPr="00AB6E02" w:rsidRDefault="008A185E" w:rsidP="00453C71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222"/>
        <w:gridCol w:w="9384"/>
      </w:tblGrid>
      <w:tr w:rsidR="00AC7C34" w:rsidRPr="00453C71" w14:paraId="485E8CE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F9E5C34" w14:textId="6E8C9485" w:rsidR="00AC7C34" w:rsidRPr="00453C71" w:rsidRDefault="00AC7C34" w:rsidP="00075B13">
            <w:pPr>
              <w:pStyle w:val="Icons"/>
              <w:rPr>
                <w:sz w:val="20"/>
                <w:szCs w:val="20"/>
              </w:rPr>
            </w:pPr>
          </w:p>
        </w:tc>
        <w:tc>
          <w:tcPr>
            <w:tcW w:w="8649" w:type="dxa"/>
          </w:tcPr>
          <w:p w14:paraId="64DD614E" w14:textId="77777777" w:rsidR="008A185E" w:rsidRDefault="008A185E"/>
          <w:tbl>
            <w:tblPr>
              <w:tblStyle w:val="TableGrid"/>
              <w:tblW w:w="93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op table has skills heading, second table has list of skills and bottom table has activities"/>
            </w:tblPr>
            <w:tblGrid>
              <w:gridCol w:w="726"/>
              <w:gridCol w:w="8658"/>
            </w:tblGrid>
            <w:tr w:rsidR="008A185E" w:rsidRPr="00453C71" w14:paraId="133A1282" w14:textId="77777777" w:rsidTr="008A185E">
              <w:tc>
                <w:tcPr>
                  <w:tcW w:w="726" w:type="dxa"/>
                  <w:tcMar>
                    <w:right w:w="216" w:type="dxa"/>
                  </w:tcMar>
                  <w:vAlign w:val="bottom"/>
                </w:tcPr>
                <w:p w14:paraId="3ECD12A0" w14:textId="77777777" w:rsidR="008A185E" w:rsidRPr="00453C71" w:rsidRDefault="008A185E" w:rsidP="008A185E">
                  <w:pPr>
                    <w:pStyle w:val="Icons"/>
                    <w:rPr>
                      <w:sz w:val="20"/>
                      <w:szCs w:val="20"/>
                    </w:rPr>
                  </w:pPr>
                  <w:r w:rsidRPr="00453C71">
                    <w:rPr>
                      <w:noProof/>
                      <w:sz w:val="20"/>
                      <w:szCs w:val="20"/>
                    </w:rPr>
                    <w:lastRenderedPageBreak/>
                    <mc:AlternateContent>
                      <mc:Choice Requires="wpg">
                        <w:drawing>
                          <wp:inline distT="0" distB="0" distL="0" distR="0" wp14:anchorId="66D19F78" wp14:editId="12DFBF66">
                            <wp:extent cx="216000" cy="216000"/>
                            <wp:effectExtent l="0" t="0" r="0" b="0"/>
                            <wp:docPr id="6" name="Skills in circle icon" descr="Skills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216000" cy="216000"/>
                                      <a:chOff x="0" y="0"/>
                                      <a:chExt cx="171" cy="171"/>
                                    </a:xfrm>
                                  </wpg:grpSpPr>
                                  <wps:wsp>
                                    <wps:cNvPr id="7" name="Skills icon circle" descr="Skills icon circle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171" cy="171"/>
                                      </a:xfrm>
                                      <a:custGeom>
                                        <a:avLst/>
                                        <a:gdLst>
                                          <a:gd name="T0" fmla="*/ 1725 w 3246"/>
                                          <a:gd name="T1" fmla="*/ 3 h 3246"/>
                                          <a:gd name="T2" fmla="*/ 1925 w 3246"/>
                                          <a:gd name="T3" fmla="*/ 28 h 3246"/>
                                          <a:gd name="T4" fmla="*/ 2117 w 3246"/>
                                          <a:gd name="T5" fmla="*/ 77 h 3246"/>
                                          <a:gd name="T6" fmla="*/ 2299 w 3246"/>
                                          <a:gd name="T7" fmla="*/ 147 h 3246"/>
                                          <a:gd name="T8" fmla="*/ 2469 w 3246"/>
                                          <a:gd name="T9" fmla="*/ 239 h 3246"/>
                                          <a:gd name="T10" fmla="*/ 2628 w 3246"/>
                                          <a:gd name="T11" fmla="*/ 348 h 3246"/>
                                          <a:gd name="T12" fmla="*/ 2771 w 3246"/>
                                          <a:gd name="T13" fmla="*/ 475 h 3246"/>
                                          <a:gd name="T14" fmla="*/ 2898 w 3246"/>
                                          <a:gd name="T15" fmla="*/ 618 h 3246"/>
                                          <a:gd name="T16" fmla="*/ 3007 w 3246"/>
                                          <a:gd name="T17" fmla="*/ 777 h 3246"/>
                                          <a:gd name="T18" fmla="*/ 3099 w 3246"/>
                                          <a:gd name="T19" fmla="*/ 947 h 3246"/>
                                          <a:gd name="T20" fmla="*/ 3169 w 3246"/>
                                          <a:gd name="T21" fmla="*/ 1129 h 3246"/>
                                          <a:gd name="T22" fmla="*/ 3218 w 3246"/>
                                          <a:gd name="T23" fmla="*/ 1321 h 3246"/>
                                          <a:gd name="T24" fmla="*/ 3243 w 3246"/>
                                          <a:gd name="T25" fmla="*/ 1521 h 3246"/>
                                          <a:gd name="T26" fmla="*/ 3243 w 3246"/>
                                          <a:gd name="T27" fmla="*/ 1725 h 3246"/>
                                          <a:gd name="T28" fmla="*/ 3218 w 3246"/>
                                          <a:gd name="T29" fmla="*/ 1926 h 3246"/>
                                          <a:gd name="T30" fmla="*/ 3169 w 3246"/>
                                          <a:gd name="T31" fmla="*/ 2117 h 3246"/>
                                          <a:gd name="T32" fmla="*/ 3099 w 3246"/>
                                          <a:gd name="T33" fmla="*/ 2299 h 3246"/>
                                          <a:gd name="T34" fmla="*/ 3007 w 3246"/>
                                          <a:gd name="T35" fmla="*/ 2470 h 3246"/>
                                          <a:gd name="T36" fmla="*/ 2898 w 3246"/>
                                          <a:gd name="T37" fmla="*/ 2628 h 3246"/>
                                          <a:gd name="T38" fmla="*/ 2771 w 3246"/>
                                          <a:gd name="T39" fmla="*/ 2771 h 3246"/>
                                          <a:gd name="T40" fmla="*/ 2628 w 3246"/>
                                          <a:gd name="T41" fmla="*/ 2898 h 3246"/>
                                          <a:gd name="T42" fmla="*/ 2469 w 3246"/>
                                          <a:gd name="T43" fmla="*/ 3008 h 3246"/>
                                          <a:gd name="T44" fmla="*/ 2299 w 3246"/>
                                          <a:gd name="T45" fmla="*/ 3099 h 3246"/>
                                          <a:gd name="T46" fmla="*/ 2117 w 3246"/>
                                          <a:gd name="T47" fmla="*/ 3169 h 3246"/>
                                          <a:gd name="T48" fmla="*/ 1925 w 3246"/>
                                          <a:gd name="T49" fmla="*/ 3218 h 3246"/>
                                          <a:gd name="T50" fmla="*/ 1725 w 3246"/>
                                          <a:gd name="T51" fmla="*/ 3243 h 3246"/>
                                          <a:gd name="T52" fmla="*/ 1521 w 3246"/>
                                          <a:gd name="T53" fmla="*/ 3243 h 3246"/>
                                          <a:gd name="T54" fmla="*/ 1320 w 3246"/>
                                          <a:gd name="T55" fmla="*/ 3218 h 3246"/>
                                          <a:gd name="T56" fmla="*/ 1129 w 3246"/>
                                          <a:gd name="T57" fmla="*/ 3169 h 3246"/>
                                          <a:gd name="T58" fmla="*/ 947 w 3246"/>
                                          <a:gd name="T59" fmla="*/ 3099 h 3246"/>
                                          <a:gd name="T60" fmla="*/ 776 w 3246"/>
                                          <a:gd name="T61" fmla="*/ 3008 h 3246"/>
                                          <a:gd name="T62" fmla="*/ 618 w 3246"/>
                                          <a:gd name="T63" fmla="*/ 2898 h 3246"/>
                                          <a:gd name="T64" fmla="*/ 475 w 3246"/>
                                          <a:gd name="T65" fmla="*/ 2771 h 3246"/>
                                          <a:gd name="T66" fmla="*/ 348 w 3246"/>
                                          <a:gd name="T67" fmla="*/ 2628 h 3246"/>
                                          <a:gd name="T68" fmla="*/ 238 w 3246"/>
                                          <a:gd name="T69" fmla="*/ 2470 h 3246"/>
                                          <a:gd name="T70" fmla="*/ 147 w 3246"/>
                                          <a:gd name="T71" fmla="*/ 2299 h 3246"/>
                                          <a:gd name="T72" fmla="*/ 77 w 3246"/>
                                          <a:gd name="T73" fmla="*/ 2117 h 3246"/>
                                          <a:gd name="T74" fmla="*/ 28 w 3246"/>
                                          <a:gd name="T75" fmla="*/ 1926 h 3246"/>
                                          <a:gd name="T76" fmla="*/ 3 w 3246"/>
                                          <a:gd name="T77" fmla="*/ 1725 h 3246"/>
                                          <a:gd name="T78" fmla="*/ 3 w 3246"/>
                                          <a:gd name="T79" fmla="*/ 1521 h 3246"/>
                                          <a:gd name="T80" fmla="*/ 28 w 3246"/>
                                          <a:gd name="T81" fmla="*/ 1321 h 3246"/>
                                          <a:gd name="T82" fmla="*/ 77 w 3246"/>
                                          <a:gd name="T83" fmla="*/ 1129 h 3246"/>
                                          <a:gd name="T84" fmla="*/ 147 w 3246"/>
                                          <a:gd name="T85" fmla="*/ 947 h 3246"/>
                                          <a:gd name="T86" fmla="*/ 238 w 3246"/>
                                          <a:gd name="T87" fmla="*/ 777 h 3246"/>
                                          <a:gd name="T88" fmla="*/ 348 w 3246"/>
                                          <a:gd name="T89" fmla="*/ 618 h 3246"/>
                                          <a:gd name="T90" fmla="*/ 475 w 3246"/>
                                          <a:gd name="T91" fmla="*/ 475 h 3246"/>
                                          <a:gd name="T92" fmla="*/ 618 w 3246"/>
                                          <a:gd name="T93" fmla="*/ 348 h 3246"/>
                                          <a:gd name="T94" fmla="*/ 776 w 3246"/>
                                          <a:gd name="T95" fmla="*/ 239 h 3246"/>
                                          <a:gd name="T96" fmla="*/ 947 w 3246"/>
                                          <a:gd name="T97" fmla="*/ 147 h 3246"/>
                                          <a:gd name="T98" fmla="*/ 1129 w 3246"/>
                                          <a:gd name="T99" fmla="*/ 77 h 3246"/>
                                          <a:gd name="T100" fmla="*/ 1320 w 3246"/>
                                          <a:gd name="T101" fmla="*/ 28 h 3246"/>
                                          <a:gd name="T102" fmla="*/ 1521 w 3246"/>
                                          <a:gd name="T103" fmla="*/ 3 h 32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246" h="3246">
                                            <a:moveTo>
                                              <a:pt x="1623" y="0"/>
                                            </a:moveTo>
                                            <a:lnTo>
                                              <a:pt x="1725" y="3"/>
                                            </a:lnTo>
                                            <a:lnTo>
                                              <a:pt x="1826" y="13"/>
                                            </a:lnTo>
                                            <a:lnTo>
                                              <a:pt x="1925" y="28"/>
                                            </a:lnTo>
                                            <a:lnTo>
                                              <a:pt x="2023" y="49"/>
                                            </a:lnTo>
                                            <a:lnTo>
                                              <a:pt x="2117" y="77"/>
                                            </a:lnTo>
                                            <a:lnTo>
                                              <a:pt x="2210" y="109"/>
                                            </a:lnTo>
                                            <a:lnTo>
                                              <a:pt x="2299" y="147"/>
                                            </a:lnTo>
                                            <a:lnTo>
                                              <a:pt x="2386" y="190"/>
                                            </a:lnTo>
                                            <a:lnTo>
                                              <a:pt x="2469" y="239"/>
                                            </a:lnTo>
                                            <a:lnTo>
                                              <a:pt x="2551" y="291"/>
                                            </a:lnTo>
                                            <a:lnTo>
                                              <a:pt x="2628" y="348"/>
                                            </a:lnTo>
                                            <a:lnTo>
                                              <a:pt x="2701" y="410"/>
                                            </a:lnTo>
                                            <a:lnTo>
                                              <a:pt x="2771" y="475"/>
                                            </a:lnTo>
                                            <a:lnTo>
                                              <a:pt x="2836" y="545"/>
                                            </a:lnTo>
                                            <a:lnTo>
                                              <a:pt x="2898" y="618"/>
                                            </a:lnTo>
                                            <a:lnTo>
                                              <a:pt x="2955" y="695"/>
                                            </a:lnTo>
                                            <a:lnTo>
                                              <a:pt x="3007" y="777"/>
                                            </a:lnTo>
                                            <a:lnTo>
                                              <a:pt x="3056" y="860"/>
                                            </a:lnTo>
                                            <a:lnTo>
                                              <a:pt x="3099" y="947"/>
                                            </a:lnTo>
                                            <a:lnTo>
                                              <a:pt x="3137" y="1036"/>
                                            </a:lnTo>
                                            <a:lnTo>
                                              <a:pt x="3169" y="1129"/>
                                            </a:lnTo>
                                            <a:lnTo>
                                              <a:pt x="3197" y="1223"/>
                                            </a:lnTo>
                                            <a:lnTo>
                                              <a:pt x="3218" y="1321"/>
                                            </a:lnTo>
                                            <a:lnTo>
                                              <a:pt x="3233" y="1420"/>
                                            </a:lnTo>
                                            <a:lnTo>
                                              <a:pt x="3243" y="1521"/>
                                            </a:lnTo>
                                            <a:lnTo>
                                              <a:pt x="3246" y="1623"/>
                                            </a:lnTo>
                                            <a:lnTo>
                                              <a:pt x="3243" y="1725"/>
                                            </a:lnTo>
                                            <a:lnTo>
                                              <a:pt x="3233" y="1826"/>
                                            </a:lnTo>
                                            <a:lnTo>
                                              <a:pt x="3218" y="1926"/>
                                            </a:lnTo>
                                            <a:lnTo>
                                              <a:pt x="3197" y="2023"/>
                                            </a:lnTo>
                                            <a:lnTo>
                                              <a:pt x="3169" y="2117"/>
                                            </a:lnTo>
                                            <a:lnTo>
                                              <a:pt x="3137" y="2210"/>
                                            </a:lnTo>
                                            <a:lnTo>
                                              <a:pt x="3099" y="2299"/>
                                            </a:lnTo>
                                            <a:lnTo>
                                              <a:pt x="3056" y="2386"/>
                                            </a:lnTo>
                                            <a:lnTo>
                                              <a:pt x="3007" y="2470"/>
                                            </a:lnTo>
                                            <a:lnTo>
                                              <a:pt x="2955" y="2551"/>
                                            </a:lnTo>
                                            <a:lnTo>
                                              <a:pt x="2898" y="2628"/>
                                            </a:lnTo>
                                            <a:lnTo>
                                              <a:pt x="2836" y="2701"/>
                                            </a:lnTo>
                                            <a:lnTo>
                                              <a:pt x="2771" y="2771"/>
                                            </a:lnTo>
                                            <a:lnTo>
                                              <a:pt x="2701" y="2836"/>
                                            </a:lnTo>
                                            <a:lnTo>
                                              <a:pt x="2628" y="2898"/>
                                            </a:lnTo>
                                            <a:lnTo>
                                              <a:pt x="2551" y="2955"/>
                                            </a:lnTo>
                                            <a:lnTo>
                                              <a:pt x="2469" y="3008"/>
                                            </a:lnTo>
                                            <a:lnTo>
                                              <a:pt x="2386" y="3056"/>
                                            </a:lnTo>
                                            <a:lnTo>
                                              <a:pt x="2299" y="3099"/>
                                            </a:lnTo>
                                            <a:lnTo>
                                              <a:pt x="2210" y="3137"/>
                                            </a:lnTo>
                                            <a:lnTo>
                                              <a:pt x="2117" y="3169"/>
                                            </a:lnTo>
                                            <a:lnTo>
                                              <a:pt x="2023" y="3197"/>
                                            </a:lnTo>
                                            <a:lnTo>
                                              <a:pt x="1925" y="3218"/>
                                            </a:lnTo>
                                            <a:lnTo>
                                              <a:pt x="1826" y="3233"/>
                                            </a:lnTo>
                                            <a:lnTo>
                                              <a:pt x="1725" y="3243"/>
                                            </a:lnTo>
                                            <a:lnTo>
                                              <a:pt x="1623" y="3246"/>
                                            </a:lnTo>
                                            <a:lnTo>
                                              <a:pt x="1521" y="3243"/>
                                            </a:lnTo>
                                            <a:lnTo>
                                              <a:pt x="1420" y="3233"/>
                                            </a:lnTo>
                                            <a:lnTo>
                                              <a:pt x="1320" y="3218"/>
                                            </a:lnTo>
                                            <a:lnTo>
                                              <a:pt x="1223" y="3197"/>
                                            </a:lnTo>
                                            <a:lnTo>
                                              <a:pt x="1129" y="3169"/>
                                            </a:lnTo>
                                            <a:lnTo>
                                              <a:pt x="1036" y="3137"/>
                                            </a:lnTo>
                                            <a:lnTo>
                                              <a:pt x="947" y="3099"/>
                                            </a:lnTo>
                                            <a:lnTo>
                                              <a:pt x="860" y="3056"/>
                                            </a:lnTo>
                                            <a:lnTo>
                                              <a:pt x="776" y="3008"/>
                                            </a:lnTo>
                                            <a:lnTo>
                                              <a:pt x="695" y="2955"/>
                                            </a:lnTo>
                                            <a:lnTo>
                                              <a:pt x="618" y="2898"/>
                                            </a:lnTo>
                                            <a:lnTo>
                                              <a:pt x="545" y="2836"/>
                                            </a:lnTo>
                                            <a:lnTo>
                                              <a:pt x="475" y="2771"/>
                                            </a:lnTo>
                                            <a:lnTo>
                                              <a:pt x="410" y="2701"/>
                                            </a:lnTo>
                                            <a:lnTo>
                                              <a:pt x="348" y="2628"/>
                                            </a:lnTo>
                                            <a:lnTo>
                                              <a:pt x="291" y="2551"/>
                                            </a:lnTo>
                                            <a:lnTo>
                                              <a:pt x="238" y="2470"/>
                                            </a:lnTo>
                                            <a:lnTo>
                                              <a:pt x="190" y="2386"/>
                                            </a:lnTo>
                                            <a:lnTo>
                                              <a:pt x="147" y="2299"/>
                                            </a:lnTo>
                                            <a:lnTo>
                                              <a:pt x="109" y="2210"/>
                                            </a:lnTo>
                                            <a:lnTo>
                                              <a:pt x="77" y="2117"/>
                                            </a:lnTo>
                                            <a:lnTo>
                                              <a:pt x="49" y="2023"/>
                                            </a:lnTo>
                                            <a:lnTo>
                                              <a:pt x="28" y="1926"/>
                                            </a:lnTo>
                                            <a:lnTo>
                                              <a:pt x="13" y="1826"/>
                                            </a:lnTo>
                                            <a:lnTo>
                                              <a:pt x="3" y="1725"/>
                                            </a:lnTo>
                                            <a:lnTo>
                                              <a:pt x="0" y="1623"/>
                                            </a:lnTo>
                                            <a:lnTo>
                                              <a:pt x="3" y="1521"/>
                                            </a:lnTo>
                                            <a:lnTo>
                                              <a:pt x="13" y="1420"/>
                                            </a:lnTo>
                                            <a:lnTo>
                                              <a:pt x="28" y="1321"/>
                                            </a:lnTo>
                                            <a:lnTo>
                                              <a:pt x="49" y="1223"/>
                                            </a:lnTo>
                                            <a:lnTo>
                                              <a:pt x="77" y="1129"/>
                                            </a:lnTo>
                                            <a:lnTo>
                                              <a:pt x="109" y="1036"/>
                                            </a:lnTo>
                                            <a:lnTo>
                                              <a:pt x="147" y="947"/>
                                            </a:lnTo>
                                            <a:lnTo>
                                              <a:pt x="190" y="860"/>
                                            </a:lnTo>
                                            <a:lnTo>
                                              <a:pt x="238" y="777"/>
                                            </a:lnTo>
                                            <a:lnTo>
                                              <a:pt x="291" y="695"/>
                                            </a:lnTo>
                                            <a:lnTo>
                                              <a:pt x="348" y="618"/>
                                            </a:lnTo>
                                            <a:lnTo>
                                              <a:pt x="410" y="545"/>
                                            </a:lnTo>
                                            <a:lnTo>
                                              <a:pt x="475" y="475"/>
                                            </a:lnTo>
                                            <a:lnTo>
                                              <a:pt x="545" y="410"/>
                                            </a:lnTo>
                                            <a:lnTo>
                                              <a:pt x="618" y="348"/>
                                            </a:lnTo>
                                            <a:lnTo>
                                              <a:pt x="695" y="291"/>
                                            </a:lnTo>
                                            <a:lnTo>
                                              <a:pt x="776" y="239"/>
                                            </a:lnTo>
                                            <a:lnTo>
                                              <a:pt x="860" y="190"/>
                                            </a:lnTo>
                                            <a:lnTo>
                                              <a:pt x="947" y="147"/>
                                            </a:lnTo>
                                            <a:lnTo>
                                              <a:pt x="1036" y="109"/>
                                            </a:lnTo>
                                            <a:lnTo>
                                              <a:pt x="1129" y="77"/>
                                            </a:lnTo>
                                            <a:lnTo>
                                              <a:pt x="1223" y="49"/>
                                            </a:lnTo>
                                            <a:lnTo>
                                              <a:pt x="1320" y="28"/>
                                            </a:lnTo>
                                            <a:lnTo>
                                              <a:pt x="1420" y="13"/>
                                            </a:lnTo>
                                            <a:lnTo>
                                              <a:pt x="1521" y="3"/>
                                            </a:lnTo>
                                            <a:lnTo>
                                              <a:pt x="16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Skills icon symbol part 1" descr="Skills icon symbol part 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9" y="111"/>
                                        <a:ext cx="4" cy="4"/>
                                      </a:xfrm>
                                      <a:custGeom>
                                        <a:avLst/>
                                        <a:gdLst>
                                          <a:gd name="T0" fmla="*/ 35 w 70"/>
                                          <a:gd name="T1" fmla="*/ 0 h 70"/>
                                          <a:gd name="T2" fmla="*/ 49 w 70"/>
                                          <a:gd name="T3" fmla="*/ 2 h 70"/>
                                          <a:gd name="T4" fmla="*/ 60 w 70"/>
                                          <a:gd name="T5" fmla="*/ 10 h 70"/>
                                          <a:gd name="T6" fmla="*/ 67 w 70"/>
                                          <a:gd name="T7" fmla="*/ 21 h 70"/>
                                          <a:gd name="T8" fmla="*/ 70 w 70"/>
                                          <a:gd name="T9" fmla="*/ 35 h 70"/>
                                          <a:gd name="T10" fmla="*/ 67 w 70"/>
                                          <a:gd name="T11" fmla="*/ 48 h 70"/>
                                          <a:gd name="T12" fmla="*/ 60 w 70"/>
                                          <a:gd name="T13" fmla="*/ 60 h 70"/>
                                          <a:gd name="T14" fmla="*/ 49 w 70"/>
                                          <a:gd name="T15" fmla="*/ 67 h 70"/>
                                          <a:gd name="T16" fmla="*/ 35 w 70"/>
                                          <a:gd name="T17" fmla="*/ 70 h 70"/>
                                          <a:gd name="T18" fmla="*/ 21 w 70"/>
                                          <a:gd name="T19" fmla="*/ 67 h 70"/>
                                          <a:gd name="T20" fmla="*/ 10 w 70"/>
                                          <a:gd name="T21" fmla="*/ 60 h 70"/>
                                          <a:gd name="T22" fmla="*/ 3 w 70"/>
                                          <a:gd name="T23" fmla="*/ 48 h 70"/>
                                          <a:gd name="T24" fmla="*/ 0 w 70"/>
                                          <a:gd name="T25" fmla="*/ 35 h 70"/>
                                          <a:gd name="T26" fmla="*/ 3 w 70"/>
                                          <a:gd name="T27" fmla="*/ 21 h 70"/>
                                          <a:gd name="T28" fmla="*/ 10 w 70"/>
                                          <a:gd name="T29" fmla="*/ 10 h 70"/>
                                          <a:gd name="T30" fmla="*/ 21 w 70"/>
                                          <a:gd name="T31" fmla="*/ 2 h 70"/>
                                          <a:gd name="T32" fmla="*/ 35 w 70"/>
                                          <a:gd name="T33" fmla="*/ 0 h 7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70">
                                            <a:moveTo>
                                              <a:pt x="35" y="0"/>
                                            </a:moveTo>
                                            <a:lnTo>
                                              <a:pt x="49" y="2"/>
                                            </a:lnTo>
                                            <a:lnTo>
                                              <a:pt x="60" y="10"/>
                                            </a:lnTo>
                                            <a:lnTo>
                                              <a:pt x="67" y="21"/>
                                            </a:lnTo>
                                            <a:lnTo>
                                              <a:pt x="70" y="35"/>
                                            </a:lnTo>
                                            <a:lnTo>
                                              <a:pt x="67" y="48"/>
                                            </a:lnTo>
                                            <a:lnTo>
                                              <a:pt x="60" y="60"/>
                                            </a:lnTo>
                                            <a:lnTo>
                                              <a:pt x="49" y="67"/>
                                            </a:lnTo>
                                            <a:lnTo>
                                              <a:pt x="35" y="70"/>
                                            </a:lnTo>
                                            <a:lnTo>
                                              <a:pt x="21" y="67"/>
                                            </a:lnTo>
                                            <a:lnTo>
                                              <a:pt x="10" y="60"/>
                                            </a:lnTo>
                                            <a:lnTo>
                                              <a:pt x="3" y="48"/>
                                            </a:lnTo>
                                            <a:lnTo>
                                              <a:pt x="0" y="35"/>
                                            </a:lnTo>
                                            <a:lnTo>
                                              <a:pt x="3" y="21"/>
                                            </a:lnTo>
                                            <a:lnTo>
                                              <a:pt x="10" y="10"/>
                                            </a:lnTo>
                                            <a:lnTo>
                                              <a:pt x="21" y="2"/>
                                            </a:lnTo>
                                            <a:lnTo>
                                              <a:pt x="3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9" name="Skills icon symbol part 2" descr="Skills icon symbol part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9" y="51"/>
                                        <a:ext cx="72" cy="71"/>
                                      </a:xfrm>
                                      <a:custGeom>
                                        <a:avLst/>
                                        <a:gdLst>
                                          <a:gd name="T0" fmla="*/ 424 w 1362"/>
                                          <a:gd name="T1" fmla="*/ 155 h 1356"/>
                                          <a:gd name="T2" fmla="*/ 465 w 1362"/>
                                          <a:gd name="T3" fmla="*/ 229 h 1356"/>
                                          <a:gd name="T4" fmla="*/ 461 w 1362"/>
                                          <a:gd name="T5" fmla="*/ 296 h 1356"/>
                                          <a:gd name="T6" fmla="*/ 417 w 1362"/>
                                          <a:gd name="T7" fmla="*/ 366 h 1356"/>
                                          <a:gd name="T8" fmla="*/ 342 w 1362"/>
                                          <a:gd name="T9" fmla="*/ 439 h 1356"/>
                                          <a:gd name="T10" fmla="*/ 256 w 1362"/>
                                          <a:gd name="T11" fmla="*/ 470 h 1356"/>
                                          <a:gd name="T12" fmla="*/ 188 w 1362"/>
                                          <a:gd name="T13" fmla="*/ 452 h 1356"/>
                                          <a:gd name="T14" fmla="*/ 136 w 1362"/>
                                          <a:gd name="T15" fmla="*/ 416 h 1356"/>
                                          <a:gd name="T16" fmla="*/ 76 w 1362"/>
                                          <a:gd name="T17" fmla="*/ 383 h 1356"/>
                                          <a:gd name="T18" fmla="*/ 121 w 1362"/>
                                          <a:gd name="T19" fmla="*/ 471 h 1356"/>
                                          <a:gd name="T20" fmla="*/ 198 w 1362"/>
                                          <a:gd name="T21" fmla="*/ 534 h 1356"/>
                                          <a:gd name="T22" fmla="*/ 301 w 1362"/>
                                          <a:gd name="T23" fmla="*/ 558 h 1356"/>
                                          <a:gd name="T24" fmla="*/ 415 w 1362"/>
                                          <a:gd name="T25" fmla="*/ 601 h 1356"/>
                                          <a:gd name="T26" fmla="*/ 517 w 1362"/>
                                          <a:gd name="T27" fmla="*/ 681 h 1356"/>
                                          <a:gd name="T28" fmla="*/ 1026 w 1362"/>
                                          <a:gd name="T29" fmla="*/ 1189 h 1356"/>
                                          <a:gd name="T30" fmla="*/ 1113 w 1362"/>
                                          <a:gd name="T31" fmla="*/ 1267 h 1356"/>
                                          <a:gd name="T32" fmla="*/ 1175 w 1362"/>
                                          <a:gd name="T33" fmla="*/ 1288 h 1356"/>
                                          <a:gd name="T34" fmla="*/ 1245 w 1362"/>
                                          <a:gd name="T35" fmla="*/ 1260 h 1356"/>
                                          <a:gd name="T36" fmla="*/ 1282 w 1362"/>
                                          <a:gd name="T37" fmla="*/ 1219 h 1356"/>
                                          <a:gd name="T38" fmla="*/ 1292 w 1362"/>
                                          <a:gd name="T39" fmla="*/ 1156 h 1356"/>
                                          <a:gd name="T40" fmla="*/ 1249 w 1362"/>
                                          <a:gd name="T41" fmla="*/ 1082 h 1356"/>
                                          <a:gd name="T42" fmla="*/ 804 w 1362"/>
                                          <a:gd name="T43" fmla="*/ 635 h 1356"/>
                                          <a:gd name="T44" fmla="*/ 609 w 1362"/>
                                          <a:gd name="T45" fmla="*/ 428 h 1356"/>
                                          <a:gd name="T46" fmla="*/ 570 w 1362"/>
                                          <a:gd name="T47" fmla="*/ 334 h 1356"/>
                                          <a:gd name="T48" fmla="*/ 553 w 1362"/>
                                          <a:gd name="T49" fmla="*/ 228 h 1356"/>
                                          <a:gd name="T50" fmla="*/ 500 w 1362"/>
                                          <a:gd name="T51" fmla="*/ 139 h 1356"/>
                                          <a:gd name="T52" fmla="*/ 412 w 1362"/>
                                          <a:gd name="T53" fmla="*/ 83 h 1356"/>
                                          <a:gd name="T54" fmla="*/ 327 w 1362"/>
                                          <a:gd name="T55" fmla="*/ 0 h 1356"/>
                                          <a:gd name="T56" fmla="*/ 445 w 1362"/>
                                          <a:gd name="T57" fmla="*/ 22 h 1356"/>
                                          <a:gd name="T58" fmla="*/ 541 w 1362"/>
                                          <a:gd name="T59" fmla="*/ 84 h 1356"/>
                                          <a:gd name="T60" fmla="*/ 607 w 1362"/>
                                          <a:gd name="T61" fmla="*/ 179 h 1356"/>
                                          <a:gd name="T62" fmla="*/ 633 w 1362"/>
                                          <a:gd name="T63" fmla="*/ 298 h 1356"/>
                                          <a:gd name="T64" fmla="*/ 652 w 1362"/>
                                          <a:gd name="T65" fmla="*/ 367 h 1356"/>
                                          <a:gd name="T66" fmla="*/ 693 w 1362"/>
                                          <a:gd name="T67" fmla="*/ 426 h 1356"/>
                                          <a:gd name="T68" fmla="*/ 1298 w 1362"/>
                                          <a:gd name="T69" fmla="*/ 1035 h 1356"/>
                                          <a:gd name="T70" fmla="*/ 1353 w 1362"/>
                                          <a:gd name="T71" fmla="*/ 1122 h 1356"/>
                                          <a:gd name="T72" fmla="*/ 1357 w 1362"/>
                                          <a:gd name="T73" fmla="*/ 1211 h 1356"/>
                                          <a:gd name="T74" fmla="*/ 1312 w 1362"/>
                                          <a:gd name="T75" fmla="*/ 1291 h 1356"/>
                                          <a:gd name="T76" fmla="*/ 1231 w 1362"/>
                                          <a:gd name="T77" fmla="*/ 1345 h 1356"/>
                                          <a:gd name="T78" fmla="*/ 1145 w 1362"/>
                                          <a:gd name="T79" fmla="*/ 1353 h 1356"/>
                                          <a:gd name="T80" fmla="*/ 1052 w 1362"/>
                                          <a:gd name="T81" fmla="*/ 1306 h 1356"/>
                                          <a:gd name="T82" fmla="*/ 651 w 1362"/>
                                          <a:gd name="T83" fmla="*/ 914 h 1356"/>
                                          <a:gd name="T84" fmla="*/ 413 w 1362"/>
                                          <a:gd name="T85" fmla="*/ 681 h 1356"/>
                                          <a:gd name="T86" fmla="*/ 323 w 1362"/>
                                          <a:gd name="T87" fmla="*/ 634 h 1356"/>
                                          <a:gd name="T88" fmla="*/ 214 w 1362"/>
                                          <a:gd name="T89" fmla="*/ 611 h 1356"/>
                                          <a:gd name="T90" fmla="*/ 114 w 1362"/>
                                          <a:gd name="T91" fmla="*/ 560 h 1356"/>
                                          <a:gd name="T92" fmla="*/ 41 w 1362"/>
                                          <a:gd name="T93" fmla="*/ 474 h 1356"/>
                                          <a:gd name="T94" fmla="*/ 4 w 1362"/>
                                          <a:gd name="T95" fmla="*/ 366 h 1356"/>
                                          <a:gd name="T96" fmla="*/ 9 w 1362"/>
                                          <a:gd name="T97" fmla="*/ 250 h 1356"/>
                                          <a:gd name="T98" fmla="*/ 121 w 1362"/>
                                          <a:gd name="T99" fmla="*/ 307 h 1356"/>
                                          <a:gd name="T100" fmla="*/ 206 w 1362"/>
                                          <a:gd name="T101" fmla="*/ 385 h 1356"/>
                                          <a:gd name="T102" fmla="*/ 256 w 1362"/>
                                          <a:gd name="T103" fmla="*/ 402 h 1356"/>
                                          <a:gd name="T104" fmla="*/ 306 w 1362"/>
                                          <a:gd name="T105" fmla="*/ 383 h 1356"/>
                                          <a:gd name="T106" fmla="*/ 363 w 1362"/>
                                          <a:gd name="T107" fmla="*/ 325 h 1356"/>
                                          <a:gd name="T108" fmla="*/ 396 w 1362"/>
                                          <a:gd name="T109" fmla="*/ 276 h 1356"/>
                                          <a:gd name="T110" fmla="*/ 397 w 1362"/>
                                          <a:gd name="T111" fmla="*/ 236 h 1356"/>
                                          <a:gd name="T112" fmla="*/ 368 w 1362"/>
                                          <a:gd name="T113" fmla="*/ 192 h 1356"/>
                                          <a:gd name="T114" fmla="*/ 254 w 1362"/>
                                          <a:gd name="T115" fmla="*/ 75 h 1356"/>
                                          <a:gd name="T116" fmla="*/ 287 w 1362"/>
                                          <a:gd name="T117" fmla="*/ 3 h 135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62" h="1356">
                                            <a:moveTo>
                                              <a:pt x="342" y="68"/>
                                            </a:moveTo>
                                            <a:lnTo>
                                              <a:pt x="400" y="128"/>
                                            </a:lnTo>
                                            <a:lnTo>
                                              <a:pt x="424" y="155"/>
                                            </a:lnTo>
                                            <a:lnTo>
                                              <a:pt x="444" y="181"/>
                                            </a:lnTo>
                                            <a:lnTo>
                                              <a:pt x="457" y="205"/>
                                            </a:lnTo>
                                            <a:lnTo>
                                              <a:pt x="465" y="229"/>
                                            </a:lnTo>
                                            <a:lnTo>
                                              <a:pt x="468" y="252"/>
                                            </a:lnTo>
                                            <a:lnTo>
                                              <a:pt x="467" y="274"/>
                                            </a:lnTo>
                                            <a:lnTo>
                                              <a:pt x="461" y="296"/>
                                            </a:lnTo>
                                            <a:lnTo>
                                              <a:pt x="450" y="319"/>
                                            </a:lnTo>
                                            <a:lnTo>
                                              <a:pt x="435" y="341"/>
                                            </a:lnTo>
                                            <a:lnTo>
                                              <a:pt x="417" y="366"/>
                                            </a:lnTo>
                                            <a:lnTo>
                                              <a:pt x="395" y="390"/>
                                            </a:lnTo>
                                            <a:lnTo>
                                              <a:pt x="370" y="416"/>
                                            </a:lnTo>
                                            <a:lnTo>
                                              <a:pt x="342" y="439"/>
                                            </a:lnTo>
                                            <a:lnTo>
                                              <a:pt x="314" y="456"/>
                                            </a:lnTo>
                                            <a:lnTo>
                                              <a:pt x="285" y="466"/>
                                            </a:lnTo>
                                            <a:lnTo>
                                              <a:pt x="256" y="470"/>
                                            </a:lnTo>
                                            <a:lnTo>
                                              <a:pt x="232" y="467"/>
                                            </a:lnTo>
                                            <a:lnTo>
                                              <a:pt x="209" y="461"/>
                                            </a:lnTo>
                                            <a:lnTo>
                                              <a:pt x="188" y="452"/>
                                            </a:lnTo>
                                            <a:lnTo>
                                              <a:pt x="169" y="441"/>
                                            </a:lnTo>
                                            <a:lnTo>
                                              <a:pt x="151" y="429"/>
                                            </a:lnTo>
                                            <a:lnTo>
                                              <a:pt x="136" y="416"/>
                                            </a:lnTo>
                                            <a:lnTo>
                                              <a:pt x="122" y="403"/>
                                            </a:lnTo>
                                            <a:lnTo>
                                              <a:pt x="70" y="352"/>
                                            </a:lnTo>
                                            <a:lnTo>
                                              <a:pt x="76" y="383"/>
                                            </a:lnTo>
                                            <a:lnTo>
                                              <a:pt x="87" y="413"/>
                                            </a:lnTo>
                                            <a:lnTo>
                                              <a:pt x="101" y="442"/>
                                            </a:lnTo>
                                            <a:lnTo>
                                              <a:pt x="121" y="471"/>
                                            </a:lnTo>
                                            <a:lnTo>
                                              <a:pt x="144" y="496"/>
                                            </a:lnTo>
                                            <a:lnTo>
                                              <a:pt x="170" y="517"/>
                                            </a:lnTo>
                                            <a:lnTo>
                                              <a:pt x="198" y="534"/>
                                            </a:lnTo>
                                            <a:lnTo>
                                              <a:pt x="228" y="545"/>
                                            </a:lnTo>
                                            <a:lnTo>
                                              <a:pt x="259" y="552"/>
                                            </a:lnTo>
                                            <a:lnTo>
                                              <a:pt x="301" y="558"/>
                                            </a:lnTo>
                                            <a:lnTo>
                                              <a:pt x="341" y="569"/>
                                            </a:lnTo>
                                            <a:lnTo>
                                              <a:pt x="379" y="583"/>
                                            </a:lnTo>
                                            <a:lnTo>
                                              <a:pt x="415" y="601"/>
                                            </a:lnTo>
                                            <a:lnTo>
                                              <a:pt x="450" y="624"/>
                                            </a:lnTo>
                                            <a:lnTo>
                                              <a:pt x="484" y="650"/>
                                            </a:lnTo>
                                            <a:lnTo>
                                              <a:pt x="517" y="681"/>
                                            </a:lnTo>
                                            <a:lnTo>
                                              <a:pt x="685" y="852"/>
                                            </a:lnTo>
                                            <a:lnTo>
                                              <a:pt x="855" y="1022"/>
                                            </a:lnTo>
                                            <a:lnTo>
                                              <a:pt x="1026" y="1189"/>
                                            </a:lnTo>
                                            <a:lnTo>
                                              <a:pt x="1068" y="1230"/>
                                            </a:lnTo>
                                            <a:lnTo>
                                              <a:pt x="1091" y="1251"/>
                                            </a:lnTo>
                                            <a:lnTo>
                                              <a:pt x="1113" y="1267"/>
                                            </a:lnTo>
                                            <a:lnTo>
                                              <a:pt x="1135" y="1279"/>
                                            </a:lnTo>
                                            <a:lnTo>
                                              <a:pt x="1155" y="1286"/>
                                            </a:lnTo>
                                            <a:lnTo>
                                              <a:pt x="1175" y="1288"/>
                                            </a:lnTo>
                                            <a:lnTo>
                                              <a:pt x="1198" y="1285"/>
                                            </a:lnTo>
                                            <a:lnTo>
                                              <a:pt x="1221" y="1276"/>
                                            </a:lnTo>
                                            <a:lnTo>
                                              <a:pt x="1245" y="1260"/>
                                            </a:lnTo>
                                            <a:lnTo>
                                              <a:pt x="1258" y="1249"/>
                                            </a:lnTo>
                                            <a:lnTo>
                                              <a:pt x="1271" y="1235"/>
                                            </a:lnTo>
                                            <a:lnTo>
                                              <a:pt x="1282" y="1219"/>
                                            </a:lnTo>
                                            <a:lnTo>
                                              <a:pt x="1290" y="1201"/>
                                            </a:lnTo>
                                            <a:lnTo>
                                              <a:pt x="1294" y="1180"/>
                                            </a:lnTo>
                                            <a:lnTo>
                                              <a:pt x="1292" y="1156"/>
                                            </a:lnTo>
                                            <a:lnTo>
                                              <a:pt x="1284" y="1131"/>
                                            </a:lnTo>
                                            <a:lnTo>
                                              <a:pt x="1270" y="1106"/>
                                            </a:lnTo>
                                            <a:lnTo>
                                              <a:pt x="1249" y="1082"/>
                                            </a:lnTo>
                                            <a:lnTo>
                                              <a:pt x="1108" y="939"/>
                                            </a:lnTo>
                                            <a:lnTo>
                                              <a:pt x="965" y="796"/>
                                            </a:lnTo>
                                            <a:lnTo>
                                              <a:pt x="804" y="635"/>
                                            </a:lnTo>
                                            <a:lnTo>
                                              <a:pt x="645" y="473"/>
                                            </a:lnTo>
                                            <a:lnTo>
                                              <a:pt x="627" y="453"/>
                                            </a:lnTo>
                                            <a:lnTo>
                                              <a:pt x="609" y="428"/>
                                            </a:lnTo>
                                            <a:lnTo>
                                              <a:pt x="593" y="400"/>
                                            </a:lnTo>
                                            <a:lnTo>
                                              <a:pt x="579" y="369"/>
                                            </a:lnTo>
                                            <a:lnTo>
                                              <a:pt x="570" y="334"/>
                                            </a:lnTo>
                                            <a:lnTo>
                                              <a:pt x="566" y="300"/>
                                            </a:lnTo>
                                            <a:lnTo>
                                              <a:pt x="562" y="263"/>
                                            </a:lnTo>
                                            <a:lnTo>
                                              <a:pt x="553" y="228"/>
                                            </a:lnTo>
                                            <a:lnTo>
                                              <a:pt x="540" y="195"/>
                                            </a:lnTo>
                                            <a:lnTo>
                                              <a:pt x="522" y="165"/>
                                            </a:lnTo>
                                            <a:lnTo>
                                              <a:pt x="500" y="139"/>
                                            </a:lnTo>
                                            <a:lnTo>
                                              <a:pt x="474" y="116"/>
                                            </a:lnTo>
                                            <a:lnTo>
                                              <a:pt x="445" y="97"/>
                                            </a:lnTo>
                                            <a:lnTo>
                                              <a:pt x="412" y="83"/>
                                            </a:lnTo>
                                            <a:lnTo>
                                              <a:pt x="378" y="73"/>
                                            </a:lnTo>
                                            <a:lnTo>
                                              <a:pt x="342" y="68"/>
                                            </a:lnTo>
                                            <a:close/>
                                            <a:moveTo>
                                              <a:pt x="327" y="0"/>
                                            </a:moveTo>
                                            <a:lnTo>
                                              <a:pt x="368" y="3"/>
                                            </a:lnTo>
                                            <a:lnTo>
                                              <a:pt x="407" y="10"/>
                                            </a:lnTo>
                                            <a:lnTo>
                                              <a:pt x="445" y="22"/>
                                            </a:lnTo>
                                            <a:lnTo>
                                              <a:pt x="480" y="39"/>
                                            </a:lnTo>
                                            <a:lnTo>
                                              <a:pt x="512" y="60"/>
                                            </a:lnTo>
                                            <a:lnTo>
                                              <a:pt x="541" y="84"/>
                                            </a:lnTo>
                                            <a:lnTo>
                                              <a:pt x="567" y="112"/>
                                            </a:lnTo>
                                            <a:lnTo>
                                              <a:pt x="589" y="144"/>
                                            </a:lnTo>
                                            <a:lnTo>
                                              <a:pt x="607" y="179"/>
                                            </a:lnTo>
                                            <a:lnTo>
                                              <a:pt x="620" y="216"/>
                                            </a:lnTo>
                                            <a:lnTo>
                                              <a:pt x="629" y="256"/>
                                            </a:lnTo>
                                            <a:lnTo>
                                              <a:pt x="633" y="298"/>
                                            </a:lnTo>
                                            <a:lnTo>
                                              <a:pt x="636" y="321"/>
                                            </a:lnTo>
                                            <a:lnTo>
                                              <a:pt x="642" y="343"/>
                                            </a:lnTo>
                                            <a:lnTo>
                                              <a:pt x="652" y="367"/>
                                            </a:lnTo>
                                            <a:lnTo>
                                              <a:pt x="664" y="389"/>
                                            </a:lnTo>
                                            <a:lnTo>
                                              <a:pt x="678" y="409"/>
                                            </a:lnTo>
                                            <a:lnTo>
                                              <a:pt x="693" y="426"/>
                                            </a:lnTo>
                                            <a:lnTo>
                                              <a:pt x="894" y="629"/>
                                            </a:lnTo>
                                            <a:lnTo>
                                              <a:pt x="1097" y="831"/>
                                            </a:lnTo>
                                            <a:lnTo>
                                              <a:pt x="1298" y="1035"/>
                                            </a:lnTo>
                                            <a:lnTo>
                                              <a:pt x="1322" y="1063"/>
                                            </a:lnTo>
                                            <a:lnTo>
                                              <a:pt x="1341" y="1092"/>
                                            </a:lnTo>
                                            <a:lnTo>
                                              <a:pt x="1353" y="1122"/>
                                            </a:lnTo>
                                            <a:lnTo>
                                              <a:pt x="1360" y="1152"/>
                                            </a:lnTo>
                                            <a:lnTo>
                                              <a:pt x="1362" y="1182"/>
                                            </a:lnTo>
                                            <a:lnTo>
                                              <a:pt x="1357" y="1211"/>
                                            </a:lnTo>
                                            <a:lnTo>
                                              <a:pt x="1348" y="1239"/>
                                            </a:lnTo>
                                            <a:lnTo>
                                              <a:pt x="1332" y="1265"/>
                                            </a:lnTo>
                                            <a:lnTo>
                                              <a:pt x="1312" y="1291"/>
                                            </a:lnTo>
                                            <a:lnTo>
                                              <a:pt x="1286" y="1314"/>
                                            </a:lnTo>
                                            <a:lnTo>
                                              <a:pt x="1259" y="1332"/>
                                            </a:lnTo>
                                            <a:lnTo>
                                              <a:pt x="1231" y="1345"/>
                                            </a:lnTo>
                                            <a:lnTo>
                                              <a:pt x="1203" y="1353"/>
                                            </a:lnTo>
                                            <a:lnTo>
                                              <a:pt x="1175" y="1356"/>
                                            </a:lnTo>
                                            <a:lnTo>
                                              <a:pt x="1145" y="1353"/>
                                            </a:lnTo>
                                            <a:lnTo>
                                              <a:pt x="1114" y="1343"/>
                                            </a:lnTo>
                                            <a:lnTo>
                                              <a:pt x="1083" y="1328"/>
                                            </a:lnTo>
                                            <a:lnTo>
                                              <a:pt x="1052" y="1306"/>
                                            </a:lnTo>
                                            <a:lnTo>
                                              <a:pt x="1020" y="1278"/>
                                            </a:lnTo>
                                            <a:lnTo>
                                              <a:pt x="835" y="1097"/>
                                            </a:lnTo>
                                            <a:lnTo>
                                              <a:pt x="651" y="914"/>
                                            </a:lnTo>
                                            <a:lnTo>
                                              <a:pt x="468" y="729"/>
                                            </a:lnTo>
                                            <a:lnTo>
                                              <a:pt x="442" y="703"/>
                                            </a:lnTo>
                                            <a:lnTo>
                                              <a:pt x="413" y="681"/>
                                            </a:lnTo>
                                            <a:lnTo>
                                              <a:pt x="385" y="662"/>
                                            </a:lnTo>
                                            <a:lnTo>
                                              <a:pt x="355" y="646"/>
                                            </a:lnTo>
                                            <a:lnTo>
                                              <a:pt x="323" y="634"/>
                                            </a:lnTo>
                                            <a:lnTo>
                                              <a:pt x="289" y="625"/>
                                            </a:lnTo>
                                            <a:lnTo>
                                              <a:pt x="252" y="619"/>
                                            </a:lnTo>
                                            <a:lnTo>
                                              <a:pt x="214" y="611"/>
                                            </a:lnTo>
                                            <a:lnTo>
                                              <a:pt x="178" y="599"/>
                                            </a:lnTo>
                                            <a:lnTo>
                                              <a:pt x="145" y="581"/>
                                            </a:lnTo>
                                            <a:lnTo>
                                              <a:pt x="114" y="560"/>
                                            </a:lnTo>
                                            <a:lnTo>
                                              <a:pt x="86" y="534"/>
                                            </a:lnTo>
                                            <a:lnTo>
                                              <a:pt x="62" y="505"/>
                                            </a:lnTo>
                                            <a:lnTo>
                                              <a:pt x="41" y="474"/>
                                            </a:lnTo>
                                            <a:lnTo>
                                              <a:pt x="24" y="440"/>
                                            </a:lnTo>
                                            <a:lnTo>
                                              <a:pt x="12" y="404"/>
                                            </a:lnTo>
                                            <a:lnTo>
                                              <a:pt x="4" y="366"/>
                                            </a:lnTo>
                                            <a:lnTo>
                                              <a:pt x="0" y="327"/>
                                            </a:lnTo>
                                            <a:lnTo>
                                              <a:pt x="2" y="289"/>
                                            </a:lnTo>
                                            <a:lnTo>
                                              <a:pt x="9" y="250"/>
                                            </a:lnTo>
                                            <a:lnTo>
                                              <a:pt x="22" y="212"/>
                                            </a:lnTo>
                                            <a:lnTo>
                                              <a:pt x="72" y="260"/>
                                            </a:lnTo>
                                            <a:lnTo>
                                              <a:pt x="121" y="307"/>
                                            </a:lnTo>
                                            <a:lnTo>
                                              <a:pt x="169" y="353"/>
                                            </a:lnTo>
                                            <a:lnTo>
                                              <a:pt x="188" y="371"/>
                                            </a:lnTo>
                                            <a:lnTo>
                                              <a:pt x="206" y="385"/>
                                            </a:lnTo>
                                            <a:lnTo>
                                              <a:pt x="223" y="394"/>
                                            </a:lnTo>
                                            <a:lnTo>
                                              <a:pt x="240" y="400"/>
                                            </a:lnTo>
                                            <a:lnTo>
                                              <a:pt x="256" y="402"/>
                                            </a:lnTo>
                                            <a:lnTo>
                                              <a:pt x="272" y="400"/>
                                            </a:lnTo>
                                            <a:lnTo>
                                              <a:pt x="289" y="393"/>
                                            </a:lnTo>
                                            <a:lnTo>
                                              <a:pt x="306" y="383"/>
                                            </a:lnTo>
                                            <a:lnTo>
                                              <a:pt x="323" y="368"/>
                                            </a:lnTo>
                                            <a:lnTo>
                                              <a:pt x="345" y="344"/>
                                            </a:lnTo>
                                            <a:lnTo>
                                              <a:pt x="363" y="325"/>
                                            </a:lnTo>
                                            <a:lnTo>
                                              <a:pt x="378" y="307"/>
                                            </a:lnTo>
                                            <a:lnTo>
                                              <a:pt x="389" y="291"/>
                                            </a:lnTo>
                                            <a:lnTo>
                                              <a:pt x="396" y="276"/>
                                            </a:lnTo>
                                            <a:lnTo>
                                              <a:pt x="400" y="263"/>
                                            </a:lnTo>
                                            <a:lnTo>
                                              <a:pt x="400" y="249"/>
                                            </a:lnTo>
                                            <a:lnTo>
                                              <a:pt x="397" y="236"/>
                                            </a:lnTo>
                                            <a:lnTo>
                                              <a:pt x="391" y="222"/>
                                            </a:lnTo>
                                            <a:lnTo>
                                              <a:pt x="381" y="208"/>
                                            </a:lnTo>
                                            <a:lnTo>
                                              <a:pt x="368" y="192"/>
                                            </a:lnTo>
                                            <a:lnTo>
                                              <a:pt x="352" y="175"/>
                                            </a:lnTo>
                                            <a:lnTo>
                                              <a:pt x="303" y="125"/>
                                            </a:lnTo>
                                            <a:lnTo>
                                              <a:pt x="254" y="75"/>
                                            </a:lnTo>
                                            <a:lnTo>
                                              <a:pt x="204" y="23"/>
                                            </a:lnTo>
                                            <a:lnTo>
                                              <a:pt x="246" y="10"/>
                                            </a:lnTo>
                                            <a:lnTo>
                                              <a:pt x="287" y="3"/>
                                            </a:lnTo>
                                            <a:lnTo>
                                              <a:pt x="3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0" name="Skills icon symbol part 3" descr="Skills icon symbol part 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" y="49"/>
                                        <a:ext cx="34" cy="34"/>
                                      </a:xfrm>
                                      <a:custGeom>
                                        <a:avLst/>
                                        <a:gdLst>
                                          <a:gd name="T0" fmla="*/ 480 w 640"/>
                                          <a:gd name="T1" fmla="*/ 3 h 662"/>
                                          <a:gd name="T2" fmla="*/ 536 w 640"/>
                                          <a:gd name="T3" fmla="*/ 22 h 662"/>
                                          <a:gd name="T4" fmla="*/ 586 w 640"/>
                                          <a:gd name="T5" fmla="*/ 58 h 662"/>
                                          <a:gd name="T6" fmla="*/ 621 w 640"/>
                                          <a:gd name="T7" fmla="*/ 104 h 662"/>
                                          <a:gd name="T8" fmla="*/ 638 w 640"/>
                                          <a:gd name="T9" fmla="*/ 156 h 662"/>
                                          <a:gd name="T10" fmla="*/ 638 w 640"/>
                                          <a:gd name="T11" fmla="*/ 211 h 662"/>
                                          <a:gd name="T12" fmla="*/ 622 w 640"/>
                                          <a:gd name="T13" fmla="*/ 266 h 662"/>
                                          <a:gd name="T14" fmla="*/ 588 w 640"/>
                                          <a:gd name="T15" fmla="*/ 316 h 662"/>
                                          <a:gd name="T16" fmla="*/ 561 w 640"/>
                                          <a:gd name="T17" fmla="*/ 344 h 662"/>
                                          <a:gd name="T18" fmla="*/ 526 w 640"/>
                                          <a:gd name="T19" fmla="*/ 380 h 662"/>
                                          <a:gd name="T20" fmla="*/ 485 w 640"/>
                                          <a:gd name="T21" fmla="*/ 422 h 662"/>
                                          <a:gd name="T22" fmla="*/ 441 w 640"/>
                                          <a:gd name="T23" fmla="*/ 466 h 662"/>
                                          <a:gd name="T24" fmla="*/ 395 w 640"/>
                                          <a:gd name="T25" fmla="*/ 510 h 662"/>
                                          <a:gd name="T26" fmla="*/ 351 w 640"/>
                                          <a:gd name="T27" fmla="*/ 553 h 662"/>
                                          <a:gd name="T28" fmla="*/ 311 w 640"/>
                                          <a:gd name="T29" fmla="*/ 591 h 662"/>
                                          <a:gd name="T30" fmla="*/ 277 w 640"/>
                                          <a:gd name="T31" fmla="*/ 624 h 662"/>
                                          <a:gd name="T32" fmla="*/ 252 w 640"/>
                                          <a:gd name="T33" fmla="*/ 647 h 662"/>
                                          <a:gd name="T34" fmla="*/ 239 w 640"/>
                                          <a:gd name="T35" fmla="*/ 660 h 662"/>
                                          <a:gd name="T36" fmla="*/ 182 w 640"/>
                                          <a:gd name="T37" fmla="*/ 610 h 662"/>
                                          <a:gd name="T38" fmla="*/ 189 w 640"/>
                                          <a:gd name="T39" fmla="*/ 604 h 662"/>
                                          <a:gd name="T40" fmla="*/ 208 w 640"/>
                                          <a:gd name="T41" fmla="*/ 585 h 662"/>
                                          <a:gd name="T42" fmla="*/ 239 w 640"/>
                                          <a:gd name="T43" fmla="*/ 557 h 662"/>
                                          <a:gd name="T44" fmla="*/ 276 w 640"/>
                                          <a:gd name="T45" fmla="*/ 521 h 662"/>
                                          <a:gd name="T46" fmla="*/ 318 w 640"/>
                                          <a:gd name="T47" fmla="*/ 481 h 662"/>
                                          <a:gd name="T48" fmla="*/ 363 w 640"/>
                                          <a:gd name="T49" fmla="*/ 437 h 662"/>
                                          <a:gd name="T50" fmla="*/ 408 w 640"/>
                                          <a:gd name="T51" fmla="*/ 392 h 662"/>
                                          <a:gd name="T52" fmla="*/ 451 w 640"/>
                                          <a:gd name="T53" fmla="*/ 349 h 662"/>
                                          <a:gd name="T54" fmla="*/ 489 w 640"/>
                                          <a:gd name="T55" fmla="*/ 311 h 662"/>
                                          <a:gd name="T56" fmla="*/ 520 w 640"/>
                                          <a:gd name="T57" fmla="*/ 279 h 662"/>
                                          <a:gd name="T58" fmla="*/ 549 w 640"/>
                                          <a:gd name="T59" fmla="*/ 244 h 662"/>
                                          <a:gd name="T60" fmla="*/ 565 w 640"/>
                                          <a:gd name="T61" fmla="*/ 198 h 662"/>
                                          <a:gd name="T62" fmla="*/ 560 w 640"/>
                                          <a:gd name="T63" fmla="*/ 152 h 662"/>
                                          <a:gd name="T64" fmla="*/ 534 w 640"/>
                                          <a:gd name="T65" fmla="*/ 112 h 662"/>
                                          <a:gd name="T66" fmla="*/ 503 w 640"/>
                                          <a:gd name="T67" fmla="*/ 89 h 662"/>
                                          <a:gd name="T68" fmla="*/ 466 w 640"/>
                                          <a:gd name="T69" fmla="*/ 76 h 662"/>
                                          <a:gd name="T70" fmla="*/ 428 w 640"/>
                                          <a:gd name="T71" fmla="*/ 75 h 662"/>
                                          <a:gd name="T72" fmla="*/ 391 w 640"/>
                                          <a:gd name="T73" fmla="*/ 90 h 662"/>
                                          <a:gd name="T74" fmla="*/ 360 w 640"/>
                                          <a:gd name="T75" fmla="*/ 119 h 662"/>
                                          <a:gd name="T76" fmla="*/ 325 w 640"/>
                                          <a:gd name="T77" fmla="*/ 158 h 662"/>
                                          <a:gd name="T78" fmla="*/ 284 w 640"/>
                                          <a:gd name="T79" fmla="*/ 206 h 662"/>
                                          <a:gd name="T80" fmla="*/ 239 w 640"/>
                                          <a:gd name="T81" fmla="*/ 260 h 662"/>
                                          <a:gd name="T82" fmla="*/ 193 w 640"/>
                                          <a:gd name="T83" fmla="*/ 315 h 662"/>
                                          <a:gd name="T84" fmla="*/ 150 w 640"/>
                                          <a:gd name="T85" fmla="*/ 369 h 662"/>
                                          <a:gd name="T86" fmla="*/ 112 w 640"/>
                                          <a:gd name="T87" fmla="*/ 417 h 662"/>
                                          <a:gd name="T88" fmla="*/ 82 w 640"/>
                                          <a:gd name="T89" fmla="*/ 454 h 662"/>
                                          <a:gd name="T90" fmla="*/ 61 w 640"/>
                                          <a:gd name="T91" fmla="*/ 478 h 662"/>
                                          <a:gd name="T92" fmla="*/ 7 w 640"/>
                                          <a:gd name="T93" fmla="*/ 416 h 662"/>
                                          <a:gd name="T94" fmla="*/ 30 w 640"/>
                                          <a:gd name="T95" fmla="*/ 388 h 662"/>
                                          <a:gd name="T96" fmla="*/ 61 w 640"/>
                                          <a:gd name="T97" fmla="*/ 350 h 662"/>
                                          <a:gd name="T98" fmla="*/ 100 w 640"/>
                                          <a:gd name="T99" fmla="*/ 305 h 662"/>
                                          <a:gd name="T100" fmla="*/ 142 w 640"/>
                                          <a:gd name="T101" fmla="*/ 254 h 662"/>
                                          <a:gd name="T102" fmla="*/ 186 w 640"/>
                                          <a:gd name="T103" fmla="*/ 201 h 662"/>
                                          <a:gd name="T104" fmla="*/ 230 w 640"/>
                                          <a:gd name="T105" fmla="*/ 151 h 662"/>
                                          <a:gd name="T106" fmla="*/ 271 w 640"/>
                                          <a:gd name="T107" fmla="*/ 104 h 662"/>
                                          <a:gd name="T108" fmla="*/ 307 w 640"/>
                                          <a:gd name="T109" fmla="*/ 66 h 662"/>
                                          <a:gd name="T110" fmla="*/ 344 w 640"/>
                                          <a:gd name="T111" fmla="*/ 32 h 662"/>
                                          <a:gd name="T112" fmla="*/ 395 w 640"/>
                                          <a:gd name="T113" fmla="*/ 7 h 662"/>
                                          <a:gd name="T114" fmla="*/ 451 w 640"/>
                                          <a:gd name="T115" fmla="*/ 0 h 66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40" h="662">
                                            <a:moveTo>
                                              <a:pt x="451" y="0"/>
                                            </a:moveTo>
                                            <a:lnTo>
                                              <a:pt x="480" y="3"/>
                                            </a:lnTo>
                                            <a:lnTo>
                                              <a:pt x="508" y="10"/>
                                            </a:lnTo>
                                            <a:lnTo>
                                              <a:pt x="536" y="22"/>
                                            </a:lnTo>
                                            <a:lnTo>
                                              <a:pt x="562" y="38"/>
                                            </a:lnTo>
                                            <a:lnTo>
                                              <a:pt x="586" y="58"/>
                                            </a:lnTo>
                                            <a:lnTo>
                                              <a:pt x="606" y="80"/>
                                            </a:lnTo>
                                            <a:lnTo>
                                              <a:pt x="621" y="104"/>
                                            </a:lnTo>
                                            <a:lnTo>
                                              <a:pt x="631" y="129"/>
                                            </a:lnTo>
                                            <a:lnTo>
                                              <a:pt x="638" y="156"/>
                                            </a:lnTo>
                                            <a:lnTo>
                                              <a:pt x="640" y="183"/>
                                            </a:lnTo>
                                            <a:lnTo>
                                              <a:pt x="638" y="211"/>
                                            </a:lnTo>
                                            <a:lnTo>
                                              <a:pt x="632" y="239"/>
                                            </a:lnTo>
                                            <a:lnTo>
                                              <a:pt x="622" y="266"/>
                                            </a:lnTo>
                                            <a:lnTo>
                                              <a:pt x="607" y="291"/>
                                            </a:lnTo>
                                            <a:lnTo>
                                              <a:pt x="588" y="316"/>
                                            </a:lnTo>
                                            <a:lnTo>
                                              <a:pt x="576" y="329"/>
                                            </a:lnTo>
                                            <a:lnTo>
                                              <a:pt x="561" y="344"/>
                                            </a:lnTo>
                                            <a:lnTo>
                                              <a:pt x="545" y="361"/>
                                            </a:lnTo>
                                            <a:lnTo>
                                              <a:pt x="526" y="380"/>
                                            </a:lnTo>
                                            <a:lnTo>
                                              <a:pt x="506" y="401"/>
                                            </a:lnTo>
                                            <a:lnTo>
                                              <a:pt x="485" y="422"/>
                                            </a:lnTo>
                                            <a:lnTo>
                                              <a:pt x="463" y="444"/>
                                            </a:lnTo>
                                            <a:lnTo>
                                              <a:pt x="441" y="466"/>
                                            </a:lnTo>
                                            <a:lnTo>
                                              <a:pt x="418" y="488"/>
                                            </a:lnTo>
                                            <a:lnTo>
                                              <a:pt x="395" y="510"/>
                                            </a:lnTo>
                                            <a:lnTo>
                                              <a:pt x="373" y="532"/>
                                            </a:lnTo>
                                            <a:lnTo>
                                              <a:pt x="351" y="553"/>
                                            </a:lnTo>
                                            <a:lnTo>
                                              <a:pt x="330" y="573"/>
                                            </a:lnTo>
                                            <a:lnTo>
                                              <a:pt x="311" y="591"/>
                                            </a:lnTo>
                                            <a:lnTo>
                                              <a:pt x="293" y="608"/>
                                            </a:lnTo>
                                            <a:lnTo>
                                              <a:pt x="277" y="624"/>
                                            </a:lnTo>
                                            <a:lnTo>
                                              <a:pt x="263" y="637"/>
                                            </a:lnTo>
                                            <a:lnTo>
                                              <a:pt x="252" y="647"/>
                                            </a:lnTo>
                                            <a:lnTo>
                                              <a:pt x="244" y="655"/>
                                            </a:lnTo>
                                            <a:lnTo>
                                              <a:pt x="239" y="660"/>
                                            </a:lnTo>
                                            <a:lnTo>
                                              <a:pt x="237" y="662"/>
                                            </a:lnTo>
                                            <a:lnTo>
                                              <a:pt x="182" y="610"/>
                                            </a:lnTo>
                                            <a:lnTo>
                                              <a:pt x="183" y="609"/>
                                            </a:lnTo>
                                            <a:lnTo>
                                              <a:pt x="189" y="604"/>
                                            </a:lnTo>
                                            <a:lnTo>
                                              <a:pt x="197" y="596"/>
                                            </a:lnTo>
                                            <a:lnTo>
                                              <a:pt x="208" y="585"/>
                                            </a:lnTo>
                                            <a:lnTo>
                                              <a:pt x="222" y="572"/>
                                            </a:lnTo>
                                            <a:lnTo>
                                              <a:pt x="239" y="557"/>
                                            </a:lnTo>
                                            <a:lnTo>
                                              <a:pt x="256" y="540"/>
                                            </a:lnTo>
                                            <a:lnTo>
                                              <a:pt x="276" y="521"/>
                                            </a:lnTo>
                                            <a:lnTo>
                                              <a:pt x="296" y="501"/>
                                            </a:lnTo>
                                            <a:lnTo>
                                              <a:pt x="318" y="481"/>
                                            </a:lnTo>
                                            <a:lnTo>
                                              <a:pt x="340" y="459"/>
                                            </a:lnTo>
                                            <a:lnTo>
                                              <a:pt x="363" y="437"/>
                                            </a:lnTo>
                                            <a:lnTo>
                                              <a:pt x="386" y="415"/>
                                            </a:lnTo>
                                            <a:lnTo>
                                              <a:pt x="408" y="392"/>
                                            </a:lnTo>
                                            <a:lnTo>
                                              <a:pt x="430" y="370"/>
                                            </a:lnTo>
                                            <a:lnTo>
                                              <a:pt x="451" y="349"/>
                                            </a:lnTo>
                                            <a:lnTo>
                                              <a:pt x="471" y="330"/>
                                            </a:lnTo>
                                            <a:lnTo>
                                              <a:pt x="489" y="311"/>
                                            </a:lnTo>
                                            <a:lnTo>
                                              <a:pt x="506" y="294"/>
                                            </a:lnTo>
                                            <a:lnTo>
                                              <a:pt x="520" y="279"/>
                                            </a:lnTo>
                                            <a:lnTo>
                                              <a:pt x="532" y="265"/>
                                            </a:lnTo>
                                            <a:lnTo>
                                              <a:pt x="549" y="244"/>
                                            </a:lnTo>
                                            <a:lnTo>
                                              <a:pt x="560" y="221"/>
                                            </a:lnTo>
                                            <a:lnTo>
                                              <a:pt x="565" y="198"/>
                                            </a:lnTo>
                                            <a:lnTo>
                                              <a:pt x="565" y="174"/>
                                            </a:lnTo>
                                            <a:lnTo>
                                              <a:pt x="560" y="152"/>
                                            </a:lnTo>
                                            <a:lnTo>
                                              <a:pt x="550" y="131"/>
                                            </a:lnTo>
                                            <a:lnTo>
                                              <a:pt x="534" y="112"/>
                                            </a:lnTo>
                                            <a:lnTo>
                                              <a:pt x="519" y="99"/>
                                            </a:lnTo>
                                            <a:lnTo>
                                              <a:pt x="503" y="89"/>
                                            </a:lnTo>
                                            <a:lnTo>
                                              <a:pt x="485" y="81"/>
                                            </a:lnTo>
                                            <a:lnTo>
                                              <a:pt x="466" y="76"/>
                                            </a:lnTo>
                                            <a:lnTo>
                                              <a:pt x="447" y="74"/>
                                            </a:lnTo>
                                            <a:lnTo>
                                              <a:pt x="428" y="75"/>
                                            </a:lnTo>
                                            <a:lnTo>
                                              <a:pt x="409" y="81"/>
                                            </a:lnTo>
                                            <a:lnTo>
                                              <a:pt x="391" y="90"/>
                                            </a:lnTo>
                                            <a:lnTo>
                                              <a:pt x="374" y="104"/>
                                            </a:lnTo>
                                            <a:lnTo>
                                              <a:pt x="360" y="119"/>
                                            </a:lnTo>
                                            <a:lnTo>
                                              <a:pt x="343" y="137"/>
                                            </a:lnTo>
                                            <a:lnTo>
                                              <a:pt x="325" y="158"/>
                                            </a:lnTo>
                                            <a:lnTo>
                                              <a:pt x="305" y="181"/>
                                            </a:lnTo>
                                            <a:lnTo>
                                              <a:pt x="284" y="206"/>
                                            </a:lnTo>
                                            <a:lnTo>
                                              <a:pt x="262" y="233"/>
                                            </a:lnTo>
                                            <a:lnTo>
                                              <a:pt x="239" y="260"/>
                                            </a:lnTo>
                                            <a:lnTo>
                                              <a:pt x="216" y="288"/>
                                            </a:lnTo>
                                            <a:lnTo>
                                              <a:pt x="193" y="315"/>
                                            </a:lnTo>
                                            <a:lnTo>
                                              <a:pt x="171" y="342"/>
                                            </a:lnTo>
                                            <a:lnTo>
                                              <a:pt x="150" y="369"/>
                                            </a:lnTo>
                                            <a:lnTo>
                                              <a:pt x="130" y="393"/>
                                            </a:lnTo>
                                            <a:lnTo>
                                              <a:pt x="112" y="417"/>
                                            </a:lnTo>
                                            <a:lnTo>
                                              <a:pt x="96" y="437"/>
                                            </a:lnTo>
                                            <a:lnTo>
                                              <a:pt x="82" y="454"/>
                                            </a:lnTo>
                                            <a:lnTo>
                                              <a:pt x="70" y="468"/>
                                            </a:lnTo>
                                            <a:lnTo>
                                              <a:pt x="61" y="478"/>
                                            </a:lnTo>
                                            <a:lnTo>
                                              <a:pt x="0" y="424"/>
                                            </a:lnTo>
                                            <a:lnTo>
                                              <a:pt x="7" y="416"/>
                                            </a:lnTo>
                                            <a:lnTo>
                                              <a:pt x="17" y="404"/>
                                            </a:lnTo>
                                            <a:lnTo>
                                              <a:pt x="30" y="388"/>
                                            </a:lnTo>
                                            <a:lnTo>
                                              <a:pt x="45" y="370"/>
                                            </a:lnTo>
                                            <a:lnTo>
                                              <a:pt x="61" y="350"/>
                                            </a:lnTo>
                                            <a:lnTo>
                                              <a:pt x="80" y="328"/>
                                            </a:lnTo>
                                            <a:lnTo>
                                              <a:pt x="100" y="305"/>
                                            </a:lnTo>
                                            <a:lnTo>
                                              <a:pt x="120" y="280"/>
                                            </a:lnTo>
                                            <a:lnTo>
                                              <a:pt x="142" y="254"/>
                                            </a:lnTo>
                                            <a:lnTo>
                                              <a:pt x="164" y="228"/>
                                            </a:lnTo>
                                            <a:lnTo>
                                              <a:pt x="186" y="201"/>
                                            </a:lnTo>
                                            <a:lnTo>
                                              <a:pt x="208" y="176"/>
                                            </a:lnTo>
                                            <a:lnTo>
                                              <a:pt x="230" y="151"/>
                                            </a:lnTo>
                                            <a:lnTo>
                                              <a:pt x="252" y="127"/>
                                            </a:lnTo>
                                            <a:lnTo>
                                              <a:pt x="271" y="104"/>
                                            </a:lnTo>
                                            <a:lnTo>
                                              <a:pt x="290" y="84"/>
                                            </a:lnTo>
                                            <a:lnTo>
                                              <a:pt x="307" y="66"/>
                                            </a:lnTo>
                                            <a:lnTo>
                                              <a:pt x="321" y="51"/>
                                            </a:lnTo>
                                            <a:lnTo>
                                              <a:pt x="344" y="32"/>
                                            </a:lnTo>
                                            <a:lnTo>
                                              <a:pt x="369" y="17"/>
                                            </a:lnTo>
                                            <a:lnTo>
                                              <a:pt x="395" y="7"/>
                                            </a:lnTo>
                                            <a:lnTo>
                                              <a:pt x="423" y="1"/>
                                            </a:lnTo>
                                            <a:lnTo>
                                              <a:pt x="45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Skills icon symbol part 4" descr="Skills icon symbol part 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2" y="93"/>
                                        <a:ext cx="30" cy="32"/>
                                      </a:xfrm>
                                      <a:custGeom>
                                        <a:avLst/>
                                        <a:gdLst>
                                          <a:gd name="T0" fmla="*/ 424 w 578"/>
                                          <a:gd name="T1" fmla="*/ 58 h 601"/>
                                          <a:gd name="T2" fmla="*/ 222 w 578"/>
                                          <a:gd name="T3" fmla="*/ 284 h 601"/>
                                          <a:gd name="T4" fmla="*/ 182 w 578"/>
                                          <a:gd name="T5" fmla="*/ 307 h 601"/>
                                          <a:gd name="T6" fmla="*/ 147 w 578"/>
                                          <a:gd name="T7" fmla="*/ 346 h 601"/>
                                          <a:gd name="T8" fmla="*/ 119 w 578"/>
                                          <a:gd name="T9" fmla="*/ 394 h 601"/>
                                          <a:gd name="T10" fmla="*/ 96 w 578"/>
                                          <a:gd name="T11" fmla="*/ 446 h 601"/>
                                          <a:gd name="T12" fmla="*/ 79 w 578"/>
                                          <a:gd name="T13" fmla="*/ 494 h 601"/>
                                          <a:gd name="T14" fmla="*/ 69 w 578"/>
                                          <a:gd name="T15" fmla="*/ 533 h 601"/>
                                          <a:gd name="T16" fmla="*/ 103 w 578"/>
                                          <a:gd name="T17" fmla="*/ 523 h 601"/>
                                          <a:gd name="T18" fmla="*/ 161 w 578"/>
                                          <a:gd name="T19" fmla="*/ 497 h 601"/>
                                          <a:gd name="T20" fmla="*/ 219 w 578"/>
                                          <a:gd name="T21" fmla="*/ 463 h 601"/>
                                          <a:gd name="T22" fmla="*/ 268 w 578"/>
                                          <a:gd name="T23" fmla="*/ 425 h 601"/>
                                          <a:gd name="T24" fmla="*/ 298 w 578"/>
                                          <a:gd name="T25" fmla="*/ 384 h 601"/>
                                          <a:gd name="T26" fmla="*/ 306 w 578"/>
                                          <a:gd name="T27" fmla="*/ 349 h 601"/>
                                          <a:gd name="T28" fmla="*/ 578 w 578"/>
                                          <a:gd name="T29" fmla="*/ 206 h 601"/>
                                          <a:gd name="T30" fmla="*/ 367 w 578"/>
                                          <a:gd name="T31" fmla="*/ 415 h 601"/>
                                          <a:gd name="T32" fmla="*/ 335 w 578"/>
                                          <a:gd name="T33" fmla="*/ 464 h 601"/>
                                          <a:gd name="T34" fmla="*/ 290 w 578"/>
                                          <a:gd name="T35" fmla="*/ 505 h 601"/>
                                          <a:gd name="T36" fmla="*/ 241 w 578"/>
                                          <a:gd name="T37" fmla="*/ 538 h 601"/>
                                          <a:gd name="T38" fmla="*/ 193 w 578"/>
                                          <a:gd name="T39" fmla="*/ 563 h 601"/>
                                          <a:gd name="T40" fmla="*/ 153 w 578"/>
                                          <a:gd name="T41" fmla="*/ 580 h 601"/>
                                          <a:gd name="T42" fmla="*/ 129 w 578"/>
                                          <a:gd name="T43" fmla="*/ 589 h 601"/>
                                          <a:gd name="T44" fmla="*/ 104 w 578"/>
                                          <a:gd name="T45" fmla="*/ 595 h 601"/>
                                          <a:gd name="T46" fmla="*/ 72 w 578"/>
                                          <a:gd name="T47" fmla="*/ 600 h 601"/>
                                          <a:gd name="T48" fmla="*/ 40 w 578"/>
                                          <a:gd name="T49" fmla="*/ 601 h 601"/>
                                          <a:gd name="T50" fmla="*/ 16 w 578"/>
                                          <a:gd name="T51" fmla="*/ 595 h 601"/>
                                          <a:gd name="T52" fmla="*/ 5 w 578"/>
                                          <a:gd name="T53" fmla="*/ 580 h 601"/>
                                          <a:gd name="T54" fmla="*/ 1 w 578"/>
                                          <a:gd name="T55" fmla="*/ 551 h 601"/>
                                          <a:gd name="T56" fmla="*/ 1 w 578"/>
                                          <a:gd name="T57" fmla="*/ 520 h 601"/>
                                          <a:gd name="T58" fmla="*/ 4 w 578"/>
                                          <a:gd name="T59" fmla="*/ 494 h 601"/>
                                          <a:gd name="T60" fmla="*/ 5 w 578"/>
                                          <a:gd name="T61" fmla="*/ 483 h 601"/>
                                          <a:gd name="T62" fmla="*/ 8 w 578"/>
                                          <a:gd name="T63" fmla="*/ 473 h 601"/>
                                          <a:gd name="T64" fmla="*/ 17 w 578"/>
                                          <a:gd name="T65" fmla="*/ 444 h 601"/>
                                          <a:gd name="T66" fmla="*/ 33 w 578"/>
                                          <a:gd name="T67" fmla="*/ 403 h 601"/>
                                          <a:gd name="T68" fmla="*/ 55 w 578"/>
                                          <a:gd name="T69" fmla="*/ 356 h 601"/>
                                          <a:gd name="T70" fmla="*/ 84 w 578"/>
                                          <a:gd name="T71" fmla="*/ 307 h 601"/>
                                          <a:gd name="T72" fmla="*/ 121 w 578"/>
                                          <a:gd name="T73" fmla="*/ 262 h 601"/>
                                          <a:gd name="T74" fmla="*/ 165 w 578"/>
                                          <a:gd name="T75" fmla="*/ 228 h 601"/>
                                          <a:gd name="T76" fmla="*/ 366 w 578"/>
                                          <a:gd name="T77" fmla="*/ 0 h 60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78" h="601">
                                            <a:moveTo>
                                              <a:pt x="366" y="0"/>
                                            </a:moveTo>
                                            <a:lnTo>
                                              <a:pt x="424" y="58"/>
                                            </a:lnTo>
                                            <a:lnTo>
                                              <a:pt x="232" y="281"/>
                                            </a:lnTo>
                                            <a:lnTo>
                                              <a:pt x="222" y="284"/>
                                            </a:lnTo>
                                            <a:lnTo>
                                              <a:pt x="201" y="293"/>
                                            </a:lnTo>
                                            <a:lnTo>
                                              <a:pt x="182" y="307"/>
                                            </a:lnTo>
                                            <a:lnTo>
                                              <a:pt x="164" y="325"/>
                                            </a:lnTo>
                                            <a:lnTo>
                                              <a:pt x="147" y="346"/>
                                            </a:lnTo>
                                            <a:lnTo>
                                              <a:pt x="132" y="369"/>
                                            </a:lnTo>
                                            <a:lnTo>
                                              <a:pt x="119" y="394"/>
                                            </a:lnTo>
                                            <a:lnTo>
                                              <a:pt x="106" y="420"/>
                                            </a:lnTo>
                                            <a:lnTo>
                                              <a:pt x="96" y="446"/>
                                            </a:lnTo>
                                            <a:lnTo>
                                              <a:pt x="87" y="471"/>
                                            </a:lnTo>
                                            <a:lnTo>
                                              <a:pt x="79" y="494"/>
                                            </a:lnTo>
                                            <a:lnTo>
                                              <a:pt x="73" y="515"/>
                                            </a:lnTo>
                                            <a:lnTo>
                                              <a:pt x="69" y="533"/>
                                            </a:lnTo>
                                            <a:lnTo>
                                              <a:pt x="77" y="533"/>
                                            </a:lnTo>
                                            <a:lnTo>
                                              <a:pt x="103" y="523"/>
                                            </a:lnTo>
                                            <a:lnTo>
                                              <a:pt x="132" y="511"/>
                                            </a:lnTo>
                                            <a:lnTo>
                                              <a:pt x="161" y="497"/>
                                            </a:lnTo>
                                            <a:lnTo>
                                              <a:pt x="191" y="481"/>
                                            </a:lnTo>
                                            <a:lnTo>
                                              <a:pt x="219" y="463"/>
                                            </a:lnTo>
                                            <a:lnTo>
                                              <a:pt x="245" y="445"/>
                                            </a:lnTo>
                                            <a:lnTo>
                                              <a:pt x="268" y="425"/>
                                            </a:lnTo>
                                            <a:lnTo>
                                              <a:pt x="286" y="405"/>
                                            </a:lnTo>
                                            <a:lnTo>
                                              <a:pt x="298" y="384"/>
                                            </a:lnTo>
                                            <a:lnTo>
                                              <a:pt x="304" y="363"/>
                                            </a:lnTo>
                                            <a:lnTo>
                                              <a:pt x="306" y="349"/>
                                            </a:lnTo>
                                            <a:lnTo>
                                              <a:pt x="519" y="146"/>
                                            </a:lnTo>
                                            <a:lnTo>
                                              <a:pt x="578" y="206"/>
                                            </a:lnTo>
                                            <a:lnTo>
                                              <a:pt x="376" y="387"/>
                                            </a:lnTo>
                                            <a:lnTo>
                                              <a:pt x="367" y="415"/>
                                            </a:lnTo>
                                            <a:lnTo>
                                              <a:pt x="353" y="440"/>
                                            </a:lnTo>
                                            <a:lnTo>
                                              <a:pt x="335" y="464"/>
                                            </a:lnTo>
                                            <a:lnTo>
                                              <a:pt x="314" y="485"/>
                                            </a:lnTo>
                                            <a:lnTo>
                                              <a:pt x="290" y="505"/>
                                            </a:lnTo>
                                            <a:lnTo>
                                              <a:pt x="266" y="523"/>
                                            </a:lnTo>
                                            <a:lnTo>
                                              <a:pt x="241" y="538"/>
                                            </a:lnTo>
                                            <a:lnTo>
                                              <a:pt x="216" y="552"/>
                                            </a:lnTo>
                                            <a:lnTo>
                                              <a:pt x="193" y="563"/>
                                            </a:lnTo>
                                            <a:lnTo>
                                              <a:pt x="172" y="573"/>
                                            </a:lnTo>
                                            <a:lnTo>
                                              <a:pt x="153" y="580"/>
                                            </a:lnTo>
                                            <a:lnTo>
                                              <a:pt x="139" y="586"/>
                                            </a:lnTo>
                                            <a:lnTo>
                                              <a:pt x="129" y="589"/>
                                            </a:lnTo>
                                            <a:lnTo>
                                              <a:pt x="118" y="592"/>
                                            </a:lnTo>
                                            <a:lnTo>
                                              <a:pt x="104" y="595"/>
                                            </a:lnTo>
                                            <a:lnTo>
                                              <a:pt x="88" y="598"/>
                                            </a:lnTo>
                                            <a:lnTo>
                                              <a:pt x="72" y="600"/>
                                            </a:lnTo>
                                            <a:lnTo>
                                              <a:pt x="55" y="601"/>
                                            </a:lnTo>
                                            <a:lnTo>
                                              <a:pt x="40" y="601"/>
                                            </a:lnTo>
                                            <a:lnTo>
                                              <a:pt x="27" y="599"/>
                                            </a:lnTo>
                                            <a:lnTo>
                                              <a:pt x="16" y="595"/>
                                            </a:lnTo>
                                            <a:lnTo>
                                              <a:pt x="10" y="590"/>
                                            </a:lnTo>
                                            <a:lnTo>
                                              <a:pt x="5" y="580"/>
                                            </a:lnTo>
                                            <a:lnTo>
                                              <a:pt x="2" y="566"/>
                                            </a:lnTo>
                                            <a:lnTo>
                                              <a:pt x="1" y="551"/>
                                            </a:lnTo>
                                            <a:lnTo>
                                              <a:pt x="0" y="535"/>
                                            </a:lnTo>
                                            <a:lnTo>
                                              <a:pt x="1" y="520"/>
                                            </a:lnTo>
                                            <a:lnTo>
                                              <a:pt x="2" y="505"/>
                                            </a:lnTo>
                                            <a:lnTo>
                                              <a:pt x="4" y="494"/>
                                            </a:lnTo>
                                            <a:lnTo>
                                              <a:pt x="5" y="486"/>
                                            </a:lnTo>
                                            <a:lnTo>
                                              <a:pt x="5" y="483"/>
                                            </a:lnTo>
                                            <a:lnTo>
                                              <a:pt x="6" y="481"/>
                                            </a:lnTo>
                                            <a:lnTo>
                                              <a:pt x="8" y="473"/>
                                            </a:lnTo>
                                            <a:lnTo>
                                              <a:pt x="12" y="460"/>
                                            </a:lnTo>
                                            <a:lnTo>
                                              <a:pt x="17" y="444"/>
                                            </a:lnTo>
                                            <a:lnTo>
                                              <a:pt x="24" y="425"/>
                                            </a:lnTo>
                                            <a:lnTo>
                                              <a:pt x="33" y="403"/>
                                            </a:lnTo>
                                            <a:lnTo>
                                              <a:pt x="43" y="380"/>
                                            </a:lnTo>
                                            <a:lnTo>
                                              <a:pt x="55" y="356"/>
                                            </a:lnTo>
                                            <a:lnTo>
                                              <a:pt x="69" y="331"/>
                                            </a:lnTo>
                                            <a:lnTo>
                                              <a:pt x="84" y="307"/>
                                            </a:lnTo>
                                            <a:lnTo>
                                              <a:pt x="102" y="284"/>
                                            </a:lnTo>
                                            <a:lnTo>
                                              <a:pt x="121" y="262"/>
                                            </a:lnTo>
                                            <a:lnTo>
                                              <a:pt x="142" y="243"/>
                                            </a:lnTo>
                                            <a:lnTo>
                                              <a:pt x="165" y="228"/>
                                            </a:lnTo>
                                            <a:lnTo>
                                              <a:pt x="189" y="216"/>
                                            </a:lnTo>
                                            <a:lnTo>
                                              <a:pt x="36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group w14:anchorId="5EA2348F" id="Skills in circle icon" o:spid="_x0000_s1026" alt="Skills icon" style="width:17pt;height:17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">
                            <o:lock v:ext="edit" aspectratio="t"/>
      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      </v:shape>
      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" path="m35,l49,2r11,8l67,21r3,14l67,48,60,60,49,67,35,70,21,67,10,60,3,48,,35,3,21,10,10,21,2,35,xe" fillcolor="white [3212]" stroked="f" strokeweight="0">
                              <v:path arrowok="t" o:connecttype="custom" o:connectlocs="2,0;3,0;3,1;4,1;4,2;4,3;3,3;3,4;2,4;1,4;1,3;0,3;0,2;0,1;1,1;1,0;2,0" o:connectangles="0,0,0,0,0,0,0,0,0,0,0,0,0,0,0,0,0"/>
                            </v:shape>
      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      <o:lock v:ext="edit" verticies="t"/>
                            </v:shape>
      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      </v:shape>
      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8658" w:type="dxa"/>
                </w:tcPr>
                <w:p w14:paraId="5C5064DB" w14:textId="6E1A3868" w:rsidR="008A185E" w:rsidRPr="0023495D" w:rsidRDefault="008A185E" w:rsidP="008A185E">
                  <w:pPr>
                    <w:pStyle w:val="Heading1"/>
                    <w:spacing w:line="276" w:lineRule="auto"/>
                    <w:outlineLvl w:val="0"/>
                    <w:rPr>
                      <w:sz w:val="21"/>
                      <w:szCs w:val="21"/>
                    </w:rPr>
                  </w:pPr>
                  <w:r w:rsidRPr="008A185E">
                    <w:rPr>
                      <w:sz w:val="21"/>
                      <w:szCs w:val="21"/>
                    </w:rPr>
                    <w:t>Operating systems, platforms, architectures, paradigms, protocols:</w:t>
                  </w:r>
                </w:p>
              </w:tc>
            </w:tr>
          </w:tbl>
          <w:tbl>
            <w:tblPr>
              <w:tblStyle w:val="TableGridLigh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op table has skills heading, second table has list of skills and bottom table has activities"/>
            </w:tblPr>
            <w:tblGrid>
              <w:gridCol w:w="4692"/>
              <w:gridCol w:w="4692"/>
            </w:tblGrid>
            <w:tr w:rsidR="008A185E" w:rsidRPr="00453C71" w14:paraId="2D7B1B43" w14:textId="77777777" w:rsidTr="00B47E84">
              <w:tc>
                <w:tcPr>
                  <w:tcW w:w="4320" w:type="dxa"/>
                </w:tcPr>
                <w:p w14:paraId="6922B4E7" w14:textId="77777777" w:rsidR="005D4A99" w:rsidRDefault="005D4A99" w:rsidP="005D4A99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  <w:p w14:paraId="04275497" w14:textId="77777777" w:rsidR="005D4A99" w:rsidRDefault="005D4A99" w:rsidP="005D4A99">
                  <w:pPr>
                    <w:pStyle w:val="ListBullet"/>
                    <w:rPr>
                      <w:lang w:val="sk-SK"/>
                    </w:rPr>
                  </w:pPr>
                  <w:r w:rsidRPr="00C657F4">
                    <w:rPr>
                      <w:lang w:val="sk-SK"/>
                    </w:rPr>
                    <w:t>Windows</w:t>
                  </w:r>
                </w:p>
                <w:p w14:paraId="1FF30433" w14:textId="77777777" w:rsidR="005D4A99" w:rsidRDefault="005D4A99" w:rsidP="005D4A99">
                  <w:pPr>
                    <w:pStyle w:val="ListBullet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Oracle eBusiness Suite r12</w:t>
                  </w:r>
                </w:p>
                <w:p w14:paraId="17ECCC4D" w14:textId="19A20198" w:rsidR="008A185E" w:rsidRPr="005D4A99" w:rsidRDefault="005D4A99" w:rsidP="005D4A99">
                  <w:pPr>
                    <w:pStyle w:val="ListBullet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 xml:space="preserve">Oracle Forms, Reports, Workflow </w:t>
                  </w:r>
                </w:p>
                <w:p w14:paraId="38D98E03" w14:textId="77777777" w:rsidR="005D4A99" w:rsidRDefault="005D4A99" w:rsidP="005D4A99">
                  <w:pPr>
                    <w:pStyle w:val="ListBullet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SQL Loader, Database concepts</w:t>
                  </w:r>
                </w:p>
                <w:p w14:paraId="60E5C651" w14:textId="29AD6A29" w:rsidR="005D4A99" w:rsidRDefault="005D4A99" w:rsidP="005D4A99">
                  <w:pPr>
                    <w:pStyle w:val="ListBullet"/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XML Publisher</w:t>
                  </w:r>
                </w:p>
                <w:p w14:paraId="7F7EA599" w14:textId="77777777" w:rsidR="005D4A99" w:rsidRDefault="005D4A99" w:rsidP="005D4A99">
                  <w:pPr>
                    <w:pStyle w:val="ListBullet"/>
                    <w:rPr>
                      <w:lang w:val="sk-SK"/>
                    </w:rPr>
                  </w:pPr>
                  <w:r w:rsidRPr="00AB2BAB">
                    <w:rPr>
                      <w:lang w:val="sk-SK"/>
                    </w:rPr>
                    <w:t>skill</w:t>
                  </w:r>
                  <w:r>
                    <w:rPr>
                      <w:lang w:val="sk-SK"/>
                    </w:rPr>
                    <w:t>ed</w:t>
                  </w:r>
                  <w:r w:rsidRPr="00AB2BAB">
                    <w:rPr>
                      <w:lang w:val="sk-SK"/>
                    </w:rPr>
                    <w:t xml:space="preserve"> with SQL queries (preferabl</w:t>
                  </w:r>
                  <w:r>
                    <w:rPr>
                      <w:lang w:val="sk-SK"/>
                    </w:rPr>
                    <w:t>e</w:t>
                  </w:r>
                  <w:r w:rsidRPr="00AB2BAB">
                    <w:rPr>
                      <w:lang w:val="sk-SK"/>
                    </w:rPr>
                    <w:t xml:space="preserve"> TOAD)</w:t>
                  </w:r>
                </w:p>
                <w:p w14:paraId="7CCE792A" w14:textId="77777777" w:rsidR="005D4A99" w:rsidRDefault="005D4A99" w:rsidP="005D4A99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lang w:val="sk-SK"/>
                    </w:rPr>
                  </w:pPr>
                </w:p>
                <w:p w14:paraId="5CCCF393" w14:textId="64245535" w:rsidR="008A185E" w:rsidRPr="00A8015B" w:rsidRDefault="008A185E" w:rsidP="005D4A99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</w:tc>
              <w:tc>
                <w:tcPr>
                  <w:tcW w:w="4320" w:type="dxa"/>
                  <w:tcMar>
                    <w:left w:w="576" w:type="dxa"/>
                  </w:tcMar>
                </w:tcPr>
                <w:p w14:paraId="6E315D9B" w14:textId="77777777" w:rsidR="008A185E" w:rsidRDefault="008A185E" w:rsidP="008A185E">
                  <w:pPr>
                    <w:pStyle w:val="ListBullet"/>
                    <w:numPr>
                      <w:ilvl w:val="0"/>
                      <w:numId w:val="0"/>
                    </w:numPr>
                    <w:spacing w:after="80"/>
                    <w:rPr>
                      <w:sz w:val="18"/>
                      <w:szCs w:val="18"/>
                    </w:rPr>
                  </w:pPr>
                </w:p>
                <w:p w14:paraId="76E0F1FA" w14:textId="77777777" w:rsidR="008A185E" w:rsidRDefault="008A185E" w:rsidP="008A185E">
                  <w:pPr>
                    <w:pStyle w:val="ListBullet"/>
                    <w:numPr>
                      <w:ilvl w:val="0"/>
                      <w:numId w:val="0"/>
                    </w:numPr>
                    <w:spacing w:after="80"/>
                    <w:rPr>
                      <w:sz w:val="18"/>
                      <w:szCs w:val="18"/>
                    </w:rPr>
                  </w:pPr>
                </w:p>
                <w:p w14:paraId="2EAFE89A" w14:textId="77777777" w:rsidR="008A185E" w:rsidRPr="00AB6E02" w:rsidRDefault="008A185E" w:rsidP="008A185E">
                  <w:pPr>
                    <w:pStyle w:val="ListBullet"/>
                    <w:numPr>
                      <w:ilvl w:val="0"/>
                      <w:numId w:val="0"/>
                    </w:numPr>
                    <w:spacing w:after="80"/>
                    <w:ind w:left="360" w:hanging="36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E233E73" w14:textId="77777777" w:rsidR="008A185E" w:rsidRDefault="008A185E" w:rsidP="008A185E">
            <w:pPr>
              <w:pStyle w:val="Heading1"/>
              <w:spacing w:line="276" w:lineRule="auto"/>
              <w:outlineLvl w:val="0"/>
              <w:rPr>
                <w:b w:val="0"/>
                <w:i/>
                <w:lang w:val="sk-SK"/>
              </w:rPr>
            </w:pPr>
            <w:r>
              <w:rPr>
                <w:b w:val="0"/>
                <w:i/>
                <w:lang w:val="sk-SK"/>
              </w:rPr>
              <w:t xml:space="preserve"> </w:t>
            </w:r>
          </w:p>
          <w:p w14:paraId="7E8D57F4" w14:textId="77777777" w:rsidR="008A185E" w:rsidRDefault="008A185E" w:rsidP="008A185E">
            <w:pPr>
              <w:pStyle w:val="Heading1"/>
              <w:spacing w:line="276" w:lineRule="auto"/>
              <w:outlineLvl w:val="0"/>
              <w:rPr>
                <w:i/>
                <w:lang w:val="sk-SK"/>
              </w:rPr>
            </w:pPr>
          </w:p>
          <w:p w14:paraId="7492485B" w14:textId="77777777" w:rsidR="008A185E" w:rsidRDefault="008A185E" w:rsidP="008A185E">
            <w:pPr>
              <w:pStyle w:val="Heading1"/>
              <w:spacing w:line="276" w:lineRule="auto"/>
              <w:outlineLvl w:val="0"/>
              <w:rPr>
                <w:i/>
                <w:lang w:val="sk-SK"/>
              </w:rPr>
            </w:pPr>
          </w:p>
          <w:p w14:paraId="2599BF6E" w14:textId="77777777" w:rsidR="008A185E" w:rsidRDefault="008A185E" w:rsidP="008A185E">
            <w:pPr>
              <w:pStyle w:val="Heading1"/>
              <w:spacing w:line="276" w:lineRule="auto"/>
              <w:outlineLvl w:val="0"/>
              <w:rPr>
                <w:i/>
                <w:lang w:val="sk-SK"/>
              </w:rPr>
            </w:pPr>
          </w:p>
          <w:p w14:paraId="794432D2" w14:textId="5B8DB576" w:rsidR="00AC7C34" w:rsidRPr="0023495D" w:rsidRDefault="00AC7C34" w:rsidP="005D4A99">
            <w:pPr>
              <w:pStyle w:val="Heading1"/>
              <w:spacing w:line="276" w:lineRule="auto"/>
              <w:outlineLvl w:val="0"/>
              <w:rPr>
                <w:sz w:val="21"/>
                <w:szCs w:val="21"/>
              </w:rPr>
            </w:pPr>
          </w:p>
        </w:tc>
      </w:tr>
    </w:tbl>
    <w:p w14:paraId="36176F3D" w14:textId="480C2F28" w:rsidR="007A0F44" w:rsidRPr="005D4A99" w:rsidRDefault="007A0F44" w:rsidP="005D4A99">
      <w:pPr>
        <w:rPr>
          <w:sz w:val="16"/>
          <w:szCs w:val="18"/>
          <w:lang w:val="en-IN"/>
        </w:rPr>
      </w:pPr>
    </w:p>
    <w:sectPr w:rsidR="007A0F44" w:rsidRPr="005D4A99" w:rsidSect="00AB6E02">
      <w:footerReference w:type="default" r:id="rId11"/>
      <w:headerReference w:type="first" r:id="rId12"/>
      <w:pgSz w:w="12240" w:h="15840" w:code="1"/>
      <w:pgMar w:top="720" w:right="1440" w:bottom="1080" w:left="216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ADDC5" w14:textId="77777777" w:rsidR="00271DF1" w:rsidRDefault="00271DF1" w:rsidP="00F534FB">
      <w:pPr>
        <w:spacing w:after="0"/>
      </w:pPr>
      <w:r>
        <w:separator/>
      </w:r>
    </w:p>
  </w:endnote>
  <w:endnote w:type="continuationSeparator" w:id="0">
    <w:p w14:paraId="2F5D3135" w14:textId="77777777" w:rsidR="00271DF1" w:rsidRDefault="00271DF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1351C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59664" w14:textId="77777777" w:rsidR="00271DF1" w:rsidRDefault="00271DF1" w:rsidP="00F534FB">
      <w:pPr>
        <w:spacing w:after="0"/>
      </w:pPr>
      <w:r>
        <w:separator/>
      </w:r>
    </w:p>
  </w:footnote>
  <w:footnote w:type="continuationSeparator" w:id="0">
    <w:p w14:paraId="4548C548" w14:textId="77777777" w:rsidR="00271DF1" w:rsidRDefault="00271DF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C48C9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posOffset>-195943</wp:posOffset>
              </wp:positionH>
              <wp:positionV relativeFrom="page">
                <wp:posOffset>-32657</wp:posOffset>
              </wp:positionV>
              <wp:extent cx="7948749" cy="1221377"/>
              <wp:effectExtent l="0" t="0" r="1905" b="0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48749" cy="1221377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00673C74" id="Rectangle 1" o:spid="_x0000_s1026" style="position:absolute;margin-left:-15.45pt;margin-top:-2.55pt;width:625.9pt;height:96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91047"/>
    <w:multiLevelType w:val="hybridMultilevel"/>
    <w:tmpl w:val="2E2E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1293C"/>
    <w:multiLevelType w:val="hybridMultilevel"/>
    <w:tmpl w:val="7914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90EAE"/>
    <w:multiLevelType w:val="hybridMultilevel"/>
    <w:tmpl w:val="A800A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37C58"/>
    <w:multiLevelType w:val="multilevel"/>
    <w:tmpl w:val="03E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71F19"/>
    <w:multiLevelType w:val="hybridMultilevel"/>
    <w:tmpl w:val="8DF8E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456523"/>
    <w:multiLevelType w:val="hybridMultilevel"/>
    <w:tmpl w:val="7DBC1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DC0E05"/>
    <w:multiLevelType w:val="hybridMultilevel"/>
    <w:tmpl w:val="256C0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CE2E33"/>
    <w:multiLevelType w:val="hybridMultilevel"/>
    <w:tmpl w:val="CCA0C5B4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DE856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76D8E"/>
    <w:multiLevelType w:val="hybridMultilevel"/>
    <w:tmpl w:val="370416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C4676E"/>
    <w:multiLevelType w:val="multilevel"/>
    <w:tmpl w:val="4FD0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70A9D"/>
    <w:multiLevelType w:val="hybridMultilevel"/>
    <w:tmpl w:val="8E4CA502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22"/>
  </w:num>
  <w:num w:numId="17">
    <w:abstractNumId w:val="18"/>
  </w:num>
  <w:num w:numId="18">
    <w:abstractNumId w:val="16"/>
  </w:num>
  <w:num w:numId="19">
    <w:abstractNumId w:val="20"/>
  </w:num>
  <w:num w:numId="20">
    <w:abstractNumId w:val="14"/>
  </w:num>
  <w:num w:numId="21">
    <w:abstractNumId w:val="17"/>
  </w:num>
  <w:num w:numId="22">
    <w:abstractNumId w:val="23"/>
  </w:num>
  <w:num w:numId="23">
    <w:abstractNumId w:val="19"/>
  </w:num>
  <w:num w:numId="24">
    <w:abstractNumId w:val="15"/>
  </w:num>
  <w:num w:numId="25">
    <w:abstractNumId w:val="2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D7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63D7"/>
    <w:rsid w:val="000F79EA"/>
    <w:rsid w:val="00100806"/>
    <w:rsid w:val="001050FF"/>
    <w:rsid w:val="00134F92"/>
    <w:rsid w:val="00137DC1"/>
    <w:rsid w:val="00143224"/>
    <w:rsid w:val="00145B33"/>
    <w:rsid w:val="001468F3"/>
    <w:rsid w:val="00152C3A"/>
    <w:rsid w:val="001539C4"/>
    <w:rsid w:val="001620B3"/>
    <w:rsid w:val="00162BEE"/>
    <w:rsid w:val="00171E1B"/>
    <w:rsid w:val="0017268F"/>
    <w:rsid w:val="00174BAA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1D37"/>
    <w:rsid w:val="001C3957"/>
    <w:rsid w:val="001C46E5"/>
    <w:rsid w:val="001E08A4"/>
    <w:rsid w:val="0020735F"/>
    <w:rsid w:val="002146F8"/>
    <w:rsid w:val="00215593"/>
    <w:rsid w:val="00217917"/>
    <w:rsid w:val="0023495D"/>
    <w:rsid w:val="002372E8"/>
    <w:rsid w:val="0023768B"/>
    <w:rsid w:val="0025163F"/>
    <w:rsid w:val="00254330"/>
    <w:rsid w:val="00260F01"/>
    <w:rsid w:val="0026711B"/>
    <w:rsid w:val="00271DF1"/>
    <w:rsid w:val="00275C94"/>
    <w:rsid w:val="00277638"/>
    <w:rsid w:val="0028164F"/>
    <w:rsid w:val="002823BE"/>
    <w:rsid w:val="00297ED0"/>
    <w:rsid w:val="002A4EDA"/>
    <w:rsid w:val="002A721B"/>
    <w:rsid w:val="002B01E3"/>
    <w:rsid w:val="002B3FC8"/>
    <w:rsid w:val="002F10E7"/>
    <w:rsid w:val="002F69E4"/>
    <w:rsid w:val="00300A98"/>
    <w:rsid w:val="0030724A"/>
    <w:rsid w:val="00316CE4"/>
    <w:rsid w:val="00323C3F"/>
    <w:rsid w:val="003255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2C8C"/>
    <w:rsid w:val="00423827"/>
    <w:rsid w:val="00437B8B"/>
    <w:rsid w:val="00453C71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06C"/>
    <w:rsid w:val="004C5C49"/>
    <w:rsid w:val="004D0521"/>
    <w:rsid w:val="004D128F"/>
    <w:rsid w:val="004D3EB1"/>
    <w:rsid w:val="004D465D"/>
    <w:rsid w:val="004D7AB5"/>
    <w:rsid w:val="004E2794"/>
    <w:rsid w:val="004E77A5"/>
    <w:rsid w:val="004F1057"/>
    <w:rsid w:val="004F199F"/>
    <w:rsid w:val="00504693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77B37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488E"/>
    <w:rsid w:val="005D4A99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866AA"/>
    <w:rsid w:val="0069300B"/>
    <w:rsid w:val="006A4C72"/>
    <w:rsid w:val="006B12BF"/>
    <w:rsid w:val="006D65F8"/>
    <w:rsid w:val="006F15C0"/>
    <w:rsid w:val="006F4D23"/>
    <w:rsid w:val="007156FF"/>
    <w:rsid w:val="007175B9"/>
    <w:rsid w:val="007215A9"/>
    <w:rsid w:val="007253E8"/>
    <w:rsid w:val="00735140"/>
    <w:rsid w:val="0073645E"/>
    <w:rsid w:val="007366E5"/>
    <w:rsid w:val="00745196"/>
    <w:rsid w:val="00755346"/>
    <w:rsid w:val="007574E2"/>
    <w:rsid w:val="00776E3A"/>
    <w:rsid w:val="007829C5"/>
    <w:rsid w:val="007850D1"/>
    <w:rsid w:val="007857C8"/>
    <w:rsid w:val="00785FEB"/>
    <w:rsid w:val="00785FF6"/>
    <w:rsid w:val="00790E98"/>
    <w:rsid w:val="007A0F44"/>
    <w:rsid w:val="007A729F"/>
    <w:rsid w:val="007B0564"/>
    <w:rsid w:val="007B3F4F"/>
    <w:rsid w:val="007C0E0E"/>
    <w:rsid w:val="007C153D"/>
    <w:rsid w:val="007C333C"/>
    <w:rsid w:val="007C34A8"/>
    <w:rsid w:val="007E1FBD"/>
    <w:rsid w:val="007E7052"/>
    <w:rsid w:val="007F71A4"/>
    <w:rsid w:val="008030EE"/>
    <w:rsid w:val="008065F2"/>
    <w:rsid w:val="00812148"/>
    <w:rsid w:val="00814B43"/>
    <w:rsid w:val="00814FA5"/>
    <w:rsid w:val="00821D64"/>
    <w:rsid w:val="0083016A"/>
    <w:rsid w:val="00846AAE"/>
    <w:rsid w:val="00867081"/>
    <w:rsid w:val="008701AE"/>
    <w:rsid w:val="008978E8"/>
    <w:rsid w:val="008A02C4"/>
    <w:rsid w:val="008A185E"/>
    <w:rsid w:val="008A49A0"/>
    <w:rsid w:val="008A6538"/>
    <w:rsid w:val="008D4FC8"/>
    <w:rsid w:val="008D5A80"/>
    <w:rsid w:val="008E5483"/>
    <w:rsid w:val="008F4532"/>
    <w:rsid w:val="00931F15"/>
    <w:rsid w:val="00933CCA"/>
    <w:rsid w:val="0093795C"/>
    <w:rsid w:val="009411E8"/>
    <w:rsid w:val="00952C89"/>
    <w:rsid w:val="009540F4"/>
    <w:rsid w:val="00956B75"/>
    <w:rsid w:val="00966E60"/>
    <w:rsid w:val="009918BB"/>
    <w:rsid w:val="009931F7"/>
    <w:rsid w:val="00994768"/>
    <w:rsid w:val="009A3F4C"/>
    <w:rsid w:val="009A67BB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3CDD"/>
    <w:rsid w:val="00A42CE4"/>
    <w:rsid w:val="00A56B81"/>
    <w:rsid w:val="00A6314E"/>
    <w:rsid w:val="00A77B4D"/>
    <w:rsid w:val="00A8015B"/>
    <w:rsid w:val="00A8052D"/>
    <w:rsid w:val="00A9077F"/>
    <w:rsid w:val="00AA04BD"/>
    <w:rsid w:val="00AA276C"/>
    <w:rsid w:val="00AB673E"/>
    <w:rsid w:val="00AB6E02"/>
    <w:rsid w:val="00AB72E5"/>
    <w:rsid w:val="00AC7C34"/>
    <w:rsid w:val="00AD121E"/>
    <w:rsid w:val="00AD518A"/>
    <w:rsid w:val="00AD6216"/>
    <w:rsid w:val="00AD7043"/>
    <w:rsid w:val="00AE2F61"/>
    <w:rsid w:val="00AE313B"/>
    <w:rsid w:val="00AE7650"/>
    <w:rsid w:val="00AF483A"/>
    <w:rsid w:val="00B048CD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06BF"/>
    <w:rsid w:val="00BE3906"/>
    <w:rsid w:val="00BF4EDD"/>
    <w:rsid w:val="00C0155C"/>
    <w:rsid w:val="00C3233C"/>
    <w:rsid w:val="00C3763A"/>
    <w:rsid w:val="00C46961"/>
    <w:rsid w:val="00C535D0"/>
    <w:rsid w:val="00C60281"/>
    <w:rsid w:val="00C779DA"/>
    <w:rsid w:val="00C814F7"/>
    <w:rsid w:val="00C81C04"/>
    <w:rsid w:val="00C91B4B"/>
    <w:rsid w:val="00C93DE1"/>
    <w:rsid w:val="00CA1ED0"/>
    <w:rsid w:val="00CA2E0A"/>
    <w:rsid w:val="00CA4483"/>
    <w:rsid w:val="00CB3192"/>
    <w:rsid w:val="00CB7E26"/>
    <w:rsid w:val="00CC1E5C"/>
    <w:rsid w:val="00CC4424"/>
    <w:rsid w:val="00CD1043"/>
    <w:rsid w:val="00CD3EB0"/>
    <w:rsid w:val="00CE2C76"/>
    <w:rsid w:val="00D00E83"/>
    <w:rsid w:val="00D03804"/>
    <w:rsid w:val="00D046EF"/>
    <w:rsid w:val="00D17A32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4244"/>
    <w:rsid w:val="00D77483"/>
    <w:rsid w:val="00D7797C"/>
    <w:rsid w:val="00D83EA1"/>
    <w:rsid w:val="00D85CA4"/>
    <w:rsid w:val="00D92BD5"/>
    <w:rsid w:val="00DB0B61"/>
    <w:rsid w:val="00DB424A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37D3B"/>
    <w:rsid w:val="00E46808"/>
    <w:rsid w:val="00E5521B"/>
    <w:rsid w:val="00E5652F"/>
    <w:rsid w:val="00E61D86"/>
    <w:rsid w:val="00E61FB1"/>
    <w:rsid w:val="00E63862"/>
    <w:rsid w:val="00E665C1"/>
    <w:rsid w:val="00E72DA3"/>
    <w:rsid w:val="00E97BD9"/>
    <w:rsid w:val="00EE0848"/>
    <w:rsid w:val="00EE5F32"/>
    <w:rsid w:val="00F03B1E"/>
    <w:rsid w:val="00F03F2C"/>
    <w:rsid w:val="00F1202D"/>
    <w:rsid w:val="00F217AB"/>
    <w:rsid w:val="00F25C6B"/>
    <w:rsid w:val="00F35A06"/>
    <w:rsid w:val="00F3766E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NormalWeb">
    <w:name w:val="Normal (Web)"/>
    <w:basedOn w:val="Normal"/>
    <w:uiPriority w:val="99"/>
    <w:unhideWhenUsed/>
    <w:rsid w:val="006F15C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unhideWhenUsed/>
    <w:rsid w:val="006F15C0"/>
    <w:pPr>
      <w:ind w:left="720"/>
      <w:contextualSpacing/>
    </w:pPr>
  </w:style>
  <w:style w:type="character" w:styleId="Hyperlink">
    <w:name w:val="Hyperlink"/>
    <w:semiHidden/>
    <w:rsid w:val="00F37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s\etouches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8C81D5D2318641A104F6D81C289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D422D-B5CA-4B48-AEE9-CEB10968F06B}"/>
      </w:docPartPr>
      <w:docPartBody>
        <w:p w:rsidR="00100761" w:rsidRDefault="00F80CB8">
          <w:pPr>
            <w:pStyle w:val="2B8C81D5D2318641A104F6D81C289C31"/>
          </w:pPr>
          <w:r w:rsidRPr="00565B06">
            <w:t>Education</w:t>
          </w:r>
        </w:p>
      </w:docPartBody>
    </w:docPart>
    <w:docPart>
      <w:docPartPr>
        <w:name w:val="F79AE2B846F3974E8E4FD6A5E9CB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265BD-4CAC-6E4F-A311-F1F0637F91D7}"/>
      </w:docPartPr>
      <w:docPartBody>
        <w:p w:rsidR="00100761" w:rsidRDefault="00F80CB8">
          <w:pPr>
            <w:pStyle w:val="F79AE2B846F3974E8E4FD6A5E9CB1108"/>
          </w:pPr>
          <w:r w:rsidRPr="00565B06">
            <w:t>Skills</w:t>
          </w:r>
        </w:p>
      </w:docPartBody>
    </w:docPart>
    <w:docPart>
      <w:docPartPr>
        <w:name w:val="2F0E1DD122B08B4DBACC0475B435A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C2EA7-142A-0C46-A7BF-DBF6A3587C60}"/>
      </w:docPartPr>
      <w:docPartBody>
        <w:p w:rsidR="00100761" w:rsidRDefault="00E40313" w:rsidP="00E40313">
          <w:pPr>
            <w:pStyle w:val="2F0E1DD122B08B4DBACC0475B435AA0A"/>
          </w:pPr>
          <w:r w:rsidRPr="00565B06">
            <w:t>Experience</w:t>
          </w:r>
        </w:p>
      </w:docPartBody>
    </w:docPart>
    <w:docPart>
      <w:docPartPr>
        <w:name w:val="E2DFF5FCDE99C945A375FC7FC7F78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63A32-9CE0-484D-97F8-51C35D61E464}"/>
      </w:docPartPr>
      <w:docPartBody>
        <w:p w:rsidR="00100761" w:rsidRDefault="00E40313" w:rsidP="00E40313">
          <w:pPr>
            <w:pStyle w:val="E2DFF5FCDE99C945A375FC7FC7F78B76"/>
          </w:pPr>
          <w:r w:rsidRPr="009D0878">
            <w:t>Address</w:t>
          </w:r>
        </w:p>
      </w:docPartBody>
    </w:docPart>
    <w:docPart>
      <w:docPartPr>
        <w:name w:val="4C922B0F2AF7D24F881AA398E1A81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51482-E960-3A4F-8ACA-0A260C1C9472}"/>
      </w:docPartPr>
      <w:docPartBody>
        <w:p w:rsidR="00100761" w:rsidRDefault="00E40313" w:rsidP="00E40313">
          <w:pPr>
            <w:pStyle w:val="4C922B0F2AF7D24F881AA398E1A81720"/>
          </w:pPr>
          <w:r w:rsidRPr="009D0878">
            <w:t>Phone</w:t>
          </w:r>
        </w:p>
      </w:docPartBody>
    </w:docPart>
    <w:docPart>
      <w:docPartPr>
        <w:name w:val="0F3CE2DA9AB01A46A194A68D12DD6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B6AE0-7177-7540-B2F7-F6CA260F978B}"/>
      </w:docPartPr>
      <w:docPartBody>
        <w:p w:rsidR="00100761" w:rsidRDefault="00E40313" w:rsidP="00E40313">
          <w:pPr>
            <w:pStyle w:val="0F3CE2DA9AB01A46A194A68D12DD68DA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13"/>
    <w:rsid w:val="00100761"/>
    <w:rsid w:val="002F52A0"/>
    <w:rsid w:val="0035143D"/>
    <w:rsid w:val="00564AEF"/>
    <w:rsid w:val="00702253"/>
    <w:rsid w:val="00702E0C"/>
    <w:rsid w:val="009452A9"/>
    <w:rsid w:val="00A574EA"/>
    <w:rsid w:val="00C46089"/>
    <w:rsid w:val="00C9341D"/>
    <w:rsid w:val="00CF51ED"/>
    <w:rsid w:val="00E000F7"/>
    <w:rsid w:val="00E40313"/>
    <w:rsid w:val="00F8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C81D5D2318641A104F6D81C289C31">
    <w:name w:val="2B8C81D5D2318641A104F6D81C289C31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79AE2B846F3974E8E4FD6A5E9CB1108">
    <w:name w:val="F79AE2B846F3974E8E4FD6A5E9CB1108"/>
  </w:style>
  <w:style w:type="paragraph" w:customStyle="1" w:styleId="2F0E1DD122B08B4DBACC0475B435AA0A">
    <w:name w:val="2F0E1DD122B08B4DBACC0475B435AA0A"/>
    <w:rsid w:val="00E40313"/>
  </w:style>
  <w:style w:type="paragraph" w:customStyle="1" w:styleId="E2DFF5FCDE99C945A375FC7FC7F78B76">
    <w:name w:val="E2DFF5FCDE99C945A375FC7FC7F78B76"/>
    <w:rsid w:val="00E40313"/>
  </w:style>
  <w:style w:type="paragraph" w:customStyle="1" w:styleId="4C922B0F2AF7D24F881AA398E1A81720">
    <w:name w:val="4C922B0F2AF7D24F881AA398E1A81720"/>
    <w:rsid w:val="00E40313"/>
  </w:style>
  <w:style w:type="paragraph" w:customStyle="1" w:styleId="0F3CE2DA9AB01A46A194A68D12DD68DA">
    <w:name w:val="0F3CE2DA9AB01A46A194A68D12DD68DA"/>
    <w:rsid w:val="00E40313"/>
  </w:style>
  <w:style w:type="paragraph" w:customStyle="1" w:styleId="5B5C7FFE0CAF80438834D262E7B27698">
    <w:name w:val="5B5C7FFE0CAF80438834D262E7B27698"/>
    <w:rsid w:val="00E40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India</CompanyAddress>
  <CompanyPhone>+91-6305642829</CompanyPhone>
  <CompanyFax/>
  <CompanyEmail>anshumanmishra244@gmail.com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www.linkedin.com/in/ayushi-mishra-1b92b9a3</cp:keywords>
  <dc:description/>
  <cp:lastModifiedBy/>
  <cp:revision>1</cp:revision>
  <dcterms:created xsi:type="dcterms:W3CDTF">2021-08-31T10:05:00Z</dcterms:created>
  <dcterms:modified xsi:type="dcterms:W3CDTF">2021-08-31T10:05:00Z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