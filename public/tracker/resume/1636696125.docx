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Default="003841C3" w:rsidP="00141A4C">
      <w:pPr>
        <w:pStyle w:val="Title"/>
      </w:pPr>
      <w:r>
        <w:t xml:space="preserve">Yogesh </w:t>
      </w:r>
      <w:proofErr w:type="spellStart"/>
      <w:r>
        <w:t>Khandelwal</w:t>
      </w:r>
      <w:proofErr w:type="spellEnd"/>
    </w:p>
    <w:p w:rsidR="00696DB5" w:rsidRDefault="003841C3" w:rsidP="00141A4C">
      <w:r w:rsidRPr="003841C3">
        <w:t xml:space="preserve">G-5, </w:t>
      </w:r>
      <w:proofErr w:type="spellStart"/>
      <w:r w:rsidRPr="003841C3">
        <w:t>Ghanshyam</w:t>
      </w:r>
      <w:proofErr w:type="spellEnd"/>
      <w:r w:rsidRPr="003841C3">
        <w:t xml:space="preserve"> Apartment Gate No-2, Opposite Ramesh war Police Station, Ramesh war</w:t>
      </w:r>
      <w:r>
        <w:t xml:space="preserve"> Ahmedabad-380016</w:t>
      </w:r>
      <w:r w:rsidR="00141A4C">
        <w:t> | </w:t>
      </w:r>
      <w:r>
        <w:t xml:space="preserve">Mobile No. : +91 </w:t>
      </w:r>
      <w:r w:rsidRPr="003841C3">
        <w:t>7405672371</w:t>
      </w:r>
      <w:r w:rsidR="00141A4C">
        <w:t> | </w:t>
      </w:r>
      <w:r>
        <w:t xml:space="preserve">Email: </w:t>
      </w:r>
      <w:hyperlink r:id="rId8" w:history="1">
        <w:r w:rsidR="00696DB5" w:rsidRPr="008A5639">
          <w:rPr>
            <w:rStyle w:val="Hyperlink"/>
          </w:rPr>
          <w:t>khandelwaly92@gmail.com</w:t>
        </w:r>
      </w:hyperlink>
    </w:p>
    <w:p w:rsidR="00141A4C" w:rsidRDefault="00696DB5" w:rsidP="00141A4C">
      <w:r>
        <w:t>Blog: http://techguruyogesh.in</w:t>
      </w:r>
    </w:p>
    <w:p w:rsidR="003841C3" w:rsidRDefault="003841C3" w:rsidP="00141A4C">
      <w:pPr>
        <w:pStyle w:val="Heading1"/>
      </w:pPr>
      <w:r>
        <w:t>Professional Summary</w:t>
      </w:r>
    </w:p>
    <w:p w:rsidR="003841C3" w:rsidRPr="003841C3" w:rsidRDefault="003841C3" w:rsidP="003841C3">
      <w:pPr>
        <w:pStyle w:val="Heading1"/>
        <w:numPr>
          <w:ilvl w:val="0"/>
          <w:numId w:val="24"/>
        </w:numPr>
        <w:rPr>
          <w:rFonts w:asciiTheme="minorHAnsi" w:eastAsiaTheme="minorEastAsia" w:hAnsiTheme="minorHAnsi" w:cstheme="minorBidi"/>
          <w:b w:val="0"/>
          <w:color w:val="404040" w:themeColor="text1" w:themeTint="BF"/>
          <w:sz w:val="22"/>
          <w:szCs w:val="22"/>
        </w:rPr>
      </w:pPr>
      <w:r w:rsidRPr="003841C3">
        <w:rPr>
          <w:rFonts w:asciiTheme="minorHAnsi" w:eastAsiaTheme="minorEastAsia" w:hAnsiTheme="minorHAnsi" w:cstheme="minorBidi"/>
          <w:b w:val="0"/>
          <w:color w:val="404040" w:themeColor="text1" w:themeTint="BF"/>
          <w:sz w:val="22"/>
          <w:szCs w:val="22"/>
        </w:rPr>
        <w:t>To obtain a responsible position which will enable me to achieve professional growth and contribute to organizational objectives through the utilization of my newly a</w:t>
      </w:r>
      <w:r>
        <w:rPr>
          <w:rFonts w:asciiTheme="minorHAnsi" w:eastAsiaTheme="minorEastAsia" w:hAnsiTheme="minorHAnsi" w:cstheme="minorBidi"/>
          <w:b w:val="0"/>
          <w:color w:val="404040" w:themeColor="text1" w:themeTint="BF"/>
          <w:sz w:val="22"/>
          <w:szCs w:val="22"/>
        </w:rPr>
        <w:t>cquired IT knowledge and skills.</w:t>
      </w:r>
    </w:p>
    <w:p w:rsidR="003841C3" w:rsidRPr="003841C3" w:rsidRDefault="003841C3" w:rsidP="003841C3">
      <w:pPr>
        <w:pStyle w:val="Heading1"/>
        <w:numPr>
          <w:ilvl w:val="0"/>
          <w:numId w:val="24"/>
        </w:numPr>
        <w:rPr>
          <w:rFonts w:asciiTheme="minorHAnsi" w:eastAsiaTheme="minorEastAsia" w:hAnsiTheme="minorHAnsi" w:cstheme="minorBidi"/>
          <w:b w:val="0"/>
          <w:color w:val="404040" w:themeColor="text1" w:themeTint="BF"/>
          <w:sz w:val="22"/>
          <w:szCs w:val="22"/>
        </w:rPr>
      </w:pPr>
      <w:r w:rsidRPr="003841C3">
        <w:rPr>
          <w:rFonts w:asciiTheme="minorHAnsi" w:eastAsiaTheme="minorEastAsia" w:hAnsiTheme="minorHAnsi" w:cstheme="minorBidi"/>
          <w:b w:val="0"/>
          <w:color w:val="404040" w:themeColor="text1" w:themeTint="BF"/>
          <w:sz w:val="22"/>
          <w:szCs w:val="22"/>
        </w:rPr>
        <w:t>Self-</w:t>
      </w:r>
      <w:r w:rsidR="000F6543">
        <w:rPr>
          <w:rFonts w:asciiTheme="minorHAnsi" w:eastAsiaTheme="minorEastAsia" w:hAnsiTheme="minorHAnsi" w:cstheme="minorBidi"/>
          <w:b w:val="0"/>
          <w:color w:val="404040" w:themeColor="text1" w:themeTint="BF"/>
          <w:sz w:val="22"/>
          <w:szCs w:val="22"/>
        </w:rPr>
        <w:t xml:space="preserve">directed and motivated PHP Developer </w:t>
      </w:r>
      <w:r w:rsidRPr="003841C3">
        <w:rPr>
          <w:rFonts w:asciiTheme="minorHAnsi" w:eastAsiaTheme="minorEastAsia" w:hAnsiTheme="minorHAnsi" w:cstheme="minorBidi"/>
          <w:b w:val="0"/>
          <w:color w:val="404040" w:themeColor="text1" w:themeTint="BF"/>
          <w:sz w:val="22"/>
          <w:szCs w:val="22"/>
        </w:rPr>
        <w:t>who works effectively in a dynamic environment.</w:t>
      </w:r>
    </w:p>
    <w:p w:rsidR="004D593C" w:rsidRDefault="003841C3" w:rsidP="00F7656A">
      <w:pPr>
        <w:pStyle w:val="Heading1"/>
        <w:numPr>
          <w:ilvl w:val="0"/>
          <w:numId w:val="24"/>
        </w:numPr>
        <w:rPr>
          <w:rFonts w:asciiTheme="minorHAnsi" w:eastAsiaTheme="minorEastAsia" w:hAnsiTheme="minorHAnsi" w:cstheme="minorBidi"/>
          <w:b w:val="0"/>
          <w:color w:val="404040" w:themeColor="text1" w:themeTint="BF"/>
          <w:sz w:val="22"/>
          <w:szCs w:val="22"/>
        </w:rPr>
      </w:pPr>
      <w:r w:rsidRPr="004D593C">
        <w:rPr>
          <w:rFonts w:asciiTheme="minorHAnsi" w:eastAsiaTheme="minorEastAsia" w:hAnsiTheme="minorHAnsi" w:cstheme="minorBidi"/>
          <w:b w:val="0"/>
          <w:color w:val="404040" w:themeColor="text1" w:themeTint="BF"/>
          <w:sz w:val="22"/>
          <w:szCs w:val="22"/>
        </w:rPr>
        <w:t xml:space="preserve">Highly skilled software development professional bringing more than 1 years in software design, development and integration. </w:t>
      </w:r>
    </w:p>
    <w:p w:rsidR="00264E89" w:rsidRDefault="003841C3" w:rsidP="00130A79">
      <w:pPr>
        <w:pStyle w:val="Heading1"/>
        <w:numPr>
          <w:ilvl w:val="0"/>
          <w:numId w:val="24"/>
        </w:numPr>
        <w:rPr>
          <w:rFonts w:asciiTheme="minorHAnsi" w:eastAsiaTheme="minorEastAsia" w:hAnsiTheme="minorHAnsi" w:cstheme="minorBidi"/>
          <w:b w:val="0"/>
          <w:color w:val="404040" w:themeColor="text1" w:themeTint="BF"/>
          <w:sz w:val="22"/>
          <w:szCs w:val="22"/>
        </w:rPr>
      </w:pPr>
      <w:r w:rsidRPr="004D593C">
        <w:rPr>
          <w:rFonts w:asciiTheme="minorHAnsi" w:eastAsiaTheme="minorEastAsia" w:hAnsiTheme="minorHAnsi" w:cstheme="minorBidi"/>
          <w:b w:val="0"/>
          <w:color w:val="404040" w:themeColor="text1" w:themeTint="BF"/>
          <w:sz w:val="22"/>
          <w:szCs w:val="22"/>
        </w:rPr>
        <w:t xml:space="preserve">Developer with expertise in all aspects of the software development life cycle, including requirements analysis, design, development and production support. </w:t>
      </w:r>
    </w:p>
    <w:p w:rsidR="003841C3" w:rsidRPr="004D593C" w:rsidRDefault="003841C3" w:rsidP="00130A79">
      <w:pPr>
        <w:pStyle w:val="Heading1"/>
        <w:ind w:left="360"/>
        <w:rPr>
          <w:rFonts w:asciiTheme="minorHAnsi" w:eastAsiaTheme="minorEastAsia" w:hAnsiTheme="minorHAnsi" w:cstheme="minorBidi"/>
          <w:b w:val="0"/>
          <w:color w:val="404040" w:themeColor="text1" w:themeTint="BF"/>
          <w:sz w:val="22"/>
          <w:szCs w:val="22"/>
        </w:rPr>
      </w:pPr>
    </w:p>
    <w:p w:rsidR="003841C3" w:rsidRDefault="003841C3" w:rsidP="003841C3">
      <w:pPr>
        <w:pStyle w:val="Heading1"/>
        <w:rPr>
          <w:rFonts w:asciiTheme="minorHAnsi" w:eastAsiaTheme="minorEastAsia" w:hAnsiTheme="minorHAnsi" w:cstheme="minorBidi"/>
          <w:b w:val="0"/>
          <w:color w:val="404040" w:themeColor="text1" w:themeTint="BF"/>
          <w:sz w:val="22"/>
          <w:szCs w:val="22"/>
        </w:rPr>
      </w:pPr>
      <w:bookmarkStart w:id="0" w:name="_GoBack"/>
      <w:bookmarkEnd w:id="0"/>
    </w:p>
    <w:p w:rsidR="006270A9" w:rsidRDefault="008F3F55" w:rsidP="003841C3">
      <w:pPr>
        <w:pStyle w:val="Heading1"/>
      </w:pPr>
      <w:sdt>
        <w:sdtPr>
          <w:alias w:val="Education:"/>
          <w:tag w:val="Education:"/>
          <w:id w:val="807127995"/>
          <w:placeholder>
            <w:docPart w:val="48AB32304D3F4A058A42545E624F59B1"/>
          </w:placeholder>
          <w:temporary/>
          <w:showingPlcHdr/>
          <w15:appearance w15:val="hidden"/>
        </w:sdtPr>
        <w:sdtEndPr/>
        <w:sdtContent>
          <w:r w:rsidR="009D5933">
            <w:t>Education</w:t>
          </w:r>
        </w:sdtContent>
      </w:sdt>
    </w:p>
    <w:p w:rsidR="006270A9" w:rsidRDefault="003063D4">
      <w:pPr>
        <w:pStyle w:val="Heading2"/>
      </w:pPr>
      <w:r>
        <w:t>B.E</w:t>
      </w:r>
      <w:r w:rsidR="009D5933">
        <w:t> | </w:t>
      </w:r>
      <w:r>
        <w:t>2011-2015</w:t>
      </w:r>
      <w:r w:rsidR="009D5933">
        <w:t>| </w:t>
      </w:r>
      <w:r>
        <w:t>UNiversal COllege of Engg. and Technology</w:t>
      </w:r>
    </w:p>
    <w:p w:rsidR="006270A9" w:rsidRDefault="003063D4" w:rsidP="001B29CF">
      <w:pPr>
        <w:pStyle w:val="ListBullet"/>
      </w:pPr>
      <w:r>
        <w:t>CGPA – 8.48, CPI-7.73, SPI-9.02</w:t>
      </w:r>
    </w:p>
    <w:p w:rsidR="00D42111" w:rsidRDefault="00D42111" w:rsidP="001B29CF">
      <w:pPr>
        <w:pStyle w:val="ListBullet"/>
      </w:pPr>
      <w:r>
        <w:t>Attend a seminar on Ethical Hacking.</w:t>
      </w:r>
    </w:p>
    <w:p w:rsidR="006270A9" w:rsidRDefault="003063D4">
      <w:pPr>
        <w:pStyle w:val="Heading2"/>
      </w:pPr>
      <w:r>
        <w:t>SCIENCE (Maths)</w:t>
      </w:r>
      <w:r w:rsidR="009D5933">
        <w:t> | </w:t>
      </w:r>
      <w:r>
        <w:t>2009-2011</w:t>
      </w:r>
      <w:r w:rsidR="009D5933">
        <w:t> | </w:t>
      </w:r>
      <w:r w:rsidRPr="003063D4">
        <w:t>firdaus amrut higher secondary school</w:t>
      </w:r>
    </w:p>
    <w:p w:rsidR="00961839" w:rsidRDefault="003063D4" w:rsidP="00961839">
      <w:pPr>
        <w:pStyle w:val="ListBullet"/>
      </w:pPr>
      <w:r>
        <w:t>Percentage</w:t>
      </w:r>
      <w:r w:rsidR="009D5933">
        <w:t xml:space="preserve">: </w:t>
      </w:r>
      <w:r>
        <w:t>67%</w:t>
      </w:r>
    </w:p>
    <w:sdt>
      <w:sdtPr>
        <w:alias w:val="Skills &amp; Abilities:"/>
        <w:tag w:val="Skills &amp; Abilities:"/>
        <w:id w:val="458624136"/>
        <w:placeholder>
          <w:docPart w:val="A1EC0BA3550C4B31AF156BB0F86397F3"/>
        </w:placeholder>
        <w:temporary/>
        <w:showingPlcHdr/>
        <w15:appearance w15:val="hidden"/>
      </w:sdtPr>
      <w:sdtEndPr/>
      <w:sdtContent>
        <w:p w:rsidR="00DE4947" w:rsidRDefault="009D5933">
          <w:pPr>
            <w:pStyle w:val="Heading1"/>
          </w:pPr>
          <w:r>
            <w:t>Skills &amp; Abilities</w:t>
          </w:r>
        </w:p>
      </w:sdtContent>
    </w:sdt>
    <w:p w:rsidR="006270A9" w:rsidRDefault="00DE4947">
      <w:pPr>
        <w:pStyle w:val="Heading2"/>
      </w:pPr>
      <w:r>
        <w:t>Professional Skills</w:t>
      </w:r>
    </w:p>
    <w:p w:rsidR="00DE4947" w:rsidRDefault="00DE4947" w:rsidP="00DE4947">
      <w:pPr>
        <w:pStyle w:val="ListBullet"/>
      </w:pPr>
      <w:r>
        <w:t>Core PHP, Asp. NET, C, C#,</w:t>
      </w:r>
      <w:r w:rsidR="00FA3C2C">
        <w:t xml:space="preserve"> </w:t>
      </w:r>
      <w:r>
        <w:t>Python</w:t>
      </w:r>
    </w:p>
    <w:p w:rsidR="00DE4947" w:rsidRDefault="00DE4947" w:rsidP="00DE4947">
      <w:pPr>
        <w:pStyle w:val="ListBullet"/>
      </w:pPr>
      <w:r>
        <w:t xml:space="preserve">Web Technology : HTML, JavaScript, CSS, </w:t>
      </w:r>
      <w:proofErr w:type="spellStart"/>
      <w:r>
        <w:t>Jquery</w:t>
      </w:r>
      <w:proofErr w:type="spellEnd"/>
      <w:r>
        <w:t xml:space="preserve">, Ajax MySQL, SQL Server 2008, Angular </w:t>
      </w:r>
      <w:proofErr w:type="spellStart"/>
      <w:r>
        <w:t>Js</w:t>
      </w:r>
      <w:proofErr w:type="spellEnd"/>
    </w:p>
    <w:p w:rsidR="00DE4947" w:rsidRDefault="00DE4947" w:rsidP="00DE4947">
      <w:pPr>
        <w:pStyle w:val="ListBullet"/>
      </w:pPr>
      <w:r>
        <w:t>Operating System : Windows, Linux</w:t>
      </w:r>
    </w:p>
    <w:p w:rsidR="006270A9" w:rsidRDefault="00DE4947" w:rsidP="00DE4947">
      <w:pPr>
        <w:pStyle w:val="ListBullet"/>
      </w:pPr>
      <w:r>
        <w:t xml:space="preserve">Framework : </w:t>
      </w:r>
      <w:proofErr w:type="spellStart"/>
      <w:r>
        <w:t>Wordpress</w:t>
      </w:r>
      <w:proofErr w:type="spellEnd"/>
      <w:r>
        <w:t xml:space="preserve">, Drupal, </w:t>
      </w:r>
      <w:proofErr w:type="spellStart"/>
      <w:r>
        <w:t>Codeignitor</w:t>
      </w:r>
      <w:proofErr w:type="spellEnd"/>
      <w:r>
        <w:t xml:space="preserve">, </w:t>
      </w:r>
      <w:proofErr w:type="spellStart"/>
      <w:r>
        <w:t>Magento</w:t>
      </w:r>
      <w:proofErr w:type="spellEnd"/>
    </w:p>
    <w:p w:rsidR="006270A9" w:rsidRDefault="00DE4947">
      <w:pPr>
        <w:pStyle w:val="Heading2"/>
      </w:pPr>
      <w:r>
        <w:t>BAsic Skills</w:t>
      </w:r>
    </w:p>
    <w:p w:rsidR="00DE4947" w:rsidRDefault="00DE4947" w:rsidP="00DE4947">
      <w:pPr>
        <w:pStyle w:val="ListBullet"/>
      </w:pPr>
      <w:r>
        <w:t>Team player</w:t>
      </w:r>
    </w:p>
    <w:p w:rsidR="00DE4947" w:rsidRDefault="00DE4947" w:rsidP="00DE4947">
      <w:pPr>
        <w:pStyle w:val="ListBullet"/>
      </w:pPr>
      <w:r>
        <w:t>Shift scheduling</w:t>
      </w:r>
    </w:p>
    <w:p w:rsidR="00DE4947" w:rsidRDefault="00DE4947" w:rsidP="00DE4947">
      <w:pPr>
        <w:pStyle w:val="ListBullet"/>
      </w:pPr>
      <w:r>
        <w:t>Flexible</w:t>
      </w:r>
    </w:p>
    <w:p w:rsidR="00DE4947" w:rsidRDefault="00DE4947" w:rsidP="00DE4947">
      <w:pPr>
        <w:pStyle w:val="ListBullet"/>
      </w:pPr>
      <w:r>
        <w:t>Event planning and execution</w:t>
      </w:r>
    </w:p>
    <w:p w:rsidR="00DE4947" w:rsidRDefault="00DE4947" w:rsidP="00DE4947">
      <w:pPr>
        <w:pStyle w:val="ListBullet"/>
      </w:pPr>
      <w:r>
        <w:t>Persistence</w:t>
      </w:r>
    </w:p>
    <w:p w:rsidR="00DE4947" w:rsidRDefault="00DE4947" w:rsidP="00DE4947">
      <w:pPr>
        <w:pStyle w:val="ListBullet"/>
      </w:pPr>
      <w:r>
        <w:t>Positive attitude</w:t>
      </w:r>
    </w:p>
    <w:p w:rsidR="006270A9" w:rsidRDefault="00DE4947" w:rsidP="000F6E9D">
      <w:pPr>
        <w:pStyle w:val="ListBullet"/>
      </w:pPr>
      <w:r>
        <w:t>Self-motivating, Dedicated to work</w:t>
      </w:r>
    </w:p>
    <w:sdt>
      <w:sdtPr>
        <w:alias w:val="Experience:"/>
        <w:tag w:val="Experience:"/>
        <w:id w:val="171684534"/>
        <w:placeholder>
          <w:docPart w:val="4186C387E59F48B2AD7C114F9505940D"/>
        </w:placeholder>
        <w:temporary/>
        <w:showingPlcHdr/>
        <w15:appearance w15:val="hidden"/>
      </w:sdtPr>
      <w:sdtEndPr/>
      <w:sdtContent>
        <w:p w:rsidR="006270A9" w:rsidRDefault="009D5933">
          <w:pPr>
            <w:pStyle w:val="Heading1"/>
          </w:pPr>
          <w:r>
            <w:t>Experience</w:t>
          </w:r>
        </w:p>
      </w:sdtContent>
    </w:sdt>
    <w:p w:rsidR="006270A9" w:rsidRDefault="00774045">
      <w:pPr>
        <w:pStyle w:val="Heading2"/>
      </w:pPr>
      <w:r w:rsidRPr="00774045">
        <w:t>PHP Developer and Technical Support</w:t>
      </w:r>
      <w:r w:rsidR="009D5933">
        <w:t> | </w:t>
      </w:r>
      <w:r w:rsidRPr="00774045">
        <w:t>E-Health Source Pvt. Ltd</w:t>
      </w:r>
      <w:r w:rsidR="009D5933">
        <w:t> | </w:t>
      </w:r>
      <w:r w:rsidRPr="00774045">
        <w:t>Income Tax, Ahmedabad</w:t>
      </w:r>
      <w:r w:rsidR="00F52D94">
        <w:t xml:space="preserve"> | </w:t>
      </w:r>
      <w:r>
        <w:t>jul 2015 – dec 2015</w:t>
      </w:r>
    </w:p>
    <w:p w:rsidR="00774045" w:rsidRDefault="00774045" w:rsidP="00774045">
      <w:pPr>
        <w:pStyle w:val="ListBullet"/>
      </w:pPr>
      <w:r>
        <w:t>Modified existing software to correct errors, upgrade interfaces and improve performance.</w:t>
      </w:r>
    </w:p>
    <w:p w:rsidR="00774045" w:rsidRDefault="00774045" w:rsidP="00774045">
      <w:pPr>
        <w:pStyle w:val="ListBullet"/>
      </w:pPr>
      <w:r>
        <w:t>Prepared detailed reports concerning project specifications and activities.</w:t>
      </w:r>
    </w:p>
    <w:p w:rsidR="00774045" w:rsidRDefault="00774045" w:rsidP="00774045">
      <w:pPr>
        <w:pStyle w:val="ListBullet"/>
      </w:pPr>
      <w:r>
        <w:t>Installed software, modified and repaired hardware and resolved technical issues.</w:t>
      </w:r>
    </w:p>
    <w:p w:rsidR="00774045" w:rsidRDefault="00774045" w:rsidP="00774045">
      <w:pPr>
        <w:pStyle w:val="ListBullet"/>
      </w:pPr>
      <w:r>
        <w:t>Identified and solved technical issues with a variety of diagnostic tools.</w:t>
      </w:r>
    </w:p>
    <w:p w:rsidR="00774045" w:rsidRDefault="00774045" w:rsidP="00774045">
      <w:pPr>
        <w:pStyle w:val="ListBullet"/>
      </w:pPr>
      <w:r>
        <w:t>Resolved customer issues in a clear, courteous and straightforward manner.</w:t>
      </w:r>
    </w:p>
    <w:p w:rsidR="00774045" w:rsidRDefault="00774045" w:rsidP="00774045">
      <w:pPr>
        <w:pStyle w:val="ListBullet"/>
      </w:pPr>
      <w:r>
        <w:t>Followed up with clients to ensure optimal customer satisfaction.</w:t>
      </w:r>
    </w:p>
    <w:p w:rsidR="006270A9" w:rsidRDefault="00774045" w:rsidP="00774045">
      <w:pPr>
        <w:pStyle w:val="ListBullet"/>
      </w:pPr>
      <w:r>
        <w:t>Install the software for clients interested in new services.</w:t>
      </w:r>
    </w:p>
    <w:p w:rsidR="006270A9" w:rsidRDefault="00774045">
      <w:pPr>
        <w:pStyle w:val="Heading2"/>
      </w:pPr>
      <w:r w:rsidRPr="00774045">
        <w:t>Jr. PHP Developer</w:t>
      </w:r>
      <w:r w:rsidR="009D5933">
        <w:t> | </w:t>
      </w:r>
      <w:r>
        <w:t>Codewiz</w:t>
      </w:r>
      <w:r w:rsidRPr="00774045">
        <w:t xml:space="preserve"> Pvt. Ltd</w:t>
      </w:r>
      <w:r w:rsidR="009D5933">
        <w:t> | </w:t>
      </w:r>
      <w:r>
        <w:t xml:space="preserve">Dec 2015 - Current </w:t>
      </w:r>
    </w:p>
    <w:p w:rsidR="00774045" w:rsidRDefault="00774045" w:rsidP="00774045">
      <w:pPr>
        <w:pStyle w:val="ListBullet"/>
      </w:pPr>
      <w:r>
        <w:t>Wrote and implemented scripts to enhance user experience and integrated scripts with the CMS.</w:t>
      </w:r>
    </w:p>
    <w:p w:rsidR="00774045" w:rsidRDefault="00774045" w:rsidP="00774045">
      <w:pPr>
        <w:pStyle w:val="ListBullet"/>
      </w:pPr>
      <w:r>
        <w:t>Designed and developed transactional and analytical data structures.</w:t>
      </w:r>
    </w:p>
    <w:p w:rsidR="00774045" w:rsidRDefault="00774045" w:rsidP="00774045">
      <w:pPr>
        <w:pStyle w:val="ListBullet"/>
      </w:pPr>
      <w:r>
        <w:t>Modified existing web applications to correct errors, adapt to the new framework and improve performance.</w:t>
      </w:r>
    </w:p>
    <w:p w:rsidR="00774045" w:rsidRDefault="00774045" w:rsidP="00774045">
      <w:pPr>
        <w:pStyle w:val="ListBullet"/>
      </w:pPr>
      <w:r>
        <w:t>Worked closely with clients to establish problem specifications and system designs.</w:t>
      </w:r>
    </w:p>
    <w:p w:rsidR="00774045" w:rsidRDefault="00774045" w:rsidP="00774045">
      <w:pPr>
        <w:pStyle w:val="ListBullet"/>
      </w:pPr>
      <w:r>
        <w:t>Wrote maintainable and extensible code in a team environment.</w:t>
      </w:r>
    </w:p>
    <w:p w:rsidR="00774045" w:rsidRDefault="00774045" w:rsidP="00774045">
      <w:pPr>
        <w:pStyle w:val="ListBullet"/>
      </w:pPr>
      <w:r>
        <w:t>Prepared detailed reports concerning project specifications and activities.</w:t>
      </w:r>
    </w:p>
    <w:p w:rsidR="00774045" w:rsidRDefault="00774045" w:rsidP="00774045">
      <w:pPr>
        <w:pStyle w:val="ListBullet"/>
      </w:pPr>
      <w:r>
        <w:t>Worked closely with other team members to plan, design and develop robust solutions in a timely manner.</w:t>
      </w:r>
    </w:p>
    <w:p w:rsidR="001B29CF" w:rsidRDefault="00774045" w:rsidP="00774045">
      <w:pPr>
        <w:pStyle w:val="ListBullet"/>
      </w:pPr>
      <w:r>
        <w:t>Interfaced with business analysts, developers to determine the best requirement specifications.</w:t>
      </w:r>
    </w:p>
    <w:p w:rsidR="003841C3" w:rsidRDefault="00E85F83" w:rsidP="00E85F83">
      <w:pPr>
        <w:pStyle w:val="Heading1"/>
      </w:pPr>
      <w:r w:rsidRPr="00E85F83">
        <w:t>Certifications</w:t>
      </w:r>
    </w:p>
    <w:p w:rsidR="00E85F83" w:rsidRDefault="00E85F83" w:rsidP="00E85F83">
      <w:pPr>
        <w:pStyle w:val="ListBullet"/>
      </w:pPr>
      <w:r>
        <w:t>Participated in Tech-Fest Events and obtained the 1st position in Counter Strike held at a college level.</w:t>
      </w:r>
    </w:p>
    <w:p w:rsidR="00E85F83" w:rsidRDefault="00E85F83" w:rsidP="00E85F83">
      <w:pPr>
        <w:pStyle w:val="ListBullet"/>
      </w:pPr>
      <w:r>
        <w:t>Topper Of 3rd year at College Level.</w:t>
      </w:r>
    </w:p>
    <w:p w:rsidR="00E85F83" w:rsidRDefault="00E85F83" w:rsidP="00E85F83">
      <w:pPr>
        <w:pStyle w:val="ListBullet"/>
      </w:pPr>
      <w:r>
        <w:t xml:space="preserve">Organized HTML WAR at College Level. </w:t>
      </w:r>
    </w:p>
    <w:p w:rsidR="003841C3" w:rsidRDefault="00E85F83" w:rsidP="00E85F83">
      <w:pPr>
        <w:pStyle w:val="ListBullet"/>
      </w:pPr>
      <w:r>
        <w:t xml:space="preserve">Won prizes in </w:t>
      </w:r>
      <w:proofErr w:type="gramStart"/>
      <w:r>
        <w:t>Drawing</w:t>
      </w:r>
      <w:proofErr w:type="gramEnd"/>
      <w:r>
        <w:t xml:space="preserve"> competitions at the school level.</w:t>
      </w:r>
    </w:p>
    <w:p w:rsidR="00E85F83" w:rsidRDefault="00E85F83" w:rsidP="00E85F83">
      <w:pPr>
        <w:pStyle w:val="ListBullet"/>
        <w:numPr>
          <w:ilvl w:val="0"/>
          <w:numId w:val="0"/>
        </w:numPr>
        <w:rPr>
          <w:rFonts w:asciiTheme="majorHAnsi" w:eastAsiaTheme="majorEastAsia" w:hAnsiTheme="majorHAnsi" w:cstheme="majorBidi"/>
          <w:b/>
          <w:color w:val="2A7B88" w:themeColor="accent1" w:themeShade="BF"/>
          <w:sz w:val="28"/>
          <w:szCs w:val="32"/>
        </w:rPr>
      </w:pPr>
    </w:p>
    <w:p w:rsidR="00E85F83" w:rsidRPr="00E85F83" w:rsidRDefault="00E85F83" w:rsidP="00E85F83">
      <w:pPr>
        <w:pStyle w:val="ListBullet"/>
        <w:numPr>
          <w:ilvl w:val="0"/>
          <w:numId w:val="0"/>
        </w:numPr>
      </w:pPr>
      <w:r>
        <w:rPr>
          <w:rFonts w:asciiTheme="majorHAnsi" w:eastAsiaTheme="majorEastAsia" w:hAnsiTheme="majorHAnsi" w:cstheme="majorBidi"/>
          <w:b/>
          <w:color w:val="2A7B88" w:themeColor="accent1" w:themeShade="BF"/>
          <w:sz w:val="28"/>
          <w:szCs w:val="32"/>
        </w:rPr>
        <w:t>Affiliations</w:t>
      </w:r>
    </w:p>
    <w:p w:rsidR="00E85F83" w:rsidRDefault="00E85F83" w:rsidP="00E85F83">
      <w:pPr>
        <w:pStyle w:val="ListBullet"/>
      </w:pPr>
      <w:r>
        <w:t>Dynamic PHP developer skilled at developing complex solutions possessing strong creative thinking skills, high energy and integrity.</w:t>
      </w:r>
    </w:p>
    <w:p w:rsidR="00D019B1" w:rsidRDefault="00E85F83" w:rsidP="00D019B1">
      <w:pPr>
        <w:pStyle w:val="ListBullet"/>
      </w:pPr>
      <w:r>
        <w:t>Web Developer who precisely executes development projects from concept to delivery.</w:t>
      </w:r>
    </w:p>
    <w:p w:rsidR="00D019B1" w:rsidRDefault="00B04CDE" w:rsidP="00D019B1">
      <w:pPr>
        <w:pStyle w:val="Heading1"/>
      </w:pPr>
      <w:r>
        <w:t>Project Summar</w:t>
      </w:r>
      <w:r w:rsidRPr="00B04CDE">
        <w:t>y</w:t>
      </w:r>
    </w:p>
    <w:p w:rsidR="00D019B1" w:rsidRDefault="00B04CDE" w:rsidP="00B04CDE">
      <w:pPr>
        <w:pStyle w:val="Heading2"/>
      </w:pPr>
      <w:r>
        <w:t xml:space="preserve"> </w:t>
      </w:r>
      <w:r w:rsidRPr="00B04CDE">
        <w:t>IT Business Portal</w:t>
      </w:r>
      <w:r>
        <w:t xml:space="preserve"> </w:t>
      </w:r>
    </w:p>
    <w:p w:rsidR="00784DAA" w:rsidRDefault="00784DAA" w:rsidP="00784DAA">
      <w:pPr>
        <w:pStyle w:val="ListParagraph"/>
        <w:numPr>
          <w:ilvl w:val="0"/>
          <w:numId w:val="25"/>
        </w:numPr>
      </w:pPr>
      <w:r w:rsidRPr="00784DAA">
        <w:rPr>
          <w:b/>
        </w:rPr>
        <w:t>Role</w:t>
      </w:r>
      <w:r>
        <w:t>: Design, Coding and Development</w:t>
      </w:r>
    </w:p>
    <w:p w:rsidR="00784DAA" w:rsidRDefault="00784DAA" w:rsidP="00784DAA">
      <w:pPr>
        <w:pStyle w:val="ListParagraph"/>
        <w:numPr>
          <w:ilvl w:val="0"/>
          <w:numId w:val="25"/>
        </w:numPr>
      </w:pPr>
      <w:r w:rsidRPr="00784DAA">
        <w:rPr>
          <w:b/>
        </w:rPr>
        <w:t>Skills Used</w:t>
      </w:r>
      <w:r>
        <w:t xml:space="preserve">: ASP.net With Three Tier, </w:t>
      </w:r>
      <w:proofErr w:type="spellStart"/>
      <w:r>
        <w:t>C#,Bootstrap</w:t>
      </w:r>
      <w:proofErr w:type="spellEnd"/>
      <w:r>
        <w:t xml:space="preserve">, </w:t>
      </w:r>
      <w:proofErr w:type="spellStart"/>
      <w:r>
        <w:t>Jquery</w:t>
      </w:r>
      <w:proofErr w:type="spellEnd"/>
      <w:r>
        <w:t xml:space="preserve">, HTML,CSS, </w:t>
      </w:r>
      <w:proofErr w:type="spellStart"/>
      <w:r>
        <w:t>Javascript</w:t>
      </w:r>
      <w:proofErr w:type="spellEnd"/>
      <w:r>
        <w:t>, SQL SERVER 2008</w:t>
      </w:r>
    </w:p>
    <w:p w:rsidR="00784DAA" w:rsidRDefault="00784DAA" w:rsidP="00784DAA">
      <w:pPr>
        <w:pStyle w:val="ListParagraph"/>
        <w:numPr>
          <w:ilvl w:val="0"/>
          <w:numId w:val="25"/>
        </w:numPr>
      </w:pPr>
      <w:r>
        <w:rPr>
          <w:b/>
        </w:rPr>
        <w:t>Description</w:t>
      </w:r>
      <w:r w:rsidRPr="00784DAA">
        <w:t>:</w:t>
      </w:r>
      <w:r>
        <w:t xml:space="preserve"> </w:t>
      </w:r>
      <w:r w:rsidRPr="00784DAA">
        <w:t>IT Business Portal [YVNOT] is an Online Workplace. Anything you can do on a Computer–from Graphic Design to Software Development. This Portal Provides total solution of “UNEMPLOYMENT” for IT Developers. We covered module in this project is Online Test Functionality, Job Seekers and Job Poster module.</w:t>
      </w:r>
    </w:p>
    <w:p w:rsidR="00784DAA" w:rsidRDefault="00784DAA" w:rsidP="00784DAA">
      <w:pPr>
        <w:pStyle w:val="Heading2"/>
      </w:pPr>
      <w:r w:rsidRPr="00B04CDE">
        <w:lastRenderedPageBreak/>
        <w:t>l</w:t>
      </w:r>
      <w:r>
        <w:t xml:space="preserve">ottoleader </w:t>
      </w:r>
    </w:p>
    <w:p w:rsidR="00784DAA" w:rsidRDefault="00784DAA" w:rsidP="00784DAA">
      <w:pPr>
        <w:pStyle w:val="ListParagraph"/>
        <w:numPr>
          <w:ilvl w:val="0"/>
          <w:numId w:val="25"/>
        </w:numPr>
      </w:pPr>
      <w:r w:rsidRPr="00784DAA">
        <w:rPr>
          <w:b/>
        </w:rPr>
        <w:t>Role</w:t>
      </w:r>
      <w:r>
        <w:t xml:space="preserve">: </w:t>
      </w:r>
      <w:r w:rsidRPr="00784DAA">
        <w:t>Integrate the Html design into the Word press, Coding &amp;Implementation.</w:t>
      </w:r>
    </w:p>
    <w:p w:rsidR="00FA3C2C" w:rsidRDefault="00FA3C2C" w:rsidP="00FA3C2C">
      <w:pPr>
        <w:pStyle w:val="ListParagraph"/>
        <w:numPr>
          <w:ilvl w:val="0"/>
          <w:numId w:val="25"/>
        </w:numPr>
      </w:pPr>
      <w:r>
        <w:rPr>
          <w:b/>
        </w:rPr>
        <w:t>Location</w:t>
      </w:r>
      <w:r w:rsidRPr="00FA3C2C">
        <w:t>:</w:t>
      </w:r>
      <w:r>
        <w:t xml:space="preserve"> https://lottoleader.com</w:t>
      </w:r>
    </w:p>
    <w:p w:rsidR="00784DAA" w:rsidRDefault="00784DAA" w:rsidP="00784DAA">
      <w:pPr>
        <w:pStyle w:val="ListParagraph"/>
        <w:numPr>
          <w:ilvl w:val="0"/>
          <w:numId w:val="25"/>
        </w:numPr>
      </w:pPr>
      <w:r w:rsidRPr="00784DAA">
        <w:rPr>
          <w:b/>
        </w:rPr>
        <w:t>Skills Used</w:t>
      </w:r>
      <w:r>
        <w:t xml:space="preserve">: </w:t>
      </w:r>
      <w:r w:rsidRPr="00784DAA">
        <w:t xml:space="preserve">PHP, </w:t>
      </w:r>
      <w:proofErr w:type="spellStart"/>
      <w:r w:rsidRPr="00784DAA">
        <w:t>Wordpress</w:t>
      </w:r>
      <w:proofErr w:type="spellEnd"/>
      <w:r w:rsidRPr="00784DAA">
        <w:t xml:space="preserve"> Framework, Bootstrap, </w:t>
      </w:r>
      <w:proofErr w:type="spellStart"/>
      <w:r w:rsidRPr="00784DAA">
        <w:t>Jque</w:t>
      </w:r>
      <w:r>
        <w:t>ry</w:t>
      </w:r>
      <w:proofErr w:type="spellEnd"/>
      <w:r>
        <w:t>, HTML</w:t>
      </w:r>
      <w:proofErr w:type="gramStart"/>
      <w:r>
        <w:t>,CSS</w:t>
      </w:r>
      <w:proofErr w:type="gramEnd"/>
      <w:r>
        <w:t xml:space="preserve">, </w:t>
      </w:r>
      <w:proofErr w:type="spellStart"/>
      <w:r>
        <w:t>Javascript</w:t>
      </w:r>
      <w:proofErr w:type="spellEnd"/>
      <w:r>
        <w:t>, MySQL.</w:t>
      </w:r>
    </w:p>
    <w:p w:rsidR="00784DAA" w:rsidRDefault="00784DAA" w:rsidP="00784DAA">
      <w:pPr>
        <w:pStyle w:val="ListParagraph"/>
        <w:numPr>
          <w:ilvl w:val="0"/>
          <w:numId w:val="25"/>
        </w:numPr>
      </w:pPr>
      <w:r w:rsidRPr="00784DAA">
        <w:rPr>
          <w:b/>
        </w:rPr>
        <w:t>Description</w:t>
      </w:r>
      <w:r w:rsidRPr="00784DAA">
        <w:t>:</w:t>
      </w:r>
      <w:r>
        <w:t xml:space="preserve"> </w:t>
      </w:r>
      <w:r w:rsidRPr="00784DAA">
        <w:t>Lotto Leader is to take online lottery gaming to the next level by offering the clients an unbeatable experience and provides updated and accurate information on each of the available lotteries so that you can easily assess the odds and make the right decision of which lotteries to play based on your particular needs.</w:t>
      </w:r>
    </w:p>
    <w:p w:rsidR="00FA3C2C" w:rsidRDefault="00FA3C2C" w:rsidP="00FA3C2C">
      <w:pPr>
        <w:pStyle w:val="Heading2"/>
      </w:pPr>
      <w:r w:rsidRPr="00B04CDE">
        <w:t>I</w:t>
      </w:r>
      <w:r>
        <w:t>lluminance solutions</w:t>
      </w:r>
    </w:p>
    <w:p w:rsidR="00FA3C2C" w:rsidRDefault="00FA3C2C" w:rsidP="00FA3C2C">
      <w:pPr>
        <w:pStyle w:val="ListParagraph"/>
        <w:numPr>
          <w:ilvl w:val="0"/>
          <w:numId w:val="25"/>
        </w:numPr>
      </w:pPr>
      <w:r w:rsidRPr="00FA3C2C">
        <w:rPr>
          <w:b/>
        </w:rPr>
        <w:t>Role</w:t>
      </w:r>
      <w:r>
        <w:t xml:space="preserve">: </w:t>
      </w:r>
      <w:r w:rsidRPr="00FA3C2C">
        <w:t>Designing, Client Communication, Development, Testing and Implementation.</w:t>
      </w:r>
    </w:p>
    <w:p w:rsidR="00FA3C2C" w:rsidRDefault="00FA3C2C" w:rsidP="00FA3C2C">
      <w:pPr>
        <w:pStyle w:val="ListParagraph"/>
        <w:numPr>
          <w:ilvl w:val="0"/>
          <w:numId w:val="25"/>
        </w:numPr>
      </w:pPr>
      <w:r>
        <w:rPr>
          <w:b/>
        </w:rPr>
        <w:t>Location</w:t>
      </w:r>
      <w:r w:rsidRPr="00FA3C2C">
        <w:t>:</w:t>
      </w:r>
      <w:r>
        <w:t xml:space="preserve"> </w:t>
      </w:r>
      <w:r w:rsidRPr="00FA3C2C">
        <w:t>http://illuminancesolutions.com.au/</w:t>
      </w:r>
    </w:p>
    <w:p w:rsidR="00FA3C2C" w:rsidRDefault="00FA3C2C" w:rsidP="00FA3C2C">
      <w:pPr>
        <w:pStyle w:val="ListParagraph"/>
        <w:numPr>
          <w:ilvl w:val="0"/>
          <w:numId w:val="25"/>
        </w:numPr>
      </w:pPr>
      <w:r w:rsidRPr="00FA3C2C">
        <w:rPr>
          <w:b/>
        </w:rPr>
        <w:t>Skills Used</w:t>
      </w:r>
      <w:r>
        <w:t xml:space="preserve">: </w:t>
      </w:r>
      <w:r w:rsidRPr="00FA3C2C">
        <w:t xml:space="preserve">PHP, Word press Framework, Bootstrap, </w:t>
      </w:r>
      <w:proofErr w:type="spellStart"/>
      <w:r>
        <w:t>Jq</w:t>
      </w:r>
      <w:r w:rsidRPr="00FA3C2C">
        <w:t>uery</w:t>
      </w:r>
      <w:proofErr w:type="spellEnd"/>
      <w:r w:rsidRPr="00FA3C2C">
        <w:t>, HTML,</w:t>
      </w:r>
      <w:r>
        <w:t xml:space="preserve"> </w:t>
      </w:r>
      <w:r w:rsidRPr="00FA3C2C">
        <w:t>CSS, JavaScript, MySQL.</w:t>
      </w:r>
    </w:p>
    <w:p w:rsidR="00FA3C2C" w:rsidRDefault="00FA3C2C" w:rsidP="00FA3C2C">
      <w:pPr>
        <w:pStyle w:val="ListParagraph"/>
        <w:numPr>
          <w:ilvl w:val="0"/>
          <w:numId w:val="25"/>
        </w:numPr>
      </w:pPr>
      <w:r>
        <w:rPr>
          <w:b/>
        </w:rPr>
        <w:t>Description</w:t>
      </w:r>
      <w:r w:rsidRPr="00784DAA">
        <w:t>:</w:t>
      </w:r>
      <w:r>
        <w:t xml:space="preserve"> </w:t>
      </w:r>
      <w:proofErr w:type="spellStart"/>
      <w:r w:rsidRPr="00FA3C2C">
        <w:t>Illuminance</w:t>
      </w:r>
      <w:proofErr w:type="spellEnd"/>
      <w:r w:rsidRPr="00FA3C2C">
        <w:t xml:space="preserve"> Solutions is an IT Consulting Company. They are working with companies to change the way we do business, to make them more efficient and productive.</w:t>
      </w:r>
    </w:p>
    <w:p w:rsidR="00FA3C2C" w:rsidRDefault="00FA3C2C" w:rsidP="00FA3C2C">
      <w:pPr>
        <w:pStyle w:val="Heading2"/>
      </w:pPr>
      <w:r>
        <w:t>Majestic Car Sales</w:t>
      </w:r>
    </w:p>
    <w:p w:rsidR="00FA3C2C" w:rsidRDefault="00FA3C2C" w:rsidP="00FA3C2C">
      <w:pPr>
        <w:pStyle w:val="ListParagraph"/>
        <w:numPr>
          <w:ilvl w:val="0"/>
          <w:numId w:val="25"/>
        </w:numPr>
      </w:pPr>
      <w:r w:rsidRPr="00FA3C2C">
        <w:rPr>
          <w:b/>
        </w:rPr>
        <w:t>Role</w:t>
      </w:r>
      <w:r>
        <w:t>: Theme Integrate</w:t>
      </w:r>
      <w:r w:rsidRPr="00FA3C2C">
        <w:t>, Development,</w:t>
      </w:r>
      <w:r>
        <w:t xml:space="preserve"> Web Services,</w:t>
      </w:r>
      <w:r w:rsidRPr="00FA3C2C">
        <w:t xml:space="preserve"> Testing and Implementation.</w:t>
      </w:r>
    </w:p>
    <w:p w:rsidR="00F3592F" w:rsidRDefault="00F3592F" w:rsidP="00F3592F">
      <w:pPr>
        <w:pStyle w:val="ListParagraph"/>
        <w:numPr>
          <w:ilvl w:val="0"/>
          <w:numId w:val="25"/>
        </w:numPr>
      </w:pPr>
      <w:r>
        <w:rPr>
          <w:b/>
        </w:rPr>
        <w:t>Location</w:t>
      </w:r>
      <w:r w:rsidRPr="00FA3C2C">
        <w:t>:</w:t>
      </w:r>
      <w:r>
        <w:t xml:space="preserve"> </w:t>
      </w:r>
      <w:r w:rsidRPr="00FA3C2C">
        <w:t>http://</w:t>
      </w:r>
      <w:r>
        <w:t>majestic.bh/sales</w:t>
      </w:r>
    </w:p>
    <w:p w:rsidR="00FA3C2C" w:rsidRDefault="00FA3C2C" w:rsidP="00FA3C2C">
      <w:pPr>
        <w:pStyle w:val="ListParagraph"/>
        <w:numPr>
          <w:ilvl w:val="0"/>
          <w:numId w:val="25"/>
        </w:numPr>
      </w:pPr>
      <w:r w:rsidRPr="00FA3C2C">
        <w:rPr>
          <w:b/>
        </w:rPr>
        <w:t>Skills Used</w:t>
      </w:r>
      <w:r>
        <w:t xml:space="preserve">: </w:t>
      </w:r>
      <w:r w:rsidRPr="00FA3C2C">
        <w:t xml:space="preserve">PHP, </w:t>
      </w:r>
      <w:proofErr w:type="spellStart"/>
      <w:r>
        <w:t>Magento</w:t>
      </w:r>
      <w:proofErr w:type="spellEnd"/>
      <w:r w:rsidRPr="00FA3C2C">
        <w:t xml:space="preserve"> Framework, Bootstrap, </w:t>
      </w:r>
      <w:proofErr w:type="spellStart"/>
      <w:r>
        <w:t>Jq</w:t>
      </w:r>
      <w:r w:rsidRPr="00FA3C2C">
        <w:t>uery</w:t>
      </w:r>
      <w:proofErr w:type="spellEnd"/>
      <w:r w:rsidRPr="00FA3C2C">
        <w:t>, HTML,</w:t>
      </w:r>
      <w:r>
        <w:t xml:space="preserve"> </w:t>
      </w:r>
      <w:r w:rsidRPr="00FA3C2C">
        <w:t>CSS, JavaScript, MySQL.</w:t>
      </w:r>
    </w:p>
    <w:p w:rsidR="00FA3C2C" w:rsidRDefault="00FA3C2C" w:rsidP="00BE1E26">
      <w:pPr>
        <w:pStyle w:val="ListParagraph"/>
        <w:numPr>
          <w:ilvl w:val="0"/>
          <w:numId w:val="25"/>
        </w:numPr>
      </w:pPr>
      <w:r w:rsidRPr="00FA3C2C">
        <w:rPr>
          <w:b/>
        </w:rPr>
        <w:t>Description</w:t>
      </w:r>
      <w:r w:rsidRPr="00784DAA">
        <w:t>:</w:t>
      </w:r>
      <w:r>
        <w:t xml:space="preserve"> </w:t>
      </w:r>
      <w:r w:rsidR="0045334A">
        <w:t>Majestic Car sales deals in all the types of cars, imported, new and used. It also offers auction on second hand cars.</w:t>
      </w:r>
    </w:p>
    <w:p w:rsidR="00051C74" w:rsidRDefault="00051C74" w:rsidP="00051C74">
      <w:pPr>
        <w:pStyle w:val="Heading2"/>
      </w:pPr>
      <w:r>
        <w:t>Majestic Car REntal</w:t>
      </w:r>
    </w:p>
    <w:p w:rsidR="00051C74" w:rsidRDefault="00051C74" w:rsidP="00051C74">
      <w:pPr>
        <w:pStyle w:val="ListParagraph"/>
        <w:numPr>
          <w:ilvl w:val="0"/>
          <w:numId w:val="25"/>
        </w:numPr>
      </w:pPr>
      <w:r w:rsidRPr="00FA3C2C">
        <w:rPr>
          <w:b/>
        </w:rPr>
        <w:t>Role</w:t>
      </w:r>
      <w:r>
        <w:t>: Theme Integrate</w:t>
      </w:r>
      <w:r w:rsidRPr="00FA3C2C">
        <w:t>, Development,</w:t>
      </w:r>
      <w:r>
        <w:t xml:space="preserve"> Web Services,</w:t>
      </w:r>
      <w:r w:rsidRPr="00FA3C2C">
        <w:t xml:space="preserve"> Testing and Implementation.</w:t>
      </w:r>
    </w:p>
    <w:p w:rsidR="00F3592F" w:rsidRDefault="00F3592F" w:rsidP="00F3592F">
      <w:pPr>
        <w:pStyle w:val="ListParagraph"/>
        <w:numPr>
          <w:ilvl w:val="0"/>
          <w:numId w:val="25"/>
        </w:numPr>
      </w:pPr>
      <w:r>
        <w:rPr>
          <w:b/>
        </w:rPr>
        <w:t>Location</w:t>
      </w:r>
      <w:r w:rsidRPr="00FA3C2C">
        <w:t>:</w:t>
      </w:r>
      <w:r>
        <w:t xml:space="preserve"> </w:t>
      </w:r>
      <w:r w:rsidRPr="00FA3C2C">
        <w:t>http://</w:t>
      </w:r>
      <w:r>
        <w:t>majestic.bh/rental</w:t>
      </w:r>
    </w:p>
    <w:p w:rsidR="00051C74" w:rsidRDefault="00051C74" w:rsidP="00051C74">
      <w:pPr>
        <w:pStyle w:val="ListParagraph"/>
        <w:numPr>
          <w:ilvl w:val="0"/>
          <w:numId w:val="25"/>
        </w:numPr>
      </w:pPr>
      <w:r w:rsidRPr="00FA3C2C">
        <w:rPr>
          <w:b/>
        </w:rPr>
        <w:t>Skills Used</w:t>
      </w:r>
      <w:r>
        <w:t xml:space="preserve">: </w:t>
      </w:r>
      <w:r w:rsidRPr="00FA3C2C">
        <w:t xml:space="preserve">PHP, </w:t>
      </w:r>
      <w:proofErr w:type="spellStart"/>
      <w:r>
        <w:t>Magento</w:t>
      </w:r>
      <w:proofErr w:type="spellEnd"/>
      <w:r w:rsidRPr="00FA3C2C">
        <w:t xml:space="preserve"> Framework, Bootstrap, </w:t>
      </w:r>
      <w:proofErr w:type="spellStart"/>
      <w:r>
        <w:t>Jq</w:t>
      </w:r>
      <w:r w:rsidRPr="00FA3C2C">
        <w:t>uery</w:t>
      </w:r>
      <w:proofErr w:type="spellEnd"/>
      <w:r w:rsidRPr="00FA3C2C">
        <w:t>, HTML,</w:t>
      </w:r>
      <w:r>
        <w:t xml:space="preserve"> </w:t>
      </w:r>
      <w:r w:rsidRPr="00FA3C2C">
        <w:t>CSS, JavaScript, MySQL.</w:t>
      </w:r>
    </w:p>
    <w:p w:rsidR="00051C74" w:rsidRDefault="00051C74" w:rsidP="00051C74">
      <w:pPr>
        <w:pStyle w:val="ListParagraph"/>
        <w:numPr>
          <w:ilvl w:val="0"/>
          <w:numId w:val="25"/>
        </w:numPr>
      </w:pPr>
      <w:r w:rsidRPr="00FA3C2C">
        <w:rPr>
          <w:b/>
        </w:rPr>
        <w:t>Description</w:t>
      </w:r>
      <w:r w:rsidRPr="00784DAA">
        <w:t>:</w:t>
      </w:r>
      <w:r>
        <w:t xml:space="preserve"> </w:t>
      </w:r>
      <w:r w:rsidR="0045334A">
        <w:t>In Majestic car rental, the customer can book the car or rent the car.</w:t>
      </w:r>
    </w:p>
    <w:p w:rsidR="00051C74" w:rsidRDefault="00051C74" w:rsidP="00051C74">
      <w:pPr>
        <w:pStyle w:val="Heading2"/>
      </w:pPr>
      <w:r>
        <w:t>Other Project Listing:</w:t>
      </w:r>
    </w:p>
    <w:p w:rsidR="00051C74" w:rsidRPr="009C7116" w:rsidRDefault="00051C74" w:rsidP="00051C74">
      <w:pPr>
        <w:rPr>
          <w:b/>
          <w:color w:val="auto"/>
        </w:rPr>
      </w:pPr>
      <w:r>
        <w:t>These all</w:t>
      </w:r>
      <w:r w:rsidR="00961839">
        <w:t xml:space="preserve"> are</w:t>
      </w:r>
      <w:r>
        <w:t xml:space="preserve"> other projects listing which I have completed </w:t>
      </w:r>
      <w:r w:rsidR="009C7116">
        <w:t>in last 1 year.</w:t>
      </w:r>
    </w:p>
    <w:tbl>
      <w:tblPr>
        <w:tblStyle w:val="TableGrid"/>
        <w:tblW w:w="0" w:type="auto"/>
        <w:tblInd w:w="720" w:type="dxa"/>
        <w:tblLook w:val="04A0" w:firstRow="1" w:lastRow="0" w:firstColumn="1" w:lastColumn="0" w:noHBand="0" w:noVBand="1"/>
      </w:tblPr>
      <w:tblGrid>
        <w:gridCol w:w="2942"/>
        <w:gridCol w:w="2990"/>
        <w:gridCol w:w="3274"/>
      </w:tblGrid>
      <w:tr w:rsidR="009C7116" w:rsidRPr="009C7116" w:rsidTr="009C7116">
        <w:trPr>
          <w:trHeight w:val="366"/>
        </w:trPr>
        <w:tc>
          <w:tcPr>
            <w:tcW w:w="2957" w:type="dxa"/>
          </w:tcPr>
          <w:p w:rsidR="009C7116" w:rsidRPr="009C7116" w:rsidRDefault="009C7116" w:rsidP="009C7116">
            <w:pPr>
              <w:pStyle w:val="ListParagraph"/>
              <w:ind w:left="0"/>
              <w:jc w:val="center"/>
              <w:rPr>
                <w:b/>
                <w:color w:val="auto"/>
              </w:rPr>
            </w:pPr>
            <w:r w:rsidRPr="009C7116">
              <w:rPr>
                <w:b/>
                <w:color w:val="auto"/>
              </w:rPr>
              <w:t>Project Name</w:t>
            </w:r>
          </w:p>
        </w:tc>
        <w:tc>
          <w:tcPr>
            <w:tcW w:w="3003" w:type="dxa"/>
          </w:tcPr>
          <w:p w:rsidR="009C7116" w:rsidRPr="009C7116" w:rsidRDefault="009C7116" w:rsidP="009C7116">
            <w:pPr>
              <w:pStyle w:val="ListParagraph"/>
              <w:ind w:left="0"/>
              <w:jc w:val="center"/>
              <w:rPr>
                <w:b/>
                <w:color w:val="auto"/>
              </w:rPr>
            </w:pPr>
            <w:r w:rsidRPr="009C7116">
              <w:rPr>
                <w:b/>
                <w:color w:val="auto"/>
              </w:rPr>
              <w:t>Framework</w:t>
            </w:r>
          </w:p>
        </w:tc>
        <w:tc>
          <w:tcPr>
            <w:tcW w:w="2930" w:type="dxa"/>
          </w:tcPr>
          <w:p w:rsidR="009C7116" w:rsidRPr="009C7116" w:rsidRDefault="009C7116" w:rsidP="009C7116">
            <w:pPr>
              <w:pStyle w:val="ListParagraph"/>
              <w:ind w:left="0"/>
              <w:jc w:val="center"/>
              <w:rPr>
                <w:b/>
                <w:color w:val="auto"/>
              </w:rPr>
            </w:pPr>
            <w:r w:rsidRPr="009C7116">
              <w:rPr>
                <w:b/>
                <w:color w:val="auto"/>
              </w:rPr>
              <w:t>Link</w:t>
            </w:r>
          </w:p>
        </w:tc>
      </w:tr>
      <w:tr w:rsidR="009C7116" w:rsidTr="009C7116">
        <w:trPr>
          <w:trHeight w:val="366"/>
        </w:trPr>
        <w:tc>
          <w:tcPr>
            <w:tcW w:w="2957" w:type="dxa"/>
          </w:tcPr>
          <w:p w:rsidR="009C7116" w:rsidRDefault="009C7116" w:rsidP="000F6543">
            <w:pPr>
              <w:pStyle w:val="ListParagraph"/>
              <w:ind w:left="0"/>
              <w:jc w:val="center"/>
            </w:pPr>
            <w:r>
              <w:t>Cosmos</w:t>
            </w:r>
          </w:p>
        </w:tc>
        <w:tc>
          <w:tcPr>
            <w:tcW w:w="3003" w:type="dxa"/>
          </w:tcPr>
          <w:p w:rsidR="009C7116" w:rsidRDefault="009C7116" w:rsidP="000F6543">
            <w:pPr>
              <w:pStyle w:val="ListParagraph"/>
              <w:ind w:left="0"/>
              <w:jc w:val="center"/>
            </w:pPr>
            <w:proofErr w:type="spellStart"/>
            <w:r>
              <w:t>Wordpress</w:t>
            </w:r>
            <w:proofErr w:type="spellEnd"/>
          </w:p>
        </w:tc>
        <w:tc>
          <w:tcPr>
            <w:tcW w:w="2930" w:type="dxa"/>
          </w:tcPr>
          <w:p w:rsidR="009C7116" w:rsidRDefault="009C7116" w:rsidP="000F6543">
            <w:pPr>
              <w:pStyle w:val="ListParagraph"/>
              <w:ind w:left="0"/>
              <w:jc w:val="center"/>
            </w:pPr>
            <w:r w:rsidRPr="009C7116">
              <w:t>http://cosmosoman.co/</w:t>
            </w:r>
          </w:p>
        </w:tc>
      </w:tr>
      <w:tr w:rsidR="009C7116" w:rsidTr="009C7116">
        <w:trPr>
          <w:trHeight w:val="366"/>
        </w:trPr>
        <w:tc>
          <w:tcPr>
            <w:tcW w:w="2957" w:type="dxa"/>
          </w:tcPr>
          <w:p w:rsidR="009C7116" w:rsidRDefault="009C7116" w:rsidP="000F6543">
            <w:pPr>
              <w:pStyle w:val="ListParagraph"/>
              <w:ind w:left="0"/>
              <w:jc w:val="center"/>
            </w:pPr>
            <w:r>
              <w:t>Al</w:t>
            </w:r>
            <w:r w:rsidR="000F6543">
              <w:t>-</w:t>
            </w:r>
            <w:proofErr w:type="spellStart"/>
            <w:r>
              <w:t>thika</w:t>
            </w:r>
            <w:proofErr w:type="spellEnd"/>
          </w:p>
        </w:tc>
        <w:tc>
          <w:tcPr>
            <w:tcW w:w="3003" w:type="dxa"/>
          </w:tcPr>
          <w:p w:rsidR="009C7116" w:rsidRDefault="009C7116" w:rsidP="000F6543">
            <w:pPr>
              <w:pStyle w:val="ListParagraph"/>
              <w:ind w:left="0"/>
              <w:jc w:val="center"/>
            </w:pPr>
            <w:proofErr w:type="spellStart"/>
            <w:r>
              <w:t>Wordpress</w:t>
            </w:r>
            <w:proofErr w:type="spellEnd"/>
          </w:p>
        </w:tc>
        <w:tc>
          <w:tcPr>
            <w:tcW w:w="2930" w:type="dxa"/>
          </w:tcPr>
          <w:p w:rsidR="009C7116" w:rsidRDefault="009C7116" w:rsidP="000F6543">
            <w:pPr>
              <w:pStyle w:val="ListParagraph"/>
              <w:ind w:left="0"/>
              <w:jc w:val="center"/>
            </w:pPr>
            <w:r w:rsidRPr="009C7116">
              <w:t>http://www.althika.com/</w:t>
            </w:r>
          </w:p>
        </w:tc>
      </w:tr>
      <w:tr w:rsidR="009C7116" w:rsidTr="009C7116">
        <w:trPr>
          <w:trHeight w:val="345"/>
        </w:trPr>
        <w:tc>
          <w:tcPr>
            <w:tcW w:w="2957" w:type="dxa"/>
          </w:tcPr>
          <w:p w:rsidR="009C7116" w:rsidRDefault="009C7116" w:rsidP="000F6543">
            <w:pPr>
              <w:pStyle w:val="ListParagraph"/>
              <w:ind w:left="0"/>
              <w:jc w:val="center"/>
            </w:pPr>
            <w:r>
              <w:t>Al</w:t>
            </w:r>
            <w:r w:rsidR="000F6543">
              <w:t>-</w:t>
            </w:r>
            <w:proofErr w:type="spellStart"/>
            <w:r>
              <w:t>faris</w:t>
            </w:r>
            <w:proofErr w:type="spellEnd"/>
            <w:r w:rsidR="000F6543">
              <w:t xml:space="preserve"> G</w:t>
            </w:r>
            <w:r>
              <w:t>roup</w:t>
            </w:r>
          </w:p>
        </w:tc>
        <w:tc>
          <w:tcPr>
            <w:tcW w:w="3003" w:type="dxa"/>
          </w:tcPr>
          <w:p w:rsidR="009C7116" w:rsidRDefault="009C7116" w:rsidP="000F6543">
            <w:pPr>
              <w:pStyle w:val="ListParagraph"/>
              <w:ind w:left="0"/>
              <w:jc w:val="center"/>
            </w:pPr>
            <w:proofErr w:type="spellStart"/>
            <w:r>
              <w:t>Wordpress</w:t>
            </w:r>
            <w:proofErr w:type="spellEnd"/>
          </w:p>
        </w:tc>
        <w:tc>
          <w:tcPr>
            <w:tcW w:w="2930" w:type="dxa"/>
          </w:tcPr>
          <w:p w:rsidR="009C7116" w:rsidRDefault="009C7116" w:rsidP="000F6543">
            <w:pPr>
              <w:pStyle w:val="ListParagraph"/>
              <w:ind w:left="0"/>
              <w:jc w:val="center"/>
            </w:pPr>
            <w:r w:rsidRPr="009C7116">
              <w:t>http://alfarisgroup.com/</w:t>
            </w:r>
          </w:p>
        </w:tc>
      </w:tr>
      <w:tr w:rsidR="009C7116" w:rsidTr="009C7116">
        <w:trPr>
          <w:trHeight w:val="366"/>
        </w:trPr>
        <w:tc>
          <w:tcPr>
            <w:tcW w:w="2957" w:type="dxa"/>
          </w:tcPr>
          <w:p w:rsidR="009C7116" w:rsidRDefault="009C7116" w:rsidP="000F6543">
            <w:pPr>
              <w:pStyle w:val="ListParagraph"/>
              <w:ind w:left="0"/>
              <w:jc w:val="center"/>
            </w:pPr>
            <w:proofErr w:type="spellStart"/>
            <w:r>
              <w:t>Aryasteel</w:t>
            </w:r>
            <w:proofErr w:type="spellEnd"/>
          </w:p>
        </w:tc>
        <w:tc>
          <w:tcPr>
            <w:tcW w:w="3003" w:type="dxa"/>
          </w:tcPr>
          <w:p w:rsidR="009C7116" w:rsidRDefault="009C7116" w:rsidP="000F6543">
            <w:pPr>
              <w:pStyle w:val="ListParagraph"/>
              <w:ind w:left="0"/>
              <w:jc w:val="center"/>
            </w:pPr>
            <w:proofErr w:type="spellStart"/>
            <w:r>
              <w:t>Wordpress</w:t>
            </w:r>
            <w:proofErr w:type="spellEnd"/>
          </w:p>
        </w:tc>
        <w:tc>
          <w:tcPr>
            <w:tcW w:w="2930" w:type="dxa"/>
          </w:tcPr>
          <w:p w:rsidR="009C7116" w:rsidRDefault="009C7116" w:rsidP="000F6543">
            <w:pPr>
              <w:pStyle w:val="ListParagraph"/>
              <w:ind w:left="0"/>
              <w:jc w:val="center"/>
            </w:pPr>
            <w:r w:rsidRPr="009C7116">
              <w:t>http://aryasteel.in/</w:t>
            </w:r>
          </w:p>
        </w:tc>
      </w:tr>
      <w:tr w:rsidR="000F6543" w:rsidTr="009C7116">
        <w:trPr>
          <w:trHeight w:val="366"/>
        </w:trPr>
        <w:tc>
          <w:tcPr>
            <w:tcW w:w="2957" w:type="dxa"/>
          </w:tcPr>
          <w:p w:rsidR="000F6543" w:rsidRDefault="000F6543" w:rsidP="000F6543">
            <w:pPr>
              <w:pStyle w:val="ListParagraph"/>
              <w:ind w:left="0"/>
              <w:jc w:val="center"/>
            </w:pPr>
            <w:r>
              <w:t>Borderless Gandhi</w:t>
            </w:r>
          </w:p>
        </w:tc>
        <w:tc>
          <w:tcPr>
            <w:tcW w:w="3003" w:type="dxa"/>
          </w:tcPr>
          <w:p w:rsidR="000F6543" w:rsidRDefault="000F6543" w:rsidP="000F6543">
            <w:pPr>
              <w:pStyle w:val="ListParagraph"/>
              <w:ind w:left="0"/>
              <w:jc w:val="center"/>
            </w:pPr>
            <w:proofErr w:type="spellStart"/>
            <w:r>
              <w:t>Wordpress</w:t>
            </w:r>
            <w:proofErr w:type="spellEnd"/>
          </w:p>
        </w:tc>
        <w:tc>
          <w:tcPr>
            <w:tcW w:w="2930" w:type="dxa"/>
          </w:tcPr>
          <w:p w:rsidR="000F6543" w:rsidRPr="009C7116" w:rsidRDefault="000F6543" w:rsidP="000F6543">
            <w:pPr>
              <w:pStyle w:val="ListParagraph"/>
              <w:ind w:left="0"/>
              <w:jc w:val="center"/>
            </w:pPr>
            <w:r w:rsidRPr="000F6543">
              <w:t>http://borderlessgandhi.org.au/</w:t>
            </w:r>
          </w:p>
        </w:tc>
      </w:tr>
      <w:tr w:rsidR="000F6543" w:rsidTr="009C7116">
        <w:trPr>
          <w:trHeight w:val="366"/>
        </w:trPr>
        <w:tc>
          <w:tcPr>
            <w:tcW w:w="2957" w:type="dxa"/>
          </w:tcPr>
          <w:p w:rsidR="000F6543" w:rsidRDefault="000F6543" w:rsidP="000F6543">
            <w:pPr>
              <w:pStyle w:val="ListParagraph"/>
              <w:ind w:left="0"/>
              <w:jc w:val="center"/>
            </w:pPr>
            <w:r>
              <w:t>Vision</w:t>
            </w:r>
          </w:p>
        </w:tc>
        <w:tc>
          <w:tcPr>
            <w:tcW w:w="3003" w:type="dxa"/>
          </w:tcPr>
          <w:p w:rsidR="000F6543" w:rsidRDefault="000F6543" w:rsidP="000F6543">
            <w:pPr>
              <w:pStyle w:val="ListParagraph"/>
              <w:ind w:left="0"/>
              <w:jc w:val="center"/>
            </w:pPr>
            <w:proofErr w:type="spellStart"/>
            <w:r>
              <w:t>Wordpress</w:t>
            </w:r>
            <w:proofErr w:type="spellEnd"/>
          </w:p>
        </w:tc>
        <w:tc>
          <w:tcPr>
            <w:tcW w:w="2930" w:type="dxa"/>
          </w:tcPr>
          <w:p w:rsidR="000F6543" w:rsidRPr="000F6543" w:rsidRDefault="000F6543" w:rsidP="000F6543">
            <w:pPr>
              <w:pStyle w:val="ListParagraph"/>
              <w:ind w:left="0"/>
              <w:jc w:val="center"/>
            </w:pPr>
            <w:r w:rsidRPr="000F6543">
              <w:t>http://vision-cons.ae/dev/</w:t>
            </w:r>
          </w:p>
        </w:tc>
      </w:tr>
    </w:tbl>
    <w:p w:rsidR="00051C74" w:rsidRDefault="00051C74" w:rsidP="00051C74">
      <w:pPr>
        <w:pStyle w:val="ListParagraph"/>
      </w:pPr>
    </w:p>
    <w:p w:rsidR="009966C1" w:rsidRDefault="009966C1" w:rsidP="00051C74">
      <w:pPr>
        <w:pStyle w:val="ListParagraph"/>
      </w:pPr>
    </w:p>
    <w:p w:rsidR="009966C1" w:rsidRDefault="009966C1" w:rsidP="00051C74">
      <w:pPr>
        <w:pStyle w:val="ListParagraph"/>
      </w:pPr>
    </w:p>
    <w:p w:rsidR="009966C1" w:rsidRDefault="009966C1" w:rsidP="00051C74">
      <w:pPr>
        <w:pStyle w:val="ListParagraph"/>
      </w:pPr>
    </w:p>
    <w:p w:rsidR="009966C1" w:rsidRDefault="009966C1" w:rsidP="00051C74">
      <w:pPr>
        <w:pStyle w:val="ListParagraph"/>
      </w:pPr>
    </w:p>
    <w:p w:rsidR="009966C1" w:rsidRDefault="009966C1" w:rsidP="00051C74">
      <w:pPr>
        <w:pStyle w:val="ListParagraph"/>
      </w:pPr>
    </w:p>
    <w:p w:rsidR="009966C1" w:rsidRPr="00051C74" w:rsidRDefault="009966C1" w:rsidP="00051C74">
      <w:pPr>
        <w:pStyle w:val="ListParagraph"/>
      </w:pPr>
    </w:p>
    <w:p w:rsidR="008074EA" w:rsidRDefault="008074EA" w:rsidP="008074EA">
      <w:pPr>
        <w:pStyle w:val="Heading2"/>
      </w:pPr>
      <w:r>
        <w:lastRenderedPageBreak/>
        <w:t>Running project:</w:t>
      </w:r>
    </w:p>
    <w:p w:rsidR="008074EA" w:rsidRPr="008074EA" w:rsidRDefault="008074EA" w:rsidP="008074EA">
      <w:pPr>
        <w:pStyle w:val="ListParagraph"/>
        <w:numPr>
          <w:ilvl w:val="0"/>
          <w:numId w:val="25"/>
        </w:numPr>
        <w:rPr>
          <w:b/>
        </w:rPr>
      </w:pPr>
      <w:r w:rsidRPr="008074EA">
        <w:rPr>
          <w:b/>
        </w:rPr>
        <w:t xml:space="preserve">Project Name: </w:t>
      </w:r>
      <w:proofErr w:type="spellStart"/>
      <w:r w:rsidRPr="008074EA">
        <w:t>AsselExpress</w:t>
      </w:r>
      <w:proofErr w:type="spellEnd"/>
    </w:p>
    <w:p w:rsidR="008074EA" w:rsidRDefault="008074EA" w:rsidP="008074EA">
      <w:pPr>
        <w:pStyle w:val="ListParagraph"/>
        <w:numPr>
          <w:ilvl w:val="0"/>
          <w:numId w:val="25"/>
        </w:numPr>
      </w:pPr>
      <w:r w:rsidRPr="00FA3C2C">
        <w:rPr>
          <w:b/>
        </w:rPr>
        <w:t>Role</w:t>
      </w:r>
      <w:r>
        <w:t>: Theme Integrate</w:t>
      </w:r>
      <w:r w:rsidRPr="00FA3C2C">
        <w:t>, Development,</w:t>
      </w:r>
      <w:r>
        <w:t xml:space="preserve"> Web Services</w:t>
      </w:r>
      <w:r w:rsidRPr="00FA3C2C">
        <w:t>.</w:t>
      </w:r>
    </w:p>
    <w:p w:rsidR="008074EA" w:rsidRDefault="008074EA" w:rsidP="008074EA">
      <w:pPr>
        <w:pStyle w:val="ListParagraph"/>
        <w:numPr>
          <w:ilvl w:val="0"/>
          <w:numId w:val="25"/>
        </w:numPr>
      </w:pPr>
      <w:r w:rsidRPr="00FA3C2C">
        <w:rPr>
          <w:b/>
        </w:rPr>
        <w:t>Skills Used</w:t>
      </w:r>
      <w:r>
        <w:t xml:space="preserve">: </w:t>
      </w:r>
      <w:r w:rsidRPr="00FA3C2C">
        <w:t xml:space="preserve">PHP, </w:t>
      </w:r>
      <w:proofErr w:type="spellStart"/>
      <w:r>
        <w:t>Laravel</w:t>
      </w:r>
      <w:proofErr w:type="spellEnd"/>
      <w:r w:rsidRPr="00FA3C2C">
        <w:t xml:space="preserve"> Framework, Bootstrap, </w:t>
      </w:r>
      <w:proofErr w:type="spellStart"/>
      <w:r>
        <w:t>Jq</w:t>
      </w:r>
      <w:r w:rsidRPr="00FA3C2C">
        <w:t>uery</w:t>
      </w:r>
      <w:proofErr w:type="spellEnd"/>
      <w:r w:rsidRPr="00FA3C2C">
        <w:t>, HTML,</w:t>
      </w:r>
      <w:r>
        <w:t xml:space="preserve"> </w:t>
      </w:r>
      <w:r w:rsidRPr="00FA3C2C">
        <w:t>CSS, JavaScript, MySQL.</w:t>
      </w:r>
    </w:p>
    <w:p w:rsidR="00800089" w:rsidRPr="00800089" w:rsidRDefault="008074EA" w:rsidP="00800089">
      <w:pPr>
        <w:pStyle w:val="ListParagraph"/>
        <w:numPr>
          <w:ilvl w:val="0"/>
          <w:numId w:val="25"/>
        </w:numPr>
        <w:rPr>
          <w:b/>
        </w:rPr>
      </w:pPr>
      <w:r w:rsidRPr="00FA3C2C">
        <w:rPr>
          <w:b/>
        </w:rPr>
        <w:t>Description</w:t>
      </w:r>
      <w:r w:rsidRPr="00784DAA">
        <w:t>:</w:t>
      </w:r>
      <w:r>
        <w:t xml:space="preserve"> </w:t>
      </w:r>
      <w:proofErr w:type="spellStart"/>
      <w:r>
        <w:t>AsselExpress</w:t>
      </w:r>
      <w:proofErr w:type="spellEnd"/>
      <w:r>
        <w:t xml:space="preserve"> is Ecommerce site. In which I have created Product, Category and Seller module. Still I am working on this project and I have created all </w:t>
      </w:r>
      <w:proofErr w:type="spellStart"/>
      <w:r>
        <w:t>webservices</w:t>
      </w:r>
      <w:proofErr w:type="spellEnd"/>
      <w:r>
        <w:t xml:space="preserve"> for the all the module.</w:t>
      </w:r>
    </w:p>
    <w:p w:rsidR="00800089" w:rsidRDefault="00800089" w:rsidP="00800089">
      <w:pPr>
        <w:pStyle w:val="ListParagraph"/>
        <w:rPr>
          <w:b/>
        </w:rPr>
      </w:pPr>
    </w:p>
    <w:p w:rsidR="00800089" w:rsidRDefault="00800089" w:rsidP="00800089">
      <w:pPr>
        <w:pStyle w:val="ListParagraph"/>
        <w:rPr>
          <w:b/>
        </w:rPr>
      </w:pPr>
    </w:p>
    <w:p w:rsidR="00800089" w:rsidRPr="008074EA" w:rsidRDefault="00800089" w:rsidP="00800089">
      <w:pPr>
        <w:pStyle w:val="ListParagraph"/>
        <w:numPr>
          <w:ilvl w:val="0"/>
          <w:numId w:val="25"/>
        </w:numPr>
        <w:rPr>
          <w:b/>
        </w:rPr>
      </w:pPr>
      <w:r w:rsidRPr="008074EA">
        <w:rPr>
          <w:b/>
        </w:rPr>
        <w:t xml:space="preserve">Project Name: </w:t>
      </w:r>
      <w:proofErr w:type="spellStart"/>
      <w:r>
        <w:t>Etisalcom</w:t>
      </w:r>
      <w:proofErr w:type="spellEnd"/>
    </w:p>
    <w:p w:rsidR="00800089" w:rsidRDefault="00800089" w:rsidP="00800089">
      <w:pPr>
        <w:pStyle w:val="ListParagraph"/>
        <w:numPr>
          <w:ilvl w:val="0"/>
          <w:numId w:val="25"/>
        </w:numPr>
      </w:pPr>
      <w:r w:rsidRPr="00FA3C2C">
        <w:rPr>
          <w:b/>
        </w:rPr>
        <w:t>Role</w:t>
      </w:r>
      <w:r>
        <w:t>: Theme Integrate, Development</w:t>
      </w:r>
      <w:r w:rsidRPr="00FA3C2C">
        <w:t>.</w:t>
      </w:r>
    </w:p>
    <w:p w:rsidR="00800089" w:rsidRDefault="00800089" w:rsidP="00800089">
      <w:pPr>
        <w:pStyle w:val="ListParagraph"/>
        <w:numPr>
          <w:ilvl w:val="0"/>
          <w:numId w:val="25"/>
        </w:numPr>
      </w:pPr>
      <w:r w:rsidRPr="00FA3C2C">
        <w:rPr>
          <w:b/>
        </w:rPr>
        <w:t>Skills Used</w:t>
      </w:r>
      <w:r>
        <w:t xml:space="preserve">: </w:t>
      </w:r>
      <w:r w:rsidRPr="00FA3C2C">
        <w:t>PHP</w:t>
      </w:r>
      <w:r>
        <w:t xml:space="preserve">, </w:t>
      </w:r>
      <w:proofErr w:type="spellStart"/>
      <w:r>
        <w:t>Wordpress</w:t>
      </w:r>
      <w:proofErr w:type="spellEnd"/>
      <w:r w:rsidRPr="00FA3C2C">
        <w:t xml:space="preserve"> Framework, Bootstrap, </w:t>
      </w:r>
      <w:proofErr w:type="spellStart"/>
      <w:r>
        <w:t>Jq</w:t>
      </w:r>
      <w:r w:rsidRPr="00FA3C2C">
        <w:t>uery</w:t>
      </w:r>
      <w:proofErr w:type="spellEnd"/>
      <w:r w:rsidRPr="00FA3C2C">
        <w:t>, HTML,</w:t>
      </w:r>
      <w:r>
        <w:t xml:space="preserve"> </w:t>
      </w:r>
      <w:r w:rsidRPr="00FA3C2C">
        <w:t>CSS, JavaScript, MySQL.</w:t>
      </w:r>
    </w:p>
    <w:p w:rsidR="000F6543" w:rsidRDefault="000F6543" w:rsidP="000F6543">
      <w:pPr>
        <w:pStyle w:val="Heading1"/>
      </w:pPr>
      <w:r>
        <w:t>Declaration:</w:t>
      </w:r>
    </w:p>
    <w:p w:rsidR="000F6543" w:rsidRDefault="000F6543" w:rsidP="000F6543">
      <w:pPr>
        <w:spacing w:after="0"/>
        <w:rPr>
          <w:rFonts w:ascii="Trebuchet MS" w:eastAsia="Trebuchet MS" w:hAnsi="Trebuchet MS" w:cs="Trebuchet MS"/>
          <w:spacing w:val="16"/>
          <w:sz w:val="20"/>
        </w:rPr>
      </w:pPr>
      <w:r>
        <w:rPr>
          <w:rFonts w:ascii="Trebuchet MS" w:eastAsia="Trebuchet MS" w:hAnsi="Trebuchet MS" w:cs="Trebuchet MS"/>
          <w:spacing w:val="16"/>
          <w:sz w:val="20"/>
        </w:rPr>
        <w:t>I hereby declare that the information above is true to the best of my knowledge.</w:t>
      </w:r>
    </w:p>
    <w:p w:rsidR="000F6543" w:rsidRPr="000F6543" w:rsidRDefault="000F6543" w:rsidP="000F6543">
      <w:pPr>
        <w:spacing w:after="0"/>
        <w:rPr>
          <w:rFonts w:ascii="Trebuchet MS" w:eastAsia="Trebuchet MS" w:hAnsi="Trebuchet MS" w:cs="Trebuchet MS"/>
          <w:spacing w:val="16"/>
          <w:sz w:val="20"/>
        </w:rPr>
      </w:pPr>
    </w:p>
    <w:p w:rsidR="000F6543" w:rsidRDefault="000F6543" w:rsidP="000F6543">
      <w:pPr>
        <w:spacing w:after="0"/>
        <w:rPr>
          <w:rFonts w:ascii="Trebuchet MS" w:eastAsia="Trebuchet MS" w:hAnsi="Trebuchet MS" w:cs="Trebuchet MS"/>
          <w:spacing w:val="16"/>
          <w:sz w:val="20"/>
        </w:rPr>
      </w:pPr>
      <w:r>
        <w:rPr>
          <w:rFonts w:ascii="Trebuchet MS" w:eastAsia="Trebuchet MS" w:hAnsi="Trebuchet MS" w:cs="Trebuchet MS"/>
          <w:spacing w:val="16"/>
          <w:sz w:val="20"/>
        </w:rPr>
        <w:t>Place: Ahmedabad</w:t>
      </w:r>
    </w:p>
    <w:p w:rsidR="000F6543" w:rsidRDefault="000F6543" w:rsidP="000F6543">
      <w:pPr>
        <w:spacing w:after="0"/>
        <w:rPr>
          <w:rFonts w:ascii="Trebuchet MS" w:eastAsia="Trebuchet MS" w:hAnsi="Trebuchet MS" w:cs="Trebuchet MS"/>
          <w:spacing w:val="16"/>
          <w:sz w:val="20"/>
        </w:rPr>
      </w:pPr>
      <w:r>
        <w:rPr>
          <w:rFonts w:ascii="Trebuchet MS" w:eastAsia="Trebuchet MS" w:hAnsi="Trebuchet MS" w:cs="Trebuchet MS"/>
          <w:spacing w:val="16"/>
          <w:sz w:val="20"/>
        </w:rPr>
        <w:t>KHANDELWAL YOGESH</w:t>
      </w:r>
    </w:p>
    <w:p w:rsidR="000F6543" w:rsidRDefault="000F6543" w:rsidP="000F6543">
      <w:pPr>
        <w:pStyle w:val="ListBullet"/>
        <w:numPr>
          <w:ilvl w:val="0"/>
          <w:numId w:val="0"/>
        </w:numPr>
        <w:ind w:left="216" w:hanging="216"/>
      </w:pPr>
    </w:p>
    <w:p w:rsidR="000F6543" w:rsidRDefault="000F6543" w:rsidP="000F6543">
      <w:pPr>
        <w:pStyle w:val="ListBullet"/>
        <w:numPr>
          <w:ilvl w:val="0"/>
          <w:numId w:val="0"/>
        </w:numPr>
        <w:ind w:left="216" w:hanging="216"/>
      </w:pPr>
    </w:p>
    <w:p w:rsidR="000F6543" w:rsidRDefault="000F6543" w:rsidP="000F6543">
      <w:pPr>
        <w:spacing w:after="0"/>
        <w:rPr>
          <w:rFonts w:ascii="Trebuchet MS" w:eastAsia="Trebuchet MS" w:hAnsi="Trebuchet MS" w:cs="Trebuchet MS"/>
          <w:spacing w:val="16"/>
          <w:sz w:val="20"/>
        </w:rPr>
      </w:pPr>
    </w:p>
    <w:p w:rsidR="000F6543" w:rsidRDefault="000F6543" w:rsidP="000F6543">
      <w:pPr>
        <w:spacing w:after="0"/>
        <w:rPr>
          <w:rFonts w:ascii="Trebuchet MS" w:eastAsia="Trebuchet MS" w:hAnsi="Trebuchet MS" w:cs="Trebuchet MS"/>
          <w:spacing w:val="16"/>
          <w:sz w:val="20"/>
        </w:rPr>
      </w:pPr>
    </w:p>
    <w:p w:rsidR="000F6543" w:rsidRPr="000F6543" w:rsidRDefault="000F6543" w:rsidP="000F6543"/>
    <w:p w:rsidR="00051C74" w:rsidRDefault="00051C74" w:rsidP="00051C74"/>
    <w:p w:rsidR="00051C74" w:rsidRDefault="00051C74" w:rsidP="00051C74">
      <w:pPr>
        <w:ind w:left="360"/>
      </w:pPr>
    </w:p>
    <w:p w:rsidR="00FA3C2C" w:rsidRDefault="00FA3C2C" w:rsidP="00FA3C2C">
      <w:pPr>
        <w:pStyle w:val="ListParagraph"/>
        <w:rPr>
          <w:b/>
        </w:rPr>
      </w:pPr>
    </w:p>
    <w:p w:rsidR="00FA3C2C" w:rsidRDefault="00FA3C2C" w:rsidP="00FA3C2C">
      <w:pPr>
        <w:pStyle w:val="ListParagraph"/>
        <w:rPr>
          <w:b/>
        </w:rPr>
      </w:pPr>
    </w:p>
    <w:p w:rsidR="00FA3C2C" w:rsidRDefault="00FA3C2C" w:rsidP="00FA3C2C">
      <w:pPr>
        <w:pStyle w:val="ListParagraph"/>
        <w:rPr>
          <w:b/>
        </w:rPr>
      </w:pPr>
    </w:p>
    <w:p w:rsidR="00FA3C2C" w:rsidRDefault="00FA3C2C" w:rsidP="00FA3C2C">
      <w:pPr>
        <w:pStyle w:val="ListParagraph"/>
        <w:rPr>
          <w:b/>
        </w:rPr>
      </w:pPr>
    </w:p>
    <w:p w:rsidR="00FA3C2C" w:rsidRDefault="00FA3C2C" w:rsidP="00FA3C2C">
      <w:pPr>
        <w:pStyle w:val="ListParagraph"/>
      </w:pPr>
    </w:p>
    <w:p w:rsidR="00FA3C2C" w:rsidRPr="00784DAA" w:rsidRDefault="00FA3C2C" w:rsidP="00FA3C2C">
      <w:pPr>
        <w:ind w:left="360"/>
      </w:pPr>
    </w:p>
    <w:sectPr w:rsidR="00FA3C2C" w:rsidRPr="00784DAA"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55" w:rsidRDefault="008F3F55">
      <w:pPr>
        <w:spacing w:after="0"/>
      </w:pPr>
      <w:r>
        <w:separator/>
      </w:r>
    </w:p>
  </w:endnote>
  <w:endnote w:type="continuationSeparator" w:id="0">
    <w:p w:rsidR="008F3F55" w:rsidRDefault="008F3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E26" w:rsidRDefault="00BE1E26">
    <w:pPr>
      <w:pStyle w:val="Footer"/>
    </w:pPr>
    <w:r>
      <w:t xml:space="preserve">Page </w:t>
    </w:r>
    <w:r>
      <w:fldChar w:fldCharType="begin"/>
    </w:r>
    <w:r>
      <w:instrText xml:space="preserve"> PAGE   \* MERGEFORMAT </w:instrText>
    </w:r>
    <w:r>
      <w:fldChar w:fldCharType="separate"/>
    </w:r>
    <w:r w:rsidR="00130A79">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55" w:rsidRDefault="008F3F55">
      <w:pPr>
        <w:spacing w:after="0"/>
      </w:pPr>
      <w:r>
        <w:separator/>
      </w:r>
    </w:p>
  </w:footnote>
  <w:footnote w:type="continuationSeparator" w:id="0">
    <w:p w:rsidR="008F3F55" w:rsidRDefault="008F3F5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A272FA"/>
    <w:multiLevelType w:val="hybridMultilevel"/>
    <w:tmpl w:val="6470AD26"/>
    <w:lvl w:ilvl="0" w:tplc="524E112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DB2D06"/>
    <w:multiLevelType w:val="hybridMultilevel"/>
    <w:tmpl w:val="0C569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CB76F6"/>
    <w:multiLevelType w:val="hybridMultilevel"/>
    <w:tmpl w:val="19787D0E"/>
    <w:lvl w:ilvl="0" w:tplc="524E112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970867"/>
    <w:multiLevelType w:val="hybridMultilevel"/>
    <w:tmpl w:val="316C6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98B251D"/>
    <w:multiLevelType w:val="hybridMultilevel"/>
    <w:tmpl w:val="F89A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20"/>
  </w:num>
  <w:num w:numId="16">
    <w:abstractNumId w:val="12"/>
  </w:num>
  <w:num w:numId="17">
    <w:abstractNumId w:val="15"/>
  </w:num>
  <w:num w:numId="18">
    <w:abstractNumId w:val="10"/>
  </w:num>
  <w:num w:numId="19">
    <w:abstractNumId w:val="23"/>
  </w:num>
  <w:num w:numId="20">
    <w:abstractNumId w:val="21"/>
  </w:num>
  <w:num w:numId="21">
    <w:abstractNumId w:val="11"/>
  </w:num>
  <w:num w:numId="22">
    <w:abstractNumId w:val="14"/>
  </w:num>
  <w:num w:numId="23">
    <w:abstractNumId w:val="22"/>
  </w:num>
  <w:num w:numId="24">
    <w:abstractNumId w:val="24"/>
  </w:num>
  <w:num w:numId="25">
    <w:abstractNumId w:val="17"/>
  </w:num>
  <w:num w:numId="26">
    <w:abstractNumId w:val="18"/>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C3"/>
    <w:rsid w:val="00051C74"/>
    <w:rsid w:val="000A4F59"/>
    <w:rsid w:val="000F6543"/>
    <w:rsid w:val="000F6E9D"/>
    <w:rsid w:val="00130A79"/>
    <w:rsid w:val="00141A4C"/>
    <w:rsid w:val="00180231"/>
    <w:rsid w:val="0018348F"/>
    <w:rsid w:val="001B29CF"/>
    <w:rsid w:val="00264E89"/>
    <w:rsid w:val="0028220F"/>
    <w:rsid w:val="003063D4"/>
    <w:rsid w:val="00356C14"/>
    <w:rsid w:val="00365552"/>
    <w:rsid w:val="003841C3"/>
    <w:rsid w:val="004331D6"/>
    <w:rsid w:val="0045334A"/>
    <w:rsid w:val="004D593C"/>
    <w:rsid w:val="00560C5E"/>
    <w:rsid w:val="0058292E"/>
    <w:rsid w:val="005D1374"/>
    <w:rsid w:val="00617B26"/>
    <w:rsid w:val="006270A9"/>
    <w:rsid w:val="00675956"/>
    <w:rsid w:val="00681034"/>
    <w:rsid w:val="00696DB5"/>
    <w:rsid w:val="006A319C"/>
    <w:rsid w:val="007425E6"/>
    <w:rsid w:val="00774045"/>
    <w:rsid w:val="00784DAA"/>
    <w:rsid w:val="00800089"/>
    <w:rsid w:val="008074EA"/>
    <w:rsid w:val="00816216"/>
    <w:rsid w:val="0087734B"/>
    <w:rsid w:val="008F3F55"/>
    <w:rsid w:val="00961839"/>
    <w:rsid w:val="009966C1"/>
    <w:rsid w:val="009A11DA"/>
    <w:rsid w:val="009C7116"/>
    <w:rsid w:val="009D5933"/>
    <w:rsid w:val="00AD349F"/>
    <w:rsid w:val="00B04CDE"/>
    <w:rsid w:val="00B460FF"/>
    <w:rsid w:val="00BD4DCE"/>
    <w:rsid w:val="00BD768D"/>
    <w:rsid w:val="00BE1E26"/>
    <w:rsid w:val="00C047F6"/>
    <w:rsid w:val="00C61F8E"/>
    <w:rsid w:val="00C77686"/>
    <w:rsid w:val="00C90C88"/>
    <w:rsid w:val="00D019B1"/>
    <w:rsid w:val="00D42111"/>
    <w:rsid w:val="00D915A8"/>
    <w:rsid w:val="00DE4947"/>
    <w:rsid w:val="00E83E4B"/>
    <w:rsid w:val="00E85F83"/>
    <w:rsid w:val="00F3592F"/>
    <w:rsid w:val="00F52D94"/>
    <w:rsid w:val="00FA3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2F41D-08C9-4CF2-9C01-CA7F26DA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784DAA"/>
    <w:pPr>
      <w:ind w:left="720"/>
      <w:contextualSpacing/>
    </w:pPr>
  </w:style>
  <w:style w:type="table" w:styleId="TableGrid">
    <w:name w:val="Table Grid"/>
    <w:basedOn w:val="TableNormal"/>
    <w:uiPriority w:val="39"/>
    <w:rsid w:val="009C71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3961">
      <w:bodyDiv w:val="1"/>
      <w:marLeft w:val="0"/>
      <w:marRight w:val="0"/>
      <w:marTop w:val="0"/>
      <w:marBottom w:val="0"/>
      <w:divBdr>
        <w:top w:val="none" w:sz="0" w:space="0" w:color="auto"/>
        <w:left w:val="none" w:sz="0" w:space="0" w:color="auto"/>
        <w:bottom w:val="none" w:sz="0" w:space="0" w:color="auto"/>
        <w:right w:val="none" w:sz="0" w:space="0" w:color="auto"/>
      </w:divBdr>
    </w:div>
    <w:div w:id="895319218">
      <w:bodyDiv w:val="1"/>
      <w:marLeft w:val="0"/>
      <w:marRight w:val="0"/>
      <w:marTop w:val="0"/>
      <w:marBottom w:val="0"/>
      <w:divBdr>
        <w:top w:val="none" w:sz="0" w:space="0" w:color="auto"/>
        <w:left w:val="none" w:sz="0" w:space="0" w:color="auto"/>
        <w:bottom w:val="none" w:sz="0" w:space="0" w:color="auto"/>
        <w:right w:val="none" w:sz="0" w:space="0" w:color="auto"/>
      </w:divBdr>
    </w:div>
    <w:div w:id="105619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delwaly9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m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AB32304D3F4A058A42545E624F59B1"/>
        <w:category>
          <w:name w:val="General"/>
          <w:gallery w:val="placeholder"/>
        </w:category>
        <w:types>
          <w:type w:val="bbPlcHdr"/>
        </w:types>
        <w:behaviors>
          <w:behavior w:val="content"/>
        </w:behaviors>
        <w:guid w:val="{FB42D517-B944-46E9-8401-1F33CBEC075C}"/>
      </w:docPartPr>
      <w:docPartBody>
        <w:p w:rsidR="00885C5F" w:rsidRDefault="00D41626">
          <w:pPr>
            <w:pStyle w:val="48AB32304D3F4A058A42545E624F59B1"/>
          </w:pPr>
          <w:r>
            <w:t>Education</w:t>
          </w:r>
        </w:p>
      </w:docPartBody>
    </w:docPart>
    <w:docPart>
      <w:docPartPr>
        <w:name w:val="A1EC0BA3550C4B31AF156BB0F86397F3"/>
        <w:category>
          <w:name w:val="General"/>
          <w:gallery w:val="placeholder"/>
        </w:category>
        <w:types>
          <w:type w:val="bbPlcHdr"/>
        </w:types>
        <w:behaviors>
          <w:behavior w:val="content"/>
        </w:behaviors>
        <w:guid w:val="{7E7CBC7F-138B-432D-B7C8-FB2632C61273}"/>
      </w:docPartPr>
      <w:docPartBody>
        <w:p w:rsidR="00885C5F" w:rsidRDefault="00D41626">
          <w:pPr>
            <w:pStyle w:val="A1EC0BA3550C4B31AF156BB0F86397F3"/>
          </w:pPr>
          <w:r>
            <w:t>Skills &amp; Abilities</w:t>
          </w:r>
        </w:p>
      </w:docPartBody>
    </w:docPart>
    <w:docPart>
      <w:docPartPr>
        <w:name w:val="4186C387E59F48B2AD7C114F9505940D"/>
        <w:category>
          <w:name w:val="General"/>
          <w:gallery w:val="placeholder"/>
        </w:category>
        <w:types>
          <w:type w:val="bbPlcHdr"/>
        </w:types>
        <w:behaviors>
          <w:behavior w:val="content"/>
        </w:behaviors>
        <w:guid w:val="{64870C01-44A7-4690-97BB-3843F05713EC}"/>
      </w:docPartPr>
      <w:docPartBody>
        <w:p w:rsidR="00885C5F" w:rsidRDefault="00D41626">
          <w:pPr>
            <w:pStyle w:val="4186C387E59F48B2AD7C114F9505940D"/>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1C"/>
    <w:rsid w:val="000B4EC6"/>
    <w:rsid w:val="001F5D1C"/>
    <w:rsid w:val="003410D6"/>
    <w:rsid w:val="007F5EAA"/>
    <w:rsid w:val="008252A8"/>
    <w:rsid w:val="00885C5F"/>
    <w:rsid w:val="009D0BDB"/>
    <w:rsid w:val="00B56CD2"/>
    <w:rsid w:val="00BD5339"/>
    <w:rsid w:val="00C076B6"/>
    <w:rsid w:val="00CE5769"/>
    <w:rsid w:val="00D41626"/>
    <w:rsid w:val="00D7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E6CD1D60A4CA6B459281B16052098">
    <w:name w:val="A57E6CD1D60A4CA6B459281B16052098"/>
  </w:style>
  <w:style w:type="paragraph" w:customStyle="1" w:styleId="A4602C6FD0154422BE3D725426C414CB">
    <w:name w:val="A4602C6FD0154422BE3D725426C414CB"/>
  </w:style>
  <w:style w:type="paragraph" w:customStyle="1" w:styleId="7DC6D470683345F59ADF8BC96A2A896E">
    <w:name w:val="7DC6D470683345F59ADF8BC96A2A896E"/>
  </w:style>
  <w:style w:type="paragraph" w:customStyle="1" w:styleId="45C3714A2C74417B9770D24B357A423B">
    <w:name w:val="45C3714A2C74417B9770D24B357A423B"/>
  </w:style>
  <w:style w:type="paragraph" w:customStyle="1" w:styleId="7298BB1716AF473794080E18FBBDC5CA">
    <w:name w:val="7298BB1716AF473794080E18FBBDC5CA"/>
  </w:style>
  <w:style w:type="paragraph" w:customStyle="1" w:styleId="9D79F76B9C7E4CCD8FAE195D805FB573">
    <w:name w:val="9D79F76B9C7E4CCD8FAE195D805FB573"/>
  </w:style>
  <w:style w:type="paragraph" w:customStyle="1" w:styleId="48AB32304D3F4A058A42545E624F59B1">
    <w:name w:val="48AB32304D3F4A058A42545E624F59B1"/>
  </w:style>
  <w:style w:type="paragraph" w:customStyle="1" w:styleId="EE02BFB5E0294E12AD4A27BAF617B6AA">
    <w:name w:val="EE02BFB5E0294E12AD4A27BAF617B6AA"/>
  </w:style>
  <w:style w:type="paragraph" w:customStyle="1" w:styleId="540D206E637D4DD185BFDB72318FDE16">
    <w:name w:val="540D206E637D4DD185BFDB72318FDE16"/>
  </w:style>
  <w:style w:type="paragraph" w:customStyle="1" w:styleId="3F6AEF416DC848559F935493AE5DDF4F">
    <w:name w:val="3F6AEF416DC848559F935493AE5DDF4F"/>
  </w:style>
  <w:style w:type="paragraph" w:customStyle="1" w:styleId="5B60CD535B0A414C8063D5676E157E91">
    <w:name w:val="5B60CD535B0A414C8063D5676E157E91"/>
  </w:style>
  <w:style w:type="paragraph" w:customStyle="1" w:styleId="292D9031DF1C46F8946A46BA23C3D228">
    <w:name w:val="292D9031DF1C46F8946A46BA23C3D228"/>
  </w:style>
  <w:style w:type="paragraph" w:customStyle="1" w:styleId="C21E616A8EF04F1EB0299383021FEBC2">
    <w:name w:val="C21E616A8EF04F1EB0299383021FEBC2"/>
  </w:style>
  <w:style w:type="paragraph" w:customStyle="1" w:styleId="7EE9C070AE4240CB9E0D5832499E23F2">
    <w:name w:val="7EE9C070AE4240CB9E0D5832499E23F2"/>
  </w:style>
  <w:style w:type="paragraph" w:customStyle="1" w:styleId="DF9A24FBD1A04ECE932C0FE528640325">
    <w:name w:val="DF9A24FBD1A04ECE932C0FE528640325"/>
  </w:style>
  <w:style w:type="paragraph" w:customStyle="1" w:styleId="A1EC0BA3550C4B31AF156BB0F86397F3">
    <w:name w:val="A1EC0BA3550C4B31AF156BB0F86397F3"/>
  </w:style>
  <w:style w:type="paragraph" w:customStyle="1" w:styleId="B1F70D5AFAFA4427B3D36BDF7E79D0F9">
    <w:name w:val="B1F70D5AFAFA4427B3D36BDF7E79D0F9"/>
  </w:style>
  <w:style w:type="paragraph" w:customStyle="1" w:styleId="305FF123FD6C4404BECF725B446432D5">
    <w:name w:val="305FF123FD6C4404BECF725B446432D5"/>
  </w:style>
  <w:style w:type="paragraph" w:customStyle="1" w:styleId="107EF37CDEDE4F11844BAAF2112E0D7F">
    <w:name w:val="107EF37CDEDE4F11844BAAF2112E0D7F"/>
  </w:style>
  <w:style w:type="paragraph" w:customStyle="1" w:styleId="CBC0BD0441ED41F19816846CACD2F789">
    <w:name w:val="CBC0BD0441ED41F19816846CACD2F789"/>
  </w:style>
  <w:style w:type="paragraph" w:customStyle="1" w:styleId="EAEB530D8FA64A71B8DB3D651C6D3669">
    <w:name w:val="EAEB530D8FA64A71B8DB3D651C6D3669"/>
  </w:style>
  <w:style w:type="paragraph" w:customStyle="1" w:styleId="F64F08EE99C74A338F79B5640AC02CFB">
    <w:name w:val="F64F08EE99C74A338F79B5640AC02CFB"/>
  </w:style>
  <w:style w:type="paragraph" w:customStyle="1" w:styleId="E65A46F4DDD94183A7B1866A72D18DF7">
    <w:name w:val="E65A46F4DDD94183A7B1866A72D18DF7"/>
  </w:style>
  <w:style w:type="paragraph" w:customStyle="1" w:styleId="4B209DF6E0364BBF9421690B1135667C">
    <w:name w:val="4B209DF6E0364BBF9421690B1135667C"/>
  </w:style>
  <w:style w:type="paragraph" w:customStyle="1" w:styleId="4186C387E59F48B2AD7C114F9505940D">
    <w:name w:val="4186C387E59F48B2AD7C114F9505940D"/>
  </w:style>
  <w:style w:type="paragraph" w:customStyle="1" w:styleId="5380349430AF4F18BB2D92BDE7BABB5C">
    <w:name w:val="5380349430AF4F18BB2D92BDE7BABB5C"/>
  </w:style>
  <w:style w:type="paragraph" w:customStyle="1" w:styleId="A32E4A800B2D4271A52D09D48F85CAC3">
    <w:name w:val="A32E4A800B2D4271A52D09D48F85CAC3"/>
  </w:style>
  <w:style w:type="paragraph" w:customStyle="1" w:styleId="488E67BA545D40E1B88E8931E7717281">
    <w:name w:val="488E67BA545D40E1B88E8931E7717281"/>
  </w:style>
  <w:style w:type="paragraph" w:customStyle="1" w:styleId="5E3EFA7249454605BC74D7DC2D6CECAE">
    <w:name w:val="5E3EFA7249454605BC74D7DC2D6CECAE"/>
  </w:style>
  <w:style w:type="paragraph" w:customStyle="1" w:styleId="41A98080E1AC4D12941D086D2E89A921">
    <w:name w:val="41A98080E1AC4D12941D086D2E89A921"/>
  </w:style>
  <w:style w:type="paragraph" w:customStyle="1" w:styleId="48224EA7CE66482CA001FB256F99CDCB">
    <w:name w:val="48224EA7CE66482CA001FB256F99CDCB"/>
  </w:style>
  <w:style w:type="paragraph" w:customStyle="1" w:styleId="98F8AF4F2D4E4E458A5D1E64FFCE98FB">
    <w:name w:val="98F8AF4F2D4E4E458A5D1E64FFCE98FB"/>
  </w:style>
  <w:style w:type="paragraph" w:customStyle="1" w:styleId="B05978C512104FB18A35F04E21CA6419">
    <w:name w:val="B05978C512104FB18A35F04E21CA6419"/>
  </w:style>
  <w:style w:type="paragraph" w:customStyle="1" w:styleId="0DC645D1714C48A58320F4A8DD35590E">
    <w:name w:val="0DC645D1714C48A58320F4A8DD35590E"/>
    <w:rsid w:val="001F5D1C"/>
  </w:style>
  <w:style w:type="paragraph" w:customStyle="1" w:styleId="E1A383DD1C574067991BE970E1F39DD5">
    <w:name w:val="E1A383DD1C574067991BE970E1F39DD5"/>
    <w:rsid w:val="001F5D1C"/>
  </w:style>
  <w:style w:type="paragraph" w:customStyle="1" w:styleId="CDAA03A1212A46F3892904ED3EBA35DB">
    <w:name w:val="CDAA03A1212A46F3892904ED3EBA35DB"/>
    <w:rsid w:val="001F5D1C"/>
  </w:style>
  <w:style w:type="paragraph" w:customStyle="1" w:styleId="F71D9F9A1B0D4D4EB5E604A9E6685BFB">
    <w:name w:val="F71D9F9A1B0D4D4EB5E604A9E6685BFB"/>
    <w:rsid w:val="001F5D1C"/>
  </w:style>
  <w:style w:type="paragraph" w:customStyle="1" w:styleId="5B2DC41F40924C40A2A2F9D1CA7912D8">
    <w:name w:val="5B2DC41F40924C40A2A2F9D1CA7912D8"/>
    <w:rsid w:val="001F5D1C"/>
  </w:style>
  <w:style w:type="paragraph" w:customStyle="1" w:styleId="B993EDDA0C1C4817BF730289DBE0276C">
    <w:name w:val="B993EDDA0C1C4817BF730289DBE0276C"/>
    <w:rsid w:val="001F5D1C"/>
  </w:style>
  <w:style w:type="paragraph" w:customStyle="1" w:styleId="5CB3B2624A5A4BA499023328D1550EF7">
    <w:name w:val="5CB3B2624A5A4BA499023328D1550EF7"/>
    <w:rsid w:val="001F5D1C"/>
  </w:style>
  <w:style w:type="paragraph" w:customStyle="1" w:styleId="3434A3AC2C4F4800A1DBCB5A94E4D098">
    <w:name w:val="3434A3AC2C4F4800A1DBCB5A94E4D098"/>
    <w:rsid w:val="001F5D1C"/>
  </w:style>
  <w:style w:type="paragraph" w:customStyle="1" w:styleId="7F2E14CB3DA240A58F080B20475BDCAF">
    <w:name w:val="7F2E14CB3DA240A58F080B20475BDCAF"/>
    <w:rsid w:val="001F5D1C"/>
  </w:style>
  <w:style w:type="paragraph" w:customStyle="1" w:styleId="DBB94E778FC64B059B0ACF10DFE4C175">
    <w:name w:val="DBB94E778FC64B059B0ACF10DFE4C175"/>
    <w:rsid w:val="001F5D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8B4EC-F0B5-479C-AB86-5B1EBCB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1563</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dc:creator>
  <cp:keywords/>
  <cp:lastModifiedBy>Yogesh</cp:lastModifiedBy>
  <cp:revision>52</cp:revision>
  <cp:lastPrinted>2017-02-09T17:24:00Z</cp:lastPrinted>
  <dcterms:created xsi:type="dcterms:W3CDTF">2016-09-11T06:22:00Z</dcterms:created>
  <dcterms:modified xsi:type="dcterms:W3CDTF">2017-02-09T17:25:00Z</dcterms:modified>
  <cp:version/>
</cp:coreProperties>
</file>