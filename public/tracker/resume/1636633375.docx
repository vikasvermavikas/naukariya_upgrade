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F3BEC" w14:paraId="723C2EB5" w14:textId="77777777">
      <w:pPr>
        <w:pStyle w:val="Name"/>
      </w:pPr>
      <w:r>
        <w:t>Srishti garg</w:t>
      </w:r>
    </w:p>
    <w:p w:rsidR="000F3BEC" w14:paraId="09D8DA28" w14:textId="43B996B7">
      <w:pPr>
        <w:pStyle w:val="ContactInfo"/>
      </w:pPr>
      <w:hyperlink r:id="rId5" w:history="1">
        <w:r w:rsidRPr="00D32E6B" w:rsidR="00D229F0">
          <w:rPr>
            <w:rStyle w:val="Hyperlink"/>
          </w:rPr>
          <w:t>kristihgarg@gmail.com</w:t>
        </w:r>
      </w:hyperlink>
      <w:r w:rsidR="00D229F0">
        <w:t xml:space="preserve"> </w:t>
      </w:r>
      <w:r w:rsidR="00B41347">
        <w:t>| 8447275855</w:t>
      </w:r>
    </w:p>
    <w:p w:rsidR="000F3BEC" w14:paraId="5F35E282" w14:textId="54C68EF6">
      <w:pPr>
        <w:pStyle w:val="Heading1"/>
      </w:pPr>
      <w:r>
        <w:t>About me</w:t>
      </w:r>
    </w:p>
    <w:p w:rsidR="0034591D" w14:paraId="75FB8251" w14:textId="0C419A08">
      <w:r>
        <w:t xml:space="preserve">I am a hard worker looking for an opportunity to grab high achieving goals in social media and digital marketing field. It will be a </w:t>
      </w:r>
      <w:r w:rsidR="00F859AC">
        <w:t>challenging position to expand my knowledge and skills.</w:t>
      </w:r>
    </w:p>
    <w:sdt>
      <w:sdtPr>
        <w:id w:val="1728489637"/>
        <w:placeholder>
          <w:docPart w:val="6132F185047C1941B0C21740A8B1BD7D"/>
        </w:placeholder>
        <w:showingPlcHdr/>
        <w:richText/>
        <w:temporary/>
        <w15:appearance w15:val="hidden"/>
      </w:sdtPr>
      <w:sdtContent>
        <w:p w:rsidR="000F3BEC" w14:paraId="6A77C6A1" w14:textId="77777777">
          <w:pPr>
            <w:pStyle w:val="Heading1"/>
          </w:pPr>
          <w:r>
            <w:t>Experience</w:t>
          </w:r>
        </w:p>
      </w:sdtContent>
    </w:sdt>
    <w:p w:rsidR="00651F64" w:rsidP="006B0820" w14:paraId="0E7BB242" w14:textId="1936C139">
      <w:pPr>
        <w:pStyle w:val="Heading4"/>
        <w:divId w:val="1952976963"/>
        <w:numPr>
          <w:ilvl w:val="0"/>
          <w:numId w:val="14"/>
        </w:numPr>
        <w:shd w:val="clear" w:color="auto" w:fill="FFFFFF"/>
        <w:spacing w:before="150" w:line="360" w:lineRule="atLeast"/>
        <w:rPr>
          <w:rFonts w:ascii="Helvetica" w:eastAsia="Times New Roman" w:hAnsi="Helvetica"/>
          <w:color w:val="222222"/>
          <w:sz w:val="24"/>
          <w:szCs w:val="24"/>
        </w:rPr>
      </w:pPr>
      <w:r>
        <w:rPr>
          <w:rFonts w:ascii="Helvetica" w:eastAsia="Times New Roman" w:hAnsi="Helvetica"/>
          <w:b/>
          <w:bCs/>
          <w:color w:val="222222"/>
        </w:rPr>
        <w:t>Customer Service Associative</w:t>
      </w:r>
    </w:p>
    <w:p w:rsidR="00651F64" w14:paraId="3A724FFD" w14:textId="77777777">
      <w:pPr>
        <w:divId w:val="1952976963"/>
        <w:rPr>
          <w:rFonts w:ascii="Times New Roman" w:eastAsia="Times New Roman" w:hAnsi="Times New Roman"/>
          <w:color w:val="auto"/>
        </w:rPr>
      </w:pPr>
      <w:r>
        <w:rPr>
          <w:rFonts w:ascii="Helvetica" w:eastAsia="Times New Roman" w:hAnsi="Helvetica"/>
          <w:color w:val="A5A5A5"/>
          <w:sz w:val="18"/>
          <w:szCs w:val="18"/>
          <w:shd w:val="clear" w:color="auto" w:fill="FFFFFF"/>
        </w:rPr>
        <w:t>Caretel</w:t>
      </w:r>
      <w:r>
        <w:rPr>
          <w:rFonts w:ascii="Helvetica" w:eastAsia="Times New Roman" w:hAnsi="Helvetica"/>
          <w:color w:val="A5A5A5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A5A5A5"/>
          <w:sz w:val="18"/>
          <w:szCs w:val="18"/>
          <w:shd w:val="clear" w:color="auto" w:fill="FFFFFF"/>
        </w:rPr>
        <w:t>Infotech</w:t>
      </w:r>
    </w:p>
    <w:p w:rsidR="00651F64" w14:paraId="4E7377B9" w14:textId="77777777">
      <w:pPr>
        <w:pStyle w:val="Subtitle"/>
        <w:divId w:val="1952976963"/>
        <w:shd w:val="clear" w:color="auto" w:fill="FFFFFF"/>
        <w:spacing w:after="15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 Handled The Inbound Calls And Data Of Consumers And Helped Them In Their Queries Patiently And Politely.</w:t>
      </w:r>
    </w:p>
    <w:p w:rsidR="00D34E0A" w:rsidP="006B0820" w14:paraId="3DCF8906" w14:textId="26AEF291">
      <w:pPr>
        <w:pStyle w:val="Heading4"/>
        <w:divId w:val="601836076"/>
        <w:numPr>
          <w:ilvl w:val="0"/>
          <w:numId w:val="14"/>
        </w:numPr>
        <w:shd w:val="clear" w:color="auto" w:fill="FFFFFF"/>
        <w:spacing w:before="150" w:line="360" w:lineRule="atLeast"/>
        <w:jc w:val="both"/>
        <w:rPr>
          <w:rFonts w:ascii="Helvetica" w:eastAsia="Times New Roman" w:hAnsi="Helvetica"/>
          <w:color w:val="222222"/>
          <w:sz w:val="24"/>
          <w:szCs w:val="24"/>
        </w:rPr>
      </w:pPr>
      <w:r>
        <w:rPr>
          <w:rFonts w:ascii="Helvetica" w:eastAsia="Times New Roman" w:hAnsi="Helvetica"/>
          <w:b/>
          <w:bCs/>
          <w:color w:val="222222"/>
        </w:rPr>
        <w:t xml:space="preserve">Social Media </w:t>
      </w:r>
      <w:r w:rsidR="00A51F9F">
        <w:rPr>
          <w:rFonts w:ascii="Helvetica" w:eastAsia="Times New Roman" w:hAnsi="Helvetica"/>
          <w:b/>
          <w:bCs/>
          <w:color w:val="222222"/>
        </w:rPr>
        <w:t>Executive</w:t>
      </w:r>
    </w:p>
    <w:p w:rsidR="00D34E0A" w14:paraId="5DC884DE" w14:textId="77777777">
      <w:pPr>
        <w:divId w:val="601836076"/>
        <w:rPr>
          <w:rFonts w:ascii="Times New Roman" w:eastAsia="Times New Roman" w:hAnsi="Times New Roman"/>
          <w:color w:val="auto"/>
        </w:rPr>
      </w:pPr>
      <w:r>
        <w:rPr>
          <w:rFonts w:ascii="Helvetica" w:eastAsia="Times New Roman" w:hAnsi="Helvetica"/>
          <w:color w:val="A5A5A5"/>
          <w:sz w:val="18"/>
          <w:szCs w:val="18"/>
          <w:shd w:val="clear" w:color="auto" w:fill="FFFFFF"/>
        </w:rPr>
        <w:t>Web-Development &amp; Digital Marketing Agency</w:t>
      </w:r>
    </w:p>
    <w:p w:rsidR="00D34E0A" w14:paraId="709E22BF" w14:textId="5D666BC0">
      <w:pPr>
        <w:pStyle w:val="Subtitle"/>
        <w:divId w:val="601836076"/>
        <w:shd w:val="clear" w:color="auto" w:fill="FFFFFF"/>
        <w:spacing w:after="15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 Had Done Social Media Optimization And Marketing</w:t>
      </w:r>
      <w:r w:rsidR="00C61CD1">
        <w:rPr>
          <w:rFonts w:ascii="Helvetica" w:hAnsi="Helvetica"/>
          <w:color w:val="666666"/>
          <w:sz w:val="21"/>
          <w:szCs w:val="21"/>
        </w:rPr>
        <w:t xml:space="preserve"> Of The Different Accounts And Also Managed The Content Writing</w:t>
      </w:r>
      <w:r w:rsidR="00577174">
        <w:rPr>
          <w:rFonts w:ascii="Helvetica" w:hAnsi="Helvetica"/>
          <w:color w:val="666666"/>
          <w:sz w:val="21"/>
          <w:szCs w:val="21"/>
        </w:rPr>
        <w:t xml:space="preserve"> And Email Marketing. I had Gained 3 Months Of Experience Here.</w:t>
      </w:r>
    </w:p>
    <w:p w:rsidR="00C80797" w:rsidP="00740196" w14:paraId="640054C4" w14:textId="53D38584">
      <w:pPr>
        <w:pStyle w:val="Heading4"/>
        <w:numPr>
          <w:ilvl w:val="0"/>
          <w:numId w:val="14"/>
        </w:numPr>
        <w:shd w:val="clear" w:color="auto" w:fill="FFFFFF"/>
        <w:spacing w:before="150" w:line="360" w:lineRule="atLeast"/>
        <w:rPr>
          <w:rFonts w:ascii="Helvetica" w:eastAsia="Times New Roman" w:hAnsi="Helvetica"/>
          <w:color w:val="222222"/>
          <w:sz w:val="24"/>
          <w:szCs w:val="24"/>
        </w:rPr>
      </w:pPr>
      <w:r>
        <w:rPr>
          <w:rFonts w:ascii="Helvetica" w:eastAsia="Times New Roman" w:hAnsi="Helvetica"/>
          <w:b/>
          <w:bCs/>
          <w:color w:val="222222"/>
        </w:rPr>
        <w:t>SEO and Content Executive</w:t>
      </w:r>
    </w:p>
    <w:p w:rsidR="00280F5C" w:rsidRPr="00280F5C" w:rsidP="00280F5C" w14:paraId="1AB9E2DF" w14:textId="3A26C054">
      <w:pPr>
        <w:rPr>
          <w:rFonts w:ascii="Times New Roman" w:eastAsia="Times New Roman" w:hAnsi="Times New Roman"/>
          <w:color w:val="auto"/>
        </w:rPr>
      </w:pPr>
      <w:r>
        <w:rPr>
          <w:rFonts w:ascii="Helvetica" w:eastAsia="Times New Roman" w:hAnsi="Helvetica"/>
          <w:color w:val="A5A5A5"/>
          <w:sz w:val="18"/>
          <w:szCs w:val="18"/>
          <w:shd w:val="clear" w:color="auto" w:fill="FFFFFF"/>
        </w:rPr>
        <w:t>NG Digital Pvt. Ltd.</w:t>
      </w:r>
    </w:p>
    <w:p w:rsidR="00280F5C" w:rsidP="005C40A0" w14:paraId="68414A2B" w14:textId="39E79826">
      <w:pPr>
        <w:pStyle w:val="Subtitle"/>
        <w:numPr>
          <w:ilvl w:val="0"/>
          <w:numId w:val="0"/>
        </w:numPr>
        <w:shd w:val="clear" w:color="auto" w:fill="FFFFFF"/>
        <w:spacing w:after="15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I </w:t>
      </w:r>
      <w:r w:rsidR="00124AEA">
        <w:rPr>
          <w:rFonts w:ascii="Helvetica" w:hAnsi="Helvetica"/>
          <w:color w:val="666666"/>
          <w:sz w:val="21"/>
          <w:szCs w:val="21"/>
        </w:rPr>
        <w:t xml:space="preserve">am creating an online marketing Content </w:t>
      </w:r>
      <w:r w:rsidR="00F86E07">
        <w:rPr>
          <w:rFonts w:ascii="Helvetica" w:hAnsi="Helvetica"/>
          <w:color w:val="666666"/>
          <w:sz w:val="21"/>
          <w:szCs w:val="21"/>
        </w:rPr>
        <w:t xml:space="preserve">such as Blog, PR, Articles, Descriptions, </w:t>
      </w:r>
      <w:r w:rsidR="003577ED">
        <w:rPr>
          <w:rFonts w:ascii="Helvetica" w:hAnsi="Helvetica"/>
          <w:color w:val="666666"/>
          <w:sz w:val="21"/>
          <w:szCs w:val="21"/>
        </w:rPr>
        <w:t xml:space="preserve">etc. </w:t>
      </w:r>
      <w:r w:rsidR="00B41154">
        <w:rPr>
          <w:rFonts w:ascii="Helvetica" w:hAnsi="Helvetica"/>
          <w:color w:val="666666"/>
          <w:sz w:val="21"/>
          <w:szCs w:val="21"/>
        </w:rPr>
        <w:t xml:space="preserve">And </w:t>
      </w:r>
      <w:r w:rsidR="001D3C6D">
        <w:rPr>
          <w:rFonts w:ascii="Helvetica" w:hAnsi="Helvetica"/>
          <w:color w:val="666666"/>
          <w:sz w:val="21"/>
          <w:szCs w:val="21"/>
        </w:rPr>
        <w:t>doing promotion with the SEO tactics.</w:t>
      </w:r>
    </w:p>
    <w:sdt>
      <w:sdtPr>
        <w:id w:val="720946933"/>
        <w:placeholder>
          <w:docPart w:val="78EE2EF3737B604495B5C49AF23BB127"/>
        </w:placeholder>
        <w:showingPlcHdr/>
        <w:richText/>
        <w:temporary/>
        <w15:appearance w15:val="hidden"/>
      </w:sdtPr>
      <w:sdtContent>
        <w:p w:rsidR="000F3BEC" w14:paraId="407EFD1C" w14:textId="77777777">
          <w:pPr>
            <w:pStyle w:val="Heading1"/>
          </w:pPr>
          <w:r>
            <w:t>Education</w:t>
          </w:r>
        </w:p>
      </w:sdtContent>
    </w:sdt>
    <w:p w:rsidR="00B83897" w:rsidRPr="009971E3" w14:paraId="6E599802" w14:textId="18C52A70">
      <w:pPr>
        <w:pStyle w:val="Heading5"/>
        <w:divId w:val="1765417381"/>
        <w:shd w:val="clear" w:color="auto" w:fill="9BD952"/>
        <w:spacing w:before="0" w:after="45" w:line="264" w:lineRule="atLeast"/>
        <w:ind w:left="-345"/>
        <w:rPr>
          <w:rFonts w:ascii="Helvetica" w:eastAsia="Times New Roman" w:hAnsi="Helvetica"/>
          <w:b w:val="0"/>
          <w:color w:val="000000" w:themeColor="text1"/>
          <w:sz w:val="20"/>
        </w:rPr>
      </w:pPr>
      <w:r w:rsidRPr="009971E3">
        <w:rPr>
          <w:rFonts w:ascii="Helvetica" w:eastAsia="Times New Roman" w:hAnsi="Helvetica"/>
          <w:b w:val="0"/>
          <w:bCs/>
          <w:color w:val="000000" w:themeColor="text1"/>
        </w:rPr>
        <w:t>2019</w:t>
      </w:r>
    </w:p>
    <w:p w:rsidR="00B83897" w14:paraId="7E296B4D" w14:textId="77777777">
      <w:pPr>
        <w:pStyle w:val="Heading4"/>
        <w:divId w:val="1765417381"/>
        <w:shd w:val="clear" w:color="auto" w:fill="FFFFFF"/>
        <w:spacing w:before="150" w:line="360" w:lineRule="atLeast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/>
          <w:bCs/>
          <w:color w:val="222222"/>
        </w:rPr>
        <w:t>Digital Marketing</w:t>
      </w:r>
    </w:p>
    <w:p w:rsidR="00B83897" w14:paraId="16065C71" w14:textId="77777777">
      <w:pPr>
        <w:divId w:val="1765417381"/>
        <w:shd w:val="clear" w:color="auto" w:fill="FFFFFF"/>
        <w:rPr>
          <w:rFonts w:ascii="Helvetica" w:eastAsia="Times New Roman" w:hAnsi="Helvetica"/>
          <w:color w:val="666666"/>
        </w:rPr>
      </w:pPr>
      <w:r>
        <w:rPr>
          <w:rFonts w:ascii="Helvetica" w:eastAsia="Times New Roman" w:hAnsi="Helvetica"/>
          <w:color w:val="A5A5A5"/>
          <w:sz w:val="18"/>
          <w:szCs w:val="18"/>
        </w:rPr>
        <w:t>Digital Mantra (Noida)</w:t>
      </w:r>
    </w:p>
    <w:p w:rsidR="00B83897" w14:paraId="0D150B15" w14:textId="71EFED60">
      <w:pPr>
        <w:pStyle w:val="ListBullet"/>
        <w:divId w:val="1765417381"/>
        <w:shd w:val="clear" w:color="auto" w:fill="FFFFFF"/>
        <w:spacing w:after="150"/>
        <w:rPr>
          <w:rFonts w:ascii="Helvetica" w:hAnsi="Helvetica" w:eastAsiaTheme="minor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</w:t>
      </w:r>
      <w:r w:rsidR="00BB4E48">
        <w:rPr>
          <w:rFonts w:ascii="Helvetica" w:hAnsi="Helvetica"/>
          <w:color w:val="666666"/>
          <w:sz w:val="21"/>
          <w:szCs w:val="21"/>
        </w:rPr>
        <w:t xml:space="preserve"> Learn</w:t>
      </w:r>
      <w:r w:rsidR="00B37A3E">
        <w:rPr>
          <w:rFonts w:ascii="Helvetica" w:hAnsi="Helvetica"/>
          <w:color w:val="666666"/>
          <w:sz w:val="21"/>
          <w:szCs w:val="21"/>
        </w:rPr>
        <w:t>ed Online Marketing</w:t>
      </w:r>
      <w:r>
        <w:rPr>
          <w:rFonts w:ascii="Helvetica" w:hAnsi="Helvetica"/>
          <w:color w:val="666666"/>
          <w:sz w:val="21"/>
          <w:szCs w:val="21"/>
        </w:rPr>
        <w:t xml:space="preserve"> Strategies To Give The Clients Better &amp; Innovative Services To Achieve Their Business Growth.</w:t>
      </w:r>
    </w:p>
    <w:p w:rsidR="00B83897" w:rsidRPr="00C50D37" w14:paraId="7B56E8A9" w14:textId="77777777">
      <w:pPr>
        <w:pStyle w:val="Heading5"/>
        <w:divId w:val="1171723004"/>
        <w:shd w:val="clear" w:color="auto" w:fill="9BD952"/>
        <w:spacing w:before="0" w:after="45" w:line="264" w:lineRule="atLeast"/>
        <w:ind w:left="-345"/>
        <w:rPr>
          <w:rFonts w:ascii="Helvetica" w:eastAsia="Times New Roman" w:hAnsi="Helvetica"/>
          <w:b w:val="0"/>
          <w:color w:val="000000" w:themeColor="text1"/>
          <w:sz w:val="20"/>
        </w:rPr>
      </w:pPr>
      <w:r w:rsidRPr="00C50D37">
        <w:rPr>
          <w:rFonts w:ascii="Helvetica" w:eastAsia="Times New Roman" w:hAnsi="Helvetica"/>
          <w:b w:val="0"/>
          <w:bCs/>
          <w:color w:val="000000" w:themeColor="text1"/>
        </w:rPr>
        <w:t>2017</w:t>
      </w:r>
    </w:p>
    <w:p w:rsidR="00B83897" w14:paraId="502898E6" w14:textId="77777777">
      <w:pPr>
        <w:pStyle w:val="Heading4"/>
        <w:divId w:val="1171723004"/>
        <w:shd w:val="clear" w:color="auto" w:fill="FFFFFF"/>
        <w:spacing w:before="150" w:line="360" w:lineRule="atLeast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/>
          <w:bCs/>
          <w:color w:val="222222"/>
        </w:rPr>
        <w:t>Bachelor of Arts</w:t>
      </w:r>
    </w:p>
    <w:p w:rsidR="00B83897" w14:paraId="407E92FC" w14:textId="77777777">
      <w:pPr>
        <w:divId w:val="1171723004"/>
        <w:shd w:val="clear" w:color="auto" w:fill="FFFFFF"/>
        <w:rPr>
          <w:rFonts w:ascii="Helvetica" w:eastAsia="Times New Roman" w:hAnsi="Helvetica"/>
          <w:color w:val="666666"/>
        </w:rPr>
      </w:pPr>
      <w:r>
        <w:rPr>
          <w:rFonts w:ascii="Helvetica" w:eastAsia="Times New Roman" w:hAnsi="Helvetica"/>
          <w:color w:val="A5A5A5"/>
          <w:sz w:val="18"/>
          <w:szCs w:val="18"/>
        </w:rPr>
        <w:t>Delhi University</w:t>
      </w:r>
    </w:p>
    <w:p w:rsidR="00B83897" w14:paraId="52D9A8CF" w14:textId="11B1468F">
      <w:pPr>
        <w:pStyle w:val="ListBullet"/>
        <w:divId w:val="1171723004"/>
        <w:shd w:val="clear" w:color="auto" w:fill="FFFFFF"/>
        <w:spacing w:after="150"/>
        <w:rPr>
          <w:rFonts w:ascii="Helvetica" w:hAnsi="Helvetica" w:eastAsiaTheme="minor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 Am Pursuing My Graduation in BA Programming From School Of Open Learning.</w:t>
      </w:r>
    </w:p>
    <w:p w:rsidR="00B83897" w:rsidRPr="00C50D37" w14:paraId="032DF02F" w14:textId="77777777">
      <w:pPr>
        <w:pStyle w:val="Heading5"/>
        <w:divId w:val="1482889319"/>
        <w:shd w:val="clear" w:color="auto" w:fill="9BD952"/>
        <w:spacing w:before="0" w:after="45" w:line="264" w:lineRule="atLeast"/>
        <w:ind w:left="-345"/>
        <w:rPr>
          <w:rFonts w:ascii="Helvetica" w:eastAsia="Times New Roman" w:hAnsi="Helvetica"/>
          <w:b w:val="0"/>
          <w:color w:val="000000" w:themeColor="text1"/>
          <w:sz w:val="20"/>
        </w:rPr>
      </w:pPr>
      <w:r w:rsidRPr="00C50D37">
        <w:rPr>
          <w:rFonts w:ascii="Helvetica" w:eastAsia="Times New Roman" w:hAnsi="Helvetica"/>
          <w:b w:val="0"/>
          <w:bCs/>
          <w:color w:val="000000" w:themeColor="text1"/>
        </w:rPr>
        <w:t>2015</w:t>
      </w:r>
    </w:p>
    <w:p w:rsidR="00B83897" w14:paraId="1463EC88" w14:textId="77777777">
      <w:pPr>
        <w:pStyle w:val="Heading4"/>
        <w:divId w:val="1482889319"/>
        <w:shd w:val="clear" w:color="auto" w:fill="FFFFFF"/>
        <w:spacing w:before="150" w:line="360" w:lineRule="atLeast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/>
          <w:bCs/>
          <w:color w:val="222222"/>
        </w:rPr>
        <w:t>Graphic Designing</w:t>
      </w:r>
    </w:p>
    <w:p w:rsidR="00B83897" w14:paraId="5875CC63" w14:textId="77777777">
      <w:pPr>
        <w:divId w:val="1482889319"/>
        <w:shd w:val="clear" w:color="auto" w:fill="FFFFFF"/>
        <w:rPr>
          <w:rFonts w:ascii="Helvetica" w:eastAsia="Times New Roman" w:hAnsi="Helvetica"/>
          <w:color w:val="666666"/>
        </w:rPr>
      </w:pPr>
      <w:r>
        <w:rPr>
          <w:rFonts w:ascii="Helvetica" w:eastAsia="Times New Roman" w:hAnsi="Helvetica"/>
          <w:color w:val="A5A5A5"/>
          <w:sz w:val="18"/>
          <w:szCs w:val="18"/>
        </w:rPr>
        <w:t>Oxford software Institute (Delhi)</w:t>
      </w:r>
    </w:p>
    <w:p w:rsidR="00B83897" w14:paraId="3A2EDE89" w14:textId="77777777">
      <w:pPr>
        <w:pStyle w:val="ListBullet"/>
        <w:divId w:val="1482889319"/>
        <w:shd w:val="clear" w:color="auto" w:fill="FFFFFF"/>
        <w:spacing w:after="150"/>
        <w:rPr>
          <w:rFonts w:ascii="Helvetica" w:hAnsi="Helvetica" w:eastAsiaTheme="minor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 Pursued Creative Designing Skills And A Diploma In Graphic Designing.</w:t>
      </w:r>
    </w:p>
    <w:p w:rsidR="00B83897" w:rsidRPr="00C50D37" w14:paraId="331C0F2D" w14:textId="615989C2">
      <w:pPr>
        <w:pStyle w:val="Heading5"/>
        <w:divId w:val="865100010"/>
        <w:shd w:val="clear" w:color="auto" w:fill="9BD952"/>
        <w:spacing w:before="0" w:after="45" w:line="264" w:lineRule="atLeast"/>
        <w:ind w:left="-345"/>
        <w:rPr>
          <w:rFonts w:ascii="Helvetica" w:eastAsia="Times New Roman" w:hAnsi="Helvetica"/>
          <w:b w:val="0"/>
          <w:color w:val="000000" w:themeColor="text1"/>
          <w:sz w:val="20"/>
        </w:rPr>
      </w:pPr>
      <w:r w:rsidRPr="00C50D37">
        <w:rPr>
          <w:rFonts w:ascii="Helvetica" w:eastAsia="Times New Roman" w:hAnsi="Helvetica"/>
          <w:b w:val="0"/>
          <w:bCs/>
          <w:color w:val="000000" w:themeColor="text1"/>
        </w:rPr>
        <w:t>201</w:t>
      </w:r>
      <w:r w:rsidRPr="00C50D37" w:rsidR="00A34D26">
        <w:rPr>
          <w:rFonts w:ascii="Helvetica" w:eastAsia="Times New Roman" w:hAnsi="Helvetica"/>
          <w:b w:val="0"/>
          <w:bCs/>
          <w:color w:val="000000" w:themeColor="text1"/>
        </w:rPr>
        <w:t>3</w:t>
      </w:r>
    </w:p>
    <w:p w:rsidR="00B83897" w14:paraId="567F1048" w14:textId="77777777">
      <w:pPr>
        <w:pStyle w:val="Heading4"/>
        <w:divId w:val="865100010"/>
        <w:shd w:val="clear" w:color="auto" w:fill="FFFFFF"/>
        <w:spacing w:before="150" w:line="360" w:lineRule="atLeast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/>
          <w:bCs/>
          <w:color w:val="222222"/>
        </w:rPr>
        <w:t>Senior secondary</w:t>
      </w:r>
    </w:p>
    <w:p w:rsidR="00B83897" w14:paraId="63A07950" w14:textId="77777777">
      <w:pPr>
        <w:divId w:val="865100010"/>
        <w:shd w:val="clear" w:color="auto" w:fill="FFFFFF"/>
        <w:rPr>
          <w:rFonts w:ascii="Helvetica" w:eastAsia="Times New Roman" w:hAnsi="Helvetica"/>
          <w:color w:val="666666"/>
        </w:rPr>
      </w:pPr>
      <w:r>
        <w:rPr>
          <w:rFonts w:ascii="Helvetica" w:eastAsia="Times New Roman" w:hAnsi="Helvetica"/>
          <w:color w:val="A5A5A5"/>
          <w:sz w:val="18"/>
          <w:szCs w:val="18"/>
        </w:rPr>
        <w:t>Vidya</w:t>
      </w:r>
      <w:r>
        <w:rPr>
          <w:rFonts w:ascii="Helvetica" w:eastAsia="Times New Roman" w:hAnsi="Helvetica"/>
          <w:color w:val="A5A5A5"/>
          <w:sz w:val="18"/>
          <w:szCs w:val="18"/>
        </w:rPr>
        <w:t xml:space="preserve"> </w:t>
      </w:r>
      <w:r>
        <w:rPr>
          <w:rFonts w:ascii="Helvetica" w:eastAsia="Times New Roman" w:hAnsi="Helvetica"/>
          <w:color w:val="A5A5A5"/>
          <w:sz w:val="18"/>
          <w:szCs w:val="18"/>
        </w:rPr>
        <w:t>Bhawan</w:t>
      </w:r>
      <w:r>
        <w:rPr>
          <w:rFonts w:ascii="Helvetica" w:eastAsia="Times New Roman" w:hAnsi="Helvetica"/>
          <w:color w:val="A5A5A5"/>
          <w:sz w:val="18"/>
          <w:szCs w:val="18"/>
        </w:rPr>
        <w:t xml:space="preserve"> Girls School</w:t>
      </w:r>
    </w:p>
    <w:p w:rsidR="00B83897" w14:paraId="1E5AE621" w14:textId="77777777">
      <w:pPr>
        <w:pStyle w:val="ListBullet"/>
        <w:divId w:val="865100010"/>
        <w:shd w:val="clear" w:color="auto" w:fill="FFFFFF"/>
        <w:spacing w:after="150"/>
        <w:rPr>
          <w:rFonts w:ascii="Helvetica" w:hAnsi="Helvetica" w:eastAsiaTheme="minor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 Have Done My Senior secondary In CBSE Boards with Arts &amp; Humanities.</w:t>
      </w:r>
    </w:p>
    <w:p w:rsidR="000F3BEC" w14:paraId="62C0E5B9" w14:textId="42FA5615"/>
    <w:p w:rsidR="00185519" w:rsidRPr="00185519" w:rsidP="00185519" w14:paraId="35FED65E" w14:textId="64479374">
      <w:pPr>
        <w:pStyle w:val="Heading1"/>
      </w:pPr>
      <w:r>
        <w:t>Skills</w:t>
      </w:r>
    </w:p>
    <w:p w:rsidR="00E308ED" w14:paraId="488F352E" w14:textId="21438711">
      <w:pPr>
        <w:pStyle w:val="Heading4"/>
        <w:divId w:val="53431590"/>
        <w:spacing w:before="0" w:after="75" w:line="264" w:lineRule="atLeast"/>
        <w:rPr>
          <w:rFonts w:ascii="Helvetica" w:eastAsia="Times New Roman" w:hAnsi="Helvetica"/>
          <w:b/>
          <w:bCs/>
          <w:color w:val="222222"/>
          <w:sz w:val="21"/>
          <w:szCs w:val="21"/>
        </w:rPr>
      </w:pP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Illustrator</w:t>
      </w:r>
    </w:p>
    <w:p w:rsidR="00185519" w14:paraId="0C729D6F" w14:textId="659D7014">
      <w:pPr>
        <w:pStyle w:val="Heading4"/>
        <w:divId w:val="53431590"/>
        <w:spacing w:before="0" w:after="75" w:line="264" w:lineRule="atLeast"/>
        <w:rPr>
          <w:rFonts w:ascii="Helvetica" w:eastAsia="Times New Roman" w:hAnsi="Helvetica"/>
          <w:b/>
          <w:bCs/>
          <w:color w:val="222222"/>
          <w:sz w:val="21"/>
          <w:szCs w:val="21"/>
        </w:rPr>
      </w:pP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Social</w:t>
      </w: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 xml:space="preserve"> Media Marketing</w:t>
      </w:r>
    </w:p>
    <w:p w:rsidR="00185519" w14:paraId="240E512A" w14:textId="77777777">
      <w:pPr>
        <w:pStyle w:val="Heading4"/>
        <w:divId w:val="53431590"/>
        <w:spacing w:before="0" w:after="75" w:line="264" w:lineRule="atLeast"/>
        <w:rPr>
          <w:rFonts w:ascii="Helvetica" w:eastAsia="Times New Roman" w:hAnsi="Helvetica"/>
          <w:b/>
          <w:bCs/>
          <w:color w:val="222222"/>
          <w:sz w:val="21"/>
          <w:szCs w:val="21"/>
        </w:rPr>
      </w:pP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SEO</w:t>
      </w:r>
    </w:p>
    <w:p w:rsidR="00185519" w14:paraId="544C87AE" w14:textId="77777777">
      <w:pPr>
        <w:pStyle w:val="Heading4"/>
        <w:divId w:val="53431590"/>
        <w:spacing w:before="0" w:after="75" w:line="264" w:lineRule="atLeast"/>
        <w:rPr>
          <w:rFonts w:ascii="Helvetica" w:eastAsia="Times New Roman" w:hAnsi="Helvetica"/>
          <w:b/>
          <w:bCs/>
          <w:color w:val="222222"/>
          <w:sz w:val="21"/>
          <w:szCs w:val="21"/>
        </w:rPr>
      </w:pP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Email Marketing</w:t>
      </w:r>
    </w:p>
    <w:p w:rsidR="00185519" w14:paraId="16FE0CBC" w14:textId="77777777">
      <w:pPr>
        <w:pStyle w:val="Heading4"/>
        <w:divId w:val="53431590"/>
        <w:spacing w:before="0" w:after="75" w:line="264" w:lineRule="atLeast"/>
        <w:rPr>
          <w:rFonts w:ascii="Helvetica" w:eastAsia="Times New Roman" w:hAnsi="Helvetica"/>
          <w:b/>
          <w:bCs/>
          <w:color w:val="222222"/>
          <w:sz w:val="21"/>
          <w:szCs w:val="21"/>
        </w:rPr>
      </w:pP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Content Marketing</w:t>
      </w:r>
    </w:p>
    <w:p w:rsidR="00185519" w:rsidRPr="00185519" w:rsidP="00185519" w14:paraId="2F433DBB" w14:textId="6C99594F">
      <w:pPr>
        <w:pStyle w:val="Heading4"/>
        <w:divId w:val="53431590"/>
        <w:spacing w:before="0" w:line="264" w:lineRule="atLeast"/>
        <w:rPr>
          <w:rFonts w:ascii="Helvetica" w:eastAsia="Times New Roman" w:hAnsi="Helvetica"/>
          <w:b/>
          <w:bCs/>
          <w:color w:val="222222"/>
          <w:sz w:val="21"/>
          <w:szCs w:val="21"/>
        </w:rPr>
      </w:pP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PPC Campaigns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3BEC" w14:paraId="658F3CE5" w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3BEC" w14:paraId="7B1202E4" w14:textId="7777777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828" cy="9588729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313828" cy="9588729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>
                        <a:noFill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Frame 1" o:spid="_x0000_s2049" style="width:394.8pt;height:567.4pt;margin-top:0;margin-left:0;mso-height-percent:954;mso-height-relative:page;mso-position-horizontal:center;mso-position-horizontal-relative:page;mso-position-vertical:center;mso-position-vertical-relative:page;mso-width-percent:941;mso-width-relative:page;mso-wrap-distance-bottom:0;mso-wrap-distance-left:9pt;mso-wrap-distance-right:9pt;mso-wrap-distance-top:0;mso-wrap-style:square;position:absolute;visibility:visible;v-text-anchor:middle;z-index:-251655168" coordsize="5013960,7205980" path="m,l5013960,l5013960,7205980l,7205980,,xm130564,130564l130564,7075416l4883396,7075416l4883396,130564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3BEC" w14:paraId="3D68B32A" w14:textId="7777777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828" cy="9588729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313828" cy="9588729"/>
                        <a:chOff x="133350" y="0"/>
                        <a:chExt cx="7315200" cy="9601200"/>
                      </a:xfrm>
                    </wpg:grpSpPr>
                    <wps:wsp xmlns:wps="http://schemas.microsoft.com/office/word/2010/wordprocessingShape"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8" name="Freeform 8"/>
                      <wps:cNvSpPr/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fill="norm" h="528" w="240" stroke="1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BEC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2050" alt="Title: Page frame with tab" style="width:394.7pt;height:567.5pt;margin-top:0;margin-left:0;mso-height-percent:954;mso-position-horizontal:center;mso-position-horizontal-relative:page;mso-position-vertical:center;mso-position-vertical-relative:page;mso-width-percent:941;position:absolute;z-index:-251657216" coordorigin="1333,0" coordsize="73152,96012">
              <v:shape id="Frame 5" o:spid="_x0000_s2051" style="width:73152;height:96012;left:1333;mso-wrap-style:square;position:absolute;visibility:visible;v-text-anchor:middle" coordsize="7315200,9601200" path="m,l7315200,l7315200,9601200l,9601200,,xm190488,190488l190488,9410712l7124712,9410712l7124712,190488l190488,190488xe" fillcolor="#4472c4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2052" style="width:3582;height:8020;left:2285;mso-wrap-style:square;position:absolute;top:4286;visibility:visible;v-text-anchor:top" coordsize="240,528" o:spt="100" adj="-11796480,,5400" path="m2,l169,l240,246l169,480l59,480l59,528,,480l2,480l2,xe" fillcolor="black" stroked="f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0F3BEC" w14:paraId="76BEE0D3" w14:textId="77777777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072458"/>
    <w:multiLevelType w:val="hybridMultilevel"/>
    <w:tmpl w:val="B56EB6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attachedTemplate r:id="rId1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F0"/>
    <w:rsid w:val="00014E99"/>
    <w:rsid w:val="000235C8"/>
    <w:rsid w:val="00064283"/>
    <w:rsid w:val="00082C25"/>
    <w:rsid w:val="000C464A"/>
    <w:rsid w:val="000F3BEC"/>
    <w:rsid w:val="00105BF0"/>
    <w:rsid w:val="00124AEA"/>
    <w:rsid w:val="00185519"/>
    <w:rsid w:val="001D3C6D"/>
    <w:rsid w:val="00280F5C"/>
    <w:rsid w:val="002B7DDB"/>
    <w:rsid w:val="00312040"/>
    <w:rsid w:val="0034591D"/>
    <w:rsid w:val="003577ED"/>
    <w:rsid w:val="003A2B0C"/>
    <w:rsid w:val="004366A0"/>
    <w:rsid w:val="00510E28"/>
    <w:rsid w:val="00565DA7"/>
    <w:rsid w:val="00577174"/>
    <w:rsid w:val="005C40A0"/>
    <w:rsid w:val="005F318E"/>
    <w:rsid w:val="005F4F2D"/>
    <w:rsid w:val="00651F64"/>
    <w:rsid w:val="006B0820"/>
    <w:rsid w:val="00740196"/>
    <w:rsid w:val="0078729A"/>
    <w:rsid w:val="00787CB1"/>
    <w:rsid w:val="00987B6C"/>
    <w:rsid w:val="009971E3"/>
    <w:rsid w:val="009E0143"/>
    <w:rsid w:val="00A34D26"/>
    <w:rsid w:val="00A51F9F"/>
    <w:rsid w:val="00AF0ACE"/>
    <w:rsid w:val="00B37A3E"/>
    <w:rsid w:val="00B41154"/>
    <w:rsid w:val="00B41347"/>
    <w:rsid w:val="00B83897"/>
    <w:rsid w:val="00BB4E48"/>
    <w:rsid w:val="00C50D37"/>
    <w:rsid w:val="00C61CD1"/>
    <w:rsid w:val="00C80797"/>
    <w:rsid w:val="00D229F0"/>
    <w:rsid w:val="00D32E6B"/>
    <w:rsid w:val="00D34E0A"/>
    <w:rsid w:val="00D96264"/>
    <w:rsid w:val="00DA7B36"/>
    <w:rsid w:val="00E308ED"/>
    <w:rsid w:val="00E57AA9"/>
    <w:rsid w:val="00E66661"/>
    <w:rsid w:val="00EB2FF1"/>
    <w:rsid w:val="00ED1C36"/>
    <w:rsid w:val="00ED7E21"/>
    <w:rsid w:val="00F82060"/>
    <w:rsid w:val="00F859AC"/>
    <w:rsid w:val="00F86E07"/>
    <w:rsid w:val="00FA252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998A983-E81D-C544-8EF0-5363800B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D229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3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ristihgarg@gmail.com" TargetMode="External" /><Relationship Id="rId6" Type="http://schemas.openxmlformats.org/officeDocument/2006/relationships/image" Target="https://rdxfootmark.naukri.com/v2/track/openCv?trackingInfo=d71006f074fe9aff1d79cdf15909b3f0134f530e18705c4458440321091b5b58120b130110475e5e004356014b4450530401195c1333471b1b111540585d095142011503504e1c180c571833471b1b0719455f5900555601514841481f0f2b561358191b15001043095e08541b140e445745455d5f08054c1b00100317130d5d5d551c120a120011474a411b1213471b1b1112445b5809554e1a0c16115c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%7b133A08B0-A026-CB4D-B9E2-4722138B9211%7dtf50002018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6132F185047C1941B0C21740A8B1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A2556-11B1-2A48-9282-E74C5B3FF8AE}"/>
      </w:docPartPr>
      <w:docPartBody>
        <w:p w:rsidR="004366A0">
          <w:pPr>
            <w:pStyle w:val="6132F185047C1941B0C21740A8B1BD7D"/>
          </w:pPr>
          <w:r>
            <w:t>Experience</w:t>
          </w:r>
        </w:p>
      </w:docPartBody>
    </w:docPart>
    <w:docPart>
      <w:docPartPr>
        <w:name w:val="78EE2EF3737B604495B5C49AF23BB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79756-C894-B646-A879-BD8F502A8483}"/>
      </w:docPartPr>
      <w:docPartBody>
        <w:p w:rsidR="004366A0">
          <w:pPr>
            <w:pStyle w:val="78EE2EF3737B604495B5C49AF23BB12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4416C3"/>
    <w:multiLevelType w:val="hybridMultilevel"/>
    <w:tmpl w:val="1884BEFA"/>
    <w:lvl w:ilvl="0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43"/>
    <w:rsid w:val="004366A0"/>
    <w:rsid w:val="00875043"/>
    <w:rsid w:val="00C735C7"/>
    <w:rsid w:val="00D873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5E36FD8C49674BBC32FBBEB0A3CAEA">
    <w:name w:val="BC5E36FD8C49674BBC32FBBEB0A3CAEA"/>
  </w:style>
  <w:style w:type="paragraph" w:customStyle="1" w:styleId="02ED7B932A074047A1C9F58179AE0781">
    <w:name w:val="02ED7B932A074047A1C9F58179AE0781"/>
  </w:style>
  <w:style w:type="paragraph" w:customStyle="1" w:styleId="793F15487BACB04096603B491F5508D3">
    <w:name w:val="793F15487BACB04096603B491F5508D3"/>
  </w:style>
  <w:style w:type="paragraph" w:customStyle="1" w:styleId="10B63E6B62670049B9D388EE1A5B35B5">
    <w:name w:val="10B63E6B62670049B9D388EE1A5B35B5"/>
  </w:style>
  <w:style w:type="paragraph" w:customStyle="1" w:styleId="6132F185047C1941B0C21740A8B1BD7D">
    <w:name w:val="6132F185047C1941B0C21740A8B1BD7D"/>
  </w:style>
  <w:style w:type="paragraph" w:customStyle="1" w:styleId="9AE38F4E2CFB424999C2572659E61699">
    <w:name w:val="9AE38F4E2CFB424999C2572659E61699"/>
  </w:style>
  <w:style w:type="paragraph" w:customStyle="1" w:styleId="DC50EA07DE2CEA42A16AFC077F3E4AA3">
    <w:name w:val="DC50EA07DE2CEA42A16AFC077F3E4AA3"/>
  </w:style>
  <w:style w:type="paragraph" w:styleId="ListBullet">
    <w:name w:val="List Bullet"/>
    <w:basedOn w:val="Normal"/>
    <w:uiPriority w:val="9"/>
    <w:qFormat/>
    <w:rsid w:val="00875043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FD7DF9DC2AA94BBD44F89F9C0ABBAD">
    <w:name w:val="3DFD7DF9DC2AA94BBD44F89F9C0ABBAD"/>
  </w:style>
  <w:style w:type="paragraph" w:customStyle="1" w:styleId="78EE2EF3737B604495B5C49AF23BB127">
    <w:name w:val="78EE2EF3737B604495B5C49AF23BB127"/>
  </w:style>
  <w:style w:type="paragraph" w:customStyle="1" w:styleId="B9979058C5A32E428F648AF035043A22">
    <w:name w:val="B9979058C5A32E428F648AF035043A22"/>
  </w:style>
  <w:style w:type="paragraph" w:customStyle="1" w:styleId="70D6AFDD7D114743AA5628B876C981B4">
    <w:name w:val="70D6AFDD7D114743AA5628B876C981B4"/>
  </w:style>
  <w:style w:type="paragraph" w:customStyle="1" w:styleId="E553A8EC68F753498C453B6D1DF05199">
    <w:name w:val="E553A8EC68F753498C453B6D1DF05199"/>
  </w:style>
  <w:style w:type="paragraph" w:customStyle="1" w:styleId="33E10B75CE721343BFCE56DC7CEBCF49">
    <w:name w:val="33E10B75CE721343BFCE56DC7CEBCF49"/>
    <w:rsid w:val="00875043"/>
  </w:style>
  <w:style w:type="paragraph" w:customStyle="1" w:styleId="D4085D84CF536F4A9EE4589AF87D9619">
    <w:name w:val="D4085D84CF536F4A9EE4589AF87D9619"/>
    <w:rsid w:val="00875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F2F13-4779-BF49-9A4D-51CB374583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%7b133A08B0-A026-CB4D-B9E2-4722138B9211%7dtf50002018.dotx</Template>
  <TotalTime>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Garg</dc:creator>
  <cp:lastModifiedBy>Srishti Garg</cp:lastModifiedBy>
  <cp:revision>13</cp:revision>
  <dcterms:created xsi:type="dcterms:W3CDTF">2019-06-25T12:12:00Z</dcterms:created>
  <dcterms:modified xsi:type="dcterms:W3CDTF">2019-08-17T11:27:00Z</dcterms:modified>
</cp:coreProperties>
</file>