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493339" w:rsidP="00913946">
            <w:pPr>
              <w:pStyle w:val="Title"/>
            </w:pPr>
            <w:bookmarkStart w:id="0" w:name="_GoBack"/>
            <w:bookmarkEnd w:id="0"/>
            <w:r w:rsidRPr="00C22814">
              <w:rPr>
                <w:b/>
                <w:color w:val="auto"/>
              </w:rPr>
              <w:t>SANDEEP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BISHT</w:t>
            </w:r>
          </w:p>
          <w:p w:rsidR="00493339" w:rsidRPr="002E1F3E" w:rsidRDefault="00B34C28" w:rsidP="00B34C28">
            <w:pPr>
              <w:contextualSpacing w:val="0"/>
              <w:jc w:val="center"/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auto"/>
                <w:sz w:val="28"/>
                <w:szCs w:val="28"/>
              </w:rPr>
              <w:t>H.no 908</w:t>
            </w:r>
            <w:r w:rsidR="00E905B1">
              <w:rPr>
                <w:color w:val="auto"/>
                <w:sz w:val="28"/>
                <w:szCs w:val="28"/>
              </w:rPr>
              <w:t>,</w:t>
            </w:r>
            <w:r>
              <w:rPr>
                <w:color w:val="auto"/>
                <w:sz w:val="28"/>
                <w:szCs w:val="28"/>
              </w:rPr>
              <w:t xml:space="preserve"> Near Greater Ganga</w:t>
            </w:r>
            <w:r w:rsidR="00E905B1">
              <w:rPr>
                <w:color w:val="auto"/>
                <w:sz w:val="28"/>
                <w:szCs w:val="28"/>
              </w:rPr>
              <w:t>,</w:t>
            </w:r>
            <w:r>
              <w:rPr>
                <w:color w:val="auto"/>
                <w:sz w:val="28"/>
                <w:szCs w:val="28"/>
              </w:rPr>
              <w:t xml:space="preserve"> Ganga Nagar, Meerut  ( 250001 )</w:t>
            </w:r>
          </w:p>
          <w:p w:rsidR="00692703" w:rsidRPr="00C22814" w:rsidRDefault="00692703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493339">
              <w:rPr>
                <w:sz w:val="24"/>
                <w:szCs w:val="24"/>
              </w:rPr>
              <w:t xml:space="preserve"> </w:t>
            </w:r>
          </w:p>
          <w:p w:rsidR="00692703" w:rsidRPr="00CF1A49" w:rsidRDefault="003B3DA7" w:rsidP="00493339">
            <w:pPr>
              <w:pStyle w:val="ContactInfoEmphasis"/>
              <w:contextualSpacing w:val="0"/>
            </w:pPr>
            <w:hyperlink r:id="rId8" w:history="1">
              <w:r w:rsidR="00493339" w:rsidRPr="00C22814">
                <w:rPr>
                  <w:rStyle w:val="Hyperlink"/>
                  <w:color w:val="1D824C" w:themeColor="accent1"/>
                  <w:sz w:val="24"/>
                  <w:szCs w:val="24"/>
                </w:rPr>
                <w:t>Sbisht828@gmail.com</w:t>
              </w:r>
            </w:hyperlink>
            <w:r w:rsidR="00493339" w:rsidRPr="00C22814">
              <w:rPr>
                <w:sz w:val="24"/>
                <w:szCs w:val="24"/>
              </w:rPr>
              <w:t xml:space="preserve">   .www.linkedin.com/in/sandeep-bisht-715a10148/</w:t>
            </w:r>
            <w:r w:rsidR="00692703" w:rsidRPr="00C22814">
              <w:rPr>
                <w:sz w:val="24"/>
                <w:szCs w:val="24"/>
              </w:rPr>
              <w:t xml:space="preserve"> </w:t>
            </w:r>
            <w:r w:rsidR="00C22814" w:rsidRPr="00C22814">
              <w:rPr>
                <w:sz w:val="24"/>
                <w:szCs w:val="24"/>
              </w:rPr>
              <w:t xml:space="preserve">  </w:t>
            </w:r>
            <w:r w:rsidR="00493339" w:rsidRPr="00C22814">
              <w:rPr>
                <w:sz w:val="24"/>
                <w:szCs w:val="24"/>
              </w:rPr>
              <w:t xml:space="preserve"> . </w:t>
            </w:r>
            <w:r w:rsidR="00493339" w:rsidRPr="00C22814">
              <w:rPr>
                <w:sz w:val="26"/>
                <w:szCs w:val="26"/>
                <w:u w:val="single"/>
              </w:rPr>
              <w:t>8448074880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493339" w:rsidP="00493339">
            <w:pPr>
              <w:contextualSpacing w:val="0"/>
            </w:pPr>
            <w:r w:rsidRPr="00897EBC">
              <w:rPr>
                <w:color w:val="000000" w:themeColor="text1"/>
                <w:sz w:val="24"/>
                <w:szCs w:val="24"/>
              </w:rPr>
              <w:t>To build my career under organizations that help professional skills and would lead me for a better career with every step.  To be in such a management that allows an opportunity in carrying out business that enhances profits &amp; productivity of the organization and to self.</w:t>
            </w:r>
          </w:p>
        </w:tc>
      </w:tr>
    </w:tbl>
    <w:p w:rsidR="004E01EB" w:rsidRPr="00CF1A49" w:rsidRDefault="003B3DA7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C2DC811DDF7C4C08B5B523D4B05E251E"/>
          </w:placeholder>
          <w:temporary/>
          <w:showingPlcHdr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886"/>
      </w:tblGrid>
      <w:tr w:rsidR="001D0BF1" w:rsidRPr="00CF1A49" w:rsidTr="00D66A52">
        <w:tc>
          <w:tcPr>
            <w:tcW w:w="9355" w:type="dxa"/>
          </w:tcPr>
          <w:p w:rsidR="001D0BF1" w:rsidRPr="0010534D" w:rsidRDefault="001D0BF1" w:rsidP="001D0BF1">
            <w:pPr>
              <w:pStyle w:val="Heading3"/>
              <w:contextualSpacing w:val="0"/>
              <w:outlineLvl w:val="2"/>
              <w:rPr>
                <w:color w:val="auto"/>
              </w:rPr>
            </w:pPr>
            <w:r w:rsidRPr="00CF1A49">
              <w:t xml:space="preserve"> </w:t>
            </w:r>
            <w:r w:rsidR="00765B45" w:rsidRPr="0010534D">
              <w:rPr>
                <w:color w:val="auto"/>
              </w:rPr>
              <w:t xml:space="preserve">August 2018 </w:t>
            </w:r>
            <w:r w:rsidRPr="0010534D">
              <w:rPr>
                <w:color w:val="auto"/>
              </w:rPr>
              <w:t xml:space="preserve">– </w:t>
            </w:r>
            <w:r w:rsidR="00CD4AD5">
              <w:rPr>
                <w:color w:val="auto"/>
              </w:rPr>
              <w:t>febuary</w:t>
            </w:r>
            <w:r w:rsidR="005A5FAC">
              <w:rPr>
                <w:color w:val="auto"/>
              </w:rPr>
              <w:t xml:space="preserve"> 2019</w:t>
            </w:r>
          </w:p>
          <w:p w:rsidR="001D0BF1" w:rsidRDefault="00765B45" w:rsidP="001D0BF1">
            <w:pPr>
              <w:pStyle w:val="Heading2"/>
              <w:contextualSpacing w:val="0"/>
              <w:outlineLvl w:val="1"/>
              <w:rPr>
                <w:rStyle w:val="SubtleReference"/>
                <w:b/>
                <w:color w:val="1D824C" w:themeColor="accent1"/>
              </w:rPr>
            </w:pPr>
            <w:r w:rsidRPr="00765B45">
              <w:t>hr executive freelancer</w:t>
            </w:r>
            <w:r w:rsidR="001D0BF1" w:rsidRPr="00765B45">
              <w:t xml:space="preserve">, </w:t>
            </w:r>
            <w:r w:rsidRPr="00765B45">
              <w:rPr>
                <w:rStyle w:val="SubtleReference"/>
                <w:b/>
                <w:color w:val="1D824C" w:themeColor="accent1"/>
              </w:rPr>
              <w:t>ixxo</w:t>
            </w:r>
          </w:p>
          <w:p w:rsidR="00F8120C" w:rsidRPr="00765B45" w:rsidRDefault="00F8120C" w:rsidP="001D0BF1">
            <w:pPr>
              <w:pStyle w:val="Heading2"/>
              <w:contextualSpacing w:val="0"/>
              <w:outlineLvl w:val="1"/>
            </w:pPr>
          </w:p>
          <w:p w:rsidR="0010534D" w:rsidRPr="00F8120C" w:rsidRDefault="0010534D" w:rsidP="0010534D">
            <w:pPr>
              <w:rPr>
                <w:rFonts w:eastAsia="Verdana" w:cstheme="minorHAnsi"/>
                <w:b/>
                <w:color w:val="auto"/>
                <w:sz w:val="24"/>
                <w:szCs w:val="24"/>
                <w:u w:val="single"/>
              </w:rPr>
            </w:pPr>
            <w:r w:rsidRPr="00F8120C">
              <w:rPr>
                <w:rFonts w:eastAsia="Verdana" w:cstheme="minorHAnsi"/>
                <w:color w:val="auto"/>
                <w:sz w:val="24"/>
                <w:szCs w:val="24"/>
              </w:rPr>
              <w:t>:</w:t>
            </w:r>
            <w:r w:rsidRPr="00F8120C">
              <w:rPr>
                <w:rFonts w:eastAsia="Verdana" w:cstheme="minorHAnsi"/>
                <w:b/>
                <w:color w:val="auto"/>
                <w:sz w:val="24"/>
                <w:szCs w:val="24"/>
              </w:rPr>
              <w:t xml:space="preserve"> </w:t>
            </w:r>
            <w:r w:rsidRPr="00F8120C">
              <w:rPr>
                <w:rFonts w:eastAsia="Verdana" w:cstheme="minorHAnsi"/>
                <w:color w:val="auto"/>
                <w:sz w:val="24"/>
                <w:szCs w:val="24"/>
              </w:rPr>
              <w:t>Ensuring the recruitment and selection process is followed.</w:t>
            </w:r>
          </w:p>
          <w:p w:rsidR="0010534D" w:rsidRPr="00F8120C" w:rsidRDefault="0010534D" w:rsidP="0010534D">
            <w:pPr>
              <w:rPr>
                <w:rFonts w:eastAsia="Verdana" w:cstheme="minorHAnsi"/>
                <w:color w:val="auto"/>
                <w:sz w:val="24"/>
                <w:szCs w:val="24"/>
              </w:rPr>
            </w:pPr>
            <w:r w:rsidRPr="00F8120C">
              <w:rPr>
                <w:rFonts w:eastAsia="Verdana" w:cstheme="minorHAnsi"/>
                <w:color w:val="auto"/>
                <w:sz w:val="24"/>
                <w:szCs w:val="24"/>
              </w:rPr>
              <w:t>:</w:t>
            </w:r>
            <w:r w:rsidRPr="00F8120C">
              <w:rPr>
                <w:rFonts w:eastAsia="Verdana" w:cstheme="minorHAnsi"/>
                <w:b/>
                <w:color w:val="auto"/>
                <w:sz w:val="24"/>
                <w:szCs w:val="24"/>
              </w:rPr>
              <w:t xml:space="preserve"> </w:t>
            </w:r>
            <w:r w:rsidRPr="00F8120C">
              <w:rPr>
                <w:rFonts w:eastAsia="Verdana" w:cstheme="minorHAnsi"/>
                <w:color w:val="auto"/>
                <w:sz w:val="24"/>
                <w:szCs w:val="24"/>
              </w:rPr>
              <w:t>Ensuring smooth Joining formalities.</w:t>
            </w:r>
          </w:p>
          <w:p w:rsidR="0010534D" w:rsidRPr="00F8120C" w:rsidRDefault="0010534D" w:rsidP="0010534D">
            <w:pPr>
              <w:rPr>
                <w:rFonts w:eastAsia="Verdana" w:cstheme="minorHAnsi"/>
                <w:b/>
                <w:color w:val="auto"/>
                <w:sz w:val="24"/>
                <w:szCs w:val="24"/>
              </w:rPr>
            </w:pPr>
            <w:r w:rsidRPr="00F8120C">
              <w:rPr>
                <w:rFonts w:eastAsia="Verdana" w:cstheme="minorHAnsi"/>
                <w:color w:val="auto"/>
                <w:sz w:val="24"/>
                <w:szCs w:val="24"/>
              </w:rPr>
              <w:t xml:space="preserve">: Updating various Excel spreadsheets for employee benefits and various company </w:t>
            </w:r>
            <w:r w:rsidR="00F8120C">
              <w:rPr>
                <w:rFonts w:eastAsia="Verdana" w:cstheme="minorHAnsi"/>
                <w:color w:val="auto"/>
                <w:sz w:val="24"/>
                <w:szCs w:val="24"/>
              </w:rPr>
              <w:t xml:space="preserve">     </w:t>
            </w:r>
            <w:r w:rsidRPr="00F8120C">
              <w:rPr>
                <w:rFonts w:eastAsia="Verdana" w:cstheme="minorHAnsi"/>
                <w:color w:val="auto"/>
                <w:sz w:val="24"/>
                <w:szCs w:val="24"/>
              </w:rPr>
              <w:t>related spreadsheets.</w:t>
            </w:r>
          </w:p>
          <w:p w:rsidR="0010534D" w:rsidRDefault="0010534D" w:rsidP="0010534D">
            <w:pPr>
              <w:rPr>
                <w:rFonts w:eastAsia="Verdana" w:cstheme="minorHAnsi"/>
                <w:color w:val="auto"/>
                <w:sz w:val="24"/>
                <w:szCs w:val="24"/>
              </w:rPr>
            </w:pPr>
            <w:r w:rsidRPr="00F8120C">
              <w:rPr>
                <w:rFonts w:eastAsia="Verdana" w:cstheme="minorHAnsi"/>
                <w:color w:val="auto"/>
                <w:sz w:val="24"/>
                <w:szCs w:val="24"/>
              </w:rPr>
              <w:t>: Maintaining personal files of employees and documentation.</w:t>
            </w:r>
          </w:p>
          <w:p w:rsidR="00900243" w:rsidRPr="00900243" w:rsidRDefault="00900243" w:rsidP="0010534D">
            <w:pPr>
              <w:rPr>
                <w:rFonts w:eastAsia="Verdana" w:cstheme="minorHAnsi"/>
                <w:color w:val="auto"/>
                <w:sz w:val="24"/>
                <w:szCs w:val="24"/>
              </w:rPr>
            </w:pPr>
            <w:r w:rsidRPr="00900243">
              <w:rPr>
                <w:rFonts w:eastAsia="Verdana" w:cstheme="minorHAnsi"/>
                <w:color w:val="auto"/>
                <w:sz w:val="24"/>
                <w:szCs w:val="24"/>
              </w:rPr>
              <w:t>: Explaining the policies, procedures, benefits, and what will be expected from them as new employees.</w:t>
            </w:r>
          </w:p>
          <w:p w:rsidR="0010534D" w:rsidRPr="00F8120C" w:rsidRDefault="0010534D" w:rsidP="0010534D">
            <w:pPr>
              <w:rPr>
                <w:rFonts w:eastAsia="Verdana" w:cstheme="minorHAnsi"/>
                <w:color w:val="auto"/>
                <w:sz w:val="24"/>
                <w:szCs w:val="24"/>
              </w:rPr>
            </w:pPr>
            <w:r w:rsidRPr="00F8120C">
              <w:rPr>
                <w:rFonts w:eastAsia="Verdana" w:cstheme="minorHAnsi"/>
                <w:color w:val="auto"/>
                <w:sz w:val="24"/>
                <w:szCs w:val="24"/>
              </w:rPr>
              <w:t>: Handling leaves records and attendance system with the HR manager.</w:t>
            </w:r>
          </w:p>
          <w:p w:rsidR="001E3120" w:rsidRPr="00CF1A49" w:rsidRDefault="001E3120" w:rsidP="0010534D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10534D" w:rsidRDefault="00EA59EF" w:rsidP="00F61DF9">
            <w:pPr>
              <w:pStyle w:val="Heading3"/>
              <w:contextualSpacing w:val="0"/>
              <w:outlineLvl w:val="2"/>
              <w:rPr>
                <w:color w:val="auto"/>
              </w:rPr>
            </w:pPr>
            <w:r>
              <w:rPr>
                <w:color w:val="auto"/>
              </w:rPr>
              <w:t>december 2016</w:t>
            </w:r>
            <w:r w:rsidR="00F61DF9" w:rsidRPr="0010534D">
              <w:rPr>
                <w:color w:val="auto"/>
              </w:rPr>
              <w:t xml:space="preserve"> – </w:t>
            </w:r>
            <w:r>
              <w:rPr>
                <w:color w:val="auto"/>
              </w:rPr>
              <w:t>september</w:t>
            </w:r>
            <w:r w:rsidR="00765B45" w:rsidRPr="0010534D">
              <w:rPr>
                <w:color w:val="auto"/>
              </w:rPr>
              <w:t xml:space="preserve"> 2017</w:t>
            </w:r>
          </w:p>
          <w:p w:rsidR="00F61DF9" w:rsidRDefault="00EA59EF" w:rsidP="00F61DF9">
            <w:pPr>
              <w:pStyle w:val="Heading2"/>
              <w:contextualSpacing w:val="0"/>
              <w:outlineLvl w:val="1"/>
              <w:rPr>
                <w:rStyle w:val="SubtleReference"/>
                <w:b/>
                <w:color w:val="1D824C" w:themeColor="accent1"/>
              </w:rPr>
            </w:pPr>
            <w:r>
              <w:t>hr &amp; Admin, app amplify (llp)</w:t>
            </w:r>
          </w:p>
          <w:p w:rsidR="00F8120C" w:rsidRPr="00CF1A49" w:rsidRDefault="00F8120C" w:rsidP="00F61DF9">
            <w:pPr>
              <w:pStyle w:val="Heading2"/>
              <w:contextualSpacing w:val="0"/>
              <w:outlineLvl w:val="1"/>
            </w:pPr>
          </w:p>
          <w:p w:rsidR="00B34C28" w:rsidRDefault="00F8120C" w:rsidP="00F8120C">
            <w:pP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F8120C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: Screening resumes and application forms.</w:t>
            </w:r>
          </w:p>
          <w:p w:rsidR="00B34C28" w:rsidRPr="00F8120C" w:rsidRDefault="00B34C28" w:rsidP="00F8120C">
            <w:pP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: Maintaining joining formalities, Reference check, contact details etc.</w:t>
            </w:r>
          </w:p>
          <w:p w:rsidR="00F8120C" w:rsidRDefault="00F8120C" w:rsidP="00F8120C">
            <w:pP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F8120C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: Updating our internal databases with new employee information like contact details and employment forms.</w:t>
            </w:r>
          </w:p>
          <w:p w:rsidR="00F8120C" w:rsidRDefault="00F8120C" w:rsidP="00F8120C">
            <w:pP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 xml:space="preserve">: </w:t>
            </w:r>
            <w:r w:rsidRPr="00F8120C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Schedule and confirm interviews with candidates</w:t>
            </w:r>
            <w: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.</w:t>
            </w:r>
          </w:p>
          <w:p w:rsidR="00F8120C" w:rsidRDefault="00F8120C" w:rsidP="00F8120C">
            <w:pP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F8120C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: Prepare HR-related reports as needed (like training budgets by department).</w:t>
            </w:r>
          </w:p>
          <w:p w:rsidR="00F8120C" w:rsidRDefault="00F8120C" w:rsidP="00F8120C">
            <w:pP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: Gather payroll data.</w:t>
            </w:r>
          </w:p>
          <w:p w:rsidR="00EA59EF" w:rsidRDefault="00EA59EF" w:rsidP="00F8120C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 xml:space="preserve">: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Employment records and onboarding guides.</w:t>
            </w:r>
          </w:p>
          <w:p w:rsidR="00EA59EF" w:rsidRDefault="00EA59EF" w:rsidP="00F8120C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EA59EF">
              <w:rPr>
                <w:rFonts w:ascii="Helvetica" w:hAnsi="Helvetica" w:cs="Helvetica"/>
                <w:b/>
                <w:color w:val="000000"/>
                <w:sz w:val="21"/>
                <w:szCs w:val="21"/>
                <w:shd w:val="clear" w:color="auto" w:fill="FFFFFF"/>
              </w:rPr>
              <w:t xml:space="preserve">: </w:t>
            </w:r>
            <w:r w:rsidR="00B34C28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Preparing daily and monthly reports.</w:t>
            </w:r>
          </w:p>
          <w:p w:rsidR="00B34C28" w:rsidRPr="00B34C28" w:rsidRDefault="00B34C28" w:rsidP="00B34C28">
            <w:pPr>
              <w:rPr>
                <w:rFonts w:ascii="Helvetica" w:hAnsi="Helvetica" w:cs="Helvetica"/>
                <w:b/>
                <w:color w:val="000000"/>
                <w:sz w:val="21"/>
                <w:szCs w:val="21"/>
                <w:shd w:val="clear" w:color="auto" w:fill="FFFFFF"/>
              </w:rPr>
            </w:pPr>
          </w:p>
          <w:p w:rsidR="00B34C28" w:rsidRPr="00B34C28" w:rsidRDefault="00B34C28" w:rsidP="00F8120C">
            <w:pP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</w:p>
          <w:p w:rsidR="00EA59EF" w:rsidRPr="00EA59EF" w:rsidRDefault="00EA59EF" w:rsidP="00EA59EF">
            <w:pPr>
              <w:pStyle w:val="ListParagraph"/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</w:p>
        </w:tc>
      </w:tr>
    </w:tbl>
    <w:p w:rsidR="00DA59AA" w:rsidRPr="00CF1A49" w:rsidRDefault="00765B45" w:rsidP="0097790C">
      <w:pPr>
        <w:pStyle w:val="Heading1"/>
      </w:pPr>
      <w:r>
        <w:t>qualifiCATION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886"/>
      </w:tblGrid>
      <w:tr w:rsidR="001D0BF1" w:rsidRPr="00CF1A49" w:rsidTr="00D66A52">
        <w:tc>
          <w:tcPr>
            <w:tcW w:w="9355" w:type="dxa"/>
          </w:tcPr>
          <w:p w:rsidR="00C22814" w:rsidRDefault="00C22814" w:rsidP="001D0BF1">
            <w:pPr>
              <w:pStyle w:val="Heading2"/>
              <w:contextualSpacing w:val="0"/>
              <w:outlineLvl w:val="1"/>
              <w:rPr>
                <w:color w:val="595959" w:themeColor="text1" w:themeTint="A6"/>
                <w:sz w:val="24"/>
                <w:szCs w:val="24"/>
              </w:rPr>
            </w:pPr>
          </w:p>
          <w:p w:rsidR="001D0BF1" w:rsidRDefault="00765B45" w:rsidP="001D0BF1">
            <w:pPr>
              <w:pStyle w:val="Heading2"/>
              <w:contextualSpacing w:val="0"/>
              <w:outlineLvl w:val="1"/>
              <w:rPr>
                <w:rFonts w:cstheme="minorHAnsi"/>
                <w:shd w:val="clear" w:color="auto" w:fill="FFFFFF"/>
              </w:rPr>
            </w:pPr>
            <w:r w:rsidRPr="00C22814">
              <w:rPr>
                <w:rFonts w:cstheme="minorHAnsi"/>
                <w:shd w:val="clear" w:color="auto" w:fill="FFFFFF"/>
              </w:rPr>
              <w:lastRenderedPageBreak/>
              <w:t>DR. A.P.J</w:t>
            </w:r>
            <w:r w:rsidR="00C22814">
              <w:rPr>
                <w:rFonts w:cstheme="minorHAnsi"/>
                <w:shd w:val="clear" w:color="auto" w:fill="FFFFFF"/>
              </w:rPr>
              <w:t>.</w:t>
            </w:r>
            <w:r w:rsidRPr="00C22814">
              <w:rPr>
                <w:rFonts w:cstheme="minorHAnsi"/>
                <w:shd w:val="clear" w:color="auto" w:fill="FFFFFF"/>
              </w:rPr>
              <w:t xml:space="preserve"> Abdul Kalam Technical University</w:t>
            </w:r>
            <w:r w:rsidR="00C22814">
              <w:rPr>
                <w:rFonts w:cstheme="minorHAnsi"/>
                <w:shd w:val="clear" w:color="auto" w:fill="FFFFFF"/>
              </w:rPr>
              <w:t xml:space="preserve"> | 2017-2019</w:t>
            </w:r>
          </w:p>
          <w:p w:rsidR="00C22814" w:rsidRPr="00C22814" w:rsidRDefault="00C22814" w:rsidP="001D0BF1">
            <w:pPr>
              <w:pStyle w:val="Heading2"/>
              <w:contextualSpacing w:val="0"/>
              <w:outlineLvl w:val="1"/>
              <w:rPr>
                <w:color w:val="auto"/>
                <w:sz w:val="24"/>
              </w:rPr>
            </w:pPr>
            <w:r w:rsidRPr="00C22814">
              <w:rPr>
                <w:color w:val="auto"/>
                <w:sz w:val="24"/>
              </w:rPr>
              <w:t>mba: MASTER OF BUSINESS ADMINSTRATION</w:t>
            </w:r>
          </w:p>
          <w:p w:rsidR="007538DC" w:rsidRPr="00CF1A49" w:rsidRDefault="007538DC" w:rsidP="00765B45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C22814" w:rsidP="00F61DF9">
            <w:pPr>
              <w:pStyle w:val="Heading2"/>
              <w:contextualSpacing w:val="0"/>
              <w:outlineLvl w:val="1"/>
            </w:pPr>
            <w:r>
              <w:lastRenderedPageBreak/>
              <w:t>dR. k.N. MODI INSTITUTE OF ENGINEERING AND TECHNOLOGY | 2013-2016</w:t>
            </w:r>
          </w:p>
          <w:p w:rsidR="0010534D" w:rsidRPr="004A3E3B" w:rsidRDefault="00C22814" w:rsidP="00C22814">
            <w:pPr>
              <w:rPr>
                <w:b/>
                <w:color w:val="auto"/>
                <w:sz w:val="24"/>
                <w:szCs w:val="24"/>
              </w:rPr>
            </w:pPr>
            <w:r w:rsidRPr="00C22814">
              <w:rPr>
                <w:b/>
                <w:color w:val="auto"/>
                <w:sz w:val="24"/>
                <w:szCs w:val="24"/>
              </w:rPr>
              <w:t xml:space="preserve">BCA: BACHELOR OF COMPUTER APPLICATION </w:t>
            </w:r>
          </w:p>
        </w:tc>
      </w:tr>
    </w:tbl>
    <w:sdt>
      <w:sdtPr>
        <w:alias w:val="Skills:"/>
        <w:tag w:val="Skills:"/>
        <w:id w:val="-1392877668"/>
        <w:placeholder>
          <w:docPart w:val="1DCB92EEF0AC413CAC8DC8C3E70468D1"/>
        </w:placeholder>
        <w:temporary/>
        <w:showingPlcHdr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580"/>
        <w:gridCol w:w="3780"/>
      </w:tblGrid>
      <w:tr w:rsidR="003A0632" w:rsidRPr="006E1507" w:rsidTr="004A3E3B">
        <w:tc>
          <w:tcPr>
            <w:tcW w:w="5580" w:type="dxa"/>
          </w:tcPr>
          <w:p w:rsidR="001F4E6D" w:rsidRPr="0010534D" w:rsidRDefault="0010534D" w:rsidP="0010534D">
            <w:pPr>
              <w:pStyle w:val="ListBullet"/>
              <w:contextualSpacing w:val="0"/>
              <w:rPr>
                <w:color w:val="auto"/>
                <w:sz w:val="24"/>
                <w:szCs w:val="24"/>
              </w:rPr>
            </w:pPr>
            <w:r w:rsidRPr="0010534D">
              <w:rPr>
                <w:color w:val="auto"/>
                <w:sz w:val="24"/>
                <w:szCs w:val="24"/>
              </w:rPr>
              <w:t>Recruitment &amp; retention</w:t>
            </w:r>
          </w:p>
          <w:p w:rsidR="0010534D" w:rsidRPr="0010534D" w:rsidRDefault="0010534D" w:rsidP="0010534D">
            <w:pPr>
              <w:pStyle w:val="ListBullet"/>
              <w:contextualSpacing w:val="0"/>
              <w:rPr>
                <w:color w:val="auto"/>
                <w:sz w:val="24"/>
                <w:szCs w:val="24"/>
              </w:rPr>
            </w:pPr>
            <w:r w:rsidRPr="0010534D">
              <w:rPr>
                <w:color w:val="auto"/>
                <w:sz w:val="24"/>
                <w:szCs w:val="24"/>
              </w:rPr>
              <w:t>Efficient in planning the organization needs</w:t>
            </w:r>
          </w:p>
          <w:p w:rsidR="00900243" w:rsidRPr="004A3E3B" w:rsidRDefault="004A3E3B" w:rsidP="004A3E3B">
            <w:pPr>
              <w:pStyle w:val="ListBullet"/>
              <w:contextualSpacing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Team leads</w:t>
            </w:r>
          </w:p>
          <w:p w:rsidR="004A3E3B" w:rsidRDefault="004A3E3B" w:rsidP="004A3E3B">
            <w:pPr>
              <w:pStyle w:val="Heading1"/>
              <w:jc w:val="both"/>
              <w:outlineLvl w:val="0"/>
              <w:rPr>
                <w:b w:val="0"/>
              </w:rPr>
            </w:pPr>
          </w:p>
          <w:p w:rsidR="004A3E3B" w:rsidRPr="00897EBC" w:rsidRDefault="004A3E3B" w:rsidP="004A3E3B">
            <w:pPr>
              <w:pStyle w:val="Heading1"/>
              <w:jc w:val="both"/>
              <w:outlineLvl w:val="0"/>
              <w:rPr>
                <w:szCs w:val="28"/>
              </w:rPr>
            </w:pPr>
            <w:r w:rsidRPr="00897EBC">
              <w:rPr>
                <w:szCs w:val="28"/>
              </w:rPr>
              <w:t>Strengths</w:t>
            </w:r>
          </w:p>
          <w:p w:rsidR="004A3E3B" w:rsidRPr="00E12640" w:rsidRDefault="004A3E3B" w:rsidP="004A3E3B">
            <w:pPr>
              <w:pStyle w:val="Heading1"/>
              <w:jc w:val="both"/>
              <w:outlineLvl w:val="0"/>
              <w:rPr>
                <w:b w:val="0"/>
              </w:rPr>
            </w:pPr>
          </w:p>
          <w:p w:rsidR="004A3E3B" w:rsidRPr="004A3E3B" w:rsidRDefault="004A3E3B" w:rsidP="004A3E3B">
            <w:pPr>
              <w:pStyle w:val="Heading1"/>
              <w:numPr>
                <w:ilvl w:val="0"/>
                <w:numId w:val="16"/>
              </w:numPr>
              <w:jc w:val="both"/>
              <w:outlineLvl w:val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4A3E3B">
              <w:rPr>
                <w:rFonts w:asciiTheme="minorHAnsi" w:hAnsiTheme="minorHAnsi" w:cstheme="minorHAnsi"/>
                <w:b w:val="0"/>
                <w:caps w:val="0"/>
                <w:sz w:val="24"/>
                <w:szCs w:val="24"/>
              </w:rPr>
              <w:t>Ability to work in a team as well as an individual.</w:t>
            </w:r>
          </w:p>
          <w:p w:rsidR="004A3E3B" w:rsidRPr="004A3E3B" w:rsidRDefault="004A3E3B" w:rsidP="004A3E3B">
            <w:pPr>
              <w:pStyle w:val="Heading1"/>
              <w:numPr>
                <w:ilvl w:val="0"/>
                <w:numId w:val="16"/>
              </w:numPr>
              <w:jc w:val="both"/>
              <w:outlineLvl w:val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4A3E3B">
              <w:rPr>
                <w:rFonts w:asciiTheme="minorHAnsi" w:hAnsiTheme="minorHAnsi" w:cstheme="minorHAnsi"/>
                <w:b w:val="0"/>
                <w:caps w:val="0"/>
                <w:sz w:val="24"/>
                <w:szCs w:val="24"/>
              </w:rPr>
              <w:t>Energetic, Highly Motivated and Creative.</w:t>
            </w:r>
          </w:p>
          <w:p w:rsidR="004A3E3B" w:rsidRPr="004A3E3B" w:rsidRDefault="004A3E3B" w:rsidP="004A3E3B">
            <w:pPr>
              <w:pStyle w:val="Heading1"/>
              <w:numPr>
                <w:ilvl w:val="0"/>
                <w:numId w:val="16"/>
              </w:numPr>
              <w:jc w:val="both"/>
              <w:outlineLvl w:val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4A3E3B">
              <w:rPr>
                <w:rFonts w:asciiTheme="minorHAnsi" w:hAnsiTheme="minorHAnsi" w:cstheme="minorHAnsi"/>
                <w:b w:val="0"/>
                <w:caps w:val="0"/>
                <w:sz w:val="24"/>
                <w:szCs w:val="24"/>
              </w:rPr>
              <w:t>Positive, Committed and Flexible.</w:t>
            </w:r>
          </w:p>
          <w:p w:rsidR="004A3E3B" w:rsidRPr="004A3E3B" w:rsidRDefault="004A3E3B" w:rsidP="004A3E3B">
            <w:pPr>
              <w:pStyle w:val="Heading1"/>
              <w:numPr>
                <w:ilvl w:val="0"/>
                <w:numId w:val="16"/>
              </w:numPr>
              <w:jc w:val="both"/>
              <w:outlineLvl w:val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4A3E3B">
              <w:rPr>
                <w:rFonts w:asciiTheme="minorHAnsi" w:hAnsiTheme="minorHAnsi" w:cstheme="minorHAnsi"/>
                <w:b w:val="0"/>
                <w:caps w:val="0"/>
                <w:sz w:val="24"/>
                <w:szCs w:val="24"/>
              </w:rPr>
              <w:t>Ready to take challenges.</w:t>
            </w:r>
          </w:p>
          <w:p w:rsidR="0010534D" w:rsidRDefault="0010534D" w:rsidP="0010534D">
            <w:pPr>
              <w:pStyle w:val="ListBullet"/>
              <w:numPr>
                <w:ilvl w:val="0"/>
                <w:numId w:val="0"/>
              </w:numPr>
              <w:contextualSpacing w:val="0"/>
              <w:rPr>
                <w:rFonts w:eastAsiaTheme="majorEastAsia" w:cstheme="minorHAnsi"/>
                <w:caps/>
                <w:color w:val="262626" w:themeColor="text1" w:themeTint="D9"/>
                <w:sz w:val="24"/>
                <w:szCs w:val="24"/>
              </w:rPr>
            </w:pPr>
          </w:p>
          <w:p w:rsidR="004A3E3B" w:rsidRPr="0010534D" w:rsidRDefault="004A3E3B" w:rsidP="0010534D">
            <w:pPr>
              <w:pStyle w:val="ListBullet"/>
              <w:numPr>
                <w:ilvl w:val="0"/>
                <w:numId w:val="0"/>
              </w:numPr>
              <w:contextualSpacing w:val="0"/>
              <w:rPr>
                <w:color w:val="auto"/>
                <w:sz w:val="24"/>
                <w:szCs w:val="24"/>
              </w:rPr>
            </w:pPr>
          </w:p>
        </w:tc>
        <w:tc>
          <w:tcPr>
            <w:tcW w:w="3780" w:type="dxa"/>
            <w:tcMar>
              <w:left w:w="360" w:type="dxa"/>
            </w:tcMar>
          </w:tcPr>
          <w:p w:rsidR="003A0632" w:rsidRPr="0010534D" w:rsidRDefault="0010534D" w:rsidP="006E1507">
            <w:pPr>
              <w:pStyle w:val="ListBullet"/>
              <w:contextualSpacing w:val="0"/>
              <w:rPr>
                <w:color w:val="auto"/>
                <w:sz w:val="24"/>
                <w:szCs w:val="24"/>
              </w:rPr>
            </w:pPr>
            <w:r w:rsidRPr="0010534D">
              <w:rPr>
                <w:color w:val="auto"/>
                <w:sz w:val="24"/>
                <w:szCs w:val="24"/>
              </w:rPr>
              <w:t>Performance management</w:t>
            </w:r>
          </w:p>
          <w:p w:rsidR="001E3120" w:rsidRPr="0010534D" w:rsidRDefault="0010534D" w:rsidP="006E1507">
            <w:pPr>
              <w:pStyle w:val="ListBullet"/>
              <w:contextualSpacing w:val="0"/>
              <w:rPr>
                <w:color w:val="auto"/>
                <w:sz w:val="24"/>
                <w:szCs w:val="24"/>
              </w:rPr>
            </w:pPr>
            <w:r w:rsidRPr="0010534D">
              <w:rPr>
                <w:color w:val="auto"/>
                <w:sz w:val="24"/>
                <w:szCs w:val="24"/>
              </w:rPr>
              <w:t>Policies &amp; procedure</w:t>
            </w:r>
          </w:p>
          <w:p w:rsidR="001E3120" w:rsidRPr="0010534D" w:rsidRDefault="0010534D" w:rsidP="0010534D">
            <w:pPr>
              <w:pStyle w:val="ListBullet"/>
              <w:contextualSpacing w:val="0"/>
              <w:rPr>
                <w:color w:val="auto"/>
                <w:sz w:val="24"/>
                <w:szCs w:val="24"/>
              </w:rPr>
            </w:pPr>
            <w:r w:rsidRPr="0010534D">
              <w:rPr>
                <w:color w:val="auto"/>
                <w:sz w:val="24"/>
                <w:szCs w:val="24"/>
              </w:rPr>
              <w:t>PAYROLL</w:t>
            </w:r>
          </w:p>
        </w:tc>
      </w:tr>
    </w:tbl>
    <w:p w:rsidR="00900243" w:rsidRDefault="00900243" w:rsidP="00900243">
      <w:pPr>
        <w:rPr>
          <w:rFonts w:asciiTheme="majorHAnsi" w:eastAsia="Verdana" w:hAnsiTheme="majorHAnsi" w:cstheme="minorHAnsi"/>
          <w:b/>
          <w:color w:val="auto"/>
          <w:sz w:val="28"/>
          <w:szCs w:val="28"/>
        </w:rPr>
      </w:pPr>
      <w:r>
        <w:rPr>
          <w:rFonts w:asciiTheme="majorHAnsi" w:eastAsia="Verdana" w:hAnsiTheme="majorHAnsi" w:cstheme="minorHAnsi"/>
          <w:b/>
          <w:color w:val="auto"/>
          <w:sz w:val="28"/>
          <w:szCs w:val="28"/>
        </w:rPr>
        <w:t>PERSONAL DETAILS</w:t>
      </w:r>
    </w:p>
    <w:p w:rsidR="00900243" w:rsidRDefault="00900243" w:rsidP="00900243">
      <w:pPr>
        <w:rPr>
          <w:rFonts w:asciiTheme="majorHAnsi" w:eastAsia="Verdana" w:hAnsiTheme="majorHAnsi" w:cstheme="minorHAnsi"/>
          <w:b/>
          <w:color w:val="auto"/>
          <w:sz w:val="28"/>
          <w:szCs w:val="28"/>
        </w:rPr>
      </w:pPr>
    </w:p>
    <w:p w:rsidR="00900243" w:rsidRPr="004A3E3B" w:rsidRDefault="00900243" w:rsidP="00900243">
      <w:pPr>
        <w:pStyle w:val="ListParagraph"/>
        <w:numPr>
          <w:ilvl w:val="0"/>
          <w:numId w:val="15"/>
        </w:numPr>
        <w:jc w:val="both"/>
        <w:rPr>
          <w:rFonts w:eastAsia="Verdana" w:cstheme="minorHAnsi"/>
          <w:color w:val="auto"/>
          <w:sz w:val="24"/>
          <w:szCs w:val="24"/>
        </w:rPr>
      </w:pPr>
      <w:r w:rsidRPr="004A3E3B">
        <w:rPr>
          <w:rFonts w:eastAsia="Verdana" w:cstheme="minorHAnsi"/>
          <w:color w:val="auto"/>
          <w:sz w:val="24"/>
          <w:szCs w:val="24"/>
        </w:rPr>
        <w:t>Date of birth: - 11/08/1993</w:t>
      </w:r>
    </w:p>
    <w:p w:rsidR="00900243" w:rsidRPr="004A3E3B" w:rsidRDefault="00900243" w:rsidP="00900243">
      <w:pPr>
        <w:pStyle w:val="ListParagraph"/>
        <w:numPr>
          <w:ilvl w:val="0"/>
          <w:numId w:val="15"/>
        </w:numPr>
        <w:jc w:val="both"/>
        <w:rPr>
          <w:rFonts w:eastAsia="Verdana" w:cstheme="minorHAnsi"/>
          <w:color w:val="auto"/>
          <w:sz w:val="24"/>
          <w:szCs w:val="24"/>
        </w:rPr>
      </w:pPr>
      <w:r w:rsidRPr="004A3E3B">
        <w:rPr>
          <w:rFonts w:eastAsia="Verdana" w:cstheme="minorHAnsi"/>
          <w:color w:val="auto"/>
          <w:sz w:val="24"/>
          <w:szCs w:val="24"/>
        </w:rPr>
        <w:t>Nationality: - Indian</w:t>
      </w:r>
    </w:p>
    <w:p w:rsidR="00900243" w:rsidRPr="004A3E3B" w:rsidRDefault="00900243" w:rsidP="00900243">
      <w:pPr>
        <w:pStyle w:val="ListParagraph"/>
        <w:numPr>
          <w:ilvl w:val="0"/>
          <w:numId w:val="15"/>
        </w:numPr>
        <w:jc w:val="both"/>
        <w:rPr>
          <w:rFonts w:eastAsia="Verdana" w:cstheme="minorHAnsi"/>
          <w:color w:val="auto"/>
          <w:sz w:val="24"/>
          <w:szCs w:val="24"/>
        </w:rPr>
      </w:pPr>
      <w:r w:rsidRPr="004A3E3B">
        <w:rPr>
          <w:rFonts w:eastAsia="Verdana" w:cstheme="minorHAnsi"/>
          <w:color w:val="auto"/>
          <w:sz w:val="24"/>
          <w:szCs w:val="24"/>
        </w:rPr>
        <w:t>Marital status: - Single</w:t>
      </w:r>
    </w:p>
    <w:p w:rsidR="00900243" w:rsidRPr="004A3E3B" w:rsidRDefault="00900243" w:rsidP="00900243">
      <w:pPr>
        <w:pStyle w:val="ListParagraph"/>
        <w:numPr>
          <w:ilvl w:val="0"/>
          <w:numId w:val="15"/>
        </w:numPr>
        <w:jc w:val="both"/>
        <w:rPr>
          <w:rFonts w:eastAsia="Verdana" w:cstheme="minorHAnsi"/>
          <w:color w:val="auto"/>
          <w:sz w:val="24"/>
          <w:szCs w:val="24"/>
        </w:rPr>
      </w:pPr>
      <w:r w:rsidRPr="004A3E3B">
        <w:rPr>
          <w:rFonts w:eastAsia="Verdana" w:cstheme="minorHAnsi"/>
          <w:color w:val="auto"/>
          <w:sz w:val="24"/>
          <w:szCs w:val="24"/>
        </w:rPr>
        <w:t>Language: - Hindi, English</w:t>
      </w:r>
    </w:p>
    <w:p w:rsidR="00900243" w:rsidRPr="00900243" w:rsidRDefault="00900243" w:rsidP="00900243">
      <w:pPr>
        <w:jc w:val="both"/>
        <w:rPr>
          <w:rFonts w:eastAsia="Verdana" w:cstheme="minorHAnsi"/>
          <w:color w:val="auto"/>
          <w:sz w:val="24"/>
          <w:szCs w:val="24"/>
        </w:rPr>
      </w:pPr>
    </w:p>
    <w:p w:rsidR="004A3E3B" w:rsidRDefault="004A3E3B" w:rsidP="00900243">
      <w:pPr>
        <w:rPr>
          <w:rFonts w:asciiTheme="majorHAnsi" w:eastAsia="Verdana" w:hAnsiTheme="majorHAnsi" w:cstheme="minorHAnsi"/>
          <w:b/>
          <w:color w:val="auto"/>
          <w:sz w:val="28"/>
          <w:szCs w:val="28"/>
        </w:rPr>
      </w:pPr>
    </w:p>
    <w:p w:rsidR="00900243" w:rsidRDefault="004A3E3B" w:rsidP="00900243">
      <w:pPr>
        <w:rPr>
          <w:rFonts w:asciiTheme="majorHAnsi" w:eastAsia="Verdana" w:hAnsiTheme="majorHAnsi" w:cstheme="minorHAnsi"/>
          <w:b/>
          <w:color w:val="auto"/>
          <w:sz w:val="28"/>
          <w:szCs w:val="28"/>
        </w:rPr>
      </w:pPr>
      <w:r>
        <w:rPr>
          <w:rFonts w:asciiTheme="majorHAnsi" w:eastAsia="Verdana" w:hAnsiTheme="majorHAnsi" w:cstheme="minorHAnsi"/>
          <w:b/>
          <w:color w:val="auto"/>
          <w:sz w:val="28"/>
          <w:szCs w:val="28"/>
        </w:rPr>
        <w:t>D</w:t>
      </w:r>
      <w:r w:rsidR="00643254">
        <w:rPr>
          <w:rFonts w:asciiTheme="majorHAnsi" w:eastAsia="Verdana" w:hAnsiTheme="majorHAnsi" w:cstheme="minorHAnsi"/>
          <w:b/>
          <w:color w:val="auto"/>
          <w:sz w:val="28"/>
          <w:szCs w:val="28"/>
        </w:rPr>
        <w:t>ECLARATION</w:t>
      </w:r>
      <w:r w:rsidR="00900243" w:rsidRPr="004A3E3B">
        <w:rPr>
          <w:rFonts w:asciiTheme="majorHAnsi" w:eastAsia="Verdana" w:hAnsiTheme="majorHAnsi" w:cstheme="minorHAnsi"/>
          <w:b/>
          <w:color w:val="auto"/>
          <w:sz w:val="28"/>
          <w:szCs w:val="28"/>
        </w:rPr>
        <w:t xml:space="preserve"> </w:t>
      </w:r>
    </w:p>
    <w:p w:rsidR="004A3E3B" w:rsidRDefault="004A3E3B" w:rsidP="00900243">
      <w:pPr>
        <w:rPr>
          <w:rFonts w:asciiTheme="majorHAnsi" w:eastAsia="Verdana" w:hAnsiTheme="majorHAnsi" w:cstheme="minorHAnsi"/>
          <w:b/>
          <w:color w:val="auto"/>
          <w:sz w:val="28"/>
          <w:szCs w:val="28"/>
        </w:rPr>
      </w:pPr>
    </w:p>
    <w:p w:rsidR="004A3E3B" w:rsidRPr="004A3E3B" w:rsidRDefault="004A3E3B" w:rsidP="00900243">
      <w:pPr>
        <w:rPr>
          <w:rFonts w:asciiTheme="majorHAnsi" w:eastAsia="Verdana" w:hAnsiTheme="majorHAnsi" w:cstheme="minorHAnsi"/>
          <w:b/>
          <w:color w:val="auto"/>
          <w:sz w:val="28"/>
          <w:szCs w:val="28"/>
        </w:rPr>
      </w:pPr>
    </w:p>
    <w:p w:rsidR="00900243" w:rsidRPr="00643254" w:rsidRDefault="00900243" w:rsidP="005C1ADA">
      <w:pPr>
        <w:pStyle w:val="ListParagraph"/>
        <w:numPr>
          <w:ilvl w:val="0"/>
          <w:numId w:val="20"/>
        </w:numPr>
        <w:jc w:val="both"/>
        <w:rPr>
          <w:rFonts w:eastAsia="Arial" w:cstheme="minorHAnsi"/>
          <w:color w:val="auto"/>
          <w:sz w:val="24"/>
          <w:szCs w:val="24"/>
        </w:rPr>
      </w:pPr>
      <w:r w:rsidRPr="00643254">
        <w:rPr>
          <w:rFonts w:eastAsia="Arial" w:cstheme="minorHAnsi"/>
          <w:color w:val="auto"/>
          <w:sz w:val="24"/>
          <w:szCs w:val="24"/>
        </w:rPr>
        <w:t>I hereby declare that above given information is true in each &amp; every respect to the best of knowledge I shall A here &amp; abide by the company’s policies rules &amp; regulations.</w:t>
      </w:r>
    </w:p>
    <w:p w:rsidR="005C1ADA" w:rsidRDefault="005C1ADA" w:rsidP="006E1507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</w:pPr>
    </w:p>
    <w:p w:rsidR="009C1A33" w:rsidRDefault="009C1A33" w:rsidP="006E1507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</w:pPr>
    </w:p>
    <w:p w:rsidR="009C1A33" w:rsidRDefault="009C1A33" w:rsidP="006E1507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</w:pPr>
    </w:p>
    <w:p w:rsidR="009C1A33" w:rsidRDefault="009C1A33" w:rsidP="006E1507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</w:pPr>
    </w:p>
    <w:p w:rsidR="009C1A33" w:rsidRDefault="009C1A33" w:rsidP="006E1507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</w:pPr>
    </w:p>
    <w:p w:rsidR="009C1A33" w:rsidRDefault="009C1A33" w:rsidP="006E1507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</w:pPr>
    </w:p>
    <w:p w:rsidR="005C1ADA" w:rsidRPr="009C1A33" w:rsidRDefault="005C1ADA" w:rsidP="009C1A33">
      <w:pPr>
        <w:jc w:val="both"/>
        <w:rPr>
          <w:rFonts w:ascii="Arial" w:eastAsia="Helvetica Neue" w:hAnsi="Arial" w:cs="Arial"/>
          <w:b/>
          <w:color w:val="000000" w:themeColor="text1"/>
          <w:sz w:val="28"/>
          <w:szCs w:val="28"/>
        </w:rPr>
      </w:pPr>
      <w:r w:rsidRPr="00897EBC">
        <w:rPr>
          <w:rFonts w:ascii="Arial" w:eastAsia="Helvetica Neue" w:hAnsi="Arial" w:cs="Arial"/>
          <w:b/>
          <w:color w:val="000000" w:themeColor="text1"/>
          <w:sz w:val="28"/>
          <w:szCs w:val="28"/>
        </w:rPr>
        <w:t xml:space="preserve">Date: - ………………….                                      </w:t>
      </w:r>
      <w:r>
        <w:rPr>
          <w:rFonts w:ascii="Arial" w:eastAsia="Helvetica Neue" w:hAnsi="Arial" w:cs="Arial"/>
          <w:b/>
          <w:color w:val="000000" w:themeColor="text1"/>
          <w:sz w:val="28"/>
          <w:szCs w:val="28"/>
        </w:rPr>
        <w:t xml:space="preserve">      (SANDEEP BISHT)</w:t>
      </w:r>
    </w:p>
    <w:sectPr w:rsidR="005C1ADA" w:rsidRPr="009C1A33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DA7" w:rsidRDefault="003B3DA7" w:rsidP="0068194B">
      <w:r>
        <w:separator/>
      </w:r>
    </w:p>
    <w:p w:rsidR="003B3DA7" w:rsidRDefault="003B3DA7"/>
    <w:p w:rsidR="003B3DA7" w:rsidRDefault="003B3DA7"/>
  </w:endnote>
  <w:endnote w:type="continuationSeparator" w:id="0">
    <w:p w:rsidR="003B3DA7" w:rsidRDefault="003B3DA7" w:rsidP="0068194B">
      <w:r>
        <w:continuationSeparator/>
      </w:r>
    </w:p>
    <w:p w:rsidR="003B3DA7" w:rsidRDefault="003B3DA7"/>
    <w:p w:rsidR="003B3DA7" w:rsidRDefault="003B3D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069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DA7" w:rsidRDefault="003B3DA7" w:rsidP="0068194B">
      <w:r>
        <w:separator/>
      </w:r>
    </w:p>
    <w:p w:rsidR="003B3DA7" w:rsidRDefault="003B3DA7"/>
    <w:p w:rsidR="003B3DA7" w:rsidRDefault="003B3DA7"/>
  </w:footnote>
  <w:footnote w:type="continuationSeparator" w:id="0">
    <w:p w:rsidR="003B3DA7" w:rsidRDefault="003B3DA7" w:rsidP="0068194B">
      <w:r>
        <w:continuationSeparator/>
      </w:r>
    </w:p>
    <w:p w:rsidR="003B3DA7" w:rsidRDefault="003B3DA7"/>
    <w:p w:rsidR="003B3DA7" w:rsidRDefault="003B3DA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D54" w:rsidRPr="004E01EB" w:rsidRDefault="00F476C4" w:rsidP="005A1B10">
    <w:pPr>
      <w:pStyle w:val="Header"/>
    </w:pPr>
    <w:r w:rsidRPr="004E01EB">
      <w:rPr>
        <w:noProof/>
        <w:lang w:bidi="hi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1D924E05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04380D62"/>
    <w:multiLevelType w:val="hybridMultilevel"/>
    <w:tmpl w:val="54D007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3539792C"/>
    <w:multiLevelType w:val="hybridMultilevel"/>
    <w:tmpl w:val="91F6FD1C"/>
    <w:lvl w:ilvl="0" w:tplc="B7AA78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AFE74C1"/>
    <w:multiLevelType w:val="hybridMultilevel"/>
    <w:tmpl w:val="D32CE2D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5">
    <w:nsid w:val="3BC657B4"/>
    <w:multiLevelType w:val="hybridMultilevel"/>
    <w:tmpl w:val="50A667AA"/>
    <w:lvl w:ilvl="0" w:tplc="84C865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5A6E6791"/>
    <w:multiLevelType w:val="hybridMultilevel"/>
    <w:tmpl w:val="F3D0F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93661D"/>
    <w:multiLevelType w:val="hybridMultilevel"/>
    <w:tmpl w:val="88105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502A87"/>
    <w:multiLevelType w:val="hybridMultilevel"/>
    <w:tmpl w:val="4A868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F12357"/>
    <w:multiLevelType w:val="hybridMultilevel"/>
    <w:tmpl w:val="3A648188"/>
    <w:lvl w:ilvl="0" w:tplc="BD38BD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ED50E95"/>
    <w:multiLevelType w:val="hybridMultilevel"/>
    <w:tmpl w:val="1DDE1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8"/>
  </w:num>
  <w:num w:numId="15">
    <w:abstractNumId w:val="15"/>
  </w:num>
  <w:num w:numId="16">
    <w:abstractNumId w:val="20"/>
  </w:num>
  <w:num w:numId="17">
    <w:abstractNumId w:val="17"/>
  </w:num>
  <w:num w:numId="18">
    <w:abstractNumId w:val="14"/>
  </w:num>
  <w:num w:numId="19">
    <w:abstractNumId w:val="10"/>
  </w:num>
  <w:num w:numId="20">
    <w:abstractNumId w:val="13"/>
  </w:num>
  <w:num w:numId="21">
    <w:abstractNumId w:val="2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339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0534D"/>
    <w:rsid w:val="00114A91"/>
    <w:rsid w:val="001427E1"/>
    <w:rsid w:val="00154479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6784E"/>
    <w:rsid w:val="00275EAE"/>
    <w:rsid w:val="00294998"/>
    <w:rsid w:val="00297F18"/>
    <w:rsid w:val="002A1945"/>
    <w:rsid w:val="002B2958"/>
    <w:rsid w:val="002B3FC8"/>
    <w:rsid w:val="002D23C5"/>
    <w:rsid w:val="002D6137"/>
    <w:rsid w:val="002E1F3E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3DA7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3339"/>
    <w:rsid w:val="00494CF6"/>
    <w:rsid w:val="00495F8D"/>
    <w:rsid w:val="004A1FAE"/>
    <w:rsid w:val="004A32FF"/>
    <w:rsid w:val="004A3E3B"/>
    <w:rsid w:val="004B06EB"/>
    <w:rsid w:val="004B6AD0"/>
    <w:rsid w:val="004C2D5D"/>
    <w:rsid w:val="004C33E1"/>
    <w:rsid w:val="004E01EB"/>
    <w:rsid w:val="004E2794"/>
    <w:rsid w:val="00510392"/>
    <w:rsid w:val="00513E2A"/>
    <w:rsid w:val="005331DC"/>
    <w:rsid w:val="00566A35"/>
    <w:rsid w:val="0056701E"/>
    <w:rsid w:val="005740D7"/>
    <w:rsid w:val="005A0F26"/>
    <w:rsid w:val="005A1B10"/>
    <w:rsid w:val="005A5FAC"/>
    <w:rsid w:val="005A6850"/>
    <w:rsid w:val="005B1B1B"/>
    <w:rsid w:val="005C1ADA"/>
    <w:rsid w:val="005C5932"/>
    <w:rsid w:val="005D3CA7"/>
    <w:rsid w:val="005D4CC1"/>
    <w:rsid w:val="005F4B91"/>
    <w:rsid w:val="005F55D2"/>
    <w:rsid w:val="0062312F"/>
    <w:rsid w:val="00625F2C"/>
    <w:rsid w:val="00643254"/>
    <w:rsid w:val="006618E9"/>
    <w:rsid w:val="006718FF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65B45"/>
    <w:rsid w:val="0079206B"/>
    <w:rsid w:val="00796076"/>
    <w:rsid w:val="007C0566"/>
    <w:rsid w:val="007C606B"/>
    <w:rsid w:val="007C651C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0243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1A33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34C28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22814"/>
    <w:rsid w:val="00C47FA6"/>
    <w:rsid w:val="00C57FC6"/>
    <w:rsid w:val="00C66A7D"/>
    <w:rsid w:val="00C779DA"/>
    <w:rsid w:val="00C814F7"/>
    <w:rsid w:val="00CA4B4D"/>
    <w:rsid w:val="00CB35C3"/>
    <w:rsid w:val="00CD323D"/>
    <w:rsid w:val="00CD4AD5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0696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05B1"/>
    <w:rsid w:val="00E9528E"/>
    <w:rsid w:val="00EA5099"/>
    <w:rsid w:val="00EA59EF"/>
    <w:rsid w:val="00EC1351"/>
    <w:rsid w:val="00EC4CBF"/>
    <w:rsid w:val="00EE2CA8"/>
    <w:rsid w:val="00EF17E8"/>
    <w:rsid w:val="00EF51D9"/>
    <w:rsid w:val="00F130DD"/>
    <w:rsid w:val="00F20D49"/>
    <w:rsid w:val="00F24884"/>
    <w:rsid w:val="00F476C4"/>
    <w:rsid w:val="00F61DF9"/>
    <w:rsid w:val="00F8120C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bisht828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2DC811DDF7C4C08B5B523D4B05E2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659E1-75F4-4EE3-A57E-80A6F2ABB9F8}"/>
      </w:docPartPr>
      <w:docPartBody>
        <w:p w:rsidR="00C445B2" w:rsidRDefault="00E53C2C">
          <w:pPr>
            <w:pStyle w:val="C2DC811DDF7C4C08B5B523D4B05E251E"/>
          </w:pPr>
          <w:r w:rsidRPr="00CF1A49">
            <w:t>Experience</w:t>
          </w:r>
        </w:p>
      </w:docPartBody>
    </w:docPart>
    <w:docPart>
      <w:docPartPr>
        <w:name w:val="1DCB92EEF0AC413CAC8DC8C3E7046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3F19A-A61F-4506-B8EA-ADC1621BED06}"/>
      </w:docPartPr>
      <w:docPartBody>
        <w:p w:rsidR="00C445B2" w:rsidRDefault="00E53C2C">
          <w:pPr>
            <w:pStyle w:val="1DCB92EEF0AC413CAC8DC8C3E70468D1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C2C"/>
    <w:rsid w:val="001A5403"/>
    <w:rsid w:val="00296EA1"/>
    <w:rsid w:val="003218EA"/>
    <w:rsid w:val="00403BAD"/>
    <w:rsid w:val="00427A0C"/>
    <w:rsid w:val="00C445B2"/>
    <w:rsid w:val="00E53C2C"/>
    <w:rsid w:val="00EE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FCF5EE60AE49A9A0E111C24A86AF65">
    <w:name w:val="F9FCF5EE60AE49A9A0E111C24A86AF65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D694AF3624664372B8B49AC5B0C43E62">
    <w:name w:val="D694AF3624664372B8B49AC5B0C43E62"/>
  </w:style>
  <w:style w:type="paragraph" w:customStyle="1" w:styleId="6D48C22CB9A243F199D73D760A309CC9">
    <w:name w:val="6D48C22CB9A243F199D73D760A309CC9"/>
  </w:style>
  <w:style w:type="paragraph" w:customStyle="1" w:styleId="C3AA56B92E864AB4BCC540B45965527B">
    <w:name w:val="C3AA56B92E864AB4BCC540B45965527B"/>
  </w:style>
  <w:style w:type="paragraph" w:customStyle="1" w:styleId="E8F6FFDCCB2B4FA6A8C636A79551018C">
    <w:name w:val="E8F6FFDCCB2B4FA6A8C636A79551018C"/>
  </w:style>
  <w:style w:type="paragraph" w:customStyle="1" w:styleId="3156174B8FA9458ABFB0E7411E09E3F0">
    <w:name w:val="3156174B8FA9458ABFB0E7411E09E3F0"/>
  </w:style>
  <w:style w:type="paragraph" w:customStyle="1" w:styleId="0918D185BCB7499E84445FDF9A4A5C08">
    <w:name w:val="0918D185BCB7499E84445FDF9A4A5C08"/>
  </w:style>
  <w:style w:type="paragraph" w:customStyle="1" w:styleId="6384BF6FF75449D0A88B9ECBB58E80A9">
    <w:name w:val="6384BF6FF75449D0A88B9ECBB58E80A9"/>
  </w:style>
  <w:style w:type="paragraph" w:customStyle="1" w:styleId="86E3F62851EE4EA79C65D6CBD09D3BFD">
    <w:name w:val="86E3F62851EE4EA79C65D6CBD09D3BFD"/>
  </w:style>
  <w:style w:type="paragraph" w:customStyle="1" w:styleId="D232DB28717F4276BC3592274FA941D4">
    <w:name w:val="D232DB28717F4276BC3592274FA941D4"/>
  </w:style>
  <w:style w:type="paragraph" w:customStyle="1" w:styleId="5DE949FC92454F3580FE1BCFFD536434">
    <w:name w:val="5DE949FC92454F3580FE1BCFFD536434"/>
  </w:style>
  <w:style w:type="paragraph" w:customStyle="1" w:styleId="C2DC811DDF7C4C08B5B523D4B05E251E">
    <w:name w:val="C2DC811DDF7C4C08B5B523D4B05E251E"/>
  </w:style>
  <w:style w:type="paragraph" w:customStyle="1" w:styleId="68F5B41EE4D2467C9F9C2C1D03190B80">
    <w:name w:val="68F5B41EE4D2467C9F9C2C1D03190B80"/>
  </w:style>
  <w:style w:type="paragraph" w:customStyle="1" w:styleId="8454BCD62DFC47C5984B1864CB07CE57">
    <w:name w:val="8454BCD62DFC47C5984B1864CB07CE57"/>
  </w:style>
  <w:style w:type="paragraph" w:customStyle="1" w:styleId="E78BEF2CED774F48973212A86F835C28">
    <w:name w:val="E78BEF2CED774F48973212A86F835C28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F07A40BF678A49C2919D217358F4CBB2">
    <w:name w:val="F07A40BF678A49C2919D217358F4CBB2"/>
  </w:style>
  <w:style w:type="paragraph" w:customStyle="1" w:styleId="4191AF2FAACA4F029A1E14293B8054CA">
    <w:name w:val="4191AF2FAACA4F029A1E14293B8054CA"/>
  </w:style>
  <w:style w:type="paragraph" w:customStyle="1" w:styleId="0A2ED91E660E4FCFA6F84C17BFCA3CB8">
    <w:name w:val="0A2ED91E660E4FCFA6F84C17BFCA3CB8"/>
  </w:style>
  <w:style w:type="paragraph" w:customStyle="1" w:styleId="F8A61FF6D0AD49B2890AF3F2A96BC5EF">
    <w:name w:val="F8A61FF6D0AD49B2890AF3F2A96BC5EF"/>
  </w:style>
  <w:style w:type="paragraph" w:customStyle="1" w:styleId="325BBC02B1024B1ABBC7D857B74F96FA">
    <w:name w:val="325BBC02B1024B1ABBC7D857B74F96FA"/>
  </w:style>
  <w:style w:type="paragraph" w:customStyle="1" w:styleId="19618AB078B240DF8B2F92F0731A9AB6">
    <w:name w:val="19618AB078B240DF8B2F92F0731A9AB6"/>
  </w:style>
  <w:style w:type="paragraph" w:customStyle="1" w:styleId="03899D05C5A746798F8713BA607830E1">
    <w:name w:val="03899D05C5A746798F8713BA607830E1"/>
  </w:style>
  <w:style w:type="paragraph" w:customStyle="1" w:styleId="EA880CB2FC0540EF86A0200C10E2ACA0">
    <w:name w:val="EA880CB2FC0540EF86A0200C10E2ACA0"/>
  </w:style>
  <w:style w:type="paragraph" w:customStyle="1" w:styleId="B591D1387FB34B3F95B9FFCC0B323BFE">
    <w:name w:val="B591D1387FB34B3F95B9FFCC0B323BFE"/>
  </w:style>
  <w:style w:type="paragraph" w:customStyle="1" w:styleId="3C9B2253CFC64353AA475D1234B61C32">
    <w:name w:val="3C9B2253CFC64353AA475D1234B61C32"/>
  </w:style>
  <w:style w:type="paragraph" w:customStyle="1" w:styleId="1807717FFFCB456FBE8B5DF64FD7ABBA">
    <w:name w:val="1807717FFFCB456FBE8B5DF64FD7ABBA"/>
  </w:style>
  <w:style w:type="paragraph" w:customStyle="1" w:styleId="46C1825FFCE6479489F8627F50DAD7E4">
    <w:name w:val="46C1825FFCE6479489F8627F50DAD7E4"/>
  </w:style>
  <w:style w:type="paragraph" w:customStyle="1" w:styleId="691DAAB0D35E446EA7423AFAC723587B">
    <w:name w:val="691DAAB0D35E446EA7423AFAC723587B"/>
  </w:style>
  <w:style w:type="paragraph" w:customStyle="1" w:styleId="D48BDACDC1164479BC4A38A5A5EC523B">
    <w:name w:val="D48BDACDC1164479BC4A38A5A5EC523B"/>
  </w:style>
  <w:style w:type="paragraph" w:customStyle="1" w:styleId="1FE86F4AC7A44C60B2EDDF68FB09250B">
    <w:name w:val="1FE86F4AC7A44C60B2EDDF68FB09250B"/>
  </w:style>
  <w:style w:type="paragraph" w:customStyle="1" w:styleId="19E394CDC3F34284B1DD9C7542126088">
    <w:name w:val="19E394CDC3F34284B1DD9C7542126088"/>
  </w:style>
  <w:style w:type="paragraph" w:customStyle="1" w:styleId="209BB469A05947A389916A65CB885AA2">
    <w:name w:val="209BB469A05947A389916A65CB885AA2"/>
  </w:style>
  <w:style w:type="paragraph" w:customStyle="1" w:styleId="05664771F31E4CA8ACA011CD460E9BB3">
    <w:name w:val="05664771F31E4CA8ACA011CD460E9BB3"/>
  </w:style>
  <w:style w:type="paragraph" w:customStyle="1" w:styleId="1DCB92EEF0AC413CAC8DC8C3E70468D1">
    <w:name w:val="1DCB92EEF0AC413CAC8DC8C3E70468D1"/>
  </w:style>
  <w:style w:type="paragraph" w:customStyle="1" w:styleId="8E2043FC434F4A07886A5780437C6BCD">
    <w:name w:val="8E2043FC434F4A07886A5780437C6BCD"/>
  </w:style>
  <w:style w:type="paragraph" w:customStyle="1" w:styleId="E72EF0E6CDB7444BAC96B94D1B7E1821">
    <w:name w:val="E72EF0E6CDB7444BAC96B94D1B7E1821"/>
  </w:style>
  <w:style w:type="paragraph" w:customStyle="1" w:styleId="58DB50AD6CBC4F87A2339BBDC14F8340">
    <w:name w:val="58DB50AD6CBC4F87A2339BBDC14F8340"/>
  </w:style>
  <w:style w:type="paragraph" w:customStyle="1" w:styleId="31B4D24E109D457EBDBB9C3D1BA06E8A">
    <w:name w:val="31B4D24E109D457EBDBB9C3D1BA06E8A"/>
  </w:style>
  <w:style w:type="paragraph" w:customStyle="1" w:styleId="7BAEB2A3AB1D4AD7B0AD5A8BE654DEFA">
    <w:name w:val="7BAEB2A3AB1D4AD7B0AD5A8BE654DEFA"/>
  </w:style>
  <w:style w:type="paragraph" w:customStyle="1" w:styleId="438928984A5C454F91F11ACB746F8913">
    <w:name w:val="438928984A5C454F91F11ACB746F8913"/>
  </w:style>
  <w:style w:type="paragraph" w:customStyle="1" w:styleId="F663A656AE7E44A28609AF7F9C249EE8">
    <w:name w:val="F663A656AE7E44A28609AF7F9C249EE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FCF5EE60AE49A9A0E111C24A86AF65">
    <w:name w:val="F9FCF5EE60AE49A9A0E111C24A86AF65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D694AF3624664372B8B49AC5B0C43E62">
    <w:name w:val="D694AF3624664372B8B49AC5B0C43E62"/>
  </w:style>
  <w:style w:type="paragraph" w:customStyle="1" w:styleId="6D48C22CB9A243F199D73D760A309CC9">
    <w:name w:val="6D48C22CB9A243F199D73D760A309CC9"/>
  </w:style>
  <w:style w:type="paragraph" w:customStyle="1" w:styleId="C3AA56B92E864AB4BCC540B45965527B">
    <w:name w:val="C3AA56B92E864AB4BCC540B45965527B"/>
  </w:style>
  <w:style w:type="paragraph" w:customStyle="1" w:styleId="E8F6FFDCCB2B4FA6A8C636A79551018C">
    <w:name w:val="E8F6FFDCCB2B4FA6A8C636A79551018C"/>
  </w:style>
  <w:style w:type="paragraph" w:customStyle="1" w:styleId="3156174B8FA9458ABFB0E7411E09E3F0">
    <w:name w:val="3156174B8FA9458ABFB0E7411E09E3F0"/>
  </w:style>
  <w:style w:type="paragraph" w:customStyle="1" w:styleId="0918D185BCB7499E84445FDF9A4A5C08">
    <w:name w:val="0918D185BCB7499E84445FDF9A4A5C08"/>
  </w:style>
  <w:style w:type="paragraph" w:customStyle="1" w:styleId="6384BF6FF75449D0A88B9ECBB58E80A9">
    <w:name w:val="6384BF6FF75449D0A88B9ECBB58E80A9"/>
  </w:style>
  <w:style w:type="paragraph" w:customStyle="1" w:styleId="86E3F62851EE4EA79C65D6CBD09D3BFD">
    <w:name w:val="86E3F62851EE4EA79C65D6CBD09D3BFD"/>
  </w:style>
  <w:style w:type="paragraph" w:customStyle="1" w:styleId="D232DB28717F4276BC3592274FA941D4">
    <w:name w:val="D232DB28717F4276BC3592274FA941D4"/>
  </w:style>
  <w:style w:type="paragraph" w:customStyle="1" w:styleId="5DE949FC92454F3580FE1BCFFD536434">
    <w:name w:val="5DE949FC92454F3580FE1BCFFD536434"/>
  </w:style>
  <w:style w:type="paragraph" w:customStyle="1" w:styleId="C2DC811DDF7C4C08B5B523D4B05E251E">
    <w:name w:val="C2DC811DDF7C4C08B5B523D4B05E251E"/>
  </w:style>
  <w:style w:type="paragraph" w:customStyle="1" w:styleId="68F5B41EE4D2467C9F9C2C1D03190B80">
    <w:name w:val="68F5B41EE4D2467C9F9C2C1D03190B80"/>
  </w:style>
  <w:style w:type="paragraph" w:customStyle="1" w:styleId="8454BCD62DFC47C5984B1864CB07CE57">
    <w:name w:val="8454BCD62DFC47C5984B1864CB07CE57"/>
  </w:style>
  <w:style w:type="paragraph" w:customStyle="1" w:styleId="E78BEF2CED774F48973212A86F835C28">
    <w:name w:val="E78BEF2CED774F48973212A86F835C28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F07A40BF678A49C2919D217358F4CBB2">
    <w:name w:val="F07A40BF678A49C2919D217358F4CBB2"/>
  </w:style>
  <w:style w:type="paragraph" w:customStyle="1" w:styleId="4191AF2FAACA4F029A1E14293B8054CA">
    <w:name w:val="4191AF2FAACA4F029A1E14293B8054CA"/>
  </w:style>
  <w:style w:type="paragraph" w:customStyle="1" w:styleId="0A2ED91E660E4FCFA6F84C17BFCA3CB8">
    <w:name w:val="0A2ED91E660E4FCFA6F84C17BFCA3CB8"/>
  </w:style>
  <w:style w:type="paragraph" w:customStyle="1" w:styleId="F8A61FF6D0AD49B2890AF3F2A96BC5EF">
    <w:name w:val="F8A61FF6D0AD49B2890AF3F2A96BC5EF"/>
  </w:style>
  <w:style w:type="paragraph" w:customStyle="1" w:styleId="325BBC02B1024B1ABBC7D857B74F96FA">
    <w:name w:val="325BBC02B1024B1ABBC7D857B74F96FA"/>
  </w:style>
  <w:style w:type="paragraph" w:customStyle="1" w:styleId="19618AB078B240DF8B2F92F0731A9AB6">
    <w:name w:val="19618AB078B240DF8B2F92F0731A9AB6"/>
  </w:style>
  <w:style w:type="paragraph" w:customStyle="1" w:styleId="03899D05C5A746798F8713BA607830E1">
    <w:name w:val="03899D05C5A746798F8713BA607830E1"/>
  </w:style>
  <w:style w:type="paragraph" w:customStyle="1" w:styleId="EA880CB2FC0540EF86A0200C10E2ACA0">
    <w:name w:val="EA880CB2FC0540EF86A0200C10E2ACA0"/>
  </w:style>
  <w:style w:type="paragraph" w:customStyle="1" w:styleId="B591D1387FB34B3F95B9FFCC0B323BFE">
    <w:name w:val="B591D1387FB34B3F95B9FFCC0B323BFE"/>
  </w:style>
  <w:style w:type="paragraph" w:customStyle="1" w:styleId="3C9B2253CFC64353AA475D1234B61C32">
    <w:name w:val="3C9B2253CFC64353AA475D1234B61C32"/>
  </w:style>
  <w:style w:type="paragraph" w:customStyle="1" w:styleId="1807717FFFCB456FBE8B5DF64FD7ABBA">
    <w:name w:val="1807717FFFCB456FBE8B5DF64FD7ABBA"/>
  </w:style>
  <w:style w:type="paragraph" w:customStyle="1" w:styleId="46C1825FFCE6479489F8627F50DAD7E4">
    <w:name w:val="46C1825FFCE6479489F8627F50DAD7E4"/>
  </w:style>
  <w:style w:type="paragraph" w:customStyle="1" w:styleId="691DAAB0D35E446EA7423AFAC723587B">
    <w:name w:val="691DAAB0D35E446EA7423AFAC723587B"/>
  </w:style>
  <w:style w:type="paragraph" w:customStyle="1" w:styleId="D48BDACDC1164479BC4A38A5A5EC523B">
    <w:name w:val="D48BDACDC1164479BC4A38A5A5EC523B"/>
  </w:style>
  <w:style w:type="paragraph" w:customStyle="1" w:styleId="1FE86F4AC7A44C60B2EDDF68FB09250B">
    <w:name w:val="1FE86F4AC7A44C60B2EDDF68FB09250B"/>
  </w:style>
  <w:style w:type="paragraph" w:customStyle="1" w:styleId="19E394CDC3F34284B1DD9C7542126088">
    <w:name w:val="19E394CDC3F34284B1DD9C7542126088"/>
  </w:style>
  <w:style w:type="paragraph" w:customStyle="1" w:styleId="209BB469A05947A389916A65CB885AA2">
    <w:name w:val="209BB469A05947A389916A65CB885AA2"/>
  </w:style>
  <w:style w:type="paragraph" w:customStyle="1" w:styleId="05664771F31E4CA8ACA011CD460E9BB3">
    <w:name w:val="05664771F31E4CA8ACA011CD460E9BB3"/>
  </w:style>
  <w:style w:type="paragraph" w:customStyle="1" w:styleId="1DCB92EEF0AC413CAC8DC8C3E70468D1">
    <w:name w:val="1DCB92EEF0AC413CAC8DC8C3E70468D1"/>
  </w:style>
  <w:style w:type="paragraph" w:customStyle="1" w:styleId="8E2043FC434F4A07886A5780437C6BCD">
    <w:name w:val="8E2043FC434F4A07886A5780437C6BCD"/>
  </w:style>
  <w:style w:type="paragraph" w:customStyle="1" w:styleId="E72EF0E6CDB7444BAC96B94D1B7E1821">
    <w:name w:val="E72EF0E6CDB7444BAC96B94D1B7E1821"/>
  </w:style>
  <w:style w:type="paragraph" w:customStyle="1" w:styleId="58DB50AD6CBC4F87A2339BBDC14F8340">
    <w:name w:val="58DB50AD6CBC4F87A2339BBDC14F8340"/>
  </w:style>
  <w:style w:type="paragraph" w:customStyle="1" w:styleId="31B4D24E109D457EBDBB9C3D1BA06E8A">
    <w:name w:val="31B4D24E109D457EBDBB9C3D1BA06E8A"/>
  </w:style>
  <w:style w:type="paragraph" w:customStyle="1" w:styleId="7BAEB2A3AB1D4AD7B0AD5A8BE654DEFA">
    <w:name w:val="7BAEB2A3AB1D4AD7B0AD5A8BE654DEFA"/>
  </w:style>
  <w:style w:type="paragraph" w:customStyle="1" w:styleId="438928984A5C454F91F11ACB746F8913">
    <w:name w:val="438928984A5C454F91F11ACB746F8913"/>
  </w:style>
  <w:style w:type="paragraph" w:customStyle="1" w:styleId="F663A656AE7E44A28609AF7F9C249EE8">
    <w:name w:val="F663A656AE7E44A28609AF7F9C249E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0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</cp:lastModifiedBy>
  <cp:revision>2</cp:revision>
  <dcterms:created xsi:type="dcterms:W3CDTF">2019-09-06T12:29:00Z</dcterms:created>
  <dcterms:modified xsi:type="dcterms:W3CDTF">2019-09-06T12:29:00Z</dcterms:modified>
</cp:coreProperties>
</file>