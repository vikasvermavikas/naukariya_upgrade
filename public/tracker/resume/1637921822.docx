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55" w:rsidRPr="00FD61C7" w:rsidRDefault="00FF7D55" w:rsidP="00A33CC1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Objective</w:t>
      </w:r>
    </w:p>
    <w:p w:rsidR="00FF7D55" w:rsidRPr="00765618" w:rsidRDefault="00FF7D55" w:rsidP="00765618">
      <w:pPr>
        <w:ind w:left="720"/>
        <w:rPr>
          <w:rFonts w:ascii="Times New Roman" w:hAnsi="Times New Roman"/>
          <w:sz w:val="22"/>
          <w:szCs w:val="22"/>
        </w:rPr>
      </w:pPr>
    </w:p>
    <w:p w:rsidR="00C864E8" w:rsidRPr="00C864E8" w:rsidRDefault="00C864E8" w:rsidP="00C864E8">
      <w:pPr>
        <w:spacing w:after="40"/>
        <w:rPr>
          <w:rFonts w:ascii="Verdana" w:hAnsi="Verdana" w:cs="Arial"/>
          <w:bCs/>
          <w:szCs w:val="17"/>
        </w:rPr>
      </w:pPr>
      <w:r w:rsidRPr="00C864E8">
        <w:rPr>
          <w:rFonts w:ascii="Verdana" w:hAnsi="Verdana" w:cs="Arial"/>
          <w:bCs/>
          <w:szCs w:val="17"/>
        </w:rPr>
        <w:t>To learn and deliver my duties for effective functioning in organization and to reach responsible position in future, work for the betterment of the company in any circumstances</w:t>
      </w:r>
    </w:p>
    <w:p w:rsidR="00C864E8" w:rsidRDefault="00C864E8" w:rsidP="00FD61C7">
      <w:pPr>
        <w:spacing w:after="40"/>
        <w:ind w:left="720"/>
        <w:rPr>
          <w:rFonts w:ascii="Verdana" w:hAnsi="Verdana" w:cs="Arial"/>
          <w:sz w:val="17"/>
          <w:szCs w:val="17"/>
        </w:rPr>
      </w:pPr>
    </w:p>
    <w:p w:rsidR="00FF7D55" w:rsidRPr="00FD61C7" w:rsidRDefault="00FF7D55" w:rsidP="00A33CC1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Professional</w:t>
      </w:r>
      <w:r w:rsidRPr="00FD61C7">
        <w:rPr>
          <w:rFonts w:ascii="Verdana" w:hAnsi="Verdana"/>
          <w:b/>
        </w:rPr>
        <w:t xml:space="preserve"> Experience</w:t>
      </w:r>
    </w:p>
    <w:p w:rsidR="00FF7D55" w:rsidRDefault="00FF7D55" w:rsidP="009000E3">
      <w:pPr>
        <w:pStyle w:val="Heading2"/>
        <w:ind w:left="0"/>
        <w:rPr>
          <w:rFonts w:ascii="Verdana" w:hAnsi="Verdana"/>
          <w:b/>
          <w:sz w:val="18"/>
          <w:szCs w:val="18"/>
        </w:rPr>
      </w:pPr>
    </w:p>
    <w:p w:rsidR="00FF7D55" w:rsidRPr="00241E08" w:rsidRDefault="00FF7D55" w:rsidP="009000E3">
      <w:pPr>
        <w:pStyle w:val="Heading2"/>
        <w:ind w:left="0"/>
        <w:rPr>
          <w:rFonts w:ascii="Verdana" w:hAnsi="Verdana"/>
          <w:b/>
          <w:sz w:val="18"/>
          <w:szCs w:val="18"/>
        </w:rPr>
      </w:pPr>
      <w:r w:rsidRPr="00241E08">
        <w:rPr>
          <w:rFonts w:ascii="Verdana" w:hAnsi="Verdana"/>
          <w:b/>
          <w:sz w:val="18"/>
          <w:szCs w:val="18"/>
        </w:rPr>
        <w:t>COMPANY:</w:t>
      </w:r>
      <w:r w:rsidRPr="00241E08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TATA CONSULTANCY SERVICES LTD</w:t>
      </w:r>
      <w:r w:rsidRPr="00241E08">
        <w:rPr>
          <w:rFonts w:ascii="Verdana" w:hAnsi="Verdana"/>
          <w:b/>
          <w:sz w:val="18"/>
          <w:szCs w:val="18"/>
        </w:rPr>
        <w:tab/>
      </w:r>
      <w:r w:rsidRPr="00241E08">
        <w:rPr>
          <w:rFonts w:ascii="Verdana" w:hAnsi="Verdana"/>
          <w:b/>
          <w:sz w:val="18"/>
          <w:szCs w:val="18"/>
        </w:rPr>
        <w:tab/>
      </w:r>
      <w:r w:rsidRPr="00241E08">
        <w:rPr>
          <w:rFonts w:ascii="Verdana" w:hAnsi="Verdana"/>
          <w:b/>
          <w:sz w:val="18"/>
          <w:szCs w:val="18"/>
        </w:rPr>
        <w:tab/>
      </w:r>
    </w:p>
    <w:p w:rsidR="00FF7D55" w:rsidRPr="00241E08" w:rsidRDefault="00FF7D55" w:rsidP="003B34D4">
      <w:pPr>
        <w:pStyle w:val="Heading2"/>
        <w:ind w:left="0"/>
        <w:rPr>
          <w:rFonts w:ascii="Verdana" w:hAnsi="Verdana"/>
          <w:b/>
          <w:sz w:val="18"/>
          <w:szCs w:val="18"/>
        </w:rPr>
      </w:pPr>
      <w:r w:rsidRPr="00241E08">
        <w:rPr>
          <w:rFonts w:ascii="Verdana" w:hAnsi="Verdana"/>
          <w:b/>
          <w:sz w:val="18"/>
          <w:szCs w:val="18"/>
        </w:rPr>
        <w:t>PROFILE:</w:t>
      </w:r>
      <w:r w:rsidRPr="00241E08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GL RECONCILIATION (FINANCE &amp; ACCOUNTS)</w:t>
      </w:r>
    </w:p>
    <w:p w:rsidR="00FF7D55" w:rsidRDefault="00FF7D55" w:rsidP="00241E08">
      <w:pPr>
        <w:pStyle w:val="Heading2"/>
        <w:ind w:left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</w:t>
      </w:r>
      <w:r w:rsidR="000439CC">
        <w:rPr>
          <w:rFonts w:ascii="Verdana" w:hAnsi="Verdana"/>
          <w:b/>
          <w:sz w:val="18"/>
          <w:szCs w:val="18"/>
        </w:rPr>
        <w:t xml:space="preserve">URATION:     June 2012 – November 2015 </w:t>
      </w:r>
    </w:p>
    <w:p w:rsidR="00FF7D55" w:rsidRPr="00EA0193" w:rsidRDefault="00FF7D55" w:rsidP="00EA0193"/>
    <w:p w:rsidR="00FF7D55" w:rsidRPr="008512BC" w:rsidRDefault="00FF7D55" w:rsidP="008512BC"/>
    <w:p w:rsidR="00FF7D55" w:rsidRDefault="00FF7D55" w:rsidP="00FD61C7">
      <w:pPr>
        <w:ind w:left="720"/>
        <w:jc w:val="both"/>
        <w:rPr>
          <w:rFonts w:ascii="Verdana" w:hAnsi="Verdana"/>
          <w:b/>
          <w:sz w:val="18"/>
          <w:szCs w:val="18"/>
          <w:u w:val="single"/>
        </w:rPr>
      </w:pPr>
      <w:r w:rsidRPr="00405B8C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FF7D55" w:rsidRDefault="00FF7D55" w:rsidP="00FD61C7">
      <w:pPr>
        <w:ind w:left="720"/>
        <w:jc w:val="both"/>
        <w:rPr>
          <w:rFonts w:ascii="Verdana" w:hAnsi="Verdana"/>
          <w:b/>
          <w:sz w:val="18"/>
          <w:szCs w:val="18"/>
          <w:u w:val="single"/>
        </w:rPr>
      </w:pPr>
    </w:p>
    <w:p w:rsidR="00FF7D55" w:rsidRPr="00B04885" w:rsidRDefault="00BA67CA" w:rsidP="00FD61C7">
      <w:pPr>
        <w:ind w:left="72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GL R</w:t>
      </w:r>
      <w:r w:rsidR="00FF7D55" w:rsidRPr="00B04885">
        <w:rPr>
          <w:rFonts w:ascii="Verdana" w:hAnsi="Verdana"/>
          <w:bCs/>
        </w:rPr>
        <w:t>econciliation:</w:t>
      </w:r>
    </w:p>
    <w:p w:rsidR="00FF7D55" w:rsidRPr="00B04885" w:rsidRDefault="00FF7D55" w:rsidP="00D16B7C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>Reconciliation of Cash Clearing account under various portfolios.</w:t>
      </w:r>
    </w:p>
    <w:p w:rsidR="00FF7D55" w:rsidRPr="00B04885" w:rsidRDefault="00FF7D55" w:rsidP="00D16B7C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Performing Credit balance refunds accounts. </w:t>
      </w:r>
    </w:p>
    <w:p w:rsidR="00FF7D55" w:rsidRPr="00B04885" w:rsidRDefault="00FF7D55" w:rsidP="00D16B7C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Performing bank advice Accounts to rectify the errors in postings. </w:t>
      </w:r>
    </w:p>
    <w:p w:rsidR="00FF7D55" w:rsidRPr="00B04885" w:rsidRDefault="00FF7D55" w:rsidP="00D16B7C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>Preparing Ad-hoc and write-off files on weekly and monthly basis.</w:t>
      </w:r>
    </w:p>
    <w:p w:rsidR="00FF7D55" w:rsidRPr="00B04885" w:rsidRDefault="00FF7D55" w:rsidP="00D16B7C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>Processing Wire Settlements (Fund transfer) on daily and Weekly basis.</w:t>
      </w:r>
    </w:p>
    <w:p w:rsidR="00FF7D55" w:rsidRPr="00B04885" w:rsidRDefault="00FF7D55" w:rsidP="00E652D4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Preparing daily and month end closing journals. </w:t>
      </w:r>
    </w:p>
    <w:p w:rsidR="00FF7D55" w:rsidRPr="00B04885" w:rsidRDefault="00FF7D55" w:rsidP="00E652D4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>E-Recon submission on monthly basis.</w:t>
      </w:r>
    </w:p>
    <w:p w:rsidR="00FF7D55" w:rsidRPr="00630E43" w:rsidRDefault="00FF7D55" w:rsidP="00630E43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630E43">
        <w:rPr>
          <w:rFonts w:ascii="Verdana" w:hAnsi="Verdana" w:cs="Arial"/>
        </w:rPr>
        <w:t>Liaising with the onsite Operations team and SME for the GL exceptions.</w:t>
      </w:r>
    </w:p>
    <w:p w:rsidR="00FF7D55" w:rsidRPr="00B04885" w:rsidRDefault="00FF7D55" w:rsidP="002D1C27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Preparing monthly accrual journal entries. </w:t>
      </w:r>
    </w:p>
    <w:p w:rsidR="00FF7D55" w:rsidRPr="00B04885" w:rsidRDefault="00FF7D55" w:rsidP="002F623B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>Preparing MOM for Team huddle conducted on daily basis.</w:t>
      </w:r>
    </w:p>
    <w:p w:rsidR="00FF7D55" w:rsidRDefault="00FF7D55" w:rsidP="002F623B">
      <w:pPr>
        <w:ind w:left="780"/>
        <w:jc w:val="both"/>
        <w:rPr>
          <w:rFonts w:ascii="Verdana" w:hAnsi="Verdana" w:cs="Arial"/>
          <w:sz w:val="17"/>
          <w:szCs w:val="17"/>
        </w:rPr>
      </w:pPr>
    </w:p>
    <w:p w:rsidR="00FF7D55" w:rsidRDefault="00FF7D55" w:rsidP="00EA0193">
      <w:pPr>
        <w:ind w:left="780"/>
        <w:jc w:val="both"/>
        <w:rPr>
          <w:rFonts w:ascii="Verdana" w:hAnsi="Verdana" w:cs="Arial"/>
          <w:sz w:val="17"/>
          <w:szCs w:val="17"/>
        </w:rPr>
      </w:pPr>
    </w:p>
    <w:p w:rsidR="00FF7D55" w:rsidRPr="00241E08" w:rsidRDefault="00FF7D55" w:rsidP="00EB6070">
      <w:pPr>
        <w:pStyle w:val="Heading2"/>
        <w:ind w:left="0"/>
        <w:rPr>
          <w:rFonts w:ascii="Verdana" w:hAnsi="Verdana"/>
          <w:b/>
          <w:sz w:val="18"/>
          <w:szCs w:val="18"/>
        </w:rPr>
      </w:pPr>
      <w:r w:rsidRPr="00241E08">
        <w:rPr>
          <w:rFonts w:ascii="Verdana" w:hAnsi="Verdana"/>
          <w:b/>
          <w:sz w:val="18"/>
          <w:szCs w:val="18"/>
        </w:rPr>
        <w:t>COMPANY:</w:t>
      </w:r>
      <w:r w:rsidRPr="00241E08">
        <w:rPr>
          <w:rFonts w:ascii="Verdana" w:hAnsi="Verdana"/>
          <w:b/>
          <w:sz w:val="18"/>
          <w:szCs w:val="18"/>
        </w:rPr>
        <w:tab/>
      </w:r>
      <w:r w:rsidRPr="00EB6070">
        <w:rPr>
          <w:rFonts w:ascii="Verdana" w:hAnsi="Verdana"/>
          <w:b/>
          <w:sz w:val="18"/>
          <w:szCs w:val="18"/>
        </w:rPr>
        <w:t xml:space="preserve">Sing Venture Foods Private </w:t>
      </w:r>
      <w:r>
        <w:rPr>
          <w:rFonts w:ascii="Verdana" w:hAnsi="Verdana"/>
          <w:b/>
          <w:sz w:val="18"/>
          <w:szCs w:val="18"/>
        </w:rPr>
        <w:t>LTD</w:t>
      </w:r>
      <w:r w:rsidRPr="00241E08">
        <w:rPr>
          <w:rFonts w:ascii="Verdana" w:hAnsi="Verdana"/>
          <w:b/>
          <w:sz w:val="18"/>
          <w:szCs w:val="18"/>
        </w:rPr>
        <w:tab/>
      </w:r>
      <w:r w:rsidRPr="00241E08">
        <w:rPr>
          <w:rFonts w:ascii="Verdana" w:hAnsi="Verdana"/>
          <w:b/>
          <w:sz w:val="18"/>
          <w:szCs w:val="18"/>
        </w:rPr>
        <w:tab/>
      </w:r>
    </w:p>
    <w:p w:rsidR="00FF7D55" w:rsidRPr="00241E08" w:rsidRDefault="00FF7D55" w:rsidP="00EB6070">
      <w:pPr>
        <w:pStyle w:val="Heading2"/>
        <w:ind w:left="0"/>
        <w:rPr>
          <w:rFonts w:ascii="Verdana" w:hAnsi="Verdana"/>
          <w:b/>
          <w:sz w:val="18"/>
          <w:szCs w:val="18"/>
        </w:rPr>
      </w:pPr>
      <w:r w:rsidRPr="00241E08">
        <w:rPr>
          <w:rFonts w:ascii="Verdana" w:hAnsi="Verdana"/>
          <w:b/>
          <w:sz w:val="18"/>
          <w:szCs w:val="18"/>
        </w:rPr>
        <w:t>PROFILE:</w:t>
      </w:r>
      <w:r w:rsidRPr="00241E08">
        <w:rPr>
          <w:rFonts w:ascii="Verdana" w:hAnsi="Verdana"/>
          <w:b/>
          <w:sz w:val="18"/>
          <w:szCs w:val="18"/>
        </w:rPr>
        <w:tab/>
      </w:r>
      <w:r w:rsidRPr="00EB6070">
        <w:rPr>
          <w:rFonts w:ascii="Verdana" w:hAnsi="Verdana"/>
          <w:b/>
          <w:sz w:val="18"/>
          <w:szCs w:val="18"/>
        </w:rPr>
        <w:t>Admin cum accountant</w:t>
      </w:r>
    </w:p>
    <w:p w:rsidR="00FF7D55" w:rsidRDefault="00FF7D55" w:rsidP="00EB6070">
      <w:pPr>
        <w:pStyle w:val="Heading2"/>
        <w:ind w:left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DURATION:     </w:t>
      </w:r>
      <w:r w:rsidRPr="002D6BE3">
        <w:rPr>
          <w:rFonts w:ascii="Verdana" w:hAnsi="Verdana"/>
          <w:b/>
          <w:sz w:val="18"/>
          <w:szCs w:val="18"/>
        </w:rPr>
        <w:t>July 2011 to June 2012</w:t>
      </w:r>
    </w:p>
    <w:p w:rsidR="00FF7D55" w:rsidRDefault="00FF7D55" w:rsidP="00EA0193">
      <w:pPr>
        <w:ind w:left="780"/>
        <w:jc w:val="both"/>
        <w:rPr>
          <w:rFonts w:ascii="Verdana" w:hAnsi="Verdana" w:cs="Arial"/>
          <w:sz w:val="17"/>
          <w:szCs w:val="17"/>
        </w:rPr>
      </w:pPr>
    </w:p>
    <w:p w:rsidR="00FF7D55" w:rsidRPr="00FD39A7" w:rsidRDefault="00FF7D55" w:rsidP="00405B8C">
      <w:pPr>
        <w:jc w:val="both"/>
        <w:rPr>
          <w:rFonts w:ascii="Verdana" w:hAnsi="Verdana" w:cs="Arial"/>
          <w:sz w:val="17"/>
          <w:szCs w:val="17"/>
        </w:rPr>
      </w:pPr>
    </w:p>
    <w:p w:rsidR="00FF7D55" w:rsidRDefault="00FF7D55" w:rsidP="002F623B">
      <w:pPr>
        <w:ind w:left="720"/>
        <w:jc w:val="both"/>
        <w:rPr>
          <w:rFonts w:ascii="Verdana" w:hAnsi="Verdana"/>
          <w:b/>
          <w:sz w:val="18"/>
          <w:szCs w:val="18"/>
          <w:u w:val="single"/>
        </w:rPr>
      </w:pPr>
      <w:r w:rsidRPr="00405B8C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FF7D55" w:rsidRDefault="00FF7D55" w:rsidP="00D90EDA">
      <w:pPr>
        <w:ind w:left="720"/>
        <w:jc w:val="both"/>
        <w:rPr>
          <w:rFonts w:ascii="Verdana" w:hAnsi="Verdana"/>
          <w:b/>
          <w:sz w:val="18"/>
          <w:szCs w:val="18"/>
          <w:u w:val="single"/>
        </w:rPr>
      </w:pPr>
    </w:p>
    <w:p w:rsidR="00FF7D55" w:rsidRPr="00B04885" w:rsidRDefault="00FF7D55" w:rsidP="002F623B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Raising purchase order invoice, petty cash and Payroll. </w:t>
      </w:r>
    </w:p>
    <w:p w:rsidR="00FF7D55" w:rsidRPr="00B04885" w:rsidRDefault="00FF7D55" w:rsidP="002F623B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>Inventory control, Clearing Purchase Bills and BRS.</w:t>
      </w:r>
    </w:p>
    <w:p w:rsidR="00FF7D55" w:rsidRDefault="00FF7D55" w:rsidP="002F623B">
      <w:pPr>
        <w:numPr>
          <w:ilvl w:val="0"/>
          <w:numId w:val="5"/>
        </w:numPr>
        <w:jc w:val="both"/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Clearing Purchase Bills and purchase order maintenance. </w:t>
      </w:r>
    </w:p>
    <w:p w:rsidR="00326DEB" w:rsidRDefault="00326DEB" w:rsidP="00326DEB">
      <w:pPr>
        <w:jc w:val="both"/>
        <w:rPr>
          <w:rFonts w:ascii="Verdana" w:hAnsi="Verdana" w:cs="Arial"/>
        </w:rPr>
      </w:pPr>
    </w:p>
    <w:p w:rsidR="00326DEB" w:rsidRDefault="00326DEB" w:rsidP="00326DEB">
      <w:pPr>
        <w:jc w:val="both"/>
        <w:rPr>
          <w:rFonts w:ascii="Verdana" w:hAnsi="Verdana" w:cs="Arial"/>
        </w:rPr>
      </w:pPr>
    </w:p>
    <w:p w:rsidR="00326DEB" w:rsidRPr="00B04885" w:rsidRDefault="00326DEB" w:rsidP="00326DEB">
      <w:pPr>
        <w:jc w:val="both"/>
        <w:rPr>
          <w:rFonts w:ascii="Verdana" w:hAnsi="Verdana" w:cs="Arial"/>
        </w:rPr>
      </w:pPr>
    </w:p>
    <w:p w:rsidR="00FF7D55" w:rsidRPr="00B04885" w:rsidRDefault="00FF7D55" w:rsidP="002D1C27">
      <w:pPr>
        <w:ind w:left="420"/>
        <w:jc w:val="both"/>
        <w:rPr>
          <w:rFonts w:ascii="Verdana" w:hAnsi="Verdana" w:cs="Arial"/>
        </w:rPr>
      </w:pPr>
    </w:p>
    <w:p w:rsidR="00FF7D55" w:rsidRDefault="00FF7D55" w:rsidP="00EA0193">
      <w:pPr>
        <w:rPr>
          <w:rFonts w:ascii="Verdana" w:hAnsi="Verdana" w:cs="Arial"/>
          <w:sz w:val="17"/>
          <w:szCs w:val="17"/>
        </w:rPr>
      </w:pPr>
    </w:p>
    <w:p w:rsidR="00FF7D55" w:rsidRDefault="00FF7D55" w:rsidP="00EA0193">
      <w:pPr>
        <w:rPr>
          <w:rFonts w:ascii="Verdana" w:hAnsi="Verdana" w:cs="Arial"/>
          <w:sz w:val="17"/>
          <w:szCs w:val="17"/>
        </w:rPr>
      </w:pPr>
    </w:p>
    <w:p w:rsidR="00FF7D55" w:rsidRDefault="00FF7D55" w:rsidP="00EA0193">
      <w:pPr>
        <w:rPr>
          <w:rFonts w:ascii="Verdana" w:hAnsi="Verdana" w:cs="Arial"/>
          <w:sz w:val="17"/>
          <w:szCs w:val="17"/>
        </w:rPr>
      </w:pPr>
    </w:p>
    <w:p w:rsidR="00FF7D55" w:rsidRDefault="00FF7D55" w:rsidP="00EA0193">
      <w:pPr>
        <w:rPr>
          <w:rFonts w:ascii="Verdana" w:hAnsi="Verdana" w:cs="Arial"/>
          <w:sz w:val="17"/>
          <w:szCs w:val="17"/>
        </w:rPr>
      </w:pPr>
    </w:p>
    <w:p w:rsidR="00FF7D55" w:rsidRDefault="00FF7D55" w:rsidP="00EA0193">
      <w:pPr>
        <w:rPr>
          <w:rFonts w:ascii="Verdana" w:hAnsi="Verdana" w:cs="Arial"/>
          <w:sz w:val="17"/>
          <w:szCs w:val="17"/>
        </w:rPr>
      </w:pPr>
    </w:p>
    <w:p w:rsidR="00FF7D55" w:rsidRDefault="00FF7D55" w:rsidP="00EA0193">
      <w:pPr>
        <w:rPr>
          <w:rFonts w:ascii="Verdana" w:hAnsi="Verdana" w:cs="Arial"/>
          <w:sz w:val="17"/>
          <w:szCs w:val="17"/>
        </w:rPr>
      </w:pPr>
    </w:p>
    <w:p w:rsidR="00FF7D55" w:rsidRPr="00D9473D" w:rsidRDefault="00FF7D55" w:rsidP="002F623B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E6E6E6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Academic Profile</w:t>
      </w:r>
    </w:p>
    <w:p w:rsidR="00FF7D55" w:rsidRDefault="00FF7D55" w:rsidP="00405B8C">
      <w:pPr>
        <w:pStyle w:val="BulletedIndent"/>
        <w:numPr>
          <w:ilvl w:val="0"/>
          <w:numId w:val="0"/>
        </w:numPr>
        <w:ind w:left="420"/>
        <w:rPr>
          <w:rFonts w:ascii="Verdana" w:hAnsi="Verdana" w:cs="Arial"/>
          <w:sz w:val="17"/>
          <w:szCs w:val="17"/>
        </w:rPr>
      </w:pPr>
    </w:p>
    <w:tbl>
      <w:tblPr>
        <w:tblW w:w="93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6"/>
        <w:gridCol w:w="3123"/>
        <w:gridCol w:w="1718"/>
        <w:gridCol w:w="1448"/>
        <w:gridCol w:w="1486"/>
      </w:tblGrid>
      <w:tr w:rsidR="00FF7D55" w:rsidRPr="002F623B" w:rsidTr="002F623B">
        <w:trPr>
          <w:trHeight w:val="607"/>
        </w:trPr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sz w:val="20"/>
              </w:rPr>
            </w:pPr>
            <w:r w:rsidRPr="00153074">
              <w:rPr>
                <w:rFonts w:ascii="Verdana" w:hAnsi="Verdana"/>
                <w:sz w:val="20"/>
              </w:rPr>
              <w:t>Degree/</w:t>
            </w:r>
          </w:p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sz w:val="20"/>
              </w:rPr>
            </w:pPr>
            <w:r w:rsidRPr="00153074">
              <w:rPr>
                <w:rFonts w:ascii="Verdana" w:hAnsi="Verdana"/>
                <w:sz w:val="20"/>
              </w:rPr>
              <w:t>Examination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sz w:val="20"/>
              </w:rPr>
            </w:pPr>
            <w:r w:rsidRPr="00153074">
              <w:rPr>
                <w:rFonts w:ascii="Verdana" w:hAnsi="Verdana"/>
                <w:sz w:val="20"/>
              </w:rPr>
              <w:t>Institution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sz w:val="20"/>
              </w:rPr>
            </w:pPr>
            <w:r w:rsidRPr="00153074">
              <w:rPr>
                <w:rFonts w:ascii="Verdana" w:hAnsi="Verdana"/>
                <w:sz w:val="20"/>
              </w:rPr>
              <w:t>University/</w:t>
            </w:r>
          </w:p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sz w:val="20"/>
              </w:rPr>
            </w:pPr>
            <w:r w:rsidRPr="00153074">
              <w:rPr>
                <w:rFonts w:ascii="Verdana" w:hAnsi="Verdana"/>
                <w:sz w:val="20"/>
              </w:rPr>
              <w:t>Board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</w:rPr>
            </w:pPr>
            <w:r w:rsidRPr="00153074">
              <w:rPr>
                <w:rFonts w:ascii="Verdana" w:hAnsi="Verdana"/>
                <w:b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</w:rPr>
            </w:pPr>
            <w:r w:rsidRPr="00153074">
              <w:rPr>
                <w:rFonts w:ascii="Verdana" w:hAnsi="Verdana"/>
                <w:b/>
              </w:rPr>
              <w:t>Percentage</w:t>
            </w:r>
          </w:p>
        </w:tc>
      </w:tr>
      <w:tr w:rsidR="00FF7D55" w:rsidRPr="002F623B" w:rsidTr="002F623B">
        <w:trPr>
          <w:trHeight w:val="601"/>
        </w:trPr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B.COM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Apollo arts &amp; Science College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Madras University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153074">
              <w:rPr>
                <w:rFonts w:ascii="Verdana" w:hAnsi="Verdana"/>
              </w:rPr>
              <w:t>2011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153074">
              <w:rPr>
                <w:rFonts w:ascii="Verdana" w:hAnsi="Verdana"/>
              </w:rPr>
              <w:t>68.4%</w:t>
            </w:r>
          </w:p>
        </w:tc>
      </w:tr>
      <w:tr w:rsidR="00FF7D55" w:rsidRPr="002F623B" w:rsidTr="002F623B">
        <w:trPr>
          <w:trHeight w:val="594"/>
        </w:trPr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H.S.S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Sarojinivarathapanhr.sec. School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State board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2008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67.7%</w:t>
            </w:r>
          </w:p>
        </w:tc>
      </w:tr>
      <w:tr w:rsidR="00FF7D55" w:rsidRPr="002F623B" w:rsidTr="002F623B">
        <w:trPr>
          <w:trHeight w:val="136"/>
        </w:trPr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S.S.L.C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 xml:space="preserve">Avichi hr. sec school 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State board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2006</w:t>
            </w:r>
          </w:p>
        </w:tc>
        <w:tc>
          <w:tcPr>
            <w:tcW w:w="0" w:type="auto"/>
            <w:vAlign w:val="center"/>
          </w:tcPr>
          <w:p w:rsidR="00FF7D55" w:rsidRPr="00153074" w:rsidRDefault="00FF7D55" w:rsidP="002F623B">
            <w:pPr>
              <w:pStyle w:val="Heading1"/>
              <w:keepNext w:val="0"/>
              <w:widowControl w:val="0"/>
              <w:tabs>
                <w:tab w:val="clear" w:pos="93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b w:val="0"/>
                <w:sz w:val="20"/>
              </w:rPr>
            </w:pPr>
            <w:r w:rsidRPr="00153074">
              <w:rPr>
                <w:rFonts w:ascii="Verdana" w:hAnsi="Verdana"/>
                <w:b w:val="0"/>
                <w:sz w:val="20"/>
              </w:rPr>
              <w:t>61.6%</w:t>
            </w:r>
          </w:p>
        </w:tc>
      </w:tr>
    </w:tbl>
    <w:p w:rsidR="00FF7D55" w:rsidRDefault="00FF7D55" w:rsidP="00405B8C">
      <w:pPr>
        <w:pStyle w:val="BulletedIndent"/>
        <w:numPr>
          <w:ilvl w:val="0"/>
          <w:numId w:val="0"/>
        </w:numPr>
        <w:rPr>
          <w:b/>
        </w:rPr>
      </w:pPr>
    </w:p>
    <w:p w:rsidR="00FF7D55" w:rsidRDefault="00FF7D55" w:rsidP="00405B8C">
      <w:pPr>
        <w:pStyle w:val="BulletedIndent"/>
        <w:numPr>
          <w:ilvl w:val="0"/>
          <w:numId w:val="0"/>
        </w:numPr>
        <w:rPr>
          <w:b/>
        </w:rPr>
      </w:pPr>
    </w:p>
    <w:p w:rsidR="00FF7D55" w:rsidRPr="00D9473D" w:rsidRDefault="00FF7D55" w:rsidP="002F623B">
      <w:pPr>
        <w:pBdr>
          <w:top w:val="thickThinSmallGap" w:sz="12" w:space="2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E6E6E6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Technical Skills</w:t>
      </w:r>
    </w:p>
    <w:p w:rsidR="00FF7D55" w:rsidRDefault="00FF7D55" w:rsidP="002D6BE3">
      <w:pPr>
        <w:pStyle w:val="BulletedIndent"/>
        <w:numPr>
          <w:ilvl w:val="0"/>
          <w:numId w:val="0"/>
        </w:numPr>
        <w:ind w:left="360"/>
        <w:rPr>
          <w:rFonts w:ascii="Verdana" w:hAnsi="Verdana" w:cs="Arial"/>
          <w:sz w:val="17"/>
          <w:szCs w:val="17"/>
        </w:rPr>
      </w:pPr>
    </w:p>
    <w:p w:rsidR="00FF7D55" w:rsidRPr="00B04885" w:rsidRDefault="00FF7D55" w:rsidP="002D6BE3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>Completed a certificate course for MS Office, Tally and Internet</w:t>
      </w:r>
    </w:p>
    <w:p w:rsidR="00FF7D55" w:rsidRPr="00B04885" w:rsidRDefault="00FF7D55" w:rsidP="002D6BE3">
      <w:pPr>
        <w:numPr>
          <w:ilvl w:val="0"/>
          <w:numId w:val="17"/>
        </w:numPr>
        <w:spacing w:after="40"/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Good knowledge in Windows, Internet and Tally ERP. </w:t>
      </w:r>
    </w:p>
    <w:p w:rsidR="00FF7D55" w:rsidRPr="00B04885" w:rsidRDefault="00FF7D55" w:rsidP="002D6BE3">
      <w:pPr>
        <w:numPr>
          <w:ilvl w:val="0"/>
          <w:numId w:val="17"/>
        </w:numPr>
        <w:spacing w:after="40"/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Good knowledge in Recon Frontier tool (automated tool for GL reconciliation) and PeopleSoft General Ledger. </w:t>
      </w:r>
    </w:p>
    <w:p w:rsidR="00FF7D55" w:rsidRPr="00B04885" w:rsidRDefault="00FF7D55" w:rsidP="002D6BE3">
      <w:pPr>
        <w:numPr>
          <w:ilvl w:val="0"/>
          <w:numId w:val="17"/>
        </w:numPr>
        <w:spacing w:after="40"/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Type writing (Higher). </w:t>
      </w:r>
    </w:p>
    <w:p w:rsidR="00FF7D55" w:rsidRPr="00EA0193" w:rsidRDefault="00FF7D55" w:rsidP="00EA0193">
      <w:pPr>
        <w:ind w:left="360"/>
        <w:rPr>
          <w:rFonts w:ascii="Verdana" w:hAnsi="Verdana" w:cs="Arial"/>
          <w:sz w:val="17"/>
          <w:szCs w:val="17"/>
        </w:rPr>
      </w:pPr>
    </w:p>
    <w:p w:rsidR="00FF7D55" w:rsidRPr="00D9473D" w:rsidRDefault="00FF7D55" w:rsidP="002D6BE3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E6E6E6"/>
        <w:ind w:firstLine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Significant Achievements &amp; Co-Curricular Activities</w:t>
      </w:r>
    </w:p>
    <w:p w:rsidR="00FF7D55" w:rsidRPr="002D6BE3" w:rsidRDefault="00FF7D55" w:rsidP="002D6BE3">
      <w:pPr>
        <w:jc w:val="both"/>
        <w:rPr>
          <w:rFonts w:ascii="Verdana" w:hAnsi="Verdana" w:cs="Arial"/>
          <w:sz w:val="17"/>
          <w:szCs w:val="17"/>
        </w:rPr>
      </w:pPr>
    </w:p>
    <w:p w:rsidR="00FF7D55" w:rsidRPr="00B0488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Secured Rising Star and Zero Defect awards monthly and quarterly in TCS BPO for error-free performance in reconciliation. </w:t>
      </w:r>
      <w:r w:rsidRPr="00B04885">
        <w:rPr>
          <w:rFonts w:ascii="Verdana" w:hAnsi="Verdana" w:cs="Arial"/>
        </w:rPr>
        <w:tab/>
      </w:r>
    </w:p>
    <w:p w:rsidR="00FF7D55" w:rsidRPr="00B0488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Playing carom and throw ball , Surfing Internet and Traveling </w:t>
      </w:r>
    </w:p>
    <w:p w:rsidR="00FF7D5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 xml:space="preserve">Won prizes in College cultural activities in throw ball. </w:t>
      </w:r>
    </w:p>
    <w:p w:rsidR="00B04885" w:rsidRPr="00B04885" w:rsidRDefault="00B04885" w:rsidP="00B04885">
      <w:pPr>
        <w:pStyle w:val="BulletedIndent"/>
        <w:numPr>
          <w:ilvl w:val="0"/>
          <w:numId w:val="0"/>
        </w:numPr>
        <w:ind w:left="360"/>
        <w:rPr>
          <w:rFonts w:ascii="Verdana" w:hAnsi="Verdana" w:cs="Arial"/>
        </w:rPr>
      </w:pPr>
    </w:p>
    <w:p w:rsidR="00FF7D55" w:rsidRPr="00FD61C7" w:rsidRDefault="00FF7D55" w:rsidP="002D6BE3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E6E6E6"/>
        <w:ind w:firstLine="720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4017B2">
        <w:rPr>
          <w:rFonts w:ascii="Verdana" w:hAnsi="Verdana"/>
          <w:b/>
        </w:rPr>
        <w:t>Strengths</w:t>
      </w:r>
    </w:p>
    <w:p w:rsidR="00FF7D55" w:rsidRDefault="00FF7D55" w:rsidP="002D6BE3">
      <w:pPr>
        <w:spacing w:after="40"/>
        <w:ind w:left="720"/>
        <w:rPr>
          <w:rFonts w:ascii="Verdana" w:hAnsi="Verdana" w:cs="Arial"/>
          <w:sz w:val="17"/>
          <w:szCs w:val="17"/>
        </w:rPr>
      </w:pPr>
    </w:p>
    <w:p w:rsidR="00FF7D55" w:rsidRPr="00B0488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>Flexibility and Adaptability</w:t>
      </w:r>
    </w:p>
    <w:p w:rsidR="00FF7D55" w:rsidRPr="00B0488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>Analytical and Problem Solving Skills</w:t>
      </w:r>
    </w:p>
    <w:p w:rsidR="00FF7D55" w:rsidRPr="00B0488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>Punctuality</w:t>
      </w:r>
    </w:p>
    <w:p w:rsidR="00FF7D5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  <w:sz w:val="17"/>
          <w:szCs w:val="17"/>
        </w:rPr>
      </w:pPr>
      <w:r w:rsidRPr="00B04885">
        <w:rPr>
          <w:rFonts w:ascii="Verdana" w:hAnsi="Verdana" w:cs="Arial"/>
        </w:rPr>
        <w:t>Team Player</w:t>
      </w:r>
    </w:p>
    <w:p w:rsidR="00FF7D55" w:rsidRPr="008B57B2" w:rsidRDefault="00FF7D55" w:rsidP="00405B8C">
      <w:pPr>
        <w:pStyle w:val="BulletedIndent"/>
        <w:numPr>
          <w:ilvl w:val="0"/>
          <w:numId w:val="0"/>
        </w:numPr>
        <w:rPr>
          <w:b/>
          <w:sz w:val="17"/>
          <w:szCs w:val="17"/>
        </w:rPr>
      </w:pPr>
    </w:p>
    <w:p w:rsidR="00FF7D55" w:rsidRPr="00FD61C7" w:rsidRDefault="00FF7D55" w:rsidP="002D6BE3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E6E6E6"/>
        <w:ind w:firstLine="720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FD61C7">
        <w:rPr>
          <w:rFonts w:ascii="Verdana" w:hAnsi="Verdana"/>
          <w:b/>
        </w:rPr>
        <w:t>Personal Details</w:t>
      </w:r>
    </w:p>
    <w:p w:rsidR="00FF7D55" w:rsidRDefault="00FF7D55" w:rsidP="008B57B2">
      <w:pPr>
        <w:pStyle w:val="ListParagraph"/>
        <w:ind w:left="810"/>
        <w:rPr>
          <w:rFonts w:ascii="Verdana" w:hAnsi="Verdana" w:cs="Arial"/>
          <w:sz w:val="17"/>
          <w:szCs w:val="17"/>
        </w:rPr>
      </w:pPr>
    </w:p>
    <w:p w:rsidR="00FF7D55" w:rsidRPr="00B0488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>Date of Birth</w:t>
      </w:r>
      <w:r w:rsidRPr="00B04885">
        <w:rPr>
          <w:rFonts w:ascii="Verdana" w:hAnsi="Verdana" w:cs="Arial"/>
        </w:rPr>
        <w:tab/>
      </w:r>
      <w:r w:rsidRPr="00B04885">
        <w:rPr>
          <w:rFonts w:ascii="Verdana" w:hAnsi="Verdana" w:cs="Arial"/>
        </w:rPr>
        <w:tab/>
        <w:t>:     01.02.1989</w:t>
      </w:r>
    </w:p>
    <w:p w:rsidR="00FF7D55" w:rsidRPr="00B0488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>Father Name</w:t>
      </w:r>
      <w:r w:rsidRPr="00B04885">
        <w:rPr>
          <w:rFonts w:ascii="Verdana" w:hAnsi="Verdana" w:cs="Arial"/>
        </w:rPr>
        <w:tab/>
      </w:r>
      <w:r w:rsidRPr="00B04885">
        <w:rPr>
          <w:rFonts w:ascii="Verdana" w:hAnsi="Verdana" w:cs="Arial"/>
        </w:rPr>
        <w:tab/>
        <w:t>:     G. Sekar</w:t>
      </w:r>
    </w:p>
    <w:p w:rsidR="00FF7D55" w:rsidRPr="00B0488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>Gender</w:t>
      </w:r>
      <w:r w:rsidRPr="00B04885">
        <w:rPr>
          <w:rFonts w:ascii="Verdana" w:hAnsi="Verdana" w:cs="Arial"/>
        </w:rPr>
        <w:tab/>
      </w:r>
      <w:r w:rsidRPr="00B04885">
        <w:rPr>
          <w:rFonts w:ascii="Verdana" w:hAnsi="Verdana" w:cs="Arial"/>
        </w:rPr>
        <w:tab/>
        <w:t>:     Female</w:t>
      </w:r>
    </w:p>
    <w:p w:rsidR="00FF7D55" w:rsidRPr="00B0488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>Languages Known</w:t>
      </w:r>
      <w:r w:rsidRPr="00B04885">
        <w:rPr>
          <w:rFonts w:ascii="Verdana" w:hAnsi="Verdana" w:cs="Arial"/>
        </w:rPr>
        <w:tab/>
        <w:t>:     Tamil, English, and Telugu</w:t>
      </w:r>
    </w:p>
    <w:p w:rsidR="00FF7D55" w:rsidRDefault="00FF7D55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 w:rsidRPr="00B04885">
        <w:rPr>
          <w:rFonts w:ascii="Verdana" w:hAnsi="Verdana" w:cs="Arial"/>
        </w:rPr>
        <w:t>Marital Status           :     Single</w:t>
      </w:r>
    </w:p>
    <w:p w:rsidR="007775B4" w:rsidRDefault="007775B4" w:rsidP="00B04885">
      <w:pPr>
        <w:pStyle w:val="BulletedIndent"/>
        <w:numPr>
          <w:ilvl w:val="0"/>
          <w:numId w:val="17"/>
        </w:numPr>
        <w:rPr>
          <w:rFonts w:ascii="Verdana" w:hAnsi="Verdana" w:cs="Arial"/>
        </w:rPr>
      </w:pPr>
      <w:r>
        <w:rPr>
          <w:rFonts w:ascii="Verdana" w:hAnsi="Verdana" w:cs="Arial"/>
        </w:rPr>
        <w:t>Residential Addres</w:t>
      </w:r>
      <w:r w:rsidR="006C5728">
        <w:rPr>
          <w:rFonts w:ascii="Verdana" w:hAnsi="Verdana" w:cs="Arial"/>
        </w:rPr>
        <w:t>s   :     No.1389/1, Gandhi Nagar, 2</w:t>
      </w:r>
      <w:r w:rsidR="006C5728" w:rsidRPr="006C5728">
        <w:rPr>
          <w:rFonts w:ascii="Verdana" w:hAnsi="Verdana" w:cs="Arial"/>
          <w:vertAlign w:val="superscript"/>
        </w:rPr>
        <w:t>nd</w:t>
      </w:r>
      <w:r w:rsidR="006C5728">
        <w:rPr>
          <w:rFonts w:ascii="Verdana" w:hAnsi="Verdana" w:cs="Arial"/>
        </w:rPr>
        <w:t xml:space="preserve"> street,</w:t>
      </w:r>
      <w:r w:rsidR="001C3EF5">
        <w:rPr>
          <w:rFonts w:ascii="Verdana" w:hAnsi="Verdana" w:cs="Arial"/>
        </w:rPr>
        <w:t xml:space="preserve"> Senthurapuram,</w:t>
      </w:r>
      <w:bookmarkStart w:id="0" w:name="_GoBack"/>
      <w:bookmarkEnd w:id="0"/>
    </w:p>
    <w:p w:rsidR="007775B4" w:rsidRPr="00B04885" w:rsidRDefault="007775B4" w:rsidP="007775B4">
      <w:pPr>
        <w:pStyle w:val="BulletedIndent"/>
        <w:numPr>
          <w:ilvl w:val="0"/>
          <w:numId w:val="0"/>
        </w:numPr>
        <w:ind w:left="720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="00743F32">
        <w:rPr>
          <w:rFonts w:ascii="Verdana" w:hAnsi="Verdana" w:cs="Arial"/>
        </w:rPr>
        <w:t xml:space="preserve">      </w:t>
      </w:r>
      <w:r w:rsidR="001C3EF5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Kattup</w:t>
      </w:r>
      <w:r w:rsidR="006C5728">
        <w:rPr>
          <w:rFonts w:ascii="Verdana" w:hAnsi="Verdana" w:cs="Arial"/>
        </w:rPr>
        <w:t>p</w:t>
      </w:r>
      <w:r>
        <w:rPr>
          <w:rFonts w:ascii="Verdana" w:hAnsi="Verdana" w:cs="Arial"/>
        </w:rPr>
        <w:t>akkam,Chennai-56.</w:t>
      </w:r>
    </w:p>
    <w:p w:rsidR="00FF7D55" w:rsidRPr="00B04885" w:rsidRDefault="00FF7D55" w:rsidP="00B04885">
      <w:pPr>
        <w:pStyle w:val="BulletedIndent"/>
        <w:numPr>
          <w:ilvl w:val="0"/>
          <w:numId w:val="0"/>
        </w:numPr>
        <w:ind w:left="360"/>
        <w:rPr>
          <w:rFonts w:ascii="Verdana" w:hAnsi="Verdana" w:cs="Arial"/>
        </w:rPr>
      </w:pPr>
    </w:p>
    <w:p w:rsidR="00FF7D55" w:rsidRDefault="00FF7D55" w:rsidP="00B04885">
      <w:pPr>
        <w:pStyle w:val="BulletedIndent"/>
        <w:numPr>
          <w:ilvl w:val="0"/>
          <w:numId w:val="0"/>
        </w:numPr>
        <w:ind w:left="360"/>
        <w:rPr>
          <w:rFonts w:ascii="Verdana" w:hAnsi="Verdana" w:cs="Arial"/>
        </w:rPr>
      </w:pPr>
    </w:p>
    <w:p w:rsidR="00B04885" w:rsidRPr="00B04885" w:rsidRDefault="00B04885" w:rsidP="00B04885">
      <w:pPr>
        <w:pStyle w:val="BulletedIndent"/>
        <w:numPr>
          <w:ilvl w:val="0"/>
          <w:numId w:val="0"/>
        </w:numPr>
        <w:ind w:left="360"/>
        <w:rPr>
          <w:rFonts w:ascii="Verdana" w:hAnsi="Verdana" w:cs="Arial"/>
        </w:rPr>
      </w:pPr>
    </w:p>
    <w:p w:rsidR="00B04885" w:rsidRDefault="00FF7D55" w:rsidP="00153074">
      <w:pPr>
        <w:ind w:firstLine="360"/>
        <w:rPr>
          <w:rFonts w:ascii="Verdana" w:hAnsi="Verdana"/>
          <w:b/>
          <w:bCs/>
          <w:sz w:val="23"/>
          <w:szCs w:val="23"/>
        </w:rPr>
      </w:pPr>
      <w:r w:rsidRPr="00153074">
        <w:rPr>
          <w:rFonts w:ascii="Verdana" w:hAnsi="Verdana"/>
          <w:b/>
          <w:bCs/>
          <w:sz w:val="23"/>
          <w:szCs w:val="23"/>
        </w:rPr>
        <w:t xml:space="preserve">DATE:  </w:t>
      </w:r>
    </w:p>
    <w:p w:rsidR="003B152E" w:rsidRDefault="003B152E" w:rsidP="00153074">
      <w:pPr>
        <w:ind w:firstLine="360"/>
        <w:rPr>
          <w:rFonts w:ascii="Verdana" w:hAnsi="Verdana"/>
          <w:b/>
          <w:bCs/>
          <w:sz w:val="23"/>
          <w:szCs w:val="23"/>
        </w:rPr>
      </w:pPr>
    </w:p>
    <w:p w:rsidR="00FF7D55" w:rsidRPr="00153074" w:rsidRDefault="00FF7D55" w:rsidP="00153074">
      <w:pPr>
        <w:ind w:firstLine="360"/>
        <w:rPr>
          <w:rFonts w:ascii="Verdana" w:hAnsi="Verdana"/>
          <w:b/>
          <w:bCs/>
          <w:sz w:val="23"/>
          <w:szCs w:val="23"/>
        </w:rPr>
      </w:pPr>
      <w:r w:rsidRPr="00153074">
        <w:rPr>
          <w:rFonts w:ascii="Verdana" w:hAnsi="Verdana"/>
          <w:b/>
          <w:bCs/>
          <w:sz w:val="23"/>
          <w:szCs w:val="23"/>
        </w:rPr>
        <w:t>PLACE: CHENNAI</w:t>
      </w:r>
      <w:r w:rsidR="003B152E">
        <w:rPr>
          <w:rFonts w:ascii="Verdana" w:hAnsi="Verdana"/>
          <w:b/>
          <w:bCs/>
          <w:sz w:val="23"/>
          <w:szCs w:val="23"/>
        </w:rPr>
        <w:tab/>
      </w:r>
      <w:r w:rsidR="003B152E">
        <w:rPr>
          <w:rFonts w:ascii="Verdana" w:hAnsi="Verdana"/>
          <w:b/>
          <w:bCs/>
          <w:sz w:val="23"/>
          <w:szCs w:val="23"/>
        </w:rPr>
        <w:tab/>
      </w:r>
      <w:r w:rsidR="003B152E">
        <w:rPr>
          <w:rFonts w:ascii="Verdana" w:hAnsi="Verdana"/>
          <w:b/>
          <w:bCs/>
          <w:sz w:val="23"/>
          <w:szCs w:val="23"/>
        </w:rPr>
        <w:tab/>
      </w:r>
      <w:r w:rsidR="003B152E">
        <w:rPr>
          <w:rFonts w:ascii="Verdana" w:hAnsi="Verdana"/>
          <w:b/>
          <w:bCs/>
          <w:sz w:val="23"/>
          <w:szCs w:val="23"/>
        </w:rPr>
        <w:tab/>
      </w:r>
      <w:r w:rsidR="003B152E">
        <w:rPr>
          <w:rFonts w:ascii="Verdana" w:hAnsi="Verdana"/>
          <w:b/>
          <w:bCs/>
          <w:sz w:val="23"/>
          <w:szCs w:val="23"/>
        </w:rPr>
        <w:tab/>
      </w:r>
      <w:r w:rsidR="003B152E">
        <w:rPr>
          <w:rFonts w:ascii="Verdana" w:hAnsi="Verdana"/>
          <w:b/>
          <w:bCs/>
          <w:sz w:val="23"/>
          <w:szCs w:val="23"/>
        </w:rPr>
        <w:tab/>
      </w:r>
      <w:r w:rsidRPr="00153074">
        <w:rPr>
          <w:rFonts w:ascii="Verdana" w:hAnsi="Verdana"/>
          <w:b/>
          <w:bCs/>
          <w:sz w:val="23"/>
          <w:szCs w:val="23"/>
        </w:rPr>
        <w:tab/>
      </w:r>
      <w:r>
        <w:rPr>
          <w:rFonts w:ascii="Verdana" w:hAnsi="Verdana"/>
          <w:b/>
          <w:bCs/>
          <w:sz w:val="23"/>
          <w:szCs w:val="23"/>
        </w:rPr>
        <w:tab/>
      </w:r>
      <w:r>
        <w:rPr>
          <w:rFonts w:ascii="Verdana" w:hAnsi="Verdana"/>
          <w:b/>
          <w:bCs/>
          <w:sz w:val="23"/>
          <w:szCs w:val="23"/>
        </w:rPr>
        <w:tab/>
      </w:r>
      <w:r>
        <w:rPr>
          <w:rFonts w:ascii="Verdana" w:hAnsi="Verdana"/>
          <w:b/>
          <w:bCs/>
          <w:sz w:val="23"/>
          <w:szCs w:val="23"/>
        </w:rPr>
        <w:tab/>
      </w:r>
      <w:r>
        <w:rPr>
          <w:rFonts w:ascii="Verdana" w:hAnsi="Verdana"/>
          <w:b/>
          <w:bCs/>
          <w:sz w:val="23"/>
          <w:szCs w:val="23"/>
        </w:rPr>
        <w:tab/>
      </w:r>
      <w:r>
        <w:rPr>
          <w:rFonts w:ascii="Verdana" w:hAnsi="Verdana"/>
          <w:b/>
          <w:bCs/>
          <w:sz w:val="23"/>
          <w:szCs w:val="23"/>
        </w:rPr>
        <w:tab/>
      </w:r>
      <w:r>
        <w:rPr>
          <w:rFonts w:ascii="Verdana" w:hAnsi="Verdana"/>
          <w:b/>
          <w:bCs/>
          <w:sz w:val="23"/>
          <w:szCs w:val="23"/>
        </w:rPr>
        <w:tab/>
      </w:r>
      <w:r>
        <w:rPr>
          <w:rFonts w:ascii="Verdana" w:hAnsi="Verdana"/>
          <w:b/>
          <w:bCs/>
          <w:sz w:val="23"/>
          <w:szCs w:val="23"/>
        </w:rPr>
        <w:tab/>
      </w:r>
      <w:r>
        <w:rPr>
          <w:rFonts w:ascii="Verdana" w:hAnsi="Verdana"/>
          <w:b/>
          <w:bCs/>
          <w:sz w:val="23"/>
          <w:szCs w:val="23"/>
        </w:rPr>
        <w:tab/>
      </w:r>
    </w:p>
    <w:sectPr w:rsidR="00FF7D55" w:rsidRPr="00153074" w:rsidSect="004017B2">
      <w:headerReference w:type="default" r:id="rId8"/>
      <w:headerReference w:type="first" r:id="rId9"/>
      <w:footerReference w:type="first" r:id="rId10"/>
      <w:pgSz w:w="12240" w:h="15840" w:code="1"/>
      <w:pgMar w:top="1440" w:right="1440" w:bottom="900" w:left="1440" w:header="0" w:footer="454" w:gutter="0"/>
      <w:cols w:space="720"/>
      <w:noEndnote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14C" w:rsidRDefault="001B314C">
      <w:r>
        <w:separator/>
      </w:r>
    </w:p>
  </w:endnote>
  <w:endnote w:type="continuationSeparator" w:id="0">
    <w:p w:rsidR="001B314C" w:rsidRDefault="001B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D55" w:rsidRPr="00593F81" w:rsidRDefault="00FF7D55" w:rsidP="009B2C9F">
    <w:pPr>
      <w:jc w:val="center"/>
      <w:rPr>
        <w:rStyle w:val="PageNumber"/>
        <w:b/>
        <w:i/>
      </w:rPr>
    </w:pPr>
  </w:p>
  <w:p w:rsidR="00FF7D55" w:rsidRDefault="00FF7D55" w:rsidP="00731292">
    <w:pPr>
      <w:pStyle w:val="Footer"/>
      <w:rPr>
        <w:rStyle w:val="PageNumber"/>
      </w:rPr>
    </w:pPr>
    <w:r>
      <w:rPr>
        <w:rStyle w:val="PageNumber"/>
      </w:rPr>
      <w:t xml:space="preserve">Page </w:t>
    </w:r>
    <w:r w:rsidR="001A4E7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A4E78">
      <w:rPr>
        <w:rStyle w:val="PageNumber"/>
      </w:rPr>
      <w:fldChar w:fldCharType="separate"/>
    </w:r>
    <w:r w:rsidR="001C3EF5">
      <w:rPr>
        <w:rStyle w:val="PageNumber"/>
        <w:noProof/>
      </w:rPr>
      <w:t>1</w:t>
    </w:r>
    <w:r w:rsidR="001A4E7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14C" w:rsidRDefault="001B314C">
      <w:r>
        <w:separator/>
      </w:r>
    </w:p>
  </w:footnote>
  <w:footnote w:type="continuationSeparator" w:id="0">
    <w:p w:rsidR="001B314C" w:rsidRDefault="001B3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D55" w:rsidRPr="00250A35" w:rsidRDefault="001C3EF5" w:rsidP="00596DCB">
    <w:pPr>
      <w:pStyle w:val="NamePage2"/>
      <w:rPr>
        <w:rFonts w:ascii="Verdana" w:hAnsi="Verdana"/>
        <w:sz w:val="36"/>
        <w:szCs w:val="36"/>
      </w:rPr>
    </w:pPr>
    <w:r>
      <w:rPr>
        <w:noProof/>
        <w:lang w:val="en-IN" w:eastAsia="en-IN"/>
      </w:rPr>
      <w:pict>
        <v:line id="Line 2" o:spid="_x0000_s2049" style="position:absolute;left:0;text-align:left;flip:x;z-index:251656192;visibility:visible;mso-position-horizontal-relative:page;mso-position-vertical-relative:page" from="52.6pt,53.3pt" to="260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" strokeweight="3pt">
          <w10:wrap anchorx="page" anchory="page"/>
        </v:line>
      </w:pict>
    </w:r>
    <w:r>
      <w:rPr>
        <w:noProof/>
        <w:lang w:val="en-IN" w:eastAsia="en-IN"/>
      </w:rPr>
      <w:pict>
        <v:line id="Line 1" o:spid="_x0000_s2050" style="position:absolute;left:0;text-align:left;z-index:251655168;visibility:visible;mso-position-horizontal-relative:page;mso-position-vertical-relative:page" from="246pt,53.3pt" to="560.9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" strokeweight="3pt">
          <w10:wrap anchorx="page" anchory="page"/>
        </v:line>
      </w:pict>
    </w:r>
    <w:r>
      <w:rPr>
        <w:noProof/>
        <w:lang w:val="en-IN" w:eastAsia="en-IN"/>
      </w:rPr>
      <w:pict>
        <v:group id="Group 3" o:spid="_x0000_s2051" style="position:absolute;left:0;text-align:left;margin-left:0;margin-top:0;width:509.05pt;height:688.4pt;z-index:251657216;mso-position-horizontal:center;mso-position-vertical:center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">
          <v:line id="Line 4" o:spid="_x0000_s2052" style="position:absolute;visibility:visibl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<v:line id="Line 5" o:spid="_x0000_s2053" style="position:absolute;flip:x;visibility:visibl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fAN8IAAADaAAAADwAAAGRycy9kb3ducmV2LnhtbESPQWsCMRSE70L/Q3iFXopmbbHU1Si2&#10;YBVvteL5sXndLN33sk1S3f77Rih4HGbmG2a+7LlVJwqx8WJgPCpAkVTeNlIbOHysh8+gYkKx2Hoh&#10;A78UYbm4GcyxtP4s73Tap1pliMQSDbiUulLrWDlijCPfkWTv0wfGlGWotQ14znBu9UNRPGnGRvKC&#10;w45eHVVf+x82MHEVb9eHzf33I+5CYuaXt83RmLvbfjUDlahP1/B/e2sNTOFyJd8Av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fAN8IAAADaAAAADwAAAAAAAAAAAAAA&#10;AAChAgAAZHJzL2Rvd25yZXYueG1sUEsFBgAAAAAEAAQA+QAAAJADAAAAAA==&#10;" strokeweight="3pt"/>
          <v:line id="Line 6" o:spid="_x0000_s2054" style="position:absolute;visibility:visibl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<w10:wrap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D55" w:rsidRDefault="00FF7D55" w:rsidP="008E0836">
    <w:pPr>
      <w:pStyle w:val="Name"/>
      <w:ind w:left="0" w:firstLine="446"/>
    </w:pPr>
  </w:p>
  <w:p w:rsidR="00FF7D55" w:rsidRDefault="001C3EF5" w:rsidP="00B452C3">
    <w:pPr>
      <w:pStyle w:val="Name"/>
      <w:tabs>
        <w:tab w:val="left" w:pos="6615"/>
      </w:tabs>
      <w:ind w:left="0" w:firstLine="446"/>
      <w:rPr>
        <w:rFonts w:ascii="Verdana" w:hAnsi="Verdana"/>
        <w:sz w:val="36"/>
        <w:szCs w:val="36"/>
      </w:rPr>
    </w:pPr>
    <w:r>
      <w:rPr>
        <w:noProof/>
        <w:lang w:val="en-IN" w:eastAsia="en-IN"/>
      </w:rPr>
      <w:pict>
        <v:line id="Line 18" o:spid="_x0000_s2055" style="position:absolute;left:0;text-align:left;z-index:251660288;visibility:visible" from="180.75pt,17.25pt" to="484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" strokeweight="3pt"/>
      </w:pict>
    </w:r>
    <w:r>
      <w:rPr>
        <w:noProof/>
        <w:lang w:val="en-IN" w:eastAsia="en-IN"/>
      </w:rPr>
      <w:pict>
        <v:line id="Line 17" o:spid="_x0000_s2056" style="position:absolute;left:0;text-align:left;flip:x;z-index:251659264;visibility:visible;mso-position-horizontal-relative:page;mso-position-vertical-relative:page" from="51.35pt,68.25pt" to="103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KeGgIAADM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" strokeweight="3pt">
          <w10:wrap anchorx="page" anchory="page"/>
        </v:line>
      </w:pict>
    </w:r>
    <w:r>
      <w:rPr>
        <w:noProof/>
        <w:lang w:val="en-IN" w:eastAsia="en-IN"/>
      </w:rPr>
      <w:pict>
        <v:group id="Group 13" o:spid="_x0000_s2057" style="position:absolute;left:0;text-align:left;margin-left:-21.4pt;margin-top:68.25pt;width:506.25pt;height:671.05pt;z-index:251658240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">
          <v:line id="Line 14" o:spid="_x0000_s2058" style="position:absolute;visibility:visibl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YZLcAAAADaAAAADwAAAGRycy9kb3ducmV2LnhtbESPQYvCMBSE78L+h/AWvNl0FUS6Rtld&#10;EDx4sYrs8ZE822LzUpKo1V9vBMHjMDPfMPNlb1txIR8axwq+shwEsXam4UrBfrcazUCEiGywdUwK&#10;bhRgufgYzLEw7spbupSxEgnCoUAFdYxdIWXQNVkMmeuIk3d03mJM0lfSeLwmuG3lOM+n0mLDaaHG&#10;jv5q0qfybBWUa31094k/Hf5/N1qv0G+x8UoNP/ufbxCR+vgOv9pro2AMzyvpBs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GGS3AAAAA2gAAAA8AAAAAAAAAAAAAAAAA&#10;oQIAAGRycy9kb3ducmV2LnhtbFBLBQYAAAAABAAEAPkAAACOAwAAAAA=&#10;" strokeweight="3pt"/>
          <v:line id="Line 15" o:spid="_x0000_s2059" style="position:absolute;flip:x;visibility:visibl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/33cIAAADaAAAADwAAAGRycy9kb3ducmV2LnhtbESPQWsCMRSE70L/Q3iFXkSzrVhkNUpb&#10;sEpvWvH82Dw3i/tetkmq23/fFAoeh5n5hlmsem7VhUJsvBh4HBegSCpvG6kNHD7XoxmomFAstl7I&#10;wA9FWC3vBgssrb/Kji77VKsMkViiAZdSV2odK0eMcew7kuydfGBMWYZa24DXDOdWPxXFs2ZsJC84&#10;7OjNUXXef7OBqat4uz5shl8T/AiJmV/fN0djHu77lzmoRH26hf/bW2tgAn9X8g3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/33cIAAADaAAAADwAAAAAAAAAAAAAA&#10;AAChAgAAZHJzL2Rvd25yZXYueG1sUEsFBgAAAAAEAAQA+QAAAJADAAAAAA==&#10;" strokeweight="3pt"/>
          <v:line id="Line 16" o:spid="_x0000_s2060" style="position:absolute;visibility:visibl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MkwsIAAADaAAAADwAAAAAAAAAAAAAA&#10;AAChAgAAZHJzL2Rvd25yZXYueG1sUEsFBgAAAAAEAAQA+QAAAJADAAAAAA==&#10;" strokeweight="3pt"/>
          <w10:wrap anchory="page"/>
        </v:group>
      </w:pict>
    </w:r>
    <w:r w:rsidR="00FF7D55">
      <w:rPr>
        <w:sz w:val="36"/>
        <w:szCs w:val="36"/>
      </w:rPr>
      <w:t>NADHIYA</w:t>
    </w:r>
    <w:r w:rsidR="002A6369">
      <w:rPr>
        <w:sz w:val="36"/>
        <w:szCs w:val="36"/>
      </w:rPr>
      <w:t xml:space="preserve"> S</w:t>
    </w:r>
    <w:r w:rsidR="00FF7D55">
      <w:rPr>
        <w:rFonts w:ascii="Verdana" w:hAnsi="Verdana"/>
        <w:sz w:val="36"/>
        <w:szCs w:val="36"/>
      </w:rPr>
      <w:tab/>
    </w:r>
  </w:p>
  <w:p w:rsidR="00FF7D55" w:rsidRPr="004017B2" w:rsidRDefault="00FF7D55" w:rsidP="00194C43">
    <w:pPr>
      <w:rPr>
        <w:b/>
        <w:sz w:val="22"/>
        <w:szCs w:val="22"/>
      </w:rPr>
    </w:pPr>
    <w:r w:rsidRPr="004017B2">
      <w:rPr>
        <w:b/>
        <w:sz w:val="22"/>
        <w:szCs w:val="22"/>
      </w:rPr>
      <w:t>Mob No: 95510 51569</w:t>
    </w:r>
    <w:r w:rsidR="00F80616">
      <w:rPr>
        <w:b/>
        <w:sz w:val="22"/>
        <w:szCs w:val="22"/>
      </w:rPr>
      <w:t>/72990 91570</w:t>
    </w:r>
  </w:p>
  <w:p w:rsidR="00FF7D55" w:rsidRPr="004017B2" w:rsidRDefault="00FF7D55" w:rsidP="00194C43">
    <w:pPr>
      <w:rPr>
        <w:sz w:val="22"/>
        <w:szCs w:val="22"/>
      </w:rPr>
    </w:pPr>
    <w:r w:rsidRPr="004017B2">
      <w:rPr>
        <w:b/>
        <w:sz w:val="22"/>
        <w:szCs w:val="22"/>
      </w:rPr>
      <w:t>Email: sekarnadhiya@gmail.com</w:t>
    </w:r>
  </w:p>
  <w:p w:rsidR="00FF7D55" w:rsidRPr="00250A35" w:rsidRDefault="00FF7D55" w:rsidP="00250A35">
    <w:pPr>
      <w:pStyle w:val="Name"/>
      <w:ind w:left="0" w:firstLine="446"/>
      <w:rPr>
        <w:rFonts w:ascii="Verdana" w:hAnsi="Verdana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233A2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12E930D6"/>
    <w:multiLevelType w:val="hybridMultilevel"/>
    <w:tmpl w:val="44B8B0A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B426DB8"/>
    <w:multiLevelType w:val="hybridMultilevel"/>
    <w:tmpl w:val="B8D8DE4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DBF66E6"/>
    <w:multiLevelType w:val="hybridMultilevel"/>
    <w:tmpl w:val="A28C5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A09F9"/>
    <w:multiLevelType w:val="hybridMultilevel"/>
    <w:tmpl w:val="A578819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25E450C9"/>
    <w:multiLevelType w:val="hybridMultilevel"/>
    <w:tmpl w:val="071E813C"/>
    <w:lvl w:ilvl="0" w:tplc="40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1DA26D1"/>
    <w:multiLevelType w:val="hybridMultilevel"/>
    <w:tmpl w:val="7E5E5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6121F"/>
    <w:multiLevelType w:val="hybridMultilevel"/>
    <w:tmpl w:val="7D0CAAB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D765B40"/>
    <w:multiLevelType w:val="hybridMultilevel"/>
    <w:tmpl w:val="D9EA77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E17947"/>
    <w:multiLevelType w:val="hybridMultilevel"/>
    <w:tmpl w:val="DC228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948CC"/>
    <w:multiLevelType w:val="hybridMultilevel"/>
    <w:tmpl w:val="01928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D29DF"/>
    <w:multiLevelType w:val="hybridMultilevel"/>
    <w:tmpl w:val="FE1C10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35DF2"/>
    <w:multiLevelType w:val="hybridMultilevel"/>
    <w:tmpl w:val="A600E8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B996F5B"/>
    <w:multiLevelType w:val="hybridMultilevel"/>
    <w:tmpl w:val="9386F43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D0A3AC5"/>
    <w:multiLevelType w:val="hybridMultilevel"/>
    <w:tmpl w:val="2238411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DFE4325"/>
    <w:multiLevelType w:val="hybridMultilevel"/>
    <w:tmpl w:val="55400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16"/>
  </w:num>
  <w:num w:numId="6">
    <w:abstractNumId w:val="2"/>
  </w:num>
  <w:num w:numId="7">
    <w:abstractNumId w:val="15"/>
  </w:num>
  <w:num w:numId="8">
    <w:abstractNumId w:val="9"/>
  </w:num>
  <w:num w:numId="9">
    <w:abstractNumId w:val="17"/>
  </w:num>
  <w:num w:numId="10">
    <w:abstractNumId w:val="5"/>
  </w:num>
  <w:num w:numId="11">
    <w:abstractNumId w:val="11"/>
  </w:num>
  <w:num w:numId="12">
    <w:abstractNumId w:val="1"/>
  </w:num>
  <w:num w:numId="13">
    <w:abstractNumId w:val="14"/>
  </w:num>
  <w:num w:numId="14">
    <w:abstractNumId w:val="12"/>
  </w:num>
  <w:num w:numId="15">
    <w:abstractNumId w:val="13"/>
  </w:num>
  <w:num w:numId="16">
    <w:abstractNumId w:val="6"/>
  </w:num>
  <w:num w:numId="17">
    <w:abstractNumId w:val="7"/>
  </w:num>
  <w:num w:numId="18">
    <w:abstractNumId w:val="4"/>
  </w:num>
  <w:num w:numId="19">
    <w:abstractNumId w:val="8"/>
  </w:num>
  <w:num w:numId="20">
    <w:abstractNumId w:val="8"/>
  </w:num>
  <w:num w:numId="2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47637"/>
    <w:rsid w:val="000006A0"/>
    <w:rsid w:val="00006068"/>
    <w:rsid w:val="00011B8B"/>
    <w:rsid w:val="00017F05"/>
    <w:rsid w:val="00031665"/>
    <w:rsid w:val="00036AB7"/>
    <w:rsid w:val="00041ADA"/>
    <w:rsid w:val="00043965"/>
    <w:rsid w:val="000439CC"/>
    <w:rsid w:val="00052C12"/>
    <w:rsid w:val="00064344"/>
    <w:rsid w:val="000650D9"/>
    <w:rsid w:val="000677CB"/>
    <w:rsid w:val="00070CD0"/>
    <w:rsid w:val="00073D33"/>
    <w:rsid w:val="00080EB3"/>
    <w:rsid w:val="00083A58"/>
    <w:rsid w:val="000A0CB0"/>
    <w:rsid w:val="000A39D6"/>
    <w:rsid w:val="000A428D"/>
    <w:rsid w:val="000A7987"/>
    <w:rsid w:val="000B0161"/>
    <w:rsid w:val="000B1996"/>
    <w:rsid w:val="000B20D4"/>
    <w:rsid w:val="000B242D"/>
    <w:rsid w:val="000B7E96"/>
    <w:rsid w:val="000C5E2D"/>
    <w:rsid w:val="000E1D11"/>
    <w:rsid w:val="000E7C5C"/>
    <w:rsid w:val="000F0FAD"/>
    <w:rsid w:val="00106D1A"/>
    <w:rsid w:val="00113433"/>
    <w:rsid w:val="001158B7"/>
    <w:rsid w:val="00122955"/>
    <w:rsid w:val="001250F7"/>
    <w:rsid w:val="001334BE"/>
    <w:rsid w:val="001367D4"/>
    <w:rsid w:val="00136B4A"/>
    <w:rsid w:val="0014202C"/>
    <w:rsid w:val="00144B3C"/>
    <w:rsid w:val="001508BD"/>
    <w:rsid w:val="00153074"/>
    <w:rsid w:val="00154043"/>
    <w:rsid w:val="0015524C"/>
    <w:rsid w:val="00162814"/>
    <w:rsid w:val="00170ECC"/>
    <w:rsid w:val="001758C9"/>
    <w:rsid w:val="001874C2"/>
    <w:rsid w:val="00194C43"/>
    <w:rsid w:val="001A490F"/>
    <w:rsid w:val="001A4E78"/>
    <w:rsid w:val="001A6CA8"/>
    <w:rsid w:val="001B2D40"/>
    <w:rsid w:val="001B314C"/>
    <w:rsid w:val="001B3507"/>
    <w:rsid w:val="001C3EF5"/>
    <w:rsid w:val="001C5C01"/>
    <w:rsid w:val="001D6B97"/>
    <w:rsid w:val="001E0CF9"/>
    <w:rsid w:val="001F3A11"/>
    <w:rsid w:val="00211086"/>
    <w:rsid w:val="00220960"/>
    <w:rsid w:val="00234B17"/>
    <w:rsid w:val="00241E08"/>
    <w:rsid w:val="0024423A"/>
    <w:rsid w:val="00250A35"/>
    <w:rsid w:val="0025217A"/>
    <w:rsid w:val="0025271C"/>
    <w:rsid w:val="00253B6A"/>
    <w:rsid w:val="002617E3"/>
    <w:rsid w:val="00262836"/>
    <w:rsid w:val="00262E25"/>
    <w:rsid w:val="0027034A"/>
    <w:rsid w:val="00280AEA"/>
    <w:rsid w:val="00284BA8"/>
    <w:rsid w:val="002872F1"/>
    <w:rsid w:val="002900FA"/>
    <w:rsid w:val="00291C90"/>
    <w:rsid w:val="002963E5"/>
    <w:rsid w:val="00296DFF"/>
    <w:rsid w:val="002A6369"/>
    <w:rsid w:val="002A6F71"/>
    <w:rsid w:val="002B6D21"/>
    <w:rsid w:val="002C4F32"/>
    <w:rsid w:val="002D1C27"/>
    <w:rsid w:val="002D34B2"/>
    <w:rsid w:val="002D447F"/>
    <w:rsid w:val="002D4AA7"/>
    <w:rsid w:val="002D6BE3"/>
    <w:rsid w:val="002E0389"/>
    <w:rsid w:val="002E0E5E"/>
    <w:rsid w:val="002E421E"/>
    <w:rsid w:val="002E5CBF"/>
    <w:rsid w:val="002F623B"/>
    <w:rsid w:val="002F7809"/>
    <w:rsid w:val="00306355"/>
    <w:rsid w:val="00311E5E"/>
    <w:rsid w:val="00316B6D"/>
    <w:rsid w:val="00326DEB"/>
    <w:rsid w:val="00327136"/>
    <w:rsid w:val="00327ADD"/>
    <w:rsid w:val="00330C2E"/>
    <w:rsid w:val="003332B2"/>
    <w:rsid w:val="00336B51"/>
    <w:rsid w:val="00341F62"/>
    <w:rsid w:val="0034582A"/>
    <w:rsid w:val="0034650E"/>
    <w:rsid w:val="003614CE"/>
    <w:rsid w:val="003636A2"/>
    <w:rsid w:val="0036762C"/>
    <w:rsid w:val="003705D0"/>
    <w:rsid w:val="003802C2"/>
    <w:rsid w:val="003924F7"/>
    <w:rsid w:val="00397053"/>
    <w:rsid w:val="003A7B49"/>
    <w:rsid w:val="003B152E"/>
    <w:rsid w:val="003B34D4"/>
    <w:rsid w:val="003B47EA"/>
    <w:rsid w:val="003C0BE1"/>
    <w:rsid w:val="003D0FCD"/>
    <w:rsid w:val="003D34B4"/>
    <w:rsid w:val="003E532B"/>
    <w:rsid w:val="00401216"/>
    <w:rsid w:val="004017B2"/>
    <w:rsid w:val="00405B8C"/>
    <w:rsid w:val="00407D6A"/>
    <w:rsid w:val="00410050"/>
    <w:rsid w:val="004124BB"/>
    <w:rsid w:val="004208B6"/>
    <w:rsid w:val="00423F29"/>
    <w:rsid w:val="00424CDE"/>
    <w:rsid w:val="00424ED1"/>
    <w:rsid w:val="00425BE5"/>
    <w:rsid w:val="004272AD"/>
    <w:rsid w:val="004339B7"/>
    <w:rsid w:val="00435B08"/>
    <w:rsid w:val="00436106"/>
    <w:rsid w:val="00440D3E"/>
    <w:rsid w:val="00444399"/>
    <w:rsid w:val="00450E48"/>
    <w:rsid w:val="0045237F"/>
    <w:rsid w:val="00453BF3"/>
    <w:rsid w:val="00465E87"/>
    <w:rsid w:val="00490B34"/>
    <w:rsid w:val="00492DBD"/>
    <w:rsid w:val="004A234E"/>
    <w:rsid w:val="004A430B"/>
    <w:rsid w:val="004B1CEB"/>
    <w:rsid w:val="004C240B"/>
    <w:rsid w:val="004D2577"/>
    <w:rsid w:val="004D57E7"/>
    <w:rsid w:val="004E0CCF"/>
    <w:rsid w:val="004E7F2D"/>
    <w:rsid w:val="004F1287"/>
    <w:rsid w:val="00500ED2"/>
    <w:rsid w:val="00502104"/>
    <w:rsid w:val="00505E6A"/>
    <w:rsid w:val="00507639"/>
    <w:rsid w:val="0051578B"/>
    <w:rsid w:val="00516D3C"/>
    <w:rsid w:val="005217BB"/>
    <w:rsid w:val="005275CA"/>
    <w:rsid w:val="0053059D"/>
    <w:rsid w:val="0053685A"/>
    <w:rsid w:val="00541004"/>
    <w:rsid w:val="00543237"/>
    <w:rsid w:val="00547AA4"/>
    <w:rsid w:val="00547B25"/>
    <w:rsid w:val="00554638"/>
    <w:rsid w:val="00556E9A"/>
    <w:rsid w:val="00561E22"/>
    <w:rsid w:val="00565B4E"/>
    <w:rsid w:val="00567402"/>
    <w:rsid w:val="00575DF1"/>
    <w:rsid w:val="00580287"/>
    <w:rsid w:val="00581DEC"/>
    <w:rsid w:val="00585CE5"/>
    <w:rsid w:val="00593F81"/>
    <w:rsid w:val="0059445F"/>
    <w:rsid w:val="00596DCB"/>
    <w:rsid w:val="005B0992"/>
    <w:rsid w:val="005B37C4"/>
    <w:rsid w:val="005B423F"/>
    <w:rsid w:val="005B686C"/>
    <w:rsid w:val="005C0EC7"/>
    <w:rsid w:val="005C1D88"/>
    <w:rsid w:val="005D3C89"/>
    <w:rsid w:val="005D7BD8"/>
    <w:rsid w:val="005E2C5F"/>
    <w:rsid w:val="005E3946"/>
    <w:rsid w:val="005E3E60"/>
    <w:rsid w:val="005E7A25"/>
    <w:rsid w:val="005F317B"/>
    <w:rsid w:val="00602AEF"/>
    <w:rsid w:val="00604A05"/>
    <w:rsid w:val="00610CA8"/>
    <w:rsid w:val="00615AB7"/>
    <w:rsid w:val="00620779"/>
    <w:rsid w:val="00627B48"/>
    <w:rsid w:val="00630E43"/>
    <w:rsid w:val="00632043"/>
    <w:rsid w:val="0063523E"/>
    <w:rsid w:val="00640AE7"/>
    <w:rsid w:val="00640D6F"/>
    <w:rsid w:val="006432F7"/>
    <w:rsid w:val="00643CF8"/>
    <w:rsid w:val="00645291"/>
    <w:rsid w:val="00645F09"/>
    <w:rsid w:val="00647E4D"/>
    <w:rsid w:val="006519E5"/>
    <w:rsid w:val="006627C1"/>
    <w:rsid w:val="00687461"/>
    <w:rsid w:val="00696A3B"/>
    <w:rsid w:val="00697899"/>
    <w:rsid w:val="006A2D91"/>
    <w:rsid w:val="006A678E"/>
    <w:rsid w:val="006B2BBC"/>
    <w:rsid w:val="006C2CB5"/>
    <w:rsid w:val="006C5728"/>
    <w:rsid w:val="006C5B2E"/>
    <w:rsid w:val="006E01EC"/>
    <w:rsid w:val="006E1D11"/>
    <w:rsid w:val="006E2255"/>
    <w:rsid w:val="006E4EE4"/>
    <w:rsid w:val="006E67E1"/>
    <w:rsid w:val="006F0BAC"/>
    <w:rsid w:val="006F2D35"/>
    <w:rsid w:val="006F2FBE"/>
    <w:rsid w:val="00705698"/>
    <w:rsid w:val="00706883"/>
    <w:rsid w:val="007123A8"/>
    <w:rsid w:val="00714123"/>
    <w:rsid w:val="00726B2E"/>
    <w:rsid w:val="00730AA1"/>
    <w:rsid w:val="00731292"/>
    <w:rsid w:val="0073440B"/>
    <w:rsid w:val="00743F32"/>
    <w:rsid w:val="00750646"/>
    <w:rsid w:val="00753C51"/>
    <w:rsid w:val="00754F24"/>
    <w:rsid w:val="00760E61"/>
    <w:rsid w:val="00765618"/>
    <w:rsid w:val="007667B6"/>
    <w:rsid w:val="007671B5"/>
    <w:rsid w:val="00767DDA"/>
    <w:rsid w:val="007775B4"/>
    <w:rsid w:val="007830A8"/>
    <w:rsid w:val="007A7B62"/>
    <w:rsid w:val="007B19CA"/>
    <w:rsid w:val="007B658A"/>
    <w:rsid w:val="007C261A"/>
    <w:rsid w:val="007C4F16"/>
    <w:rsid w:val="007D42D6"/>
    <w:rsid w:val="007E39A6"/>
    <w:rsid w:val="007F25CB"/>
    <w:rsid w:val="007F5076"/>
    <w:rsid w:val="00801693"/>
    <w:rsid w:val="00802288"/>
    <w:rsid w:val="008036BF"/>
    <w:rsid w:val="00810A93"/>
    <w:rsid w:val="00822B02"/>
    <w:rsid w:val="00843884"/>
    <w:rsid w:val="008512BC"/>
    <w:rsid w:val="008548BE"/>
    <w:rsid w:val="00860805"/>
    <w:rsid w:val="00860F0B"/>
    <w:rsid w:val="00863D7A"/>
    <w:rsid w:val="008644E1"/>
    <w:rsid w:val="008673CE"/>
    <w:rsid w:val="008750D0"/>
    <w:rsid w:val="00880B7C"/>
    <w:rsid w:val="008847C6"/>
    <w:rsid w:val="00886A2C"/>
    <w:rsid w:val="008A4CEB"/>
    <w:rsid w:val="008B28AB"/>
    <w:rsid w:val="008B57B2"/>
    <w:rsid w:val="008D350D"/>
    <w:rsid w:val="008E0836"/>
    <w:rsid w:val="008E458C"/>
    <w:rsid w:val="008F04FE"/>
    <w:rsid w:val="008F11C0"/>
    <w:rsid w:val="008F7F9F"/>
    <w:rsid w:val="009000E3"/>
    <w:rsid w:val="009134E1"/>
    <w:rsid w:val="009147D0"/>
    <w:rsid w:val="00917771"/>
    <w:rsid w:val="009225C8"/>
    <w:rsid w:val="009240C5"/>
    <w:rsid w:val="009247EC"/>
    <w:rsid w:val="00940395"/>
    <w:rsid w:val="00943860"/>
    <w:rsid w:val="00947637"/>
    <w:rsid w:val="00950B0E"/>
    <w:rsid w:val="0095352D"/>
    <w:rsid w:val="00961ED8"/>
    <w:rsid w:val="00964915"/>
    <w:rsid w:val="00965712"/>
    <w:rsid w:val="00973AA7"/>
    <w:rsid w:val="00977CD6"/>
    <w:rsid w:val="00986FD7"/>
    <w:rsid w:val="00987546"/>
    <w:rsid w:val="009902B4"/>
    <w:rsid w:val="009958AB"/>
    <w:rsid w:val="009975A9"/>
    <w:rsid w:val="009977C7"/>
    <w:rsid w:val="009A045B"/>
    <w:rsid w:val="009B2C9F"/>
    <w:rsid w:val="009B5C26"/>
    <w:rsid w:val="009B7697"/>
    <w:rsid w:val="009C3D80"/>
    <w:rsid w:val="009C6D05"/>
    <w:rsid w:val="009D1537"/>
    <w:rsid w:val="009E2C5F"/>
    <w:rsid w:val="009F0A4F"/>
    <w:rsid w:val="00A015FE"/>
    <w:rsid w:val="00A03B53"/>
    <w:rsid w:val="00A101E3"/>
    <w:rsid w:val="00A12A9D"/>
    <w:rsid w:val="00A12E21"/>
    <w:rsid w:val="00A16A74"/>
    <w:rsid w:val="00A22440"/>
    <w:rsid w:val="00A22B4B"/>
    <w:rsid w:val="00A27BBC"/>
    <w:rsid w:val="00A33CC1"/>
    <w:rsid w:val="00A341DA"/>
    <w:rsid w:val="00A4006E"/>
    <w:rsid w:val="00A41324"/>
    <w:rsid w:val="00A475BD"/>
    <w:rsid w:val="00A507E4"/>
    <w:rsid w:val="00A5336F"/>
    <w:rsid w:val="00A54EB2"/>
    <w:rsid w:val="00A55A4E"/>
    <w:rsid w:val="00A568CD"/>
    <w:rsid w:val="00A56921"/>
    <w:rsid w:val="00A60ABC"/>
    <w:rsid w:val="00A614D0"/>
    <w:rsid w:val="00A63623"/>
    <w:rsid w:val="00A70FC0"/>
    <w:rsid w:val="00A72959"/>
    <w:rsid w:val="00A8288F"/>
    <w:rsid w:val="00A86F54"/>
    <w:rsid w:val="00AB0411"/>
    <w:rsid w:val="00AB555D"/>
    <w:rsid w:val="00AC4FF0"/>
    <w:rsid w:val="00AC63A5"/>
    <w:rsid w:val="00AC65C6"/>
    <w:rsid w:val="00AE050E"/>
    <w:rsid w:val="00AE2695"/>
    <w:rsid w:val="00B04885"/>
    <w:rsid w:val="00B07B62"/>
    <w:rsid w:val="00B10B45"/>
    <w:rsid w:val="00B10E71"/>
    <w:rsid w:val="00B156EE"/>
    <w:rsid w:val="00B15895"/>
    <w:rsid w:val="00B159A1"/>
    <w:rsid w:val="00B16BF3"/>
    <w:rsid w:val="00B24E09"/>
    <w:rsid w:val="00B310B6"/>
    <w:rsid w:val="00B334EB"/>
    <w:rsid w:val="00B35575"/>
    <w:rsid w:val="00B452C3"/>
    <w:rsid w:val="00B5134C"/>
    <w:rsid w:val="00B52A1A"/>
    <w:rsid w:val="00B52A28"/>
    <w:rsid w:val="00B64380"/>
    <w:rsid w:val="00B739C9"/>
    <w:rsid w:val="00B74274"/>
    <w:rsid w:val="00B759C4"/>
    <w:rsid w:val="00B82873"/>
    <w:rsid w:val="00B901DE"/>
    <w:rsid w:val="00B926E3"/>
    <w:rsid w:val="00B94F5D"/>
    <w:rsid w:val="00B96992"/>
    <w:rsid w:val="00BA67CA"/>
    <w:rsid w:val="00BC290E"/>
    <w:rsid w:val="00BC469E"/>
    <w:rsid w:val="00BC71B6"/>
    <w:rsid w:val="00BE2671"/>
    <w:rsid w:val="00BE7131"/>
    <w:rsid w:val="00C01DC5"/>
    <w:rsid w:val="00C02AF5"/>
    <w:rsid w:val="00C02C6E"/>
    <w:rsid w:val="00C352E1"/>
    <w:rsid w:val="00C41A68"/>
    <w:rsid w:val="00C429BE"/>
    <w:rsid w:val="00C50F5A"/>
    <w:rsid w:val="00C515D4"/>
    <w:rsid w:val="00C572E4"/>
    <w:rsid w:val="00C6171B"/>
    <w:rsid w:val="00C652E9"/>
    <w:rsid w:val="00C65E6A"/>
    <w:rsid w:val="00C666C2"/>
    <w:rsid w:val="00C75A1F"/>
    <w:rsid w:val="00C80D60"/>
    <w:rsid w:val="00C83076"/>
    <w:rsid w:val="00C8500C"/>
    <w:rsid w:val="00C863F9"/>
    <w:rsid w:val="00C864E8"/>
    <w:rsid w:val="00C864F6"/>
    <w:rsid w:val="00C877A4"/>
    <w:rsid w:val="00C9093C"/>
    <w:rsid w:val="00C90F21"/>
    <w:rsid w:val="00C92D2B"/>
    <w:rsid w:val="00C93E20"/>
    <w:rsid w:val="00C96CA5"/>
    <w:rsid w:val="00CA36DB"/>
    <w:rsid w:val="00CA3CE0"/>
    <w:rsid w:val="00CA48AB"/>
    <w:rsid w:val="00CB4172"/>
    <w:rsid w:val="00CC0CB5"/>
    <w:rsid w:val="00CC225B"/>
    <w:rsid w:val="00CC2782"/>
    <w:rsid w:val="00CC6241"/>
    <w:rsid w:val="00CC62BE"/>
    <w:rsid w:val="00CD245A"/>
    <w:rsid w:val="00CD251A"/>
    <w:rsid w:val="00CE2DE6"/>
    <w:rsid w:val="00CE5695"/>
    <w:rsid w:val="00CE6B2F"/>
    <w:rsid w:val="00CF08AB"/>
    <w:rsid w:val="00CF2C91"/>
    <w:rsid w:val="00CF548A"/>
    <w:rsid w:val="00CF5EBA"/>
    <w:rsid w:val="00D035EA"/>
    <w:rsid w:val="00D042E4"/>
    <w:rsid w:val="00D156CE"/>
    <w:rsid w:val="00D16B7C"/>
    <w:rsid w:val="00D2261A"/>
    <w:rsid w:val="00D22A45"/>
    <w:rsid w:val="00D2615E"/>
    <w:rsid w:val="00D27D80"/>
    <w:rsid w:val="00D357A5"/>
    <w:rsid w:val="00D47AB5"/>
    <w:rsid w:val="00D47BF0"/>
    <w:rsid w:val="00D61E8D"/>
    <w:rsid w:val="00D6302D"/>
    <w:rsid w:val="00D63E3B"/>
    <w:rsid w:val="00D63FFE"/>
    <w:rsid w:val="00D707F6"/>
    <w:rsid w:val="00D70CE5"/>
    <w:rsid w:val="00D71C3B"/>
    <w:rsid w:val="00D73E53"/>
    <w:rsid w:val="00D75A03"/>
    <w:rsid w:val="00D805E4"/>
    <w:rsid w:val="00D81D5D"/>
    <w:rsid w:val="00D82C43"/>
    <w:rsid w:val="00D85686"/>
    <w:rsid w:val="00D90EDA"/>
    <w:rsid w:val="00D9473D"/>
    <w:rsid w:val="00DA188A"/>
    <w:rsid w:val="00DA7FA1"/>
    <w:rsid w:val="00DB27FE"/>
    <w:rsid w:val="00DC01FB"/>
    <w:rsid w:val="00DD02BB"/>
    <w:rsid w:val="00DD1326"/>
    <w:rsid w:val="00DD22C6"/>
    <w:rsid w:val="00DD6149"/>
    <w:rsid w:val="00DD7C30"/>
    <w:rsid w:val="00DE43B6"/>
    <w:rsid w:val="00DF43B0"/>
    <w:rsid w:val="00DF495C"/>
    <w:rsid w:val="00E00C61"/>
    <w:rsid w:val="00E209B6"/>
    <w:rsid w:val="00E26E06"/>
    <w:rsid w:val="00E3504E"/>
    <w:rsid w:val="00E36161"/>
    <w:rsid w:val="00E379A0"/>
    <w:rsid w:val="00E54B0C"/>
    <w:rsid w:val="00E561A3"/>
    <w:rsid w:val="00E563E7"/>
    <w:rsid w:val="00E623FF"/>
    <w:rsid w:val="00E635EF"/>
    <w:rsid w:val="00E652D4"/>
    <w:rsid w:val="00E723A2"/>
    <w:rsid w:val="00E80A81"/>
    <w:rsid w:val="00E8484A"/>
    <w:rsid w:val="00E85AA3"/>
    <w:rsid w:val="00E96386"/>
    <w:rsid w:val="00EA0193"/>
    <w:rsid w:val="00EB2B86"/>
    <w:rsid w:val="00EB4198"/>
    <w:rsid w:val="00EB5943"/>
    <w:rsid w:val="00EB6070"/>
    <w:rsid w:val="00EC4DC7"/>
    <w:rsid w:val="00EC7560"/>
    <w:rsid w:val="00ED6996"/>
    <w:rsid w:val="00ED7DDD"/>
    <w:rsid w:val="00ED7EE4"/>
    <w:rsid w:val="00EE0900"/>
    <w:rsid w:val="00EF0AF4"/>
    <w:rsid w:val="00EF23FE"/>
    <w:rsid w:val="00EF2EA4"/>
    <w:rsid w:val="00F02B28"/>
    <w:rsid w:val="00F07890"/>
    <w:rsid w:val="00F10E31"/>
    <w:rsid w:val="00F13DFC"/>
    <w:rsid w:val="00F14E15"/>
    <w:rsid w:val="00F1669B"/>
    <w:rsid w:val="00F16C9E"/>
    <w:rsid w:val="00F17CEB"/>
    <w:rsid w:val="00F21012"/>
    <w:rsid w:val="00F32261"/>
    <w:rsid w:val="00F34C9D"/>
    <w:rsid w:val="00F3690E"/>
    <w:rsid w:val="00F40A13"/>
    <w:rsid w:val="00F5039A"/>
    <w:rsid w:val="00F5142B"/>
    <w:rsid w:val="00F609D3"/>
    <w:rsid w:val="00F620F8"/>
    <w:rsid w:val="00F6464E"/>
    <w:rsid w:val="00F710FA"/>
    <w:rsid w:val="00F76384"/>
    <w:rsid w:val="00F80616"/>
    <w:rsid w:val="00F87F61"/>
    <w:rsid w:val="00F94C1A"/>
    <w:rsid w:val="00F96A2E"/>
    <w:rsid w:val="00FA12CE"/>
    <w:rsid w:val="00FA1FC6"/>
    <w:rsid w:val="00FA51BD"/>
    <w:rsid w:val="00FC3BC7"/>
    <w:rsid w:val="00FC4CA0"/>
    <w:rsid w:val="00FD39A7"/>
    <w:rsid w:val="00FD61B3"/>
    <w:rsid w:val="00FD61C7"/>
    <w:rsid w:val="00FF0012"/>
    <w:rsid w:val="00FF4C85"/>
    <w:rsid w:val="00FF7310"/>
    <w:rsid w:val="00FF7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link w:val="Heading2Char"/>
    <w:uiPriority w:val="99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87F61"/>
    <w:pPr>
      <w:keepNext/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7F61"/>
    <w:pPr>
      <w:keepNext/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837FD"/>
    <w:rPr>
      <w:rFonts w:ascii="Cambria" w:eastAsia="Times New Roman" w:hAnsi="Cambria" w:cs="Lath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Experience Headings Char"/>
    <w:link w:val="Heading2"/>
    <w:uiPriority w:val="9"/>
    <w:semiHidden/>
    <w:rsid w:val="009837FD"/>
    <w:rPr>
      <w:rFonts w:ascii="Cambria" w:eastAsia="Times New Roman" w:hAnsi="Cambria" w:cs="Lath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9837FD"/>
    <w:rPr>
      <w:rFonts w:ascii="Cambria" w:eastAsia="Times New Roman" w:hAnsi="Cambria" w:cs="Lath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8F11C0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9837FD"/>
    <w:rPr>
      <w:rFonts w:ascii="Calibri" w:eastAsia="Times New Roman" w:hAnsi="Calibri" w:cs="Latha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9837FD"/>
    <w:rPr>
      <w:rFonts w:ascii="Calibri" w:eastAsia="Times New Roman" w:hAnsi="Calibri" w:cs="Latha"/>
      <w:b/>
      <w:bCs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9837FD"/>
    <w:rPr>
      <w:rFonts w:ascii="Calibri" w:eastAsia="Times New Roman" w:hAnsi="Calibri" w:cs="Latha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9837FD"/>
    <w:rPr>
      <w:rFonts w:ascii="Calibri" w:eastAsia="Times New Roman" w:hAnsi="Calibri" w:cs="Latha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9837FD"/>
    <w:rPr>
      <w:rFonts w:ascii="Cambria" w:eastAsia="Times New Roman" w:hAnsi="Cambria" w:cs="Latha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rsid w:val="00F87F61"/>
    <w:rPr>
      <w:sz w:val="22"/>
    </w:rPr>
  </w:style>
  <w:style w:type="character" w:customStyle="1" w:styleId="BodyTextChar">
    <w:name w:val="Body Text Char"/>
    <w:link w:val="BodyText"/>
    <w:uiPriority w:val="99"/>
    <w:semiHidden/>
    <w:rsid w:val="009837FD"/>
    <w:rPr>
      <w:rFonts w:ascii="Garamond" w:hAnsi="Garamond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F87F61"/>
    <w:pPr>
      <w:spacing w:after="60"/>
      <w:jc w:val="both"/>
    </w:pPr>
    <w:rPr>
      <w:sz w:val="22"/>
    </w:rPr>
  </w:style>
  <w:style w:type="character" w:customStyle="1" w:styleId="BodyText2Char">
    <w:name w:val="Body Text 2 Char"/>
    <w:link w:val="BodyText2"/>
    <w:uiPriority w:val="99"/>
    <w:semiHidden/>
    <w:rsid w:val="009837FD"/>
    <w:rPr>
      <w:rFonts w:ascii="Garamond" w:hAnsi="Garamond"/>
      <w:sz w:val="20"/>
      <w:szCs w:val="20"/>
      <w:lang w:val="en-US" w:eastAsia="en-US"/>
    </w:rPr>
  </w:style>
  <w:style w:type="character" w:styleId="Hyperlink">
    <w:name w:val="Hyperlink"/>
    <w:uiPriority w:val="99"/>
    <w:rsid w:val="00B15895"/>
    <w:rPr>
      <w:rFonts w:cs="Times New Roman"/>
      <w:color w:val="333399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F87F61"/>
    <w:pPr>
      <w:ind w:left="2160" w:hanging="21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rsid w:val="009837FD"/>
    <w:rPr>
      <w:rFonts w:ascii="Garamond" w:hAnsi="Garamond"/>
      <w:sz w:val="20"/>
      <w:szCs w:val="20"/>
      <w:lang w:val="en-US" w:eastAsia="en-US"/>
    </w:rPr>
  </w:style>
  <w:style w:type="paragraph" w:styleId="NormalWeb">
    <w:name w:val="Normal (Web)"/>
    <w:basedOn w:val="Normal"/>
    <w:link w:val="NormalWebChar"/>
    <w:uiPriority w:val="99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uiPriority w:val="99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0569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99"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uiPriority w:val="99"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99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link w:val="NormalWeb"/>
    <w:uiPriority w:val="99"/>
    <w:semiHidden/>
    <w:locked/>
    <w:rsid w:val="00B156EE"/>
    <w:rPr>
      <w:rFonts w:cs="Times New Roman"/>
      <w:sz w:val="24"/>
      <w:szCs w:val="24"/>
    </w:rPr>
  </w:style>
  <w:style w:type="character" w:customStyle="1" w:styleId="Style1Char">
    <w:name w:val="Style1 Char"/>
    <w:link w:val="Style1"/>
    <w:uiPriority w:val="99"/>
    <w:locked/>
    <w:rsid w:val="00B156EE"/>
    <w:rPr>
      <w:rFonts w:ascii="Garamond" w:hAnsi="Garamond" w:cs="Times New Roman"/>
      <w:caps/>
      <w:sz w:val="24"/>
      <w:szCs w:val="24"/>
    </w:rPr>
  </w:style>
  <w:style w:type="paragraph" w:customStyle="1" w:styleId="Name">
    <w:name w:val="Name"/>
    <w:basedOn w:val="Normal"/>
    <w:link w:val="NameChar"/>
    <w:uiPriority w:val="99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link w:val="ListParagraph"/>
    <w:uiPriority w:val="99"/>
    <w:locked/>
    <w:rsid w:val="004F1287"/>
    <w:rPr>
      <w:rFonts w:ascii="Garamond" w:hAnsi="Garamond" w:cs="Times New Roman"/>
      <w:color w:val="000000"/>
      <w:sz w:val="24"/>
      <w:szCs w:val="24"/>
      <w:lang w:val="en-US" w:eastAsia="en-US" w:bidi="ar-SA"/>
    </w:rPr>
  </w:style>
  <w:style w:type="character" w:customStyle="1" w:styleId="NameChar">
    <w:name w:val="Name Char"/>
    <w:link w:val="Name"/>
    <w:uiPriority w:val="99"/>
    <w:locked/>
    <w:rsid w:val="00E96386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uiPriority w:val="99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paragraph" w:styleId="Header">
    <w:name w:val="header"/>
    <w:basedOn w:val="Normal"/>
    <w:link w:val="HeaderChar"/>
    <w:uiPriority w:val="99"/>
    <w:rsid w:val="007B19C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9837FD"/>
    <w:rPr>
      <w:rFonts w:ascii="Garamond" w:hAnsi="Garamond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B555D"/>
    <w:pPr>
      <w:jc w:val="center"/>
    </w:pPr>
  </w:style>
  <w:style w:type="character" w:customStyle="1" w:styleId="FooterChar">
    <w:name w:val="Footer Char"/>
    <w:link w:val="Footer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character" w:customStyle="1" w:styleId="ProfileCharChar">
    <w:name w:val="Profile Char Char"/>
    <w:link w:val="Profile"/>
    <w:uiPriority w:val="99"/>
    <w:locked/>
    <w:rsid w:val="00AB555D"/>
    <w:rPr>
      <w:rFonts w:ascii="Garamond" w:hAnsi="Garamond" w:cs="Times New Roman"/>
      <w:lang w:val="en-US" w:eastAsia="en-US" w:bidi="ar-SA"/>
    </w:rPr>
  </w:style>
  <w:style w:type="table" w:styleId="TableGrid">
    <w:name w:val="Table Grid"/>
    <w:basedOn w:val="TableNormal"/>
    <w:uiPriority w:val="99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rsid w:val="007B19CA"/>
    <w:rPr>
      <w:rFonts w:cs="Times New Roman"/>
    </w:rPr>
  </w:style>
  <w:style w:type="paragraph" w:customStyle="1" w:styleId="ContactInfo">
    <w:name w:val="Contact Info"/>
    <w:basedOn w:val="Normal"/>
    <w:uiPriority w:val="99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uiPriority w:val="99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uiPriority w:val="99"/>
    <w:rsid w:val="004F1287"/>
    <w:rPr>
      <w:sz w:val="14"/>
      <w:szCs w:val="14"/>
    </w:rPr>
  </w:style>
  <w:style w:type="paragraph" w:customStyle="1" w:styleId="SubmitResume">
    <w:name w:val="Submit Resume"/>
    <w:basedOn w:val="Normal"/>
    <w:uiPriority w:val="99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uiPriority w:val="99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uiPriority w:val="99"/>
    <w:rsid w:val="00FC3BC7"/>
  </w:style>
  <w:style w:type="paragraph" w:styleId="BalloonText">
    <w:name w:val="Balloon Text"/>
    <w:basedOn w:val="Normal"/>
    <w:link w:val="BalloonTextChar"/>
    <w:uiPriority w:val="99"/>
    <w:semiHidden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650D9"/>
    <w:rPr>
      <w:rFonts w:ascii="Tahoma" w:hAnsi="Tahoma" w:cs="Tahoma"/>
      <w:sz w:val="16"/>
      <w:szCs w:val="16"/>
    </w:rPr>
  </w:style>
  <w:style w:type="paragraph" w:customStyle="1" w:styleId="Normalariel">
    <w:name w:val="Normal+ariel"/>
    <w:basedOn w:val="Normal"/>
    <w:link w:val="NormalarielChar"/>
    <w:uiPriority w:val="99"/>
    <w:rsid w:val="00765618"/>
    <w:pPr>
      <w:tabs>
        <w:tab w:val="center" w:pos="4950"/>
      </w:tabs>
    </w:pPr>
    <w:rPr>
      <w:rFonts w:ascii="Verdana" w:hAnsi="Verdana"/>
      <w:b/>
      <w:szCs w:val="17"/>
    </w:rPr>
  </w:style>
  <w:style w:type="character" w:customStyle="1" w:styleId="NormalarielChar">
    <w:name w:val="Normal+ariel Char"/>
    <w:link w:val="Normalariel"/>
    <w:uiPriority w:val="99"/>
    <w:locked/>
    <w:rsid w:val="00765618"/>
    <w:rPr>
      <w:rFonts w:ascii="Verdana" w:hAnsi="Verdana" w:cs="Times New Roman"/>
      <w:b/>
      <w:sz w:val="17"/>
      <w:szCs w:val="17"/>
    </w:rPr>
  </w:style>
  <w:style w:type="numbering" w:customStyle="1" w:styleId="BulletedList">
    <w:name w:val="Bulleted List"/>
    <w:rsid w:val="009837FD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Bulleted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3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ject\Application%20Data\Microsoft\Templates\Functional%20resume%20with%20page%20bord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with page border</Template>
  <TotalTime>48</TotalTime>
  <Pages>2</Pages>
  <Words>387</Words>
  <Characters>2208</Characters>
  <Application>Microsoft Office Word</Application>
  <DocSecurity>0</DocSecurity>
  <Lines>18</Lines>
  <Paragraphs>5</Paragraphs>
  <ScaleCrop>false</ScaleCrop>
  <Company>Hewlett-Packard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with Border</dc:title>
  <dc:subject/>
  <dc:creator>project</dc:creator>
  <cp:keywords/>
  <dc:description/>
  <cp:lastModifiedBy>elcot</cp:lastModifiedBy>
  <cp:revision>24</cp:revision>
  <cp:lastPrinted>2016-02-05T15:07:00Z</cp:lastPrinted>
  <dcterms:created xsi:type="dcterms:W3CDTF">2014-10-12T15:42:00Z</dcterms:created>
  <dcterms:modified xsi:type="dcterms:W3CDTF">2016-02-09T06:33:00Z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TC103625701033</vt:lpwstr>
  </property>
</Properties>
</file>