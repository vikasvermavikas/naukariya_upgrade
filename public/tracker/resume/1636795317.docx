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71" w:rsidRDefault="0028274B" w:rsidP="00DD4595">
      <w:pPr>
        <w:spacing w:after="0" w:line="240" w:lineRule="auto"/>
        <w:rPr>
          <w:b/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1F1EE8">
        <w:rPr>
          <w:b/>
          <w:sz w:val="40"/>
          <w:szCs w:val="40"/>
        </w:rPr>
        <w:t xml:space="preserve">             </w:t>
      </w:r>
    </w:p>
    <w:p w:rsidR="001F1EE8" w:rsidRPr="004A6B71" w:rsidRDefault="001F1EE8" w:rsidP="00DD4595">
      <w:pPr>
        <w:spacing w:after="0" w:line="240" w:lineRule="auto"/>
        <w:jc w:val="center"/>
        <w:rPr>
          <w:rFonts w:ascii="Brush Script MT" w:hAnsi="Brush Script MT"/>
          <w:b/>
          <w:sz w:val="36"/>
          <w:szCs w:val="36"/>
          <w:u w:val="single"/>
        </w:rPr>
      </w:pPr>
      <w:r w:rsidRPr="004A6B71">
        <w:rPr>
          <w:rFonts w:ascii="Brush Script MT" w:hAnsi="Brush Script MT"/>
          <w:b/>
          <w:sz w:val="36"/>
          <w:szCs w:val="36"/>
          <w:u w:val="single"/>
        </w:rPr>
        <w:t>RESUME</w:t>
      </w:r>
    </w:p>
    <w:p w:rsidR="00D85E3C" w:rsidRDefault="004A6B71" w:rsidP="00DD4595">
      <w:pPr>
        <w:spacing w:after="0" w:line="240" w:lineRule="auto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  <w:noProof/>
          <w:sz w:val="40"/>
          <w:szCs w:val="40"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4922520</wp:posOffset>
            </wp:positionH>
            <wp:positionV relativeFrom="paragraph">
              <wp:posOffset>-770890</wp:posOffset>
            </wp:positionV>
            <wp:extent cx="1333500" cy="1600200"/>
            <wp:effectExtent l="19050" t="0" r="0" b="0"/>
            <wp:wrapNone/>
            <wp:docPr id="4" name="Picture 1" descr="G:\ \Anupam new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Anupam new phot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1EE8">
        <w:rPr>
          <w:b/>
          <w:sz w:val="40"/>
          <w:szCs w:val="40"/>
        </w:rPr>
        <w:t>ANUPAM KUMAR AMAR</w:t>
      </w:r>
      <w:r w:rsidR="00D85E3C">
        <w:rPr>
          <w:b/>
          <w:sz w:val="40"/>
          <w:szCs w:val="40"/>
        </w:rPr>
        <w:t xml:space="preserve">                    </w:t>
      </w:r>
    </w:p>
    <w:p w:rsidR="0028274B" w:rsidRDefault="0028274B" w:rsidP="00DD459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285FFE">
        <w:rPr>
          <w:sz w:val="26"/>
          <w:szCs w:val="26"/>
        </w:rPr>
        <w:t xml:space="preserve">E-mail: </w:t>
      </w:r>
      <w:hyperlink r:id="rId8" w:history="1">
        <w:r w:rsidR="001F1EE8" w:rsidRPr="00120A87">
          <w:rPr>
            <w:rStyle w:val="Hyperlink"/>
          </w:rPr>
          <w:t>anupamamar02</w:t>
        </w:r>
        <w:r w:rsidR="001F1EE8" w:rsidRPr="00120A87">
          <w:rPr>
            <w:rStyle w:val="Hyperlink"/>
            <w:sz w:val="26"/>
            <w:szCs w:val="26"/>
          </w:rPr>
          <w:t>@yahoo.in</w:t>
        </w:r>
      </w:hyperlink>
    </w:p>
    <w:p w:rsidR="001F1EE8" w:rsidRPr="00285FFE" w:rsidRDefault="0028274B" w:rsidP="00DD4595">
      <w:pPr>
        <w:tabs>
          <w:tab w:val="left" w:pos="87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="001F1EE8">
        <w:rPr>
          <w:sz w:val="26"/>
          <w:szCs w:val="26"/>
        </w:rPr>
        <w:t xml:space="preserve">anupamamarait2009@Gmail.com  </w:t>
      </w:r>
      <w:r w:rsidR="001F1EE8" w:rsidRPr="00285FFE">
        <w:rPr>
          <w:sz w:val="26"/>
          <w:szCs w:val="26"/>
        </w:rPr>
        <w:t xml:space="preserve"> </w:t>
      </w:r>
    </w:p>
    <w:p w:rsidR="005E5DCF" w:rsidRDefault="005E5DCF" w:rsidP="00DD4595">
      <w:pPr>
        <w:tabs>
          <w:tab w:val="left" w:pos="87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mob:</w:t>
      </w:r>
      <w:r w:rsidR="00E71E26">
        <w:rPr>
          <w:sz w:val="32"/>
          <w:szCs w:val="32"/>
        </w:rPr>
        <w:t xml:space="preserve"> </w:t>
      </w:r>
      <w:r w:rsidR="00277937">
        <w:rPr>
          <w:sz w:val="32"/>
          <w:szCs w:val="32"/>
        </w:rPr>
        <w:t xml:space="preserve">  </w:t>
      </w:r>
      <w:r w:rsidR="0027614E">
        <w:rPr>
          <w:sz w:val="32"/>
          <w:szCs w:val="32"/>
        </w:rPr>
        <w:t>7643069275</w:t>
      </w:r>
    </w:p>
    <w:p w:rsidR="0028274B" w:rsidRPr="0010157A" w:rsidRDefault="0028274B" w:rsidP="00DD4595">
      <w:pPr>
        <w:tabs>
          <w:tab w:val="left" w:pos="87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29182C" w:rsidRPr="0029182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.4pt;margin-top:9.2pt;width:480.35pt;height:.75pt;z-index:251658240;mso-position-horizontal-relative:text;mso-position-vertical-relative:text" o:connectortype="straight"/>
        </w:pict>
      </w:r>
      <w:r w:rsidRPr="00B136C4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                                                                 </w:t>
      </w:r>
    </w:p>
    <w:p w:rsidR="0028274B" w:rsidRPr="00B136C4" w:rsidRDefault="0028274B" w:rsidP="00DD4595">
      <w:pPr>
        <w:pStyle w:val="ListParagraph"/>
        <w:numPr>
          <w:ilvl w:val="0"/>
          <w:numId w:val="12"/>
        </w:numPr>
        <w:spacing w:after="0" w:line="240" w:lineRule="auto"/>
        <w:rPr>
          <w:rFonts w:ascii="Bell MT" w:hAnsi="Bell MT"/>
          <w:b/>
          <w:sz w:val="28"/>
          <w:szCs w:val="28"/>
          <w:u w:val="single"/>
        </w:rPr>
      </w:pPr>
      <w:r w:rsidRPr="00B136C4">
        <w:rPr>
          <w:rFonts w:ascii="Bell MT" w:hAnsi="Bell MT"/>
          <w:b/>
          <w:sz w:val="28"/>
          <w:szCs w:val="28"/>
          <w:u w:val="single"/>
        </w:rPr>
        <w:t>CAREER OBJECTIVE</w:t>
      </w:r>
    </w:p>
    <w:p w:rsidR="00DD4595" w:rsidRDefault="0028274B" w:rsidP="00DD4595">
      <w:pPr>
        <w:spacing w:after="0" w:line="240" w:lineRule="auto"/>
        <w:rPr>
          <w:sz w:val="24"/>
          <w:szCs w:val="24"/>
        </w:rPr>
      </w:pPr>
      <w:r w:rsidRPr="00B05D70">
        <w:rPr>
          <w:sz w:val="24"/>
          <w:szCs w:val="24"/>
        </w:rPr>
        <w:t xml:space="preserve">To frame a carrier that allows me to be compatible in any competitive environment and also boosts up my capacities, capabilities, knowledge and energy to their positive full and a drive for self improvement with sincerity, dedication, and smart work.             </w:t>
      </w:r>
    </w:p>
    <w:p w:rsidR="0028274B" w:rsidRPr="00B136C4" w:rsidRDefault="0028274B" w:rsidP="00DD4595">
      <w:pPr>
        <w:spacing w:after="0" w:line="240" w:lineRule="auto"/>
        <w:rPr>
          <w:sz w:val="24"/>
          <w:szCs w:val="24"/>
        </w:rPr>
      </w:pPr>
      <w:r>
        <w:t xml:space="preserve">            </w:t>
      </w:r>
    </w:p>
    <w:p w:rsidR="0028274B" w:rsidRDefault="0028274B" w:rsidP="00DD4595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/>
          <w:b/>
          <w:sz w:val="28"/>
          <w:szCs w:val="28"/>
          <w:u w:val="single"/>
        </w:rPr>
      </w:pPr>
      <w:r w:rsidRPr="00B05D70">
        <w:rPr>
          <w:rFonts w:ascii="Bell MT" w:hAnsi="Bell MT"/>
          <w:b/>
          <w:sz w:val="28"/>
          <w:szCs w:val="28"/>
          <w:u w:val="single"/>
        </w:rPr>
        <w:t>EDUCATIONAL QUALIFI</w:t>
      </w:r>
      <w:r>
        <w:rPr>
          <w:rFonts w:ascii="Bell MT" w:hAnsi="Bell MT"/>
          <w:b/>
          <w:sz w:val="28"/>
          <w:szCs w:val="28"/>
          <w:u w:val="single"/>
        </w:rPr>
        <w:t>CATION</w:t>
      </w:r>
    </w:p>
    <w:p w:rsidR="0028274B" w:rsidRDefault="0028274B" w:rsidP="00DD4595">
      <w:pPr>
        <w:spacing w:after="0" w:line="240" w:lineRule="auto"/>
        <w:ind w:left="360"/>
        <w:rPr>
          <w:sz w:val="24"/>
          <w:szCs w:val="24"/>
          <w:lang w:eastAsia="en-IN"/>
        </w:rPr>
      </w:pPr>
      <w:r w:rsidRPr="00934BC0">
        <w:rPr>
          <w:rFonts w:ascii="Symbol" w:hAnsi="Symbol"/>
          <w:b/>
          <w:sz w:val="24"/>
          <w:szCs w:val="24"/>
          <w:lang w:eastAsia="en-IN"/>
        </w:rPr>
        <w:t></w:t>
      </w:r>
      <w:r w:rsidRPr="00934BC0">
        <w:rPr>
          <w:rFonts w:ascii="Symbol" w:hAnsi="Symbol"/>
          <w:b/>
          <w:sz w:val="24"/>
          <w:szCs w:val="24"/>
          <w:lang w:eastAsia="en-IN"/>
        </w:rPr>
        <w:t></w:t>
      </w:r>
      <w:r w:rsidRPr="00934BC0">
        <w:rPr>
          <w:rFonts w:ascii="Times New Roman" w:hAnsi="Times New Roman"/>
          <w:b/>
          <w:sz w:val="24"/>
          <w:szCs w:val="24"/>
          <w:lang w:eastAsia="en-IN"/>
        </w:rPr>
        <w:t> Graduation</w:t>
      </w:r>
      <w:r w:rsidRPr="00915547">
        <w:rPr>
          <w:b/>
          <w:bCs/>
          <w:i/>
          <w:iCs/>
          <w:sz w:val="24"/>
          <w:szCs w:val="24"/>
          <w:lang w:eastAsia="en-IN"/>
        </w:rPr>
        <w:t>:</w:t>
      </w:r>
      <w:r w:rsidR="001F1EE8">
        <w:rPr>
          <w:sz w:val="24"/>
          <w:szCs w:val="24"/>
          <w:lang w:eastAsia="en-IN"/>
        </w:rPr>
        <w:t>   B.tech</w:t>
      </w:r>
      <w:r>
        <w:rPr>
          <w:sz w:val="24"/>
          <w:szCs w:val="24"/>
          <w:lang w:eastAsia="en-IN"/>
        </w:rPr>
        <w:t>Engineering</w:t>
      </w:r>
      <w:r w:rsidRPr="00915547">
        <w:rPr>
          <w:sz w:val="24"/>
          <w:szCs w:val="24"/>
          <w:lang w:eastAsia="en-IN"/>
        </w:rPr>
        <w:t xml:space="preserve"> from </w:t>
      </w:r>
      <w:r w:rsidR="001F1EE8" w:rsidRPr="0038517A">
        <w:rPr>
          <w:b/>
          <w:sz w:val="24"/>
          <w:szCs w:val="24"/>
          <w:lang w:eastAsia="en-IN"/>
        </w:rPr>
        <w:t>R.T.C</w:t>
      </w:r>
      <w:r>
        <w:rPr>
          <w:sz w:val="24"/>
          <w:szCs w:val="24"/>
          <w:lang w:eastAsia="en-IN"/>
        </w:rPr>
        <w:t xml:space="preserve"> </w:t>
      </w:r>
      <w:smartTag w:uri="urn:schemas-microsoft-com:office:smarttags" w:element="PlaceType">
        <w:r>
          <w:rPr>
            <w:sz w:val="24"/>
            <w:szCs w:val="24"/>
            <w:lang w:eastAsia="en-IN"/>
          </w:rPr>
          <w:t>institute</w:t>
        </w:r>
      </w:smartTag>
      <w:r>
        <w:rPr>
          <w:sz w:val="24"/>
          <w:szCs w:val="24"/>
          <w:lang w:eastAsia="en-IN"/>
        </w:rPr>
        <w:t xml:space="preserve"> of </w:t>
      </w:r>
      <w:smartTag w:uri="urn:schemas-microsoft-com:office:smarttags" w:element="PlaceName">
        <w:r>
          <w:rPr>
            <w:sz w:val="24"/>
            <w:szCs w:val="24"/>
            <w:lang w:eastAsia="en-IN"/>
          </w:rPr>
          <w:t>Technology</w:t>
        </w:r>
      </w:smartTag>
      <w:r w:rsidR="001F1EE8">
        <w:rPr>
          <w:sz w:val="24"/>
          <w:szCs w:val="24"/>
          <w:lang w:eastAsia="en-IN"/>
        </w:rPr>
        <w:t>, Ormanghi</w:t>
      </w:r>
      <w:r w:rsidR="002E0101">
        <w:rPr>
          <w:sz w:val="24"/>
          <w:szCs w:val="24"/>
          <w:lang w:eastAsia="en-IN"/>
        </w:rPr>
        <w:t>, Ranchi</w:t>
      </w:r>
      <w:r w:rsidR="001F1EE8">
        <w:rPr>
          <w:sz w:val="24"/>
          <w:szCs w:val="24"/>
          <w:lang w:eastAsia="en-IN"/>
        </w:rPr>
        <w:t xml:space="preserve"> in 2013</w:t>
      </w:r>
      <w:r>
        <w:rPr>
          <w:sz w:val="24"/>
          <w:szCs w:val="24"/>
          <w:lang w:eastAsia="en-IN"/>
        </w:rPr>
        <w:t xml:space="preserve">. </w:t>
      </w:r>
      <w:r w:rsidR="002E0101">
        <w:rPr>
          <w:sz w:val="24"/>
          <w:szCs w:val="24"/>
          <w:lang w:eastAsia="en-IN"/>
        </w:rPr>
        <w:t xml:space="preserve">        </w:t>
      </w:r>
      <w:r w:rsidR="005950D3">
        <w:rPr>
          <w:sz w:val="24"/>
          <w:szCs w:val="24"/>
          <w:lang w:eastAsia="en-IN"/>
        </w:rPr>
        <w:t>With 62.75</w:t>
      </w:r>
      <w:r>
        <w:rPr>
          <w:sz w:val="24"/>
          <w:szCs w:val="24"/>
          <w:lang w:eastAsia="en-IN"/>
        </w:rPr>
        <w:t>%</w:t>
      </w:r>
      <w:r w:rsidRPr="00915547">
        <w:rPr>
          <w:sz w:val="24"/>
          <w:szCs w:val="24"/>
          <w:lang w:eastAsia="en-IN"/>
        </w:rPr>
        <w:t xml:space="preserve">    </w:t>
      </w:r>
      <w:r>
        <w:rPr>
          <w:sz w:val="24"/>
          <w:szCs w:val="24"/>
          <w:lang w:eastAsia="en-IN"/>
        </w:rPr>
        <w:t>Branch- Computer Science Engineering</w:t>
      </w:r>
      <w:r w:rsidRPr="00915547">
        <w:rPr>
          <w:sz w:val="24"/>
          <w:szCs w:val="24"/>
          <w:lang w:eastAsia="en-IN"/>
        </w:rPr>
        <w:t xml:space="preserve">    </w:t>
      </w:r>
      <w:r>
        <w:rPr>
          <w:sz w:val="24"/>
          <w:szCs w:val="24"/>
          <w:lang w:eastAsia="en-IN"/>
        </w:rPr>
        <w:t xml:space="preserve">    </w:t>
      </w:r>
      <w:r w:rsidRPr="00915547">
        <w:rPr>
          <w:sz w:val="24"/>
          <w:szCs w:val="24"/>
          <w:lang w:eastAsia="en-IN"/>
        </w:rPr>
        <w:t xml:space="preserve"> </w:t>
      </w:r>
    </w:p>
    <w:p w:rsidR="00142244" w:rsidRPr="00915547" w:rsidRDefault="00142244" w:rsidP="00DD4595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en-IN"/>
        </w:rPr>
      </w:pPr>
    </w:p>
    <w:p w:rsidR="0028274B" w:rsidRPr="00915547" w:rsidRDefault="0028274B" w:rsidP="00DD4595">
      <w:pPr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 w:rsidRPr="00915547">
        <w:rPr>
          <w:rFonts w:ascii="Symbol" w:hAnsi="Symbol"/>
          <w:sz w:val="24"/>
          <w:szCs w:val="24"/>
          <w:lang w:eastAsia="en-IN"/>
        </w:rPr>
        <w:t></w:t>
      </w:r>
      <w:r w:rsidRPr="00915547">
        <w:rPr>
          <w:rFonts w:ascii="Symbol" w:hAnsi="Symbol"/>
          <w:sz w:val="24"/>
          <w:szCs w:val="24"/>
          <w:lang w:eastAsia="en-IN"/>
        </w:rPr>
        <w:t></w:t>
      </w:r>
      <w:r w:rsidRPr="00915547">
        <w:rPr>
          <w:rFonts w:ascii="Times New Roman" w:hAnsi="Times New Roman"/>
          <w:sz w:val="24"/>
          <w:szCs w:val="24"/>
          <w:lang w:eastAsia="en-IN"/>
        </w:rPr>
        <w:t> </w:t>
      </w:r>
      <w:r w:rsidRPr="005C1A19">
        <w:rPr>
          <w:rFonts w:ascii="Times New Roman" w:hAnsi="Times New Roman"/>
          <w:b/>
          <w:sz w:val="24"/>
          <w:szCs w:val="24"/>
          <w:lang w:eastAsia="en-IN"/>
        </w:rPr>
        <w:t>Intermediate</w:t>
      </w:r>
      <w:r w:rsidRPr="005C1A19">
        <w:rPr>
          <w:b/>
          <w:bCs/>
          <w:i/>
          <w:iCs/>
          <w:sz w:val="24"/>
          <w:szCs w:val="24"/>
          <w:lang w:eastAsia="en-IN"/>
        </w:rPr>
        <w:t>:</w:t>
      </w:r>
      <w:r>
        <w:rPr>
          <w:sz w:val="24"/>
          <w:szCs w:val="24"/>
          <w:lang w:eastAsia="en-IN"/>
        </w:rPr>
        <w:t xml:space="preserve">   Science </w:t>
      </w:r>
      <w:r w:rsidR="001F1EE8">
        <w:rPr>
          <w:sz w:val="24"/>
          <w:szCs w:val="24"/>
          <w:lang w:eastAsia="en-IN"/>
        </w:rPr>
        <w:t>Sandhya Mahavidyla (Sahibganj</w:t>
      </w:r>
      <w:r w:rsidRPr="00915547">
        <w:rPr>
          <w:sz w:val="24"/>
          <w:szCs w:val="24"/>
          <w:lang w:eastAsia="en-IN"/>
        </w:rPr>
        <w:t>)</w:t>
      </w:r>
      <w:r w:rsidR="001F1EE8">
        <w:rPr>
          <w:sz w:val="24"/>
          <w:szCs w:val="24"/>
          <w:lang w:eastAsia="en-IN"/>
        </w:rPr>
        <w:t xml:space="preserve"> Jharkhand in 2009 with 50</w:t>
      </w:r>
      <w:r w:rsidRPr="00915547">
        <w:rPr>
          <w:sz w:val="24"/>
          <w:szCs w:val="24"/>
          <w:lang w:eastAsia="en-IN"/>
        </w:rPr>
        <w:t>%.</w:t>
      </w:r>
    </w:p>
    <w:p w:rsidR="0028274B" w:rsidRPr="00C60357" w:rsidRDefault="0028274B" w:rsidP="00DD4595">
      <w:pPr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>
        <w:rPr>
          <w:rFonts w:ascii="Symbol" w:hAnsi="Symbol"/>
          <w:sz w:val="24"/>
          <w:szCs w:val="24"/>
          <w:lang w:eastAsia="en-IN"/>
        </w:rPr>
        <w:t></w:t>
      </w:r>
      <w:r w:rsidRPr="00915547">
        <w:rPr>
          <w:rFonts w:ascii="Symbol" w:hAnsi="Symbol"/>
          <w:sz w:val="24"/>
          <w:szCs w:val="24"/>
          <w:lang w:eastAsia="en-IN"/>
        </w:rPr>
        <w:t></w:t>
      </w:r>
      <w:r w:rsidRPr="00915547">
        <w:rPr>
          <w:rFonts w:ascii="Symbol" w:hAnsi="Symbol"/>
          <w:sz w:val="24"/>
          <w:szCs w:val="24"/>
          <w:lang w:eastAsia="en-IN"/>
        </w:rPr>
        <w:t></w:t>
      </w:r>
      <w:r>
        <w:rPr>
          <w:rFonts w:ascii="Times New Roman" w:hAnsi="Times New Roman"/>
          <w:sz w:val="24"/>
          <w:szCs w:val="24"/>
          <w:lang w:eastAsia="en-IN"/>
        </w:rPr>
        <w:t> </w:t>
      </w:r>
      <w:r w:rsidRPr="005C1A19">
        <w:rPr>
          <w:rFonts w:ascii="Times New Roman" w:hAnsi="Times New Roman"/>
          <w:b/>
          <w:sz w:val="24"/>
          <w:szCs w:val="24"/>
          <w:lang w:eastAsia="en-IN"/>
        </w:rPr>
        <w:t>High</w:t>
      </w:r>
      <w:r w:rsidRPr="005C1A19">
        <w:rPr>
          <w:b/>
          <w:bCs/>
          <w:i/>
          <w:iCs/>
          <w:sz w:val="24"/>
          <w:szCs w:val="24"/>
          <w:lang w:eastAsia="en-IN"/>
        </w:rPr>
        <w:t xml:space="preserve"> School</w:t>
      </w:r>
      <w:r w:rsidRPr="001C2D93">
        <w:rPr>
          <w:bCs/>
          <w:i/>
          <w:iCs/>
          <w:sz w:val="24"/>
          <w:szCs w:val="24"/>
          <w:lang w:eastAsia="en-IN"/>
        </w:rPr>
        <w:t>:</w:t>
      </w:r>
      <w:r w:rsidR="001F1EE8">
        <w:rPr>
          <w:sz w:val="24"/>
          <w:szCs w:val="24"/>
          <w:lang w:eastAsia="en-IN"/>
        </w:rPr>
        <w:t>     From B.P</w:t>
      </w:r>
      <w:r>
        <w:rPr>
          <w:sz w:val="24"/>
          <w:szCs w:val="24"/>
          <w:lang w:eastAsia="en-IN"/>
        </w:rPr>
        <w:t xml:space="preserve"> High S</w:t>
      </w:r>
      <w:r w:rsidR="001F1EE8">
        <w:rPr>
          <w:sz w:val="24"/>
          <w:szCs w:val="24"/>
          <w:lang w:eastAsia="en-IN"/>
        </w:rPr>
        <w:t>chool (Baghya</w:t>
      </w:r>
      <w:r w:rsidRPr="00915547">
        <w:rPr>
          <w:sz w:val="24"/>
          <w:szCs w:val="24"/>
          <w:lang w:eastAsia="en-IN"/>
        </w:rPr>
        <w:t>)</w:t>
      </w:r>
      <w:r>
        <w:rPr>
          <w:sz w:val="24"/>
          <w:szCs w:val="24"/>
          <w:lang w:eastAsia="en-IN"/>
        </w:rPr>
        <w:t xml:space="preserve"> Jharkhand</w:t>
      </w:r>
      <w:r w:rsidRPr="00915547">
        <w:rPr>
          <w:sz w:val="24"/>
          <w:szCs w:val="24"/>
          <w:lang w:eastAsia="en-IN"/>
        </w:rPr>
        <w:t xml:space="preserve"> </w:t>
      </w:r>
      <w:r w:rsidR="001F1EE8">
        <w:rPr>
          <w:sz w:val="24"/>
          <w:szCs w:val="24"/>
          <w:lang w:eastAsia="en-IN"/>
        </w:rPr>
        <w:t>in 2007 with 50</w:t>
      </w:r>
      <w:r>
        <w:rPr>
          <w:sz w:val="24"/>
          <w:szCs w:val="24"/>
          <w:lang w:eastAsia="en-IN"/>
        </w:rPr>
        <w:t>%</w:t>
      </w:r>
    </w:p>
    <w:p w:rsidR="0028274B" w:rsidRPr="00B136C4" w:rsidRDefault="0028274B" w:rsidP="00DD4595">
      <w:pPr>
        <w:spacing w:after="0" w:line="240" w:lineRule="auto"/>
        <w:rPr>
          <w:rFonts w:ascii="Bell MT" w:hAnsi="Bell MT"/>
          <w:b/>
          <w:sz w:val="28"/>
          <w:szCs w:val="28"/>
        </w:rPr>
      </w:pPr>
    </w:p>
    <w:p w:rsidR="0028274B" w:rsidRPr="004A719C" w:rsidRDefault="0028274B" w:rsidP="00DD4595">
      <w:pPr>
        <w:pStyle w:val="ListParagraph"/>
        <w:numPr>
          <w:ilvl w:val="0"/>
          <w:numId w:val="11"/>
        </w:numPr>
        <w:spacing w:after="0" w:line="240" w:lineRule="auto"/>
        <w:rPr>
          <w:rFonts w:ascii="Bell MT" w:hAnsi="Bell MT"/>
          <w:b/>
          <w:sz w:val="28"/>
          <w:szCs w:val="28"/>
        </w:rPr>
      </w:pPr>
      <w:r w:rsidRPr="00B05D70">
        <w:rPr>
          <w:rFonts w:ascii="Bell MT" w:hAnsi="Bell MT"/>
          <w:b/>
          <w:sz w:val="28"/>
          <w:szCs w:val="28"/>
          <w:u w:val="single"/>
        </w:rPr>
        <w:t>TECHNICAL SKILLS</w:t>
      </w:r>
    </w:p>
    <w:p w:rsidR="004A719C" w:rsidRPr="004A719C" w:rsidRDefault="004A719C" w:rsidP="00DD4595">
      <w:pPr>
        <w:pStyle w:val="ListParagraph"/>
        <w:spacing w:after="0" w:line="240" w:lineRule="auto"/>
        <w:rPr>
          <w:rFonts w:ascii="Bell MT" w:hAnsi="Bell MT"/>
          <w:b/>
          <w:sz w:val="28"/>
          <w:szCs w:val="28"/>
        </w:rPr>
      </w:pPr>
    </w:p>
    <w:p w:rsidR="0028274B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C1A19">
        <w:rPr>
          <w:b/>
          <w:sz w:val="24"/>
          <w:szCs w:val="24"/>
        </w:rPr>
        <w:t>LANGUAGE</w:t>
      </w:r>
      <w:r w:rsidRPr="00B05D70">
        <w:rPr>
          <w:sz w:val="24"/>
          <w:szCs w:val="24"/>
        </w:rPr>
        <w:t>S:    C</w:t>
      </w:r>
      <w:r>
        <w:rPr>
          <w:sz w:val="24"/>
          <w:szCs w:val="24"/>
        </w:rPr>
        <w:t xml:space="preserve"> </w:t>
      </w:r>
      <w:r w:rsidRPr="00B05D70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B05D70">
        <w:rPr>
          <w:sz w:val="24"/>
          <w:szCs w:val="24"/>
        </w:rPr>
        <w:t>C++</w:t>
      </w:r>
      <w:r w:rsidR="00DF34A7">
        <w:rPr>
          <w:sz w:val="24"/>
          <w:szCs w:val="24"/>
        </w:rPr>
        <w:t xml:space="preserve"> / </w:t>
      </w:r>
      <w:r w:rsidR="004A719C">
        <w:rPr>
          <w:sz w:val="24"/>
          <w:szCs w:val="24"/>
        </w:rPr>
        <w:t xml:space="preserve"> Java</w:t>
      </w:r>
      <w:r w:rsidR="00DF34A7">
        <w:rPr>
          <w:sz w:val="24"/>
          <w:szCs w:val="24"/>
        </w:rPr>
        <w:t xml:space="preserve"> </w:t>
      </w:r>
    </w:p>
    <w:p w:rsidR="0028274B" w:rsidRPr="00B05D70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C1A19">
        <w:rPr>
          <w:b/>
          <w:sz w:val="24"/>
          <w:szCs w:val="24"/>
        </w:rPr>
        <w:t xml:space="preserve">Packages  </w:t>
      </w:r>
      <w:r>
        <w:rPr>
          <w:sz w:val="24"/>
          <w:szCs w:val="24"/>
        </w:rPr>
        <w:t xml:space="preserve">    : Ms-Offices</w:t>
      </w:r>
    </w:p>
    <w:p w:rsidR="0028274B" w:rsidRPr="00486924" w:rsidRDefault="0028274B" w:rsidP="00DD4595">
      <w:pPr>
        <w:pStyle w:val="ListParagraph"/>
        <w:spacing w:after="0" w:line="240" w:lineRule="auto"/>
      </w:pPr>
    </w:p>
    <w:p w:rsidR="0028274B" w:rsidRPr="00486924" w:rsidRDefault="0028274B" w:rsidP="00DD4595">
      <w:pPr>
        <w:pStyle w:val="ListParagraph"/>
        <w:spacing w:after="0" w:line="240" w:lineRule="auto"/>
      </w:pPr>
    </w:p>
    <w:p w:rsidR="0028274B" w:rsidRPr="00433CA8" w:rsidRDefault="0028274B" w:rsidP="00DD4595">
      <w:pPr>
        <w:pStyle w:val="ListParagraph"/>
        <w:numPr>
          <w:ilvl w:val="0"/>
          <w:numId w:val="3"/>
        </w:numPr>
        <w:spacing w:after="0" w:line="240" w:lineRule="auto"/>
        <w:rPr>
          <w:rFonts w:ascii="Bell MT" w:hAnsi="Bell MT"/>
          <w:b/>
          <w:sz w:val="28"/>
          <w:szCs w:val="28"/>
        </w:rPr>
      </w:pPr>
      <w:r w:rsidRPr="00B05D70">
        <w:rPr>
          <w:rFonts w:ascii="Bell MT" w:hAnsi="Bell MT"/>
          <w:b/>
          <w:sz w:val="28"/>
          <w:szCs w:val="28"/>
          <w:u w:val="single"/>
        </w:rPr>
        <w:t>ACADEMIC SEMINAR AND PROJECTS</w:t>
      </w:r>
    </w:p>
    <w:p w:rsidR="0028274B" w:rsidRPr="00CF5715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05D70">
        <w:rPr>
          <w:b/>
          <w:sz w:val="24"/>
          <w:szCs w:val="24"/>
        </w:rPr>
        <w:t>Projects (mini)</w:t>
      </w:r>
      <w:r>
        <w:rPr>
          <w:b/>
          <w:sz w:val="24"/>
          <w:szCs w:val="24"/>
        </w:rPr>
        <w:t xml:space="preserve"> :</w:t>
      </w:r>
      <w:r w:rsidR="001F1EE8">
        <w:rPr>
          <w:sz w:val="24"/>
          <w:szCs w:val="24"/>
        </w:rPr>
        <w:t xml:space="preserve">  java (student Management)</w:t>
      </w:r>
    </w:p>
    <w:p w:rsidR="0028274B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05D70">
        <w:rPr>
          <w:b/>
          <w:sz w:val="24"/>
          <w:szCs w:val="24"/>
        </w:rPr>
        <w:t xml:space="preserve">Project (major):  </w:t>
      </w:r>
      <w:r w:rsidR="001F1EE8">
        <w:rPr>
          <w:sz w:val="24"/>
          <w:szCs w:val="24"/>
        </w:rPr>
        <w:t>Institute</w:t>
      </w:r>
      <w:r>
        <w:rPr>
          <w:sz w:val="24"/>
          <w:szCs w:val="24"/>
        </w:rPr>
        <w:t xml:space="preserve"> Management system as bas</w:t>
      </w:r>
      <w:r w:rsidR="00433CA8">
        <w:rPr>
          <w:sz w:val="24"/>
          <w:szCs w:val="24"/>
        </w:rPr>
        <w:t>e of Asp.Net and SQL Server 2008</w:t>
      </w:r>
      <w:r>
        <w:rPr>
          <w:sz w:val="24"/>
          <w:szCs w:val="24"/>
        </w:rPr>
        <w:t>.</w:t>
      </w:r>
    </w:p>
    <w:p w:rsidR="0028274B" w:rsidRDefault="0028274B" w:rsidP="00DD4595">
      <w:pPr>
        <w:pStyle w:val="ListParagraph"/>
        <w:spacing w:after="0" w:line="240" w:lineRule="auto"/>
        <w:rPr>
          <w:sz w:val="24"/>
          <w:szCs w:val="24"/>
        </w:rPr>
      </w:pPr>
    </w:p>
    <w:p w:rsidR="004A6B71" w:rsidRPr="00990132" w:rsidRDefault="004A6B71" w:rsidP="00DD4595">
      <w:pPr>
        <w:pStyle w:val="ListParagraph"/>
        <w:spacing w:after="0" w:line="240" w:lineRule="auto"/>
        <w:rPr>
          <w:rFonts w:ascii="Bell MT" w:hAnsi="Bell MT"/>
          <w:b/>
          <w:sz w:val="28"/>
          <w:szCs w:val="28"/>
        </w:rPr>
      </w:pPr>
    </w:p>
    <w:p w:rsidR="0028274B" w:rsidRPr="00B05D70" w:rsidRDefault="0028274B" w:rsidP="00DD4595">
      <w:pPr>
        <w:pStyle w:val="ListParagraph"/>
        <w:numPr>
          <w:ilvl w:val="0"/>
          <w:numId w:val="4"/>
        </w:numPr>
        <w:spacing w:after="0" w:line="240" w:lineRule="auto"/>
        <w:rPr>
          <w:rFonts w:ascii="Bell MT" w:hAnsi="Bell MT"/>
          <w:b/>
          <w:sz w:val="28"/>
          <w:szCs w:val="28"/>
        </w:rPr>
      </w:pPr>
      <w:r w:rsidRPr="00B05D70">
        <w:rPr>
          <w:rFonts w:ascii="Bell MT" w:hAnsi="Bell MT"/>
          <w:sz w:val="28"/>
          <w:szCs w:val="28"/>
        </w:rPr>
        <w:t xml:space="preserve"> </w:t>
      </w:r>
      <w:r w:rsidRPr="00B05D70">
        <w:rPr>
          <w:rFonts w:ascii="Bell MT" w:hAnsi="Bell MT"/>
          <w:b/>
          <w:sz w:val="28"/>
          <w:szCs w:val="28"/>
          <w:u w:val="single"/>
        </w:rPr>
        <w:t>INDUSTRIAL TRAINING</w:t>
      </w:r>
      <w:r>
        <w:rPr>
          <w:rFonts w:ascii="Bell MT" w:hAnsi="Bell MT"/>
          <w:b/>
          <w:sz w:val="28"/>
          <w:szCs w:val="28"/>
          <w:u w:val="single"/>
        </w:rPr>
        <w:t xml:space="preserve"> AND EXPERIANCE</w:t>
      </w:r>
    </w:p>
    <w:p w:rsidR="0028274B" w:rsidRPr="00486924" w:rsidRDefault="0028274B" w:rsidP="00DD4595">
      <w:pPr>
        <w:pStyle w:val="ListParagraph"/>
        <w:spacing w:after="0" w:line="240" w:lineRule="auto"/>
      </w:pPr>
    </w:p>
    <w:p w:rsidR="0028274B" w:rsidRPr="00586F1B" w:rsidRDefault="0028274B" w:rsidP="00586F1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month training at</w:t>
      </w:r>
      <w:r w:rsidRPr="0038517A">
        <w:rPr>
          <w:b/>
          <w:sz w:val="24"/>
          <w:szCs w:val="24"/>
        </w:rPr>
        <w:t xml:space="preserve"> </w:t>
      </w:r>
      <w:r w:rsidR="001F1EE8" w:rsidRPr="0038517A">
        <w:rPr>
          <w:b/>
          <w:sz w:val="24"/>
          <w:szCs w:val="24"/>
        </w:rPr>
        <w:t>I.B.M</w:t>
      </w:r>
      <w:r w:rsidR="00965F11">
        <w:rPr>
          <w:sz w:val="24"/>
          <w:szCs w:val="24"/>
        </w:rPr>
        <w:t xml:space="preserve"> Kolkat</w:t>
      </w:r>
      <w:r w:rsidR="00586F1B">
        <w:rPr>
          <w:sz w:val="24"/>
          <w:szCs w:val="24"/>
        </w:rPr>
        <w:t>a</w:t>
      </w:r>
    </w:p>
    <w:p w:rsidR="0028274B" w:rsidRPr="00586F1B" w:rsidRDefault="0028274B" w:rsidP="00586F1B">
      <w:pPr>
        <w:tabs>
          <w:tab w:val="left" w:pos="2850"/>
        </w:tabs>
        <w:spacing w:after="0" w:line="240" w:lineRule="auto"/>
        <w:rPr>
          <w:b/>
        </w:rPr>
      </w:pPr>
    </w:p>
    <w:p w:rsidR="0028274B" w:rsidRPr="00433CA8" w:rsidRDefault="0028274B" w:rsidP="00DD4595">
      <w:pPr>
        <w:pStyle w:val="ListParagraph"/>
        <w:numPr>
          <w:ilvl w:val="0"/>
          <w:numId w:val="7"/>
        </w:numPr>
        <w:spacing w:after="0" w:line="240" w:lineRule="auto"/>
        <w:rPr>
          <w:rFonts w:ascii="Bell MT" w:hAnsi="Bell MT"/>
          <w:b/>
          <w:sz w:val="28"/>
          <w:szCs w:val="28"/>
          <w:u w:val="single"/>
        </w:rPr>
      </w:pPr>
      <w:r w:rsidRPr="00B05D70">
        <w:rPr>
          <w:rFonts w:ascii="Bell MT" w:hAnsi="Bell MT"/>
          <w:b/>
          <w:sz w:val="28"/>
          <w:szCs w:val="28"/>
          <w:u w:val="single"/>
        </w:rPr>
        <w:t>SKILLS /INTEREST</w:t>
      </w:r>
      <w:r>
        <w:rPr>
          <w:rFonts w:ascii="Bell MT" w:hAnsi="Bell MT"/>
          <w:b/>
          <w:sz w:val="28"/>
          <w:szCs w:val="28"/>
          <w:u w:val="single"/>
        </w:rPr>
        <w:t xml:space="preserve">        </w:t>
      </w:r>
    </w:p>
    <w:p w:rsidR="0028274B" w:rsidRPr="00B05D70" w:rsidRDefault="00586F1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Interest</w:t>
      </w:r>
      <w:r w:rsidR="0028274B" w:rsidRPr="00B05D70">
        <w:rPr>
          <w:sz w:val="24"/>
          <w:szCs w:val="24"/>
        </w:rPr>
        <w:t xml:space="preserve"> Computer gaming etc.</w:t>
      </w:r>
    </w:p>
    <w:p w:rsidR="0028274B" w:rsidRPr="00B05D70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05D70">
        <w:rPr>
          <w:sz w:val="24"/>
          <w:szCs w:val="24"/>
        </w:rPr>
        <w:t>Good computer skills:  Ad</w:t>
      </w:r>
      <w:r w:rsidR="004450FB">
        <w:rPr>
          <w:sz w:val="24"/>
          <w:szCs w:val="24"/>
        </w:rPr>
        <w:t>obe Photoshop,</w:t>
      </w:r>
      <w:r>
        <w:rPr>
          <w:sz w:val="24"/>
          <w:szCs w:val="24"/>
        </w:rPr>
        <w:t xml:space="preserve"> power point, Microsoft excel.</w:t>
      </w:r>
    </w:p>
    <w:p w:rsidR="0028274B" w:rsidRDefault="0028274B" w:rsidP="00DD4595">
      <w:pPr>
        <w:pStyle w:val="ListParagraph"/>
        <w:spacing w:after="0" w:line="240" w:lineRule="auto"/>
      </w:pPr>
    </w:p>
    <w:p w:rsidR="00B4422E" w:rsidRDefault="00B4422E" w:rsidP="00DD4595">
      <w:pPr>
        <w:pStyle w:val="ListParagraph"/>
        <w:spacing w:after="0" w:line="240" w:lineRule="auto"/>
      </w:pPr>
    </w:p>
    <w:p w:rsidR="0028274B" w:rsidRPr="00B05D70" w:rsidRDefault="0028274B" w:rsidP="00DD4595">
      <w:pPr>
        <w:pStyle w:val="ListParagraph"/>
        <w:numPr>
          <w:ilvl w:val="0"/>
          <w:numId w:val="8"/>
        </w:numPr>
        <w:spacing w:after="0" w:line="240" w:lineRule="auto"/>
        <w:rPr>
          <w:rFonts w:ascii="Bell MT" w:hAnsi="Bell MT"/>
          <w:b/>
          <w:sz w:val="28"/>
          <w:szCs w:val="28"/>
        </w:rPr>
      </w:pPr>
      <w:r w:rsidRPr="00B05D70">
        <w:rPr>
          <w:rFonts w:ascii="Bell MT" w:hAnsi="Bell MT"/>
          <w:b/>
          <w:sz w:val="28"/>
          <w:szCs w:val="28"/>
          <w:u w:val="single"/>
        </w:rPr>
        <w:t>STRENGTH</w:t>
      </w:r>
    </w:p>
    <w:p w:rsidR="0028274B" w:rsidRPr="00A024A3" w:rsidRDefault="0028274B" w:rsidP="00A024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sz w:val="24"/>
          <w:szCs w:val="24"/>
        </w:rPr>
        <w:t>Can take quick decisions.</w:t>
      </w:r>
    </w:p>
    <w:p w:rsidR="0028274B" w:rsidRPr="00285FFE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sz w:val="24"/>
          <w:szCs w:val="24"/>
        </w:rPr>
        <w:t xml:space="preserve">My skill is my performance on my work. </w:t>
      </w:r>
    </w:p>
    <w:p w:rsidR="0028274B" w:rsidRPr="00DD4595" w:rsidRDefault="0028274B" w:rsidP="00DD4595">
      <w:pPr>
        <w:spacing w:after="0" w:line="240" w:lineRule="auto"/>
        <w:rPr>
          <w:rFonts w:ascii="Bell MT" w:hAnsi="Bell MT"/>
          <w:b/>
          <w:sz w:val="28"/>
          <w:szCs w:val="28"/>
        </w:rPr>
      </w:pPr>
    </w:p>
    <w:p w:rsidR="0028274B" w:rsidRPr="00934BC0" w:rsidRDefault="0028274B" w:rsidP="00DD4595">
      <w:pPr>
        <w:pStyle w:val="ListParagraph"/>
        <w:spacing w:after="0" w:line="240" w:lineRule="auto"/>
        <w:rPr>
          <w:rFonts w:ascii="Bell MT" w:hAnsi="Bell MT"/>
          <w:b/>
          <w:sz w:val="28"/>
          <w:szCs w:val="28"/>
        </w:rPr>
      </w:pPr>
    </w:p>
    <w:p w:rsidR="0028274B" w:rsidRPr="00F52626" w:rsidRDefault="0028274B" w:rsidP="00DD4595">
      <w:pPr>
        <w:pStyle w:val="ListParagraph"/>
        <w:numPr>
          <w:ilvl w:val="0"/>
          <w:numId w:val="8"/>
        </w:numPr>
        <w:spacing w:after="0" w:line="240" w:lineRule="auto"/>
        <w:rPr>
          <w:rFonts w:ascii="Bell MT" w:hAnsi="Bell MT"/>
          <w:b/>
          <w:sz w:val="28"/>
          <w:szCs w:val="28"/>
        </w:rPr>
      </w:pPr>
      <w:r w:rsidRPr="00F52626">
        <w:rPr>
          <w:rFonts w:ascii="Bell MT" w:hAnsi="Bell MT"/>
          <w:b/>
          <w:sz w:val="28"/>
          <w:szCs w:val="28"/>
          <w:u w:val="single"/>
        </w:rPr>
        <w:t>PERSONAL DETAILS</w:t>
      </w:r>
      <w:r w:rsidRPr="00F52626">
        <w:rPr>
          <w:rFonts w:ascii="Bell MT" w:hAnsi="Bell MT"/>
          <w:b/>
          <w:sz w:val="28"/>
          <w:szCs w:val="28"/>
        </w:rPr>
        <w:t>:</w:t>
      </w:r>
    </w:p>
    <w:p w:rsidR="0028274B" w:rsidRPr="00A45A73" w:rsidRDefault="0028274B" w:rsidP="00DD4595">
      <w:pPr>
        <w:pStyle w:val="ListParagraph"/>
        <w:spacing w:after="0" w:line="240" w:lineRule="auto"/>
        <w:rPr>
          <w:b/>
        </w:rPr>
      </w:pPr>
    </w:p>
    <w:p w:rsidR="0028274B" w:rsidRPr="00285FFE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Father’s name</w:t>
      </w:r>
      <w:r w:rsidRPr="00285FFE">
        <w:rPr>
          <w:sz w:val="24"/>
          <w:szCs w:val="24"/>
        </w:rPr>
        <w:t xml:space="preserve">:         </w:t>
      </w:r>
      <w:r>
        <w:rPr>
          <w:sz w:val="24"/>
          <w:szCs w:val="24"/>
        </w:rPr>
        <w:t xml:space="preserve">     </w:t>
      </w:r>
      <w:r w:rsidR="00965F11">
        <w:rPr>
          <w:sz w:val="24"/>
          <w:szCs w:val="24"/>
        </w:rPr>
        <w:t>Ram Lakhan Ram</w:t>
      </w:r>
    </w:p>
    <w:p w:rsidR="0028274B" w:rsidRPr="00285FFE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Occupation</w:t>
      </w:r>
      <w:r w:rsidRPr="00285FFE">
        <w:rPr>
          <w:sz w:val="24"/>
          <w:szCs w:val="24"/>
        </w:rPr>
        <w:t xml:space="preserve">:               </w:t>
      </w:r>
      <w:r>
        <w:rPr>
          <w:sz w:val="24"/>
          <w:szCs w:val="24"/>
        </w:rPr>
        <w:t xml:space="preserve">    </w:t>
      </w:r>
      <w:r w:rsidR="00965F11">
        <w:rPr>
          <w:sz w:val="24"/>
          <w:szCs w:val="24"/>
        </w:rPr>
        <w:t>Service</w:t>
      </w:r>
    </w:p>
    <w:p w:rsidR="0028274B" w:rsidRPr="00285FFE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Mother’s name</w:t>
      </w:r>
      <w:r w:rsidRPr="00285FFE">
        <w:rPr>
          <w:sz w:val="24"/>
          <w:szCs w:val="24"/>
        </w:rPr>
        <w:t xml:space="preserve">:        </w:t>
      </w:r>
      <w:r w:rsidR="00965F11">
        <w:rPr>
          <w:sz w:val="24"/>
          <w:szCs w:val="24"/>
        </w:rPr>
        <w:t xml:space="preserve">    Rita</w:t>
      </w:r>
      <w:r>
        <w:rPr>
          <w:sz w:val="24"/>
          <w:szCs w:val="24"/>
        </w:rPr>
        <w:t xml:space="preserve"> Devi</w:t>
      </w:r>
    </w:p>
    <w:p w:rsidR="0028274B" w:rsidRPr="00285FFE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Occupation</w:t>
      </w:r>
      <w:r w:rsidRPr="00285FFE">
        <w:rPr>
          <w:sz w:val="24"/>
          <w:szCs w:val="24"/>
        </w:rPr>
        <w:t xml:space="preserve">:               </w:t>
      </w:r>
      <w:r>
        <w:rPr>
          <w:sz w:val="24"/>
          <w:szCs w:val="24"/>
        </w:rPr>
        <w:t xml:space="preserve">    House wife</w:t>
      </w:r>
    </w:p>
    <w:p w:rsidR="0028274B" w:rsidRPr="00285FFE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D.O.B:</w:t>
      </w:r>
      <w:r w:rsidRPr="00285FFE">
        <w:rPr>
          <w:sz w:val="24"/>
          <w:szCs w:val="24"/>
        </w:rPr>
        <w:t xml:space="preserve">                          </w:t>
      </w:r>
      <w:r w:rsidR="00965F11">
        <w:rPr>
          <w:sz w:val="24"/>
          <w:szCs w:val="24"/>
        </w:rPr>
        <w:t xml:space="preserve">   07/11/1992</w:t>
      </w:r>
    </w:p>
    <w:p w:rsidR="0028274B" w:rsidRPr="00285FFE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Nationality</w:t>
      </w:r>
      <w:r w:rsidRPr="00285FFE">
        <w:rPr>
          <w:sz w:val="24"/>
          <w:szCs w:val="24"/>
        </w:rPr>
        <w:t xml:space="preserve">:               </w:t>
      </w:r>
      <w:r>
        <w:rPr>
          <w:sz w:val="24"/>
          <w:szCs w:val="24"/>
        </w:rPr>
        <w:t xml:space="preserve">     </w:t>
      </w:r>
      <w:r w:rsidRPr="00285FFE">
        <w:rPr>
          <w:sz w:val="24"/>
          <w:szCs w:val="24"/>
        </w:rPr>
        <w:t>Indian</w:t>
      </w:r>
    </w:p>
    <w:p w:rsidR="0028274B" w:rsidRPr="00990132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Sex</w:t>
      </w:r>
      <w:r w:rsidRPr="00285FFE">
        <w:rPr>
          <w:sz w:val="24"/>
          <w:szCs w:val="24"/>
        </w:rPr>
        <w:t xml:space="preserve">:                               </w:t>
      </w:r>
      <w:r>
        <w:rPr>
          <w:sz w:val="24"/>
          <w:szCs w:val="24"/>
        </w:rPr>
        <w:t xml:space="preserve">   </w:t>
      </w:r>
      <w:r w:rsidRPr="00285FFE">
        <w:rPr>
          <w:sz w:val="24"/>
          <w:szCs w:val="24"/>
        </w:rPr>
        <w:t>male</w:t>
      </w:r>
    </w:p>
    <w:p w:rsidR="0028274B" w:rsidRPr="00352BF1" w:rsidRDefault="0028274B" w:rsidP="00DD4595">
      <w:pPr>
        <w:spacing w:after="0" w:line="240" w:lineRule="auto"/>
        <w:rPr>
          <w:sz w:val="24"/>
          <w:szCs w:val="24"/>
        </w:rPr>
      </w:pPr>
    </w:p>
    <w:p w:rsidR="0028274B" w:rsidRDefault="0028274B" w:rsidP="00DD4595">
      <w:pPr>
        <w:pStyle w:val="ListParagraph"/>
        <w:numPr>
          <w:ilvl w:val="0"/>
          <w:numId w:val="10"/>
        </w:numPr>
        <w:spacing w:after="0" w:line="240" w:lineRule="auto"/>
        <w:rPr>
          <w:b/>
          <w:sz w:val="32"/>
          <w:szCs w:val="32"/>
        </w:rPr>
      </w:pPr>
      <w:r w:rsidRPr="004C259E">
        <w:rPr>
          <w:b/>
          <w:sz w:val="32"/>
          <w:szCs w:val="32"/>
        </w:rPr>
        <w:t>Ready to relocate Reference on request</w:t>
      </w:r>
    </w:p>
    <w:p w:rsidR="0028274B" w:rsidRPr="00285FFE" w:rsidRDefault="0028274B" w:rsidP="00DD4595">
      <w:pPr>
        <w:pStyle w:val="ListParagraph"/>
        <w:spacing w:after="0" w:line="240" w:lineRule="auto"/>
        <w:rPr>
          <w:sz w:val="24"/>
          <w:szCs w:val="24"/>
        </w:rPr>
      </w:pPr>
    </w:p>
    <w:p w:rsidR="0028274B" w:rsidRPr="00285FFE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Marital status</w:t>
      </w:r>
      <w:r w:rsidRPr="00285FFE">
        <w:rPr>
          <w:sz w:val="24"/>
          <w:szCs w:val="24"/>
        </w:rPr>
        <w:t xml:space="preserve">:            </w:t>
      </w:r>
      <w:r>
        <w:rPr>
          <w:sz w:val="24"/>
          <w:szCs w:val="24"/>
        </w:rPr>
        <w:t xml:space="preserve">   </w:t>
      </w:r>
      <w:r w:rsidRPr="00285FFE">
        <w:rPr>
          <w:sz w:val="24"/>
          <w:szCs w:val="24"/>
        </w:rPr>
        <w:t>unmarried</w:t>
      </w:r>
    </w:p>
    <w:p w:rsidR="0028274B" w:rsidRPr="00285FFE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Linguistic ability</w:t>
      </w:r>
      <w:r w:rsidRPr="00285FFE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    </w:t>
      </w:r>
      <w:r w:rsidRPr="00285F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85FFE">
        <w:rPr>
          <w:sz w:val="24"/>
          <w:szCs w:val="24"/>
        </w:rPr>
        <w:t>Hindi, English</w:t>
      </w:r>
    </w:p>
    <w:p w:rsidR="0028274B" w:rsidRPr="00E815FD" w:rsidRDefault="0028274B" w:rsidP="00DD45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FFE">
        <w:rPr>
          <w:b/>
          <w:sz w:val="24"/>
          <w:szCs w:val="24"/>
        </w:rPr>
        <w:t>Permanent Address</w:t>
      </w:r>
      <w:r w:rsidRPr="00285FFE">
        <w:rPr>
          <w:sz w:val="24"/>
          <w:szCs w:val="24"/>
        </w:rPr>
        <w:t xml:space="preserve">:  </w:t>
      </w:r>
      <w:r w:rsidR="0038517A">
        <w:rPr>
          <w:sz w:val="24"/>
          <w:szCs w:val="24"/>
        </w:rPr>
        <w:t xml:space="preserve">  At:- Lalban  Po:- Tinphar  Ps:- Rajmahal  Dist:- Sahibganj  816116</w:t>
      </w:r>
    </w:p>
    <w:p w:rsidR="0028274B" w:rsidRDefault="0028274B" w:rsidP="00DD4595">
      <w:pPr>
        <w:pStyle w:val="ListParagraph"/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28274B" w:rsidRPr="00352BF1" w:rsidRDefault="0028274B" w:rsidP="00DD4595">
      <w:pPr>
        <w:spacing w:after="0" w:line="240" w:lineRule="auto"/>
        <w:ind w:left="360"/>
        <w:rPr>
          <w:b/>
          <w:sz w:val="32"/>
          <w:szCs w:val="32"/>
        </w:rPr>
      </w:pPr>
    </w:p>
    <w:p w:rsidR="0028274B" w:rsidRDefault="0029182C" w:rsidP="00DD4595">
      <w:pPr>
        <w:pStyle w:val="ListParagraph"/>
        <w:spacing w:after="0" w:line="240" w:lineRule="auto"/>
      </w:pPr>
      <w:r>
        <w:rPr>
          <w:noProof/>
        </w:rPr>
        <w:pict>
          <v:shape id="_x0000_s1030" type="#_x0000_t32" style="position:absolute;left:0;text-align:left;margin-left:.75pt;margin-top:22.7pt;width:476.25pt;height:.05pt;z-index:251659264" o:connectortype="straight"/>
        </w:pict>
      </w:r>
    </w:p>
    <w:p w:rsidR="0028274B" w:rsidRDefault="0028274B" w:rsidP="00DD4595">
      <w:pPr>
        <w:pStyle w:val="ListParagraph"/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                    </w:t>
      </w:r>
    </w:p>
    <w:p w:rsidR="0028274B" w:rsidRDefault="0028274B" w:rsidP="00DD4595">
      <w:pPr>
        <w:pStyle w:val="ListParagraph"/>
        <w:numPr>
          <w:ilvl w:val="0"/>
          <w:numId w:val="10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 w:rsidR="0028274B" w:rsidRPr="008C494A" w:rsidRDefault="0028274B" w:rsidP="00DD4595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28274B" w:rsidRPr="008C494A" w:rsidRDefault="0028274B" w:rsidP="00DD4595">
      <w:pPr>
        <w:pStyle w:val="ListParagraph"/>
        <w:spacing w:after="0" w:line="240" w:lineRule="auto"/>
        <w:rPr>
          <w:b/>
          <w:sz w:val="32"/>
          <w:szCs w:val="32"/>
        </w:rPr>
      </w:pPr>
      <w:r>
        <w:tab/>
      </w:r>
      <w:r w:rsidRPr="00082B26">
        <w:rPr>
          <w:sz w:val="24"/>
          <w:szCs w:val="24"/>
        </w:rPr>
        <w:t>I hereby declare that the above mentioned information is true and to</w:t>
      </w:r>
      <w:r>
        <w:rPr>
          <w:sz w:val="24"/>
          <w:szCs w:val="24"/>
        </w:rPr>
        <w:t xml:space="preserve"> the</w:t>
      </w:r>
      <w:r w:rsidRPr="00082B26">
        <w:rPr>
          <w:sz w:val="24"/>
          <w:szCs w:val="24"/>
        </w:rPr>
        <w:t xml:space="preserve"> best of my known knowledge. Any information furnished above found untrue shall be completely l</w:t>
      </w:r>
      <w:r>
        <w:rPr>
          <w:sz w:val="24"/>
          <w:szCs w:val="24"/>
        </w:rPr>
        <w:t>ia</w:t>
      </w:r>
      <w:r w:rsidRPr="00082B26">
        <w:rPr>
          <w:sz w:val="24"/>
          <w:szCs w:val="24"/>
        </w:rPr>
        <w:t>ble towards me.</w:t>
      </w:r>
    </w:p>
    <w:p w:rsidR="0028274B" w:rsidRDefault="0028274B" w:rsidP="00DD4595">
      <w:pPr>
        <w:spacing w:after="0" w:line="240" w:lineRule="auto"/>
        <w:rPr>
          <w:sz w:val="24"/>
          <w:szCs w:val="24"/>
        </w:rPr>
      </w:pPr>
    </w:p>
    <w:p w:rsidR="0028274B" w:rsidRDefault="0028274B" w:rsidP="00DD45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28274B" w:rsidRDefault="0028274B" w:rsidP="00DD45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Place:</w:t>
      </w:r>
    </w:p>
    <w:p w:rsidR="0028274B" w:rsidRPr="00082B26" w:rsidRDefault="0028274B" w:rsidP="00DD4595">
      <w:pPr>
        <w:tabs>
          <w:tab w:val="left" w:pos="5625"/>
          <w:tab w:val="left" w:pos="69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082B26">
        <w:rPr>
          <w:sz w:val="28"/>
          <w:szCs w:val="28"/>
        </w:rPr>
        <w:t>[</w:t>
      </w:r>
      <w:r w:rsidR="00965F11">
        <w:rPr>
          <w:b/>
          <w:sz w:val="28"/>
          <w:szCs w:val="28"/>
        </w:rPr>
        <w:t>Anupam kumar Amar</w:t>
      </w:r>
      <w:r>
        <w:rPr>
          <w:b/>
          <w:sz w:val="28"/>
          <w:szCs w:val="28"/>
        </w:rPr>
        <w:t>]</w:t>
      </w:r>
      <w:r>
        <w:rPr>
          <w:sz w:val="24"/>
          <w:szCs w:val="24"/>
        </w:rPr>
        <w:tab/>
        <w:t xml:space="preserve">                                                  </w:t>
      </w:r>
    </w:p>
    <w:sectPr w:rsidR="0028274B" w:rsidRPr="00082B26" w:rsidSect="00DD45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63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DE4" w:rsidRDefault="00220DE4" w:rsidP="00CC3AFE">
      <w:pPr>
        <w:spacing w:after="0" w:line="240" w:lineRule="auto"/>
      </w:pPr>
      <w:r>
        <w:separator/>
      </w:r>
    </w:p>
  </w:endnote>
  <w:endnote w:type="continuationSeparator" w:id="1">
    <w:p w:rsidR="00220DE4" w:rsidRDefault="00220DE4" w:rsidP="00CC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ell MT">
    <w:altName w:val="LuzSans-Book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EE8" w:rsidRDefault="001F1E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EE8" w:rsidRDefault="001F1E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EE8" w:rsidRDefault="001F1E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DE4" w:rsidRDefault="00220DE4" w:rsidP="00CC3AFE">
      <w:pPr>
        <w:spacing w:after="0" w:line="240" w:lineRule="auto"/>
      </w:pPr>
      <w:r>
        <w:separator/>
      </w:r>
    </w:p>
  </w:footnote>
  <w:footnote w:type="continuationSeparator" w:id="1">
    <w:p w:rsidR="00220DE4" w:rsidRDefault="00220DE4" w:rsidP="00CC3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EE8" w:rsidRDefault="002918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2178" o:spid="_x0000_s2049" type="#_x0000_t136" style="position:absolute;margin-left:0;margin-top:0;width:463.15pt;height:277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NKU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EE8" w:rsidRDefault="002918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2179" o:spid="_x0000_s2050" type="#_x0000_t136" style="position:absolute;margin-left:0;margin-top:0;width:463.15pt;height:277.8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NKU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EE8" w:rsidRDefault="002918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2177" o:spid="_x0000_s2051" type="#_x0000_t136" style="position:absolute;margin-left:0;margin-top:0;width:463.15pt;height:277.8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NKU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593"/>
    <w:multiLevelType w:val="hybridMultilevel"/>
    <w:tmpl w:val="1D9A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78F4"/>
    <w:multiLevelType w:val="hybridMultilevel"/>
    <w:tmpl w:val="B8C60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26683"/>
    <w:multiLevelType w:val="hybridMultilevel"/>
    <w:tmpl w:val="DCDA3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B36FB"/>
    <w:multiLevelType w:val="hybridMultilevel"/>
    <w:tmpl w:val="D7FA4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35F8B"/>
    <w:multiLevelType w:val="hybridMultilevel"/>
    <w:tmpl w:val="2A7EAB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46E99"/>
    <w:multiLevelType w:val="hybridMultilevel"/>
    <w:tmpl w:val="4C92D8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878C8"/>
    <w:multiLevelType w:val="hybridMultilevel"/>
    <w:tmpl w:val="9F6C7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235A3"/>
    <w:multiLevelType w:val="hybridMultilevel"/>
    <w:tmpl w:val="E02C990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E75F86"/>
    <w:multiLevelType w:val="hybridMultilevel"/>
    <w:tmpl w:val="CAC6C4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D49D4"/>
    <w:multiLevelType w:val="hybridMultilevel"/>
    <w:tmpl w:val="C2548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45132B"/>
    <w:multiLevelType w:val="hybridMultilevel"/>
    <w:tmpl w:val="09B4B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10EC2"/>
    <w:multiLevelType w:val="hybridMultilevel"/>
    <w:tmpl w:val="CA0474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3"/>
  </w:num>
  <w:num w:numId="10">
    <w:abstractNumId w:val="1"/>
  </w:num>
  <w:num w:numId="11">
    <w:abstractNumId w:val="11"/>
  </w:num>
  <w:num w:numId="12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65F11"/>
    <w:rsid w:val="00001CC1"/>
    <w:rsid w:val="00005100"/>
    <w:rsid w:val="0003018D"/>
    <w:rsid w:val="000331CF"/>
    <w:rsid w:val="0005574D"/>
    <w:rsid w:val="000757C1"/>
    <w:rsid w:val="00075D3D"/>
    <w:rsid w:val="00082B26"/>
    <w:rsid w:val="000D3742"/>
    <w:rsid w:val="000E79A4"/>
    <w:rsid w:val="000F74FD"/>
    <w:rsid w:val="0010157A"/>
    <w:rsid w:val="0010668B"/>
    <w:rsid w:val="00106FD1"/>
    <w:rsid w:val="001076AC"/>
    <w:rsid w:val="00107E4A"/>
    <w:rsid w:val="00107EAF"/>
    <w:rsid w:val="001314EF"/>
    <w:rsid w:val="00142244"/>
    <w:rsid w:val="00151A7B"/>
    <w:rsid w:val="00154544"/>
    <w:rsid w:val="001C2D93"/>
    <w:rsid w:val="001D4069"/>
    <w:rsid w:val="001F1EE8"/>
    <w:rsid w:val="001F1F1B"/>
    <w:rsid w:val="00220DE4"/>
    <w:rsid w:val="002503BE"/>
    <w:rsid w:val="002630E7"/>
    <w:rsid w:val="0027614E"/>
    <w:rsid w:val="002775A9"/>
    <w:rsid w:val="00277937"/>
    <w:rsid w:val="0028274B"/>
    <w:rsid w:val="00285FFE"/>
    <w:rsid w:val="0029182C"/>
    <w:rsid w:val="002A2934"/>
    <w:rsid w:val="002B5A7A"/>
    <w:rsid w:val="002C3CCB"/>
    <w:rsid w:val="002D3083"/>
    <w:rsid w:val="002E0101"/>
    <w:rsid w:val="002F0A72"/>
    <w:rsid w:val="00302487"/>
    <w:rsid w:val="0030334B"/>
    <w:rsid w:val="00306698"/>
    <w:rsid w:val="003312AD"/>
    <w:rsid w:val="003326EE"/>
    <w:rsid w:val="00332B03"/>
    <w:rsid w:val="00352BF1"/>
    <w:rsid w:val="00356E21"/>
    <w:rsid w:val="00357952"/>
    <w:rsid w:val="00362843"/>
    <w:rsid w:val="0038517A"/>
    <w:rsid w:val="00390320"/>
    <w:rsid w:val="003A3F0C"/>
    <w:rsid w:val="003A6150"/>
    <w:rsid w:val="003D4A18"/>
    <w:rsid w:val="003D6F35"/>
    <w:rsid w:val="003F79BC"/>
    <w:rsid w:val="004017F1"/>
    <w:rsid w:val="004331E4"/>
    <w:rsid w:val="00433CA8"/>
    <w:rsid w:val="004450FB"/>
    <w:rsid w:val="0045214D"/>
    <w:rsid w:val="00454D32"/>
    <w:rsid w:val="00467281"/>
    <w:rsid w:val="0048251F"/>
    <w:rsid w:val="00486924"/>
    <w:rsid w:val="004A2306"/>
    <w:rsid w:val="004A6B71"/>
    <w:rsid w:val="004A719C"/>
    <w:rsid w:val="004B416A"/>
    <w:rsid w:val="004B755D"/>
    <w:rsid w:val="004C259E"/>
    <w:rsid w:val="004C7B6C"/>
    <w:rsid w:val="004D3D7C"/>
    <w:rsid w:val="004D5AD7"/>
    <w:rsid w:val="004E170E"/>
    <w:rsid w:val="004E4BBA"/>
    <w:rsid w:val="004F57BE"/>
    <w:rsid w:val="00500F30"/>
    <w:rsid w:val="00543879"/>
    <w:rsid w:val="005506BC"/>
    <w:rsid w:val="00575A1A"/>
    <w:rsid w:val="00586F1B"/>
    <w:rsid w:val="005950D3"/>
    <w:rsid w:val="005A4A7A"/>
    <w:rsid w:val="005B3391"/>
    <w:rsid w:val="005C1A19"/>
    <w:rsid w:val="005D3041"/>
    <w:rsid w:val="005E5DCF"/>
    <w:rsid w:val="00601356"/>
    <w:rsid w:val="00620924"/>
    <w:rsid w:val="00621728"/>
    <w:rsid w:val="006A2FC5"/>
    <w:rsid w:val="006B68A4"/>
    <w:rsid w:val="006E60D6"/>
    <w:rsid w:val="006F3A6E"/>
    <w:rsid w:val="00711141"/>
    <w:rsid w:val="007261B2"/>
    <w:rsid w:val="00736BCE"/>
    <w:rsid w:val="00753B25"/>
    <w:rsid w:val="00762580"/>
    <w:rsid w:val="00762776"/>
    <w:rsid w:val="007703D1"/>
    <w:rsid w:val="00784B8A"/>
    <w:rsid w:val="007C2E6E"/>
    <w:rsid w:val="007F578A"/>
    <w:rsid w:val="00810F57"/>
    <w:rsid w:val="00820926"/>
    <w:rsid w:val="00830686"/>
    <w:rsid w:val="0087532C"/>
    <w:rsid w:val="00893B73"/>
    <w:rsid w:val="0089415D"/>
    <w:rsid w:val="008B79C3"/>
    <w:rsid w:val="008C494A"/>
    <w:rsid w:val="008D32D1"/>
    <w:rsid w:val="008F5614"/>
    <w:rsid w:val="00905C08"/>
    <w:rsid w:val="00915547"/>
    <w:rsid w:val="00934BC0"/>
    <w:rsid w:val="009609AD"/>
    <w:rsid w:val="00965F11"/>
    <w:rsid w:val="0097082F"/>
    <w:rsid w:val="00990132"/>
    <w:rsid w:val="00995B8A"/>
    <w:rsid w:val="009A3201"/>
    <w:rsid w:val="009B1257"/>
    <w:rsid w:val="00A024A3"/>
    <w:rsid w:val="00A06BC2"/>
    <w:rsid w:val="00A1390B"/>
    <w:rsid w:val="00A2191B"/>
    <w:rsid w:val="00A21C6B"/>
    <w:rsid w:val="00A23F34"/>
    <w:rsid w:val="00A45A73"/>
    <w:rsid w:val="00A555F6"/>
    <w:rsid w:val="00A74559"/>
    <w:rsid w:val="00A96168"/>
    <w:rsid w:val="00AC41D4"/>
    <w:rsid w:val="00AF086E"/>
    <w:rsid w:val="00AF4D27"/>
    <w:rsid w:val="00B05D70"/>
    <w:rsid w:val="00B0646E"/>
    <w:rsid w:val="00B10185"/>
    <w:rsid w:val="00B11DFE"/>
    <w:rsid w:val="00B136C4"/>
    <w:rsid w:val="00B14ABE"/>
    <w:rsid w:val="00B14F95"/>
    <w:rsid w:val="00B17B4D"/>
    <w:rsid w:val="00B4422E"/>
    <w:rsid w:val="00B56099"/>
    <w:rsid w:val="00B61E34"/>
    <w:rsid w:val="00B9219C"/>
    <w:rsid w:val="00B945D7"/>
    <w:rsid w:val="00BC08DA"/>
    <w:rsid w:val="00BE2EA6"/>
    <w:rsid w:val="00BF2294"/>
    <w:rsid w:val="00C00CC8"/>
    <w:rsid w:val="00C014E5"/>
    <w:rsid w:val="00C22852"/>
    <w:rsid w:val="00C47FCD"/>
    <w:rsid w:val="00C54A7F"/>
    <w:rsid w:val="00C60357"/>
    <w:rsid w:val="00C81D96"/>
    <w:rsid w:val="00C83EF3"/>
    <w:rsid w:val="00CC3AFE"/>
    <w:rsid w:val="00CE05F8"/>
    <w:rsid w:val="00CF21F6"/>
    <w:rsid w:val="00CF5715"/>
    <w:rsid w:val="00D27B36"/>
    <w:rsid w:val="00D32768"/>
    <w:rsid w:val="00D37A64"/>
    <w:rsid w:val="00D5512A"/>
    <w:rsid w:val="00D84BE1"/>
    <w:rsid w:val="00D85E3C"/>
    <w:rsid w:val="00DA2C98"/>
    <w:rsid w:val="00DA470C"/>
    <w:rsid w:val="00DB729D"/>
    <w:rsid w:val="00DC2BDF"/>
    <w:rsid w:val="00DD3D65"/>
    <w:rsid w:val="00DD4595"/>
    <w:rsid w:val="00DE1CEB"/>
    <w:rsid w:val="00DF34A7"/>
    <w:rsid w:val="00E05FFB"/>
    <w:rsid w:val="00E40139"/>
    <w:rsid w:val="00E4029E"/>
    <w:rsid w:val="00E71E26"/>
    <w:rsid w:val="00E74317"/>
    <w:rsid w:val="00E80258"/>
    <w:rsid w:val="00E815FD"/>
    <w:rsid w:val="00EB70FF"/>
    <w:rsid w:val="00EC5609"/>
    <w:rsid w:val="00ED39B0"/>
    <w:rsid w:val="00F111B2"/>
    <w:rsid w:val="00F2039D"/>
    <w:rsid w:val="00F355D3"/>
    <w:rsid w:val="00F36D6B"/>
    <w:rsid w:val="00F37F50"/>
    <w:rsid w:val="00F42CBE"/>
    <w:rsid w:val="00F52626"/>
    <w:rsid w:val="00F62163"/>
    <w:rsid w:val="00F63ADA"/>
    <w:rsid w:val="00F710CB"/>
    <w:rsid w:val="00F74CC3"/>
    <w:rsid w:val="00F86023"/>
    <w:rsid w:val="00FA3B74"/>
    <w:rsid w:val="00FE1C46"/>
    <w:rsid w:val="00FF2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hapeDefaults>
    <o:shapedefaults v:ext="edit" spidmax="14338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D3D7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4D3D7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56E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C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C3AF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C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C3AFE"/>
    <w:rPr>
      <w:rFonts w:cs="Times New Roman"/>
    </w:rPr>
  </w:style>
  <w:style w:type="table" w:styleId="LightShading-Accent3">
    <w:name w:val="Light Shading Accent 3"/>
    <w:basedOn w:val="TableNormal"/>
    <w:uiPriority w:val="99"/>
    <w:rsid w:val="006B68A4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99"/>
    <w:rsid w:val="006B68A4"/>
    <w:rPr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11">
    <w:name w:val="Light Shading - Accent 11"/>
    <w:uiPriority w:val="99"/>
    <w:rsid w:val="006B68A4"/>
    <w:rPr>
      <w:color w:val="365F91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99"/>
    <w:rsid w:val="006B68A4"/>
    <w:rPr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4">
    <w:name w:val="Light Shading Accent 4"/>
    <w:basedOn w:val="TableNormal"/>
    <w:uiPriority w:val="99"/>
    <w:rsid w:val="006B68A4"/>
    <w:rPr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pamamar02@yahoo.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87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anupam</cp:lastModifiedBy>
  <cp:revision>29</cp:revision>
  <cp:lastPrinted>2014-10-29T05:14:00Z</cp:lastPrinted>
  <dcterms:created xsi:type="dcterms:W3CDTF">2013-03-07T14:51:00Z</dcterms:created>
  <dcterms:modified xsi:type="dcterms:W3CDTF">2021-01-13T06:12:00Z</dcterms:modified>
</cp:coreProperties>
</file>