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04" w:rsidRDefault="00952304" w:rsidP="000E470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</w:rPr>
      </w:pPr>
    </w:p>
    <w:p w:rsidR="00952304" w:rsidRDefault="00952304" w:rsidP="000E470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</w:rPr>
      </w:pPr>
    </w:p>
    <w:p w:rsidR="00952304" w:rsidRDefault="00952304" w:rsidP="000E470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</w:rPr>
      </w:pPr>
    </w:p>
    <w:p w:rsidR="00952304" w:rsidRDefault="00952304" w:rsidP="000E470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</w:rPr>
      </w:pPr>
    </w:p>
    <w:p w:rsidR="00952304" w:rsidRDefault="00871DCF" w:rsidP="000E470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</w:t>
      </w:r>
    </w:p>
    <w:p w:rsidR="00952304" w:rsidRDefault="00952304" w:rsidP="00871DC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-849630</wp:posOffset>
            </wp:positionV>
            <wp:extent cx="1104900" cy="1238250"/>
            <wp:effectExtent l="19050" t="0" r="0" b="0"/>
            <wp:wrapTight wrapText="bothSides">
              <wp:wrapPolygon edited="0">
                <wp:start x="-372" y="0"/>
                <wp:lineTo x="-372" y="21268"/>
                <wp:lineTo x="21600" y="21268"/>
                <wp:lineTo x="21600" y="0"/>
                <wp:lineTo x="-372" y="0"/>
              </wp:wrapPolygon>
            </wp:wrapTight>
            <wp:docPr id="2" name="Picture 2" descr="C:\Users\Dell\Pictures\2013-10-17 1\1 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2013-10-17 1\1 02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1DCF">
        <w:rPr>
          <w:rFonts w:ascii="Arial" w:hAnsi="Arial" w:cs="Arial"/>
          <w:b/>
          <w:bCs/>
          <w:sz w:val="22"/>
        </w:rPr>
        <w:t xml:space="preserve">                                                                 </w:t>
      </w:r>
      <w:r w:rsidR="000E470F">
        <w:rPr>
          <w:rFonts w:ascii="Arial" w:hAnsi="Arial" w:cs="Arial"/>
          <w:b/>
          <w:bCs/>
          <w:sz w:val="22"/>
        </w:rPr>
        <w:t>RESU</w:t>
      </w:r>
      <w:r>
        <w:rPr>
          <w:rFonts w:ascii="Arial" w:hAnsi="Arial" w:cs="Arial"/>
          <w:b/>
          <w:bCs/>
          <w:sz w:val="22"/>
        </w:rPr>
        <w:t>SE</w:t>
      </w:r>
    </w:p>
    <w:p w:rsidR="00952304" w:rsidRPr="00952304" w:rsidRDefault="000E470F" w:rsidP="0095230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Vill</w:t>
      </w:r>
      <w:r w:rsidR="00952304">
        <w:rPr>
          <w:rFonts w:ascii="Arial" w:hAnsi="Arial" w:cs="Arial"/>
          <w:bCs/>
          <w:sz w:val="22"/>
        </w:rPr>
        <w:t>:-</w:t>
      </w:r>
      <w:r>
        <w:rPr>
          <w:rFonts w:ascii="Arial" w:hAnsi="Arial" w:cs="Arial"/>
          <w:bCs/>
          <w:sz w:val="22"/>
        </w:rPr>
        <w:t>bisha</w:t>
      </w:r>
      <w:r w:rsidR="00952304">
        <w:rPr>
          <w:rFonts w:ascii="Arial" w:hAnsi="Arial" w:cs="Arial"/>
          <w:bCs/>
          <w:sz w:val="22"/>
        </w:rPr>
        <w:t>npur</w:t>
      </w:r>
    </w:p>
    <w:p w:rsidR="00952304" w:rsidRDefault="000E470F" w:rsidP="0095230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</w:rPr>
      </w:pPr>
      <w:r w:rsidRPr="000E470F">
        <w:rPr>
          <w:rFonts w:ascii="Arial" w:hAnsi="Arial" w:cs="Arial"/>
          <w:sz w:val="22"/>
        </w:rPr>
        <w:t>Post iglas</w:t>
      </w:r>
      <w:r w:rsidR="00952304">
        <w:rPr>
          <w:rFonts w:ascii="Arial" w:hAnsi="Arial" w:cs="Arial"/>
          <w:sz w:val="22"/>
        </w:rPr>
        <w:t xml:space="preserve">  </w:t>
      </w:r>
      <w:r w:rsidRPr="000E470F">
        <w:rPr>
          <w:rFonts w:ascii="Arial" w:hAnsi="Arial" w:cs="Arial"/>
          <w:sz w:val="22"/>
        </w:rPr>
        <w:t>Dist-aligarh</w:t>
      </w:r>
    </w:p>
    <w:p w:rsidR="000E470F" w:rsidRPr="00952304" w:rsidRDefault="000E470F" w:rsidP="0095230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</w:rPr>
        <w:t xml:space="preserve"> PIN-202124</w:t>
      </w:r>
    </w:p>
    <w:p w:rsidR="00486F82" w:rsidRDefault="00435B60" w:rsidP="0095230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 xml:space="preserve">Mobile: </w:t>
      </w:r>
      <w:r w:rsidR="00FB55B0">
        <w:rPr>
          <w:rFonts w:ascii="Arial" w:hAnsi="Arial" w:cs="Arial"/>
          <w:sz w:val="22"/>
        </w:rPr>
        <w:t>+91-</w:t>
      </w:r>
      <w:r w:rsidR="00486F82">
        <w:rPr>
          <w:rFonts w:ascii="Arial" w:hAnsi="Arial" w:cs="Arial"/>
          <w:sz w:val="22"/>
        </w:rPr>
        <w:t>9756328279</w:t>
      </w:r>
    </w:p>
    <w:p w:rsidR="00435B60" w:rsidRDefault="00853F2E" w:rsidP="00853F2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VINAY KUMAR</w:t>
      </w:r>
      <w:r w:rsidR="00124327">
        <w:rPr>
          <w:rFonts w:ascii="Arial" w:hAnsi="Arial" w:cs="Arial"/>
          <w:sz w:val="22"/>
        </w:rPr>
        <w:t xml:space="preserve">E-mail: </w:t>
      </w:r>
      <w:hyperlink r:id="rId9" w:history="1">
        <w:r w:rsidR="001079E8" w:rsidRPr="006912CD">
          <w:rPr>
            <w:rStyle w:val="Hyperlink"/>
            <w:rFonts w:ascii="Arial" w:hAnsi="Arial" w:cs="Arial"/>
            <w:sz w:val="22"/>
          </w:rPr>
          <w:t>kataravinay5@gmail.com</w:t>
        </w:r>
      </w:hyperlink>
    </w:p>
    <w:p w:rsidR="009F3B70" w:rsidRPr="00435B60" w:rsidRDefault="00B10C6C" w:rsidP="00CE1CCF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2"/>
        </w:rPr>
      </w:pPr>
      <w:r w:rsidRPr="00435B60">
        <w:rPr>
          <w:rFonts w:ascii="Arial" w:hAnsi="Arial" w:cs="Arial"/>
          <w:sz w:val="22"/>
        </w:rPr>
        <w:tab/>
      </w:r>
      <w:r w:rsidRPr="00435B60">
        <w:rPr>
          <w:rFonts w:ascii="Arial" w:hAnsi="Arial" w:cs="Arial"/>
          <w:sz w:val="22"/>
        </w:rPr>
        <w:tab/>
      </w:r>
    </w:p>
    <w:p w:rsidR="00494405" w:rsidRPr="00435B60" w:rsidRDefault="00B1599E" w:rsidP="000800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ind w:left="-576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 xml:space="preserve">CAREER </w:t>
      </w:r>
      <w:r w:rsidR="00494405" w:rsidRPr="00435B60">
        <w:rPr>
          <w:rFonts w:ascii="Arial" w:hAnsi="Arial" w:cs="Arial"/>
          <w:b/>
          <w:bCs/>
          <w:iCs/>
          <w:sz w:val="22"/>
        </w:rPr>
        <w:t>OBJECTIVE:</w:t>
      </w:r>
    </w:p>
    <w:p w:rsidR="00494405" w:rsidRPr="00435B60" w:rsidRDefault="00494405" w:rsidP="00E87F27">
      <w:pPr>
        <w:widowControl w:val="0"/>
        <w:autoSpaceDE w:val="0"/>
        <w:autoSpaceDN w:val="0"/>
        <w:adjustRightInd w:val="0"/>
        <w:ind w:left="-1260"/>
        <w:rPr>
          <w:rFonts w:ascii="Arial" w:hAnsi="Arial" w:cs="Arial"/>
          <w:bCs/>
          <w:sz w:val="22"/>
        </w:rPr>
      </w:pPr>
    </w:p>
    <w:p w:rsidR="00494405" w:rsidRPr="00435B60" w:rsidRDefault="00E87F27" w:rsidP="00EE3538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To do my job with full of dedication and the best use of my essential knowledge, experience, skills to take the company to new heights</w:t>
      </w:r>
      <w:r w:rsidR="00277935" w:rsidRPr="00435B60">
        <w:rPr>
          <w:rFonts w:ascii="Arial" w:hAnsi="Arial" w:cs="Arial"/>
          <w:sz w:val="22"/>
        </w:rPr>
        <w:t>.</w:t>
      </w:r>
    </w:p>
    <w:p w:rsidR="00E87F27" w:rsidRPr="00435B60" w:rsidRDefault="00E87F27" w:rsidP="00E87F2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</w:rPr>
      </w:pPr>
    </w:p>
    <w:p w:rsidR="00494405" w:rsidRPr="00435B60" w:rsidRDefault="00B1599E" w:rsidP="00E87F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ind w:left="-576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>EDUCATIONAL</w:t>
      </w:r>
      <w:r w:rsidR="00494405" w:rsidRPr="00435B60">
        <w:rPr>
          <w:rFonts w:ascii="Arial" w:hAnsi="Arial" w:cs="Arial"/>
          <w:b/>
          <w:bCs/>
          <w:iCs/>
          <w:sz w:val="22"/>
        </w:rPr>
        <w:t>QUALIFICATION:</w:t>
      </w:r>
    </w:p>
    <w:p w:rsidR="002C5F14" w:rsidRPr="00435B60" w:rsidRDefault="002C5F14" w:rsidP="00E87F27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2"/>
        </w:rPr>
      </w:pPr>
    </w:p>
    <w:p w:rsidR="00FE4A43" w:rsidRPr="00435B60" w:rsidRDefault="00FE4A43" w:rsidP="00E87F27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Passed 10th from</w:t>
      </w:r>
      <w:r w:rsidR="001079E8">
        <w:rPr>
          <w:rFonts w:ascii="Arial" w:hAnsi="Arial" w:cs="Arial"/>
          <w:sz w:val="22"/>
        </w:rPr>
        <w:t>U.P.  Board, Allahabad in 2007.</w:t>
      </w:r>
    </w:p>
    <w:p w:rsidR="00EE3538" w:rsidRPr="00435B60" w:rsidRDefault="00EE3538" w:rsidP="00EE353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</w:rPr>
      </w:pPr>
    </w:p>
    <w:p w:rsidR="00CE1CCF" w:rsidRDefault="00743729" w:rsidP="00CE1CCF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Passed 12th from</w:t>
      </w:r>
      <w:r w:rsidR="001079E8">
        <w:rPr>
          <w:rFonts w:ascii="Arial" w:hAnsi="Arial" w:cs="Arial"/>
          <w:sz w:val="22"/>
        </w:rPr>
        <w:t>U.P.  Board, Allahabad in 2009.</w:t>
      </w:r>
    </w:p>
    <w:p w:rsidR="002802C6" w:rsidRDefault="002802C6" w:rsidP="002802C6">
      <w:pPr>
        <w:pStyle w:val="ListParagraph"/>
        <w:rPr>
          <w:rFonts w:ascii="Arial" w:hAnsi="Arial" w:cs="Arial"/>
          <w:sz w:val="22"/>
        </w:rPr>
      </w:pPr>
    </w:p>
    <w:p w:rsidR="002802C6" w:rsidRDefault="002802C6" w:rsidP="00CE1CCF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Passed Graduation (B.</w:t>
      </w:r>
      <w:r w:rsidR="001079E8">
        <w:rPr>
          <w:rFonts w:ascii="Arial" w:hAnsi="Arial" w:cs="Arial"/>
          <w:sz w:val="22"/>
        </w:rPr>
        <w:t>Pharma) from U.P.T.U. Lucknow in 2013.</w:t>
      </w:r>
    </w:p>
    <w:p w:rsidR="00435B60" w:rsidRDefault="00435B60" w:rsidP="00435B60">
      <w:pPr>
        <w:pStyle w:val="ListParagraph"/>
        <w:rPr>
          <w:rFonts w:ascii="Arial" w:hAnsi="Arial" w:cs="Arial"/>
          <w:sz w:val="22"/>
        </w:rPr>
      </w:pPr>
    </w:p>
    <w:p w:rsidR="00EE3538" w:rsidRPr="00435B60" w:rsidRDefault="00EE3538" w:rsidP="00EE35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ind w:left="-630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>COMPUTER SKILLS:</w:t>
      </w:r>
    </w:p>
    <w:p w:rsidR="00EE3538" w:rsidRPr="00435B60" w:rsidRDefault="00EE3538" w:rsidP="00EE353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EE3538" w:rsidRDefault="00C55FA0" w:rsidP="00EE353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Basic knowledge of Computer</w:t>
      </w:r>
      <w:r w:rsidR="00CE1CCF" w:rsidRPr="00435B60">
        <w:rPr>
          <w:rFonts w:ascii="Arial" w:hAnsi="Arial" w:cs="Arial"/>
          <w:sz w:val="22"/>
        </w:rPr>
        <w:t>.</w:t>
      </w:r>
    </w:p>
    <w:p w:rsidR="002802C6" w:rsidRDefault="002802C6" w:rsidP="002802C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435B60" w:rsidRPr="00435B60" w:rsidRDefault="00435B60" w:rsidP="00435B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ind w:left="-630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>EXPERIENCE:</w:t>
      </w:r>
    </w:p>
    <w:p w:rsidR="00435B60" w:rsidRPr="00435B60" w:rsidRDefault="00435B60" w:rsidP="00435B6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435B60" w:rsidRDefault="00061679" w:rsidP="00435B6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Working in fdc ltd from 7</w:t>
      </w:r>
      <w:r w:rsidR="00486F82" w:rsidRPr="00486F82">
        <w:rPr>
          <w:rFonts w:ascii="Arial" w:hAnsi="Arial" w:cs="Arial"/>
          <w:sz w:val="22"/>
          <w:vertAlign w:val="superscript"/>
        </w:rPr>
        <w:t>h</w:t>
      </w:r>
      <w:r>
        <w:rPr>
          <w:rFonts w:ascii="Arial" w:hAnsi="Arial" w:cs="Arial"/>
          <w:sz w:val="22"/>
        </w:rPr>
        <w:t>nov 2013</w:t>
      </w:r>
      <w:bookmarkStart w:id="0" w:name="_GoBack"/>
      <w:bookmarkEnd w:id="0"/>
      <w:r w:rsidR="00952304">
        <w:rPr>
          <w:rFonts w:ascii="Arial" w:hAnsi="Arial" w:cs="Arial"/>
          <w:sz w:val="22"/>
        </w:rPr>
        <w:t xml:space="preserve"> </w:t>
      </w:r>
      <w:r w:rsidR="00871DCF">
        <w:rPr>
          <w:rFonts w:ascii="Arial" w:hAnsi="Arial" w:cs="Arial"/>
          <w:sz w:val="22"/>
        </w:rPr>
        <w:t>to 10</w:t>
      </w:r>
      <w:r w:rsidR="00871DCF" w:rsidRPr="00871DCF">
        <w:rPr>
          <w:rFonts w:ascii="Arial" w:hAnsi="Arial" w:cs="Arial"/>
          <w:sz w:val="22"/>
          <w:vertAlign w:val="superscript"/>
        </w:rPr>
        <w:t>th</w:t>
      </w:r>
      <w:r w:rsidR="00871DCF">
        <w:rPr>
          <w:rFonts w:ascii="Arial" w:hAnsi="Arial" w:cs="Arial"/>
          <w:sz w:val="22"/>
        </w:rPr>
        <w:t xml:space="preserve"> apirl 2015.</w:t>
      </w:r>
      <w:r w:rsidR="005D54AD">
        <w:rPr>
          <w:rFonts w:ascii="Arial" w:hAnsi="Arial" w:cs="Arial"/>
          <w:sz w:val="22"/>
        </w:rPr>
        <w:t xml:space="preserve"> At Hathras H.Q.</w:t>
      </w:r>
    </w:p>
    <w:p w:rsidR="00871DCF" w:rsidRPr="00435B60" w:rsidRDefault="00871DCF" w:rsidP="00435B6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Working in Unichem Labs from 13 april 2015 to till Now.</w:t>
      </w:r>
      <w:r w:rsidR="005D54AD">
        <w:rPr>
          <w:rFonts w:ascii="Arial" w:hAnsi="Arial" w:cs="Arial"/>
          <w:sz w:val="22"/>
        </w:rPr>
        <w:t xml:space="preserve"> At Aligarh H.Q.</w:t>
      </w:r>
    </w:p>
    <w:p w:rsidR="00091D03" w:rsidRPr="00435B60" w:rsidRDefault="00091D03" w:rsidP="00091D0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743729" w:rsidRPr="00435B60" w:rsidRDefault="00743729" w:rsidP="00E87F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ind w:left="-630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>STRENGTH:</w:t>
      </w:r>
    </w:p>
    <w:p w:rsidR="00743729" w:rsidRPr="00435B60" w:rsidRDefault="00743729" w:rsidP="00E87F2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</w:rPr>
      </w:pPr>
    </w:p>
    <w:p w:rsidR="00E87F27" w:rsidRDefault="003C28A8" w:rsidP="00E87F27">
      <w:pPr>
        <w:numPr>
          <w:ilvl w:val="0"/>
          <w:numId w:val="31"/>
        </w:numPr>
        <w:jc w:val="both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Hardworking &amp; Sincere</w:t>
      </w:r>
    </w:p>
    <w:p w:rsidR="00435B60" w:rsidRDefault="00435B60" w:rsidP="00435B60">
      <w:pPr>
        <w:ind w:left="720"/>
        <w:jc w:val="both"/>
        <w:rPr>
          <w:rFonts w:ascii="Arial" w:hAnsi="Arial" w:cs="Arial"/>
          <w:sz w:val="22"/>
        </w:rPr>
      </w:pPr>
    </w:p>
    <w:p w:rsidR="00435B60" w:rsidRDefault="00435B60" w:rsidP="00E87F27">
      <w:pPr>
        <w:numPr>
          <w:ilvl w:val="0"/>
          <w:numId w:val="3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Punctual</w:t>
      </w:r>
    </w:p>
    <w:p w:rsidR="00435B60" w:rsidRDefault="00435B60" w:rsidP="00435B60">
      <w:pPr>
        <w:ind w:left="720"/>
        <w:jc w:val="both"/>
        <w:rPr>
          <w:rFonts w:ascii="Arial" w:hAnsi="Arial" w:cs="Arial"/>
          <w:sz w:val="22"/>
        </w:rPr>
      </w:pPr>
    </w:p>
    <w:p w:rsidR="00435B60" w:rsidRDefault="00435B60" w:rsidP="00E87F27">
      <w:pPr>
        <w:numPr>
          <w:ilvl w:val="0"/>
          <w:numId w:val="3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Positive Attitude</w:t>
      </w:r>
    </w:p>
    <w:p w:rsidR="001079E8" w:rsidRPr="00435B60" w:rsidRDefault="001079E8" w:rsidP="001079E8">
      <w:pPr>
        <w:jc w:val="both"/>
        <w:rPr>
          <w:rFonts w:ascii="Arial" w:hAnsi="Arial" w:cs="Arial"/>
          <w:sz w:val="22"/>
        </w:rPr>
      </w:pPr>
    </w:p>
    <w:p w:rsidR="00E87F27" w:rsidRPr="00435B60" w:rsidRDefault="00E87F27" w:rsidP="00E87F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ind w:left="-630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>HOBBIES:</w:t>
      </w:r>
    </w:p>
    <w:p w:rsidR="00E87F27" w:rsidRPr="00435B60" w:rsidRDefault="00E87F27" w:rsidP="00E87F27">
      <w:pPr>
        <w:tabs>
          <w:tab w:val="left" w:pos="720"/>
        </w:tabs>
        <w:rPr>
          <w:rFonts w:ascii="Arial" w:hAnsi="Arial" w:cs="Arial"/>
          <w:bCs/>
          <w:sz w:val="22"/>
        </w:rPr>
      </w:pPr>
    </w:p>
    <w:p w:rsidR="00E87F27" w:rsidRDefault="00B70D09" w:rsidP="00E87F27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Listening Music</w:t>
      </w:r>
    </w:p>
    <w:p w:rsidR="00435B60" w:rsidRDefault="00435B60" w:rsidP="00435B60">
      <w:pPr>
        <w:ind w:left="720"/>
        <w:rPr>
          <w:rFonts w:ascii="Arial" w:hAnsi="Arial" w:cs="Arial"/>
          <w:sz w:val="22"/>
        </w:rPr>
      </w:pPr>
    </w:p>
    <w:p w:rsidR="00435B60" w:rsidRDefault="00435B60" w:rsidP="00E87F27">
      <w:pPr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Travelling</w:t>
      </w:r>
    </w:p>
    <w:p w:rsidR="00435B60" w:rsidRDefault="00435B60" w:rsidP="00435B60">
      <w:pPr>
        <w:pStyle w:val="ListParagraph"/>
        <w:rPr>
          <w:rFonts w:ascii="Arial" w:hAnsi="Arial" w:cs="Arial"/>
          <w:sz w:val="22"/>
        </w:rPr>
      </w:pPr>
    </w:p>
    <w:p w:rsidR="001079E8" w:rsidRDefault="001079E8" w:rsidP="00435B60">
      <w:pPr>
        <w:pStyle w:val="ListParagraph"/>
        <w:rPr>
          <w:rFonts w:ascii="Arial" w:hAnsi="Arial" w:cs="Arial"/>
          <w:sz w:val="22"/>
        </w:rPr>
      </w:pPr>
    </w:p>
    <w:p w:rsidR="001079E8" w:rsidRDefault="001079E8" w:rsidP="00435B60">
      <w:pPr>
        <w:pStyle w:val="ListParagraph"/>
        <w:rPr>
          <w:rFonts w:ascii="Arial" w:hAnsi="Arial" w:cs="Arial"/>
          <w:sz w:val="22"/>
        </w:rPr>
      </w:pPr>
    </w:p>
    <w:p w:rsidR="00494405" w:rsidRPr="00435B60" w:rsidRDefault="00494405" w:rsidP="00E87F27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left="-720"/>
        <w:rPr>
          <w:rFonts w:ascii="Arial" w:hAnsi="Arial" w:cs="Arial"/>
          <w:b/>
          <w:bCs/>
          <w:iCs/>
          <w:sz w:val="22"/>
        </w:rPr>
      </w:pPr>
      <w:r w:rsidRPr="00435B60">
        <w:rPr>
          <w:rFonts w:ascii="Arial" w:hAnsi="Arial" w:cs="Arial"/>
          <w:b/>
          <w:bCs/>
          <w:iCs/>
          <w:sz w:val="22"/>
        </w:rPr>
        <w:t>PERSONAL DETAILS:</w:t>
      </w:r>
    </w:p>
    <w:p w:rsidR="00494405" w:rsidRPr="00435B60" w:rsidRDefault="00494405" w:rsidP="00E87F27">
      <w:pPr>
        <w:widowControl w:val="0"/>
        <w:autoSpaceDE w:val="0"/>
        <w:autoSpaceDN w:val="0"/>
        <w:adjustRightInd w:val="0"/>
        <w:ind w:left="-1260"/>
        <w:rPr>
          <w:rFonts w:ascii="Arial" w:hAnsi="Arial" w:cs="Arial"/>
          <w:bCs/>
          <w:sz w:val="22"/>
        </w:rPr>
      </w:pPr>
    </w:p>
    <w:p w:rsidR="00DE2C56" w:rsidRPr="00435B60" w:rsidRDefault="009621FC" w:rsidP="00E87F27">
      <w:pPr>
        <w:ind w:left="36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Father</w:t>
      </w:r>
      <w:r w:rsidR="00494405" w:rsidRPr="00435B60">
        <w:rPr>
          <w:rFonts w:ascii="Arial" w:hAnsi="Arial" w:cs="Arial"/>
          <w:sz w:val="22"/>
        </w:rPr>
        <w:t>’</w:t>
      </w:r>
      <w:r w:rsidR="00E128E5" w:rsidRPr="00435B60">
        <w:rPr>
          <w:rFonts w:ascii="Arial" w:hAnsi="Arial" w:cs="Arial"/>
          <w:sz w:val="22"/>
        </w:rPr>
        <w:t xml:space="preserve">s Name:        </w:t>
      </w:r>
      <w:r w:rsidR="00871DCF">
        <w:rPr>
          <w:rFonts w:ascii="Arial" w:hAnsi="Arial" w:cs="Arial"/>
          <w:sz w:val="22"/>
        </w:rPr>
        <w:t xml:space="preserve">                    </w:t>
      </w:r>
      <w:r w:rsidR="003C28A8" w:rsidRPr="00435B60">
        <w:rPr>
          <w:rFonts w:ascii="Arial" w:hAnsi="Arial" w:cs="Arial"/>
          <w:sz w:val="22"/>
        </w:rPr>
        <w:t xml:space="preserve">Sh. </w:t>
      </w:r>
      <w:r w:rsidR="001079E8">
        <w:rPr>
          <w:rFonts w:ascii="Arial" w:hAnsi="Arial" w:cs="Arial"/>
          <w:sz w:val="22"/>
        </w:rPr>
        <w:t>Prakash Chandra</w:t>
      </w:r>
    </w:p>
    <w:p w:rsidR="00494405" w:rsidRPr="00435B60" w:rsidRDefault="00494405" w:rsidP="001079E8">
      <w:pPr>
        <w:rPr>
          <w:rFonts w:ascii="Arial" w:hAnsi="Arial" w:cs="Arial"/>
          <w:sz w:val="22"/>
        </w:rPr>
      </w:pPr>
    </w:p>
    <w:p w:rsidR="00494405" w:rsidRPr="00435B60" w:rsidRDefault="00494405" w:rsidP="00E87F27">
      <w:pPr>
        <w:ind w:left="36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Date of Birth</w:t>
      </w:r>
      <w:r w:rsidR="00016D54" w:rsidRPr="00435B60">
        <w:rPr>
          <w:rFonts w:ascii="Arial" w:hAnsi="Arial" w:cs="Arial"/>
          <w:sz w:val="22"/>
        </w:rPr>
        <w:t>:</w:t>
      </w:r>
      <w:r w:rsidR="009621FC" w:rsidRPr="00435B60">
        <w:rPr>
          <w:rFonts w:ascii="Arial" w:hAnsi="Arial" w:cs="Arial"/>
          <w:sz w:val="22"/>
        </w:rPr>
        <w:tab/>
      </w:r>
      <w:r w:rsidR="009621FC" w:rsidRPr="00435B60">
        <w:rPr>
          <w:rFonts w:ascii="Arial" w:hAnsi="Arial" w:cs="Arial"/>
          <w:sz w:val="22"/>
        </w:rPr>
        <w:tab/>
      </w:r>
      <w:r w:rsidR="00871DCF">
        <w:rPr>
          <w:rFonts w:ascii="Arial" w:hAnsi="Arial" w:cs="Arial"/>
          <w:sz w:val="22"/>
        </w:rPr>
        <w:t xml:space="preserve">           </w:t>
      </w:r>
      <w:r w:rsidR="001079E8">
        <w:rPr>
          <w:rFonts w:ascii="Arial" w:hAnsi="Arial" w:cs="Arial"/>
          <w:sz w:val="22"/>
        </w:rPr>
        <w:t>15/03/1992</w:t>
      </w:r>
    </w:p>
    <w:p w:rsidR="00C7512C" w:rsidRPr="00435B60" w:rsidRDefault="00C7512C" w:rsidP="00E87F27">
      <w:pPr>
        <w:ind w:left="360"/>
        <w:rPr>
          <w:rFonts w:ascii="Arial" w:hAnsi="Arial" w:cs="Arial"/>
          <w:sz w:val="22"/>
        </w:rPr>
      </w:pPr>
    </w:p>
    <w:p w:rsidR="00C7512C" w:rsidRPr="00435B60" w:rsidRDefault="00C7512C" w:rsidP="00E87F27">
      <w:pPr>
        <w:ind w:left="36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Nationality:</w:t>
      </w:r>
      <w:r w:rsidRPr="00435B60">
        <w:rPr>
          <w:rFonts w:ascii="Arial" w:hAnsi="Arial" w:cs="Arial"/>
          <w:sz w:val="22"/>
        </w:rPr>
        <w:tab/>
      </w:r>
      <w:r w:rsidRPr="00435B60">
        <w:rPr>
          <w:rFonts w:ascii="Arial" w:hAnsi="Arial" w:cs="Arial"/>
          <w:sz w:val="22"/>
        </w:rPr>
        <w:tab/>
      </w:r>
      <w:r w:rsidRPr="00435B60">
        <w:rPr>
          <w:rFonts w:ascii="Arial" w:hAnsi="Arial" w:cs="Arial"/>
          <w:sz w:val="22"/>
        </w:rPr>
        <w:tab/>
        <w:t>Indian</w:t>
      </w:r>
    </w:p>
    <w:p w:rsidR="00DE2C56" w:rsidRPr="00435B60" w:rsidRDefault="00DE2C56" w:rsidP="00E87F27">
      <w:pPr>
        <w:ind w:left="360"/>
        <w:rPr>
          <w:rFonts w:ascii="Arial" w:hAnsi="Arial" w:cs="Arial"/>
          <w:sz w:val="22"/>
        </w:rPr>
      </w:pPr>
    </w:p>
    <w:p w:rsidR="00494405" w:rsidRPr="00435B60" w:rsidRDefault="00494405" w:rsidP="00E87F27">
      <w:pPr>
        <w:ind w:left="36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 xml:space="preserve">Marital Status:                             </w:t>
      </w:r>
      <w:r w:rsidR="00C55FA0" w:rsidRPr="00435B60">
        <w:rPr>
          <w:rFonts w:ascii="Arial" w:hAnsi="Arial" w:cs="Arial"/>
          <w:sz w:val="22"/>
        </w:rPr>
        <w:t>Unm</w:t>
      </w:r>
      <w:r w:rsidR="00FE4A43" w:rsidRPr="00435B60">
        <w:rPr>
          <w:rFonts w:ascii="Arial" w:hAnsi="Arial" w:cs="Arial"/>
          <w:sz w:val="22"/>
        </w:rPr>
        <w:t>arried</w:t>
      </w:r>
    </w:p>
    <w:p w:rsidR="00DE2C56" w:rsidRPr="00435B60" w:rsidRDefault="00DE2C56" w:rsidP="00E87F27">
      <w:pPr>
        <w:ind w:left="360"/>
        <w:rPr>
          <w:rFonts w:ascii="Arial" w:hAnsi="Arial" w:cs="Arial"/>
          <w:sz w:val="22"/>
        </w:rPr>
      </w:pPr>
    </w:p>
    <w:p w:rsidR="00494405" w:rsidRDefault="00974E80" w:rsidP="00E87F27">
      <w:pPr>
        <w:ind w:left="360"/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L</w:t>
      </w:r>
      <w:r w:rsidR="00494405" w:rsidRPr="00435B60">
        <w:rPr>
          <w:rFonts w:ascii="Arial" w:hAnsi="Arial" w:cs="Arial"/>
          <w:sz w:val="22"/>
        </w:rPr>
        <w:t>anguage</w:t>
      </w:r>
      <w:r w:rsidRPr="00435B60">
        <w:rPr>
          <w:rFonts w:ascii="Arial" w:hAnsi="Arial" w:cs="Arial"/>
          <w:sz w:val="22"/>
        </w:rPr>
        <w:t xml:space="preserve"> Known:                      </w:t>
      </w:r>
      <w:r w:rsidR="00494405" w:rsidRPr="00435B60">
        <w:rPr>
          <w:rFonts w:ascii="Arial" w:hAnsi="Arial" w:cs="Arial"/>
          <w:sz w:val="22"/>
        </w:rPr>
        <w:t xml:space="preserve">English, </w:t>
      </w:r>
      <w:r w:rsidR="00DE2C56" w:rsidRPr="00435B60">
        <w:rPr>
          <w:rFonts w:ascii="Arial" w:hAnsi="Arial" w:cs="Arial"/>
          <w:sz w:val="22"/>
        </w:rPr>
        <w:t>Hindi</w:t>
      </w:r>
    </w:p>
    <w:p w:rsidR="002802C6" w:rsidRDefault="002802C6" w:rsidP="002802C6">
      <w:pPr>
        <w:rPr>
          <w:rFonts w:ascii="Arial" w:hAnsi="Arial" w:cs="Arial"/>
          <w:sz w:val="22"/>
        </w:rPr>
      </w:pPr>
    </w:p>
    <w:p w:rsidR="002802C6" w:rsidRPr="002802C6" w:rsidRDefault="002802C6" w:rsidP="002802C6">
      <w:pPr>
        <w:rPr>
          <w:rFonts w:ascii="Arial" w:hAnsi="Arial" w:cs="Arial"/>
          <w:b/>
          <w:sz w:val="22"/>
        </w:rPr>
      </w:pPr>
    </w:p>
    <w:p w:rsidR="002802C6" w:rsidRPr="002802C6" w:rsidRDefault="002802C6" w:rsidP="002802C6">
      <w:pPr>
        <w:rPr>
          <w:rFonts w:ascii="Arial" w:hAnsi="Arial" w:cs="Arial"/>
          <w:b/>
          <w:sz w:val="22"/>
        </w:rPr>
      </w:pPr>
    </w:p>
    <w:p w:rsidR="002802C6" w:rsidRPr="00435B60" w:rsidRDefault="00912A65" w:rsidP="002802C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Recommended by- Jitendra Tanwar</w:t>
      </w:r>
    </w:p>
    <w:p w:rsidR="00E128E5" w:rsidRPr="00435B60" w:rsidRDefault="00E128E5" w:rsidP="00E87F27">
      <w:pPr>
        <w:ind w:left="360"/>
        <w:rPr>
          <w:rFonts w:ascii="Arial" w:hAnsi="Arial" w:cs="Arial"/>
          <w:sz w:val="22"/>
        </w:rPr>
      </w:pPr>
    </w:p>
    <w:p w:rsidR="00803719" w:rsidRPr="00435B60" w:rsidRDefault="00803719" w:rsidP="00C55FA0">
      <w:pPr>
        <w:rPr>
          <w:rFonts w:ascii="Arial" w:hAnsi="Arial" w:cs="Arial"/>
          <w:sz w:val="22"/>
        </w:rPr>
      </w:pPr>
      <w:r w:rsidRPr="00435B60">
        <w:rPr>
          <w:rFonts w:ascii="Arial" w:hAnsi="Arial" w:cs="Arial"/>
          <w:sz w:val="22"/>
        </w:rPr>
        <w:t>I hereby declare that the above information are complete and correct through the best knowledge of my belief.</w:t>
      </w:r>
    </w:p>
    <w:p w:rsidR="00803719" w:rsidRPr="00435B60" w:rsidRDefault="00803719" w:rsidP="00E87F27">
      <w:pPr>
        <w:ind w:left="360"/>
        <w:rPr>
          <w:rFonts w:ascii="Arial" w:hAnsi="Arial" w:cs="Arial"/>
          <w:sz w:val="22"/>
        </w:rPr>
      </w:pPr>
    </w:p>
    <w:p w:rsidR="005E4F42" w:rsidRPr="00435B60" w:rsidRDefault="005E4F42" w:rsidP="00E87F27">
      <w:pPr>
        <w:ind w:left="360"/>
        <w:rPr>
          <w:rFonts w:ascii="Arial" w:hAnsi="Arial" w:cs="Arial"/>
          <w:b/>
          <w:sz w:val="22"/>
        </w:rPr>
      </w:pPr>
      <w:r w:rsidRPr="00435B60">
        <w:rPr>
          <w:rFonts w:ascii="Arial" w:hAnsi="Arial" w:cs="Arial"/>
          <w:b/>
          <w:sz w:val="22"/>
        </w:rPr>
        <w:t>Date: ……………</w:t>
      </w:r>
    </w:p>
    <w:p w:rsidR="00EE3538" w:rsidRPr="00435B60" w:rsidRDefault="00EE3538" w:rsidP="00E87F27">
      <w:pPr>
        <w:ind w:left="360"/>
        <w:rPr>
          <w:rFonts w:ascii="Arial" w:hAnsi="Arial" w:cs="Arial"/>
          <w:b/>
          <w:sz w:val="22"/>
        </w:rPr>
      </w:pPr>
    </w:p>
    <w:p w:rsidR="001079E8" w:rsidRDefault="008509B5" w:rsidP="00B710A9">
      <w:pPr>
        <w:ind w:left="360"/>
        <w:rPr>
          <w:rFonts w:ascii="Arial" w:hAnsi="Arial" w:cs="Arial"/>
          <w:b/>
          <w:sz w:val="22"/>
        </w:rPr>
      </w:pPr>
      <w:r w:rsidRPr="00435B60">
        <w:rPr>
          <w:rFonts w:ascii="Arial" w:hAnsi="Arial" w:cs="Arial"/>
          <w:b/>
          <w:sz w:val="22"/>
        </w:rPr>
        <w:t>Place: …………</w:t>
      </w:r>
      <w:r w:rsidR="003C28A8" w:rsidRPr="00435B60">
        <w:rPr>
          <w:rFonts w:ascii="Arial" w:hAnsi="Arial" w:cs="Arial"/>
          <w:b/>
          <w:sz w:val="22"/>
        </w:rPr>
        <w:tab/>
      </w:r>
      <w:r w:rsidR="003C28A8" w:rsidRPr="00435B60">
        <w:rPr>
          <w:rFonts w:ascii="Arial" w:hAnsi="Arial" w:cs="Arial"/>
          <w:b/>
          <w:sz w:val="22"/>
        </w:rPr>
        <w:tab/>
      </w:r>
      <w:r w:rsidR="003C28A8" w:rsidRPr="00435B60">
        <w:rPr>
          <w:rFonts w:ascii="Arial" w:hAnsi="Arial" w:cs="Arial"/>
          <w:b/>
          <w:sz w:val="22"/>
        </w:rPr>
        <w:tab/>
      </w:r>
      <w:r w:rsidR="00B710A9" w:rsidRPr="00435B60">
        <w:rPr>
          <w:rFonts w:ascii="Arial" w:hAnsi="Arial" w:cs="Arial"/>
          <w:b/>
          <w:sz w:val="22"/>
        </w:rPr>
        <w:tab/>
      </w:r>
      <w:r w:rsidR="00B710A9" w:rsidRPr="00435B60">
        <w:rPr>
          <w:rFonts w:ascii="Arial" w:hAnsi="Arial" w:cs="Arial"/>
          <w:b/>
          <w:sz w:val="22"/>
        </w:rPr>
        <w:tab/>
      </w:r>
      <w:r w:rsidR="00B710A9" w:rsidRPr="00435B60">
        <w:rPr>
          <w:rFonts w:ascii="Arial" w:hAnsi="Arial" w:cs="Arial"/>
          <w:b/>
          <w:sz w:val="22"/>
        </w:rPr>
        <w:tab/>
      </w:r>
      <w:r w:rsidR="00EE3538" w:rsidRPr="00435B60">
        <w:rPr>
          <w:rFonts w:ascii="Arial" w:hAnsi="Arial" w:cs="Arial"/>
          <w:b/>
          <w:sz w:val="22"/>
        </w:rPr>
        <w:tab/>
      </w:r>
    </w:p>
    <w:p w:rsidR="008509B5" w:rsidRPr="00435B60" w:rsidRDefault="00E128E5" w:rsidP="001079E8">
      <w:pPr>
        <w:ind w:left="360"/>
        <w:jc w:val="right"/>
        <w:rPr>
          <w:rFonts w:ascii="Arial" w:hAnsi="Arial" w:cs="Arial"/>
          <w:b/>
          <w:sz w:val="22"/>
        </w:rPr>
      </w:pPr>
      <w:r w:rsidRPr="00435B60">
        <w:rPr>
          <w:rFonts w:ascii="Arial" w:hAnsi="Arial" w:cs="Arial"/>
          <w:b/>
          <w:sz w:val="22"/>
        </w:rPr>
        <w:t>(</w:t>
      </w:r>
      <w:r w:rsidR="001079E8">
        <w:rPr>
          <w:rFonts w:ascii="Arial" w:hAnsi="Arial" w:cs="Arial"/>
          <w:b/>
          <w:sz w:val="22"/>
        </w:rPr>
        <w:t>VINAY KUMAR</w:t>
      </w:r>
      <w:r w:rsidRPr="00435B60">
        <w:rPr>
          <w:rFonts w:ascii="Arial" w:hAnsi="Arial" w:cs="Arial"/>
          <w:b/>
          <w:sz w:val="22"/>
        </w:rPr>
        <w:t>)</w:t>
      </w:r>
    </w:p>
    <w:sectPr w:rsidR="008509B5" w:rsidRPr="00435B60" w:rsidSect="000E470F">
      <w:pgSz w:w="12240" w:h="15840"/>
      <w:pgMar w:top="1530" w:right="1080" w:bottom="1620" w:left="153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D5F" w:rsidRDefault="00CE0D5F" w:rsidP="003927FE">
      <w:r>
        <w:separator/>
      </w:r>
    </w:p>
  </w:endnote>
  <w:endnote w:type="continuationSeparator" w:id="1">
    <w:p w:rsidR="00CE0D5F" w:rsidRDefault="00CE0D5F" w:rsidP="00392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D5F" w:rsidRDefault="00CE0D5F" w:rsidP="003927FE">
      <w:r>
        <w:separator/>
      </w:r>
    </w:p>
  </w:footnote>
  <w:footnote w:type="continuationSeparator" w:id="1">
    <w:p w:rsidR="00CE0D5F" w:rsidRDefault="00CE0D5F" w:rsidP="00392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135098E"/>
    <w:multiLevelType w:val="hybridMultilevel"/>
    <w:tmpl w:val="60E003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D73734"/>
    <w:multiLevelType w:val="hybridMultilevel"/>
    <w:tmpl w:val="EA8CB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05E40"/>
    <w:multiLevelType w:val="hybridMultilevel"/>
    <w:tmpl w:val="EF8C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D09D6"/>
    <w:multiLevelType w:val="hybridMultilevel"/>
    <w:tmpl w:val="2E7EE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511B6E"/>
    <w:multiLevelType w:val="hybridMultilevel"/>
    <w:tmpl w:val="F37C6C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033341"/>
    <w:multiLevelType w:val="hybridMultilevel"/>
    <w:tmpl w:val="02389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A23B4"/>
    <w:multiLevelType w:val="hybridMultilevel"/>
    <w:tmpl w:val="E948E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F2393"/>
    <w:multiLevelType w:val="hybridMultilevel"/>
    <w:tmpl w:val="B6F45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851A2D"/>
    <w:multiLevelType w:val="hybridMultilevel"/>
    <w:tmpl w:val="DDD85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5026C"/>
    <w:multiLevelType w:val="hybridMultilevel"/>
    <w:tmpl w:val="33440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4555D"/>
    <w:multiLevelType w:val="hybridMultilevel"/>
    <w:tmpl w:val="379A7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7BE4"/>
    <w:multiLevelType w:val="singleLevel"/>
    <w:tmpl w:val="3C724940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2A9F6128"/>
    <w:multiLevelType w:val="hybridMultilevel"/>
    <w:tmpl w:val="03982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F37D5"/>
    <w:multiLevelType w:val="singleLevel"/>
    <w:tmpl w:val="D624AD6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2E146919"/>
    <w:multiLevelType w:val="hybridMultilevel"/>
    <w:tmpl w:val="859066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761521"/>
    <w:multiLevelType w:val="hybridMultilevel"/>
    <w:tmpl w:val="4DDEB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90B99"/>
    <w:multiLevelType w:val="hybridMultilevel"/>
    <w:tmpl w:val="60F61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40C76"/>
    <w:multiLevelType w:val="hybridMultilevel"/>
    <w:tmpl w:val="271CA2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A4EA9"/>
    <w:multiLevelType w:val="hybridMultilevel"/>
    <w:tmpl w:val="7CA40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D73FCA"/>
    <w:multiLevelType w:val="hybridMultilevel"/>
    <w:tmpl w:val="F54AC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1C0953"/>
    <w:multiLevelType w:val="hybridMultilevel"/>
    <w:tmpl w:val="F162F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02915"/>
    <w:multiLevelType w:val="hybridMultilevel"/>
    <w:tmpl w:val="88AA4E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E86258"/>
    <w:multiLevelType w:val="hybridMultilevel"/>
    <w:tmpl w:val="1BA4B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7E4D2C"/>
    <w:multiLevelType w:val="hybridMultilevel"/>
    <w:tmpl w:val="BB7AE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620232"/>
    <w:multiLevelType w:val="hybridMultilevel"/>
    <w:tmpl w:val="E9CE3BE0"/>
    <w:lvl w:ilvl="0" w:tplc="04090009">
      <w:start w:val="1"/>
      <w:numFmt w:val="bullet"/>
      <w:lvlText w:val=""/>
      <w:lvlJc w:val="left"/>
      <w:pPr>
        <w:ind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4A264731"/>
    <w:multiLevelType w:val="hybridMultilevel"/>
    <w:tmpl w:val="D1FC44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E1D"/>
    <w:multiLevelType w:val="hybridMultilevel"/>
    <w:tmpl w:val="E28483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E458B2"/>
    <w:multiLevelType w:val="hybridMultilevel"/>
    <w:tmpl w:val="F4749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2706E"/>
    <w:multiLevelType w:val="hybridMultilevel"/>
    <w:tmpl w:val="0F3E2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42734"/>
    <w:multiLevelType w:val="singleLevel"/>
    <w:tmpl w:val="52C0EDD4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0">
    <w:nsid w:val="5F5D456E"/>
    <w:multiLevelType w:val="hybridMultilevel"/>
    <w:tmpl w:val="7AF2F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4194A"/>
    <w:multiLevelType w:val="hybridMultilevel"/>
    <w:tmpl w:val="D1EE4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A428BC"/>
    <w:multiLevelType w:val="hybridMultilevel"/>
    <w:tmpl w:val="E72ACB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B81F69"/>
    <w:multiLevelType w:val="hybridMultilevel"/>
    <w:tmpl w:val="2BB2B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AE799F"/>
    <w:multiLevelType w:val="hybridMultilevel"/>
    <w:tmpl w:val="7CDA2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A27F2"/>
    <w:multiLevelType w:val="hybridMultilevel"/>
    <w:tmpl w:val="1AB87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B3707E"/>
    <w:multiLevelType w:val="hybridMultilevel"/>
    <w:tmpl w:val="A9303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593E3D"/>
    <w:multiLevelType w:val="multilevel"/>
    <w:tmpl w:val="9DD43E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C47A89"/>
    <w:multiLevelType w:val="hybridMultilevel"/>
    <w:tmpl w:val="248EB0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9D5426"/>
    <w:multiLevelType w:val="hybridMultilevel"/>
    <w:tmpl w:val="FC34E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26A7F"/>
    <w:multiLevelType w:val="hybridMultilevel"/>
    <w:tmpl w:val="9DD43E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044BF0"/>
    <w:multiLevelType w:val="hybridMultilevel"/>
    <w:tmpl w:val="1C6493A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7007C1F"/>
    <w:multiLevelType w:val="hybridMultilevel"/>
    <w:tmpl w:val="0748B7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8110329"/>
    <w:multiLevelType w:val="hybridMultilevel"/>
    <w:tmpl w:val="C1BCD640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>
    <w:nsid w:val="7AC70196"/>
    <w:multiLevelType w:val="singleLevel"/>
    <w:tmpl w:val="05443E6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44"/>
  </w:num>
  <w:num w:numId="3">
    <w:abstractNumId w:val="11"/>
  </w:num>
  <w:num w:numId="4">
    <w:abstractNumId w:val="29"/>
  </w:num>
  <w:num w:numId="5">
    <w:abstractNumId w:val="21"/>
  </w:num>
  <w:num w:numId="6">
    <w:abstractNumId w:val="3"/>
  </w:num>
  <w:num w:numId="7">
    <w:abstractNumId w:val="40"/>
  </w:num>
  <w:num w:numId="8">
    <w:abstractNumId w:val="37"/>
  </w:num>
  <w:num w:numId="9">
    <w:abstractNumId w:val="32"/>
  </w:num>
  <w:num w:numId="10">
    <w:abstractNumId w:val="14"/>
  </w:num>
  <w:num w:numId="11">
    <w:abstractNumId w:val="18"/>
  </w:num>
  <w:num w:numId="12">
    <w:abstractNumId w:val="7"/>
  </w:num>
  <w:num w:numId="13">
    <w:abstractNumId w:val="43"/>
  </w:num>
  <w:num w:numId="14">
    <w:abstractNumId w:val="36"/>
  </w:num>
  <w:num w:numId="15">
    <w:abstractNumId w:val="25"/>
  </w:num>
  <w:num w:numId="16">
    <w:abstractNumId w:val="17"/>
  </w:num>
  <w:num w:numId="17">
    <w:abstractNumId w:val="27"/>
  </w:num>
  <w:num w:numId="18">
    <w:abstractNumId w:val="28"/>
  </w:num>
  <w:num w:numId="19">
    <w:abstractNumId w:val="23"/>
  </w:num>
  <w:num w:numId="20">
    <w:abstractNumId w:val="24"/>
  </w:num>
  <w:num w:numId="21">
    <w:abstractNumId w:val="38"/>
  </w:num>
  <w:num w:numId="22">
    <w:abstractNumId w:val="12"/>
  </w:num>
  <w:num w:numId="23">
    <w:abstractNumId w:val="9"/>
  </w:num>
  <w:num w:numId="24">
    <w:abstractNumId w:val="42"/>
  </w:num>
  <w:num w:numId="25">
    <w:abstractNumId w:val="26"/>
  </w:num>
  <w:num w:numId="26">
    <w:abstractNumId w:val="33"/>
  </w:num>
  <w:num w:numId="27">
    <w:abstractNumId w:val="15"/>
  </w:num>
  <w:num w:numId="28">
    <w:abstractNumId w:val="30"/>
  </w:num>
  <w:num w:numId="29">
    <w:abstractNumId w:val="34"/>
  </w:num>
  <w:num w:numId="30">
    <w:abstractNumId w:val="35"/>
  </w:num>
  <w:num w:numId="31">
    <w:abstractNumId w:val="20"/>
  </w:num>
  <w:num w:numId="32">
    <w:abstractNumId w:val="6"/>
  </w:num>
  <w:num w:numId="33">
    <w:abstractNumId w:val="5"/>
  </w:num>
  <w:num w:numId="34">
    <w:abstractNumId w:val="19"/>
  </w:num>
  <w:num w:numId="35">
    <w:abstractNumId w:val="22"/>
  </w:num>
  <w:num w:numId="36">
    <w:abstractNumId w:val="41"/>
  </w:num>
  <w:num w:numId="37">
    <w:abstractNumId w:val="4"/>
  </w:num>
  <w:num w:numId="38">
    <w:abstractNumId w:val="31"/>
  </w:num>
  <w:num w:numId="39">
    <w:abstractNumId w:val="0"/>
  </w:num>
  <w:num w:numId="40">
    <w:abstractNumId w:val="16"/>
  </w:num>
  <w:num w:numId="41">
    <w:abstractNumId w:val="39"/>
  </w:num>
  <w:num w:numId="42">
    <w:abstractNumId w:val="8"/>
  </w:num>
  <w:num w:numId="43">
    <w:abstractNumId w:val="1"/>
  </w:num>
  <w:num w:numId="44">
    <w:abstractNumId w:val="2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B4840"/>
    <w:rsid w:val="00001E18"/>
    <w:rsid w:val="0001251C"/>
    <w:rsid w:val="00015775"/>
    <w:rsid w:val="00016D54"/>
    <w:rsid w:val="00022B03"/>
    <w:rsid w:val="0002392A"/>
    <w:rsid w:val="00023BBA"/>
    <w:rsid w:val="00032E02"/>
    <w:rsid w:val="00034A72"/>
    <w:rsid w:val="0003600F"/>
    <w:rsid w:val="00056A39"/>
    <w:rsid w:val="00061679"/>
    <w:rsid w:val="00063954"/>
    <w:rsid w:val="00065AF5"/>
    <w:rsid w:val="00076C5D"/>
    <w:rsid w:val="000800BE"/>
    <w:rsid w:val="00084CA0"/>
    <w:rsid w:val="00091D03"/>
    <w:rsid w:val="000B3ADE"/>
    <w:rsid w:val="000D09B4"/>
    <w:rsid w:val="000D0BCC"/>
    <w:rsid w:val="000E0DD1"/>
    <w:rsid w:val="000E470F"/>
    <w:rsid w:val="001079E8"/>
    <w:rsid w:val="00115815"/>
    <w:rsid w:val="00124327"/>
    <w:rsid w:val="0014428D"/>
    <w:rsid w:val="0016377D"/>
    <w:rsid w:val="001C30DF"/>
    <w:rsid w:val="001C385F"/>
    <w:rsid w:val="001C44F2"/>
    <w:rsid w:val="001F0517"/>
    <w:rsid w:val="001F1003"/>
    <w:rsid w:val="001F7B3A"/>
    <w:rsid w:val="00203833"/>
    <w:rsid w:val="002060C4"/>
    <w:rsid w:val="0021558D"/>
    <w:rsid w:val="00236EEB"/>
    <w:rsid w:val="00236F9F"/>
    <w:rsid w:val="00251007"/>
    <w:rsid w:val="00264680"/>
    <w:rsid w:val="00277935"/>
    <w:rsid w:val="002802C6"/>
    <w:rsid w:val="002A1810"/>
    <w:rsid w:val="002C04B5"/>
    <w:rsid w:val="002C5F14"/>
    <w:rsid w:val="002D7DF0"/>
    <w:rsid w:val="00311658"/>
    <w:rsid w:val="00313DB2"/>
    <w:rsid w:val="00316F83"/>
    <w:rsid w:val="00360E81"/>
    <w:rsid w:val="00371BE6"/>
    <w:rsid w:val="0037501B"/>
    <w:rsid w:val="0038239B"/>
    <w:rsid w:val="003927FE"/>
    <w:rsid w:val="003A16E6"/>
    <w:rsid w:val="003A190B"/>
    <w:rsid w:val="003B3232"/>
    <w:rsid w:val="003C28A8"/>
    <w:rsid w:val="003D05E7"/>
    <w:rsid w:val="00413C87"/>
    <w:rsid w:val="00435B60"/>
    <w:rsid w:val="00451AD3"/>
    <w:rsid w:val="00461D16"/>
    <w:rsid w:val="00486F82"/>
    <w:rsid w:val="00494405"/>
    <w:rsid w:val="00495FB3"/>
    <w:rsid w:val="004F1F60"/>
    <w:rsid w:val="00525D17"/>
    <w:rsid w:val="005311D3"/>
    <w:rsid w:val="005329FC"/>
    <w:rsid w:val="00573444"/>
    <w:rsid w:val="005D54AD"/>
    <w:rsid w:val="005E4F42"/>
    <w:rsid w:val="005F12B9"/>
    <w:rsid w:val="00616297"/>
    <w:rsid w:val="00617D6F"/>
    <w:rsid w:val="006361C7"/>
    <w:rsid w:val="0063752D"/>
    <w:rsid w:val="00695CF7"/>
    <w:rsid w:val="006A17CD"/>
    <w:rsid w:val="006B1654"/>
    <w:rsid w:val="006B7DD1"/>
    <w:rsid w:val="006C17E1"/>
    <w:rsid w:val="00721CBF"/>
    <w:rsid w:val="00727EF4"/>
    <w:rsid w:val="007318DA"/>
    <w:rsid w:val="00743729"/>
    <w:rsid w:val="007619D2"/>
    <w:rsid w:val="007645A0"/>
    <w:rsid w:val="0076569C"/>
    <w:rsid w:val="007735DA"/>
    <w:rsid w:val="007863C3"/>
    <w:rsid w:val="0079306B"/>
    <w:rsid w:val="007A28F7"/>
    <w:rsid w:val="007A75A7"/>
    <w:rsid w:val="007A7FF9"/>
    <w:rsid w:val="007C1088"/>
    <w:rsid w:val="007C4271"/>
    <w:rsid w:val="00803719"/>
    <w:rsid w:val="00816881"/>
    <w:rsid w:val="00823ABD"/>
    <w:rsid w:val="0082415D"/>
    <w:rsid w:val="00825BB2"/>
    <w:rsid w:val="008509B5"/>
    <w:rsid w:val="00852E1A"/>
    <w:rsid w:val="00853F2E"/>
    <w:rsid w:val="00870627"/>
    <w:rsid w:val="00871DCF"/>
    <w:rsid w:val="00876A10"/>
    <w:rsid w:val="00894352"/>
    <w:rsid w:val="008A67A6"/>
    <w:rsid w:val="008B4840"/>
    <w:rsid w:val="008C60FB"/>
    <w:rsid w:val="008E39F8"/>
    <w:rsid w:val="008E4A07"/>
    <w:rsid w:val="00907194"/>
    <w:rsid w:val="00912A65"/>
    <w:rsid w:val="0094705B"/>
    <w:rsid w:val="00951313"/>
    <w:rsid w:val="00952304"/>
    <w:rsid w:val="009533DC"/>
    <w:rsid w:val="00957836"/>
    <w:rsid w:val="009621FC"/>
    <w:rsid w:val="00974E80"/>
    <w:rsid w:val="009A1A80"/>
    <w:rsid w:val="009C3AF5"/>
    <w:rsid w:val="009F3B70"/>
    <w:rsid w:val="009F4DF5"/>
    <w:rsid w:val="00A011D9"/>
    <w:rsid w:val="00A251CA"/>
    <w:rsid w:val="00A25AA3"/>
    <w:rsid w:val="00A52B11"/>
    <w:rsid w:val="00A62DAC"/>
    <w:rsid w:val="00A86FF6"/>
    <w:rsid w:val="00AD5FD0"/>
    <w:rsid w:val="00B06C6B"/>
    <w:rsid w:val="00B10BC0"/>
    <w:rsid w:val="00B10C6C"/>
    <w:rsid w:val="00B15305"/>
    <w:rsid w:val="00B15744"/>
    <w:rsid w:val="00B1599E"/>
    <w:rsid w:val="00B174F7"/>
    <w:rsid w:val="00B62586"/>
    <w:rsid w:val="00B70D09"/>
    <w:rsid w:val="00B710A9"/>
    <w:rsid w:val="00B9095D"/>
    <w:rsid w:val="00B92ACB"/>
    <w:rsid w:val="00B95D0F"/>
    <w:rsid w:val="00BC5456"/>
    <w:rsid w:val="00BF1106"/>
    <w:rsid w:val="00C133E4"/>
    <w:rsid w:val="00C37CCE"/>
    <w:rsid w:val="00C55FA0"/>
    <w:rsid w:val="00C619F1"/>
    <w:rsid w:val="00C6291D"/>
    <w:rsid w:val="00C72B2C"/>
    <w:rsid w:val="00C7512C"/>
    <w:rsid w:val="00C80F7E"/>
    <w:rsid w:val="00C862CD"/>
    <w:rsid w:val="00CC2C18"/>
    <w:rsid w:val="00CC6E83"/>
    <w:rsid w:val="00CE0D5F"/>
    <w:rsid w:val="00CE1CCF"/>
    <w:rsid w:val="00CE4B85"/>
    <w:rsid w:val="00CF3D59"/>
    <w:rsid w:val="00D14D43"/>
    <w:rsid w:val="00D14FA0"/>
    <w:rsid w:val="00D21639"/>
    <w:rsid w:val="00D4723A"/>
    <w:rsid w:val="00D56E72"/>
    <w:rsid w:val="00D668E1"/>
    <w:rsid w:val="00D70354"/>
    <w:rsid w:val="00D84EB7"/>
    <w:rsid w:val="00DB7B34"/>
    <w:rsid w:val="00DC0FA6"/>
    <w:rsid w:val="00DE2C56"/>
    <w:rsid w:val="00DF5C73"/>
    <w:rsid w:val="00E128E5"/>
    <w:rsid w:val="00E530C1"/>
    <w:rsid w:val="00E71D24"/>
    <w:rsid w:val="00E71EB8"/>
    <w:rsid w:val="00E87F27"/>
    <w:rsid w:val="00EA2074"/>
    <w:rsid w:val="00EB6473"/>
    <w:rsid w:val="00EC1683"/>
    <w:rsid w:val="00EC534F"/>
    <w:rsid w:val="00EC7665"/>
    <w:rsid w:val="00EE1A2F"/>
    <w:rsid w:val="00EE3538"/>
    <w:rsid w:val="00F33E80"/>
    <w:rsid w:val="00F5026E"/>
    <w:rsid w:val="00F57DFA"/>
    <w:rsid w:val="00F72B7C"/>
    <w:rsid w:val="00F93328"/>
    <w:rsid w:val="00FB55B0"/>
    <w:rsid w:val="00FE4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03719"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03719"/>
    <w:rPr>
      <w:rFonts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92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27F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92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27FE"/>
    <w:rPr>
      <w:rFonts w:cs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371BE6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F5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153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C3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5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DF5"/>
    <w:pPr>
      <w:ind w:left="720"/>
    </w:pPr>
  </w:style>
  <w:style w:type="character" w:styleId="Hyperlink">
    <w:name w:val="Hyperlink"/>
    <w:basedOn w:val="DefaultParagraphFont"/>
    <w:uiPriority w:val="99"/>
    <w:unhideWhenUsed/>
    <w:rsid w:val="00803719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2779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03719"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03719"/>
    <w:rPr>
      <w:rFonts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92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27F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92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27FE"/>
    <w:rPr>
      <w:rFonts w:cs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371BE6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F5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C3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DF5"/>
    <w:pPr>
      <w:ind w:left="720"/>
    </w:pPr>
  </w:style>
  <w:style w:type="character" w:styleId="Hyperlink">
    <w:name w:val="Hyperlink"/>
    <w:basedOn w:val="DefaultParagraphFont"/>
    <w:uiPriority w:val="99"/>
    <w:unhideWhenUsed/>
    <w:rsid w:val="00803719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2779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taravinay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ani%20Singh\Downloads\DEV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5557-33F7-43A2-B3EA-A0966285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 CV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Your Name Here</dc:creator>
  <cp:lastModifiedBy>chandu</cp:lastModifiedBy>
  <cp:revision>2</cp:revision>
  <cp:lastPrinted>2015-07-23T15:52:00Z</cp:lastPrinted>
  <dcterms:created xsi:type="dcterms:W3CDTF">2015-12-24T10:16:00Z</dcterms:created>
  <dcterms:modified xsi:type="dcterms:W3CDTF">2015-12-24T10:16:00Z</dcterms:modified>
</cp:coreProperties>
</file>