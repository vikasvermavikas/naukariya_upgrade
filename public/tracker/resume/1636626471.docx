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39" w:rsidRPr="00F1100D" w:rsidRDefault="0070385F" w:rsidP="009D4E7C">
      <w:p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F1100D">
        <w:rPr>
          <w:rFonts w:ascii="Verdana" w:hAnsi="Verdana"/>
          <w:b/>
          <w:sz w:val="20"/>
          <w:szCs w:val="20"/>
          <w:u w:val="single"/>
        </w:rPr>
        <w:t>Enam</w:t>
      </w:r>
      <w:proofErr w:type="spellEnd"/>
      <w:r w:rsidRPr="00F1100D">
        <w:rPr>
          <w:rFonts w:ascii="Verdana" w:hAnsi="Verdana"/>
          <w:b/>
          <w:sz w:val="20"/>
          <w:szCs w:val="20"/>
          <w:u w:val="single"/>
        </w:rPr>
        <w:t xml:space="preserve"> Hoda</w:t>
      </w:r>
    </w:p>
    <w:p w:rsidR="00843F39" w:rsidRPr="00F1100D" w:rsidRDefault="00843F39" w:rsidP="009D4E7C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A237D" w:rsidRPr="00F1100D" w:rsidRDefault="001A237D" w:rsidP="001A237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Mobile:</w:t>
      </w:r>
      <w:r w:rsidRPr="00F1100D">
        <w:rPr>
          <w:rFonts w:ascii="Verdana" w:hAnsi="Verdana"/>
          <w:sz w:val="20"/>
          <w:szCs w:val="20"/>
        </w:rPr>
        <w:t xml:space="preserve"> </w:t>
      </w:r>
      <w:r w:rsidR="007C03FE">
        <w:rPr>
          <w:rFonts w:ascii="Verdana" w:hAnsi="Verdana"/>
          <w:sz w:val="20"/>
          <w:szCs w:val="20"/>
        </w:rPr>
        <w:t>7488804981</w:t>
      </w:r>
    </w:p>
    <w:p w:rsidR="001A237D" w:rsidRPr="00F1100D" w:rsidRDefault="001A237D" w:rsidP="001A237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Email:</w:t>
      </w:r>
      <w:r w:rsidRPr="00F1100D">
        <w:rPr>
          <w:rFonts w:ascii="Verdana" w:hAnsi="Verdana"/>
          <w:sz w:val="20"/>
          <w:szCs w:val="20"/>
        </w:rPr>
        <w:t xml:space="preserve"> </w:t>
      </w:r>
      <w:r w:rsidR="007C03FE">
        <w:rPr>
          <w:rStyle w:val="Hyperlink"/>
          <w:rFonts w:ascii="Verdana" w:hAnsi="Verdana"/>
          <w:sz w:val="20"/>
          <w:szCs w:val="20"/>
        </w:rPr>
        <w:t>hodaenamhoda@gmail.com</w:t>
      </w:r>
    </w:p>
    <w:p w:rsidR="0045204F" w:rsidRDefault="0045204F" w:rsidP="009D4E7C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843F39" w:rsidRDefault="00843F39" w:rsidP="009D4E7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  <w:u w:val="single"/>
        </w:rPr>
        <w:t>Objective</w:t>
      </w:r>
      <w:r w:rsidR="00107545" w:rsidRPr="00F1100D">
        <w:rPr>
          <w:rFonts w:ascii="Verdana" w:hAnsi="Verdana"/>
          <w:b/>
          <w:sz w:val="20"/>
          <w:szCs w:val="20"/>
          <w:u w:val="single"/>
        </w:rPr>
        <w:t>.</w:t>
      </w:r>
      <w:r w:rsidRPr="00F1100D">
        <w:rPr>
          <w:rFonts w:ascii="Verdana" w:hAnsi="Verdana"/>
          <w:sz w:val="20"/>
          <w:szCs w:val="20"/>
        </w:rPr>
        <w:br/>
        <w:t>To be a part of progressive, innovative and growth oriented organization, utilize my work experience and education, build on the expertise, expand my horizon and be an asset to the organization.</w:t>
      </w:r>
    </w:p>
    <w:p w:rsidR="00F06EF3" w:rsidRDefault="00F06EF3" w:rsidP="009D4E7C">
      <w:pPr>
        <w:jc w:val="both"/>
        <w:rPr>
          <w:rFonts w:ascii="Verdana" w:hAnsi="Verdana"/>
          <w:sz w:val="20"/>
          <w:szCs w:val="20"/>
        </w:rPr>
      </w:pPr>
      <w:bookmarkStart w:id="0" w:name="_GoBack"/>
      <w:r w:rsidRPr="00F1100D">
        <w:rPr>
          <w:rFonts w:ascii="Verdana" w:hAnsi="Verdana"/>
          <w:b/>
          <w:sz w:val="20"/>
          <w:szCs w:val="20"/>
          <w:u w:val="single"/>
        </w:rPr>
        <w:t>PROFILE SUMMARY</w:t>
      </w:r>
    </w:p>
    <w:bookmarkEnd w:id="0"/>
    <w:p w:rsidR="00246522" w:rsidRDefault="00843F39" w:rsidP="006D49E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A Result oriented </w:t>
      </w:r>
      <w:r w:rsidR="00886304" w:rsidRPr="00F1100D">
        <w:rPr>
          <w:rFonts w:ascii="Verdana" w:hAnsi="Verdana"/>
          <w:sz w:val="20"/>
          <w:szCs w:val="20"/>
        </w:rPr>
        <w:t>in recruitment sourcing includes successful and appreciated experience in Resource</w:t>
      </w:r>
      <w:r w:rsidR="006D49EC">
        <w:rPr>
          <w:rFonts w:ascii="Verdana" w:hAnsi="Verdana"/>
          <w:sz w:val="20"/>
          <w:szCs w:val="20"/>
        </w:rPr>
        <w:t xml:space="preserve"> management and</w:t>
      </w:r>
      <w:r w:rsidR="00886304" w:rsidRPr="00F1100D">
        <w:rPr>
          <w:rFonts w:ascii="Verdana" w:hAnsi="Verdana"/>
          <w:sz w:val="20"/>
          <w:szCs w:val="20"/>
        </w:rPr>
        <w:t xml:space="preserve"> Employee relations.</w:t>
      </w:r>
      <w:r w:rsidR="007E12E1">
        <w:rPr>
          <w:rFonts w:ascii="Verdana" w:hAnsi="Verdana"/>
          <w:sz w:val="20"/>
          <w:szCs w:val="20"/>
        </w:rPr>
        <w:t xml:space="preserve"> Having </w:t>
      </w:r>
      <w:r w:rsidR="00B33D3B">
        <w:rPr>
          <w:rFonts w:ascii="Verdana" w:hAnsi="Verdana"/>
          <w:sz w:val="20"/>
          <w:szCs w:val="20"/>
        </w:rPr>
        <w:t>5.</w:t>
      </w:r>
      <w:r w:rsidR="004B4FB2">
        <w:rPr>
          <w:rFonts w:ascii="Verdana" w:hAnsi="Verdana"/>
          <w:sz w:val="20"/>
          <w:szCs w:val="20"/>
        </w:rPr>
        <w:t>4</w:t>
      </w:r>
      <w:r w:rsidR="00B33D3B">
        <w:rPr>
          <w:rFonts w:ascii="Verdana" w:hAnsi="Verdana"/>
          <w:sz w:val="20"/>
          <w:szCs w:val="20"/>
        </w:rPr>
        <w:t xml:space="preserve"> </w:t>
      </w:r>
      <w:proofErr w:type="spellStart"/>
      <w:r w:rsidR="007E12E1">
        <w:rPr>
          <w:rFonts w:ascii="Verdana" w:hAnsi="Verdana"/>
          <w:sz w:val="20"/>
          <w:szCs w:val="20"/>
        </w:rPr>
        <w:t>Yrs</w:t>
      </w:r>
      <w:proofErr w:type="spellEnd"/>
      <w:r w:rsidR="007E12E1">
        <w:rPr>
          <w:rFonts w:ascii="Verdana" w:hAnsi="Verdana"/>
          <w:sz w:val="20"/>
          <w:szCs w:val="20"/>
        </w:rPr>
        <w:t xml:space="preserve"> of Experience</w:t>
      </w:r>
      <w:r w:rsidR="00273EDE">
        <w:rPr>
          <w:rFonts w:ascii="Verdana" w:hAnsi="Verdana"/>
          <w:sz w:val="20"/>
          <w:szCs w:val="20"/>
        </w:rPr>
        <w:t xml:space="preserve"> in </w:t>
      </w:r>
      <w:proofErr w:type="gramStart"/>
      <w:r w:rsidR="00273EDE" w:rsidRPr="00273EDE">
        <w:rPr>
          <w:rFonts w:ascii="Verdana" w:hAnsi="Verdana"/>
          <w:b/>
          <w:sz w:val="20"/>
          <w:szCs w:val="20"/>
        </w:rPr>
        <w:t>IT</w:t>
      </w:r>
      <w:proofErr w:type="gramEnd"/>
      <w:r w:rsidR="00273EDE" w:rsidRPr="00273EDE">
        <w:rPr>
          <w:rFonts w:ascii="Verdana" w:hAnsi="Verdana"/>
          <w:b/>
          <w:sz w:val="20"/>
          <w:szCs w:val="20"/>
        </w:rPr>
        <w:t xml:space="preserve"> Recruitment</w:t>
      </w:r>
      <w:r w:rsidR="007E12E1">
        <w:rPr>
          <w:rFonts w:ascii="Verdana" w:hAnsi="Verdana"/>
          <w:sz w:val="20"/>
          <w:szCs w:val="20"/>
        </w:rPr>
        <w:t>.</w:t>
      </w:r>
      <w:r w:rsidR="00246522">
        <w:rPr>
          <w:rFonts w:ascii="Verdana" w:hAnsi="Verdana"/>
          <w:sz w:val="20"/>
          <w:szCs w:val="20"/>
        </w:rPr>
        <w:t xml:space="preserve"> </w:t>
      </w:r>
      <w:r w:rsidR="00246522" w:rsidRPr="00246522">
        <w:rPr>
          <w:rFonts w:ascii="Verdana" w:hAnsi="Verdana"/>
          <w:sz w:val="20"/>
          <w:szCs w:val="20"/>
        </w:rPr>
        <w:t>Skilled in Multi-tasking, thinking out of the box, good analytical skills, timely delivery and ensure thinks are closed well on time &amp; seamless deliveries</w:t>
      </w:r>
      <w:r w:rsidR="00246522">
        <w:rPr>
          <w:rFonts w:ascii="Verdana" w:hAnsi="Verdana"/>
          <w:sz w:val="20"/>
          <w:szCs w:val="20"/>
        </w:rPr>
        <w:t>.</w:t>
      </w:r>
    </w:p>
    <w:p w:rsidR="00714037" w:rsidRPr="00F1100D" w:rsidRDefault="00714037" w:rsidP="006D49E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Good understanding</w:t>
      </w:r>
      <w:r w:rsidR="00886304" w:rsidRPr="00F1100D">
        <w:rPr>
          <w:rFonts w:ascii="Verdana" w:hAnsi="Verdana"/>
          <w:sz w:val="20"/>
          <w:szCs w:val="20"/>
        </w:rPr>
        <w:t xml:space="preserve"> of IT related technologies and concepts.</w:t>
      </w:r>
    </w:p>
    <w:p w:rsidR="00273EDE" w:rsidRPr="00F1100D" w:rsidRDefault="00273EDE" w:rsidP="009D4E7C">
      <w:pPr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1A237D" w:rsidRPr="00B61A66" w:rsidRDefault="001A237D" w:rsidP="001A237D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61A66"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  <w:t>EMPLOYMENT</w:t>
      </w:r>
    </w:p>
    <w:p w:rsidR="001A237D" w:rsidRPr="00F1100D" w:rsidRDefault="001A237D" w:rsidP="001A237D">
      <w:pPr>
        <w:jc w:val="both"/>
        <w:rPr>
          <w:rFonts w:ascii="Verdana" w:hAnsi="Verdana"/>
          <w:b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ORGANISATION</w:t>
      </w:r>
      <w:r w:rsidRPr="00F1100D">
        <w:rPr>
          <w:rFonts w:ascii="Verdana" w:hAnsi="Verdana"/>
          <w:b/>
          <w:sz w:val="20"/>
          <w:szCs w:val="20"/>
        </w:rPr>
        <w:tab/>
        <w:t>:</w:t>
      </w:r>
      <w:r w:rsidRPr="00F1100D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Bytes Brick </w:t>
      </w:r>
      <w:r w:rsidR="005868B6">
        <w:rPr>
          <w:rFonts w:ascii="Verdana" w:hAnsi="Verdana"/>
          <w:b/>
          <w:sz w:val="20"/>
          <w:szCs w:val="20"/>
        </w:rPr>
        <w:t xml:space="preserve">Software </w:t>
      </w:r>
      <w:r>
        <w:rPr>
          <w:rFonts w:ascii="Verdana" w:hAnsi="Verdana"/>
          <w:b/>
          <w:sz w:val="20"/>
          <w:szCs w:val="20"/>
        </w:rPr>
        <w:t>Systems.</w:t>
      </w:r>
    </w:p>
    <w:p w:rsidR="001A237D" w:rsidRDefault="001A237D" w:rsidP="001A237D">
      <w:pPr>
        <w:rPr>
          <w:rFonts w:ascii="Verdana" w:hAnsi="Verdana" w:cs="Arial"/>
          <w:b/>
          <w:color w:val="000000"/>
          <w:sz w:val="20"/>
          <w:szCs w:val="20"/>
        </w:rPr>
      </w:pP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DESIGNATION       : </w:t>
      </w: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ab/>
        <w:t xml:space="preserve">SR.Technical </w:t>
      </w:r>
      <w:r w:rsidRPr="00F1100D">
        <w:rPr>
          <w:rFonts w:ascii="Verdana" w:hAnsi="Verdana" w:cs="Arial"/>
          <w:b/>
          <w:color w:val="000000"/>
          <w:sz w:val="20"/>
          <w:szCs w:val="20"/>
        </w:rPr>
        <w:t>Recruiter</w:t>
      </w:r>
      <w:r w:rsidR="00502BDE">
        <w:rPr>
          <w:rFonts w:ascii="Verdana" w:hAnsi="Verdana" w:cs="Arial"/>
          <w:b/>
          <w:color w:val="000000"/>
          <w:sz w:val="20"/>
          <w:szCs w:val="20"/>
        </w:rPr>
        <w:t xml:space="preserve"> </w:t>
      </w:r>
    </w:p>
    <w:p w:rsidR="001A237D" w:rsidRDefault="001A237D" w:rsidP="001A237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  <w:t>A</w:t>
      </w:r>
      <w:r w:rsidR="00D97647">
        <w:rPr>
          <w:rFonts w:ascii="Verdana" w:hAnsi="Verdana"/>
          <w:b/>
          <w:sz w:val="20"/>
          <w:szCs w:val="20"/>
        </w:rPr>
        <w:t>ugust</w:t>
      </w:r>
      <w:r>
        <w:rPr>
          <w:rFonts w:ascii="Verdana" w:hAnsi="Verdana"/>
          <w:b/>
          <w:sz w:val="20"/>
          <w:szCs w:val="20"/>
        </w:rPr>
        <w:t xml:space="preserve"> 2016 Till now.</w:t>
      </w:r>
    </w:p>
    <w:p w:rsidR="001A237D" w:rsidRPr="00F1100D" w:rsidRDefault="001A237D" w:rsidP="001A237D">
      <w:pPr>
        <w:rPr>
          <w:rFonts w:ascii="Verdana" w:hAnsi="Verdana"/>
          <w:b/>
          <w:sz w:val="20"/>
          <w:szCs w:val="20"/>
          <w:u w:val="single"/>
        </w:rPr>
      </w:pPr>
      <w:r w:rsidRPr="00F1100D">
        <w:rPr>
          <w:rFonts w:ascii="Verdana" w:hAnsi="Verdana"/>
          <w:b/>
          <w:sz w:val="20"/>
          <w:szCs w:val="20"/>
          <w:u w:val="single"/>
        </w:rPr>
        <w:t xml:space="preserve">About </w:t>
      </w:r>
      <w:r w:rsidRPr="00B36FE0">
        <w:rPr>
          <w:rFonts w:ascii="Verdana" w:hAnsi="Verdana"/>
          <w:b/>
          <w:sz w:val="20"/>
          <w:szCs w:val="20"/>
          <w:u w:val="single"/>
        </w:rPr>
        <w:t xml:space="preserve">Bytes Brick </w:t>
      </w:r>
      <w:r w:rsidR="005868B6">
        <w:rPr>
          <w:rFonts w:ascii="Verdana" w:hAnsi="Verdana"/>
          <w:b/>
          <w:sz w:val="20"/>
          <w:szCs w:val="20"/>
          <w:u w:val="single"/>
        </w:rPr>
        <w:t xml:space="preserve">Software </w:t>
      </w:r>
      <w:r w:rsidRPr="00B36FE0">
        <w:rPr>
          <w:rFonts w:ascii="Verdana" w:hAnsi="Verdana"/>
          <w:b/>
          <w:sz w:val="20"/>
          <w:szCs w:val="20"/>
          <w:u w:val="single"/>
        </w:rPr>
        <w:t>Systems</w:t>
      </w:r>
    </w:p>
    <w:p w:rsidR="001A237D" w:rsidRDefault="00502BDE" w:rsidP="0069543D">
      <w:pPr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Bytes brick</w:t>
      </w:r>
      <w:r w:rsidR="00D0270A">
        <w:rPr>
          <w:rFonts w:ascii="Verdana" w:hAnsi="Verdana"/>
          <w:b/>
          <w:sz w:val="20"/>
          <w:szCs w:val="20"/>
        </w:rPr>
        <w:t xml:space="preserve"> software</w:t>
      </w:r>
      <w:r w:rsidRPr="00502BDE">
        <w:rPr>
          <w:rFonts w:ascii="Verdana" w:hAnsi="Verdana"/>
          <w:sz w:val="20"/>
          <w:szCs w:val="20"/>
        </w:rPr>
        <w:t xml:space="preserve"> is fastest growing </w:t>
      </w:r>
      <w:r w:rsidRPr="00273EDE">
        <w:rPr>
          <w:rFonts w:ascii="Verdana" w:hAnsi="Verdana"/>
          <w:b/>
          <w:sz w:val="20"/>
          <w:szCs w:val="20"/>
        </w:rPr>
        <w:t>software Development Company</w:t>
      </w:r>
      <w:r w:rsidRPr="00502BDE">
        <w:rPr>
          <w:rFonts w:ascii="Verdana" w:hAnsi="Verdana"/>
          <w:sz w:val="20"/>
          <w:szCs w:val="20"/>
        </w:rPr>
        <w:t xml:space="preserve">, providing services to the global </w:t>
      </w:r>
      <w:r w:rsidR="00A87554">
        <w:rPr>
          <w:rFonts w:ascii="Verdana" w:hAnsi="Verdana"/>
          <w:sz w:val="20"/>
          <w:szCs w:val="20"/>
        </w:rPr>
        <w:t>customers</w:t>
      </w:r>
      <w:r w:rsidRPr="00502BD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b/>
          <w:sz w:val="20"/>
          <w:szCs w:val="20"/>
        </w:rPr>
        <w:t>Bytes brick</w:t>
      </w:r>
      <w:r w:rsidRPr="00502BDE">
        <w:rPr>
          <w:rFonts w:ascii="Verdana" w:hAnsi="Verdana"/>
          <w:sz w:val="20"/>
          <w:szCs w:val="20"/>
        </w:rPr>
        <w:t xml:space="preserve"> is a technology services firm specialized in Microsoft Dynamics Navision implementation and support. </w:t>
      </w:r>
      <w:r>
        <w:rPr>
          <w:rFonts w:ascii="Verdana" w:hAnsi="Verdana"/>
          <w:b/>
          <w:sz w:val="20"/>
          <w:szCs w:val="20"/>
        </w:rPr>
        <w:t>Bytes brick</w:t>
      </w:r>
      <w:r w:rsidRPr="00502BDE">
        <w:rPr>
          <w:rFonts w:ascii="Verdana" w:hAnsi="Verdana"/>
          <w:sz w:val="20"/>
          <w:szCs w:val="20"/>
        </w:rPr>
        <w:t xml:space="preserve"> focused on learning client's business and his business processes to provide total solutions to help and grow </w:t>
      </w:r>
      <w:r w:rsidR="00A87554">
        <w:rPr>
          <w:rFonts w:ascii="Verdana" w:hAnsi="Verdana"/>
          <w:sz w:val="20"/>
          <w:szCs w:val="20"/>
        </w:rPr>
        <w:t>customer</w:t>
      </w:r>
      <w:r w:rsidRPr="00502BDE">
        <w:rPr>
          <w:rFonts w:ascii="Verdana" w:hAnsi="Verdana"/>
          <w:sz w:val="20"/>
          <w:szCs w:val="20"/>
        </w:rPr>
        <w:t>'s business today and into the future.</w:t>
      </w:r>
      <w:r w:rsidR="00D0270A">
        <w:rPr>
          <w:rFonts w:ascii="Verdana" w:hAnsi="Verdana"/>
          <w:sz w:val="20"/>
          <w:szCs w:val="20"/>
        </w:rPr>
        <w:t xml:space="preserve"> </w:t>
      </w:r>
    </w:p>
    <w:p w:rsidR="001A237D" w:rsidRPr="00F1100D" w:rsidRDefault="001A237D" w:rsidP="001A237D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  <w:u w:val="single"/>
        </w:rPr>
        <w:t>Responsibilities</w:t>
      </w:r>
      <w:r w:rsidR="00E36A8C">
        <w:rPr>
          <w:rFonts w:ascii="Verdana" w:hAnsi="Verdana"/>
          <w:b/>
          <w:sz w:val="20"/>
          <w:szCs w:val="20"/>
          <w:u w:val="single"/>
        </w:rPr>
        <w:t xml:space="preserve"> as a Sr. Recruiter</w:t>
      </w:r>
      <w:r w:rsidRPr="00F1100D">
        <w:rPr>
          <w:rFonts w:ascii="Verdana" w:hAnsi="Verdana"/>
          <w:sz w:val="20"/>
          <w:szCs w:val="20"/>
        </w:rPr>
        <w:tab/>
      </w:r>
    </w:p>
    <w:p w:rsidR="001A237D" w:rsidRPr="00DD65F0" w:rsidRDefault="001A237D" w:rsidP="001A237D">
      <w:pPr>
        <w:pStyle w:val="ListParagraph"/>
        <w:numPr>
          <w:ilvl w:val="0"/>
          <w:numId w:val="7"/>
        </w:numPr>
        <w:ind w:left="270"/>
        <w:jc w:val="both"/>
        <w:rPr>
          <w:rFonts w:ascii="Verdana" w:hAnsi="Verdana" w:cs="Arial"/>
          <w:color w:val="000000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>Involved in full recruitment Life Cycle from requisition to closing within Turnaround Time</w:t>
      </w:r>
      <w:r w:rsidR="00045393">
        <w:rPr>
          <w:rFonts w:ascii="Verdana" w:hAnsi="Verdana"/>
          <w:sz w:val="20"/>
          <w:szCs w:val="20"/>
        </w:rPr>
        <w:t>.</w:t>
      </w:r>
    </w:p>
    <w:p w:rsidR="001A237D" w:rsidRPr="00DD65F0" w:rsidRDefault="001A237D" w:rsidP="001A237D">
      <w:pPr>
        <w:pStyle w:val="ListParagraph"/>
        <w:numPr>
          <w:ilvl w:val="0"/>
          <w:numId w:val="7"/>
        </w:numPr>
        <w:ind w:left="270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 w:cs="Arial"/>
          <w:color w:val="000000"/>
          <w:sz w:val="20"/>
          <w:szCs w:val="20"/>
        </w:rPr>
        <w:t xml:space="preserve">Analyzes and understand the requirements from the </w:t>
      </w:r>
      <w:r w:rsidR="008F2F35">
        <w:rPr>
          <w:rFonts w:ascii="Verdana" w:hAnsi="Verdana" w:cs="Arial"/>
          <w:color w:val="000000"/>
          <w:sz w:val="20"/>
          <w:szCs w:val="20"/>
        </w:rPr>
        <w:t>managers</w:t>
      </w:r>
      <w:r w:rsidRPr="00DD65F0">
        <w:rPr>
          <w:rFonts w:ascii="Verdana" w:hAnsi="Verdana" w:cs="Arial"/>
          <w:color w:val="000000"/>
          <w:sz w:val="20"/>
          <w:szCs w:val="20"/>
        </w:rPr>
        <w:t>.</w:t>
      </w:r>
    </w:p>
    <w:p w:rsidR="00D141E2" w:rsidRPr="00D141E2" w:rsidRDefault="001A237D" w:rsidP="00D141E2">
      <w:pPr>
        <w:pStyle w:val="ListParagraph"/>
        <w:numPr>
          <w:ilvl w:val="0"/>
          <w:numId w:val="7"/>
        </w:numPr>
        <w:ind w:left="270"/>
        <w:rPr>
          <w:rFonts w:ascii="Verdana" w:hAnsi="Verdana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 xml:space="preserve">Sourcing Best talent </w:t>
      </w:r>
      <w:r w:rsidR="00D141E2" w:rsidRPr="00D141E2">
        <w:rPr>
          <w:rFonts w:ascii="Verdana" w:hAnsi="Verdana"/>
          <w:sz w:val="20"/>
          <w:szCs w:val="20"/>
        </w:rPr>
        <w:t xml:space="preserve">various avenues- Job portals, </w:t>
      </w:r>
      <w:r w:rsidR="002D0DB4" w:rsidRPr="00D141E2">
        <w:rPr>
          <w:rFonts w:ascii="Verdana" w:hAnsi="Verdana"/>
          <w:sz w:val="20"/>
          <w:szCs w:val="20"/>
        </w:rPr>
        <w:t xml:space="preserve">Internal Database, </w:t>
      </w:r>
      <w:r w:rsidR="00D141E2" w:rsidRPr="00D141E2">
        <w:rPr>
          <w:rFonts w:ascii="Verdana" w:hAnsi="Verdana"/>
          <w:sz w:val="20"/>
          <w:szCs w:val="20"/>
        </w:rPr>
        <w:t xml:space="preserve">Social Media -LinkedIn Employee’s Referrals. </w:t>
      </w:r>
    </w:p>
    <w:p w:rsidR="00D141E2" w:rsidRPr="00DD65F0" w:rsidRDefault="00D141E2" w:rsidP="00D141E2">
      <w:pPr>
        <w:pStyle w:val="ListParagraph"/>
        <w:ind w:left="270"/>
        <w:rPr>
          <w:rFonts w:ascii="Verdana" w:hAnsi="Verdana"/>
          <w:sz w:val="20"/>
          <w:szCs w:val="20"/>
        </w:rPr>
      </w:pPr>
    </w:p>
    <w:p w:rsidR="00717B43" w:rsidRPr="00717B43" w:rsidRDefault="001A237D" w:rsidP="001A237D">
      <w:pPr>
        <w:pStyle w:val="ListParagraph"/>
        <w:numPr>
          <w:ilvl w:val="0"/>
          <w:numId w:val="7"/>
        </w:numPr>
        <w:ind w:left="27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D65F0">
        <w:rPr>
          <w:rFonts w:ascii="Verdana" w:hAnsi="Verdana"/>
          <w:sz w:val="20"/>
          <w:szCs w:val="20"/>
        </w:rPr>
        <w:t>Short-listing qualified profiles by taking Initial Telephonic Interview with candidates, analyzing authentication of resume, evaluating technical expertise, communication skills, attitude, and confidence level, reason/need/urge for change, expectation level, minimum joining time &amp; relocation status.</w:t>
      </w:r>
    </w:p>
    <w:p w:rsidR="001A237D" w:rsidRPr="00717B43" w:rsidRDefault="00717B43" w:rsidP="00717B43">
      <w:pPr>
        <w:pStyle w:val="ListParagraph"/>
        <w:numPr>
          <w:ilvl w:val="0"/>
          <w:numId w:val="7"/>
        </w:numPr>
        <w:ind w:left="270"/>
        <w:rPr>
          <w:rFonts w:ascii="Verdana" w:hAnsi="Verdana"/>
          <w:sz w:val="20"/>
          <w:szCs w:val="20"/>
        </w:rPr>
      </w:pPr>
      <w:r w:rsidRPr="00717B43">
        <w:rPr>
          <w:rFonts w:ascii="Verdana" w:hAnsi="Verdana"/>
          <w:sz w:val="20"/>
          <w:szCs w:val="20"/>
        </w:rPr>
        <w:lastRenderedPageBreak/>
        <w:t xml:space="preserve">Coordinating with the Technical Panel &amp; the Manager regarding the requirements, Interviews etc. </w:t>
      </w:r>
      <w:r w:rsidR="001A237D" w:rsidRPr="00717B43">
        <w:rPr>
          <w:rFonts w:ascii="Verdana" w:hAnsi="Verdana"/>
          <w:sz w:val="20"/>
          <w:szCs w:val="20"/>
        </w:rPr>
        <w:t xml:space="preserve"> </w:t>
      </w:r>
    </w:p>
    <w:p w:rsidR="0069543D" w:rsidRDefault="001A237D" w:rsidP="0069543D">
      <w:pPr>
        <w:pStyle w:val="ListParagraph"/>
        <w:numPr>
          <w:ilvl w:val="0"/>
          <w:numId w:val="1"/>
        </w:numPr>
        <w:ind w:left="270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Co-ordinate the entire recruitment procedure right from sending the candidates profiles till his joining.</w:t>
      </w:r>
      <w:r w:rsidR="0069543D" w:rsidRPr="0069543D">
        <w:rPr>
          <w:rFonts w:ascii="Verdana" w:hAnsi="Verdana"/>
          <w:sz w:val="20"/>
          <w:szCs w:val="20"/>
        </w:rPr>
        <w:t xml:space="preserve"> </w:t>
      </w:r>
    </w:p>
    <w:p w:rsidR="0069543D" w:rsidRPr="0069543D" w:rsidRDefault="0069543D" w:rsidP="009F3D79">
      <w:pPr>
        <w:pStyle w:val="ListParagraph"/>
        <w:numPr>
          <w:ilvl w:val="0"/>
          <w:numId w:val="7"/>
        </w:numPr>
        <w:suppressAutoHyphens/>
        <w:spacing w:after="0"/>
        <w:ind w:left="270"/>
        <w:jc w:val="both"/>
        <w:rPr>
          <w:rFonts w:cs="Calibri"/>
          <w:color w:val="000000"/>
        </w:rPr>
      </w:pPr>
      <w:r w:rsidRPr="0069543D">
        <w:rPr>
          <w:rFonts w:ascii="Verdana" w:hAnsi="Verdana"/>
          <w:sz w:val="20"/>
          <w:szCs w:val="20"/>
        </w:rPr>
        <w:t>Schedule interviews (telephonic and face to face), follow-up.</w:t>
      </w:r>
    </w:p>
    <w:p w:rsidR="00AE3D8F" w:rsidRPr="0069543D" w:rsidRDefault="00AE3D8F" w:rsidP="009F3D79">
      <w:pPr>
        <w:pStyle w:val="ListParagraph"/>
        <w:numPr>
          <w:ilvl w:val="0"/>
          <w:numId w:val="7"/>
        </w:numPr>
        <w:suppressAutoHyphens/>
        <w:spacing w:after="0"/>
        <w:ind w:left="270"/>
        <w:jc w:val="both"/>
        <w:rPr>
          <w:rFonts w:cs="Calibri"/>
          <w:color w:val="000000"/>
        </w:rPr>
      </w:pPr>
      <w:r w:rsidRPr="0069543D">
        <w:rPr>
          <w:rFonts w:cs="Calibri"/>
          <w:color w:val="000000"/>
        </w:rPr>
        <w:t>Follow Up at regular Intervals with Selected Candidates till they join the Organization, Dealing with their various QUERIES and making Closure of the Incumbent.</w:t>
      </w:r>
    </w:p>
    <w:p w:rsidR="009556F8" w:rsidRPr="000C53DB" w:rsidRDefault="009556F8" w:rsidP="009556F8">
      <w:pPr>
        <w:pStyle w:val="ListParagraph"/>
        <w:numPr>
          <w:ilvl w:val="0"/>
          <w:numId w:val="7"/>
        </w:numPr>
        <w:ind w:left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Post Offer follow-up 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to make sure the candidate joins in time.</w:t>
      </w:r>
    </w:p>
    <w:p w:rsidR="000C53DB" w:rsidRPr="000C53DB" w:rsidRDefault="000C53DB" w:rsidP="000C53DB">
      <w:pPr>
        <w:pStyle w:val="ListParagraph"/>
        <w:numPr>
          <w:ilvl w:val="0"/>
          <w:numId w:val="7"/>
        </w:numPr>
        <w:ind w:left="270"/>
        <w:rPr>
          <w:rFonts w:ascii="Verdana" w:hAnsi="Verdana"/>
          <w:sz w:val="20"/>
          <w:szCs w:val="20"/>
        </w:rPr>
      </w:pPr>
      <w:r w:rsidRPr="000C53DB">
        <w:rPr>
          <w:rFonts w:ascii="Verdana" w:hAnsi="Verdana"/>
          <w:sz w:val="20"/>
          <w:szCs w:val="20"/>
        </w:rPr>
        <w:t xml:space="preserve">Taking care of joining formalities. </w:t>
      </w:r>
    </w:p>
    <w:p w:rsidR="00E36A8C" w:rsidRPr="008E67F7" w:rsidRDefault="00E36A8C" w:rsidP="006D49EC">
      <w:pPr>
        <w:pStyle w:val="ListParagraph"/>
        <w:ind w:left="270"/>
        <w:rPr>
          <w:rFonts w:ascii="Verdana" w:hAnsi="Verdana" w:cs="Arial"/>
          <w:color w:val="000000"/>
          <w:sz w:val="20"/>
          <w:szCs w:val="20"/>
        </w:rPr>
      </w:pPr>
    </w:p>
    <w:p w:rsidR="008E67F7" w:rsidRPr="00DD65F0" w:rsidRDefault="008E67F7" w:rsidP="00E36A8C">
      <w:pPr>
        <w:pStyle w:val="ListParagraph"/>
        <w:ind w:left="270"/>
        <w:rPr>
          <w:rFonts w:ascii="Verdana" w:hAnsi="Verdana" w:cs="Arial"/>
          <w:color w:val="000000"/>
          <w:sz w:val="20"/>
          <w:szCs w:val="20"/>
        </w:rPr>
      </w:pPr>
    </w:p>
    <w:p w:rsidR="00AE0211" w:rsidRPr="00F1100D" w:rsidRDefault="00AE0211" w:rsidP="009D4E7C">
      <w:pPr>
        <w:jc w:val="both"/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372A37" w:rsidRPr="00F1100D" w:rsidRDefault="00372A37" w:rsidP="009D4E7C">
      <w:pPr>
        <w:jc w:val="both"/>
        <w:rPr>
          <w:rFonts w:ascii="Verdana" w:hAnsi="Verdana"/>
          <w:b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ORGANISATION</w:t>
      </w:r>
      <w:r w:rsidRPr="00F1100D">
        <w:rPr>
          <w:rFonts w:ascii="Verdana" w:hAnsi="Verdana"/>
          <w:b/>
          <w:sz w:val="20"/>
          <w:szCs w:val="20"/>
        </w:rPr>
        <w:tab/>
        <w:t>:</w:t>
      </w:r>
      <w:r w:rsidRPr="00F1100D">
        <w:rPr>
          <w:rFonts w:ascii="Verdana" w:hAnsi="Verdana"/>
          <w:b/>
          <w:sz w:val="20"/>
          <w:szCs w:val="20"/>
        </w:rPr>
        <w:tab/>
      </w:r>
      <w:r w:rsidR="00391936" w:rsidRPr="00F1100D">
        <w:rPr>
          <w:rFonts w:ascii="Verdana" w:hAnsi="Verdana"/>
          <w:b/>
          <w:sz w:val="20"/>
          <w:szCs w:val="20"/>
        </w:rPr>
        <w:t xml:space="preserve">Eteam </w:t>
      </w:r>
      <w:r w:rsidR="00D34780" w:rsidRPr="00F1100D">
        <w:rPr>
          <w:rFonts w:ascii="Verdana" w:hAnsi="Verdana"/>
          <w:b/>
          <w:sz w:val="20"/>
          <w:szCs w:val="20"/>
        </w:rPr>
        <w:t>Info service</w:t>
      </w:r>
      <w:r w:rsidR="00050439" w:rsidRPr="00F1100D">
        <w:rPr>
          <w:rFonts w:ascii="Verdana" w:hAnsi="Verdana"/>
          <w:b/>
          <w:sz w:val="20"/>
          <w:szCs w:val="20"/>
        </w:rPr>
        <w:t xml:space="preserve"> </w:t>
      </w:r>
    </w:p>
    <w:p w:rsidR="001A237D" w:rsidRDefault="00372A37" w:rsidP="00391936">
      <w:pPr>
        <w:rPr>
          <w:rFonts w:ascii="Verdana" w:hAnsi="Verdana" w:cs="Arial"/>
          <w:b/>
          <w:color w:val="000000"/>
          <w:sz w:val="20"/>
          <w:szCs w:val="20"/>
        </w:rPr>
      </w:pP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DES</w:t>
      </w:r>
      <w:r w:rsidR="00EB4872"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IGN</w:t>
      </w: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ATION       : </w:t>
      </w: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ab/>
        <w:t>SR.Technical</w:t>
      </w:r>
      <w:r w:rsidR="009D4E7C"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1100D">
        <w:rPr>
          <w:rFonts w:ascii="Verdana" w:hAnsi="Verdana" w:cs="Arial"/>
          <w:b/>
          <w:color w:val="000000"/>
          <w:sz w:val="20"/>
          <w:szCs w:val="20"/>
        </w:rPr>
        <w:t>Recruiter</w:t>
      </w:r>
    </w:p>
    <w:p w:rsidR="0094332C" w:rsidRDefault="0094332C" w:rsidP="0094332C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  <w:t>September 2015 to July 2016.</w:t>
      </w:r>
    </w:p>
    <w:p w:rsidR="00C81090" w:rsidRPr="00F1100D" w:rsidRDefault="00E27CD2" w:rsidP="00391936">
      <w:pPr>
        <w:rPr>
          <w:rFonts w:ascii="Verdana" w:hAnsi="Verdana"/>
          <w:b/>
          <w:sz w:val="20"/>
          <w:szCs w:val="20"/>
          <w:u w:val="single"/>
        </w:rPr>
      </w:pPr>
      <w:r w:rsidRPr="00F1100D">
        <w:rPr>
          <w:rFonts w:ascii="Verdana" w:hAnsi="Verdana"/>
          <w:sz w:val="20"/>
          <w:szCs w:val="20"/>
        </w:rPr>
        <w:br/>
      </w:r>
      <w:r w:rsidR="00C81090" w:rsidRPr="00F1100D">
        <w:rPr>
          <w:rFonts w:ascii="Verdana" w:hAnsi="Verdana"/>
          <w:b/>
          <w:sz w:val="20"/>
          <w:szCs w:val="20"/>
          <w:u w:val="single"/>
        </w:rPr>
        <w:t xml:space="preserve">About </w:t>
      </w:r>
      <w:r w:rsidR="00D34780" w:rsidRPr="00F1100D">
        <w:rPr>
          <w:rFonts w:ascii="Verdana" w:hAnsi="Verdana"/>
          <w:b/>
          <w:sz w:val="20"/>
          <w:szCs w:val="20"/>
          <w:u w:val="single"/>
        </w:rPr>
        <w:t>Eteam Info service</w:t>
      </w:r>
    </w:p>
    <w:p w:rsidR="00C81090" w:rsidRPr="00F1100D" w:rsidRDefault="00D34780" w:rsidP="009D4E7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 xml:space="preserve">Eteam Info service </w:t>
      </w:r>
      <w:r w:rsidR="00C81090" w:rsidRPr="00F1100D">
        <w:rPr>
          <w:rFonts w:ascii="Verdana" w:hAnsi="Verdana"/>
          <w:sz w:val="20"/>
          <w:szCs w:val="20"/>
        </w:rPr>
        <w:t xml:space="preserve">is a </w:t>
      </w:r>
      <w:r w:rsidR="00F1100D" w:rsidRPr="00F1100D">
        <w:rPr>
          <w:rFonts w:ascii="Verdana" w:hAnsi="Verdana"/>
          <w:sz w:val="20"/>
          <w:szCs w:val="20"/>
        </w:rPr>
        <w:t xml:space="preserve">New Jersey based </w:t>
      </w:r>
      <w:r w:rsidR="00C81090" w:rsidRPr="00F1100D">
        <w:rPr>
          <w:rFonts w:ascii="Verdana" w:hAnsi="Verdana"/>
          <w:sz w:val="20"/>
          <w:szCs w:val="20"/>
        </w:rPr>
        <w:t xml:space="preserve">professional firm, having rich professional experience in the area of Human Resource Consulting services. </w:t>
      </w:r>
      <w:r w:rsidR="00F1100D" w:rsidRPr="00F1100D">
        <w:rPr>
          <w:rFonts w:ascii="Verdana" w:hAnsi="Verdana"/>
          <w:sz w:val="20"/>
          <w:szCs w:val="20"/>
        </w:rPr>
        <w:t>Providing high-volume contingent and direct hire staffing</w:t>
      </w:r>
      <w:r w:rsidR="00F1100D">
        <w:rPr>
          <w:rFonts w:ascii="Verdana" w:hAnsi="Verdana"/>
          <w:sz w:val="20"/>
          <w:szCs w:val="20"/>
        </w:rPr>
        <w:t xml:space="preserve">. </w:t>
      </w:r>
      <w:r w:rsidR="00C81090" w:rsidRPr="00F1100D">
        <w:rPr>
          <w:rFonts w:ascii="Verdana" w:hAnsi="Verdana"/>
          <w:sz w:val="20"/>
          <w:szCs w:val="20"/>
        </w:rPr>
        <w:t xml:space="preserve">Having a team of highly qualified and experienced executives who are servicing diverse industries. </w:t>
      </w:r>
    </w:p>
    <w:p w:rsidR="00965A92" w:rsidRPr="00F1100D" w:rsidRDefault="00965A92" w:rsidP="009D4E7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  <w:u w:val="single"/>
        </w:rPr>
        <w:t>Responsibilities</w:t>
      </w:r>
      <w:r w:rsidRPr="00F1100D">
        <w:rPr>
          <w:rFonts w:ascii="Verdana" w:hAnsi="Verdana"/>
          <w:sz w:val="20"/>
          <w:szCs w:val="20"/>
        </w:rPr>
        <w:tab/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Involved in full </w:t>
      </w:r>
      <w:r w:rsidR="00744200">
        <w:rPr>
          <w:rFonts w:ascii="Verdana" w:hAnsi="Verdana"/>
          <w:sz w:val="20"/>
          <w:szCs w:val="20"/>
        </w:rPr>
        <w:t xml:space="preserve">IT </w:t>
      </w:r>
      <w:r w:rsidRPr="00F1100D">
        <w:rPr>
          <w:rFonts w:ascii="Verdana" w:hAnsi="Verdana"/>
          <w:sz w:val="20"/>
          <w:szCs w:val="20"/>
        </w:rPr>
        <w:t xml:space="preserve">recruitment Life Cycle from requisition to closing within </w:t>
      </w:r>
      <w:r w:rsidR="00C81090" w:rsidRPr="00F1100D">
        <w:rPr>
          <w:rFonts w:ascii="Verdana" w:hAnsi="Verdana"/>
          <w:sz w:val="20"/>
          <w:szCs w:val="20"/>
        </w:rPr>
        <w:t>Turnaround</w:t>
      </w:r>
      <w:r w:rsidRPr="00F1100D">
        <w:rPr>
          <w:rFonts w:ascii="Verdana" w:hAnsi="Verdana"/>
          <w:sz w:val="20"/>
          <w:szCs w:val="20"/>
        </w:rPr>
        <w:t xml:space="preserve"> Time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Prepare job descriptions.</w:t>
      </w:r>
    </w:p>
    <w:p w:rsidR="00965A92" w:rsidRPr="00F1100D" w:rsidRDefault="00965A92" w:rsidP="009D4E7C">
      <w:pPr>
        <w:pStyle w:val="ListParagraph"/>
        <w:numPr>
          <w:ilvl w:val="0"/>
          <w:numId w:val="2"/>
        </w:numPr>
        <w:ind w:left="360" w:hanging="27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/>
          <w:sz w:val="20"/>
          <w:szCs w:val="20"/>
        </w:rPr>
        <w:t>Posting various jobs according to client requirement.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Locating potential candidates through portal like Naukri, Monster, Job Posting (Job portal), referrals, networking, job groups, networking websites. etc.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Screening and Locating Candidates through headhunting and job portals like Naukri, Monster Job Posting (Job portal), referrals, networking, job groups, networking websites. Etc. e-mailing to the candidates and checking their availability and interests.</w:t>
      </w:r>
    </w:p>
    <w:p w:rsidR="00965A92" w:rsidRPr="00F1100D" w:rsidRDefault="00965A92" w:rsidP="009D4E7C">
      <w:pPr>
        <w:pStyle w:val="ListParagraph"/>
        <w:numPr>
          <w:ilvl w:val="0"/>
          <w:numId w:val="2"/>
        </w:numPr>
        <w:ind w:left="360" w:hanging="27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/>
          <w:sz w:val="20"/>
          <w:szCs w:val="20"/>
        </w:rPr>
        <w:t xml:space="preserve">Short-listing qualified profiles by taking Initial Telephonic Interview with candidates, analyzing authentication of resume, evaluating technical expertise, communication skills, attitude, and confidence level, reason/need/urge for change, expectation level, minimum joining time &amp; relocation status. </w:t>
      </w:r>
    </w:p>
    <w:p w:rsidR="00965A92" w:rsidRPr="00F1100D" w:rsidRDefault="00965A92" w:rsidP="009D4E7C">
      <w:pPr>
        <w:pStyle w:val="ListParagraph"/>
        <w:numPr>
          <w:ilvl w:val="0"/>
          <w:numId w:val="2"/>
        </w:numPr>
        <w:ind w:left="360" w:hanging="27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Extensively pre-screening resumes technically evaluating</w:t>
      </w:r>
      <w:r w:rsidRPr="00F1100D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Projects (current project &amp; total number of projects, environment/technologies, domain, team size, clients and responsibilities) professional qualification. Candidates in order to assess the candidate's suitability in terms of relevant experience, Attitude, communication skills etc. current CTC, current organization &amp; location</w:t>
      </w:r>
    </w:p>
    <w:p w:rsidR="00965A92" w:rsidRPr="00F1100D" w:rsidRDefault="00965A92" w:rsidP="009D4E7C">
      <w:pPr>
        <w:pStyle w:val="ListParagraph"/>
        <w:numPr>
          <w:ilvl w:val="0"/>
          <w:numId w:val="2"/>
        </w:numPr>
        <w:ind w:left="360" w:hanging="27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lastRenderedPageBreak/>
        <w:t>Preliminary interviewing of potential candidates in order to assess the candidate's suitability, Attitude, Academic &amp; Professional qualifications, experience, communication skills etc.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Briefing the candidates about the job profile, package, organization, etc.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Developed and maintained lasting client relationships through providing quality IT employment candidates at fair market margins and rates.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Schedule interviews (telephonic and face to face), follow-up.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Interview coordination end to end until the candidate is selected and following up till candidate is offered and joins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Post Offer follow-up 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to make sure the candidate joins in time.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Experience in recruitment drives (Mass hiring).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Handling multi location recruitment</w:t>
      </w:r>
      <w:r w:rsidR="0074420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Regularly updating, monitoring and information sharing on Social Media pages</w:t>
      </w:r>
      <w:r w:rsidR="00744200">
        <w:rPr>
          <w:rFonts w:ascii="Verdana" w:hAnsi="Verdana"/>
          <w:sz w:val="20"/>
          <w:szCs w:val="20"/>
        </w:rPr>
        <w:t>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Provide updates to Account manager involved in a timely manner</w:t>
      </w:r>
      <w:r w:rsidR="00744200">
        <w:rPr>
          <w:rFonts w:ascii="Verdana" w:hAnsi="Verdana"/>
          <w:sz w:val="20"/>
          <w:szCs w:val="20"/>
        </w:rPr>
        <w:t>.</w:t>
      </w:r>
    </w:p>
    <w:p w:rsidR="00965A92" w:rsidRPr="00F1100D" w:rsidRDefault="00965A92" w:rsidP="009D4E7C">
      <w:pPr>
        <w:pStyle w:val="ListParagraph"/>
        <w:numPr>
          <w:ilvl w:val="0"/>
          <w:numId w:val="1"/>
        </w:numPr>
        <w:ind w:left="360" w:hanging="270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Preparation of MIS Reports on weekly basis as well as monthly basis for the effectiveness of recruitment process.</w:t>
      </w:r>
    </w:p>
    <w:p w:rsidR="001106D3" w:rsidRPr="00F1100D" w:rsidRDefault="001106D3" w:rsidP="009D4E7C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ORGANISATION</w:t>
      </w:r>
      <w:r w:rsidRPr="00F1100D">
        <w:rPr>
          <w:rFonts w:ascii="Verdana" w:hAnsi="Verdana"/>
          <w:b/>
          <w:sz w:val="20"/>
          <w:szCs w:val="20"/>
        </w:rPr>
        <w:tab/>
        <w:t>:</w:t>
      </w:r>
      <w:r w:rsidRPr="00F1100D">
        <w:rPr>
          <w:rFonts w:ascii="Verdana" w:hAnsi="Verdana"/>
          <w:b/>
          <w:sz w:val="20"/>
          <w:szCs w:val="20"/>
        </w:rPr>
        <w:tab/>
        <w:t xml:space="preserve"> </w:t>
      </w:r>
      <w:r w:rsidR="009D4E7C" w:rsidRPr="00F1100D">
        <w:rPr>
          <w:rFonts w:ascii="Verdana" w:hAnsi="Verdana"/>
          <w:b/>
          <w:sz w:val="20"/>
          <w:szCs w:val="20"/>
        </w:rPr>
        <w:t>AASTHA HR SOLUTIONS</w:t>
      </w:r>
    </w:p>
    <w:p w:rsidR="001A237D" w:rsidRDefault="00EB4872" w:rsidP="009D4E7C">
      <w:pPr>
        <w:jc w:val="both"/>
        <w:rPr>
          <w:rFonts w:ascii="Verdana" w:hAnsi="Verdana"/>
          <w:b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DESIGNATION</w:t>
      </w:r>
      <w:r w:rsidR="001106D3" w:rsidRPr="00F1100D">
        <w:rPr>
          <w:rFonts w:ascii="Verdana" w:hAnsi="Verdana"/>
          <w:b/>
          <w:sz w:val="20"/>
          <w:szCs w:val="20"/>
        </w:rPr>
        <w:tab/>
        <w:t>:</w:t>
      </w:r>
      <w:r w:rsidR="002F0F69" w:rsidRPr="00F1100D">
        <w:rPr>
          <w:rFonts w:ascii="Verdana" w:hAnsi="Verdana"/>
          <w:b/>
          <w:sz w:val="20"/>
          <w:szCs w:val="20"/>
        </w:rPr>
        <w:t xml:space="preserve"> </w:t>
      </w:r>
      <w:r w:rsidR="001106D3" w:rsidRPr="00F1100D">
        <w:rPr>
          <w:rFonts w:ascii="Verdana" w:hAnsi="Verdana"/>
          <w:b/>
          <w:sz w:val="20"/>
          <w:szCs w:val="20"/>
        </w:rPr>
        <w:tab/>
      </w:r>
      <w:r w:rsidR="002F0F69" w:rsidRPr="00F1100D">
        <w:rPr>
          <w:rFonts w:ascii="Verdana" w:hAnsi="Verdana"/>
          <w:b/>
          <w:sz w:val="20"/>
          <w:szCs w:val="20"/>
        </w:rPr>
        <w:t>Technical Recruiter</w:t>
      </w:r>
    </w:p>
    <w:p w:rsidR="0042036A" w:rsidRDefault="0042036A" w:rsidP="0042036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  <w:t>August 2014 to August 2015.</w:t>
      </w:r>
    </w:p>
    <w:p w:rsidR="00391936" w:rsidRPr="00F1100D" w:rsidRDefault="00391936" w:rsidP="00391936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F1100D">
        <w:rPr>
          <w:rFonts w:ascii="Verdana" w:hAnsi="Verdana"/>
          <w:b/>
          <w:sz w:val="20"/>
          <w:szCs w:val="20"/>
          <w:u w:val="single"/>
        </w:rPr>
        <w:t>About Aastha HR Solutions</w:t>
      </w:r>
    </w:p>
    <w:p w:rsidR="00391936" w:rsidRPr="00F1100D" w:rsidRDefault="00391936" w:rsidP="00391936">
      <w:pPr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Aastha HR Solutions is a professional human resource Consulting firm, having rich professional experience in the area of Human Resource Consulting services. Having a team of highly qualified and experienced executives who are servicing diverse industries. Most trusted partner with leading organization’s to provide complete range of Human Resource Consulting services.</w:t>
      </w:r>
    </w:p>
    <w:p w:rsidR="000D4532" w:rsidRPr="00850020" w:rsidRDefault="000D4532" w:rsidP="000D4532">
      <w:pPr>
        <w:ind w:left="360" w:hanging="360"/>
        <w:jc w:val="both"/>
        <w:rPr>
          <w:rFonts w:cs="Arial"/>
          <w:b/>
          <w:sz w:val="24"/>
          <w:szCs w:val="24"/>
          <w:u w:val="single"/>
        </w:rPr>
      </w:pPr>
      <w:r w:rsidRPr="00850020">
        <w:rPr>
          <w:rFonts w:cs="Arial"/>
          <w:b/>
          <w:bCs/>
          <w:sz w:val="24"/>
          <w:szCs w:val="24"/>
          <w:u w:val="single"/>
        </w:rPr>
        <w:t xml:space="preserve">Role: Technical Recruiter </w:t>
      </w:r>
    </w:p>
    <w:p w:rsidR="000D4532" w:rsidRPr="00715341" w:rsidRDefault="000D4532" w:rsidP="000D4532">
      <w:pPr>
        <w:jc w:val="both"/>
        <w:rPr>
          <w:b/>
          <w:sz w:val="24"/>
          <w:szCs w:val="24"/>
        </w:rPr>
      </w:pPr>
      <w:r w:rsidRPr="00715341">
        <w:rPr>
          <w:rFonts w:cs="Arial"/>
          <w:b/>
          <w:sz w:val="24"/>
          <w:szCs w:val="24"/>
          <w:u w:val="single"/>
        </w:rPr>
        <w:t>Sourcing, Scheduling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Work closely with Sr. Team members to develop position profile and to understand overall needs and requirements.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Understanding the clients requirements with respect to the job description, shortlist the right candidates.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Preparation of JDs &amp; job posting in portals for each role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D65F0">
        <w:rPr>
          <w:rFonts w:ascii="Verdana" w:hAnsi="Verdana" w:cs="Arial"/>
          <w:sz w:val="20"/>
          <w:szCs w:val="20"/>
        </w:rPr>
        <w:t>Making Outbound Calls and screening them through telephonic interviews.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Prescreening the candidates thoroughly to ensure that they match the client's requirements accurately.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D65F0">
        <w:rPr>
          <w:rFonts w:ascii="Verdana" w:hAnsi="Verdana" w:cs="Arial"/>
          <w:bCs/>
          <w:sz w:val="20"/>
          <w:szCs w:val="20"/>
        </w:rPr>
        <w:t>Conducted initial screening of candidates to assess relevant experience and qualification.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Responsible for recruiting for the positions, from the entry/fresher level 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>Sending appropriate resumes to SR.Technical Recruiter.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>Schedule interviews (telephonic and face to face), follow-up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lastRenderedPageBreak/>
        <w:t>Coordinating online skills tests, scheduling phone interviews with the Client</w:t>
      </w:r>
    </w:p>
    <w:p w:rsidR="000D4532" w:rsidRPr="00DD65F0" w:rsidRDefault="000D4532" w:rsidP="000D453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>Maintain proper record in the tracker.</w:t>
      </w:r>
    </w:p>
    <w:p w:rsidR="000D4532" w:rsidRPr="00971F6B" w:rsidRDefault="000D4532" w:rsidP="000D45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D65F0">
        <w:rPr>
          <w:rFonts w:ascii="Verdana" w:hAnsi="Verdana"/>
          <w:sz w:val="20"/>
          <w:szCs w:val="20"/>
        </w:rPr>
        <w:t>Making excellent personal relation with selected candidates</w:t>
      </w:r>
    </w:p>
    <w:p w:rsidR="00971F6B" w:rsidRDefault="00971F6B" w:rsidP="00971F6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71F6B" w:rsidRPr="00F1100D" w:rsidRDefault="00971F6B" w:rsidP="00971F6B">
      <w:pPr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Before joining Aastha I worked as a counsellor in B. Academy and as a Tele caller in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KNL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and headed a team of 0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4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people.</w:t>
      </w:r>
    </w:p>
    <w:p w:rsidR="000D4532" w:rsidRPr="00DD65F0" w:rsidRDefault="000D4532" w:rsidP="000D4532">
      <w:pPr>
        <w:pStyle w:val="ListParagraph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771C4" w:rsidRDefault="00D771C4" w:rsidP="001B7918">
      <w:pP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</w:p>
    <w:p w:rsidR="001B7918" w:rsidRPr="00F1100D" w:rsidRDefault="001B7918" w:rsidP="001B7918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F1100D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Domain I catered:</w:t>
      </w:r>
      <w:r w:rsidR="00E4120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E41202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</w:r>
      <w:r w:rsidR="00E41202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IT,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STB</w:t>
      </w:r>
      <w:r w:rsidR="0050677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, </w:t>
      </w:r>
      <w:r w:rsidR="0050677D"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Education, E- Commerce</w:t>
      </w:r>
      <w:r w:rsidR="00644A8E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F1100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etc.</w:t>
      </w:r>
    </w:p>
    <w:p w:rsidR="00D771C4" w:rsidRDefault="00D771C4" w:rsidP="00246522">
      <w:pPr>
        <w:spacing w:after="120"/>
        <w:rPr>
          <w:rFonts w:ascii="Verdana" w:hAnsi="Verdana" w:cs="Trebuchet MS"/>
          <w:b/>
          <w:bCs/>
          <w:sz w:val="20"/>
          <w:szCs w:val="20"/>
          <w:u w:val="single"/>
          <w:lang w:val="en-IN"/>
        </w:rPr>
      </w:pPr>
    </w:p>
    <w:p w:rsidR="00246522" w:rsidRPr="00246522" w:rsidRDefault="00246522" w:rsidP="00246522">
      <w:pPr>
        <w:spacing w:after="120"/>
        <w:rPr>
          <w:rFonts w:ascii="Verdana" w:hAnsi="Verdana" w:cs="Trebuchet MS"/>
          <w:b/>
          <w:bCs/>
          <w:sz w:val="20"/>
          <w:szCs w:val="20"/>
          <w:u w:val="single"/>
          <w:lang w:val="en-IN"/>
        </w:rPr>
      </w:pPr>
      <w:r w:rsidRPr="00246522">
        <w:rPr>
          <w:rFonts w:ascii="Verdana" w:hAnsi="Verdana" w:cs="Trebuchet MS"/>
          <w:b/>
          <w:bCs/>
          <w:sz w:val="20"/>
          <w:szCs w:val="20"/>
          <w:u w:val="single"/>
          <w:lang w:val="en-IN"/>
        </w:rPr>
        <w:t xml:space="preserve">Recruited for skill sets in the following Technology: </w:t>
      </w:r>
    </w:p>
    <w:p w:rsidR="00246522" w:rsidRPr="00246522" w:rsidRDefault="00246522" w:rsidP="00246522">
      <w:pPr>
        <w:numPr>
          <w:ilvl w:val="0"/>
          <w:numId w:val="14"/>
        </w:numPr>
        <w:spacing w:after="15" w:line="248" w:lineRule="auto"/>
        <w:ind w:right="129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>Mobile Application</w:t>
      </w:r>
    </w:p>
    <w:p w:rsidR="00246522" w:rsidRPr="00246522" w:rsidRDefault="00246522" w:rsidP="00375FA6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>Java/J2ee</w:t>
      </w:r>
    </w:p>
    <w:p w:rsidR="00246522" w:rsidRPr="00246522" w:rsidRDefault="00246522" w:rsidP="00246522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 xml:space="preserve">Microsoft Technologies </w:t>
      </w:r>
    </w:p>
    <w:p w:rsidR="00375FA6" w:rsidRPr="00375FA6" w:rsidRDefault="00246522" w:rsidP="00F51091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>Share Point</w:t>
      </w:r>
    </w:p>
    <w:p w:rsidR="00246522" w:rsidRPr="00246522" w:rsidRDefault="00246522" w:rsidP="00F51091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>Web Developer or UI Developer</w:t>
      </w:r>
    </w:p>
    <w:p w:rsidR="00246522" w:rsidRDefault="00246522" w:rsidP="00246522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 w:rsidRPr="00246522">
        <w:rPr>
          <w:rFonts w:ascii="Verdana" w:hAnsi="Verdana" w:cs="Arial"/>
          <w:sz w:val="20"/>
          <w:szCs w:val="20"/>
          <w:lang w:val="en-IN"/>
        </w:rPr>
        <w:t>Database</w:t>
      </w:r>
    </w:p>
    <w:p w:rsidR="00375FA6" w:rsidRDefault="00375FA6" w:rsidP="00246522">
      <w:pPr>
        <w:numPr>
          <w:ilvl w:val="0"/>
          <w:numId w:val="14"/>
        </w:numPr>
        <w:suppressAutoHyphens/>
        <w:spacing w:after="0" w:line="240" w:lineRule="auto"/>
        <w:rPr>
          <w:rFonts w:ascii="Verdana" w:hAnsi="Verdana" w:cs="Arial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  <w:lang w:val="en-IN"/>
        </w:rPr>
        <w:t>Software Testing</w:t>
      </w:r>
    </w:p>
    <w:p w:rsidR="00971F6B" w:rsidRDefault="00971F6B" w:rsidP="009D4E7C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Verdana" w:hAnsi="Verdana"/>
          <w:sz w:val="20"/>
          <w:szCs w:val="20"/>
        </w:rPr>
      </w:pPr>
    </w:p>
    <w:p w:rsidR="00E05531" w:rsidRPr="00F1100D" w:rsidRDefault="00886304" w:rsidP="009D4E7C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Verdana" w:hAnsi="Verdana" w:cs="Arial"/>
          <w:b/>
          <w:sz w:val="20"/>
          <w:szCs w:val="20"/>
          <w:u w:val="single"/>
        </w:rPr>
      </w:pPr>
      <w:r w:rsidRPr="00F1100D">
        <w:rPr>
          <w:rFonts w:ascii="Verdana" w:hAnsi="Verdana"/>
          <w:sz w:val="20"/>
          <w:szCs w:val="20"/>
        </w:rPr>
        <w:br/>
      </w:r>
      <w:r w:rsidR="00E05531" w:rsidRPr="00F1100D">
        <w:rPr>
          <w:rFonts w:ascii="Verdana" w:hAnsi="Verdana" w:cs="Arial"/>
          <w:b/>
          <w:sz w:val="20"/>
          <w:szCs w:val="20"/>
          <w:u w:val="single"/>
        </w:rPr>
        <w:t>Educational Qualification:</w:t>
      </w:r>
    </w:p>
    <w:p w:rsidR="00E05531" w:rsidRPr="00F1100D" w:rsidRDefault="00E05531" w:rsidP="009D4E7C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Verdana" w:hAnsi="Verdana" w:cs="Arial"/>
          <w:sz w:val="20"/>
          <w:szCs w:val="20"/>
        </w:rPr>
      </w:pPr>
      <w:r w:rsidRPr="00F1100D">
        <w:rPr>
          <w:rFonts w:ascii="Verdana" w:hAnsi="Verdana" w:cs="Arial"/>
          <w:b/>
          <w:sz w:val="20"/>
          <w:szCs w:val="20"/>
        </w:rPr>
        <w:t xml:space="preserve">MCA </w:t>
      </w:r>
      <w:r w:rsidRPr="00F1100D">
        <w:rPr>
          <w:rFonts w:ascii="Verdana" w:hAnsi="Verdana" w:cs="Arial"/>
          <w:sz w:val="20"/>
          <w:szCs w:val="20"/>
        </w:rPr>
        <w:t>from VMRF, SALEM passed out with First Division.</w:t>
      </w:r>
    </w:p>
    <w:p w:rsidR="00E05531" w:rsidRPr="00F1100D" w:rsidRDefault="00E05531" w:rsidP="009D4E7C">
      <w:pPr>
        <w:spacing w:line="240" w:lineRule="auto"/>
        <w:ind w:right="389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b/>
          <w:sz w:val="20"/>
          <w:szCs w:val="20"/>
        </w:rPr>
        <w:t>BCA</w:t>
      </w:r>
      <w:r w:rsidRPr="00F1100D">
        <w:rPr>
          <w:rFonts w:ascii="Verdana" w:hAnsi="Verdana"/>
          <w:sz w:val="20"/>
          <w:szCs w:val="20"/>
        </w:rPr>
        <w:t xml:space="preserve"> from DIU </w:t>
      </w:r>
      <w:r w:rsidRPr="00F1100D">
        <w:rPr>
          <w:rFonts w:ascii="Verdana" w:hAnsi="Verdana" w:cs="Arial"/>
          <w:sz w:val="20"/>
          <w:szCs w:val="20"/>
        </w:rPr>
        <w:t>passed out with First Division</w:t>
      </w:r>
      <w:r w:rsidRPr="00F1100D">
        <w:rPr>
          <w:rFonts w:ascii="Verdana" w:hAnsi="Verdana"/>
          <w:sz w:val="20"/>
          <w:szCs w:val="20"/>
        </w:rPr>
        <w:t>.</w:t>
      </w:r>
    </w:p>
    <w:p w:rsidR="00B46D99" w:rsidRPr="00F1100D" w:rsidRDefault="00B46D99" w:rsidP="009D4E7C">
      <w:pPr>
        <w:spacing w:line="240" w:lineRule="auto"/>
        <w:ind w:right="389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>Diploma from LSBT</w:t>
      </w:r>
    </w:p>
    <w:p w:rsidR="00E05531" w:rsidRPr="00F1100D" w:rsidRDefault="00E05531" w:rsidP="009D4E7C">
      <w:pPr>
        <w:spacing w:line="240" w:lineRule="auto"/>
        <w:ind w:right="389"/>
        <w:jc w:val="both"/>
        <w:rPr>
          <w:rFonts w:ascii="Verdana" w:hAnsi="Verdana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Intermediate from </w:t>
      </w:r>
      <w:r w:rsidR="001106D3" w:rsidRPr="00F1100D">
        <w:rPr>
          <w:rFonts w:ascii="Verdana" w:hAnsi="Verdana"/>
          <w:sz w:val="20"/>
          <w:szCs w:val="20"/>
        </w:rPr>
        <w:t>BIEC</w:t>
      </w:r>
      <w:r w:rsidRPr="00F1100D">
        <w:rPr>
          <w:rFonts w:ascii="Verdana" w:hAnsi="Verdana"/>
          <w:sz w:val="20"/>
          <w:szCs w:val="20"/>
        </w:rPr>
        <w:t xml:space="preserve"> </w:t>
      </w:r>
      <w:r w:rsidRPr="00F1100D">
        <w:rPr>
          <w:rFonts w:ascii="Verdana" w:hAnsi="Verdana" w:cs="Arial"/>
          <w:sz w:val="20"/>
          <w:szCs w:val="20"/>
        </w:rPr>
        <w:t>passed out with First Division</w:t>
      </w:r>
    </w:p>
    <w:p w:rsidR="00EA450F" w:rsidRDefault="00E05531" w:rsidP="00EA450F">
      <w:pPr>
        <w:spacing w:line="240" w:lineRule="auto"/>
        <w:ind w:right="389"/>
        <w:jc w:val="both"/>
        <w:rPr>
          <w:rFonts w:ascii="Verdana" w:hAnsi="Verdana" w:cs="Arial"/>
          <w:sz w:val="20"/>
          <w:szCs w:val="20"/>
        </w:rPr>
      </w:pPr>
      <w:r w:rsidRPr="00F1100D">
        <w:rPr>
          <w:rFonts w:ascii="Verdana" w:hAnsi="Verdana"/>
          <w:sz w:val="20"/>
          <w:szCs w:val="20"/>
        </w:rPr>
        <w:t xml:space="preserve">High school from </w:t>
      </w:r>
      <w:r w:rsidR="00F469F9" w:rsidRPr="00F1100D">
        <w:rPr>
          <w:rFonts w:ascii="Verdana" w:hAnsi="Verdana"/>
          <w:sz w:val="20"/>
          <w:szCs w:val="20"/>
        </w:rPr>
        <w:t>BIEC</w:t>
      </w:r>
      <w:r w:rsidRPr="00F1100D">
        <w:rPr>
          <w:rFonts w:ascii="Verdana" w:hAnsi="Verdana"/>
          <w:sz w:val="20"/>
          <w:szCs w:val="20"/>
        </w:rPr>
        <w:t xml:space="preserve"> </w:t>
      </w:r>
      <w:r w:rsidRPr="00F1100D">
        <w:rPr>
          <w:rFonts w:ascii="Verdana" w:hAnsi="Verdana" w:cs="Arial"/>
          <w:sz w:val="20"/>
          <w:szCs w:val="20"/>
        </w:rPr>
        <w:t>passed out with First Division</w:t>
      </w:r>
    </w:p>
    <w:p w:rsidR="00C84330" w:rsidRPr="00EA450F" w:rsidRDefault="00C84330" w:rsidP="00EA450F">
      <w:pPr>
        <w:spacing w:line="240" w:lineRule="auto"/>
        <w:ind w:right="389"/>
        <w:jc w:val="both"/>
        <w:rPr>
          <w:rFonts w:ascii="Verdana" w:hAnsi="Verdana" w:cs="Arial"/>
          <w:sz w:val="20"/>
          <w:szCs w:val="20"/>
        </w:rPr>
      </w:pPr>
      <w:r w:rsidRPr="00CE48A7">
        <w:rPr>
          <w:rFonts w:ascii="Verdana" w:hAnsi="Verdana"/>
          <w:sz w:val="20"/>
          <w:szCs w:val="20"/>
        </w:rPr>
        <w:t xml:space="preserve">   </w:t>
      </w:r>
    </w:p>
    <w:p w:rsidR="00C84330" w:rsidRPr="00F1100D" w:rsidRDefault="00C84330" w:rsidP="00C8433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E48A7">
        <w:rPr>
          <w:rFonts w:ascii="Verdana" w:hAnsi="Verdana"/>
          <w:b/>
          <w:sz w:val="20"/>
          <w:szCs w:val="20"/>
        </w:rPr>
        <w:t>Location</w:t>
      </w:r>
      <w:r w:rsidRPr="00CE48A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</w:t>
      </w:r>
      <w:r w:rsidRPr="00CE48A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 </w:t>
      </w:r>
      <w:r w:rsidR="00390870">
        <w:rPr>
          <w:rFonts w:ascii="Verdana" w:hAnsi="Verdana"/>
          <w:sz w:val="20"/>
          <w:szCs w:val="20"/>
        </w:rPr>
        <w:t>Delhi</w:t>
      </w:r>
    </w:p>
    <w:p w:rsidR="00886304" w:rsidRPr="00F1100D" w:rsidRDefault="00886304" w:rsidP="009D4E7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D4E7C" w:rsidRDefault="009D4E7C">
      <w:pPr>
        <w:ind w:left="1440" w:firstLine="720"/>
        <w:jc w:val="both"/>
        <w:rPr>
          <w:rFonts w:ascii="Verdana" w:hAnsi="Verdana"/>
          <w:sz w:val="20"/>
          <w:szCs w:val="20"/>
        </w:rPr>
      </w:pPr>
    </w:p>
    <w:p w:rsidR="00C84330" w:rsidRDefault="00C84330">
      <w:pPr>
        <w:ind w:left="1440" w:firstLine="720"/>
        <w:jc w:val="both"/>
        <w:rPr>
          <w:rFonts w:ascii="Verdana" w:hAnsi="Verdana"/>
          <w:sz w:val="20"/>
          <w:szCs w:val="20"/>
        </w:rPr>
      </w:pPr>
    </w:p>
    <w:sectPr w:rsidR="00C8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7346"/>
    <w:multiLevelType w:val="hybridMultilevel"/>
    <w:tmpl w:val="1F20528E"/>
    <w:lvl w:ilvl="0" w:tplc="00000005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D79"/>
    <w:multiLevelType w:val="hybridMultilevel"/>
    <w:tmpl w:val="256A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24708"/>
    <w:multiLevelType w:val="hybridMultilevel"/>
    <w:tmpl w:val="9E28ED98"/>
    <w:lvl w:ilvl="0" w:tplc="5464F686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56C3"/>
    <w:multiLevelType w:val="hybridMultilevel"/>
    <w:tmpl w:val="7F6A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57C06"/>
    <w:multiLevelType w:val="hybridMultilevel"/>
    <w:tmpl w:val="7FD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2146"/>
    <w:multiLevelType w:val="hybridMultilevel"/>
    <w:tmpl w:val="70C24F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E31D8"/>
    <w:multiLevelType w:val="hybridMultilevel"/>
    <w:tmpl w:val="6BA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C1A34"/>
    <w:multiLevelType w:val="hybridMultilevel"/>
    <w:tmpl w:val="C35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51584"/>
    <w:multiLevelType w:val="hybridMultilevel"/>
    <w:tmpl w:val="E92253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3BC"/>
    <w:multiLevelType w:val="hybridMultilevel"/>
    <w:tmpl w:val="6AA4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11BF"/>
    <w:multiLevelType w:val="hybridMultilevel"/>
    <w:tmpl w:val="033A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86397"/>
    <w:multiLevelType w:val="hybridMultilevel"/>
    <w:tmpl w:val="ECDAF1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52A2E"/>
    <w:multiLevelType w:val="hybridMultilevel"/>
    <w:tmpl w:val="82DE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136E6"/>
    <w:multiLevelType w:val="multilevel"/>
    <w:tmpl w:val="8F7E7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2F"/>
    <w:rsid w:val="000059B0"/>
    <w:rsid w:val="00007CF0"/>
    <w:rsid w:val="000112A8"/>
    <w:rsid w:val="00021992"/>
    <w:rsid w:val="00022127"/>
    <w:rsid w:val="00025784"/>
    <w:rsid w:val="00027D02"/>
    <w:rsid w:val="00045393"/>
    <w:rsid w:val="00050439"/>
    <w:rsid w:val="00056897"/>
    <w:rsid w:val="0005762B"/>
    <w:rsid w:val="000B0E85"/>
    <w:rsid w:val="000B6216"/>
    <w:rsid w:val="000C1601"/>
    <w:rsid w:val="000C53DB"/>
    <w:rsid w:val="000D4532"/>
    <w:rsid w:val="000E212C"/>
    <w:rsid w:val="00107545"/>
    <w:rsid w:val="001106D3"/>
    <w:rsid w:val="0018298B"/>
    <w:rsid w:val="001A237D"/>
    <w:rsid w:val="001B2986"/>
    <w:rsid w:val="001B7918"/>
    <w:rsid w:val="001C0BA2"/>
    <w:rsid w:val="001C36B8"/>
    <w:rsid w:val="001C713D"/>
    <w:rsid w:val="001C78F2"/>
    <w:rsid w:val="001D4ADA"/>
    <w:rsid w:val="001E1C54"/>
    <w:rsid w:val="001E3BC8"/>
    <w:rsid w:val="001E539E"/>
    <w:rsid w:val="00203A41"/>
    <w:rsid w:val="00215A4A"/>
    <w:rsid w:val="002167FA"/>
    <w:rsid w:val="00244397"/>
    <w:rsid w:val="00246522"/>
    <w:rsid w:val="00251254"/>
    <w:rsid w:val="002568A4"/>
    <w:rsid w:val="00273EDE"/>
    <w:rsid w:val="002C5F3D"/>
    <w:rsid w:val="002D0DB4"/>
    <w:rsid w:val="002F0F69"/>
    <w:rsid w:val="00347CB6"/>
    <w:rsid w:val="003654A9"/>
    <w:rsid w:val="003713E9"/>
    <w:rsid w:val="00372A37"/>
    <w:rsid w:val="00375FA6"/>
    <w:rsid w:val="00390870"/>
    <w:rsid w:val="00391936"/>
    <w:rsid w:val="003A0D9C"/>
    <w:rsid w:val="003D7F40"/>
    <w:rsid w:val="003F7A63"/>
    <w:rsid w:val="00403BF9"/>
    <w:rsid w:val="0042036A"/>
    <w:rsid w:val="00432C7E"/>
    <w:rsid w:val="0045204F"/>
    <w:rsid w:val="00461FC3"/>
    <w:rsid w:val="004A7191"/>
    <w:rsid w:val="004B4FB2"/>
    <w:rsid w:val="004C0AE0"/>
    <w:rsid w:val="004C1CC1"/>
    <w:rsid w:val="00502BDE"/>
    <w:rsid w:val="0050677D"/>
    <w:rsid w:val="00516570"/>
    <w:rsid w:val="0054486C"/>
    <w:rsid w:val="00576F2F"/>
    <w:rsid w:val="005868B6"/>
    <w:rsid w:val="00590361"/>
    <w:rsid w:val="005C3191"/>
    <w:rsid w:val="005F580A"/>
    <w:rsid w:val="006120F0"/>
    <w:rsid w:val="00614C11"/>
    <w:rsid w:val="00622883"/>
    <w:rsid w:val="00644A8E"/>
    <w:rsid w:val="00656772"/>
    <w:rsid w:val="0065691C"/>
    <w:rsid w:val="006604A5"/>
    <w:rsid w:val="00674CED"/>
    <w:rsid w:val="00675DB3"/>
    <w:rsid w:val="006772F3"/>
    <w:rsid w:val="0069543D"/>
    <w:rsid w:val="00696D6B"/>
    <w:rsid w:val="006B5E12"/>
    <w:rsid w:val="006C5475"/>
    <w:rsid w:val="006D49EC"/>
    <w:rsid w:val="0070385F"/>
    <w:rsid w:val="00714037"/>
    <w:rsid w:val="00717B43"/>
    <w:rsid w:val="00744200"/>
    <w:rsid w:val="00747869"/>
    <w:rsid w:val="007667D9"/>
    <w:rsid w:val="007851F2"/>
    <w:rsid w:val="007A337C"/>
    <w:rsid w:val="007C03FE"/>
    <w:rsid w:val="007D5981"/>
    <w:rsid w:val="007E12E1"/>
    <w:rsid w:val="007F3E6D"/>
    <w:rsid w:val="0080061C"/>
    <w:rsid w:val="00816DB6"/>
    <w:rsid w:val="00837E18"/>
    <w:rsid w:val="00843F39"/>
    <w:rsid w:val="00844BAE"/>
    <w:rsid w:val="008530F7"/>
    <w:rsid w:val="00855220"/>
    <w:rsid w:val="00861D8D"/>
    <w:rsid w:val="00864A32"/>
    <w:rsid w:val="008846B3"/>
    <w:rsid w:val="00886304"/>
    <w:rsid w:val="008A2C40"/>
    <w:rsid w:val="008E11B2"/>
    <w:rsid w:val="008E67F7"/>
    <w:rsid w:val="008F2F35"/>
    <w:rsid w:val="00906F49"/>
    <w:rsid w:val="0094332C"/>
    <w:rsid w:val="009556F8"/>
    <w:rsid w:val="0095765D"/>
    <w:rsid w:val="00965A92"/>
    <w:rsid w:val="00971F6B"/>
    <w:rsid w:val="00977FDA"/>
    <w:rsid w:val="0099666F"/>
    <w:rsid w:val="009B1162"/>
    <w:rsid w:val="009B1E54"/>
    <w:rsid w:val="009D4E7C"/>
    <w:rsid w:val="009D76CD"/>
    <w:rsid w:val="00A220B2"/>
    <w:rsid w:val="00A22FA2"/>
    <w:rsid w:val="00A56D8C"/>
    <w:rsid w:val="00A573F0"/>
    <w:rsid w:val="00A7564A"/>
    <w:rsid w:val="00A76F88"/>
    <w:rsid w:val="00A87554"/>
    <w:rsid w:val="00AB1F87"/>
    <w:rsid w:val="00AE0211"/>
    <w:rsid w:val="00AE3D8F"/>
    <w:rsid w:val="00B024AB"/>
    <w:rsid w:val="00B06317"/>
    <w:rsid w:val="00B11AE2"/>
    <w:rsid w:val="00B17E7A"/>
    <w:rsid w:val="00B2756A"/>
    <w:rsid w:val="00B33D3B"/>
    <w:rsid w:val="00B46D99"/>
    <w:rsid w:val="00B56519"/>
    <w:rsid w:val="00BA0E70"/>
    <w:rsid w:val="00BA3504"/>
    <w:rsid w:val="00BA391D"/>
    <w:rsid w:val="00BC6FE1"/>
    <w:rsid w:val="00C12530"/>
    <w:rsid w:val="00C81090"/>
    <w:rsid w:val="00C84330"/>
    <w:rsid w:val="00C93AE1"/>
    <w:rsid w:val="00CD6381"/>
    <w:rsid w:val="00D0270A"/>
    <w:rsid w:val="00D141E2"/>
    <w:rsid w:val="00D34780"/>
    <w:rsid w:val="00D372C8"/>
    <w:rsid w:val="00D5687D"/>
    <w:rsid w:val="00D771C4"/>
    <w:rsid w:val="00D80C28"/>
    <w:rsid w:val="00D87905"/>
    <w:rsid w:val="00D912F1"/>
    <w:rsid w:val="00D93C9C"/>
    <w:rsid w:val="00D96745"/>
    <w:rsid w:val="00D97647"/>
    <w:rsid w:val="00DA3AB2"/>
    <w:rsid w:val="00DD65F0"/>
    <w:rsid w:val="00DD7CCE"/>
    <w:rsid w:val="00E05531"/>
    <w:rsid w:val="00E27CD2"/>
    <w:rsid w:val="00E36A8C"/>
    <w:rsid w:val="00E41202"/>
    <w:rsid w:val="00E46ADD"/>
    <w:rsid w:val="00E630FC"/>
    <w:rsid w:val="00E71FA8"/>
    <w:rsid w:val="00E846AF"/>
    <w:rsid w:val="00EA0274"/>
    <w:rsid w:val="00EA14B2"/>
    <w:rsid w:val="00EA450F"/>
    <w:rsid w:val="00EA6253"/>
    <w:rsid w:val="00EB4872"/>
    <w:rsid w:val="00EF24D3"/>
    <w:rsid w:val="00F06EF3"/>
    <w:rsid w:val="00F10FB9"/>
    <w:rsid w:val="00F1100D"/>
    <w:rsid w:val="00F2185E"/>
    <w:rsid w:val="00F469F9"/>
    <w:rsid w:val="00F52F59"/>
    <w:rsid w:val="00F71305"/>
    <w:rsid w:val="00F77322"/>
    <w:rsid w:val="00F840DC"/>
    <w:rsid w:val="00F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174E-D58C-4930-A64D-23DFC37B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3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2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6216"/>
  </w:style>
  <w:style w:type="character" w:customStyle="1" w:styleId="hl">
    <w:name w:val="h_l"/>
    <w:basedOn w:val="DefaultParagraphFont"/>
    <w:rsid w:val="000B6216"/>
  </w:style>
  <w:style w:type="paragraph" w:customStyle="1" w:styleId="CharCharCharCharCharCharCharCharCharCharCharCharChar">
    <w:name w:val="Char Char Char Char Char Char Char Char Char Char Char Char Char"/>
    <w:basedOn w:val="Normal"/>
    <w:autoRedefine/>
    <w:rsid w:val="00D93C9C"/>
    <w:pPr>
      <w:spacing w:after="160" w:line="240" w:lineRule="exact"/>
    </w:pPr>
    <w:rPr>
      <w:rFonts w:ascii="Trebuchet MS" w:eastAsia="Times New Roman" w:hAnsi="Trebuchet MS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3D8F"/>
    <w:pPr>
      <w:spacing w:after="120"/>
      <w:ind w:left="360"/>
    </w:pPr>
    <w:rPr>
      <w:lang w:val="en-IN"/>
    </w:rPr>
  </w:style>
  <w:style w:type="character" w:customStyle="1" w:styleId="BodyTextIndentChar">
    <w:name w:val="Body Text Indent Char"/>
    <w:link w:val="BodyTextIndent"/>
    <w:uiPriority w:val="99"/>
    <w:semiHidden/>
    <w:rsid w:val="00AE3D8F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Hoda</Template>
  <TotalTime>0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SL510</dc:creator>
  <cp:keywords/>
  <dc:description/>
  <cp:lastModifiedBy>SL510</cp:lastModifiedBy>
  <cp:revision>2</cp:revision>
  <dcterms:created xsi:type="dcterms:W3CDTF">2020-05-18T12:15:00Z</dcterms:created>
  <dcterms:modified xsi:type="dcterms:W3CDTF">2020-05-18T12:15:00Z</dcterms:modified>
</cp:coreProperties>
</file>