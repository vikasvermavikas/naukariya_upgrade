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6689" w:type="pct"/>
        <w:tblInd w:w="-1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95"/>
      </w:tblGrid>
      <w:tr w:rsidR="004A62CC" w:rsidRPr="00670BC7" w14:paraId="2DC1B909" w14:textId="77777777" w:rsidTr="00CF461B">
        <w:trPr>
          <w:trHeight w:val="1369"/>
        </w:trPr>
        <w:tc>
          <w:tcPr>
            <w:tcW w:w="5000" w:type="pct"/>
          </w:tcPr>
          <w:p w14:paraId="2A188635" w14:textId="2DA1848C" w:rsidR="00670BC7" w:rsidRDefault="00670BC7" w:rsidP="00670BC7">
            <w:pPr>
              <w:jc w:val="both"/>
              <w:rPr>
                <w:rFonts w:ascii="Times New Roman" w:hAnsi="Times New Roman"/>
                <w:color w:val="000000"/>
              </w:rPr>
            </w:pPr>
          </w:p>
          <w:p w14:paraId="0AA9E724" w14:textId="3E7FA90A" w:rsidR="000E5FA4" w:rsidRPr="006C3A37" w:rsidRDefault="000E5FA4" w:rsidP="000E5FA4">
            <w:pPr>
              <w:jc w:val="both"/>
              <w:rPr>
                <w:rFonts w:ascii="Times New Roman" w:hAnsi="Times New Roman"/>
                <w:b/>
                <w:bCs/>
                <w:color w:val="000000"/>
                <w:sz w:val="24"/>
                <w:szCs w:val="24"/>
                <w:u w:val="single"/>
              </w:rPr>
            </w:pPr>
            <w:r w:rsidRPr="006C3A37">
              <w:rPr>
                <w:rFonts w:ascii="Times New Roman" w:hAnsi="Times New Roman"/>
                <w:b/>
                <w:bCs/>
                <w:color w:val="000000"/>
                <w:sz w:val="24"/>
                <w:szCs w:val="24"/>
                <w:u w:val="single"/>
              </w:rPr>
              <w:t xml:space="preserve">PROFESSIONAL </w:t>
            </w:r>
            <w:r>
              <w:rPr>
                <w:rFonts w:ascii="Times New Roman" w:hAnsi="Times New Roman"/>
                <w:b/>
                <w:bCs/>
                <w:color w:val="000000"/>
                <w:sz w:val="24"/>
                <w:szCs w:val="24"/>
                <w:u w:val="single"/>
              </w:rPr>
              <w:t>SUMMARY</w:t>
            </w:r>
          </w:p>
          <w:p w14:paraId="2866CBEC" w14:textId="77777777" w:rsidR="000E5FA4" w:rsidRPr="00670BC7" w:rsidRDefault="000E5FA4" w:rsidP="00670BC7">
            <w:pPr>
              <w:jc w:val="both"/>
              <w:rPr>
                <w:rFonts w:ascii="Times New Roman" w:hAnsi="Times New Roman"/>
                <w:color w:val="000000"/>
              </w:rPr>
            </w:pPr>
          </w:p>
          <w:p w14:paraId="09E160BF" w14:textId="583CBA40" w:rsidR="00670BC7" w:rsidRPr="00670BC7" w:rsidRDefault="00670BC7" w:rsidP="00133A0A">
            <w:pPr>
              <w:numPr>
                <w:ilvl w:val="0"/>
                <w:numId w:val="4"/>
              </w:numPr>
              <w:tabs>
                <w:tab w:val="clear" w:pos="8208"/>
              </w:tabs>
              <w:spacing w:before="0" w:after="0" w:line="240" w:lineRule="auto"/>
              <w:jc w:val="both"/>
              <w:rPr>
                <w:rFonts w:ascii="Times New Roman" w:hAnsi="Times New Roman"/>
              </w:rPr>
            </w:pPr>
            <w:r w:rsidRPr="00670BC7">
              <w:rPr>
                <w:rFonts w:ascii="Times New Roman" w:hAnsi="Times New Roman"/>
                <w:color w:val="000000"/>
                <w:sz w:val="22"/>
                <w:szCs w:val="22"/>
              </w:rPr>
              <w:t xml:space="preserve">5 Years of experience as JAVA/J2EE expert in design, development, testing and maintenance of </w:t>
            </w:r>
            <w:r w:rsidR="00133A0A">
              <w:rPr>
                <w:rFonts w:ascii="Times New Roman" w:hAnsi="Times New Roman"/>
                <w:color w:val="000000"/>
                <w:sz w:val="22"/>
                <w:szCs w:val="22"/>
              </w:rPr>
              <w:t>enterprise</w:t>
            </w:r>
            <w:r>
              <w:rPr>
                <w:rFonts w:ascii="Times New Roman" w:hAnsi="Times New Roman"/>
                <w:color w:val="000000"/>
                <w:sz w:val="22"/>
                <w:szCs w:val="22"/>
              </w:rPr>
              <w:t xml:space="preserve"> </w:t>
            </w:r>
            <w:r w:rsidRPr="00670BC7">
              <w:rPr>
                <w:rFonts w:ascii="Times New Roman" w:hAnsi="Times New Roman"/>
                <w:color w:val="000000"/>
                <w:sz w:val="22"/>
                <w:szCs w:val="22"/>
              </w:rPr>
              <w:t>applications</w:t>
            </w:r>
          </w:p>
          <w:p w14:paraId="2649296C" w14:textId="77777777" w:rsidR="00670BC7" w:rsidRPr="00670BC7" w:rsidRDefault="00670BC7" w:rsidP="00670BC7">
            <w:pPr>
              <w:rPr>
                <w:rFonts w:ascii="Times New Roman" w:hAnsi="Times New Roman"/>
              </w:rPr>
            </w:pPr>
          </w:p>
          <w:p w14:paraId="5FC6EA40" w14:textId="77777777" w:rsidR="00670BC7" w:rsidRPr="00670BC7" w:rsidRDefault="00670BC7" w:rsidP="00133A0A">
            <w:pPr>
              <w:numPr>
                <w:ilvl w:val="0"/>
                <w:numId w:val="4"/>
              </w:numPr>
              <w:tabs>
                <w:tab w:val="clear" w:pos="8208"/>
              </w:tabs>
              <w:spacing w:before="0" w:after="0" w:line="240" w:lineRule="auto"/>
              <w:jc w:val="both"/>
              <w:rPr>
                <w:rFonts w:ascii="Times New Roman" w:hAnsi="Times New Roman"/>
              </w:rPr>
            </w:pPr>
            <w:r w:rsidRPr="00670BC7">
              <w:rPr>
                <w:rFonts w:ascii="Times New Roman" w:hAnsi="Times New Roman"/>
                <w:color w:val="000000"/>
                <w:sz w:val="22"/>
                <w:szCs w:val="22"/>
              </w:rPr>
              <w:t>Experience in working in different phases of SDLC.</w:t>
            </w:r>
          </w:p>
          <w:p w14:paraId="3376B005" w14:textId="77777777" w:rsidR="00670BC7" w:rsidRPr="00670BC7" w:rsidRDefault="00670BC7" w:rsidP="00670BC7">
            <w:pPr>
              <w:rPr>
                <w:rFonts w:ascii="Times New Roman" w:hAnsi="Times New Roman"/>
              </w:rPr>
            </w:pPr>
          </w:p>
          <w:p w14:paraId="6B4B7A85" w14:textId="77777777" w:rsidR="00670BC7" w:rsidRPr="00670BC7" w:rsidRDefault="00670BC7" w:rsidP="00133A0A">
            <w:pPr>
              <w:numPr>
                <w:ilvl w:val="0"/>
                <w:numId w:val="4"/>
              </w:numPr>
              <w:tabs>
                <w:tab w:val="clear" w:pos="8208"/>
              </w:tabs>
              <w:spacing w:before="0" w:after="0" w:line="240" w:lineRule="auto"/>
              <w:jc w:val="both"/>
              <w:rPr>
                <w:rFonts w:ascii="Times New Roman" w:hAnsi="Times New Roman"/>
              </w:rPr>
            </w:pPr>
            <w:r w:rsidRPr="00670BC7">
              <w:rPr>
                <w:rFonts w:ascii="Times New Roman" w:hAnsi="Times New Roman"/>
                <w:color w:val="000000"/>
                <w:sz w:val="22"/>
                <w:szCs w:val="22"/>
              </w:rPr>
              <w:t>Contributes to the creation of a team-based, collaborative environment, promoting candor and receptivity, clarity of purpose, and high commitment to achieve business goals. Promotes team effectiveness by fostering a trusting and supportive partnership with others.</w:t>
            </w:r>
          </w:p>
          <w:p w14:paraId="49A81DD4" w14:textId="77777777" w:rsidR="00670BC7" w:rsidRPr="00670BC7" w:rsidRDefault="00670BC7" w:rsidP="00670BC7">
            <w:pPr>
              <w:rPr>
                <w:rFonts w:ascii="Times New Roman" w:hAnsi="Times New Roman"/>
              </w:rPr>
            </w:pPr>
          </w:p>
          <w:p w14:paraId="518D1BDE" w14:textId="34DA80EA" w:rsidR="00670BC7" w:rsidRPr="00670BC7" w:rsidRDefault="00670BC7" w:rsidP="00133A0A">
            <w:pPr>
              <w:numPr>
                <w:ilvl w:val="0"/>
                <w:numId w:val="4"/>
              </w:numPr>
              <w:tabs>
                <w:tab w:val="clear" w:pos="8208"/>
              </w:tabs>
              <w:spacing w:before="0" w:after="0" w:line="240" w:lineRule="auto"/>
              <w:jc w:val="both"/>
              <w:rPr>
                <w:rFonts w:ascii="Times New Roman" w:hAnsi="Times New Roman"/>
              </w:rPr>
            </w:pPr>
            <w:r w:rsidRPr="00670BC7">
              <w:rPr>
                <w:rFonts w:ascii="Times New Roman" w:hAnsi="Times New Roman"/>
                <w:color w:val="000000"/>
                <w:sz w:val="22"/>
                <w:szCs w:val="22"/>
              </w:rPr>
              <w:t xml:space="preserve">Worked with multiple projects using Java Technologies like </w:t>
            </w:r>
            <w:r w:rsidRPr="00670BC7">
              <w:rPr>
                <w:rFonts w:ascii="Times New Roman" w:hAnsi="Times New Roman"/>
                <w:color w:val="000000" w:themeColor="text1"/>
                <w:sz w:val="24"/>
                <w:szCs w:val="24"/>
              </w:rPr>
              <w:t xml:space="preserve">Java/J2ee, Spring Core, Spring MVC &amp; </w:t>
            </w:r>
            <w:r w:rsidR="00DF62E7">
              <w:rPr>
                <w:rFonts w:ascii="Times New Roman" w:hAnsi="Times New Roman"/>
                <w:color w:val="000000" w:themeColor="text1"/>
                <w:sz w:val="24"/>
                <w:szCs w:val="24"/>
              </w:rPr>
              <w:t xml:space="preserve">Spring Boot </w:t>
            </w:r>
            <w:r w:rsidRPr="00670BC7">
              <w:rPr>
                <w:rFonts w:ascii="Times New Roman" w:hAnsi="Times New Roman"/>
                <w:color w:val="000000" w:themeColor="text1"/>
                <w:sz w:val="24"/>
                <w:szCs w:val="24"/>
              </w:rPr>
              <w:t>relational databases like Oracle, SQL Server</w:t>
            </w:r>
          </w:p>
          <w:p w14:paraId="3E44E637" w14:textId="77777777" w:rsidR="00670BC7" w:rsidRPr="00670BC7" w:rsidRDefault="00670BC7" w:rsidP="00670BC7">
            <w:pPr>
              <w:pStyle w:val="ListParagraph"/>
              <w:rPr>
                <w:rFonts w:ascii="Times New Roman" w:hAnsi="Times New Roman"/>
              </w:rPr>
            </w:pPr>
          </w:p>
          <w:p w14:paraId="78826AB7" w14:textId="6271C07B" w:rsidR="00670BC7" w:rsidRPr="00670BC7" w:rsidRDefault="00670BC7" w:rsidP="00133A0A">
            <w:pPr>
              <w:numPr>
                <w:ilvl w:val="0"/>
                <w:numId w:val="4"/>
              </w:numPr>
              <w:tabs>
                <w:tab w:val="clear" w:pos="8208"/>
              </w:tabs>
              <w:spacing w:before="0" w:after="0" w:line="240" w:lineRule="auto"/>
              <w:jc w:val="both"/>
              <w:rPr>
                <w:rFonts w:ascii="Times New Roman" w:hAnsi="Times New Roman"/>
              </w:rPr>
            </w:pPr>
            <w:r w:rsidRPr="00670BC7">
              <w:rPr>
                <w:rFonts w:ascii="Times New Roman" w:hAnsi="Times New Roman"/>
                <w:color w:val="000000" w:themeColor="text1"/>
                <w:sz w:val="24"/>
                <w:szCs w:val="24"/>
              </w:rPr>
              <w:t>Also familiar with t</w:t>
            </w:r>
            <w:r w:rsidR="00DF62E7">
              <w:rPr>
                <w:rFonts w:ascii="Times New Roman" w:hAnsi="Times New Roman"/>
                <w:color w:val="000000" w:themeColor="text1"/>
                <w:sz w:val="24"/>
                <w:szCs w:val="24"/>
              </w:rPr>
              <w:t>he technologies like</w:t>
            </w:r>
            <w:r w:rsidRPr="00670BC7">
              <w:rPr>
                <w:rFonts w:ascii="Times New Roman" w:hAnsi="Times New Roman"/>
                <w:color w:val="000000" w:themeColor="text1"/>
                <w:sz w:val="24"/>
                <w:szCs w:val="24"/>
              </w:rPr>
              <w:t xml:space="preserve"> HTML/CSS, </w:t>
            </w:r>
            <w:r w:rsidR="00DF62E7">
              <w:rPr>
                <w:rFonts w:ascii="Times New Roman" w:hAnsi="Times New Roman"/>
                <w:color w:val="000000" w:themeColor="text1"/>
                <w:sz w:val="24"/>
                <w:szCs w:val="24"/>
              </w:rPr>
              <w:t>JSP</w:t>
            </w:r>
            <w:r w:rsidR="00FA531A">
              <w:rPr>
                <w:rFonts w:ascii="Times New Roman" w:hAnsi="Times New Roman"/>
                <w:color w:val="000000" w:themeColor="text1"/>
                <w:sz w:val="24"/>
                <w:szCs w:val="24"/>
              </w:rPr>
              <w:t>, Server</w:t>
            </w:r>
            <w:r w:rsidRPr="00670BC7">
              <w:rPr>
                <w:rFonts w:ascii="Times New Roman" w:hAnsi="Times New Roman"/>
                <w:color w:val="000000" w:themeColor="text1"/>
                <w:sz w:val="24"/>
                <w:szCs w:val="24"/>
              </w:rPr>
              <w:t xml:space="preserve"> like Apache Tomcat and JBOSS.</w:t>
            </w:r>
          </w:p>
          <w:p w14:paraId="42E0FA6F" w14:textId="77777777" w:rsidR="00670BC7" w:rsidRPr="00670BC7" w:rsidRDefault="00670BC7" w:rsidP="00670BC7">
            <w:pPr>
              <w:rPr>
                <w:rFonts w:ascii="Times New Roman" w:hAnsi="Times New Roman"/>
              </w:rPr>
            </w:pPr>
          </w:p>
          <w:p w14:paraId="593414F7" w14:textId="4F4D2698" w:rsidR="00DB250C" w:rsidRPr="00DF62E7" w:rsidRDefault="00670BC7" w:rsidP="00DF62E7">
            <w:pPr>
              <w:numPr>
                <w:ilvl w:val="0"/>
                <w:numId w:val="4"/>
              </w:numPr>
              <w:tabs>
                <w:tab w:val="clear" w:pos="8208"/>
              </w:tabs>
              <w:spacing w:before="0" w:after="0" w:line="240" w:lineRule="auto"/>
              <w:jc w:val="both"/>
              <w:rPr>
                <w:rFonts w:ascii="Times New Roman" w:hAnsi="Times New Roman"/>
              </w:rPr>
            </w:pPr>
            <w:r w:rsidRPr="00670BC7">
              <w:rPr>
                <w:rFonts w:ascii="Times New Roman" w:hAnsi="Times New Roman"/>
                <w:color w:val="000000"/>
                <w:sz w:val="22"/>
                <w:szCs w:val="22"/>
              </w:rPr>
              <w:t>Experience in working on production support projects with SLA processes.</w:t>
            </w:r>
          </w:p>
          <w:p w14:paraId="111383D0" w14:textId="77777777" w:rsidR="00A82D1F" w:rsidRPr="00670BC7" w:rsidRDefault="00A82D1F" w:rsidP="00ED5D86">
            <w:pPr>
              <w:pStyle w:val="Header1sectionheader"/>
              <w:tabs>
                <w:tab w:val="clear" w:pos="8208"/>
              </w:tabs>
              <w:rPr>
                <w:rFonts w:ascii="Times New Roman" w:hAnsi="Times New Roman"/>
                <w:b w:val="0"/>
                <w:color w:val="000000" w:themeColor="text1"/>
                <w:sz w:val="24"/>
                <w:szCs w:val="24"/>
              </w:rPr>
            </w:pPr>
          </w:p>
          <w:p w14:paraId="3799C316" w14:textId="77777777" w:rsidR="00670BC7" w:rsidRPr="00670BC7" w:rsidRDefault="00670BC7" w:rsidP="00670BC7">
            <w:pPr>
              <w:rPr>
                <w:rFonts w:ascii="Times New Roman" w:hAnsi="Times New Roman"/>
              </w:rPr>
            </w:pPr>
          </w:p>
          <w:p w14:paraId="20DDEA7A" w14:textId="77777777" w:rsidR="00670BC7" w:rsidRPr="00670BC7" w:rsidRDefault="00670BC7" w:rsidP="00670BC7">
            <w:pPr>
              <w:ind w:left="2160" w:hanging="2160"/>
              <w:jc w:val="both"/>
              <w:rPr>
                <w:rFonts w:ascii="Times New Roman" w:hAnsi="Times New Roman"/>
                <w:color w:val="000000"/>
              </w:rPr>
            </w:pPr>
          </w:p>
          <w:p w14:paraId="7C7908BB" w14:textId="77777777" w:rsidR="00670BC7" w:rsidRPr="00BF0524" w:rsidRDefault="00670BC7" w:rsidP="004D2287">
            <w:pPr>
              <w:jc w:val="both"/>
              <w:rPr>
                <w:rFonts w:ascii="Times New Roman" w:hAnsi="Times New Roman"/>
                <w:b/>
                <w:bCs/>
                <w:color w:val="000000"/>
                <w:sz w:val="24"/>
                <w:szCs w:val="24"/>
                <w:u w:val="single"/>
              </w:rPr>
            </w:pPr>
            <w:r w:rsidRPr="00BF0524">
              <w:rPr>
                <w:rFonts w:ascii="Times New Roman" w:hAnsi="Times New Roman"/>
                <w:b/>
                <w:bCs/>
                <w:color w:val="000000"/>
                <w:sz w:val="24"/>
                <w:szCs w:val="24"/>
                <w:u w:val="single"/>
              </w:rPr>
              <w:t>WORK EXPERIENCE</w:t>
            </w:r>
          </w:p>
          <w:p w14:paraId="4A50F9E6" w14:textId="77777777" w:rsidR="00670BC7" w:rsidRPr="00670BC7" w:rsidRDefault="00670BC7" w:rsidP="00670BC7">
            <w:pPr>
              <w:ind w:left="2160" w:hanging="2160"/>
              <w:jc w:val="both"/>
              <w:rPr>
                <w:rFonts w:ascii="Times New Roman" w:hAnsi="Times New Roman"/>
                <w:b/>
                <w:bCs/>
                <w:color w:val="000000"/>
                <w:u w:val="single"/>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3330"/>
              <w:gridCol w:w="3780"/>
            </w:tblGrid>
            <w:tr w:rsidR="00670BC7" w:rsidRPr="00670BC7" w14:paraId="0ABAE348" w14:textId="77777777" w:rsidTr="00FD2DDA">
              <w:tc>
                <w:tcPr>
                  <w:tcW w:w="3150" w:type="dxa"/>
                  <w:shd w:val="clear" w:color="auto" w:fill="auto"/>
                </w:tcPr>
                <w:p w14:paraId="1F8FD216" w14:textId="77777777" w:rsidR="00670BC7" w:rsidRPr="00670BC7" w:rsidRDefault="00670BC7" w:rsidP="00670BC7">
                  <w:pPr>
                    <w:jc w:val="both"/>
                    <w:rPr>
                      <w:rFonts w:ascii="Times New Roman" w:hAnsi="Times New Roman"/>
                      <w:b/>
                      <w:bCs/>
                      <w:color w:val="000000"/>
                      <w:highlight w:val="yellow"/>
                    </w:rPr>
                  </w:pPr>
                  <w:r w:rsidRPr="00670BC7">
                    <w:rPr>
                      <w:rFonts w:ascii="Times New Roman" w:hAnsi="Times New Roman"/>
                      <w:b/>
                      <w:bCs/>
                      <w:color w:val="000000"/>
                      <w:highlight w:val="yellow"/>
                    </w:rPr>
                    <w:t>Company Name</w:t>
                  </w:r>
                </w:p>
              </w:tc>
              <w:tc>
                <w:tcPr>
                  <w:tcW w:w="3330" w:type="dxa"/>
                  <w:shd w:val="clear" w:color="auto" w:fill="auto"/>
                </w:tcPr>
                <w:p w14:paraId="6B7B4E30" w14:textId="77777777" w:rsidR="00670BC7" w:rsidRPr="00670BC7" w:rsidRDefault="00670BC7" w:rsidP="00670BC7">
                  <w:pPr>
                    <w:jc w:val="both"/>
                    <w:rPr>
                      <w:rFonts w:ascii="Times New Roman" w:hAnsi="Times New Roman"/>
                      <w:b/>
                      <w:bCs/>
                      <w:color w:val="000000"/>
                      <w:highlight w:val="yellow"/>
                    </w:rPr>
                  </w:pPr>
                  <w:r w:rsidRPr="00670BC7">
                    <w:rPr>
                      <w:rFonts w:ascii="Times New Roman" w:hAnsi="Times New Roman"/>
                      <w:b/>
                      <w:bCs/>
                      <w:color w:val="000000"/>
                      <w:highlight w:val="yellow"/>
                    </w:rPr>
                    <w:t>Duration</w:t>
                  </w:r>
                </w:p>
              </w:tc>
              <w:tc>
                <w:tcPr>
                  <w:tcW w:w="3780" w:type="dxa"/>
                  <w:shd w:val="clear" w:color="auto" w:fill="auto"/>
                </w:tcPr>
                <w:p w14:paraId="74736A1D" w14:textId="77777777" w:rsidR="00670BC7" w:rsidRPr="00670BC7" w:rsidRDefault="00670BC7" w:rsidP="00670BC7">
                  <w:pPr>
                    <w:jc w:val="both"/>
                    <w:rPr>
                      <w:rFonts w:ascii="Times New Roman" w:hAnsi="Times New Roman"/>
                      <w:b/>
                      <w:bCs/>
                      <w:color w:val="000000"/>
                      <w:highlight w:val="yellow"/>
                    </w:rPr>
                  </w:pPr>
                  <w:r w:rsidRPr="00670BC7">
                    <w:rPr>
                      <w:rFonts w:ascii="Times New Roman" w:hAnsi="Times New Roman"/>
                      <w:b/>
                      <w:bCs/>
                      <w:color w:val="000000"/>
                      <w:highlight w:val="yellow"/>
                    </w:rPr>
                    <w:t>Designation</w:t>
                  </w:r>
                </w:p>
              </w:tc>
            </w:tr>
            <w:tr w:rsidR="00670BC7" w:rsidRPr="00670BC7" w14:paraId="75EF2644" w14:textId="77777777" w:rsidTr="00FD2DDA">
              <w:tc>
                <w:tcPr>
                  <w:tcW w:w="3150" w:type="dxa"/>
                  <w:shd w:val="clear" w:color="auto" w:fill="auto"/>
                </w:tcPr>
                <w:p w14:paraId="3EAE07AA" w14:textId="53A08DCF" w:rsidR="00670BC7" w:rsidRPr="00670BC7" w:rsidRDefault="00DB250C" w:rsidP="00670BC7">
                  <w:pPr>
                    <w:jc w:val="both"/>
                    <w:rPr>
                      <w:rFonts w:ascii="Times New Roman" w:hAnsi="Times New Roman"/>
                      <w:bCs/>
                      <w:color w:val="000000"/>
                      <w:sz w:val="22"/>
                      <w:szCs w:val="22"/>
                    </w:rPr>
                  </w:pPr>
                  <w:r>
                    <w:rPr>
                      <w:rFonts w:ascii="Times New Roman" w:hAnsi="Times New Roman"/>
                      <w:bCs/>
                      <w:color w:val="000000"/>
                      <w:sz w:val="22"/>
                      <w:szCs w:val="22"/>
                    </w:rPr>
                    <w:t xml:space="preserve">HCL </w:t>
                  </w:r>
                  <w:proofErr w:type="spellStart"/>
                  <w:r>
                    <w:rPr>
                      <w:rFonts w:ascii="Times New Roman" w:hAnsi="Times New Roman"/>
                      <w:bCs/>
                      <w:color w:val="000000"/>
                      <w:sz w:val="22"/>
                      <w:szCs w:val="22"/>
                    </w:rPr>
                    <w:t>Technologies,Noida</w:t>
                  </w:r>
                  <w:proofErr w:type="spellEnd"/>
                </w:p>
              </w:tc>
              <w:tc>
                <w:tcPr>
                  <w:tcW w:w="3330" w:type="dxa"/>
                  <w:shd w:val="clear" w:color="auto" w:fill="auto"/>
                </w:tcPr>
                <w:p w14:paraId="3568DBAD" w14:textId="71745529" w:rsidR="00670BC7" w:rsidRPr="00670BC7" w:rsidRDefault="00DB250C" w:rsidP="00670BC7">
                  <w:pPr>
                    <w:jc w:val="both"/>
                    <w:rPr>
                      <w:rFonts w:ascii="Times New Roman" w:hAnsi="Times New Roman"/>
                      <w:bCs/>
                      <w:color w:val="000000"/>
                      <w:sz w:val="22"/>
                      <w:szCs w:val="22"/>
                    </w:rPr>
                  </w:pPr>
                  <w:r>
                    <w:rPr>
                      <w:rFonts w:ascii="Times New Roman" w:hAnsi="Times New Roman"/>
                      <w:bCs/>
                      <w:color w:val="000000"/>
                      <w:sz w:val="22"/>
                      <w:szCs w:val="22"/>
                    </w:rPr>
                    <w:t>Nov</w:t>
                  </w:r>
                  <w:r w:rsidR="00670BC7" w:rsidRPr="00670BC7">
                    <w:rPr>
                      <w:rFonts w:ascii="Times New Roman" w:hAnsi="Times New Roman"/>
                      <w:bCs/>
                      <w:color w:val="000000"/>
                      <w:sz w:val="22"/>
                      <w:szCs w:val="22"/>
                    </w:rPr>
                    <w:t xml:space="preserve"> 20</w:t>
                  </w:r>
                  <w:r>
                    <w:rPr>
                      <w:rFonts w:ascii="Times New Roman" w:hAnsi="Times New Roman"/>
                      <w:bCs/>
                      <w:color w:val="000000"/>
                      <w:sz w:val="22"/>
                      <w:szCs w:val="22"/>
                    </w:rPr>
                    <w:t>18</w:t>
                  </w:r>
                  <w:r w:rsidR="00670BC7" w:rsidRPr="00670BC7">
                    <w:rPr>
                      <w:rFonts w:ascii="Times New Roman" w:hAnsi="Times New Roman"/>
                      <w:bCs/>
                      <w:color w:val="000000"/>
                      <w:sz w:val="22"/>
                      <w:szCs w:val="22"/>
                    </w:rPr>
                    <w:t xml:space="preserve"> – Till Date</w:t>
                  </w:r>
                </w:p>
              </w:tc>
              <w:tc>
                <w:tcPr>
                  <w:tcW w:w="3780" w:type="dxa"/>
                  <w:shd w:val="clear" w:color="auto" w:fill="auto"/>
                </w:tcPr>
                <w:p w14:paraId="12C04A4D" w14:textId="4C8F8808" w:rsidR="00670BC7" w:rsidRPr="00670BC7" w:rsidRDefault="00DF62E7" w:rsidP="00670BC7">
                  <w:pPr>
                    <w:jc w:val="both"/>
                    <w:rPr>
                      <w:rFonts w:ascii="Times New Roman" w:hAnsi="Times New Roman"/>
                      <w:bCs/>
                      <w:color w:val="000000"/>
                      <w:sz w:val="22"/>
                      <w:szCs w:val="22"/>
                    </w:rPr>
                  </w:pPr>
                  <w:r>
                    <w:rPr>
                      <w:rFonts w:ascii="Times New Roman" w:hAnsi="Times New Roman"/>
                      <w:bCs/>
                      <w:color w:val="000000"/>
                      <w:sz w:val="22"/>
                      <w:szCs w:val="22"/>
                    </w:rPr>
                    <w:t>Software Developer</w:t>
                  </w:r>
                </w:p>
              </w:tc>
            </w:tr>
            <w:tr w:rsidR="00670BC7" w:rsidRPr="00670BC7" w14:paraId="578A18EC" w14:textId="77777777" w:rsidTr="00FD2DDA">
              <w:tc>
                <w:tcPr>
                  <w:tcW w:w="3150" w:type="dxa"/>
                  <w:shd w:val="clear" w:color="auto" w:fill="auto"/>
                </w:tcPr>
                <w:p w14:paraId="729BE4AE" w14:textId="44CC7A89" w:rsidR="00670BC7" w:rsidRPr="00670BC7" w:rsidRDefault="00DB250C" w:rsidP="00670BC7">
                  <w:pPr>
                    <w:jc w:val="both"/>
                    <w:rPr>
                      <w:rFonts w:ascii="Times New Roman" w:hAnsi="Times New Roman"/>
                      <w:bCs/>
                      <w:color w:val="000000"/>
                      <w:sz w:val="22"/>
                      <w:szCs w:val="22"/>
                    </w:rPr>
                  </w:pPr>
                  <w:r>
                    <w:rPr>
                      <w:rFonts w:ascii="Times New Roman" w:hAnsi="Times New Roman"/>
                      <w:bCs/>
                      <w:color w:val="000000"/>
                      <w:sz w:val="22"/>
                      <w:szCs w:val="22"/>
                    </w:rPr>
                    <w:t xml:space="preserve">Pointer Soft </w:t>
                  </w:r>
                  <w:proofErr w:type="spellStart"/>
                  <w:r>
                    <w:rPr>
                      <w:rFonts w:ascii="Times New Roman" w:hAnsi="Times New Roman"/>
                      <w:bCs/>
                      <w:color w:val="000000"/>
                      <w:sz w:val="22"/>
                      <w:szCs w:val="22"/>
                    </w:rPr>
                    <w:t>Technlogies,Delhi</w:t>
                  </w:r>
                  <w:proofErr w:type="spellEnd"/>
                </w:p>
              </w:tc>
              <w:tc>
                <w:tcPr>
                  <w:tcW w:w="3330" w:type="dxa"/>
                  <w:shd w:val="clear" w:color="auto" w:fill="auto"/>
                </w:tcPr>
                <w:p w14:paraId="61A0C94A" w14:textId="49AC40A7" w:rsidR="00670BC7" w:rsidRPr="00670BC7" w:rsidRDefault="00DB250C" w:rsidP="00670BC7">
                  <w:pPr>
                    <w:jc w:val="both"/>
                    <w:rPr>
                      <w:rFonts w:ascii="Times New Roman" w:hAnsi="Times New Roman"/>
                      <w:bCs/>
                      <w:color w:val="000000"/>
                      <w:sz w:val="22"/>
                      <w:szCs w:val="22"/>
                    </w:rPr>
                  </w:pPr>
                  <w:r>
                    <w:rPr>
                      <w:rFonts w:ascii="Times New Roman" w:hAnsi="Times New Roman"/>
                      <w:bCs/>
                      <w:color w:val="000000"/>
                      <w:sz w:val="22"/>
                      <w:szCs w:val="22"/>
                    </w:rPr>
                    <w:t>Feb</w:t>
                  </w:r>
                  <w:r w:rsidR="00670BC7" w:rsidRPr="00670BC7">
                    <w:rPr>
                      <w:rFonts w:ascii="Times New Roman" w:hAnsi="Times New Roman"/>
                      <w:bCs/>
                      <w:color w:val="000000"/>
                      <w:sz w:val="22"/>
                      <w:szCs w:val="22"/>
                    </w:rPr>
                    <w:t xml:space="preserve"> 201</w:t>
                  </w:r>
                  <w:r w:rsidR="00E74115">
                    <w:rPr>
                      <w:rFonts w:ascii="Times New Roman" w:hAnsi="Times New Roman"/>
                      <w:bCs/>
                      <w:color w:val="000000"/>
                      <w:sz w:val="22"/>
                      <w:szCs w:val="22"/>
                    </w:rPr>
                    <w:t>6</w:t>
                  </w:r>
                  <w:r w:rsidR="00670BC7" w:rsidRPr="00670BC7">
                    <w:rPr>
                      <w:rFonts w:ascii="Times New Roman" w:hAnsi="Times New Roman"/>
                      <w:bCs/>
                      <w:color w:val="000000"/>
                      <w:sz w:val="22"/>
                      <w:szCs w:val="22"/>
                    </w:rPr>
                    <w:t xml:space="preserve"> – </w:t>
                  </w:r>
                  <w:r>
                    <w:rPr>
                      <w:rFonts w:ascii="Times New Roman" w:hAnsi="Times New Roman"/>
                      <w:bCs/>
                      <w:color w:val="000000"/>
                      <w:sz w:val="22"/>
                      <w:szCs w:val="22"/>
                    </w:rPr>
                    <w:t xml:space="preserve">September </w:t>
                  </w:r>
                  <w:r w:rsidR="00670BC7" w:rsidRPr="00670BC7">
                    <w:rPr>
                      <w:rFonts w:ascii="Times New Roman" w:hAnsi="Times New Roman"/>
                      <w:bCs/>
                      <w:color w:val="000000"/>
                      <w:sz w:val="22"/>
                      <w:szCs w:val="22"/>
                    </w:rPr>
                    <w:t>20</w:t>
                  </w:r>
                  <w:r>
                    <w:rPr>
                      <w:rFonts w:ascii="Times New Roman" w:hAnsi="Times New Roman"/>
                      <w:bCs/>
                      <w:color w:val="000000"/>
                      <w:sz w:val="22"/>
                      <w:szCs w:val="22"/>
                    </w:rPr>
                    <w:t>18</w:t>
                  </w:r>
                </w:p>
              </w:tc>
              <w:tc>
                <w:tcPr>
                  <w:tcW w:w="3780" w:type="dxa"/>
                  <w:shd w:val="clear" w:color="auto" w:fill="auto"/>
                </w:tcPr>
                <w:p w14:paraId="7057133E" w14:textId="637F5638" w:rsidR="00670BC7" w:rsidRPr="00670BC7" w:rsidRDefault="00DB250C" w:rsidP="00670BC7">
                  <w:pPr>
                    <w:jc w:val="both"/>
                    <w:rPr>
                      <w:rFonts w:ascii="Times New Roman" w:hAnsi="Times New Roman"/>
                      <w:bCs/>
                      <w:color w:val="000000"/>
                      <w:sz w:val="22"/>
                      <w:szCs w:val="22"/>
                    </w:rPr>
                  </w:pPr>
                  <w:r>
                    <w:rPr>
                      <w:rFonts w:ascii="Times New Roman" w:hAnsi="Times New Roman"/>
                      <w:bCs/>
                      <w:color w:val="000000"/>
                      <w:sz w:val="22"/>
                      <w:szCs w:val="22"/>
                    </w:rPr>
                    <w:t>Software Engineer</w:t>
                  </w:r>
                </w:p>
              </w:tc>
            </w:tr>
          </w:tbl>
          <w:p w14:paraId="54789E05" w14:textId="57428978" w:rsidR="00670BC7" w:rsidRDefault="00670BC7" w:rsidP="00670BC7">
            <w:pPr>
              <w:ind w:left="2160" w:hanging="2160"/>
              <w:jc w:val="both"/>
              <w:rPr>
                <w:rFonts w:ascii="Times New Roman" w:hAnsi="Times New Roman"/>
                <w:b/>
                <w:bCs/>
                <w:color w:val="000000"/>
                <w:sz w:val="24"/>
                <w:szCs w:val="24"/>
                <w:u w:val="single"/>
              </w:rPr>
            </w:pPr>
          </w:p>
          <w:p w14:paraId="6E858F67" w14:textId="22BB8BF6" w:rsidR="00CF461B" w:rsidRDefault="00CF461B" w:rsidP="00670BC7">
            <w:pPr>
              <w:ind w:left="2160" w:hanging="2160"/>
              <w:jc w:val="both"/>
              <w:rPr>
                <w:rFonts w:ascii="Times New Roman" w:hAnsi="Times New Roman"/>
                <w:b/>
                <w:bCs/>
                <w:color w:val="000000"/>
                <w:sz w:val="24"/>
                <w:szCs w:val="24"/>
                <w:u w:val="single"/>
              </w:rPr>
            </w:pPr>
            <w:r>
              <w:rPr>
                <w:rFonts w:ascii="Times New Roman" w:hAnsi="Times New Roman"/>
                <w:b/>
                <w:bCs/>
                <w:color w:val="000000"/>
                <w:sz w:val="24"/>
                <w:szCs w:val="24"/>
                <w:u w:val="single"/>
              </w:rPr>
              <w:t>HCL Technologies</w:t>
            </w:r>
          </w:p>
          <w:p w14:paraId="5D8F0F15" w14:textId="112706ED" w:rsidR="00DF1C4A" w:rsidRDefault="00DF1C4A" w:rsidP="00670BC7">
            <w:pPr>
              <w:ind w:left="2160" w:hanging="2160"/>
              <w:jc w:val="both"/>
              <w:rPr>
                <w:rFonts w:ascii="Times New Roman" w:hAnsi="Times New Roman"/>
                <w:b/>
                <w:bCs/>
                <w:color w:val="000000"/>
                <w:sz w:val="24"/>
                <w:szCs w:val="24"/>
                <w:u w:val="single"/>
              </w:rPr>
            </w:pPr>
            <w:r>
              <w:rPr>
                <w:rFonts w:ascii="Times New Roman" w:hAnsi="Times New Roman"/>
                <w:b/>
                <w:bCs/>
                <w:color w:val="000000"/>
                <w:sz w:val="24"/>
                <w:szCs w:val="24"/>
                <w:u w:val="single"/>
              </w:rPr>
              <w:t>Project:- Toscana</w:t>
            </w:r>
          </w:p>
          <w:p w14:paraId="21417C81" w14:textId="4FE291EF" w:rsidR="00DF1C4A" w:rsidRDefault="00DF1C4A" w:rsidP="00670BC7">
            <w:pPr>
              <w:ind w:left="2160" w:hanging="2160"/>
              <w:jc w:val="both"/>
              <w:rPr>
                <w:rFonts w:ascii="Times New Roman" w:hAnsi="Times New Roman"/>
                <w:b/>
                <w:bCs/>
                <w:color w:val="000000"/>
                <w:sz w:val="24"/>
                <w:szCs w:val="24"/>
                <w:u w:val="single"/>
              </w:rPr>
            </w:pPr>
            <w:r>
              <w:rPr>
                <w:rFonts w:ascii="Times New Roman" w:hAnsi="Times New Roman"/>
                <w:b/>
                <w:bCs/>
                <w:color w:val="000000"/>
                <w:sz w:val="24"/>
                <w:szCs w:val="24"/>
                <w:u w:val="single"/>
              </w:rPr>
              <w:t>Client:- Experian</w:t>
            </w:r>
          </w:p>
          <w:p w14:paraId="2EA0AA52" w14:textId="2263F5A6" w:rsidR="00477BEC" w:rsidRDefault="00477BEC" w:rsidP="00CF461B">
            <w:pPr>
              <w:jc w:val="both"/>
              <w:rPr>
                <w:rFonts w:ascii="Times New Roman" w:hAnsi="Times New Roman"/>
                <w:b/>
                <w:bCs/>
                <w:color w:val="000000"/>
                <w:sz w:val="24"/>
                <w:szCs w:val="24"/>
                <w:u w:val="single"/>
              </w:rPr>
            </w:pPr>
            <w:r w:rsidRPr="00477BEC">
              <w:rPr>
                <w:rFonts w:ascii="Times New Roman" w:hAnsi="Times New Roman"/>
                <w:b/>
                <w:bCs/>
                <w:color w:val="000000"/>
                <w:sz w:val="24"/>
                <w:szCs w:val="24"/>
                <w:u w:val="single"/>
              </w:rPr>
              <w:t>ROLE &amp; RESPONSIBILITIES</w:t>
            </w:r>
          </w:p>
          <w:p w14:paraId="6FD39E85" w14:textId="24753D85" w:rsidR="00133A0A" w:rsidRDefault="00133A0A" w:rsidP="00670BC7">
            <w:pPr>
              <w:ind w:left="2160" w:hanging="2160"/>
              <w:jc w:val="both"/>
              <w:rPr>
                <w:rFonts w:ascii="Times New Roman" w:hAnsi="Times New Roman"/>
                <w:b/>
                <w:bCs/>
                <w:color w:val="000000"/>
                <w:sz w:val="24"/>
                <w:szCs w:val="24"/>
                <w:u w:val="single"/>
              </w:rPr>
            </w:pPr>
          </w:p>
          <w:p w14:paraId="48A70829" w14:textId="26F28819" w:rsidR="00133A0A" w:rsidRPr="00DF056F"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Worked with client to gather requirements and Document it.</w:t>
            </w:r>
          </w:p>
          <w:p w14:paraId="0DBFCB11" w14:textId="0DF036C7" w:rsidR="00133A0A" w:rsidRPr="00DF056F"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Worked on design, development, testing and maintaining Java-based applications &amp; websites</w:t>
            </w:r>
            <w:r w:rsidR="00391FAC">
              <w:rPr>
                <w:color w:val="202124"/>
                <w:sz w:val="22"/>
                <w:szCs w:val="22"/>
                <w:lang w:val="en-US"/>
              </w:rPr>
              <w:t>.</w:t>
            </w:r>
          </w:p>
          <w:p w14:paraId="5FC13045" w14:textId="026A92D8" w:rsidR="00133A0A" w:rsidRPr="00DF056F"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Developed REST APIs using Spring Boot.</w:t>
            </w:r>
          </w:p>
          <w:p w14:paraId="0E7EC753" w14:textId="0C3CDEC4" w:rsidR="00133A0A" w:rsidRPr="00DF056F"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Fixed Defects in UAT phase.</w:t>
            </w:r>
          </w:p>
          <w:p w14:paraId="30B16989" w14:textId="78A4BDEC" w:rsidR="00133A0A" w:rsidRPr="00DF056F"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Conducting software analysis, programming, testing, and debugging.</w:t>
            </w:r>
          </w:p>
          <w:p w14:paraId="6316FACC" w14:textId="0D49BF4A" w:rsidR="00133A0A" w:rsidRPr="00DF056F"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Prepare Documents for release phase.</w:t>
            </w:r>
          </w:p>
          <w:p w14:paraId="40C5CBB1" w14:textId="1C521F49" w:rsidR="00133A0A" w:rsidRDefault="00133A0A" w:rsidP="00133A0A">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Provide support in post-production phase.</w:t>
            </w:r>
          </w:p>
          <w:p w14:paraId="0CDAE600" w14:textId="4C626D58" w:rsidR="0005724E" w:rsidRDefault="0005724E" w:rsidP="0005724E">
            <w:pPr>
              <w:tabs>
                <w:tab w:val="clear" w:pos="8208"/>
              </w:tabs>
              <w:spacing w:before="0" w:after="0" w:line="240" w:lineRule="auto"/>
              <w:jc w:val="both"/>
              <w:rPr>
                <w:rFonts w:ascii="Times New Roman" w:eastAsia="Times New Roman" w:hAnsi="Times New Roman"/>
                <w:color w:val="202124"/>
                <w:kern w:val="0"/>
                <w:sz w:val="22"/>
                <w:szCs w:val="22"/>
                <w:lang w:eastAsia="de-DE"/>
              </w:rPr>
            </w:pPr>
          </w:p>
          <w:p w14:paraId="7709953E" w14:textId="5DCEB004" w:rsidR="0005724E" w:rsidRDefault="00F821DB" w:rsidP="0005724E">
            <w:pPr>
              <w:tabs>
                <w:tab w:val="clear" w:pos="8208"/>
              </w:tabs>
              <w:spacing w:before="0" w:after="0" w:line="240" w:lineRule="auto"/>
              <w:jc w:val="both"/>
              <w:rPr>
                <w:rFonts w:ascii="Times New Roman" w:hAnsi="Times New Roman"/>
                <w:color w:val="000000"/>
                <w:sz w:val="22"/>
                <w:szCs w:val="22"/>
              </w:rPr>
            </w:pPr>
            <w:r w:rsidRPr="00F821DB">
              <w:rPr>
                <w:rFonts w:asciiTheme="minorHAnsi" w:hAnsiTheme="minorHAnsi" w:cstheme="minorHAnsi"/>
                <w:b/>
                <w:sz w:val="24"/>
                <w:szCs w:val="24"/>
              </w:rPr>
              <w:t>Description</w:t>
            </w:r>
            <w:r w:rsidRPr="009C4B00">
              <w:rPr>
                <w:rFonts w:asciiTheme="minorHAnsi" w:hAnsiTheme="minorHAnsi" w:cstheme="minorHAnsi"/>
                <w:sz w:val="24"/>
                <w:szCs w:val="24"/>
              </w:rPr>
              <w:t>:</w:t>
            </w:r>
            <w:r>
              <w:rPr>
                <w:rFonts w:ascii="Verdana" w:hAnsi="Verdana"/>
                <w:color w:val="454545"/>
                <w:shd w:val="clear" w:color="auto" w:fill="FFFFFF"/>
              </w:rPr>
              <w:t xml:space="preserve"> Experian is a credit rating agency which generates the credit score of all the companies doing business in UK</w:t>
            </w:r>
            <w:r w:rsidRPr="0008677B">
              <w:rPr>
                <w:rFonts w:ascii="Verdana" w:hAnsi="Verdana"/>
                <w:color w:val="454545"/>
                <w:shd w:val="clear" w:color="auto" w:fill="FFFFFF"/>
              </w:rPr>
              <w:t>.</w:t>
            </w:r>
            <w:r w:rsidR="00245661">
              <w:rPr>
                <w:rFonts w:ascii="Verdana" w:hAnsi="Verdana"/>
                <w:color w:val="454545"/>
                <w:shd w:val="clear" w:color="auto" w:fill="FFFFFF"/>
              </w:rPr>
              <w:t xml:space="preserve"> In Toscana </w:t>
            </w:r>
            <w:r w:rsidR="008C6E54">
              <w:rPr>
                <w:rFonts w:ascii="Verdana" w:hAnsi="Verdana"/>
                <w:color w:val="454545"/>
                <w:shd w:val="clear" w:color="auto" w:fill="FFFFFF"/>
              </w:rPr>
              <w:t xml:space="preserve">we </w:t>
            </w:r>
            <w:r w:rsidR="00245661">
              <w:rPr>
                <w:rFonts w:ascii="Verdana" w:hAnsi="Verdana"/>
                <w:color w:val="454545"/>
                <w:shd w:val="clear" w:color="auto" w:fill="FFFFFF"/>
              </w:rPr>
              <w:t xml:space="preserve">read the files provided by the Experian and process according to the business logic </w:t>
            </w:r>
            <w:r w:rsidR="008C6E54">
              <w:rPr>
                <w:rFonts w:ascii="Verdana" w:hAnsi="Verdana"/>
                <w:color w:val="454545"/>
                <w:shd w:val="clear" w:color="auto" w:fill="FFFFFF"/>
              </w:rPr>
              <w:t xml:space="preserve">than routes them to the different queues </w:t>
            </w:r>
            <w:r w:rsidR="00245661">
              <w:rPr>
                <w:rFonts w:ascii="Verdana" w:hAnsi="Verdana"/>
                <w:color w:val="454545"/>
                <w:shd w:val="clear" w:color="auto" w:fill="FFFFFF"/>
              </w:rPr>
              <w:t>and generates the output</w:t>
            </w:r>
            <w:r w:rsidR="008C6E54">
              <w:rPr>
                <w:rFonts w:ascii="Verdana" w:hAnsi="Verdana"/>
                <w:color w:val="454545"/>
                <w:shd w:val="clear" w:color="auto" w:fill="FFFFFF"/>
              </w:rPr>
              <w:t xml:space="preserve"> which shared with the Experian based on which the credit score is generated.</w:t>
            </w:r>
          </w:p>
          <w:p w14:paraId="44B63EA1" w14:textId="77777777" w:rsidR="0005724E" w:rsidRDefault="0005724E" w:rsidP="0005724E">
            <w:pPr>
              <w:tabs>
                <w:tab w:val="clear" w:pos="8208"/>
              </w:tabs>
              <w:spacing w:before="0" w:after="0" w:line="240" w:lineRule="auto"/>
              <w:jc w:val="both"/>
              <w:rPr>
                <w:rFonts w:ascii="Times New Roman" w:hAnsi="Times New Roman"/>
                <w:color w:val="000000"/>
                <w:sz w:val="22"/>
                <w:szCs w:val="22"/>
              </w:rPr>
            </w:pPr>
          </w:p>
          <w:p w14:paraId="33378DEA" w14:textId="77777777" w:rsidR="00431073" w:rsidRDefault="00431073" w:rsidP="003B3028">
            <w:pPr>
              <w:jc w:val="both"/>
              <w:rPr>
                <w:rFonts w:ascii="Times New Roman" w:hAnsi="Times New Roman"/>
                <w:b/>
                <w:bCs/>
                <w:color w:val="000000"/>
                <w:sz w:val="24"/>
                <w:szCs w:val="24"/>
                <w:u w:val="single"/>
              </w:rPr>
            </w:pPr>
          </w:p>
          <w:p w14:paraId="4E49BB9B" w14:textId="3C244ADF" w:rsidR="003B3028" w:rsidRDefault="003B3028" w:rsidP="003B3028">
            <w:pPr>
              <w:jc w:val="both"/>
              <w:rPr>
                <w:rFonts w:ascii="Times New Roman" w:hAnsi="Times New Roman"/>
                <w:b/>
                <w:bCs/>
                <w:color w:val="000000"/>
                <w:sz w:val="24"/>
                <w:szCs w:val="24"/>
                <w:u w:val="single"/>
              </w:rPr>
            </w:pPr>
            <w:r>
              <w:rPr>
                <w:rFonts w:ascii="Times New Roman" w:hAnsi="Times New Roman"/>
                <w:b/>
                <w:bCs/>
                <w:color w:val="000000"/>
                <w:sz w:val="24"/>
                <w:szCs w:val="24"/>
                <w:u w:val="single"/>
              </w:rPr>
              <w:t>Pointer</w:t>
            </w:r>
            <w:r w:rsidR="003D42FA">
              <w:rPr>
                <w:rFonts w:ascii="Times New Roman" w:hAnsi="Times New Roman"/>
                <w:b/>
                <w:bCs/>
                <w:color w:val="000000"/>
                <w:sz w:val="24"/>
                <w:szCs w:val="24"/>
                <w:u w:val="single"/>
              </w:rPr>
              <w:t xml:space="preserve"> </w:t>
            </w:r>
            <w:r>
              <w:rPr>
                <w:rFonts w:ascii="Times New Roman" w:hAnsi="Times New Roman"/>
                <w:b/>
                <w:bCs/>
                <w:color w:val="000000"/>
                <w:sz w:val="24"/>
                <w:szCs w:val="24"/>
                <w:u w:val="single"/>
              </w:rPr>
              <w:t>Soft Technologies</w:t>
            </w:r>
          </w:p>
          <w:p w14:paraId="3DB9D5BF" w14:textId="58FCF237" w:rsidR="003B3028" w:rsidRDefault="00AB1E3D" w:rsidP="001E43BB">
            <w:pPr>
              <w:ind w:left="2160" w:hanging="2160"/>
              <w:jc w:val="both"/>
              <w:rPr>
                <w:rFonts w:ascii="Times New Roman" w:hAnsi="Times New Roman"/>
                <w:b/>
                <w:bCs/>
                <w:color w:val="000000"/>
                <w:sz w:val="24"/>
                <w:szCs w:val="24"/>
                <w:u w:val="single"/>
              </w:rPr>
            </w:pPr>
            <w:r>
              <w:rPr>
                <w:rFonts w:ascii="Times New Roman" w:hAnsi="Times New Roman"/>
                <w:b/>
                <w:bCs/>
                <w:color w:val="000000"/>
                <w:sz w:val="24"/>
                <w:szCs w:val="24"/>
                <w:u w:val="single"/>
              </w:rPr>
              <w:t>Project:- Payroll Management System</w:t>
            </w:r>
          </w:p>
          <w:p w14:paraId="2CA809FB" w14:textId="77777777" w:rsidR="004F3057" w:rsidRDefault="004F3057" w:rsidP="003B3028">
            <w:pPr>
              <w:jc w:val="both"/>
              <w:rPr>
                <w:rFonts w:ascii="Times New Roman" w:hAnsi="Times New Roman"/>
                <w:b/>
                <w:bCs/>
                <w:color w:val="000000"/>
                <w:sz w:val="24"/>
                <w:szCs w:val="24"/>
                <w:u w:val="single"/>
              </w:rPr>
            </w:pPr>
          </w:p>
          <w:p w14:paraId="1D49E59E" w14:textId="77777777" w:rsidR="003B3028" w:rsidRDefault="003B3028" w:rsidP="003B3028">
            <w:pPr>
              <w:jc w:val="both"/>
              <w:rPr>
                <w:rFonts w:ascii="Times New Roman" w:hAnsi="Times New Roman"/>
                <w:b/>
                <w:bCs/>
                <w:color w:val="000000"/>
                <w:sz w:val="24"/>
                <w:szCs w:val="24"/>
                <w:u w:val="single"/>
              </w:rPr>
            </w:pPr>
            <w:r w:rsidRPr="00477BEC">
              <w:rPr>
                <w:rFonts w:ascii="Times New Roman" w:hAnsi="Times New Roman"/>
                <w:b/>
                <w:bCs/>
                <w:color w:val="000000"/>
                <w:sz w:val="24"/>
                <w:szCs w:val="24"/>
                <w:u w:val="single"/>
              </w:rPr>
              <w:t>ROLE &amp; RESPONSIBILITIES</w:t>
            </w:r>
          </w:p>
          <w:p w14:paraId="36A3DE5A" w14:textId="77777777" w:rsidR="003749A8" w:rsidRDefault="003749A8" w:rsidP="001E43BB">
            <w:pPr>
              <w:pStyle w:val="trt0xe"/>
              <w:numPr>
                <w:ilvl w:val="0"/>
                <w:numId w:val="4"/>
              </w:numPr>
              <w:shd w:val="clear" w:color="auto" w:fill="FFFFFF"/>
              <w:spacing w:before="0" w:beforeAutospacing="0" w:after="60" w:afterAutospacing="0"/>
              <w:rPr>
                <w:color w:val="202124"/>
                <w:sz w:val="22"/>
                <w:szCs w:val="22"/>
                <w:lang w:val="en-US"/>
              </w:rPr>
            </w:pPr>
            <w:r w:rsidRPr="003749A8">
              <w:rPr>
                <w:rFonts w:ascii="Verdana" w:hAnsi="Verdana"/>
                <w:color w:val="454545"/>
                <w:sz w:val="20"/>
                <w:szCs w:val="20"/>
                <w:shd w:val="clear" w:color="auto" w:fill="FFFFFF"/>
              </w:rPr>
              <w:t>Developer, In Salary module, generates a salary slip with earnings and   deductions by caring about attendance and leave.</w:t>
            </w:r>
            <w:r w:rsidRPr="0008677B">
              <w:rPr>
                <w:rFonts w:ascii="Verdana" w:hAnsi="Verdana"/>
                <w:color w:val="454545"/>
                <w:shd w:val="clear" w:color="auto" w:fill="FFFFFF"/>
              </w:rPr>
              <w:t xml:space="preserve">     </w:t>
            </w:r>
          </w:p>
          <w:p w14:paraId="01033A26" w14:textId="101AF617" w:rsidR="001E43BB" w:rsidRPr="00BC2D1C" w:rsidRDefault="001E43BB" w:rsidP="001E43BB">
            <w:pPr>
              <w:pStyle w:val="trt0xe"/>
              <w:numPr>
                <w:ilvl w:val="0"/>
                <w:numId w:val="4"/>
              </w:numPr>
              <w:shd w:val="clear" w:color="auto" w:fill="FFFFFF"/>
              <w:spacing w:before="0" w:beforeAutospacing="0" w:after="60" w:afterAutospacing="0"/>
              <w:rPr>
                <w:color w:val="202124"/>
                <w:lang w:val="en-US"/>
              </w:rPr>
            </w:pPr>
            <w:proofErr w:type="gramStart"/>
            <w:r w:rsidRPr="00BC2D1C">
              <w:rPr>
                <w:color w:val="202124"/>
                <w:lang w:val="en-US"/>
              </w:rPr>
              <w:t>programming</w:t>
            </w:r>
            <w:proofErr w:type="gramEnd"/>
            <w:r w:rsidRPr="00BC2D1C">
              <w:rPr>
                <w:color w:val="202124"/>
                <w:lang w:val="en-US"/>
              </w:rPr>
              <w:t>, testing, and debugging.</w:t>
            </w:r>
          </w:p>
          <w:p w14:paraId="1FABB07F" w14:textId="77777777" w:rsidR="001E43BB" w:rsidRDefault="001E43BB" w:rsidP="001E43BB">
            <w:pPr>
              <w:pStyle w:val="trt0xe"/>
              <w:numPr>
                <w:ilvl w:val="0"/>
                <w:numId w:val="4"/>
              </w:numPr>
              <w:shd w:val="clear" w:color="auto" w:fill="FFFFFF"/>
              <w:spacing w:before="0" w:beforeAutospacing="0" w:after="60" w:afterAutospacing="0"/>
              <w:rPr>
                <w:color w:val="202124"/>
                <w:sz w:val="22"/>
                <w:szCs w:val="22"/>
                <w:lang w:val="en-US"/>
              </w:rPr>
            </w:pPr>
            <w:r w:rsidRPr="00DF056F">
              <w:rPr>
                <w:color w:val="202124"/>
                <w:sz w:val="22"/>
                <w:szCs w:val="22"/>
                <w:lang w:val="en-US"/>
              </w:rPr>
              <w:t>Provide support in post-production phase.</w:t>
            </w:r>
          </w:p>
          <w:p w14:paraId="7A771FBB" w14:textId="77777777" w:rsidR="003A071C" w:rsidRDefault="003A071C" w:rsidP="0005724E">
            <w:pPr>
              <w:tabs>
                <w:tab w:val="clear" w:pos="8208"/>
              </w:tabs>
              <w:spacing w:before="0" w:after="0" w:line="240" w:lineRule="auto"/>
              <w:jc w:val="both"/>
              <w:rPr>
                <w:rFonts w:asciiTheme="minorHAnsi" w:hAnsiTheme="minorHAnsi" w:cstheme="minorHAnsi"/>
                <w:b/>
                <w:sz w:val="24"/>
                <w:szCs w:val="24"/>
              </w:rPr>
            </w:pPr>
          </w:p>
          <w:p w14:paraId="33FE1100" w14:textId="61043BCD" w:rsidR="0005724E" w:rsidRPr="006640C0" w:rsidRDefault="003A071C" w:rsidP="0005724E">
            <w:pPr>
              <w:tabs>
                <w:tab w:val="clear" w:pos="8208"/>
              </w:tabs>
              <w:spacing w:before="0" w:after="0" w:line="240" w:lineRule="auto"/>
              <w:jc w:val="both"/>
              <w:rPr>
                <w:rFonts w:ascii="Times New Roman" w:hAnsi="Times New Roman"/>
                <w:b/>
                <w:color w:val="000000"/>
                <w:sz w:val="32"/>
                <w:szCs w:val="32"/>
              </w:rPr>
            </w:pPr>
            <w:r w:rsidRPr="003A071C">
              <w:rPr>
                <w:rFonts w:asciiTheme="minorHAnsi" w:hAnsiTheme="minorHAnsi" w:cstheme="minorHAnsi"/>
                <w:b/>
                <w:sz w:val="24"/>
                <w:szCs w:val="24"/>
              </w:rPr>
              <w:t>Description</w:t>
            </w:r>
            <w:r w:rsidRPr="009C4B00">
              <w:rPr>
                <w:rFonts w:asciiTheme="minorHAnsi" w:hAnsiTheme="minorHAnsi" w:cstheme="minorHAnsi"/>
                <w:sz w:val="24"/>
                <w:szCs w:val="24"/>
              </w:rPr>
              <w:t>:</w:t>
            </w:r>
            <w:r w:rsidRPr="0008677B">
              <w:rPr>
                <w:rFonts w:ascii="Verdana" w:hAnsi="Verdana"/>
                <w:color w:val="454545"/>
                <w:shd w:val="clear" w:color="auto" w:fill="FFFFFF"/>
              </w:rPr>
              <w:t xml:space="preserve"> PMS is an Intranet portal dedicated to meet every aspect of the administrator needs in the factories or companies. It handles the employee record from campus entry to exit (like attendance, salary, leave </w:t>
            </w:r>
            <w:proofErr w:type="spellStart"/>
            <w:r w:rsidRPr="0008677B">
              <w:rPr>
                <w:rFonts w:ascii="Verdana" w:hAnsi="Verdana"/>
                <w:color w:val="454545"/>
                <w:shd w:val="clear" w:color="auto" w:fill="FFFFFF"/>
              </w:rPr>
              <w:t>etc</w:t>
            </w:r>
            <w:proofErr w:type="spellEnd"/>
            <w:r w:rsidRPr="0008677B">
              <w:rPr>
                <w:rFonts w:ascii="Verdana" w:hAnsi="Verdana"/>
                <w:color w:val="454545"/>
                <w:shd w:val="clear" w:color="auto" w:fill="FFFFFF"/>
              </w:rPr>
              <w:t>).</w:t>
            </w:r>
          </w:p>
          <w:p w14:paraId="754C2664" w14:textId="77777777" w:rsidR="00431073" w:rsidRDefault="00431073" w:rsidP="0005724E">
            <w:pPr>
              <w:jc w:val="both"/>
              <w:rPr>
                <w:rFonts w:ascii="Times New Roman" w:hAnsi="Times New Roman"/>
                <w:b/>
                <w:bCs/>
                <w:color w:val="000000"/>
                <w:sz w:val="24"/>
                <w:szCs w:val="24"/>
                <w:u w:val="single"/>
              </w:rPr>
            </w:pPr>
          </w:p>
          <w:p w14:paraId="4654F789" w14:textId="77777777" w:rsidR="00431073" w:rsidRDefault="00431073" w:rsidP="0005724E">
            <w:pPr>
              <w:jc w:val="both"/>
              <w:rPr>
                <w:rFonts w:ascii="Times New Roman" w:hAnsi="Times New Roman"/>
                <w:b/>
                <w:bCs/>
                <w:color w:val="000000"/>
                <w:sz w:val="24"/>
                <w:szCs w:val="24"/>
                <w:u w:val="single"/>
              </w:rPr>
            </w:pPr>
          </w:p>
          <w:p w14:paraId="68FCAFF6" w14:textId="77777777" w:rsidR="0005724E" w:rsidRPr="006C3A37" w:rsidRDefault="0005724E" w:rsidP="0005724E">
            <w:pPr>
              <w:jc w:val="both"/>
              <w:rPr>
                <w:rFonts w:ascii="Times New Roman" w:hAnsi="Times New Roman"/>
                <w:b/>
                <w:bCs/>
                <w:color w:val="000000"/>
                <w:sz w:val="24"/>
                <w:szCs w:val="24"/>
                <w:u w:val="single"/>
              </w:rPr>
            </w:pPr>
            <w:r w:rsidRPr="006C3A37">
              <w:rPr>
                <w:rFonts w:ascii="Times New Roman" w:hAnsi="Times New Roman"/>
                <w:b/>
                <w:bCs/>
                <w:color w:val="000000"/>
                <w:sz w:val="24"/>
                <w:szCs w:val="24"/>
                <w:u w:val="single"/>
              </w:rPr>
              <w:t>TECHNICAL SKILLS</w:t>
            </w:r>
          </w:p>
          <w:p w14:paraId="40F74D21" w14:textId="77777777" w:rsidR="0005724E" w:rsidRPr="00670BC7" w:rsidRDefault="0005724E" w:rsidP="0005724E">
            <w:pPr>
              <w:rPr>
                <w:rFonts w:ascii="Times New Roman" w:hAnsi="Times New Roman"/>
                <w:color w:val="000000"/>
              </w:rPr>
            </w:pPr>
          </w:p>
          <w:tbl>
            <w:tblPr>
              <w:tblStyle w:val="TableGrid1"/>
              <w:tblW w:w="4939" w:type="pct"/>
              <w:tblLayout w:type="fixed"/>
              <w:tblLook w:val="04A0" w:firstRow="1" w:lastRow="0" w:firstColumn="1" w:lastColumn="0" w:noHBand="0" w:noVBand="1"/>
            </w:tblPr>
            <w:tblGrid>
              <w:gridCol w:w="3269"/>
              <w:gridCol w:w="6973"/>
            </w:tblGrid>
            <w:tr w:rsidR="0005724E" w:rsidRPr="00670BC7" w14:paraId="734A4E8A" w14:textId="77777777" w:rsidTr="005E3835">
              <w:tc>
                <w:tcPr>
                  <w:tcW w:w="1596" w:type="pct"/>
                </w:tcPr>
                <w:p w14:paraId="6A56BFE1" w14:textId="77777777" w:rsidR="0005724E" w:rsidRPr="000E5FA4" w:rsidRDefault="0005724E" w:rsidP="0005724E">
                  <w:pPr>
                    <w:tabs>
                      <w:tab w:val="clear" w:pos="8208"/>
                    </w:tabs>
                    <w:jc w:val="both"/>
                    <w:rPr>
                      <w:rFonts w:ascii="Times New Roman" w:hAnsi="Times New Roman"/>
                      <w:b/>
                      <w:sz w:val="22"/>
                      <w:szCs w:val="22"/>
                    </w:rPr>
                  </w:pPr>
                  <w:r w:rsidRPr="000E5FA4">
                    <w:rPr>
                      <w:rFonts w:ascii="Times New Roman" w:hAnsi="Times New Roman"/>
                      <w:b/>
                      <w:sz w:val="22"/>
                      <w:szCs w:val="22"/>
                    </w:rPr>
                    <w:t>Technology Frameworks</w:t>
                  </w:r>
                </w:p>
              </w:tc>
              <w:tc>
                <w:tcPr>
                  <w:tcW w:w="3404" w:type="pct"/>
                </w:tcPr>
                <w:p w14:paraId="1D0C133A" w14:textId="4A2288B7" w:rsidR="0005724E" w:rsidRPr="000E5FA4" w:rsidRDefault="00827B86" w:rsidP="0005724E">
                  <w:pPr>
                    <w:tabs>
                      <w:tab w:val="clear" w:pos="8208"/>
                    </w:tabs>
                    <w:jc w:val="both"/>
                    <w:rPr>
                      <w:rFonts w:ascii="Times New Roman" w:hAnsi="Times New Roman"/>
                      <w:sz w:val="22"/>
                      <w:szCs w:val="22"/>
                    </w:rPr>
                  </w:pPr>
                  <w:r w:rsidRPr="00DA4CA5">
                    <w:rPr>
                      <w:rFonts w:asciiTheme="minorHAnsi" w:hAnsiTheme="minorHAnsi" w:cstheme="minorHAnsi"/>
                      <w:sz w:val="24"/>
                      <w:szCs w:val="24"/>
                    </w:rPr>
                    <w:t>Spring</w:t>
                  </w:r>
                  <w:r>
                    <w:rPr>
                      <w:rFonts w:asciiTheme="minorHAnsi" w:hAnsiTheme="minorHAnsi" w:cstheme="minorHAnsi"/>
                      <w:sz w:val="24"/>
                      <w:szCs w:val="24"/>
                    </w:rPr>
                    <w:t xml:space="preserve"> Core</w:t>
                  </w:r>
                  <w:r>
                    <w:rPr>
                      <w:rFonts w:ascii="Times New Roman" w:hAnsi="Times New Roman"/>
                      <w:sz w:val="22"/>
                      <w:szCs w:val="22"/>
                    </w:rPr>
                    <w:t xml:space="preserve"> ,</w:t>
                  </w:r>
                  <w:r w:rsidR="0005724E">
                    <w:rPr>
                      <w:rFonts w:ascii="Times New Roman" w:hAnsi="Times New Roman"/>
                      <w:sz w:val="22"/>
                      <w:szCs w:val="22"/>
                    </w:rPr>
                    <w:t>Spring MVC,</w:t>
                  </w:r>
                  <w:r w:rsidR="007C74AB">
                    <w:rPr>
                      <w:rFonts w:ascii="Times New Roman" w:hAnsi="Times New Roman"/>
                      <w:sz w:val="22"/>
                      <w:szCs w:val="22"/>
                    </w:rPr>
                    <w:t xml:space="preserve"> </w:t>
                  </w:r>
                  <w:r w:rsidR="0005724E">
                    <w:rPr>
                      <w:rFonts w:ascii="Times New Roman" w:hAnsi="Times New Roman"/>
                      <w:sz w:val="22"/>
                      <w:szCs w:val="22"/>
                    </w:rPr>
                    <w:t>Spring Boot</w:t>
                  </w:r>
                  <w:r w:rsidR="007C74AB">
                    <w:rPr>
                      <w:rFonts w:ascii="Times New Roman" w:hAnsi="Times New Roman"/>
                      <w:sz w:val="22"/>
                      <w:szCs w:val="22"/>
                    </w:rPr>
                    <w:t xml:space="preserve"> </w:t>
                  </w:r>
                  <w:r w:rsidR="0005724E">
                    <w:rPr>
                      <w:rFonts w:ascii="Times New Roman" w:hAnsi="Times New Roman"/>
                      <w:sz w:val="22"/>
                      <w:szCs w:val="22"/>
                    </w:rPr>
                    <w:t>,Hibernate</w:t>
                  </w:r>
                  <w:r>
                    <w:rPr>
                      <w:rFonts w:ascii="Times New Roman" w:hAnsi="Times New Roman"/>
                      <w:sz w:val="22"/>
                      <w:szCs w:val="22"/>
                    </w:rPr>
                    <w:t>,</w:t>
                  </w:r>
                  <w:r>
                    <w:rPr>
                      <w:rFonts w:asciiTheme="minorHAnsi" w:hAnsiTheme="minorHAnsi" w:cstheme="minorHAnsi"/>
                      <w:sz w:val="24"/>
                      <w:szCs w:val="24"/>
                    </w:rPr>
                    <w:t xml:space="preserve"> Spring Data JPA</w:t>
                  </w:r>
                  <w:r w:rsidR="0072580A">
                    <w:rPr>
                      <w:rFonts w:asciiTheme="minorHAnsi" w:hAnsiTheme="minorHAnsi" w:cstheme="minorHAnsi"/>
                      <w:sz w:val="24"/>
                      <w:szCs w:val="24"/>
                    </w:rPr>
                    <w:t>,Microservices</w:t>
                  </w:r>
                  <w:bookmarkStart w:id="0" w:name="_GoBack"/>
                  <w:bookmarkEnd w:id="0"/>
                </w:p>
              </w:tc>
            </w:tr>
            <w:tr w:rsidR="0005724E" w:rsidRPr="00670BC7" w14:paraId="79FC5D2F" w14:textId="77777777" w:rsidTr="005E3835">
              <w:tc>
                <w:tcPr>
                  <w:tcW w:w="1596" w:type="pct"/>
                </w:tcPr>
                <w:p w14:paraId="04B4065D" w14:textId="77777777" w:rsidR="0005724E" w:rsidRPr="000E5FA4" w:rsidRDefault="0005724E" w:rsidP="0005724E">
                  <w:pPr>
                    <w:tabs>
                      <w:tab w:val="clear" w:pos="8208"/>
                    </w:tabs>
                    <w:jc w:val="both"/>
                    <w:rPr>
                      <w:rFonts w:ascii="Times New Roman" w:hAnsi="Times New Roman"/>
                      <w:b/>
                      <w:sz w:val="22"/>
                      <w:szCs w:val="22"/>
                    </w:rPr>
                  </w:pPr>
                  <w:r w:rsidRPr="000E5FA4">
                    <w:rPr>
                      <w:rFonts w:ascii="Times New Roman" w:hAnsi="Times New Roman"/>
                      <w:b/>
                      <w:sz w:val="22"/>
                      <w:szCs w:val="22"/>
                    </w:rPr>
                    <w:t>Technology Stack</w:t>
                  </w:r>
                </w:p>
              </w:tc>
              <w:tc>
                <w:tcPr>
                  <w:tcW w:w="3404" w:type="pct"/>
                </w:tcPr>
                <w:p w14:paraId="0964C593" w14:textId="77777777" w:rsidR="0005724E" w:rsidRPr="000E5FA4" w:rsidRDefault="0005724E" w:rsidP="0005724E">
                  <w:pPr>
                    <w:tabs>
                      <w:tab w:val="clear" w:pos="8208"/>
                    </w:tabs>
                    <w:jc w:val="both"/>
                    <w:rPr>
                      <w:rFonts w:ascii="Times New Roman" w:hAnsi="Times New Roman"/>
                      <w:sz w:val="22"/>
                      <w:szCs w:val="22"/>
                    </w:rPr>
                  </w:pPr>
                  <w:r w:rsidRPr="000E5FA4">
                    <w:rPr>
                      <w:rFonts w:ascii="Times New Roman" w:hAnsi="Times New Roman"/>
                      <w:sz w:val="22"/>
                      <w:szCs w:val="22"/>
                    </w:rPr>
                    <w:t>Core Java, J2EE, PL/</w:t>
                  </w:r>
                  <w:r>
                    <w:rPr>
                      <w:rFonts w:ascii="Times New Roman" w:hAnsi="Times New Roman"/>
                      <w:sz w:val="22"/>
                      <w:szCs w:val="22"/>
                    </w:rPr>
                    <w:t>SQL, JSP, Servlets, Rest API</w:t>
                  </w:r>
                </w:p>
              </w:tc>
            </w:tr>
            <w:tr w:rsidR="0005724E" w:rsidRPr="00670BC7" w14:paraId="63B4BDB4" w14:textId="77777777" w:rsidTr="005E3835">
              <w:tc>
                <w:tcPr>
                  <w:tcW w:w="1596" w:type="pct"/>
                </w:tcPr>
                <w:p w14:paraId="618FCA89" w14:textId="77777777" w:rsidR="0005724E" w:rsidRPr="000E5FA4" w:rsidRDefault="0005724E" w:rsidP="0005724E">
                  <w:pPr>
                    <w:tabs>
                      <w:tab w:val="clear" w:pos="8208"/>
                    </w:tabs>
                    <w:jc w:val="both"/>
                    <w:rPr>
                      <w:rFonts w:ascii="Times New Roman" w:hAnsi="Times New Roman"/>
                      <w:b/>
                      <w:sz w:val="22"/>
                      <w:szCs w:val="22"/>
                    </w:rPr>
                  </w:pPr>
                  <w:r w:rsidRPr="000E5FA4">
                    <w:rPr>
                      <w:rFonts w:ascii="Times New Roman" w:hAnsi="Times New Roman"/>
                      <w:b/>
                      <w:sz w:val="22"/>
                      <w:szCs w:val="22"/>
                    </w:rPr>
                    <w:t>Servers</w:t>
                  </w:r>
                </w:p>
              </w:tc>
              <w:tc>
                <w:tcPr>
                  <w:tcW w:w="3404" w:type="pct"/>
                </w:tcPr>
                <w:p w14:paraId="6459CA5A" w14:textId="77777777" w:rsidR="0005724E" w:rsidRPr="000E5FA4" w:rsidRDefault="0005724E" w:rsidP="0005724E">
                  <w:pPr>
                    <w:tabs>
                      <w:tab w:val="clear" w:pos="8208"/>
                    </w:tabs>
                    <w:jc w:val="both"/>
                    <w:rPr>
                      <w:rFonts w:ascii="Times New Roman" w:hAnsi="Times New Roman"/>
                      <w:sz w:val="22"/>
                      <w:szCs w:val="22"/>
                    </w:rPr>
                  </w:pPr>
                  <w:r w:rsidRPr="000E5FA4">
                    <w:rPr>
                      <w:rFonts w:ascii="Times New Roman" w:hAnsi="Times New Roman"/>
                      <w:sz w:val="22"/>
                      <w:szCs w:val="22"/>
                    </w:rPr>
                    <w:t>Apache Tomcat, JBOSS</w:t>
                  </w:r>
                </w:p>
              </w:tc>
            </w:tr>
            <w:tr w:rsidR="0005724E" w:rsidRPr="00670BC7" w14:paraId="615C7C44" w14:textId="77777777" w:rsidTr="005E3835">
              <w:tc>
                <w:tcPr>
                  <w:tcW w:w="1596" w:type="pct"/>
                </w:tcPr>
                <w:p w14:paraId="27DE8885" w14:textId="77777777" w:rsidR="0005724E" w:rsidRPr="000E5FA4" w:rsidRDefault="0005724E" w:rsidP="0005724E">
                  <w:pPr>
                    <w:tabs>
                      <w:tab w:val="clear" w:pos="8208"/>
                    </w:tabs>
                    <w:jc w:val="both"/>
                    <w:rPr>
                      <w:rFonts w:ascii="Times New Roman" w:hAnsi="Times New Roman"/>
                      <w:b/>
                      <w:sz w:val="22"/>
                      <w:szCs w:val="22"/>
                    </w:rPr>
                  </w:pPr>
                  <w:r w:rsidRPr="000E5FA4">
                    <w:rPr>
                      <w:rFonts w:ascii="Times New Roman" w:hAnsi="Times New Roman"/>
                      <w:b/>
                      <w:sz w:val="22"/>
                      <w:szCs w:val="22"/>
                    </w:rPr>
                    <w:t>Web Technology:</w:t>
                  </w:r>
                </w:p>
              </w:tc>
              <w:tc>
                <w:tcPr>
                  <w:tcW w:w="3404" w:type="pct"/>
                </w:tcPr>
                <w:p w14:paraId="1F281FE6"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HTML, JSON,JSP, AJAX,</w:t>
                  </w:r>
                </w:p>
              </w:tc>
            </w:tr>
            <w:tr w:rsidR="0005724E" w:rsidRPr="00670BC7" w14:paraId="762D2847" w14:textId="77777777" w:rsidTr="005E3835">
              <w:tc>
                <w:tcPr>
                  <w:tcW w:w="1596" w:type="pct"/>
                </w:tcPr>
                <w:p w14:paraId="34182202" w14:textId="77777777" w:rsidR="0005724E" w:rsidRPr="000E5FA4" w:rsidRDefault="0005724E" w:rsidP="0005724E">
                  <w:pPr>
                    <w:tabs>
                      <w:tab w:val="clear" w:pos="8208"/>
                    </w:tabs>
                    <w:jc w:val="both"/>
                    <w:rPr>
                      <w:rFonts w:ascii="Times New Roman" w:hAnsi="Times New Roman"/>
                      <w:b/>
                      <w:sz w:val="22"/>
                      <w:szCs w:val="22"/>
                    </w:rPr>
                  </w:pPr>
                  <w:r w:rsidRPr="000E5FA4">
                    <w:rPr>
                      <w:rFonts w:ascii="Times New Roman" w:hAnsi="Times New Roman"/>
                      <w:b/>
                      <w:sz w:val="22"/>
                      <w:szCs w:val="22"/>
                    </w:rPr>
                    <w:t>IDE &amp; Tools</w:t>
                  </w:r>
                </w:p>
              </w:tc>
              <w:tc>
                <w:tcPr>
                  <w:tcW w:w="3404" w:type="pct"/>
                </w:tcPr>
                <w:p w14:paraId="1CDD7062" w14:textId="77777777" w:rsidR="0005724E" w:rsidRPr="000E5FA4" w:rsidRDefault="0005724E" w:rsidP="0005724E">
                  <w:pPr>
                    <w:tabs>
                      <w:tab w:val="clear" w:pos="8208"/>
                    </w:tabs>
                    <w:jc w:val="both"/>
                    <w:rPr>
                      <w:rFonts w:ascii="Times New Roman" w:hAnsi="Times New Roman"/>
                      <w:sz w:val="22"/>
                      <w:szCs w:val="22"/>
                    </w:rPr>
                  </w:pPr>
                  <w:r w:rsidRPr="000E5FA4">
                    <w:rPr>
                      <w:rFonts w:ascii="Times New Roman" w:hAnsi="Times New Roman"/>
                      <w:sz w:val="22"/>
                      <w:szCs w:val="22"/>
                    </w:rPr>
                    <w:t xml:space="preserve">Eclipse, SQL Developer, SQL DBX Notepad ++, Postman , Spring STS </w:t>
                  </w:r>
                </w:p>
              </w:tc>
            </w:tr>
            <w:tr w:rsidR="0005724E" w:rsidRPr="00670BC7" w14:paraId="2AD1C43F" w14:textId="77777777" w:rsidTr="005E3835">
              <w:tc>
                <w:tcPr>
                  <w:tcW w:w="1596" w:type="pct"/>
                </w:tcPr>
                <w:p w14:paraId="3D6F3357" w14:textId="77777777" w:rsidR="0005724E" w:rsidRPr="000E5FA4" w:rsidRDefault="0005724E" w:rsidP="0005724E">
                  <w:pPr>
                    <w:tabs>
                      <w:tab w:val="clear" w:pos="8208"/>
                    </w:tabs>
                    <w:jc w:val="both"/>
                    <w:rPr>
                      <w:rFonts w:ascii="Times New Roman" w:hAnsi="Times New Roman"/>
                      <w:b/>
                      <w:sz w:val="22"/>
                      <w:szCs w:val="22"/>
                    </w:rPr>
                  </w:pPr>
                  <w:r w:rsidRPr="000E5FA4">
                    <w:rPr>
                      <w:rFonts w:ascii="Times New Roman" w:hAnsi="Times New Roman"/>
                      <w:b/>
                      <w:sz w:val="22"/>
                      <w:szCs w:val="22"/>
                    </w:rPr>
                    <w:t>Programming Languages</w:t>
                  </w:r>
                </w:p>
              </w:tc>
              <w:tc>
                <w:tcPr>
                  <w:tcW w:w="3404" w:type="pct"/>
                </w:tcPr>
                <w:p w14:paraId="6E115AB5" w14:textId="77777777" w:rsidR="0005724E" w:rsidRPr="000E5FA4" w:rsidRDefault="0005724E" w:rsidP="0005724E">
                  <w:pPr>
                    <w:tabs>
                      <w:tab w:val="clear" w:pos="8208"/>
                    </w:tabs>
                    <w:jc w:val="both"/>
                    <w:rPr>
                      <w:rFonts w:ascii="Times New Roman" w:hAnsi="Times New Roman"/>
                      <w:sz w:val="22"/>
                      <w:szCs w:val="22"/>
                    </w:rPr>
                  </w:pPr>
                  <w:r w:rsidRPr="000E5FA4">
                    <w:rPr>
                      <w:rFonts w:ascii="Times New Roman" w:hAnsi="Times New Roman"/>
                      <w:sz w:val="22"/>
                      <w:szCs w:val="22"/>
                    </w:rPr>
                    <w:t>C, Java , PL/SQL</w:t>
                  </w:r>
                </w:p>
              </w:tc>
            </w:tr>
          </w:tbl>
          <w:p w14:paraId="18B30B8A" w14:textId="77777777" w:rsidR="0005724E" w:rsidRPr="00DF056F" w:rsidRDefault="0005724E" w:rsidP="0005724E">
            <w:pPr>
              <w:pStyle w:val="trt0xe"/>
              <w:shd w:val="clear" w:color="auto" w:fill="FFFFFF"/>
              <w:spacing w:before="0" w:beforeAutospacing="0" w:after="60" w:afterAutospacing="0"/>
              <w:rPr>
                <w:color w:val="202124"/>
                <w:sz w:val="22"/>
                <w:szCs w:val="22"/>
                <w:lang w:val="en-US"/>
              </w:rPr>
            </w:pPr>
          </w:p>
          <w:p w14:paraId="1DD40CAB" w14:textId="77777777" w:rsidR="00431073" w:rsidRDefault="00431073" w:rsidP="0005724E">
            <w:pPr>
              <w:tabs>
                <w:tab w:val="clear" w:pos="8208"/>
              </w:tabs>
              <w:spacing w:before="0" w:after="0" w:line="240" w:lineRule="auto"/>
              <w:jc w:val="both"/>
              <w:rPr>
                <w:rFonts w:ascii="Times New Roman" w:hAnsi="Times New Roman"/>
                <w:b/>
                <w:color w:val="000000"/>
                <w:sz w:val="32"/>
                <w:szCs w:val="32"/>
              </w:rPr>
            </w:pPr>
          </w:p>
          <w:p w14:paraId="432465C9" w14:textId="77777777" w:rsidR="0005724E" w:rsidRDefault="0005724E" w:rsidP="0005724E">
            <w:pPr>
              <w:tabs>
                <w:tab w:val="clear" w:pos="8208"/>
              </w:tabs>
              <w:spacing w:before="0" w:after="0" w:line="240" w:lineRule="auto"/>
              <w:jc w:val="both"/>
              <w:rPr>
                <w:rFonts w:ascii="Times New Roman" w:hAnsi="Times New Roman"/>
                <w:b/>
                <w:color w:val="000000"/>
                <w:sz w:val="32"/>
                <w:szCs w:val="32"/>
              </w:rPr>
            </w:pPr>
            <w:r w:rsidRPr="006640C0">
              <w:rPr>
                <w:rFonts w:ascii="Times New Roman" w:hAnsi="Times New Roman"/>
                <w:b/>
                <w:color w:val="000000"/>
                <w:sz w:val="32"/>
                <w:szCs w:val="32"/>
              </w:rPr>
              <w:t>Educational Qualification</w:t>
            </w:r>
          </w:p>
          <w:tbl>
            <w:tblPr>
              <w:tblStyle w:val="TableGrid1"/>
              <w:tblW w:w="5000" w:type="pct"/>
              <w:tblLayout w:type="fixed"/>
              <w:tblLook w:val="04A0" w:firstRow="1" w:lastRow="0" w:firstColumn="1" w:lastColumn="0" w:noHBand="0" w:noVBand="1"/>
            </w:tblPr>
            <w:tblGrid>
              <w:gridCol w:w="1794"/>
              <w:gridCol w:w="2379"/>
              <w:gridCol w:w="3098"/>
              <w:gridCol w:w="3098"/>
            </w:tblGrid>
            <w:tr w:rsidR="0005724E" w:rsidRPr="000E5FA4" w14:paraId="032CAB96" w14:textId="77777777" w:rsidTr="005E3835">
              <w:tc>
                <w:tcPr>
                  <w:tcW w:w="865" w:type="pct"/>
                </w:tcPr>
                <w:p w14:paraId="66619EEB" w14:textId="34F81CE3" w:rsidR="0005724E" w:rsidRPr="000E5FA4" w:rsidRDefault="006E0C05" w:rsidP="0005724E">
                  <w:pPr>
                    <w:tabs>
                      <w:tab w:val="clear" w:pos="8208"/>
                    </w:tabs>
                    <w:jc w:val="both"/>
                    <w:rPr>
                      <w:rFonts w:ascii="Times New Roman" w:hAnsi="Times New Roman"/>
                      <w:b/>
                      <w:sz w:val="22"/>
                      <w:szCs w:val="22"/>
                    </w:rPr>
                  </w:pPr>
                  <w:r>
                    <w:rPr>
                      <w:rFonts w:ascii="Times New Roman" w:hAnsi="Times New Roman"/>
                      <w:b/>
                      <w:sz w:val="22"/>
                      <w:szCs w:val="22"/>
                    </w:rPr>
                    <w:t>Qualification</w:t>
                  </w:r>
                </w:p>
              </w:tc>
              <w:tc>
                <w:tcPr>
                  <w:tcW w:w="1147" w:type="pct"/>
                </w:tcPr>
                <w:p w14:paraId="4A1A817A"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Board</w:t>
                  </w:r>
                </w:p>
              </w:tc>
              <w:tc>
                <w:tcPr>
                  <w:tcW w:w="1494" w:type="pct"/>
                </w:tcPr>
                <w:p w14:paraId="75E5F292" w14:textId="77777777" w:rsidR="0005724E" w:rsidRDefault="0005724E" w:rsidP="0005724E">
                  <w:pPr>
                    <w:tabs>
                      <w:tab w:val="clear" w:pos="8208"/>
                    </w:tabs>
                    <w:jc w:val="both"/>
                    <w:rPr>
                      <w:rFonts w:ascii="Times New Roman" w:hAnsi="Times New Roman"/>
                      <w:sz w:val="22"/>
                      <w:szCs w:val="22"/>
                    </w:rPr>
                  </w:pPr>
                  <w:r>
                    <w:rPr>
                      <w:rFonts w:ascii="Times New Roman" w:hAnsi="Times New Roman"/>
                      <w:sz w:val="22"/>
                      <w:szCs w:val="22"/>
                    </w:rPr>
                    <w:t>Year</w:t>
                  </w:r>
                </w:p>
              </w:tc>
              <w:tc>
                <w:tcPr>
                  <w:tcW w:w="1494" w:type="pct"/>
                </w:tcPr>
                <w:p w14:paraId="1197AF4C" w14:textId="77777777" w:rsidR="0005724E" w:rsidRDefault="0005724E" w:rsidP="0005724E">
                  <w:pPr>
                    <w:tabs>
                      <w:tab w:val="clear" w:pos="8208"/>
                    </w:tabs>
                    <w:jc w:val="both"/>
                    <w:rPr>
                      <w:rFonts w:ascii="Times New Roman" w:hAnsi="Times New Roman"/>
                      <w:sz w:val="22"/>
                      <w:szCs w:val="22"/>
                    </w:rPr>
                  </w:pPr>
                  <w:r>
                    <w:rPr>
                      <w:rFonts w:ascii="Times New Roman" w:hAnsi="Times New Roman"/>
                      <w:sz w:val="22"/>
                      <w:szCs w:val="22"/>
                    </w:rPr>
                    <w:t>Percentage</w:t>
                  </w:r>
                </w:p>
              </w:tc>
            </w:tr>
            <w:tr w:rsidR="0005724E" w:rsidRPr="000E5FA4" w14:paraId="31FFC9EF" w14:textId="77777777" w:rsidTr="005E3835">
              <w:tc>
                <w:tcPr>
                  <w:tcW w:w="865" w:type="pct"/>
                </w:tcPr>
                <w:p w14:paraId="63BF5D13" w14:textId="77777777" w:rsidR="0005724E" w:rsidRPr="006640C0" w:rsidRDefault="0005724E" w:rsidP="0005724E">
                  <w:pPr>
                    <w:tabs>
                      <w:tab w:val="clear" w:pos="8208"/>
                    </w:tabs>
                    <w:jc w:val="both"/>
                    <w:rPr>
                      <w:rFonts w:ascii="Times New Roman" w:hAnsi="Times New Roman"/>
                      <w:sz w:val="22"/>
                      <w:szCs w:val="22"/>
                    </w:rPr>
                  </w:pPr>
                  <w:proofErr w:type="spellStart"/>
                  <w:r>
                    <w:rPr>
                      <w:rFonts w:ascii="Times New Roman" w:hAnsi="Times New Roman"/>
                      <w:sz w:val="22"/>
                      <w:szCs w:val="22"/>
                    </w:rPr>
                    <w:t>B.Tech</w:t>
                  </w:r>
                  <w:proofErr w:type="spellEnd"/>
                </w:p>
              </w:tc>
              <w:tc>
                <w:tcPr>
                  <w:tcW w:w="1147" w:type="pct"/>
                </w:tcPr>
                <w:p w14:paraId="3F629BF7" w14:textId="77777777" w:rsidR="0005724E" w:rsidRDefault="0005724E" w:rsidP="0005724E">
                  <w:pPr>
                    <w:tabs>
                      <w:tab w:val="clear" w:pos="8208"/>
                    </w:tabs>
                    <w:jc w:val="both"/>
                    <w:rPr>
                      <w:rFonts w:ascii="Times New Roman" w:hAnsi="Times New Roman"/>
                      <w:sz w:val="22"/>
                      <w:szCs w:val="22"/>
                    </w:rPr>
                  </w:pPr>
                  <w:r>
                    <w:rPr>
                      <w:rFonts w:ascii="Times New Roman" w:hAnsi="Times New Roman"/>
                      <w:sz w:val="22"/>
                      <w:szCs w:val="22"/>
                    </w:rPr>
                    <w:t>MDU</w:t>
                  </w:r>
                </w:p>
              </w:tc>
              <w:tc>
                <w:tcPr>
                  <w:tcW w:w="1494" w:type="pct"/>
                </w:tcPr>
                <w:p w14:paraId="45061917" w14:textId="77777777" w:rsidR="0005724E" w:rsidRDefault="0005724E" w:rsidP="0005724E">
                  <w:pPr>
                    <w:tabs>
                      <w:tab w:val="clear" w:pos="8208"/>
                    </w:tabs>
                    <w:jc w:val="both"/>
                    <w:rPr>
                      <w:rFonts w:ascii="Times New Roman" w:hAnsi="Times New Roman"/>
                      <w:sz w:val="22"/>
                      <w:szCs w:val="22"/>
                    </w:rPr>
                  </w:pPr>
                  <w:r>
                    <w:rPr>
                      <w:rFonts w:ascii="Times New Roman" w:hAnsi="Times New Roman"/>
                      <w:sz w:val="22"/>
                      <w:szCs w:val="22"/>
                    </w:rPr>
                    <w:t>2011</w:t>
                  </w:r>
                </w:p>
              </w:tc>
              <w:tc>
                <w:tcPr>
                  <w:tcW w:w="1494" w:type="pct"/>
                </w:tcPr>
                <w:p w14:paraId="15FD5057" w14:textId="77777777" w:rsidR="0005724E" w:rsidRDefault="0005724E" w:rsidP="0005724E">
                  <w:pPr>
                    <w:tabs>
                      <w:tab w:val="clear" w:pos="8208"/>
                    </w:tabs>
                    <w:jc w:val="both"/>
                    <w:rPr>
                      <w:rFonts w:ascii="Times New Roman" w:hAnsi="Times New Roman"/>
                      <w:sz w:val="22"/>
                      <w:szCs w:val="22"/>
                    </w:rPr>
                  </w:pPr>
                  <w:r>
                    <w:rPr>
                      <w:rFonts w:ascii="Times New Roman" w:hAnsi="Times New Roman"/>
                      <w:sz w:val="22"/>
                      <w:szCs w:val="22"/>
                    </w:rPr>
                    <w:t>64.04</w:t>
                  </w:r>
                </w:p>
              </w:tc>
            </w:tr>
            <w:tr w:rsidR="0005724E" w:rsidRPr="000E5FA4" w14:paraId="5A474360" w14:textId="77777777" w:rsidTr="005E3835">
              <w:tc>
                <w:tcPr>
                  <w:tcW w:w="865" w:type="pct"/>
                </w:tcPr>
                <w:p w14:paraId="3CF2B5BC" w14:textId="77777777" w:rsidR="0005724E" w:rsidRPr="006640C0" w:rsidRDefault="0005724E" w:rsidP="0005724E">
                  <w:pPr>
                    <w:tabs>
                      <w:tab w:val="clear" w:pos="8208"/>
                    </w:tabs>
                    <w:jc w:val="both"/>
                    <w:rPr>
                      <w:rFonts w:ascii="Times New Roman" w:hAnsi="Times New Roman"/>
                      <w:sz w:val="22"/>
                      <w:szCs w:val="22"/>
                    </w:rPr>
                  </w:pPr>
                  <w:r w:rsidRPr="006640C0">
                    <w:rPr>
                      <w:rFonts w:ascii="Times New Roman" w:hAnsi="Times New Roman"/>
                      <w:sz w:val="22"/>
                      <w:szCs w:val="22"/>
                    </w:rPr>
                    <w:t>12</w:t>
                  </w:r>
                  <w:r>
                    <w:rPr>
                      <w:rFonts w:ascii="Times New Roman" w:hAnsi="Times New Roman"/>
                      <w:sz w:val="22"/>
                      <w:szCs w:val="22"/>
                    </w:rPr>
                    <w:t>th</w:t>
                  </w:r>
                </w:p>
              </w:tc>
              <w:tc>
                <w:tcPr>
                  <w:tcW w:w="1147" w:type="pct"/>
                </w:tcPr>
                <w:p w14:paraId="4632B3F4"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CBSE</w:t>
                  </w:r>
                </w:p>
              </w:tc>
              <w:tc>
                <w:tcPr>
                  <w:tcW w:w="1494" w:type="pct"/>
                </w:tcPr>
                <w:p w14:paraId="222E7C7F"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2007</w:t>
                  </w:r>
                </w:p>
              </w:tc>
              <w:tc>
                <w:tcPr>
                  <w:tcW w:w="1494" w:type="pct"/>
                </w:tcPr>
                <w:p w14:paraId="6C6ADA58"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66.4</w:t>
                  </w:r>
                </w:p>
              </w:tc>
            </w:tr>
            <w:tr w:rsidR="0005724E" w:rsidRPr="000E5FA4" w14:paraId="63D470D8" w14:textId="77777777" w:rsidTr="005E3835">
              <w:tc>
                <w:tcPr>
                  <w:tcW w:w="865" w:type="pct"/>
                </w:tcPr>
                <w:p w14:paraId="7AF098CE" w14:textId="77777777" w:rsidR="0005724E" w:rsidRPr="006640C0" w:rsidRDefault="0005724E" w:rsidP="0005724E">
                  <w:pPr>
                    <w:tabs>
                      <w:tab w:val="clear" w:pos="8208"/>
                    </w:tabs>
                    <w:jc w:val="both"/>
                    <w:rPr>
                      <w:rFonts w:ascii="Times New Roman" w:hAnsi="Times New Roman"/>
                      <w:sz w:val="22"/>
                      <w:szCs w:val="22"/>
                    </w:rPr>
                  </w:pPr>
                  <w:r w:rsidRPr="006640C0">
                    <w:rPr>
                      <w:rFonts w:ascii="Times New Roman" w:hAnsi="Times New Roman"/>
                      <w:sz w:val="22"/>
                      <w:szCs w:val="22"/>
                    </w:rPr>
                    <w:t>10th</w:t>
                  </w:r>
                </w:p>
              </w:tc>
              <w:tc>
                <w:tcPr>
                  <w:tcW w:w="1147" w:type="pct"/>
                </w:tcPr>
                <w:p w14:paraId="7B231C5B"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CBSE</w:t>
                  </w:r>
                </w:p>
              </w:tc>
              <w:tc>
                <w:tcPr>
                  <w:tcW w:w="1494" w:type="pct"/>
                </w:tcPr>
                <w:p w14:paraId="0D03C347"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2005</w:t>
                  </w:r>
                </w:p>
              </w:tc>
              <w:tc>
                <w:tcPr>
                  <w:tcW w:w="1494" w:type="pct"/>
                </w:tcPr>
                <w:p w14:paraId="646723C7" w14:textId="77777777" w:rsidR="0005724E" w:rsidRPr="000E5FA4" w:rsidRDefault="0005724E" w:rsidP="0005724E">
                  <w:pPr>
                    <w:tabs>
                      <w:tab w:val="clear" w:pos="8208"/>
                    </w:tabs>
                    <w:jc w:val="both"/>
                    <w:rPr>
                      <w:rFonts w:ascii="Times New Roman" w:hAnsi="Times New Roman"/>
                      <w:sz w:val="22"/>
                      <w:szCs w:val="22"/>
                    </w:rPr>
                  </w:pPr>
                  <w:r>
                    <w:rPr>
                      <w:rFonts w:ascii="Times New Roman" w:hAnsi="Times New Roman"/>
                      <w:sz w:val="22"/>
                      <w:szCs w:val="22"/>
                    </w:rPr>
                    <w:t>78.6</w:t>
                  </w:r>
                </w:p>
              </w:tc>
            </w:tr>
          </w:tbl>
          <w:p w14:paraId="2FF8C50A" w14:textId="77777777" w:rsidR="000E5FA4" w:rsidRDefault="000E5FA4" w:rsidP="000E5FA4">
            <w:pPr>
              <w:ind w:left="2160" w:hanging="2160"/>
              <w:jc w:val="both"/>
              <w:rPr>
                <w:rFonts w:ascii="Times New Roman" w:hAnsi="Times New Roman"/>
                <w:b/>
                <w:bCs/>
                <w:color w:val="000000"/>
                <w:sz w:val="24"/>
                <w:szCs w:val="24"/>
                <w:u w:val="single"/>
              </w:rPr>
            </w:pPr>
          </w:p>
          <w:p w14:paraId="29C4A66B" w14:textId="77777777" w:rsidR="00E14780" w:rsidRDefault="00E14780" w:rsidP="00E14780">
            <w:pPr>
              <w:ind w:left="2160" w:hanging="2160"/>
              <w:jc w:val="both"/>
              <w:rPr>
                <w:rFonts w:ascii="Times New Roman" w:hAnsi="Times New Roman"/>
                <w:b/>
                <w:bCs/>
                <w:color w:val="000000"/>
                <w:sz w:val="24"/>
                <w:szCs w:val="24"/>
                <w:u w:val="single"/>
              </w:rPr>
            </w:pPr>
          </w:p>
          <w:p w14:paraId="5A2FC715" w14:textId="77777777" w:rsidR="00E14780" w:rsidRDefault="00E14780" w:rsidP="00E14780">
            <w:pPr>
              <w:ind w:left="2160" w:hanging="2160"/>
              <w:jc w:val="both"/>
              <w:rPr>
                <w:rFonts w:ascii="Times New Roman" w:hAnsi="Times New Roman"/>
                <w:b/>
                <w:bCs/>
                <w:color w:val="000000"/>
                <w:sz w:val="24"/>
                <w:szCs w:val="24"/>
                <w:u w:val="single"/>
              </w:rPr>
            </w:pPr>
            <w:r>
              <w:rPr>
                <w:rFonts w:ascii="Times New Roman" w:hAnsi="Times New Roman"/>
                <w:b/>
                <w:bCs/>
                <w:color w:val="000000"/>
                <w:sz w:val="24"/>
                <w:szCs w:val="24"/>
                <w:u w:val="single"/>
              </w:rPr>
              <w:t>CERTIFICATIONS</w:t>
            </w:r>
          </w:p>
          <w:p w14:paraId="75F5527B" w14:textId="77777777" w:rsidR="00E14780" w:rsidRDefault="00E14780" w:rsidP="00E14780">
            <w:pPr>
              <w:ind w:left="2160" w:hanging="2160"/>
              <w:jc w:val="both"/>
              <w:rPr>
                <w:rFonts w:ascii="Times New Roman" w:hAnsi="Times New Roman"/>
                <w:b/>
                <w:bCs/>
                <w:color w:val="000000"/>
                <w:sz w:val="24"/>
                <w:szCs w:val="24"/>
                <w:u w:val="single"/>
              </w:rPr>
            </w:pPr>
          </w:p>
          <w:p w14:paraId="22BF27CF" w14:textId="63145F12" w:rsidR="007410F1" w:rsidRPr="00E14780" w:rsidRDefault="00E14780" w:rsidP="00E14780">
            <w:pPr>
              <w:pStyle w:val="trt0xe"/>
              <w:numPr>
                <w:ilvl w:val="0"/>
                <w:numId w:val="13"/>
              </w:numPr>
              <w:shd w:val="clear" w:color="auto" w:fill="FFFFFF"/>
              <w:spacing w:before="0" w:beforeAutospacing="0" w:after="60" w:afterAutospacing="0"/>
              <w:rPr>
                <w:color w:val="202124"/>
                <w:sz w:val="22"/>
                <w:szCs w:val="22"/>
                <w:lang w:val="en-US"/>
              </w:rPr>
            </w:pPr>
            <w:r>
              <w:rPr>
                <w:color w:val="202124"/>
                <w:sz w:val="22"/>
                <w:szCs w:val="22"/>
                <w:lang w:val="en-US"/>
              </w:rPr>
              <w:t>Completed Oracle Cer</w:t>
            </w:r>
            <w:r w:rsidR="005C54AC">
              <w:rPr>
                <w:color w:val="202124"/>
                <w:sz w:val="22"/>
                <w:szCs w:val="22"/>
                <w:lang w:val="en-US"/>
              </w:rPr>
              <w:t>tified Java 6 Programmer in 2015</w:t>
            </w:r>
            <w:r>
              <w:rPr>
                <w:color w:val="202124"/>
                <w:sz w:val="22"/>
                <w:szCs w:val="22"/>
                <w:lang w:val="en-US"/>
              </w:rPr>
              <w:t>.</w:t>
            </w:r>
          </w:p>
          <w:p w14:paraId="1A66FB0E" w14:textId="77777777" w:rsidR="007410F1" w:rsidRDefault="007410F1" w:rsidP="007410F1">
            <w:pPr>
              <w:jc w:val="both"/>
              <w:rPr>
                <w:rFonts w:ascii="Times New Roman" w:hAnsi="Times New Roman"/>
                <w:b/>
                <w:bCs/>
                <w:color w:val="000000"/>
                <w:sz w:val="24"/>
                <w:szCs w:val="24"/>
                <w:u w:val="single"/>
              </w:rPr>
            </w:pPr>
          </w:p>
          <w:p w14:paraId="191F3FB1" w14:textId="77777777" w:rsidR="00431073" w:rsidRDefault="00431073" w:rsidP="00E14780">
            <w:pPr>
              <w:jc w:val="both"/>
              <w:rPr>
                <w:rFonts w:ascii="Times New Roman" w:hAnsi="Times New Roman"/>
                <w:b/>
                <w:bCs/>
                <w:color w:val="000000"/>
                <w:sz w:val="24"/>
                <w:szCs w:val="24"/>
                <w:u w:val="single"/>
              </w:rPr>
            </w:pPr>
          </w:p>
          <w:p w14:paraId="5EDB1C53" w14:textId="77777777" w:rsidR="00431073" w:rsidRDefault="00431073" w:rsidP="000E5FA4">
            <w:pPr>
              <w:ind w:left="2160" w:hanging="2160"/>
              <w:jc w:val="both"/>
              <w:rPr>
                <w:rFonts w:ascii="Times New Roman" w:hAnsi="Times New Roman"/>
                <w:b/>
                <w:bCs/>
                <w:color w:val="000000"/>
                <w:sz w:val="24"/>
                <w:szCs w:val="24"/>
                <w:u w:val="single"/>
              </w:rPr>
            </w:pPr>
          </w:p>
          <w:p w14:paraId="5B5397E1" w14:textId="7393285C" w:rsidR="000E5FA4" w:rsidRDefault="000E5FA4" w:rsidP="000E5FA4">
            <w:pPr>
              <w:ind w:left="2160" w:hanging="2160"/>
              <w:jc w:val="both"/>
              <w:rPr>
                <w:rFonts w:ascii="Times New Roman" w:hAnsi="Times New Roman"/>
                <w:b/>
                <w:bCs/>
                <w:color w:val="000000"/>
                <w:sz w:val="24"/>
                <w:szCs w:val="24"/>
                <w:u w:val="single"/>
              </w:rPr>
            </w:pPr>
            <w:r>
              <w:rPr>
                <w:rFonts w:ascii="Times New Roman" w:hAnsi="Times New Roman"/>
                <w:b/>
                <w:bCs/>
                <w:color w:val="000000"/>
                <w:sz w:val="24"/>
                <w:szCs w:val="24"/>
                <w:u w:val="single"/>
              </w:rPr>
              <w:t>CONTACT DETAILS</w:t>
            </w:r>
          </w:p>
          <w:p w14:paraId="6AE7D7ED" w14:textId="77777777" w:rsidR="000E5FA4" w:rsidRPr="000E5FA4" w:rsidRDefault="000E5FA4" w:rsidP="000E5FA4">
            <w:pPr>
              <w:pStyle w:val="trt0xe"/>
              <w:shd w:val="clear" w:color="auto" w:fill="FFFFFF"/>
              <w:spacing w:before="0" w:beforeAutospacing="0" w:after="60" w:afterAutospacing="0"/>
              <w:rPr>
                <w:color w:val="202124"/>
                <w:sz w:val="22"/>
                <w:szCs w:val="22"/>
                <w:lang w:val="en-US"/>
              </w:rPr>
            </w:pPr>
          </w:p>
          <w:tbl>
            <w:tblPr>
              <w:tblStyle w:val="TableGrid"/>
              <w:tblpPr w:leftFromText="141" w:rightFromText="141" w:vertAnchor="text" w:horzAnchor="margin" w:tblpY="282"/>
              <w:tblW w:w="10260" w:type="dxa"/>
              <w:tblLayout w:type="fixed"/>
              <w:tblLook w:val="04A0" w:firstRow="1" w:lastRow="0" w:firstColumn="1" w:lastColumn="0" w:noHBand="0" w:noVBand="1"/>
            </w:tblPr>
            <w:tblGrid>
              <w:gridCol w:w="4410"/>
              <w:gridCol w:w="5850"/>
            </w:tblGrid>
            <w:tr w:rsidR="000E5FA4" w:rsidRPr="00670BC7" w14:paraId="0C9F55E3" w14:textId="77777777" w:rsidTr="000E5FA4">
              <w:tc>
                <w:tcPr>
                  <w:tcW w:w="4410" w:type="dxa"/>
                  <w:tcBorders>
                    <w:top w:val="nil"/>
                    <w:left w:val="nil"/>
                    <w:bottom w:val="nil"/>
                    <w:right w:val="nil"/>
                  </w:tcBorders>
                  <w:shd w:val="clear" w:color="auto" w:fill="FFFFFF" w:themeFill="background1"/>
                </w:tcPr>
                <w:p w14:paraId="68139CCD" w14:textId="77777777" w:rsidR="000E5FA4" w:rsidRPr="000E5FA4" w:rsidRDefault="000E5FA4" w:rsidP="000E5FA4">
                  <w:pPr>
                    <w:spacing w:after="0" w:line="240" w:lineRule="auto"/>
                    <w:jc w:val="both"/>
                    <w:rPr>
                      <w:rFonts w:ascii="Times New Roman" w:hAnsi="Times New Roman"/>
                      <w:sz w:val="22"/>
                      <w:szCs w:val="22"/>
                    </w:rPr>
                  </w:pPr>
                  <w:r w:rsidRPr="000E5FA4">
                    <w:rPr>
                      <w:rFonts w:ascii="Times New Roman" w:hAnsi="Times New Roman"/>
                      <w:bCs/>
                      <w:color w:val="0F243E"/>
                      <w:sz w:val="22"/>
                      <w:szCs w:val="22"/>
                    </w:rPr>
                    <w:t>Name</w:t>
                  </w:r>
                </w:p>
              </w:tc>
              <w:tc>
                <w:tcPr>
                  <w:tcW w:w="5850" w:type="dxa"/>
                  <w:tcBorders>
                    <w:top w:val="nil"/>
                    <w:left w:val="nil"/>
                    <w:bottom w:val="nil"/>
                    <w:right w:val="nil"/>
                  </w:tcBorders>
                  <w:shd w:val="clear" w:color="auto" w:fill="FFFFFF" w:themeFill="background1"/>
                </w:tcPr>
                <w:p w14:paraId="537362BA" w14:textId="77777777" w:rsidR="000E5FA4" w:rsidRPr="000E5FA4" w:rsidRDefault="000E5FA4" w:rsidP="000E5FA4">
                  <w:pPr>
                    <w:pStyle w:val="Header1sectionheader"/>
                    <w:tabs>
                      <w:tab w:val="clear" w:pos="8208"/>
                    </w:tabs>
                    <w:jc w:val="both"/>
                    <w:rPr>
                      <w:rFonts w:ascii="Times New Roman" w:hAnsi="Times New Roman"/>
                      <w:b w:val="0"/>
                      <w:color w:val="auto"/>
                      <w:sz w:val="22"/>
                      <w:szCs w:val="22"/>
                    </w:rPr>
                  </w:pPr>
                  <w:r w:rsidRPr="000E5FA4">
                    <w:rPr>
                      <w:rFonts w:ascii="Times New Roman" w:hAnsi="Times New Roman"/>
                      <w:b w:val="0"/>
                      <w:color w:val="auto"/>
                      <w:sz w:val="22"/>
                      <w:szCs w:val="22"/>
                    </w:rPr>
                    <w:t>Kant Sharma</w:t>
                  </w:r>
                </w:p>
              </w:tc>
            </w:tr>
            <w:tr w:rsidR="000E5FA4" w:rsidRPr="00670BC7" w14:paraId="26D53B58" w14:textId="77777777" w:rsidTr="000E5FA4">
              <w:tc>
                <w:tcPr>
                  <w:tcW w:w="4410" w:type="dxa"/>
                  <w:tcBorders>
                    <w:top w:val="nil"/>
                    <w:left w:val="nil"/>
                    <w:bottom w:val="nil"/>
                    <w:right w:val="nil"/>
                  </w:tcBorders>
                  <w:shd w:val="clear" w:color="auto" w:fill="FFFFFF" w:themeFill="background1"/>
                </w:tcPr>
                <w:p w14:paraId="57AE908C" w14:textId="77777777" w:rsidR="000E5FA4" w:rsidRPr="000E5FA4" w:rsidRDefault="000E5FA4" w:rsidP="000E5FA4">
                  <w:pPr>
                    <w:spacing w:after="0" w:line="240" w:lineRule="auto"/>
                    <w:jc w:val="both"/>
                    <w:rPr>
                      <w:rFonts w:ascii="Times New Roman" w:hAnsi="Times New Roman"/>
                      <w:bCs/>
                      <w:color w:val="0F243E"/>
                      <w:sz w:val="22"/>
                      <w:szCs w:val="22"/>
                    </w:rPr>
                  </w:pPr>
                  <w:r w:rsidRPr="000E5FA4">
                    <w:rPr>
                      <w:rFonts w:ascii="Times New Roman" w:hAnsi="Times New Roman"/>
                      <w:bCs/>
                      <w:color w:val="0F243E"/>
                      <w:sz w:val="22"/>
                      <w:szCs w:val="22"/>
                    </w:rPr>
                    <w:t>Date Of Birth</w:t>
                  </w:r>
                </w:p>
              </w:tc>
              <w:tc>
                <w:tcPr>
                  <w:tcW w:w="5850" w:type="dxa"/>
                  <w:tcBorders>
                    <w:top w:val="nil"/>
                    <w:left w:val="nil"/>
                    <w:bottom w:val="nil"/>
                    <w:right w:val="nil"/>
                  </w:tcBorders>
                  <w:shd w:val="clear" w:color="auto" w:fill="FFFFFF" w:themeFill="background1"/>
                </w:tcPr>
                <w:p w14:paraId="5EEC35B5" w14:textId="77777777" w:rsidR="000E5FA4" w:rsidRPr="000E5FA4" w:rsidRDefault="000E5FA4" w:rsidP="000E5FA4">
                  <w:pPr>
                    <w:pStyle w:val="Header1sectionheader"/>
                    <w:tabs>
                      <w:tab w:val="clear" w:pos="8208"/>
                    </w:tabs>
                    <w:jc w:val="both"/>
                    <w:rPr>
                      <w:rFonts w:ascii="Times New Roman" w:hAnsi="Times New Roman"/>
                      <w:b w:val="0"/>
                      <w:color w:val="auto"/>
                      <w:sz w:val="22"/>
                      <w:szCs w:val="22"/>
                    </w:rPr>
                  </w:pPr>
                  <w:r w:rsidRPr="000E5FA4">
                    <w:rPr>
                      <w:rFonts w:ascii="Times New Roman" w:hAnsi="Times New Roman"/>
                      <w:b w:val="0"/>
                      <w:color w:val="auto"/>
                      <w:sz w:val="22"/>
                      <w:szCs w:val="22"/>
                    </w:rPr>
                    <w:t>Sept  4,1989</w:t>
                  </w:r>
                </w:p>
              </w:tc>
            </w:tr>
            <w:tr w:rsidR="000E5FA4" w:rsidRPr="00670BC7" w14:paraId="3A614299" w14:textId="77777777" w:rsidTr="000E5FA4">
              <w:tc>
                <w:tcPr>
                  <w:tcW w:w="4410" w:type="dxa"/>
                  <w:tcBorders>
                    <w:top w:val="nil"/>
                    <w:left w:val="nil"/>
                    <w:bottom w:val="nil"/>
                    <w:right w:val="nil"/>
                  </w:tcBorders>
                  <w:shd w:val="clear" w:color="auto" w:fill="FFFFFF" w:themeFill="background1"/>
                </w:tcPr>
                <w:p w14:paraId="5D526999" w14:textId="77777777" w:rsidR="000E5FA4" w:rsidRPr="000E5FA4" w:rsidRDefault="000E5FA4" w:rsidP="000E5FA4">
                  <w:pPr>
                    <w:spacing w:after="0" w:line="240" w:lineRule="auto"/>
                    <w:jc w:val="both"/>
                    <w:rPr>
                      <w:rFonts w:ascii="Times New Roman" w:hAnsi="Times New Roman"/>
                      <w:bCs/>
                      <w:color w:val="0F243E"/>
                      <w:sz w:val="22"/>
                      <w:szCs w:val="22"/>
                    </w:rPr>
                  </w:pPr>
                  <w:r w:rsidRPr="000E5FA4">
                    <w:rPr>
                      <w:rFonts w:ascii="Times New Roman" w:hAnsi="Times New Roman"/>
                      <w:bCs/>
                      <w:color w:val="0F243E"/>
                      <w:sz w:val="22"/>
                      <w:szCs w:val="22"/>
                    </w:rPr>
                    <w:t>Language Known</w:t>
                  </w:r>
                </w:p>
              </w:tc>
              <w:tc>
                <w:tcPr>
                  <w:tcW w:w="5850" w:type="dxa"/>
                  <w:tcBorders>
                    <w:top w:val="nil"/>
                    <w:left w:val="nil"/>
                    <w:bottom w:val="nil"/>
                    <w:right w:val="nil"/>
                  </w:tcBorders>
                  <w:shd w:val="clear" w:color="auto" w:fill="FFFFFF" w:themeFill="background1"/>
                </w:tcPr>
                <w:p w14:paraId="3DA9E920" w14:textId="77777777" w:rsidR="000E5FA4" w:rsidRPr="000E5FA4" w:rsidRDefault="000E5FA4" w:rsidP="000E5FA4">
                  <w:pPr>
                    <w:pStyle w:val="Header1sectionheader"/>
                    <w:tabs>
                      <w:tab w:val="clear" w:pos="8208"/>
                    </w:tabs>
                    <w:jc w:val="both"/>
                    <w:rPr>
                      <w:rFonts w:ascii="Times New Roman" w:hAnsi="Times New Roman"/>
                      <w:b w:val="0"/>
                      <w:color w:val="auto"/>
                      <w:sz w:val="22"/>
                      <w:szCs w:val="22"/>
                    </w:rPr>
                  </w:pPr>
                  <w:r w:rsidRPr="000E5FA4">
                    <w:rPr>
                      <w:rFonts w:ascii="Times New Roman" w:hAnsi="Times New Roman"/>
                      <w:b w:val="0"/>
                      <w:color w:val="auto"/>
                      <w:sz w:val="22"/>
                      <w:szCs w:val="22"/>
                    </w:rPr>
                    <w:t>English, Hindi</w:t>
                  </w:r>
                </w:p>
              </w:tc>
            </w:tr>
            <w:tr w:rsidR="000E5FA4" w:rsidRPr="00670BC7" w14:paraId="691FA51A" w14:textId="77777777" w:rsidTr="000E5FA4">
              <w:tc>
                <w:tcPr>
                  <w:tcW w:w="4410" w:type="dxa"/>
                  <w:tcBorders>
                    <w:top w:val="nil"/>
                    <w:left w:val="nil"/>
                    <w:bottom w:val="nil"/>
                    <w:right w:val="nil"/>
                  </w:tcBorders>
                  <w:shd w:val="clear" w:color="auto" w:fill="FFFFFF" w:themeFill="background1"/>
                </w:tcPr>
                <w:p w14:paraId="4044B67B" w14:textId="77777777" w:rsidR="000E5FA4" w:rsidRPr="000E5FA4" w:rsidRDefault="000E5FA4" w:rsidP="000E5FA4">
                  <w:pPr>
                    <w:spacing w:after="0" w:line="240" w:lineRule="auto"/>
                    <w:jc w:val="both"/>
                    <w:rPr>
                      <w:rFonts w:ascii="Times New Roman" w:hAnsi="Times New Roman"/>
                      <w:bCs/>
                      <w:color w:val="0F243E"/>
                      <w:sz w:val="22"/>
                      <w:szCs w:val="22"/>
                    </w:rPr>
                  </w:pPr>
                  <w:r w:rsidRPr="000E5FA4">
                    <w:rPr>
                      <w:rFonts w:ascii="Times New Roman" w:hAnsi="Times New Roman"/>
                      <w:bCs/>
                      <w:color w:val="0F243E"/>
                      <w:sz w:val="22"/>
                      <w:szCs w:val="22"/>
                    </w:rPr>
                    <w:t>Permanent Address</w:t>
                  </w:r>
                </w:p>
              </w:tc>
              <w:tc>
                <w:tcPr>
                  <w:tcW w:w="5850" w:type="dxa"/>
                  <w:tcBorders>
                    <w:top w:val="nil"/>
                    <w:left w:val="nil"/>
                    <w:bottom w:val="nil"/>
                    <w:right w:val="nil"/>
                  </w:tcBorders>
                  <w:shd w:val="clear" w:color="auto" w:fill="FFFFFF" w:themeFill="background1"/>
                </w:tcPr>
                <w:p w14:paraId="271970CA" w14:textId="77777777" w:rsidR="000E5FA4" w:rsidRPr="000E5FA4" w:rsidRDefault="000E5FA4" w:rsidP="000E5FA4">
                  <w:pPr>
                    <w:pStyle w:val="Header1sectionheader"/>
                    <w:tabs>
                      <w:tab w:val="clear" w:pos="8208"/>
                    </w:tabs>
                    <w:jc w:val="both"/>
                    <w:rPr>
                      <w:rFonts w:ascii="Times New Roman" w:hAnsi="Times New Roman"/>
                      <w:b w:val="0"/>
                      <w:color w:val="auto"/>
                      <w:sz w:val="22"/>
                      <w:szCs w:val="22"/>
                    </w:rPr>
                  </w:pPr>
                  <w:r w:rsidRPr="000E5FA4">
                    <w:rPr>
                      <w:rFonts w:ascii="Times New Roman" w:hAnsi="Times New Roman"/>
                      <w:b w:val="0"/>
                      <w:color w:val="auto"/>
                      <w:sz w:val="22"/>
                      <w:szCs w:val="22"/>
                    </w:rPr>
                    <w:t>F-Block, HouseNo-174, GaliNo-5</w:t>
                  </w:r>
                </w:p>
                <w:p w14:paraId="1608C2A3" w14:textId="77777777" w:rsidR="000E5FA4" w:rsidRPr="000E5FA4" w:rsidRDefault="000E5FA4" w:rsidP="000E5FA4">
                  <w:pPr>
                    <w:pStyle w:val="Header1sectionheader"/>
                    <w:tabs>
                      <w:tab w:val="clear" w:pos="8208"/>
                    </w:tabs>
                    <w:jc w:val="both"/>
                    <w:rPr>
                      <w:rFonts w:ascii="Times New Roman" w:hAnsi="Times New Roman"/>
                      <w:b w:val="0"/>
                      <w:color w:val="auto"/>
                      <w:sz w:val="22"/>
                      <w:szCs w:val="22"/>
                    </w:rPr>
                  </w:pPr>
                  <w:r w:rsidRPr="000E5FA4">
                    <w:rPr>
                      <w:rFonts w:ascii="Times New Roman" w:hAnsi="Times New Roman"/>
                      <w:b w:val="0"/>
                      <w:color w:val="auto"/>
                      <w:sz w:val="22"/>
                      <w:szCs w:val="22"/>
                    </w:rPr>
                    <w:t>Molar band Ext., Badarpur, NewDelhi-110044</w:t>
                  </w:r>
                </w:p>
              </w:tc>
            </w:tr>
            <w:tr w:rsidR="000E5FA4" w:rsidRPr="00670BC7" w14:paraId="2AF8153E" w14:textId="77777777" w:rsidTr="000E5FA4">
              <w:tc>
                <w:tcPr>
                  <w:tcW w:w="4410" w:type="dxa"/>
                  <w:tcBorders>
                    <w:top w:val="nil"/>
                    <w:left w:val="nil"/>
                    <w:bottom w:val="nil"/>
                    <w:right w:val="nil"/>
                  </w:tcBorders>
                  <w:shd w:val="clear" w:color="auto" w:fill="FFFFFF" w:themeFill="background1"/>
                </w:tcPr>
                <w:p w14:paraId="7E0DD7FE" w14:textId="77777777" w:rsidR="000E5FA4" w:rsidRPr="000E5FA4" w:rsidRDefault="000E5FA4" w:rsidP="000E5FA4">
                  <w:pPr>
                    <w:spacing w:after="0" w:line="240" w:lineRule="auto"/>
                    <w:jc w:val="both"/>
                    <w:rPr>
                      <w:rFonts w:ascii="Times New Roman" w:hAnsi="Times New Roman"/>
                      <w:bCs/>
                      <w:color w:val="0F243E"/>
                      <w:sz w:val="22"/>
                      <w:szCs w:val="22"/>
                    </w:rPr>
                  </w:pPr>
                  <w:r w:rsidRPr="000E5FA4">
                    <w:rPr>
                      <w:rFonts w:ascii="Times New Roman" w:hAnsi="Times New Roman"/>
                      <w:bCs/>
                      <w:color w:val="0F243E"/>
                      <w:sz w:val="22"/>
                      <w:szCs w:val="22"/>
                    </w:rPr>
                    <w:t>Phone Number</w:t>
                  </w:r>
                </w:p>
              </w:tc>
              <w:tc>
                <w:tcPr>
                  <w:tcW w:w="5850" w:type="dxa"/>
                  <w:tcBorders>
                    <w:top w:val="nil"/>
                    <w:left w:val="nil"/>
                    <w:bottom w:val="nil"/>
                    <w:right w:val="nil"/>
                  </w:tcBorders>
                  <w:shd w:val="clear" w:color="auto" w:fill="FFFFFF" w:themeFill="background1"/>
                </w:tcPr>
                <w:p w14:paraId="74242DA5" w14:textId="77777777" w:rsidR="000E5FA4" w:rsidRPr="000E5FA4" w:rsidRDefault="000E5FA4" w:rsidP="000E5FA4">
                  <w:pPr>
                    <w:pStyle w:val="Header1sectionheader"/>
                    <w:tabs>
                      <w:tab w:val="clear" w:pos="8208"/>
                    </w:tabs>
                    <w:jc w:val="both"/>
                    <w:rPr>
                      <w:rFonts w:ascii="Times New Roman" w:hAnsi="Times New Roman"/>
                      <w:b w:val="0"/>
                      <w:color w:val="auto"/>
                      <w:sz w:val="22"/>
                      <w:szCs w:val="22"/>
                    </w:rPr>
                  </w:pPr>
                  <w:r w:rsidRPr="000E5FA4">
                    <w:rPr>
                      <w:rFonts w:ascii="Times New Roman" w:hAnsi="Times New Roman"/>
                      <w:b w:val="0"/>
                      <w:color w:val="auto"/>
                      <w:sz w:val="22"/>
                      <w:szCs w:val="22"/>
                    </w:rPr>
                    <w:t>+91-9675594515</w:t>
                  </w:r>
                </w:p>
              </w:tc>
            </w:tr>
          </w:tbl>
          <w:p w14:paraId="3028F167" w14:textId="47D9FEDF" w:rsidR="00670BC7" w:rsidRPr="00670BC7" w:rsidRDefault="00670BC7" w:rsidP="00ED5D86">
            <w:pPr>
              <w:pStyle w:val="Header1sectionheader"/>
              <w:tabs>
                <w:tab w:val="clear" w:pos="8208"/>
              </w:tabs>
              <w:rPr>
                <w:rFonts w:ascii="Times New Roman" w:hAnsi="Times New Roman"/>
                <w:b w:val="0"/>
                <w:color w:val="000000" w:themeColor="text1"/>
                <w:sz w:val="24"/>
                <w:szCs w:val="24"/>
              </w:rPr>
            </w:pPr>
          </w:p>
        </w:tc>
      </w:tr>
    </w:tbl>
    <w:p w14:paraId="0D521CD3" w14:textId="68522280" w:rsidR="00B12435" w:rsidRPr="00670BC7" w:rsidRDefault="00B12435" w:rsidP="00BE5051">
      <w:pPr>
        <w:pStyle w:val="Header1sectionheader"/>
        <w:tabs>
          <w:tab w:val="clear" w:pos="8208"/>
        </w:tabs>
        <w:jc w:val="both"/>
        <w:rPr>
          <w:rFonts w:ascii="Times New Roman" w:hAnsi="Times New Roman"/>
        </w:rPr>
      </w:pPr>
    </w:p>
    <w:tbl>
      <w:tblPr>
        <w:tblStyle w:val="TableGrid"/>
        <w:tblW w:w="10260" w:type="dxa"/>
        <w:tblInd w:w="-1962" w:type="dxa"/>
        <w:tblLook w:val="04A0" w:firstRow="1" w:lastRow="0" w:firstColumn="1" w:lastColumn="0" w:noHBand="0" w:noVBand="1"/>
      </w:tblPr>
      <w:tblGrid>
        <w:gridCol w:w="4410"/>
        <w:gridCol w:w="5850"/>
      </w:tblGrid>
      <w:tr w:rsidR="006A58BE" w:rsidRPr="00670BC7" w14:paraId="20C4864F" w14:textId="77777777" w:rsidTr="003358ED">
        <w:tc>
          <w:tcPr>
            <w:tcW w:w="4410" w:type="dxa"/>
            <w:tcBorders>
              <w:top w:val="nil"/>
              <w:left w:val="nil"/>
              <w:bottom w:val="nil"/>
              <w:right w:val="nil"/>
            </w:tcBorders>
            <w:shd w:val="clear" w:color="auto" w:fill="FFFFFF" w:themeFill="background1"/>
          </w:tcPr>
          <w:p w14:paraId="1DD05D08" w14:textId="77777777" w:rsidR="006A58BE" w:rsidRPr="00670BC7" w:rsidRDefault="006A58BE" w:rsidP="000E5FA4">
            <w:pPr>
              <w:tabs>
                <w:tab w:val="clear" w:pos="8208"/>
              </w:tabs>
              <w:spacing w:before="0" w:after="200" w:line="276" w:lineRule="auto"/>
              <w:rPr>
                <w:rFonts w:ascii="Times New Roman" w:hAnsi="Times New Roman"/>
                <w:bCs/>
                <w:color w:val="0F243E"/>
                <w:sz w:val="24"/>
                <w:szCs w:val="24"/>
              </w:rPr>
            </w:pPr>
          </w:p>
        </w:tc>
        <w:tc>
          <w:tcPr>
            <w:tcW w:w="5850" w:type="dxa"/>
            <w:tcBorders>
              <w:top w:val="nil"/>
              <w:left w:val="nil"/>
              <w:bottom w:val="nil"/>
              <w:right w:val="nil"/>
            </w:tcBorders>
            <w:shd w:val="clear" w:color="auto" w:fill="FFFFFF" w:themeFill="background1"/>
          </w:tcPr>
          <w:p w14:paraId="5D8DB779" w14:textId="77777777" w:rsidR="006A58BE" w:rsidRPr="00670BC7" w:rsidRDefault="006A58BE" w:rsidP="00A9048C">
            <w:pPr>
              <w:pStyle w:val="Header1sectionheader"/>
              <w:tabs>
                <w:tab w:val="clear" w:pos="8208"/>
              </w:tabs>
              <w:jc w:val="both"/>
              <w:rPr>
                <w:rFonts w:ascii="Times New Roman" w:hAnsi="Times New Roman"/>
                <w:b w:val="0"/>
                <w:color w:val="auto"/>
                <w:sz w:val="24"/>
                <w:szCs w:val="24"/>
              </w:rPr>
            </w:pPr>
          </w:p>
        </w:tc>
      </w:tr>
      <w:tr w:rsidR="001C754F" w:rsidRPr="00670BC7" w14:paraId="1BABC78F" w14:textId="77777777" w:rsidTr="003358ED">
        <w:tc>
          <w:tcPr>
            <w:tcW w:w="4410" w:type="dxa"/>
            <w:tcBorders>
              <w:top w:val="nil"/>
              <w:left w:val="nil"/>
              <w:bottom w:val="nil"/>
              <w:right w:val="nil"/>
            </w:tcBorders>
            <w:shd w:val="clear" w:color="auto" w:fill="FFFFFF" w:themeFill="background1"/>
          </w:tcPr>
          <w:p w14:paraId="2E614703" w14:textId="526F0369" w:rsidR="001C754F" w:rsidRPr="00670BC7" w:rsidRDefault="001C754F" w:rsidP="004D78F2">
            <w:pPr>
              <w:spacing w:after="0" w:line="240" w:lineRule="auto"/>
              <w:jc w:val="both"/>
              <w:rPr>
                <w:rFonts w:ascii="Times New Roman" w:hAnsi="Times New Roman"/>
              </w:rPr>
            </w:pPr>
          </w:p>
        </w:tc>
        <w:tc>
          <w:tcPr>
            <w:tcW w:w="5850" w:type="dxa"/>
            <w:tcBorders>
              <w:top w:val="nil"/>
              <w:left w:val="nil"/>
              <w:bottom w:val="nil"/>
              <w:right w:val="nil"/>
            </w:tcBorders>
            <w:shd w:val="clear" w:color="auto" w:fill="FFFFFF" w:themeFill="background1"/>
          </w:tcPr>
          <w:p w14:paraId="64EE0E69" w14:textId="0BB5A45C" w:rsidR="001C754F" w:rsidRPr="00670BC7" w:rsidRDefault="001C754F" w:rsidP="00A9048C">
            <w:pPr>
              <w:pStyle w:val="Header1sectionheader"/>
              <w:tabs>
                <w:tab w:val="clear" w:pos="8208"/>
              </w:tabs>
              <w:jc w:val="both"/>
              <w:rPr>
                <w:rFonts w:ascii="Times New Roman" w:hAnsi="Times New Roman"/>
                <w:b w:val="0"/>
                <w:color w:val="auto"/>
                <w:sz w:val="24"/>
                <w:szCs w:val="24"/>
              </w:rPr>
            </w:pPr>
          </w:p>
        </w:tc>
      </w:tr>
      <w:tr w:rsidR="004D78F2" w:rsidRPr="00670BC7" w14:paraId="4D4BC224" w14:textId="77777777" w:rsidTr="003358ED">
        <w:tc>
          <w:tcPr>
            <w:tcW w:w="4410" w:type="dxa"/>
            <w:tcBorders>
              <w:top w:val="nil"/>
              <w:left w:val="nil"/>
              <w:bottom w:val="nil"/>
              <w:right w:val="nil"/>
            </w:tcBorders>
            <w:shd w:val="clear" w:color="auto" w:fill="FFFFFF" w:themeFill="background1"/>
          </w:tcPr>
          <w:p w14:paraId="281384A1" w14:textId="1E9A2B25" w:rsidR="004D78F2" w:rsidRPr="00670BC7" w:rsidRDefault="004D78F2" w:rsidP="004D78F2">
            <w:pPr>
              <w:spacing w:after="0" w:line="240" w:lineRule="auto"/>
              <w:jc w:val="both"/>
              <w:rPr>
                <w:rFonts w:ascii="Times New Roman" w:hAnsi="Times New Roman"/>
                <w:bCs/>
                <w:color w:val="0F243E"/>
                <w:sz w:val="24"/>
                <w:szCs w:val="24"/>
              </w:rPr>
            </w:pPr>
          </w:p>
        </w:tc>
        <w:tc>
          <w:tcPr>
            <w:tcW w:w="5850" w:type="dxa"/>
            <w:tcBorders>
              <w:top w:val="nil"/>
              <w:left w:val="nil"/>
              <w:bottom w:val="nil"/>
              <w:right w:val="nil"/>
            </w:tcBorders>
            <w:shd w:val="clear" w:color="auto" w:fill="FFFFFF" w:themeFill="background1"/>
          </w:tcPr>
          <w:p w14:paraId="0FD3D980" w14:textId="07E2B082" w:rsidR="004D78F2" w:rsidRPr="00670BC7" w:rsidRDefault="004D78F2" w:rsidP="00A9048C">
            <w:pPr>
              <w:pStyle w:val="Header1sectionheader"/>
              <w:tabs>
                <w:tab w:val="clear" w:pos="8208"/>
              </w:tabs>
              <w:jc w:val="both"/>
              <w:rPr>
                <w:rFonts w:ascii="Times New Roman" w:hAnsi="Times New Roman"/>
                <w:b w:val="0"/>
                <w:color w:val="auto"/>
                <w:sz w:val="24"/>
                <w:szCs w:val="24"/>
              </w:rPr>
            </w:pPr>
          </w:p>
        </w:tc>
      </w:tr>
      <w:tr w:rsidR="004D78F2" w:rsidRPr="00670BC7" w14:paraId="7313CCD8" w14:textId="77777777" w:rsidTr="003358ED">
        <w:tc>
          <w:tcPr>
            <w:tcW w:w="4410" w:type="dxa"/>
            <w:tcBorders>
              <w:top w:val="nil"/>
              <w:left w:val="nil"/>
              <w:bottom w:val="nil"/>
              <w:right w:val="nil"/>
            </w:tcBorders>
            <w:shd w:val="clear" w:color="auto" w:fill="FFFFFF" w:themeFill="background1"/>
          </w:tcPr>
          <w:p w14:paraId="6E63B338" w14:textId="1376360E" w:rsidR="004D78F2" w:rsidRPr="00670BC7" w:rsidRDefault="004D78F2" w:rsidP="004D78F2">
            <w:pPr>
              <w:spacing w:after="0" w:line="240" w:lineRule="auto"/>
              <w:jc w:val="both"/>
              <w:rPr>
                <w:rFonts w:ascii="Times New Roman" w:hAnsi="Times New Roman"/>
                <w:bCs/>
                <w:color w:val="0F243E"/>
                <w:sz w:val="24"/>
                <w:szCs w:val="24"/>
              </w:rPr>
            </w:pPr>
          </w:p>
        </w:tc>
        <w:tc>
          <w:tcPr>
            <w:tcW w:w="5850" w:type="dxa"/>
            <w:tcBorders>
              <w:top w:val="nil"/>
              <w:left w:val="nil"/>
              <w:bottom w:val="nil"/>
              <w:right w:val="nil"/>
            </w:tcBorders>
            <w:shd w:val="clear" w:color="auto" w:fill="FFFFFF" w:themeFill="background1"/>
          </w:tcPr>
          <w:p w14:paraId="01DF6AE0" w14:textId="1B75DB99" w:rsidR="004D78F2" w:rsidRPr="00670BC7" w:rsidRDefault="004D78F2" w:rsidP="00A9048C">
            <w:pPr>
              <w:pStyle w:val="Header1sectionheader"/>
              <w:tabs>
                <w:tab w:val="clear" w:pos="8208"/>
              </w:tabs>
              <w:jc w:val="both"/>
              <w:rPr>
                <w:rFonts w:ascii="Times New Roman" w:hAnsi="Times New Roman"/>
                <w:b w:val="0"/>
                <w:color w:val="auto"/>
                <w:sz w:val="24"/>
                <w:szCs w:val="24"/>
              </w:rPr>
            </w:pPr>
          </w:p>
        </w:tc>
      </w:tr>
      <w:tr w:rsidR="004D78F2" w:rsidRPr="00670BC7" w14:paraId="7FB61084" w14:textId="77777777" w:rsidTr="003358ED">
        <w:tc>
          <w:tcPr>
            <w:tcW w:w="4410" w:type="dxa"/>
            <w:tcBorders>
              <w:top w:val="nil"/>
              <w:left w:val="nil"/>
              <w:bottom w:val="nil"/>
              <w:right w:val="nil"/>
            </w:tcBorders>
            <w:shd w:val="clear" w:color="auto" w:fill="FFFFFF" w:themeFill="background1"/>
          </w:tcPr>
          <w:p w14:paraId="59A66086" w14:textId="7B4D72E7" w:rsidR="004D78F2" w:rsidRPr="00670BC7" w:rsidRDefault="004D78F2" w:rsidP="004D78F2">
            <w:pPr>
              <w:spacing w:after="0" w:line="240" w:lineRule="auto"/>
              <w:jc w:val="both"/>
              <w:rPr>
                <w:rFonts w:ascii="Times New Roman" w:hAnsi="Times New Roman"/>
                <w:bCs/>
                <w:color w:val="0F243E"/>
                <w:sz w:val="24"/>
                <w:szCs w:val="24"/>
              </w:rPr>
            </w:pPr>
          </w:p>
        </w:tc>
        <w:tc>
          <w:tcPr>
            <w:tcW w:w="5850" w:type="dxa"/>
            <w:tcBorders>
              <w:top w:val="nil"/>
              <w:left w:val="nil"/>
              <w:bottom w:val="nil"/>
              <w:right w:val="nil"/>
            </w:tcBorders>
            <w:shd w:val="clear" w:color="auto" w:fill="FFFFFF" w:themeFill="background1"/>
          </w:tcPr>
          <w:p w14:paraId="31E6D640" w14:textId="390476C7" w:rsidR="004D78F2" w:rsidRPr="00670BC7" w:rsidRDefault="004D78F2" w:rsidP="00B75598">
            <w:pPr>
              <w:pStyle w:val="Header1sectionheader"/>
              <w:tabs>
                <w:tab w:val="clear" w:pos="8208"/>
              </w:tabs>
              <w:jc w:val="both"/>
              <w:rPr>
                <w:rFonts w:ascii="Times New Roman" w:hAnsi="Times New Roman"/>
                <w:b w:val="0"/>
                <w:color w:val="auto"/>
                <w:sz w:val="24"/>
                <w:szCs w:val="24"/>
              </w:rPr>
            </w:pPr>
          </w:p>
        </w:tc>
      </w:tr>
      <w:tr w:rsidR="004D78F2" w:rsidRPr="00670BC7" w14:paraId="4BE10C10" w14:textId="77777777" w:rsidTr="003358ED">
        <w:tc>
          <w:tcPr>
            <w:tcW w:w="4410" w:type="dxa"/>
            <w:tcBorders>
              <w:top w:val="nil"/>
              <w:left w:val="nil"/>
              <w:bottom w:val="nil"/>
              <w:right w:val="nil"/>
            </w:tcBorders>
            <w:shd w:val="clear" w:color="auto" w:fill="FFFFFF" w:themeFill="background1"/>
          </w:tcPr>
          <w:p w14:paraId="06A48BCC" w14:textId="14CAE177" w:rsidR="004D78F2" w:rsidRPr="00670BC7" w:rsidRDefault="004D78F2" w:rsidP="004D78F2">
            <w:pPr>
              <w:spacing w:after="0" w:line="240" w:lineRule="auto"/>
              <w:jc w:val="both"/>
              <w:rPr>
                <w:rFonts w:ascii="Times New Roman" w:hAnsi="Times New Roman"/>
                <w:bCs/>
                <w:color w:val="0F243E"/>
                <w:sz w:val="24"/>
                <w:szCs w:val="24"/>
              </w:rPr>
            </w:pPr>
          </w:p>
        </w:tc>
        <w:tc>
          <w:tcPr>
            <w:tcW w:w="5850" w:type="dxa"/>
            <w:tcBorders>
              <w:top w:val="nil"/>
              <w:left w:val="nil"/>
              <w:bottom w:val="nil"/>
              <w:right w:val="nil"/>
            </w:tcBorders>
            <w:shd w:val="clear" w:color="auto" w:fill="FFFFFF" w:themeFill="background1"/>
          </w:tcPr>
          <w:p w14:paraId="7193BDB0" w14:textId="653DF41D" w:rsidR="004D78F2" w:rsidRPr="00670BC7" w:rsidRDefault="004D78F2" w:rsidP="00ED5D86">
            <w:pPr>
              <w:pStyle w:val="Header1sectionheader"/>
              <w:tabs>
                <w:tab w:val="clear" w:pos="8208"/>
              </w:tabs>
              <w:jc w:val="both"/>
              <w:rPr>
                <w:rFonts w:ascii="Times New Roman" w:hAnsi="Times New Roman"/>
                <w:b w:val="0"/>
                <w:color w:val="auto"/>
                <w:sz w:val="24"/>
                <w:szCs w:val="24"/>
              </w:rPr>
            </w:pPr>
          </w:p>
        </w:tc>
      </w:tr>
    </w:tbl>
    <w:p w14:paraId="139896DC" w14:textId="77777777" w:rsidR="00362482" w:rsidRPr="00670BC7" w:rsidRDefault="00362482" w:rsidP="00362482">
      <w:pPr>
        <w:rPr>
          <w:rFonts w:ascii="Times New Roman" w:hAnsi="Times New Roman"/>
        </w:rPr>
      </w:pPr>
    </w:p>
    <w:sectPr w:rsidR="00362482" w:rsidRPr="00670BC7" w:rsidSect="00DE36EC">
      <w:headerReference w:type="even" r:id="rId7"/>
      <w:headerReference w:type="default" r:id="rId8"/>
      <w:footerReference w:type="even" r:id="rId9"/>
      <w:footerReference w:type="default" r:id="rId10"/>
      <w:headerReference w:type="first" r:id="rId11"/>
      <w:footerReference w:type="first" r:id="rId12"/>
      <w:pgSz w:w="12240" w:h="15840" w:code="1"/>
      <w:pgMar w:top="360" w:right="1080" w:bottom="810" w:left="1440" w:header="360" w:footer="576" w:gutter="180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BB784" w14:textId="77777777" w:rsidR="009B4BC5" w:rsidRDefault="009B4BC5">
      <w:pPr>
        <w:spacing w:before="0" w:after="0" w:line="240" w:lineRule="auto"/>
      </w:pPr>
      <w:r>
        <w:separator/>
      </w:r>
    </w:p>
  </w:endnote>
  <w:endnote w:type="continuationSeparator" w:id="0">
    <w:p w14:paraId="3AC9F65A" w14:textId="77777777" w:rsidR="009B4BC5" w:rsidRDefault="009B4B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altName w:val="Century"/>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C6E5C" w14:textId="77777777" w:rsidR="00052CCB" w:rsidRDefault="00052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9AE5B" w14:textId="77777777" w:rsidR="00052CCB" w:rsidRDefault="00052C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B97C6" w14:textId="77777777" w:rsidR="00DE36EC" w:rsidRDefault="007C651F">
    <w:pPr>
      <w:pStyle w:val="Footer"/>
    </w:pPr>
    <w:r>
      <w:rPr>
        <w:noProof/>
        <w:lang w:val="en-IN" w:eastAsia="en-IN"/>
      </w:rPr>
      <mc:AlternateContent>
        <mc:Choice Requires="wps">
          <w:drawing>
            <wp:anchor distT="0" distB="0" distL="114300" distR="114300" simplePos="0" relativeHeight="251662336" behindDoc="0" locked="0" layoutInCell="1" allowOverlap="1" wp14:anchorId="6ED5969A" wp14:editId="12FF8B08">
              <wp:simplePos x="0" y="0"/>
              <wp:positionH relativeFrom="column">
                <wp:posOffset>-1428750</wp:posOffset>
              </wp:positionH>
              <wp:positionV relativeFrom="paragraph">
                <wp:posOffset>139700</wp:posOffset>
              </wp:positionV>
              <wp:extent cx="6696075" cy="45720"/>
              <wp:effectExtent l="0" t="0" r="0" b="0"/>
              <wp:wrapNone/>
              <wp:docPr id="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6075" cy="45720"/>
                      </a:xfrm>
                      <a:prstGeom prst="rect">
                        <a:avLst/>
                      </a:prstGeom>
                      <a:solidFill>
                        <a:srgbClr val="1F497D"/>
                      </a:solidFill>
                      <a:ln w="25400" cap="flat" cmpd="sng" algn="ctr">
                        <a:noFill/>
                        <a:prstDash val="soli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D2F137" id="Rectangle 1" o:spid="_x0000_s1026" style="position:absolute;margin-left:-112.5pt;margin-top:11pt;width:527.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" fillcolor="#1f497d"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C9766" w14:textId="77777777" w:rsidR="009B4BC5" w:rsidRDefault="009B4BC5">
      <w:pPr>
        <w:spacing w:before="0" w:after="0" w:line="240" w:lineRule="auto"/>
      </w:pPr>
      <w:r>
        <w:separator/>
      </w:r>
    </w:p>
  </w:footnote>
  <w:footnote w:type="continuationSeparator" w:id="0">
    <w:p w14:paraId="541DBBEB" w14:textId="77777777" w:rsidR="009B4BC5" w:rsidRDefault="009B4BC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F8FB1" w14:textId="77777777" w:rsidR="00052CCB" w:rsidRDefault="00052C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89199" w14:textId="77777777" w:rsidR="00052CCB" w:rsidRDefault="00052C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5ECC" w14:textId="77777777" w:rsidR="00DE36EC" w:rsidRDefault="00DE36EC">
    <w:pPr>
      <w:pStyle w:val="Header"/>
    </w:pPr>
  </w:p>
  <w:p w14:paraId="414C66F1" w14:textId="77777777" w:rsidR="00DE36EC" w:rsidRPr="003C163D" w:rsidRDefault="007C651F" w:rsidP="00DE36EC">
    <w:pPr>
      <w:ind w:left="-2160"/>
      <w:rPr>
        <w:b/>
        <w:color w:val="000000" w:themeColor="text1"/>
        <w:sz w:val="56"/>
        <w:szCs w:val="56"/>
      </w:rPr>
    </w:pPr>
    <w:r>
      <w:rPr>
        <w:noProof/>
        <w:color w:val="000000" w:themeColor="text1"/>
        <w:sz w:val="56"/>
        <w:szCs w:val="56"/>
        <w:lang w:val="en-IN" w:eastAsia="en-IN"/>
      </w:rPr>
      <mc:AlternateContent>
        <mc:Choice Requires="wps">
          <w:drawing>
            <wp:anchor distT="0" distB="0" distL="114300" distR="114300" simplePos="0" relativeHeight="251660288" behindDoc="0" locked="0" layoutInCell="1" allowOverlap="1" wp14:anchorId="5364C0AD" wp14:editId="5B40960C">
              <wp:simplePos x="0" y="0"/>
              <wp:positionH relativeFrom="column">
                <wp:posOffset>2962275</wp:posOffset>
              </wp:positionH>
              <wp:positionV relativeFrom="paragraph">
                <wp:posOffset>-80010</wp:posOffset>
              </wp:positionV>
              <wp:extent cx="2543175" cy="6953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31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79C3" w14:textId="45FB81ED" w:rsidR="00DE36EC" w:rsidRPr="002B7057" w:rsidRDefault="00052CCB" w:rsidP="00DE36EC">
                          <w:pPr>
                            <w:pStyle w:val="PR-ForImmediateRelease"/>
                            <w:rPr>
                              <w:rFonts w:asciiTheme="minorHAnsi" w:hAnsiTheme="minorHAnsi" w:cstheme="minorHAnsi"/>
                              <w:color w:val="BFBFBF" w:themeColor="background1" w:themeShade="BF"/>
                            </w:rPr>
                          </w:pPr>
                          <w:r>
                            <w:rPr>
                              <w:rFonts w:asciiTheme="minorHAnsi" w:hAnsiTheme="minorHAnsi" w:cstheme="minorHAnsi"/>
                            </w:rPr>
                            <w:t>sharma.kant45</w:t>
                          </w:r>
                          <w:r w:rsidR="002A3B2F">
                            <w:rPr>
                              <w:rFonts w:asciiTheme="minorHAnsi" w:hAnsiTheme="minorHAnsi" w:cstheme="minorHAnsi"/>
                            </w:rPr>
                            <w:t>@gmail.com</w:t>
                          </w:r>
                        </w:p>
                        <w:p w14:paraId="4B9D0F19" w14:textId="0A9BF665" w:rsidR="00DE36EC" w:rsidRPr="002B7057" w:rsidRDefault="002A3B2F" w:rsidP="00DE36EC">
                          <w:pPr>
                            <w:pStyle w:val="PR-ForImmediateRelease"/>
                            <w:rPr>
                              <w:rFonts w:asciiTheme="minorHAnsi" w:hAnsiTheme="minorHAnsi" w:cstheme="minorHAnsi"/>
                              <w:color w:val="000000" w:themeColor="text1"/>
                            </w:rPr>
                          </w:pPr>
                          <w:r>
                            <w:rPr>
                              <w:rFonts w:asciiTheme="minorHAnsi" w:hAnsiTheme="minorHAnsi" w:cstheme="minorHAnsi"/>
                              <w:color w:val="000000" w:themeColor="text1"/>
                            </w:rPr>
                            <w:t>+91-</w:t>
                          </w:r>
                          <w:r w:rsidR="00052CCB">
                            <w:rPr>
                              <w:rFonts w:asciiTheme="minorHAnsi" w:hAnsiTheme="minorHAnsi" w:cstheme="minorHAnsi"/>
                              <w:color w:val="000000" w:themeColor="text1"/>
                            </w:rPr>
                            <w:t>9654870088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4C0AD" id="_x0000_t202" coordsize="21600,21600" o:spt="202" path="m,l,21600r21600,l21600,xe">
              <v:stroke joinstyle="miter"/>
              <v:path gradientshapeok="t" o:connecttype="rect"/>
            </v:shapetype>
            <v:shape id="Text Box 14" o:spid="_x0000_s1026" type="#_x0000_t202" style="position:absolute;left:0;text-align:left;margin-left:233.25pt;margin-top:-6.3pt;width:200.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" filled="f" stroked="f">
              <v:path arrowok="t"/>
              <v:textbox>
                <w:txbxContent>
                  <w:p w14:paraId="708579C3" w14:textId="45FB81ED" w:rsidR="00DE36EC" w:rsidRPr="002B7057" w:rsidRDefault="00052CCB" w:rsidP="00DE36EC">
                    <w:pPr>
                      <w:pStyle w:val="PR-ForImmediateRelease"/>
                      <w:rPr>
                        <w:rFonts w:asciiTheme="minorHAnsi" w:hAnsiTheme="minorHAnsi" w:cstheme="minorHAnsi"/>
                        <w:color w:val="BFBFBF" w:themeColor="background1" w:themeShade="BF"/>
                      </w:rPr>
                    </w:pPr>
                    <w:r>
                      <w:rPr>
                        <w:rFonts w:asciiTheme="minorHAnsi" w:hAnsiTheme="minorHAnsi" w:cstheme="minorHAnsi"/>
                      </w:rPr>
                      <w:t>sharma.kant45</w:t>
                    </w:r>
                    <w:r w:rsidR="002A3B2F">
                      <w:rPr>
                        <w:rFonts w:asciiTheme="minorHAnsi" w:hAnsiTheme="minorHAnsi" w:cstheme="minorHAnsi"/>
                      </w:rPr>
                      <w:t>@gmail.com</w:t>
                    </w:r>
                  </w:p>
                  <w:p w14:paraId="4B9D0F19" w14:textId="0A9BF665" w:rsidR="00DE36EC" w:rsidRPr="002B7057" w:rsidRDefault="002A3B2F" w:rsidP="00DE36EC">
                    <w:pPr>
                      <w:pStyle w:val="PR-ForImmediateRelease"/>
                      <w:rPr>
                        <w:rFonts w:asciiTheme="minorHAnsi" w:hAnsiTheme="minorHAnsi" w:cstheme="minorHAnsi"/>
                        <w:color w:val="000000" w:themeColor="text1"/>
                      </w:rPr>
                    </w:pPr>
                    <w:r>
                      <w:rPr>
                        <w:rFonts w:asciiTheme="minorHAnsi" w:hAnsiTheme="minorHAnsi" w:cstheme="minorHAnsi"/>
                        <w:color w:val="000000" w:themeColor="text1"/>
                      </w:rPr>
                      <w:t>+91-</w:t>
                    </w:r>
                    <w:r w:rsidR="00052CCB">
                      <w:rPr>
                        <w:rFonts w:asciiTheme="minorHAnsi" w:hAnsiTheme="minorHAnsi" w:cstheme="minorHAnsi"/>
                        <w:color w:val="000000" w:themeColor="text1"/>
                      </w:rPr>
                      <w:t>9654870088</w:t>
                    </w:r>
                  </w:p>
                </w:txbxContent>
              </v:textbox>
            </v:shape>
          </w:pict>
        </mc:Fallback>
      </mc:AlternateContent>
    </w:r>
    <w:r>
      <w:rPr>
        <w:noProof/>
        <w:color w:val="000000" w:themeColor="text1"/>
        <w:sz w:val="56"/>
        <w:szCs w:val="56"/>
        <w:lang w:val="en-IN" w:eastAsia="en-IN"/>
      </w:rPr>
      <mc:AlternateContent>
        <mc:Choice Requires="wps">
          <w:drawing>
            <wp:anchor distT="4294967294" distB="4294967294" distL="114300" distR="114300" simplePos="0" relativeHeight="251659264" behindDoc="0" locked="0" layoutInCell="1" allowOverlap="1" wp14:anchorId="57C92519" wp14:editId="5AA108A5">
              <wp:simplePos x="0" y="0"/>
              <wp:positionH relativeFrom="column">
                <wp:posOffset>-1295400</wp:posOffset>
              </wp:positionH>
              <wp:positionV relativeFrom="paragraph">
                <wp:posOffset>920114</wp:posOffset>
              </wp:positionV>
              <wp:extent cx="6612255" cy="0"/>
              <wp:effectExtent l="0" t="0" r="0" b="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12255" cy="0"/>
                      </a:xfrm>
                      <a:prstGeom prst="line">
                        <a:avLst/>
                      </a:prstGeom>
                      <a:noFill/>
                      <a:ln w="9525">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13CAE" id="Line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2pt,72.45pt" to="418.65pt,7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" strokecolor="#17365d [2415]">
              <o:lock v:ext="edit" shapetype="f"/>
            </v:line>
          </w:pict>
        </mc:Fallback>
      </mc:AlternateContent>
    </w:r>
    <w:r w:rsidR="002A3B2F">
      <w:rPr>
        <w:rFonts w:asciiTheme="minorHAnsi" w:hAnsiTheme="minorHAnsi"/>
        <w:b/>
        <w:color w:val="000000" w:themeColor="text1"/>
        <w:sz w:val="56"/>
        <w:szCs w:val="56"/>
      </w:rPr>
      <w:t xml:space="preserve"> Kant Sharma</w:t>
    </w:r>
  </w:p>
  <w:p w14:paraId="2B15F32F" w14:textId="77777777" w:rsidR="00DE36EC" w:rsidRPr="00BE7F09" w:rsidRDefault="00DE36EC" w:rsidP="00DE36EC">
    <w:pPr>
      <w:pStyle w:val="Header"/>
    </w:pPr>
  </w:p>
  <w:p w14:paraId="041F29E5" w14:textId="77777777" w:rsidR="00DE36EC" w:rsidRDefault="00DE36EC">
    <w:pPr>
      <w:pStyle w:val="Header"/>
    </w:pPr>
  </w:p>
  <w:p w14:paraId="3A96E52C" w14:textId="77777777" w:rsidR="00DE36EC" w:rsidRDefault="00DE36EC">
    <w:pPr>
      <w:pStyle w:val="Header"/>
    </w:pPr>
  </w:p>
  <w:p w14:paraId="49E29E8D" w14:textId="77777777" w:rsidR="00DE36EC" w:rsidRDefault="00DE3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F"/>
    <w:multiLevelType w:val="hybridMultilevel"/>
    <w:tmpl w:val="E0D02E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71440EB"/>
    <w:multiLevelType w:val="hybridMultilevel"/>
    <w:tmpl w:val="65F4A1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FDE6A75"/>
    <w:multiLevelType w:val="multilevel"/>
    <w:tmpl w:val="A88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11152"/>
    <w:multiLevelType w:val="hybridMultilevel"/>
    <w:tmpl w:val="78D617D8"/>
    <w:lvl w:ilvl="0" w:tplc="602263B4">
      <w:numFmt w:val="bullet"/>
      <w:lvlText w:val="•"/>
      <w:lvlJc w:val="left"/>
      <w:pPr>
        <w:ind w:left="720" w:hanging="360"/>
      </w:pPr>
      <w:rPr>
        <w:rFonts w:ascii="Calibri" w:eastAsia="SimSu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601A8"/>
    <w:multiLevelType w:val="hybridMultilevel"/>
    <w:tmpl w:val="4DD448EA"/>
    <w:lvl w:ilvl="0" w:tplc="602263B4">
      <w:numFmt w:val="bullet"/>
      <w:lvlText w:val="•"/>
      <w:lvlJc w:val="left"/>
      <w:pPr>
        <w:ind w:left="720" w:hanging="360"/>
      </w:pPr>
      <w:rPr>
        <w:rFonts w:ascii="Calibri" w:eastAsia="SimSu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D09EC"/>
    <w:multiLevelType w:val="hybridMultilevel"/>
    <w:tmpl w:val="69C29B0E"/>
    <w:lvl w:ilvl="0" w:tplc="00E23A7A">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51283450"/>
    <w:multiLevelType w:val="hybridMultilevel"/>
    <w:tmpl w:val="C534E2B4"/>
    <w:lvl w:ilvl="0" w:tplc="04090001">
      <w:start w:val="1"/>
      <w:numFmt w:val="bullet"/>
      <w:lvlText w:val=""/>
      <w:lvlJc w:val="left"/>
      <w:pPr>
        <w:ind w:left="1161" w:hanging="360"/>
      </w:pPr>
      <w:rPr>
        <w:rFonts w:ascii="Symbol" w:hAnsi="Symbo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8">
    <w:nsid w:val="56EF465E"/>
    <w:multiLevelType w:val="hybridMultilevel"/>
    <w:tmpl w:val="90E4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311C13"/>
    <w:multiLevelType w:val="hybridMultilevel"/>
    <w:tmpl w:val="0D608CEC"/>
    <w:lvl w:ilvl="0" w:tplc="A4BC62CE">
      <w:numFmt w:val="bullet"/>
      <w:lvlText w:val="•"/>
      <w:lvlJc w:val="left"/>
      <w:pPr>
        <w:ind w:left="720" w:hanging="360"/>
      </w:pPr>
      <w:rPr>
        <w:rFonts w:ascii="Calibri" w:eastAsia="SimSun" w:hAnsi="Calibri" w:cstheme="minorHAns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CB30AC"/>
    <w:multiLevelType w:val="hybridMultilevel"/>
    <w:tmpl w:val="63F8955A"/>
    <w:lvl w:ilvl="0" w:tplc="602263B4">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21957"/>
    <w:multiLevelType w:val="hybridMultilevel"/>
    <w:tmpl w:val="A65CB79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5"/>
  </w:num>
  <w:num w:numId="3">
    <w:abstractNumId w:val="8"/>
  </w:num>
  <w:num w:numId="4">
    <w:abstractNumId w:val="9"/>
  </w:num>
  <w:num w:numId="5">
    <w:abstractNumId w:val="10"/>
  </w:num>
  <w:num w:numId="6">
    <w:abstractNumId w:val="3"/>
  </w:num>
  <w:num w:numId="7">
    <w:abstractNumId w:val="4"/>
  </w:num>
  <w:num w:numId="8">
    <w:abstractNumId w:val="1"/>
  </w:num>
  <w:num w:numId="9">
    <w:abstractNumId w:val="7"/>
  </w:num>
  <w:num w:numId="10">
    <w:abstractNumId w:val="11"/>
  </w:num>
  <w:num w:numId="11">
    <w:abstractNumId w:val="0"/>
  </w:num>
  <w:num w:numId="12">
    <w:abstractNumId w:val="2"/>
  </w:num>
  <w:num w:numId="1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0D"/>
    <w:rsid w:val="00031535"/>
    <w:rsid w:val="000333F0"/>
    <w:rsid w:val="00052CCB"/>
    <w:rsid w:val="0005724E"/>
    <w:rsid w:val="00065BFB"/>
    <w:rsid w:val="00072BE7"/>
    <w:rsid w:val="00084D66"/>
    <w:rsid w:val="0008677B"/>
    <w:rsid w:val="00096704"/>
    <w:rsid w:val="00096A28"/>
    <w:rsid w:val="000A333D"/>
    <w:rsid w:val="000A46C7"/>
    <w:rsid w:val="000B282B"/>
    <w:rsid w:val="000B31B5"/>
    <w:rsid w:val="000B3AAE"/>
    <w:rsid w:val="000B7481"/>
    <w:rsid w:val="000C664A"/>
    <w:rsid w:val="000E5FA4"/>
    <w:rsid w:val="00102268"/>
    <w:rsid w:val="001032B2"/>
    <w:rsid w:val="001163D0"/>
    <w:rsid w:val="00126E29"/>
    <w:rsid w:val="001272C1"/>
    <w:rsid w:val="00133A0A"/>
    <w:rsid w:val="00150E95"/>
    <w:rsid w:val="0017792C"/>
    <w:rsid w:val="001800A2"/>
    <w:rsid w:val="00190A04"/>
    <w:rsid w:val="00197FE9"/>
    <w:rsid w:val="001C4A04"/>
    <w:rsid w:val="001C6E01"/>
    <w:rsid w:val="001C754F"/>
    <w:rsid w:val="001D1394"/>
    <w:rsid w:val="001D2C17"/>
    <w:rsid w:val="001D43D6"/>
    <w:rsid w:val="001E43BB"/>
    <w:rsid w:val="001F3B3C"/>
    <w:rsid w:val="001F69C8"/>
    <w:rsid w:val="00204341"/>
    <w:rsid w:val="002059AE"/>
    <w:rsid w:val="0023261B"/>
    <w:rsid w:val="00237A75"/>
    <w:rsid w:val="00241B40"/>
    <w:rsid w:val="00245661"/>
    <w:rsid w:val="002819E6"/>
    <w:rsid w:val="002856D1"/>
    <w:rsid w:val="00290C96"/>
    <w:rsid w:val="00293E1C"/>
    <w:rsid w:val="002A3B2F"/>
    <w:rsid w:val="002B3E6B"/>
    <w:rsid w:val="002B7057"/>
    <w:rsid w:val="002D3D16"/>
    <w:rsid w:val="002D57A1"/>
    <w:rsid w:val="002E0E55"/>
    <w:rsid w:val="002F0A86"/>
    <w:rsid w:val="002F6439"/>
    <w:rsid w:val="00304545"/>
    <w:rsid w:val="003220EB"/>
    <w:rsid w:val="00331B80"/>
    <w:rsid w:val="003345C7"/>
    <w:rsid w:val="003358ED"/>
    <w:rsid w:val="00335C91"/>
    <w:rsid w:val="003372E6"/>
    <w:rsid w:val="0034467B"/>
    <w:rsid w:val="00352D7E"/>
    <w:rsid w:val="00362482"/>
    <w:rsid w:val="003749A8"/>
    <w:rsid w:val="003825A9"/>
    <w:rsid w:val="00385545"/>
    <w:rsid w:val="00391FAC"/>
    <w:rsid w:val="003A071C"/>
    <w:rsid w:val="003B0E6F"/>
    <w:rsid w:val="003B3028"/>
    <w:rsid w:val="003C163D"/>
    <w:rsid w:val="003D2EB1"/>
    <w:rsid w:val="003D42FA"/>
    <w:rsid w:val="003E1201"/>
    <w:rsid w:val="003E2434"/>
    <w:rsid w:val="003F0339"/>
    <w:rsid w:val="003F55C3"/>
    <w:rsid w:val="00413127"/>
    <w:rsid w:val="0042055E"/>
    <w:rsid w:val="0042603C"/>
    <w:rsid w:val="00431073"/>
    <w:rsid w:val="00431B76"/>
    <w:rsid w:val="00431D58"/>
    <w:rsid w:val="00435F2E"/>
    <w:rsid w:val="00437C8A"/>
    <w:rsid w:val="00451D69"/>
    <w:rsid w:val="00474362"/>
    <w:rsid w:val="00477BEC"/>
    <w:rsid w:val="00482F3A"/>
    <w:rsid w:val="00484C61"/>
    <w:rsid w:val="004A62CC"/>
    <w:rsid w:val="004A7C7A"/>
    <w:rsid w:val="004B7D82"/>
    <w:rsid w:val="004C0865"/>
    <w:rsid w:val="004C1C83"/>
    <w:rsid w:val="004D2287"/>
    <w:rsid w:val="004D78F2"/>
    <w:rsid w:val="004D7DCB"/>
    <w:rsid w:val="004E1A97"/>
    <w:rsid w:val="004F3057"/>
    <w:rsid w:val="0050203A"/>
    <w:rsid w:val="00502182"/>
    <w:rsid w:val="005058A3"/>
    <w:rsid w:val="00506A9B"/>
    <w:rsid w:val="00511B45"/>
    <w:rsid w:val="005135C1"/>
    <w:rsid w:val="00535DAC"/>
    <w:rsid w:val="00536345"/>
    <w:rsid w:val="0055087E"/>
    <w:rsid w:val="00580B25"/>
    <w:rsid w:val="0058414F"/>
    <w:rsid w:val="00584808"/>
    <w:rsid w:val="00591F97"/>
    <w:rsid w:val="005A4C15"/>
    <w:rsid w:val="005B2779"/>
    <w:rsid w:val="005C54AC"/>
    <w:rsid w:val="005D66EF"/>
    <w:rsid w:val="005D6770"/>
    <w:rsid w:val="005E04E3"/>
    <w:rsid w:val="005F2310"/>
    <w:rsid w:val="005F5954"/>
    <w:rsid w:val="006035BE"/>
    <w:rsid w:val="00605071"/>
    <w:rsid w:val="00626C41"/>
    <w:rsid w:val="006337C6"/>
    <w:rsid w:val="0065156B"/>
    <w:rsid w:val="006551FE"/>
    <w:rsid w:val="006640C0"/>
    <w:rsid w:val="0067023A"/>
    <w:rsid w:val="00670BC7"/>
    <w:rsid w:val="006817D8"/>
    <w:rsid w:val="00687820"/>
    <w:rsid w:val="006A09EF"/>
    <w:rsid w:val="006A58BE"/>
    <w:rsid w:val="006B60C1"/>
    <w:rsid w:val="006C3A37"/>
    <w:rsid w:val="006C632F"/>
    <w:rsid w:val="006C735B"/>
    <w:rsid w:val="006C7FDE"/>
    <w:rsid w:val="006D2DF6"/>
    <w:rsid w:val="006D439C"/>
    <w:rsid w:val="006E0C05"/>
    <w:rsid w:val="006F78EE"/>
    <w:rsid w:val="007015D4"/>
    <w:rsid w:val="0070619F"/>
    <w:rsid w:val="00710BC4"/>
    <w:rsid w:val="007226C6"/>
    <w:rsid w:val="0072580A"/>
    <w:rsid w:val="00727B4A"/>
    <w:rsid w:val="0073344A"/>
    <w:rsid w:val="007410F1"/>
    <w:rsid w:val="00771345"/>
    <w:rsid w:val="00774C8E"/>
    <w:rsid w:val="007804A1"/>
    <w:rsid w:val="0079183A"/>
    <w:rsid w:val="007924F6"/>
    <w:rsid w:val="007946AD"/>
    <w:rsid w:val="007C2537"/>
    <w:rsid w:val="007C651F"/>
    <w:rsid w:val="007C74AB"/>
    <w:rsid w:val="007E28C7"/>
    <w:rsid w:val="007E6F30"/>
    <w:rsid w:val="007F735C"/>
    <w:rsid w:val="00800CCF"/>
    <w:rsid w:val="00804D01"/>
    <w:rsid w:val="0080534E"/>
    <w:rsid w:val="00827B86"/>
    <w:rsid w:val="00827ED4"/>
    <w:rsid w:val="008428EC"/>
    <w:rsid w:val="00847786"/>
    <w:rsid w:val="008502BA"/>
    <w:rsid w:val="00850837"/>
    <w:rsid w:val="00861F33"/>
    <w:rsid w:val="00876352"/>
    <w:rsid w:val="00881226"/>
    <w:rsid w:val="0088398A"/>
    <w:rsid w:val="0088777B"/>
    <w:rsid w:val="0089100D"/>
    <w:rsid w:val="00897E65"/>
    <w:rsid w:val="008B346A"/>
    <w:rsid w:val="008C6090"/>
    <w:rsid w:val="008C6E54"/>
    <w:rsid w:val="008F03C5"/>
    <w:rsid w:val="008F28AD"/>
    <w:rsid w:val="00906B38"/>
    <w:rsid w:val="00907461"/>
    <w:rsid w:val="009123D3"/>
    <w:rsid w:val="00916D33"/>
    <w:rsid w:val="00922F62"/>
    <w:rsid w:val="009336D0"/>
    <w:rsid w:val="00942886"/>
    <w:rsid w:val="0095506F"/>
    <w:rsid w:val="00961D9B"/>
    <w:rsid w:val="00992768"/>
    <w:rsid w:val="009A002B"/>
    <w:rsid w:val="009A23D9"/>
    <w:rsid w:val="009A24D4"/>
    <w:rsid w:val="009B4BC5"/>
    <w:rsid w:val="009B606F"/>
    <w:rsid w:val="009C4B00"/>
    <w:rsid w:val="009C4D31"/>
    <w:rsid w:val="009D4CC9"/>
    <w:rsid w:val="009E6383"/>
    <w:rsid w:val="009F7C97"/>
    <w:rsid w:val="00A05B8D"/>
    <w:rsid w:val="00A11915"/>
    <w:rsid w:val="00A254A4"/>
    <w:rsid w:val="00A4397C"/>
    <w:rsid w:val="00A4564B"/>
    <w:rsid w:val="00A4704D"/>
    <w:rsid w:val="00A52FC7"/>
    <w:rsid w:val="00A82D1F"/>
    <w:rsid w:val="00A870FA"/>
    <w:rsid w:val="00AA6149"/>
    <w:rsid w:val="00AB1E3D"/>
    <w:rsid w:val="00AC7A6B"/>
    <w:rsid w:val="00AE13DE"/>
    <w:rsid w:val="00AE4AF7"/>
    <w:rsid w:val="00B12164"/>
    <w:rsid w:val="00B12435"/>
    <w:rsid w:val="00B14D4B"/>
    <w:rsid w:val="00B25123"/>
    <w:rsid w:val="00B27DED"/>
    <w:rsid w:val="00B31BBB"/>
    <w:rsid w:val="00B3514F"/>
    <w:rsid w:val="00B36F21"/>
    <w:rsid w:val="00B4186D"/>
    <w:rsid w:val="00B55696"/>
    <w:rsid w:val="00B56B7E"/>
    <w:rsid w:val="00B60237"/>
    <w:rsid w:val="00B63CFE"/>
    <w:rsid w:val="00B65C1F"/>
    <w:rsid w:val="00B67BB3"/>
    <w:rsid w:val="00B74E34"/>
    <w:rsid w:val="00B75598"/>
    <w:rsid w:val="00B906BE"/>
    <w:rsid w:val="00B92151"/>
    <w:rsid w:val="00BA2B49"/>
    <w:rsid w:val="00BA508A"/>
    <w:rsid w:val="00BC1DEB"/>
    <w:rsid w:val="00BC27B9"/>
    <w:rsid w:val="00BC2D1C"/>
    <w:rsid w:val="00BC5DC4"/>
    <w:rsid w:val="00BE5051"/>
    <w:rsid w:val="00BE7F09"/>
    <w:rsid w:val="00BF0524"/>
    <w:rsid w:val="00BF6652"/>
    <w:rsid w:val="00C45073"/>
    <w:rsid w:val="00C5344A"/>
    <w:rsid w:val="00C562C2"/>
    <w:rsid w:val="00C64CFD"/>
    <w:rsid w:val="00C6730D"/>
    <w:rsid w:val="00C9742F"/>
    <w:rsid w:val="00CC1A10"/>
    <w:rsid w:val="00CC228A"/>
    <w:rsid w:val="00CC3E4E"/>
    <w:rsid w:val="00CE1B7D"/>
    <w:rsid w:val="00CF461B"/>
    <w:rsid w:val="00D11A32"/>
    <w:rsid w:val="00D51A77"/>
    <w:rsid w:val="00D8679A"/>
    <w:rsid w:val="00D90D0D"/>
    <w:rsid w:val="00DA4CA5"/>
    <w:rsid w:val="00DA5440"/>
    <w:rsid w:val="00DB250C"/>
    <w:rsid w:val="00DC6012"/>
    <w:rsid w:val="00DD7799"/>
    <w:rsid w:val="00DE18CF"/>
    <w:rsid w:val="00DE36EC"/>
    <w:rsid w:val="00DE57F5"/>
    <w:rsid w:val="00DF056F"/>
    <w:rsid w:val="00DF1C4A"/>
    <w:rsid w:val="00DF62E7"/>
    <w:rsid w:val="00E14780"/>
    <w:rsid w:val="00E15DF9"/>
    <w:rsid w:val="00E25FDA"/>
    <w:rsid w:val="00E318B8"/>
    <w:rsid w:val="00E4566A"/>
    <w:rsid w:val="00E60284"/>
    <w:rsid w:val="00E64CF8"/>
    <w:rsid w:val="00E6586E"/>
    <w:rsid w:val="00E66194"/>
    <w:rsid w:val="00E74115"/>
    <w:rsid w:val="00E7415C"/>
    <w:rsid w:val="00E74DF9"/>
    <w:rsid w:val="00E93958"/>
    <w:rsid w:val="00E97D90"/>
    <w:rsid w:val="00EA6170"/>
    <w:rsid w:val="00EA6BC7"/>
    <w:rsid w:val="00ED5D86"/>
    <w:rsid w:val="00EE4F2C"/>
    <w:rsid w:val="00EE56A5"/>
    <w:rsid w:val="00F0363F"/>
    <w:rsid w:val="00F131DC"/>
    <w:rsid w:val="00F20F8C"/>
    <w:rsid w:val="00F22716"/>
    <w:rsid w:val="00F4615E"/>
    <w:rsid w:val="00F731C5"/>
    <w:rsid w:val="00F821DB"/>
    <w:rsid w:val="00F93247"/>
    <w:rsid w:val="00FA531A"/>
    <w:rsid w:val="00FA7398"/>
    <w:rsid w:val="00FB66F3"/>
    <w:rsid w:val="00FE4120"/>
    <w:rsid w:val="00FE45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A7FB0"/>
  <w15:docId w15:val="{DA261384-5467-2244-A64D-457E6B54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A77"/>
    <w:pPr>
      <w:tabs>
        <w:tab w:val="right" w:leader="dot" w:pos="8208"/>
      </w:tabs>
      <w:spacing w:before="60" w:after="60" w:line="260" w:lineRule="atLeast"/>
    </w:pPr>
    <w:rPr>
      <w:rFonts w:ascii="Arial" w:eastAsia="SimSun" w:hAnsi="Arial" w:cs="Times New Roman"/>
      <w:kern w:val="2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4A62CC"/>
    <w:rPr>
      <w:rFonts w:ascii="Arial Narrow" w:hAnsi="Arial Narrow"/>
      <w:b/>
      <w:color w:val="808080"/>
      <w:spacing w:val="20"/>
      <w:sz w:val="24"/>
      <w:szCs w:val="24"/>
    </w:rPr>
  </w:style>
  <w:style w:type="paragraph" w:customStyle="1" w:styleId="PR-footerurl">
    <w:name w:val="PR-footer url"/>
    <w:basedOn w:val="Normal"/>
    <w:rsid w:val="004A62CC"/>
    <w:rPr>
      <w:rFonts w:ascii="Arial Narrow" w:hAnsi="Arial Narrow"/>
      <w:b/>
      <w:spacing w:val="20"/>
      <w:sz w:val="24"/>
      <w:szCs w:val="24"/>
    </w:rPr>
  </w:style>
  <w:style w:type="paragraph" w:customStyle="1" w:styleId="Bullets">
    <w:name w:val="Bullets"/>
    <w:basedOn w:val="Normal"/>
    <w:rsid w:val="004A62CC"/>
    <w:pPr>
      <w:numPr>
        <w:numId w:val="1"/>
      </w:numPr>
      <w:tabs>
        <w:tab w:val="clear" w:pos="8208"/>
      </w:tabs>
    </w:pPr>
  </w:style>
  <w:style w:type="table" w:styleId="TableGrid">
    <w:name w:val="Table Grid"/>
    <w:basedOn w:val="TableNormal"/>
    <w:rsid w:val="004A62CC"/>
    <w:pPr>
      <w:tabs>
        <w:tab w:val="right" w:leader="dot" w:pos="8208"/>
      </w:tabs>
      <w:spacing w:before="60" w:after="60" w:line="26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sectionheader">
    <w:name w:val="Header 1 (section header)"/>
    <w:basedOn w:val="Normal"/>
    <w:rsid w:val="004A62CC"/>
    <w:rPr>
      <w:rFonts w:ascii="Arial Narrow" w:hAnsi="Arial Narrow"/>
      <w:b/>
      <w:color w:val="FF0000"/>
    </w:rPr>
  </w:style>
  <w:style w:type="paragraph" w:styleId="BalloonText">
    <w:name w:val="Balloon Text"/>
    <w:basedOn w:val="Normal"/>
    <w:link w:val="BalloonTextChar"/>
    <w:uiPriority w:val="99"/>
    <w:semiHidden/>
    <w:unhideWhenUsed/>
    <w:rsid w:val="004A62C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CC"/>
    <w:rPr>
      <w:rFonts w:ascii="Tahoma" w:eastAsia="SimSun" w:hAnsi="Tahoma" w:cs="Tahoma"/>
      <w:kern w:val="20"/>
      <w:sz w:val="16"/>
      <w:szCs w:val="16"/>
      <w:lang w:eastAsia="zh-CN"/>
    </w:rPr>
  </w:style>
  <w:style w:type="paragraph" w:styleId="NoSpacing">
    <w:name w:val="No Spacing"/>
    <w:basedOn w:val="Normal"/>
    <w:link w:val="NoSpacingChar"/>
    <w:uiPriority w:val="1"/>
    <w:qFormat/>
    <w:rsid w:val="008502BA"/>
    <w:pPr>
      <w:tabs>
        <w:tab w:val="clear" w:pos="8208"/>
      </w:tabs>
      <w:spacing w:before="40" w:after="0" w:line="240" w:lineRule="auto"/>
      <w:jc w:val="both"/>
    </w:pPr>
    <w:rPr>
      <w:rFonts w:ascii="Century Schoolbook" w:eastAsia="MS PMincho" w:hAnsi="Century Schoolbook"/>
      <w:kern w:val="0"/>
      <w:lang w:eastAsia="en-US" w:bidi="en-US"/>
    </w:rPr>
  </w:style>
  <w:style w:type="character" w:customStyle="1" w:styleId="NoSpacingChar">
    <w:name w:val="No Spacing Char"/>
    <w:basedOn w:val="DefaultParagraphFont"/>
    <w:link w:val="NoSpacing"/>
    <w:uiPriority w:val="1"/>
    <w:rsid w:val="008502BA"/>
    <w:rPr>
      <w:rFonts w:ascii="Century Schoolbook" w:eastAsia="MS PMincho" w:hAnsi="Century Schoolbook" w:cs="Times New Roman"/>
      <w:sz w:val="20"/>
      <w:szCs w:val="20"/>
      <w:lang w:bidi="en-US"/>
    </w:rPr>
  </w:style>
  <w:style w:type="paragraph" w:styleId="Header">
    <w:name w:val="header"/>
    <w:basedOn w:val="Normal"/>
    <w:link w:val="HeaderChar"/>
    <w:uiPriority w:val="99"/>
    <w:unhideWhenUsed/>
    <w:rsid w:val="008502BA"/>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502BA"/>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502BA"/>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502BA"/>
    <w:rPr>
      <w:rFonts w:ascii="Arial" w:eastAsia="SimSun" w:hAnsi="Arial" w:cs="Times New Roman"/>
      <w:kern w:val="20"/>
      <w:sz w:val="20"/>
      <w:szCs w:val="20"/>
      <w:lang w:eastAsia="zh-CN"/>
    </w:rPr>
  </w:style>
  <w:style w:type="character" w:styleId="Hyperlink">
    <w:name w:val="Hyperlink"/>
    <w:basedOn w:val="DefaultParagraphFont"/>
    <w:uiPriority w:val="99"/>
    <w:unhideWhenUsed/>
    <w:rsid w:val="0042055E"/>
    <w:rPr>
      <w:color w:val="0000FF" w:themeColor="hyperlink"/>
      <w:u w:val="single"/>
    </w:rPr>
  </w:style>
  <w:style w:type="paragraph" w:styleId="ListParagraph">
    <w:name w:val="List Paragraph"/>
    <w:basedOn w:val="Normal"/>
    <w:uiPriority w:val="34"/>
    <w:qFormat/>
    <w:rsid w:val="006337C6"/>
    <w:pPr>
      <w:ind w:left="720"/>
      <w:contextualSpacing/>
    </w:pPr>
  </w:style>
  <w:style w:type="paragraph" w:styleId="NormalWeb">
    <w:name w:val="Normal (Web)"/>
    <w:basedOn w:val="Normal"/>
    <w:uiPriority w:val="99"/>
    <w:unhideWhenUsed/>
    <w:rsid w:val="00942886"/>
    <w:pPr>
      <w:tabs>
        <w:tab w:val="clear" w:pos="8208"/>
      </w:tabs>
      <w:spacing w:before="100" w:beforeAutospacing="1" w:after="115" w:line="240" w:lineRule="auto"/>
    </w:pPr>
    <w:rPr>
      <w:rFonts w:ascii="Times New Roman" w:eastAsia="Times New Roman" w:hAnsi="Times New Roman"/>
      <w:kern w:val="0"/>
      <w:sz w:val="24"/>
      <w:szCs w:val="24"/>
      <w:lang w:eastAsia="en-US"/>
    </w:rPr>
  </w:style>
  <w:style w:type="paragraph" w:customStyle="1" w:styleId="Default">
    <w:name w:val="Default"/>
    <w:rsid w:val="009E6383"/>
    <w:pPr>
      <w:autoSpaceDE w:val="0"/>
      <w:autoSpaceDN w:val="0"/>
      <w:adjustRightInd w:val="0"/>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rsid w:val="004A7C7A"/>
    <w:pPr>
      <w:tabs>
        <w:tab w:val="right" w:leader="dot" w:pos="8208"/>
      </w:tabs>
      <w:spacing w:before="60" w:after="60" w:line="26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7B4A"/>
  </w:style>
  <w:style w:type="paragraph" w:customStyle="1" w:styleId="trt0xe">
    <w:name w:val="trt0xe"/>
    <w:basedOn w:val="Normal"/>
    <w:rsid w:val="00133A0A"/>
    <w:pPr>
      <w:tabs>
        <w:tab w:val="clear" w:pos="8208"/>
      </w:tabs>
      <w:spacing w:before="100" w:beforeAutospacing="1" w:after="100" w:afterAutospacing="1" w:line="240" w:lineRule="auto"/>
    </w:pPr>
    <w:rPr>
      <w:rFonts w:ascii="Times New Roman" w:eastAsia="Times New Roman" w:hAnsi="Times New Roman"/>
      <w:kern w:val="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13434">
      <w:bodyDiv w:val="1"/>
      <w:marLeft w:val="0"/>
      <w:marRight w:val="0"/>
      <w:marTop w:val="0"/>
      <w:marBottom w:val="0"/>
      <w:divBdr>
        <w:top w:val="none" w:sz="0" w:space="0" w:color="auto"/>
        <w:left w:val="none" w:sz="0" w:space="0" w:color="auto"/>
        <w:bottom w:val="none" w:sz="0" w:space="0" w:color="auto"/>
        <w:right w:val="none" w:sz="0" w:space="0" w:color="auto"/>
      </w:divBdr>
    </w:div>
    <w:div w:id="114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y\Template\Resum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Template>
  <TotalTime>67</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DLUVENRICH1$</dc:creator>
  <cp:lastModifiedBy>pc</cp:lastModifiedBy>
  <cp:revision>105</cp:revision>
  <cp:lastPrinted>2018-06-26T09:31:00Z</cp:lastPrinted>
  <dcterms:created xsi:type="dcterms:W3CDTF">2019-07-29T13:08:00Z</dcterms:created>
  <dcterms:modified xsi:type="dcterms:W3CDTF">2021-07-07T05:40:00Z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ee78e7d0-7cab-4e54-84a0-10db377053b0</vt:lpwstr>
  </property>
  <property fmtid="{D5CDD505-2E9C-101B-9397-08002B2CF9AE}" pid="3" name="HCLClassD6">
    <vt:lpwstr>False</vt:lpwstr>
  </property>
  <property fmtid="{D5CDD505-2E9C-101B-9397-08002B2CF9AE}" pid="4" name="HCLClassification">
    <vt:lpwstr>HCL_Cla5s_1nt3rnal</vt:lpwstr>
  </property>
</Properties>
</file>