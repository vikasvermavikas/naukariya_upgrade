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D90FE8" w:rsidP="00913946">
            <w:pPr>
              <w:pStyle w:val="Title"/>
            </w:pPr>
            <w:r>
              <w:t>AARUSHI MALHOTRA</w:t>
            </w:r>
          </w:p>
          <w:p w:rsidR="00692703" w:rsidRPr="00CF1A49" w:rsidRDefault="00231B77" w:rsidP="00913946">
            <w:pPr>
              <w:pStyle w:val="ContactInfo"/>
              <w:contextualSpacing w:val="0"/>
            </w:pPr>
            <w:sdt>
              <w:sdtPr>
                <w:alias w:val="Enter address:"/>
                <w:tag w:val="Enter address:"/>
                <w:id w:val="352083995"/>
                <w:placeholder>
                  <w:docPart w:val="13DE27E25C6D464F819EE69302F9EE87"/>
                </w:placeholder>
                <w:temporary/>
                <w:showingPlcHdr/>
                <w15:appearance w15:val="hidden"/>
              </w:sdtPr>
              <w:sdtEndPr/>
              <w:sdtContent>
                <w:r w:rsidR="00C57FC6" w:rsidRPr="00CF1A49">
                  <w:t>Address</w:t>
                </w:r>
              </w:sdtContent>
            </w:sdt>
            <w:r w:rsidR="00692703" w:rsidRPr="00CF1A49">
              <w:t xml:space="preserve"> </w:t>
            </w:r>
            <w:r w:rsidR="00D90FE8">
              <w:t xml:space="preserve">:B-175 Lajpat Nagar 1,New Delhi  </w:t>
            </w:r>
            <w:r w:rsidR="00692703" w:rsidRPr="00CF1A49">
              <w:t xml:space="preserve"> </w:t>
            </w:r>
            <w:r w:rsidR="00D90FE8">
              <w:t xml:space="preserve"> Phone:9873976709</w:t>
            </w:r>
          </w:p>
          <w:p w:rsidR="00692703" w:rsidRPr="00CF1A49" w:rsidRDefault="00231B77" w:rsidP="00913946">
            <w:pPr>
              <w:pStyle w:val="ContactInfoEmphasis"/>
              <w:contextualSpacing w:val="0"/>
            </w:pPr>
            <w:sdt>
              <w:sdtPr>
                <w:alias w:val="Enter email:"/>
                <w:tag w:val="Enter email:"/>
                <w:id w:val="1154873695"/>
                <w:placeholder>
                  <w:docPart w:val="BEE04E740BE247F28F56A9ABE1BBBBEA"/>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8A7072FF31BC4E0790C8EC41C99A409A"/>
                </w:placeholder>
                <w:temporary/>
                <w:showingPlcHdr/>
                <w15:appearance w15:val="hidden"/>
              </w:sdtPr>
              <w:sdtEndPr/>
              <w:sdtContent>
                <w:r w:rsidR="00692703" w:rsidRPr="00CF1A49">
                  <w:t>·</w:t>
                </w:r>
              </w:sdtContent>
            </w:sdt>
            <w:r w:rsidR="00692703" w:rsidRPr="00CF1A49">
              <w:t xml:space="preserve"> </w:t>
            </w:r>
            <w:r w:rsidR="00D90FE8">
              <w:t>aarushimalhotra0108@gmail.com</w:t>
            </w:r>
          </w:p>
        </w:tc>
      </w:tr>
      <w:tr w:rsidR="009571D8" w:rsidRPr="00CF1A49" w:rsidTr="00692703">
        <w:tc>
          <w:tcPr>
            <w:tcW w:w="9360" w:type="dxa"/>
            <w:tcMar>
              <w:top w:w="432" w:type="dxa"/>
            </w:tcMar>
          </w:tcPr>
          <w:p w:rsidR="001755A8" w:rsidRPr="00CF1A49" w:rsidRDefault="00231B77" w:rsidP="00913946">
            <w:pPr>
              <w:contextualSpacing w:val="0"/>
            </w:pPr>
            <w:sdt>
              <w:sdtPr>
                <w:alias w:val="Enter resume text:"/>
                <w:tag w:val="Enter resume text:"/>
                <w:id w:val="695814508"/>
                <w:placeholder>
                  <w:docPart w:val="13950A1525014B78B12D995C1A704C82"/>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231B77" w:rsidP="004E01EB">
      <w:pPr>
        <w:pStyle w:val="Heading1"/>
      </w:pPr>
      <w:sdt>
        <w:sdtPr>
          <w:alias w:val="Experience:"/>
          <w:tag w:val="Experience:"/>
          <w:id w:val="-1983300934"/>
          <w:placeholder>
            <w:docPart w:val="FAB27CF745504AD6AE61D3172D86D34C"/>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D90FE8" w:rsidP="001D0BF1">
            <w:pPr>
              <w:pStyle w:val="Heading3"/>
              <w:contextualSpacing w:val="0"/>
              <w:outlineLvl w:val="2"/>
            </w:pPr>
            <w:r>
              <w:t>JUNE 2017</w:t>
            </w:r>
            <w:r w:rsidR="001D0BF1" w:rsidRPr="00CF1A49">
              <w:t xml:space="preserve"> – </w:t>
            </w:r>
            <w:r>
              <w:t>AUGUST 2018</w:t>
            </w:r>
          </w:p>
          <w:p w:rsidR="001E3120" w:rsidRPr="00CF1A49" w:rsidRDefault="00D90FE8" w:rsidP="00D90FE8">
            <w:pPr>
              <w:pStyle w:val="Heading2"/>
              <w:contextualSpacing w:val="0"/>
            </w:pPr>
            <w:r>
              <w:t>HR INTERN</w:t>
            </w:r>
            <w:r w:rsidR="001D0BF1" w:rsidRPr="00CF1A49">
              <w:t xml:space="preserve">, </w:t>
            </w:r>
            <w:r>
              <w:rPr>
                <w:b w:val="0"/>
              </w:rPr>
              <w:t>THE CAMPUS CONNECT</w:t>
            </w:r>
          </w:p>
        </w:tc>
      </w:tr>
      <w:tr w:rsidR="00F61DF9" w:rsidRPr="00CF1A49" w:rsidTr="00F61DF9">
        <w:tc>
          <w:tcPr>
            <w:tcW w:w="9355" w:type="dxa"/>
            <w:tcMar>
              <w:top w:w="216" w:type="dxa"/>
            </w:tcMar>
          </w:tcPr>
          <w:p w:rsidR="00F61DF9" w:rsidRPr="00CF1A49" w:rsidRDefault="00D90FE8" w:rsidP="00F61DF9">
            <w:pPr>
              <w:pStyle w:val="Heading3"/>
              <w:contextualSpacing w:val="0"/>
              <w:outlineLvl w:val="2"/>
            </w:pPr>
            <w:r>
              <w:t>september 2017</w:t>
            </w:r>
            <w:r w:rsidR="00F61DF9" w:rsidRPr="00CF1A49">
              <w:t xml:space="preserve"> – </w:t>
            </w:r>
            <w:r>
              <w:t>may 2018</w:t>
            </w:r>
          </w:p>
          <w:p w:rsidR="00F61DF9" w:rsidRPr="00CF1A49" w:rsidRDefault="00D90FE8" w:rsidP="00F61DF9">
            <w:pPr>
              <w:pStyle w:val="Heading2"/>
              <w:contextualSpacing w:val="0"/>
              <w:outlineLvl w:val="1"/>
            </w:pPr>
            <w:r>
              <w:t>VOLUNTEER</w:t>
            </w:r>
            <w:r w:rsidR="00F61DF9" w:rsidRPr="00CF1A49">
              <w:t xml:space="preserve">, </w:t>
            </w:r>
            <w:r>
              <w:rPr>
                <w:rStyle w:val="SubtleReference"/>
              </w:rPr>
              <w:t>Teach for india</w:t>
            </w:r>
          </w:p>
          <w:p w:rsidR="00F61DF9" w:rsidRDefault="00F61DF9" w:rsidP="00F61DF9"/>
        </w:tc>
      </w:tr>
    </w:tbl>
    <w:sdt>
      <w:sdtPr>
        <w:alias w:val="Education:"/>
        <w:tag w:val="Education:"/>
        <w:id w:val="-1908763273"/>
        <w:placeholder>
          <w:docPart w:val="EE0DEDE0AC9241DC98C63B72E7A89565"/>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1212B0" w:rsidP="001D0BF1">
            <w:pPr>
              <w:pStyle w:val="Heading3"/>
              <w:contextualSpacing w:val="0"/>
              <w:outlineLvl w:val="2"/>
            </w:pPr>
            <w:r>
              <w:t>2016</w:t>
            </w:r>
          </w:p>
          <w:p w:rsidR="001D0BF1" w:rsidRPr="00CF1A49" w:rsidRDefault="001212B0" w:rsidP="001D0BF1">
            <w:pPr>
              <w:pStyle w:val="Heading2"/>
              <w:contextualSpacing w:val="0"/>
              <w:outlineLvl w:val="1"/>
            </w:pPr>
            <w:r>
              <w:t>Class 12</w:t>
            </w:r>
            <w:r w:rsidR="001D0BF1" w:rsidRPr="00CF1A49">
              <w:t xml:space="preserve">, </w:t>
            </w:r>
            <w:r>
              <w:rPr>
                <w:rStyle w:val="SubtleReference"/>
              </w:rPr>
              <w:t>ryan international school</w:t>
            </w:r>
          </w:p>
          <w:p w:rsidR="007538DC" w:rsidRPr="00CF1A49" w:rsidRDefault="001212B0" w:rsidP="007538DC">
            <w:pPr>
              <w:contextualSpacing w:val="0"/>
            </w:pPr>
            <w:r>
              <w:t xml:space="preserve">92% COMMERCE </w:t>
            </w:r>
          </w:p>
        </w:tc>
      </w:tr>
      <w:tr w:rsidR="00F61DF9" w:rsidRPr="00CF1A49" w:rsidTr="00F61DF9">
        <w:tc>
          <w:tcPr>
            <w:tcW w:w="9355" w:type="dxa"/>
            <w:tcMar>
              <w:top w:w="216" w:type="dxa"/>
            </w:tcMar>
          </w:tcPr>
          <w:p w:rsidR="00F61DF9" w:rsidRPr="00CF1A49" w:rsidRDefault="001212B0" w:rsidP="00F61DF9">
            <w:pPr>
              <w:pStyle w:val="Heading3"/>
              <w:contextualSpacing w:val="0"/>
              <w:outlineLvl w:val="2"/>
            </w:pPr>
            <w:r>
              <w:t>2016-2019</w:t>
            </w:r>
          </w:p>
          <w:p w:rsidR="00F61DF9" w:rsidRPr="00CF1A49" w:rsidRDefault="001212B0" w:rsidP="00F61DF9">
            <w:pPr>
              <w:pStyle w:val="Heading2"/>
              <w:contextualSpacing w:val="0"/>
              <w:outlineLvl w:val="1"/>
            </w:pPr>
            <w:r>
              <w:t>IN THE FINAL YEAR OF COLLEGE</w:t>
            </w:r>
            <w:r w:rsidR="00F61DF9" w:rsidRPr="00CF1A49">
              <w:t xml:space="preserve">, </w:t>
            </w:r>
            <w:r>
              <w:rPr>
                <w:rStyle w:val="SubtleReference"/>
              </w:rPr>
              <w:t>GARGI COLLEGE.DELHI UNIVERSITY</w:t>
            </w:r>
          </w:p>
          <w:p w:rsidR="00F61DF9" w:rsidRDefault="001212B0" w:rsidP="00F61DF9">
            <w:r>
              <w:t xml:space="preserve">B.A(PROGRAMME) learning entrepreneurship and </w:t>
            </w:r>
            <w:proofErr w:type="spellStart"/>
            <w:r>
              <w:t>german</w:t>
            </w:r>
            <w:proofErr w:type="spellEnd"/>
            <w:r>
              <w:t xml:space="preserve"> .</w:t>
            </w:r>
          </w:p>
        </w:tc>
      </w:tr>
    </w:tbl>
    <w:sdt>
      <w:sdtPr>
        <w:alias w:val="Skills:"/>
        <w:tag w:val="Skills:"/>
        <w:id w:val="-1392877668"/>
        <w:placeholder>
          <w:docPart w:val="49A00A2500D743C9842B43E4753F252B"/>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F4E6D" w:rsidRDefault="001212B0" w:rsidP="006E1507">
            <w:pPr>
              <w:pStyle w:val="ListBullet"/>
              <w:contextualSpacing w:val="0"/>
            </w:pPr>
            <w:r>
              <w:t>Leadership skills</w:t>
            </w:r>
          </w:p>
          <w:p w:rsidR="001212B0" w:rsidRDefault="001212B0" w:rsidP="006E1507">
            <w:pPr>
              <w:pStyle w:val="ListBullet"/>
              <w:contextualSpacing w:val="0"/>
            </w:pPr>
            <w:r>
              <w:t>Team management skills</w:t>
            </w:r>
          </w:p>
          <w:p w:rsidR="001212B0" w:rsidRPr="006E1507" w:rsidRDefault="001212B0" w:rsidP="006E1507">
            <w:pPr>
              <w:pStyle w:val="ListBullet"/>
              <w:contextualSpacing w:val="0"/>
            </w:pPr>
            <w:r>
              <w:t>Punctuality</w:t>
            </w:r>
          </w:p>
        </w:tc>
        <w:tc>
          <w:tcPr>
            <w:tcW w:w="4675" w:type="dxa"/>
            <w:tcMar>
              <w:left w:w="360" w:type="dxa"/>
            </w:tcMar>
          </w:tcPr>
          <w:p w:rsidR="001E3120" w:rsidRDefault="001212B0" w:rsidP="001212B0">
            <w:pPr>
              <w:pStyle w:val="ListBullet"/>
              <w:contextualSpacing w:val="0"/>
            </w:pPr>
            <w:r>
              <w:t>Interpersonal communication skills</w:t>
            </w:r>
          </w:p>
          <w:p w:rsidR="001212B0" w:rsidRPr="006E1507" w:rsidRDefault="001212B0" w:rsidP="001212B0">
            <w:pPr>
              <w:pStyle w:val="ListBullet"/>
              <w:contextualSpacing w:val="0"/>
            </w:pPr>
            <w:r>
              <w:t>Conflict management skills</w:t>
            </w:r>
          </w:p>
        </w:tc>
      </w:tr>
    </w:tbl>
    <w:sdt>
      <w:sdtPr>
        <w:alias w:val="Activities:"/>
        <w:tag w:val="Activities:"/>
        <w:id w:val="1223332893"/>
        <w:placeholder>
          <w:docPart w:val="49709D1726C040D88D6B178ECF357E48"/>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Default="001212B0" w:rsidP="006E1507">
      <w:r>
        <w:t>Part of the marketing society of college.</w:t>
      </w:r>
    </w:p>
    <w:p w:rsidR="001212B0" w:rsidRPr="006E1507" w:rsidRDefault="001212B0" w:rsidP="006E1507">
      <w:proofErr w:type="spellStart"/>
      <w:r>
        <w:t>Organise</w:t>
      </w:r>
      <w:proofErr w:type="spellEnd"/>
      <w:r>
        <w:t xml:space="preserve"> college events and fests</w:t>
      </w:r>
      <w:r>
        <w:br/>
        <w:t>Volunteered with Teach for India and Connecting dream foundation.</w:t>
      </w:r>
      <w:bookmarkStart w:id="0" w:name="_GoBack"/>
      <w:bookmarkEnd w:id="0"/>
    </w:p>
    <w:sectPr w:rsidR="001212B0"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B77" w:rsidRDefault="00231B77" w:rsidP="0068194B">
      <w:r>
        <w:separator/>
      </w:r>
    </w:p>
    <w:p w:rsidR="00231B77" w:rsidRDefault="00231B77"/>
    <w:p w:rsidR="00231B77" w:rsidRDefault="00231B77"/>
  </w:endnote>
  <w:endnote w:type="continuationSeparator" w:id="0">
    <w:p w:rsidR="00231B77" w:rsidRDefault="00231B77" w:rsidP="0068194B">
      <w:r>
        <w:continuationSeparator/>
      </w:r>
    </w:p>
    <w:p w:rsidR="00231B77" w:rsidRDefault="00231B77"/>
    <w:p w:rsidR="00231B77" w:rsidRDefault="00231B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B77" w:rsidRDefault="00231B77" w:rsidP="0068194B">
      <w:r>
        <w:separator/>
      </w:r>
    </w:p>
    <w:p w:rsidR="00231B77" w:rsidRDefault="00231B77"/>
    <w:p w:rsidR="00231B77" w:rsidRDefault="00231B77"/>
  </w:footnote>
  <w:footnote w:type="continuationSeparator" w:id="0">
    <w:p w:rsidR="00231B77" w:rsidRDefault="00231B77" w:rsidP="0068194B">
      <w:r>
        <w:continuationSeparator/>
      </w:r>
    </w:p>
    <w:p w:rsidR="00231B77" w:rsidRDefault="00231B77"/>
    <w:p w:rsidR="00231B77" w:rsidRDefault="00231B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9A7985F"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E8"/>
    <w:rsid w:val="000001EF"/>
    <w:rsid w:val="00007322"/>
    <w:rsid w:val="00007728"/>
    <w:rsid w:val="00024584"/>
    <w:rsid w:val="00024730"/>
    <w:rsid w:val="00055E95"/>
    <w:rsid w:val="0007021F"/>
    <w:rsid w:val="000B2BA5"/>
    <w:rsid w:val="000F2F8C"/>
    <w:rsid w:val="0010006E"/>
    <w:rsid w:val="001045A8"/>
    <w:rsid w:val="00114A91"/>
    <w:rsid w:val="001212B0"/>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1B77"/>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0FE8"/>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57649"/>
  <w15:chartTrackingRefBased/>
  <w15:docId w15:val="{C2145A5D-A70E-441A-A69D-3E3EE760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DE27E25C6D464F819EE69302F9EE87"/>
        <w:category>
          <w:name w:val="General"/>
          <w:gallery w:val="placeholder"/>
        </w:category>
        <w:types>
          <w:type w:val="bbPlcHdr"/>
        </w:types>
        <w:behaviors>
          <w:behavior w:val="content"/>
        </w:behaviors>
        <w:guid w:val="{E03FC008-5045-49CA-999D-C7D6D814C357}"/>
      </w:docPartPr>
      <w:docPartBody>
        <w:p w:rsidR="00000000" w:rsidRDefault="00E55BD8">
          <w:pPr>
            <w:pStyle w:val="13DE27E25C6D464F819EE69302F9EE87"/>
          </w:pPr>
          <w:r w:rsidRPr="00CF1A49">
            <w:t>Address</w:t>
          </w:r>
        </w:p>
      </w:docPartBody>
    </w:docPart>
    <w:docPart>
      <w:docPartPr>
        <w:name w:val="BEE04E740BE247F28F56A9ABE1BBBBEA"/>
        <w:category>
          <w:name w:val="General"/>
          <w:gallery w:val="placeholder"/>
        </w:category>
        <w:types>
          <w:type w:val="bbPlcHdr"/>
        </w:types>
        <w:behaviors>
          <w:behavior w:val="content"/>
        </w:behaviors>
        <w:guid w:val="{812C2336-7199-4240-B8B0-A4A766F53E69}"/>
      </w:docPartPr>
      <w:docPartBody>
        <w:p w:rsidR="00000000" w:rsidRDefault="00E55BD8">
          <w:pPr>
            <w:pStyle w:val="BEE04E740BE247F28F56A9ABE1BBBBEA"/>
          </w:pPr>
          <w:r w:rsidRPr="00CF1A49">
            <w:t>Email</w:t>
          </w:r>
        </w:p>
      </w:docPartBody>
    </w:docPart>
    <w:docPart>
      <w:docPartPr>
        <w:name w:val="8A7072FF31BC4E0790C8EC41C99A409A"/>
        <w:category>
          <w:name w:val="General"/>
          <w:gallery w:val="placeholder"/>
        </w:category>
        <w:types>
          <w:type w:val="bbPlcHdr"/>
        </w:types>
        <w:behaviors>
          <w:behavior w:val="content"/>
        </w:behaviors>
        <w:guid w:val="{017421E0-FF33-4E8C-A99E-B89F2E6567CD}"/>
      </w:docPartPr>
      <w:docPartBody>
        <w:p w:rsidR="00000000" w:rsidRDefault="00E55BD8">
          <w:pPr>
            <w:pStyle w:val="8A7072FF31BC4E0790C8EC41C99A409A"/>
          </w:pPr>
          <w:r w:rsidRPr="00CF1A49">
            <w:t>·</w:t>
          </w:r>
        </w:p>
      </w:docPartBody>
    </w:docPart>
    <w:docPart>
      <w:docPartPr>
        <w:name w:val="13950A1525014B78B12D995C1A704C82"/>
        <w:category>
          <w:name w:val="General"/>
          <w:gallery w:val="placeholder"/>
        </w:category>
        <w:types>
          <w:type w:val="bbPlcHdr"/>
        </w:types>
        <w:behaviors>
          <w:behavior w:val="content"/>
        </w:behaviors>
        <w:guid w:val="{C20BACC8-FF80-4E23-8F5F-A800E8049261}"/>
      </w:docPartPr>
      <w:docPartBody>
        <w:p w:rsidR="00000000" w:rsidRDefault="00E55BD8">
          <w:pPr>
            <w:pStyle w:val="13950A1525014B78B12D995C1A704C82"/>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FAB27CF745504AD6AE61D3172D86D34C"/>
        <w:category>
          <w:name w:val="General"/>
          <w:gallery w:val="placeholder"/>
        </w:category>
        <w:types>
          <w:type w:val="bbPlcHdr"/>
        </w:types>
        <w:behaviors>
          <w:behavior w:val="content"/>
        </w:behaviors>
        <w:guid w:val="{AE570897-458C-431B-8C68-0F7E3394A94C}"/>
      </w:docPartPr>
      <w:docPartBody>
        <w:p w:rsidR="00000000" w:rsidRDefault="00E55BD8">
          <w:pPr>
            <w:pStyle w:val="FAB27CF745504AD6AE61D3172D86D34C"/>
          </w:pPr>
          <w:r w:rsidRPr="00CF1A49">
            <w:t>Experience</w:t>
          </w:r>
        </w:p>
      </w:docPartBody>
    </w:docPart>
    <w:docPart>
      <w:docPartPr>
        <w:name w:val="EE0DEDE0AC9241DC98C63B72E7A89565"/>
        <w:category>
          <w:name w:val="General"/>
          <w:gallery w:val="placeholder"/>
        </w:category>
        <w:types>
          <w:type w:val="bbPlcHdr"/>
        </w:types>
        <w:behaviors>
          <w:behavior w:val="content"/>
        </w:behaviors>
        <w:guid w:val="{02210AE3-6666-4858-A8B4-9F2886741351}"/>
      </w:docPartPr>
      <w:docPartBody>
        <w:p w:rsidR="00000000" w:rsidRDefault="00E55BD8">
          <w:pPr>
            <w:pStyle w:val="EE0DEDE0AC9241DC98C63B72E7A89565"/>
          </w:pPr>
          <w:r w:rsidRPr="00CF1A49">
            <w:t>Education</w:t>
          </w:r>
        </w:p>
      </w:docPartBody>
    </w:docPart>
    <w:docPart>
      <w:docPartPr>
        <w:name w:val="49A00A2500D743C9842B43E4753F252B"/>
        <w:category>
          <w:name w:val="General"/>
          <w:gallery w:val="placeholder"/>
        </w:category>
        <w:types>
          <w:type w:val="bbPlcHdr"/>
        </w:types>
        <w:behaviors>
          <w:behavior w:val="content"/>
        </w:behaviors>
        <w:guid w:val="{741D934D-A4FA-4A59-BBFA-83C924569D93}"/>
      </w:docPartPr>
      <w:docPartBody>
        <w:p w:rsidR="00000000" w:rsidRDefault="00E55BD8">
          <w:pPr>
            <w:pStyle w:val="49A00A2500D743C9842B43E4753F252B"/>
          </w:pPr>
          <w:r w:rsidRPr="00CF1A49">
            <w:t>Skills</w:t>
          </w:r>
        </w:p>
      </w:docPartBody>
    </w:docPart>
    <w:docPart>
      <w:docPartPr>
        <w:name w:val="49709D1726C040D88D6B178ECF357E48"/>
        <w:category>
          <w:name w:val="General"/>
          <w:gallery w:val="placeholder"/>
        </w:category>
        <w:types>
          <w:type w:val="bbPlcHdr"/>
        </w:types>
        <w:behaviors>
          <w:behavior w:val="content"/>
        </w:behaviors>
        <w:guid w:val="{E16D8741-5722-4EB6-AC72-805F8ABF53E8}"/>
      </w:docPartPr>
      <w:docPartBody>
        <w:p w:rsidR="00000000" w:rsidRDefault="00E55BD8">
          <w:pPr>
            <w:pStyle w:val="49709D1726C040D88D6B178ECF357E48"/>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D8"/>
    <w:rsid w:val="00E5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F8EDE828024663B504E1B353FB0190">
    <w:name w:val="70F8EDE828024663B504E1B353FB0190"/>
  </w:style>
  <w:style w:type="character" w:styleId="IntenseEmphasis">
    <w:name w:val="Intense Emphasis"/>
    <w:basedOn w:val="DefaultParagraphFont"/>
    <w:uiPriority w:val="2"/>
    <w:rPr>
      <w:b/>
      <w:iCs/>
      <w:color w:val="262626" w:themeColor="text1" w:themeTint="D9"/>
    </w:rPr>
  </w:style>
  <w:style w:type="paragraph" w:customStyle="1" w:styleId="709EC8E0700B4CD7A6CF3615BA1A6F7E">
    <w:name w:val="709EC8E0700B4CD7A6CF3615BA1A6F7E"/>
  </w:style>
  <w:style w:type="paragraph" w:customStyle="1" w:styleId="13DE27E25C6D464F819EE69302F9EE87">
    <w:name w:val="13DE27E25C6D464F819EE69302F9EE87"/>
  </w:style>
  <w:style w:type="paragraph" w:customStyle="1" w:styleId="231845F0071E4B2B8F951384E2414EE4">
    <w:name w:val="231845F0071E4B2B8F951384E2414EE4"/>
  </w:style>
  <w:style w:type="paragraph" w:customStyle="1" w:styleId="784551B637C749478608C9734A41AFF1">
    <w:name w:val="784551B637C749478608C9734A41AFF1"/>
  </w:style>
  <w:style w:type="paragraph" w:customStyle="1" w:styleId="BEE04E740BE247F28F56A9ABE1BBBBEA">
    <w:name w:val="BEE04E740BE247F28F56A9ABE1BBBBEA"/>
  </w:style>
  <w:style w:type="paragraph" w:customStyle="1" w:styleId="8A7072FF31BC4E0790C8EC41C99A409A">
    <w:name w:val="8A7072FF31BC4E0790C8EC41C99A409A"/>
  </w:style>
  <w:style w:type="paragraph" w:customStyle="1" w:styleId="DE085BCF64E84035936BD4524850AA09">
    <w:name w:val="DE085BCF64E84035936BD4524850AA09"/>
  </w:style>
  <w:style w:type="paragraph" w:customStyle="1" w:styleId="0248B572DD8A44FA924D01A4590CAB56">
    <w:name w:val="0248B572DD8A44FA924D01A4590CAB56"/>
  </w:style>
  <w:style w:type="paragraph" w:customStyle="1" w:styleId="BA094A56CDEE472B927D3CBA5D923DFC">
    <w:name w:val="BA094A56CDEE472B927D3CBA5D923DFC"/>
  </w:style>
  <w:style w:type="paragraph" w:customStyle="1" w:styleId="13950A1525014B78B12D995C1A704C82">
    <w:name w:val="13950A1525014B78B12D995C1A704C82"/>
  </w:style>
  <w:style w:type="paragraph" w:customStyle="1" w:styleId="FAB27CF745504AD6AE61D3172D86D34C">
    <w:name w:val="FAB27CF745504AD6AE61D3172D86D34C"/>
  </w:style>
  <w:style w:type="paragraph" w:customStyle="1" w:styleId="5BA409CF41CA4003B20E1EC3055672CD">
    <w:name w:val="5BA409CF41CA4003B20E1EC3055672CD"/>
  </w:style>
  <w:style w:type="paragraph" w:customStyle="1" w:styleId="0F5BBB8DBF8749DD94920AF5AF96F65C">
    <w:name w:val="0F5BBB8DBF8749DD94920AF5AF96F65C"/>
  </w:style>
  <w:style w:type="paragraph" w:customStyle="1" w:styleId="5B6A2F7B649C4F639AC32F7117674F6C">
    <w:name w:val="5B6A2F7B649C4F639AC32F7117674F6C"/>
  </w:style>
  <w:style w:type="character" w:styleId="SubtleReference">
    <w:name w:val="Subtle Reference"/>
    <w:basedOn w:val="DefaultParagraphFont"/>
    <w:uiPriority w:val="10"/>
    <w:qFormat/>
    <w:rPr>
      <w:b/>
      <w:caps w:val="0"/>
      <w:smallCaps/>
      <w:color w:val="595959" w:themeColor="text1" w:themeTint="A6"/>
    </w:rPr>
  </w:style>
  <w:style w:type="paragraph" w:customStyle="1" w:styleId="3313D7234C3F4D8D9F56A9A332A06088">
    <w:name w:val="3313D7234C3F4D8D9F56A9A332A06088"/>
  </w:style>
  <w:style w:type="paragraph" w:customStyle="1" w:styleId="E8ABFA9EF3864E659441E06873411289">
    <w:name w:val="E8ABFA9EF3864E659441E06873411289"/>
  </w:style>
  <w:style w:type="paragraph" w:customStyle="1" w:styleId="A5D813C3728F4441B21767562CB0F3F2">
    <w:name w:val="A5D813C3728F4441B21767562CB0F3F2"/>
  </w:style>
  <w:style w:type="paragraph" w:customStyle="1" w:styleId="989A4B73FEEE4993BF539C3B2EB1A081">
    <w:name w:val="989A4B73FEEE4993BF539C3B2EB1A081"/>
  </w:style>
  <w:style w:type="paragraph" w:customStyle="1" w:styleId="A82EA15FDA8B418C939E4BB8F3E23AD0">
    <w:name w:val="A82EA15FDA8B418C939E4BB8F3E23AD0"/>
  </w:style>
  <w:style w:type="paragraph" w:customStyle="1" w:styleId="53DABFEB0FF54F5790A6BE87E2995755">
    <w:name w:val="53DABFEB0FF54F5790A6BE87E2995755"/>
  </w:style>
  <w:style w:type="paragraph" w:customStyle="1" w:styleId="C83BCBA49E634EA2BAAE9CB8FCF693F7">
    <w:name w:val="C83BCBA49E634EA2BAAE9CB8FCF693F7"/>
  </w:style>
  <w:style w:type="paragraph" w:customStyle="1" w:styleId="EE0DEDE0AC9241DC98C63B72E7A89565">
    <w:name w:val="EE0DEDE0AC9241DC98C63B72E7A89565"/>
  </w:style>
  <w:style w:type="paragraph" w:customStyle="1" w:styleId="8AB3390D21AA41FA87C4875CAC237E9F">
    <w:name w:val="8AB3390D21AA41FA87C4875CAC237E9F"/>
  </w:style>
  <w:style w:type="paragraph" w:customStyle="1" w:styleId="1D67822FEB544906B9EC7A6F78D55B14">
    <w:name w:val="1D67822FEB544906B9EC7A6F78D55B14"/>
  </w:style>
  <w:style w:type="paragraph" w:customStyle="1" w:styleId="5AE5D37FA7B84A2197B26BB75A9F87F4">
    <w:name w:val="5AE5D37FA7B84A2197B26BB75A9F87F4"/>
  </w:style>
  <w:style w:type="paragraph" w:customStyle="1" w:styleId="3DE5525C42E84BBFAC18657874B7B5EF">
    <w:name w:val="3DE5525C42E84BBFAC18657874B7B5EF"/>
  </w:style>
  <w:style w:type="paragraph" w:customStyle="1" w:styleId="D8C30FBE70CD4FDDAA76EE83A6C72893">
    <w:name w:val="D8C30FBE70CD4FDDAA76EE83A6C72893"/>
  </w:style>
  <w:style w:type="paragraph" w:customStyle="1" w:styleId="3288F0799E054B19948750DEC5C4FFFB">
    <w:name w:val="3288F0799E054B19948750DEC5C4FFFB"/>
  </w:style>
  <w:style w:type="paragraph" w:customStyle="1" w:styleId="D70EB1A5F7AC4B83837ED0A883A426E5">
    <w:name w:val="D70EB1A5F7AC4B83837ED0A883A426E5"/>
  </w:style>
  <w:style w:type="paragraph" w:customStyle="1" w:styleId="E940DD12096E486BA69914B3A9CA2490">
    <w:name w:val="E940DD12096E486BA69914B3A9CA2490"/>
  </w:style>
  <w:style w:type="paragraph" w:customStyle="1" w:styleId="56519619C4654D92804F43B44B235A67">
    <w:name w:val="56519619C4654D92804F43B44B235A67"/>
  </w:style>
  <w:style w:type="paragraph" w:customStyle="1" w:styleId="8D464CECBFA84E40ACDECFDCC324F692">
    <w:name w:val="8D464CECBFA84E40ACDECFDCC324F692"/>
  </w:style>
  <w:style w:type="paragraph" w:customStyle="1" w:styleId="49A00A2500D743C9842B43E4753F252B">
    <w:name w:val="49A00A2500D743C9842B43E4753F252B"/>
  </w:style>
  <w:style w:type="paragraph" w:customStyle="1" w:styleId="A07A7A576D404540BCB4DCF6F108E8AA">
    <w:name w:val="A07A7A576D404540BCB4DCF6F108E8AA"/>
  </w:style>
  <w:style w:type="paragraph" w:customStyle="1" w:styleId="0DDABA56D65746E584E769C78A9F65F5">
    <w:name w:val="0DDABA56D65746E584E769C78A9F65F5"/>
  </w:style>
  <w:style w:type="paragraph" w:customStyle="1" w:styleId="092D395B7E4D4E5F85DBFEDF357EDD79">
    <w:name w:val="092D395B7E4D4E5F85DBFEDF357EDD79"/>
  </w:style>
  <w:style w:type="paragraph" w:customStyle="1" w:styleId="D1E2DA677EE643DB9505E407BFDCB699">
    <w:name w:val="D1E2DA677EE643DB9505E407BFDCB699"/>
  </w:style>
  <w:style w:type="paragraph" w:customStyle="1" w:styleId="3A7ECF669EEE4EA99BCB0C582B89C9C7">
    <w:name w:val="3A7ECF669EEE4EA99BCB0C582B89C9C7"/>
  </w:style>
  <w:style w:type="paragraph" w:customStyle="1" w:styleId="49709D1726C040D88D6B178ECF357E48">
    <w:name w:val="49709D1726C040D88D6B178ECF357E48"/>
  </w:style>
  <w:style w:type="paragraph" w:customStyle="1" w:styleId="49D61919AE1D4F60A5C39F8A2B1CB6E1">
    <w:name w:val="49D61919AE1D4F60A5C39F8A2B1CB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0</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Aarushi Malhotra</cp:lastModifiedBy>
  <cp:revision>1</cp:revision>
  <dcterms:created xsi:type="dcterms:W3CDTF">2018-09-27T16:40:00Z</dcterms:created>
  <dcterms:modified xsi:type="dcterms:W3CDTF">2018-09-27T16:59:00Z</dcterms:modified>
  <cp:category/>
</cp:coreProperties>
</file>