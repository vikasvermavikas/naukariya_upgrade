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3D" w:rsidRDefault="00305CBE">
      <w:r w:rsidRPr="00BF6CE2"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0F26499" wp14:editId="2E0A1DD2">
                <wp:simplePos x="0" y="0"/>
                <wp:positionH relativeFrom="column">
                  <wp:posOffset>-291465</wp:posOffset>
                </wp:positionH>
                <wp:positionV relativeFrom="paragraph">
                  <wp:posOffset>-287351</wp:posOffset>
                </wp:positionV>
                <wp:extent cx="2609850" cy="104292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429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A545" id="Rectangle 2" o:spid="_x0000_s1026" style="position:absolute;margin-left:-22.95pt;margin-top:-22.65pt;width:205.5pt;height:821.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" fillcolor="#8a2387 [3204]" stroked="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185" w:tblpY="-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79"/>
        <w:gridCol w:w="1031"/>
        <w:gridCol w:w="1816"/>
        <w:gridCol w:w="79"/>
      </w:tblGrid>
      <w:tr w:rsidR="00506C7C" w:rsidTr="00A738C8">
        <w:tc>
          <w:tcPr>
            <w:tcW w:w="3655" w:type="dxa"/>
            <w:gridSpan w:val="5"/>
          </w:tcPr>
          <w:p w:rsidR="00506C7C" w:rsidRDefault="00506C7C" w:rsidP="00BF6CE2">
            <w:pPr>
              <w:ind w:left="-116"/>
              <w:rPr>
                <w:rFonts w:asciiTheme="majorHAnsi" w:eastAsiaTheme="majorEastAsia" w:hAnsiTheme="majorHAnsi" w:cstheme="majorBidi"/>
                <w:caps/>
                <w:color w:val="8A2387" w:themeColor="accent1"/>
                <w:sz w:val="40"/>
                <w:szCs w:val="32"/>
              </w:rPr>
            </w:pPr>
            <w:r w:rsidRPr="00506C7C">
              <w:rPr>
                <w:color w:val="FFFFFF" w:themeColor="background1"/>
                <w:sz w:val="32"/>
                <w:u w:val="single"/>
              </w:rPr>
              <w:t>OBJECTIVE</w:t>
            </w:r>
          </w:p>
        </w:tc>
      </w:tr>
      <w:tr w:rsidR="00506C7C" w:rsidTr="00A738C8">
        <w:trPr>
          <w:trHeight w:val="2188"/>
        </w:trPr>
        <w:tc>
          <w:tcPr>
            <w:tcW w:w="3655" w:type="dxa"/>
            <w:gridSpan w:val="5"/>
          </w:tcPr>
          <w:p w:rsidR="00506C7C" w:rsidRDefault="00506C7C" w:rsidP="00305CBE">
            <w:pPr>
              <w:ind w:left="-113"/>
              <w:rPr>
                <w:rFonts w:asciiTheme="majorHAnsi" w:eastAsiaTheme="majorEastAsia" w:hAnsiTheme="majorHAnsi" w:cstheme="majorBidi"/>
                <w:caps/>
                <w:color w:val="8A2387" w:themeColor="accent1"/>
                <w:sz w:val="40"/>
                <w:szCs w:val="32"/>
              </w:rPr>
            </w:pPr>
            <w:r w:rsidRPr="00506C7C">
              <w:rPr>
                <w:color w:val="FFFFFF" w:themeColor="background1"/>
              </w:rPr>
              <w:t xml:space="preserve">To embark on a venture which can provide me a challenging position as a </w:t>
            </w:r>
            <w:proofErr w:type="spellStart"/>
            <w:r w:rsidRPr="00506C7C">
              <w:rPr>
                <w:color w:val="FFFFFF" w:themeColor="background1"/>
              </w:rPr>
              <w:t>B.D.M</w:t>
            </w:r>
            <w:proofErr w:type="spellEnd"/>
            <w:r w:rsidRPr="00506C7C">
              <w:rPr>
                <w:color w:val="FFFFFF" w:themeColor="background1"/>
              </w:rPr>
              <w:t xml:space="preserve"> and an opportunity to increase business productivity of the organization through my skills and competence.</w:t>
            </w:r>
          </w:p>
        </w:tc>
      </w:tr>
      <w:tr w:rsidR="00506C7C" w:rsidTr="00A738C8">
        <w:tc>
          <w:tcPr>
            <w:tcW w:w="3655" w:type="dxa"/>
            <w:gridSpan w:val="5"/>
          </w:tcPr>
          <w:p w:rsidR="00506C7C" w:rsidRDefault="00506C7C" w:rsidP="00506C7C">
            <w:pPr>
              <w:rPr>
                <w:rFonts w:asciiTheme="majorHAnsi" w:eastAsiaTheme="majorEastAsia" w:hAnsiTheme="majorHAnsi" w:cstheme="majorBidi"/>
                <w:caps/>
                <w:color w:val="8A2387" w:themeColor="accent1"/>
                <w:sz w:val="40"/>
                <w:szCs w:val="32"/>
              </w:rPr>
            </w:pPr>
          </w:p>
        </w:tc>
      </w:tr>
      <w:tr w:rsidR="00506C7C" w:rsidTr="00A738C8">
        <w:tc>
          <w:tcPr>
            <w:tcW w:w="3655" w:type="dxa"/>
            <w:gridSpan w:val="5"/>
          </w:tcPr>
          <w:p w:rsidR="00506C7C" w:rsidRPr="005B0204" w:rsidRDefault="005B0204" w:rsidP="00BF6CE2">
            <w:pPr>
              <w:ind w:left="-116"/>
              <w:rPr>
                <w:rFonts w:asciiTheme="majorHAnsi" w:eastAsiaTheme="majorEastAsia" w:hAnsiTheme="majorHAnsi" w:cstheme="majorBidi"/>
                <w:caps/>
                <w:color w:val="8A2387" w:themeColor="accent1"/>
                <w:sz w:val="40"/>
                <w:szCs w:val="32"/>
                <w:u w:val="single"/>
              </w:rPr>
            </w:pPr>
            <w:r w:rsidRPr="005B0204">
              <w:rPr>
                <w:color w:val="FFFFFF" w:themeColor="background1"/>
                <w:sz w:val="32"/>
                <w:u w:val="single"/>
              </w:rPr>
              <w:t>CONTACT</w:t>
            </w:r>
          </w:p>
        </w:tc>
      </w:tr>
      <w:tr w:rsidR="00305CBE" w:rsidTr="00A738C8">
        <w:tc>
          <w:tcPr>
            <w:tcW w:w="729" w:type="dxa"/>
            <w:gridSpan w:val="2"/>
          </w:tcPr>
          <w:p w:rsidR="00506C7C" w:rsidRDefault="00E64FB2" w:rsidP="005B0204">
            <w:pPr>
              <w:jc w:val="center"/>
              <w:rPr>
                <w:rFonts w:asciiTheme="majorHAnsi" w:eastAsiaTheme="majorEastAsia" w:hAnsiTheme="majorHAnsi" w:cstheme="majorBidi"/>
                <w:caps/>
                <w:color w:val="8A2387" w:themeColor="accent1"/>
                <w:sz w:val="40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01881" cy="201881"/>
                  <wp:effectExtent l="0" t="0" r="8255" b="8255"/>
                  <wp:docPr id="4" name="Picture 4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09" cy="20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506C7C" w:rsidRPr="00E64FB2" w:rsidRDefault="00E64FB2" w:rsidP="00E64FB2">
            <w:pPr>
              <w:ind w:left="-111"/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40"/>
                <w:szCs w:val="32"/>
              </w:rPr>
            </w:pPr>
            <w:r w:rsidRPr="00E64FB2">
              <w:rPr>
                <w:color w:val="FFFFFF" w:themeColor="background1"/>
              </w:rPr>
              <w:t>Sanariz999@gmail.com</w:t>
            </w:r>
          </w:p>
        </w:tc>
      </w:tr>
      <w:tr w:rsidR="00E64FB2" w:rsidTr="00A738C8">
        <w:trPr>
          <w:trHeight w:val="507"/>
        </w:trPr>
        <w:tc>
          <w:tcPr>
            <w:tcW w:w="729" w:type="dxa"/>
            <w:gridSpan w:val="2"/>
          </w:tcPr>
          <w:p w:rsidR="00E64FB2" w:rsidRDefault="00E64FB2" w:rsidP="005B0204">
            <w:pPr>
              <w:jc w:val="center"/>
              <w:rPr>
                <w:noProof/>
              </w:rPr>
            </w:pPr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641CA7A">
                      <wp:extent cx="113665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665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3DE39" id="Graphic 38" o:spid="_x0000_s1026" style="width:8.95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X9Z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6" w:type="dxa"/>
            <w:gridSpan w:val="3"/>
            <w:vAlign w:val="center"/>
          </w:tcPr>
          <w:p w:rsidR="00E64FB2" w:rsidRPr="00E64FB2" w:rsidRDefault="00E64FB2" w:rsidP="00E64FB2">
            <w:pPr>
              <w:ind w:left="-111"/>
              <w:rPr>
                <w:color w:val="FFFFFF" w:themeColor="background1"/>
              </w:rPr>
            </w:pPr>
            <w:r w:rsidRPr="00E64FB2">
              <w:rPr>
                <w:color w:val="FFFFFF" w:themeColor="background1"/>
              </w:rPr>
              <w:t>+91 8400 216 490</w:t>
            </w:r>
          </w:p>
        </w:tc>
      </w:tr>
      <w:tr w:rsidR="00E64FB2" w:rsidTr="00A738C8">
        <w:tc>
          <w:tcPr>
            <w:tcW w:w="729" w:type="dxa"/>
            <w:gridSpan w:val="2"/>
          </w:tcPr>
          <w:p w:rsidR="00E64FB2" w:rsidRDefault="00E64FB2" w:rsidP="005B02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C89EF" wp14:editId="6B846A31">
                  <wp:extent cx="222250" cy="222250"/>
                  <wp:effectExtent l="0" t="0" r="6350" b="635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E64FB2" w:rsidRPr="00E64FB2" w:rsidRDefault="00E64FB2" w:rsidP="00E64FB2">
            <w:pPr>
              <w:ind w:left="-111"/>
              <w:rPr>
                <w:color w:val="FFFFFF" w:themeColor="background1"/>
              </w:rPr>
            </w:pPr>
            <w:r w:rsidRPr="00E64FB2">
              <w:rPr>
                <w:color w:val="FFFFFF" w:themeColor="background1"/>
              </w:rPr>
              <w:t xml:space="preserve">New </w:t>
            </w:r>
            <w:proofErr w:type="gramStart"/>
            <w:r w:rsidRPr="00E64FB2">
              <w:rPr>
                <w:color w:val="FFFFFF" w:themeColor="background1"/>
              </w:rPr>
              <w:t>Delhi ,</w:t>
            </w:r>
            <w:proofErr w:type="gramEnd"/>
            <w:r w:rsidRPr="00E64FB2">
              <w:rPr>
                <w:color w:val="FFFFFF" w:themeColor="background1"/>
              </w:rPr>
              <w:t xml:space="preserve"> INDIA</w:t>
            </w:r>
          </w:p>
        </w:tc>
      </w:tr>
      <w:tr w:rsidR="00E64FB2" w:rsidTr="00A738C8">
        <w:tc>
          <w:tcPr>
            <w:tcW w:w="729" w:type="dxa"/>
            <w:gridSpan w:val="2"/>
          </w:tcPr>
          <w:p w:rsidR="00E64FB2" w:rsidRDefault="00E64FB2" w:rsidP="00506C7C">
            <w:pPr>
              <w:rPr>
                <w:noProof/>
              </w:rPr>
            </w:pPr>
          </w:p>
        </w:tc>
        <w:tc>
          <w:tcPr>
            <w:tcW w:w="2926" w:type="dxa"/>
            <w:gridSpan w:val="3"/>
            <w:vAlign w:val="center"/>
          </w:tcPr>
          <w:p w:rsidR="00E64FB2" w:rsidRDefault="00E64FB2" w:rsidP="00E64FB2"/>
        </w:tc>
      </w:tr>
      <w:tr w:rsidR="004F1195" w:rsidTr="00A738C8">
        <w:trPr>
          <w:trHeight w:val="258"/>
        </w:trPr>
        <w:tc>
          <w:tcPr>
            <w:tcW w:w="3655" w:type="dxa"/>
            <w:gridSpan w:val="5"/>
          </w:tcPr>
          <w:p w:rsidR="004F1195" w:rsidRPr="005B0204" w:rsidRDefault="005B0204" w:rsidP="00BF6CE2">
            <w:pPr>
              <w:ind w:left="-116"/>
              <w:rPr>
                <w:u w:val="single"/>
              </w:rPr>
            </w:pPr>
            <w:r w:rsidRPr="005B0204">
              <w:rPr>
                <w:color w:val="FFFFFF" w:themeColor="background1"/>
                <w:sz w:val="32"/>
                <w:u w:val="single"/>
              </w:rPr>
              <w:t>EDUCATION</w:t>
            </w:r>
          </w:p>
        </w:tc>
      </w:tr>
      <w:tr w:rsidR="00E64FB2" w:rsidTr="00A738C8">
        <w:trPr>
          <w:gridAfter w:val="1"/>
          <w:wAfter w:w="79" w:type="dxa"/>
        </w:trPr>
        <w:tc>
          <w:tcPr>
            <w:tcW w:w="650" w:type="dxa"/>
          </w:tcPr>
          <w:p w:rsidR="00E64FB2" w:rsidRDefault="005B0204" w:rsidP="005B02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D646E" wp14:editId="6702C380">
                  <wp:extent cx="276045" cy="276045"/>
                  <wp:effectExtent l="0" t="0" r="0" b="0"/>
                  <wp:docPr id="9" name="Graphic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0" cy="2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A738C8" w:rsidRPr="00A738C8" w:rsidRDefault="00A738C8" w:rsidP="00A738C8">
            <w:pPr>
              <w:pStyle w:val="Heading5"/>
            </w:pPr>
            <w:r w:rsidRPr="00A738C8">
              <w:t>MCA, 2017</w:t>
            </w:r>
          </w:p>
          <w:p w:rsidR="00E64FB2" w:rsidRPr="00A738C8" w:rsidRDefault="005B0204" w:rsidP="00A738C8">
            <w:pPr>
              <w:pStyle w:val="Heading5"/>
              <w:rPr>
                <w:b w:val="0"/>
                <w:noProof/>
                <w:lang w:val="it-IT"/>
              </w:rPr>
            </w:pPr>
            <w:r w:rsidRPr="00662AA8">
              <w:rPr>
                <w:b w:val="0"/>
              </w:rPr>
              <w:t>Abdul Kalam Azad Technical University</w:t>
            </w:r>
          </w:p>
        </w:tc>
      </w:tr>
      <w:tr w:rsidR="00E64FB2" w:rsidTr="00A738C8">
        <w:trPr>
          <w:gridAfter w:val="1"/>
          <w:wAfter w:w="79" w:type="dxa"/>
        </w:trPr>
        <w:tc>
          <w:tcPr>
            <w:tcW w:w="650" w:type="dxa"/>
          </w:tcPr>
          <w:p w:rsidR="00E64FB2" w:rsidRPr="005B0204" w:rsidRDefault="005B0204" w:rsidP="005B0204">
            <w:pPr>
              <w:jc w:val="center"/>
              <w:rPr>
                <w:noProof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70B6A7C" wp14:editId="7C00EC9D">
                  <wp:extent cx="276045" cy="276045"/>
                  <wp:effectExtent l="0" t="0" r="0" b="0"/>
                  <wp:docPr id="37" name="Graphic 3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0" cy="2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A738C8" w:rsidRPr="00A738C8" w:rsidRDefault="00A738C8" w:rsidP="005B0204">
            <w:pPr>
              <w:pStyle w:val="Heading5"/>
            </w:pPr>
            <w:r w:rsidRPr="00A738C8">
              <w:t>BCA, 2014</w:t>
            </w:r>
          </w:p>
          <w:p w:rsidR="00E64FB2" w:rsidRPr="00A738C8" w:rsidRDefault="005B0204" w:rsidP="00A738C8">
            <w:pPr>
              <w:pStyle w:val="Heading5"/>
              <w:rPr>
                <w:b w:val="0"/>
                <w:noProof/>
                <w:lang w:val="it-IT"/>
              </w:rPr>
            </w:pPr>
            <w:r w:rsidRPr="005B0204">
              <w:rPr>
                <w:b w:val="0"/>
              </w:rPr>
              <w:t>SIKKIM MANIPAL University</w:t>
            </w:r>
          </w:p>
        </w:tc>
      </w:tr>
      <w:tr w:rsidR="00E64FB2" w:rsidTr="00A738C8">
        <w:trPr>
          <w:gridAfter w:val="1"/>
          <w:wAfter w:w="79" w:type="dxa"/>
        </w:trPr>
        <w:tc>
          <w:tcPr>
            <w:tcW w:w="650" w:type="dxa"/>
          </w:tcPr>
          <w:p w:rsidR="00E64FB2" w:rsidRPr="005B0204" w:rsidRDefault="005B0204" w:rsidP="005B0204">
            <w:pPr>
              <w:jc w:val="center"/>
              <w:rPr>
                <w:noProof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70B6A7C" wp14:editId="7C00EC9D">
                  <wp:extent cx="276045" cy="276045"/>
                  <wp:effectExtent l="0" t="0" r="0" b="0"/>
                  <wp:docPr id="39" name="Graphic 3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0" cy="2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5B0204" w:rsidRPr="00A738C8" w:rsidRDefault="005B0204" w:rsidP="00E64FB2">
            <w:pPr>
              <w:rPr>
                <w:b/>
                <w:color w:val="FFFFFF" w:themeColor="background1"/>
              </w:rPr>
            </w:pPr>
            <w:r w:rsidRPr="00A738C8">
              <w:rPr>
                <w:b/>
                <w:color w:val="FFFFFF" w:themeColor="background1"/>
              </w:rPr>
              <w:t>12</w:t>
            </w:r>
            <w:proofErr w:type="gramStart"/>
            <w:r w:rsidRPr="00A738C8">
              <w:rPr>
                <w:b/>
                <w:color w:val="FFFFFF" w:themeColor="background1"/>
                <w:vertAlign w:val="superscript"/>
              </w:rPr>
              <w:t xml:space="preserve">th </w:t>
            </w:r>
            <w:r w:rsidRPr="00A738C8">
              <w:rPr>
                <w:b/>
                <w:color w:val="FFFFFF" w:themeColor="background1"/>
              </w:rPr>
              <w:t xml:space="preserve"> (</w:t>
            </w:r>
            <w:proofErr w:type="gramEnd"/>
            <w:r w:rsidRPr="00A738C8">
              <w:rPr>
                <w:b/>
                <w:color w:val="FFFFFF" w:themeColor="background1"/>
              </w:rPr>
              <w:t>2010)</w:t>
            </w:r>
          </w:p>
          <w:p w:rsidR="00E64FB2" w:rsidRPr="005B0204" w:rsidRDefault="005B0204" w:rsidP="00E64FB2">
            <w:pPr>
              <w:rPr>
                <w:color w:val="FFFFFF" w:themeColor="background1"/>
              </w:rPr>
            </w:pPr>
            <w:proofErr w:type="spellStart"/>
            <w:r w:rsidRPr="005B0204">
              <w:rPr>
                <w:color w:val="FFFFFF" w:themeColor="background1"/>
              </w:rPr>
              <w:t>ISC</w:t>
            </w:r>
            <w:proofErr w:type="spellEnd"/>
            <w:r w:rsidRPr="005B0204">
              <w:rPr>
                <w:color w:val="FFFFFF" w:themeColor="background1"/>
              </w:rPr>
              <w:t xml:space="preserve">, St. Terresa </w:t>
            </w:r>
            <w:proofErr w:type="spellStart"/>
            <w:r w:rsidRPr="005B0204">
              <w:rPr>
                <w:color w:val="FFFFFF" w:themeColor="background1"/>
              </w:rPr>
              <w:t>Colg</w:t>
            </w:r>
            <w:proofErr w:type="spellEnd"/>
            <w:r w:rsidRPr="005B0204">
              <w:rPr>
                <w:color w:val="FFFFFF" w:themeColor="background1"/>
              </w:rPr>
              <w:t>. Lucknow</w:t>
            </w:r>
          </w:p>
        </w:tc>
      </w:tr>
      <w:tr w:rsidR="00E64FB2" w:rsidTr="00A738C8">
        <w:trPr>
          <w:gridAfter w:val="1"/>
          <w:wAfter w:w="79" w:type="dxa"/>
        </w:trPr>
        <w:tc>
          <w:tcPr>
            <w:tcW w:w="650" w:type="dxa"/>
          </w:tcPr>
          <w:p w:rsidR="00E64FB2" w:rsidRDefault="005B0204" w:rsidP="005B02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B6A7C" wp14:editId="7C00EC9D">
                  <wp:extent cx="276045" cy="276045"/>
                  <wp:effectExtent l="0" t="0" r="0" b="0"/>
                  <wp:docPr id="40" name="Graphic 4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0" cy="28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6" w:type="dxa"/>
            <w:gridSpan w:val="3"/>
            <w:vAlign w:val="center"/>
          </w:tcPr>
          <w:p w:rsidR="005B0204" w:rsidRPr="00A738C8" w:rsidRDefault="005B0204" w:rsidP="00E64FB2">
            <w:pPr>
              <w:rPr>
                <w:b/>
                <w:color w:val="FFFFFF" w:themeColor="background1"/>
              </w:rPr>
            </w:pPr>
            <w:r w:rsidRPr="00A738C8">
              <w:rPr>
                <w:b/>
                <w:color w:val="FFFFFF" w:themeColor="background1"/>
              </w:rPr>
              <w:t>1</w:t>
            </w:r>
            <w:r w:rsidRPr="00A738C8">
              <w:rPr>
                <w:b/>
                <w:color w:val="FFFFFF" w:themeColor="background1"/>
              </w:rPr>
              <w:t>0</w:t>
            </w:r>
            <w:r w:rsidRPr="00A738C8">
              <w:rPr>
                <w:b/>
                <w:color w:val="FFFFFF" w:themeColor="background1"/>
                <w:vertAlign w:val="superscript"/>
              </w:rPr>
              <w:t>th</w:t>
            </w:r>
            <w:r w:rsidRPr="00A738C8">
              <w:rPr>
                <w:b/>
                <w:color w:val="FFFFFF" w:themeColor="background1"/>
                <w:vertAlign w:val="superscript"/>
              </w:rPr>
              <w:t xml:space="preserve"> </w:t>
            </w:r>
            <w:r w:rsidRPr="00A738C8">
              <w:rPr>
                <w:b/>
                <w:color w:val="FFFFFF" w:themeColor="background1"/>
              </w:rPr>
              <w:t>(2008)</w:t>
            </w:r>
          </w:p>
          <w:p w:rsidR="00E64FB2" w:rsidRDefault="005B0204" w:rsidP="00E64FB2">
            <w:proofErr w:type="spellStart"/>
            <w:r w:rsidRPr="005B0204">
              <w:rPr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CSE</w:t>
            </w:r>
            <w:proofErr w:type="spellEnd"/>
            <w:r w:rsidRPr="005B0204">
              <w:rPr>
                <w:color w:val="FFFFFF" w:themeColor="background1"/>
              </w:rPr>
              <w:t xml:space="preserve">, St. Terresa </w:t>
            </w:r>
            <w:proofErr w:type="spellStart"/>
            <w:r w:rsidRPr="005B0204">
              <w:rPr>
                <w:color w:val="FFFFFF" w:themeColor="background1"/>
              </w:rPr>
              <w:t>Colg</w:t>
            </w:r>
            <w:proofErr w:type="spellEnd"/>
            <w:r w:rsidRPr="005B0204">
              <w:rPr>
                <w:color w:val="FFFFFF" w:themeColor="background1"/>
              </w:rPr>
              <w:t>. Lucknow</w:t>
            </w:r>
          </w:p>
        </w:tc>
      </w:tr>
      <w:tr w:rsidR="00E64FB2" w:rsidTr="00A738C8">
        <w:tc>
          <w:tcPr>
            <w:tcW w:w="729" w:type="dxa"/>
            <w:gridSpan w:val="2"/>
          </w:tcPr>
          <w:p w:rsidR="00E64FB2" w:rsidRDefault="00E64FB2" w:rsidP="005B0204">
            <w:pPr>
              <w:jc w:val="center"/>
              <w:rPr>
                <w:noProof/>
              </w:rPr>
            </w:pPr>
          </w:p>
        </w:tc>
        <w:tc>
          <w:tcPr>
            <w:tcW w:w="2926" w:type="dxa"/>
            <w:gridSpan w:val="3"/>
            <w:vAlign w:val="center"/>
          </w:tcPr>
          <w:p w:rsidR="00E64FB2" w:rsidRDefault="00E64FB2" w:rsidP="005B0204">
            <w:pPr>
              <w:jc w:val="center"/>
            </w:pPr>
          </w:p>
        </w:tc>
      </w:tr>
      <w:tr w:rsidR="005B0204" w:rsidTr="00A738C8">
        <w:tc>
          <w:tcPr>
            <w:tcW w:w="3655" w:type="dxa"/>
            <w:gridSpan w:val="5"/>
          </w:tcPr>
          <w:p w:rsidR="005B0204" w:rsidRDefault="005B0204" w:rsidP="00BF6CE2">
            <w:pPr>
              <w:ind w:left="-116"/>
            </w:pPr>
            <w:r>
              <w:rPr>
                <w:color w:val="FFFFFF" w:themeColor="background1"/>
                <w:sz w:val="32"/>
                <w:u w:val="single"/>
              </w:rPr>
              <w:t>PERSONAL INFO.</w:t>
            </w:r>
          </w:p>
        </w:tc>
      </w:tr>
      <w:tr w:rsidR="00E64FB2" w:rsidTr="00A738C8">
        <w:tc>
          <w:tcPr>
            <w:tcW w:w="1760" w:type="dxa"/>
            <w:gridSpan w:val="3"/>
          </w:tcPr>
          <w:p w:rsidR="00E64FB2" w:rsidRPr="00305CBE" w:rsidRDefault="005B0204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noProof/>
                <w:color w:val="FFFFFF" w:themeColor="background1"/>
              </w:rPr>
              <w:t>Father’Name</w:t>
            </w:r>
          </w:p>
        </w:tc>
        <w:tc>
          <w:tcPr>
            <w:tcW w:w="1895" w:type="dxa"/>
            <w:gridSpan w:val="2"/>
            <w:vAlign w:val="center"/>
          </w:tcPr>
          <w:p w:rsidR="00E64FB2" w:rsidRPr="00BF6CE2" w:rsidRDefault="005B0204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Rizwan Ali</w:t>
            </w:r>
          </w:p>
        </w:tc>
      </w:tr>
      <w:tr w:rsidR="005B0204" w:rsidTr="00A738C8">
        <w:tc>
          <w:tcPr>
            <w:tcW w:w="1760" w:type="dxa"/>
            <w:gridSpan w:val="3"/>
          </w:tcPr>
          <w:p w:rsidR="005B0204" w:rsidRPr="00305CBE" w:rsidRDefault="005B0204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noProof/>
                <w:color w:val="FFFFFF" w:themeColor="background1"/>
              </w:rPr>
              <w:t>D.O.B</w:t>
            </w:r>
          </w:p>
        </w:tc>
        <w:tc>
          <w:tcPr>
            <w:tcW w:w="1895" w:type="dxa"/>
            <w:gridSpan w:val="2"/>
            <w:vAlign w:val="center"/>
          </w:tcPr>
          <w:p w:rsidR="005B0204" w:rsidRPr="00BF6CE2" w:rsidRDefault="005B0204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19</w:t>
            </w:r>
            <w:r w:rsidRPr="00BF6CE2">
              <w:rPr>
                <w:color w:val="FFFFFF" w:themeColor="background1"/>
                <w:vertAlign w:val="superscript"/>
              </w:rPr>
              <w:t>th</w:t>
            </w:r>
            <w:r w:rsidRPr="00BF6CE2">
              <w:rPr>
                <w:color w:val="FFFFFF" w:themeColor="background1"/>
              </w:rPr>
              <w:t xml:space="preserve"> Feb 1994</w:t>
            </w:r>
          </w:p>
        </w:tc>
      </w:tr>
      <w:tr w:rsidR="005B0204" w:rsidTr="00A738C8">
        <w:trPr>
          <w:trHeight w:val="1623"/>
        </w:trPr>
        <w:tc>
          <w:tcPr>
            <w:tcW w:w="1760" w:type="dxa"/>
            <w:gridSpan w:val="3"/>
          </w:tcPr>
          <w:p w:rsidR="005B0204" w:rsidRPr="00305CBE" w:rsidRDefault="005B0204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noProof/>
                <w:color w:val="FFFFFF" w:themeColor="background1"/>
              </w:rPr>
              <w:t>Address</w:t>
            </w:r>
          </w:p>
        </w:tc>
        <w:tc>
          <w:tcPr>
            <w:tcW w:w="1895" w:type="dxa"/>
            <w:gridSpan w:val="2"/>
            <w:vAlign w:val="center"/>
          </w:tcPr>
          <w:p w:rsidR="005B0204" w:rsidRPr="00BF6CE2" w:rsidRDefault="005B0204" w:rsidP="00BF6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Abul Fazal Enclave Okhla, Jamia Nagar, New Delhi</w:t>
            </w:r>
            <w:r w:rsidRPr="00BF6CE2">
              <w:rPr>
                <w:color w:val="FFFFFF" w:themeColor="background1"/>
              </w:rPr>
              <w:t>- 110025</w:t>
            </w:r>
          </w:p>
        </w:tc>
      </w:tr>
      <w:tr w:rsidR="005B0204" w:rsidTr="00A738C8">
        <w:tc>
          <w:tcPr>
            <w:tcW w:w="1760" w:type="dxa"/>
            <w:gridSpan w:val="3"/>
          </w:tcPr>
          <w:p w:rsidR="005B0204" w:rsidRPr="00305CBE" w:rsidRDefault="00BF6CE2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noProof/>
                <w:color w:val="FFFFFF" w:themeColor="background1"/>
              </w:rPr>
              <w:t>Nationality</w:t>
            </w:r>
          </w:p>
        </w:tc>
        <w:tc>
          <w:tcPr>
            <w:tcW w:w="1895" w:type="dxa"/>
            <w:gridSpan w:val="2"/>
            <w:vAlign w:val="center"/>
          </w:tcPr>
          <w:p w:rsidR="005B0204" w:rsidRPr="00BF6CE2" w:rsidRDefault="00BF6CE2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INDIAN</w:t>
            </w:r>
          </w:p>
        </w:tc>
      </w:tr>
      <w:tr w:rsidR="00BF6CE2" w:rsidTr="00A738C8">
        <w:tc>
          <w:tcPr>
            <w:tcW w:w="1760" w:type="dxa"/>
            <w:gridSpan w:val="3"/>
          </w:tcPr>
          <w:p w:rsidR="00BF6CE2" w:rsidRPr="00305CBE" w:rsidRDefault="00BF6CE2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noProof/>
                <w:color w:val="FFFFFF" w:themeColor="background1"/>
              </w:rPr>
              <w:t>Gender</w:t>
            </w:r>
          </w:p>
        </w:tc>
        <w:tc>
          <w:tcPr>
            <w:tcW w:w="1895" w:type="dxa"/>
            <w:gridSpan w:val="2"/>
            <w:vAlign w:val="center"/>
          </w:tcPr>
          <w:p w:rsidR="00BF6CE2" w:rsidRPr="00BF6CE2" w:rsidRDefault="00BF6CE2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Female</w:t>
            </w:r>
          </w:p>
        </w:tc>
      </w:tr>
      <w:tr w:rsidR="00BF6CE2" w:rsidTr="00A738C8">
        <w:tc>
          <w:tcPr>
            <w:tcW w:w="1760" w:type="dxa"/>
            <w:gridSpan w:val="3"/>
          </w:tcPr>
          <w:p w:rsidR="00BF6CE2" w:rsidRPr="00305CBE" w:rsidRDefault="00BF6CE2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color w:val="FFFFFF" w:themeColor="background1"/>
              </w:rPr>
              <w:t>Languages known</w:t>
            </w:r>
          </w:p>
        </w:tc>
        <w:tc>
          <w:tcPr>
            <w:tcW w:w="1895" w:type="dxa"/>
            <w:gridSpan w:val="2"/>
            <w:vAlign w:val="center"/>
          </w:tcPr>
          <w:p w:rsidR="00BF6CE2" w:rsidRPr="00BF6CE2" w:rsidRDefault="00BF6CE2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English, Hindi, Urdu</w:t>
            </w:r>
          </w:p>
        </w:tc>
      </w:tr>
      <w:tr w:rsidR="00BF6CE2" w:rsidTr="00A738C8">
        <w:tc>
          <w:tcPr>
            <w:tcW w:w="1760" w:type="dxa"/>
            <w:gridSpan w:val="3"/>
          </w:tcPr>
          <w:p w:rsidR="00BF6CE2" w:rsidRPr="00305CBE" w:rsidRDefault="00BF6CE2" w:rsidP="00305CBE">
            <w:pPr>
              <w:pStyle w:val="ListParagraph"/>
              <w:numPr>
                <w:ilvl w:val="0"/>
                <w:numId w:val="19"/>
              </w:numPr>
              <w:ind w:left="0" w:hanging="113"/>
              <w:rPr>
                <w:noProof/>
                <w:color w:val="FFFFFF" w:themeColor="background1"/>
              </w:rPr>
            </w:pPr>
            <w:r w:rsidRPr="00305CBE">
              <w:rPr>
                <w:color w:val="FFFFFF" w:themeColor="background1"/>
              </w:rPr>
              <w:t xml:space="preserve">Passport </w:t>
            </w:r>
            <w:r w:rsidRPr="00305CBE">
              <w:rPr>
                <w:color w:val="FFFFFF" w:themeColor="background1"/>
              </w:rPr>
              <w:tab/>
            </w:r>
          </w:p>
        </w:tc>
        <w:tc>
          <w:tcPr>
            <w:tcW w:w="1895" w:type="dxa"/>
            <w:gridSpan w:val="2"/>
            <w:vAlign w:val="center"/>
          </w:tcPr>
          <w:p w:rsidR="00BF6CE2" w:rsidRPr="00BF6CE2" w:rsidRDefault="00BF6CE2" w:rsidP="00BF6CE2">
            <w:pPr>
              <w:ind w:left="-116"/>
              <w:rPr>
                <w:color w:val="FFFFFF" w:themeColor="background1"/>
              </w:rPr>
            </w:pPr>
            <w:r w:rsidRPr="00BF6CE2">
              <w:rPr>
                <w:color w:val="FFFFFF" w:themeColor="background1"/>
              </w:rPr>
              <w:t>Valid till 2030</w:t>
            </w:r>
          </w:p>
        </w:tc>
      </w:tr>
    </w:tbl>
    <w:p w:rsidR="00B84A2B" w:rsidRPr="00305CBE" w:rsidRDefault="00BF6CE2" w:rsidP="00305CBE">
      <w:pPr>
        <w:rPr>
          <w:sz w:val="28"/>
        </w:rPr>
      </w:pPr>
      <w:bookmarkStart w:id="0" w:name="_GoBack"/>
      <w:r w:rsidRPr="00305CBE">
        <w:rPr>
          <w:rFonts w:asciiTheme="majorHAnsi" w:eastAsiaTheme="majorEastAsia" w:hAnsiTheme="majorHAnsi" w:cstheme="majorBidi"/>
          <w:caps/>
          <w:color w:val="595959" w:themeColor="text1" w:themeTint="A6"/>
          <w:kern w:val="28"/>
          <w:sz w:val="96"/>
          <w:szCs w:val="56"/>
        </w:rPr>
        <w:t>SANA RIZWAN</w:t>
      </w:r>
    </w:p>
    <w:bookmarkEnd w:id="0"/>
    <w:p w:rsidR="00BF6CE2" w:rsidRDefault="00305CBE" w:rsidP="00BF6CE2">
      <w:pPr>
        <w:ind w:left="3780"/>
      </w:pPr>
      <w:r>
        <w:rPr>
          <w:rFonts w:eastAsiaTheme="minorEastAsia"/>
          <w:caps/>
          <w:color w:val="8A2387" w:themeColor="accent1"/>
          <w:sz w:val="40"/>
          <w:szCs w:val="22"/>
          <w:lang w:val="it-IT"/>
        </w:rPr>
        <w:t>Business development manager</w:t>
      </w:r>
    </w:p>
    <w:p w:rsidR="00B84A2B" w:rsidRDefault="00BF6CE2" w:rsidP="00BF6CE2">
      <w:pPr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43484</wp:posOffset>
                </wp:positionV>
                <wp:extent cx="5200153" cy="0"/>
                <wp:effectExtent l="0" t="38100" r="38735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153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5CB4" id="Straight Connector 4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3.4pt" to="588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" strokecolor="#8a2387 [3204]" strokeweight="6pt">
                <v:stroke joinstyle="miter"/>
              </v:line>
            </w:pict>
          </mc:Fallback>
        </mc:AlternateContent>
      </w:r>
    </w:p>
    <w:p w:rsidR="00506C7C" w:rsidRDefault="00BF6CE2" w:rsidP="00BF6CE2">
      <w:pPr>
        <w:ind w:left="3780"/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  <w:u w:val="single"/>
        </w:rPr>
      </w:pPr>
      <w:r w:rsidRPr="00BF6CE2"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  <w:u w:val="single"/>
        </w:rPr>
        <w:t>EXPERIENCE</w:t>
      </w:r>
    </w:p>
    <w:p w:rsidR="00305CBE" w:rsidRPr="00305CBE" w:rsidRDefault="00305CBE" w:rsidP="00BF6CE2">
      <w:pPr>
        <w:ind w:left="3780"/>
        <w:rPr>
          <w:i/>
          <w:sz w:val="22"/>
        </w:rPr>
      </w:pPr>
      <w:r w:rsidRPr="00305CBE">
        <w:rPr>
          <w:i/>
          <w:sz w:val="22"/>
        </w:rPr>
        <w:t xml:space="preserve">Almost </w:t>
      </w:r>
      <w:r w:rsidRPr="00305CBE">
        <w:rPr>
          <w:b/>
          <w:i/>
          <w:sz w:val="22"/>
        </w:rPr>
        <w:t>2-year</w:t>
      </w:r>
      <w:r w:rsidRPr="00305CBE">
        <w:rPr>
          <w:i/>
          <w:sz w:val="22"/>
        </w:rPr>
        <w:t xml:space="preserve"> combined experience with various firms as technical support</w:t>
      </w:r>
    </w:p>
    <w:p w:rsidR="00BF6CE2" w:rsidRPr="00BF6CE2" w:rsidRDefault="00BF6CE2" w:rsidP="00BF6CE2">
      <w:pPr>
        <w:pStyle w:val="Heading2"/>
        <w:numPr>
          <w:ilvl w:val="0"/>
          <w:numId w:val="19"/>
        </w:numPr>
        <w:ind w:left="4050" w:hanging="180"/>
        <w:rPr>
          <w:b/>
          <w:color w:val="B12FAD" w:themeColor="accent6" w:themeShade="80"/>
          <w:sz w:val="24"/>
        </w:rPr>
      </w:pPr>
      <w:r w:rsidRPr="00BF6CE2">
        <w:rPr>
          <w:b/>
          <w:color w:val="B12FAD" w:themeColor="accent6" w:themeShade="80"/>
          <w:sz w:val="24"/>
        </w:rPr>
        <w:t xml:space="preserve">Business Development Manager </w:t>
      </w:r>
      <w:r>
        <w:rPr>
          <w:b/>
          <w:caps w:val="0"/>
          <w:color w:val="000000" w:themeColor="text1"/>
          <w:sz w:val="24"/>
        </w:rPr>
        <w:t>With</w:t>
      </w:r>
      <w:r w:rsidRPr="00BF6CE2">
        <w:rPr>
          <w:b/>
          <w:caps w:val="0"/>
          <w:color w:val="000000" w:themeColor="text1"/>
          <w:sz w:val="24"/>
        </w:rPr>
        <w:t xml:space="preserve"> Augurs Technologies</w:t>
      </w:r>
    </w:p>
    <w:p w:rsidR="00BF6CE2" w:rsidRPr="00305CBE" w:rsidRDefault="00BF6CE2" w:rsidP="00BF6CE2">
      <w:pPr>
        <w:pStyle w:val="Heading3"/>
        <w:ind w:left="3870"/>
        <w:rPr>
          <w:b/>
        </w:rPr>
      </w:pPr>
      <w:r w:rsidRPr="00305CBE">
        <w:rPr>
          <w:b/>
        </w:rPr>
        <w:t>(20 Feb 2018 to August 2019</w:t>
      </w:r>
      <w:proofErr w:type="gramStart"/>
      <w:r w:rsidRPr="00305CBE">
        <w:rPr>
          <w:b/>
        </w:rPr>
        <w:t>)</w:t>
      </w:r>
      <w:r w:rsidR="00305CBE">
        <w:rPr>
          <w:b/>
        </w:rPr>
        <w:t xml:space="preserve"> :</w:t>
      </w:r>
      <w:proofErr w:type="gramEnd"/>
      <w:r w:rsidR="00305CBE">
        <w:rPr>
          <w:b/>
        </w:rPr>
        <w:t xml:space="preserve"> 6 months</w:t>
      </w:r>
    </w:p>
    <w:p w:rsidR="00BF6CE2" w:rsidRDefault="00BF6CE2" w:rsidP="00BF6CE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870"/>
        <w:jc w:val="both"/>
        <w:rPr>
          <w:sz w:val="22"/>
        </w:rPr>
      </w:pPr>
      <w:r w:rsidRPr="0077583D">
        <w:rPr>
          <w:sz w:val="22"/>
        </w:rPr>
        <w:t>Bidding via proposal presentation and New Overseas business generation via Freelancer /Upwork portals. Requirement Gathering from prospects via portals/Skype to understand project scope and propose solutions and to closing deals accordingly. Liaising with technical team for timeline and milestone breakdown analysis on fixed projects. Project creation/assignment of resources and monitoring their daily reports against each deliverable via Company's project management tool. Monitoring/Responsible for proper updates to client throughout the project SDLC and performing User Acceptance Testing before delivery.</w:t>
      </w:r>
    </w:p>
    <w:p w:rsidR="00BF6CE2" w:rsidRPr="00BF6CE2" w:rsidRDefault="00BF6CE2" w:rsidP="00BF6CE2">
      <w:pPr>
        <w:pStyle w:val="Heading2"/>
        <w:numPr>
          <w:ilvl w:val="0"/>
          <w:numId w:val="19"/>
        </w:numPr>
        <w:ind w:left="4050" w:hanging="180"/>
        <w:rPr>
          <w:b/>
          <w:color w:val="B12FAD" w:themeColor="accent6" w:themeShade="80"/>
          <w:sz w:val="24"/>
        </w:rPr>
      </w:pPr>
      <w:r w:rsidRPr="00BF6CE2">
        <w:rPr>
          <w:b/>
          <w:color w:val="B12FAD" w:themeColor="accent6" w:themeShade="80"/>
          <w:sz w:val="24"/>
        </w:rPr>
        <w:t>Analyst Trainee</w:t>
      </w:r>
      <w:r w:rsidRPr="00BF6CE2">
        <w:rPr>
          <w:b/>
          <w:caps w:val="0"/>
          <w:color w:val="000000" w:themeColor="text1"/>
          <w:sz w:val="24"/>
        </w:rPr>
        <w:t xml:space="preserve"> with </w:t>
      </w:r>
      <w:proofErr w:type="spellStart"/>
      <w:r w:rsidRPr="00BF6CE2">
        <w:rPr>
          <w:b/>
          <w:caps w:val="0"/>
          <w:color w:val="000000" w:themeColor="text1"/>
          <w:sz w:val="24"/>
        </w:rPr>
        <w:t>JSM</w:t>
      </w:r>
      <w:proofErr w:type="spellEnd"/>
      <w:r w:rsidRPr="00BF6CE2">
        <w:rPr>
          <w:b/>
          <w:caps w:val="0"/>
          <w:color w:val="000000" w:themeColor="text1"/>
          <w:sz w:val="24"/>
        </w:rPr>
        <w:t xml:space="preserve"> Technology</w:t>
      </w:r>
    </w:p>
    <w:p w:rsidR="00BF6CE2" w:rsidRPr="00305CBE" w:rsidRDefault="00BF6CE2" w:rsidP="00BF6CE2">
      <w:pPr>
        <w:pStyle w:val="Heading3"/>
        <w:ind w:left="3870"/>
        <w:rPr>
          <w:b/>
        </w:rPr>
      </w:pPr>
      <w:r w:rsidRPr="00305CBE">
        <w:rPr>
          <w:b/>
        </w:rPr>
        <w:t>(August 2017 to September 2017</w:t>
      </w:r>
      <w:proofErr w:type="gramStart"/>
      <w:r w:rsidRPr="00305CBE">
        <w:rPr>
          <w:b/>
        </w:rPr>
        <w:t>)</w:t>
      </w:r>
      <w:r w:rsidR="00305CBE">
        <w:rPr>
          <w:b/>
        </w:rPr>
        <w:t xml:space="preserve"> :</w:t>
      </w:r>
      <w:proofErr w:type="gramEnd"/>
      <w:r w:rsidR="00305CBE">
        <w:rPr>
          <w:b/>
        </w:rPr>
        <w:t xml:space="preserve"> 1 Year</w:t>
      </w:r>
    </w:p>
    <w:p w:rsidR="00BF6CE2" w:rsidRDefault="00BF6CE2" w:rsidP="00BF6CE2">
      <w:pPr>
        <w:pStyle w:val="Heading3"/>
        <w:ind w:left="3870"/>
      </w:pPr>
      <w:r w:rsidRPr="00BF6CE2">
        <w:t xml:space="preserve">Develop market research on several global targets depending on the Department priorities. Customer’s management delivering outstanding customer’s service. Working on Company's CRM to manage workflow. </w:t>
      </w:r>
      <w:proofErr w:type="gramStart"/>
      <w:r w:rsidRPr="00BF6CE2">
        <w:t>Providing assistance to</w:t>
      </w:r>
      <w:proofErr w:type="gramEnd"/>
      <w:r w:rsidRPr="00BF6CE2">
        <w:t xml:space="preserve"> Marketing Manager in dealing with daily duties and in marketing planning.</w:t>
      </w:r>
    </w:p>
    <w:p w:rsidR="00BF6CE2" w:rsidRPr="00BF6CE2" w:rsidRDefault="00BF6CE2" w:rsidP="00BF6CE2"/>
    <w:p w:rsidR="00BF6CE2" w:rsidRPr="00305CBE" w:rsidRDefault="00BF6CE2" w:rsidP="00305CBE">
      <w:pPr>
        <w:pStyle w:val="Heading2"/>
        <w:numPr>
          <w:ilvl w:val="0"/>
          <w:numId w:val="19"/>
        </w:numPr>
        <w:ind w:left="4050" w:hanging="180"/>
        <w:rPr>
          <w:b/>
          <w:color w:val="B12FAD" w:themeColor="accent6" w:themeShade="80"/>
          <w:sz w:val="24"/>
        </w:rPr>
      </w:pPr>
      <w:r w:rsidRPr="00305CBE">
        <w:rPr>
          <w:b/>
          <w:color w:val="B12FAD" w:themeColor="accent6" w:themeShade="80"/>
          <w:sz w:val="24"/>
        </w:rPr>
        <w:t xml:space="preserve">Software Engineer Trainee </w:t>
      </w:r>
      <w:r w:rsidRPr="00305CBE">
        <w:rPr>
          <w:b/>
          <w:caps w:val="0"/>
          <w:color w:val="000000" w:themeColor="text1"/>
          <w:sz w:val="24"/>
        </w:rPr>
        <w:t xml:space="preserve">with </w:t>
      </w:r>
      <w:proofErr w:type="spellStart"/>
      <w:r w:rsidRPr="00305CBE">
        <w:rPr>
          <w:b/>
          <w:caps w:val="0"/>
          <w:color w:val="000000" w:themeColor="text1"/>
          <w:sz w:val="24"/>
        </w:rPr>
        <w:t>SingSys</w:t>
      </w:r>
      <w:proofErr w:type="spellEnd"/>
      <w:r w:rsidRPr="00305CBE">
        <w:rPr>
          <w:b/>
          <w:caps w:val="0"/>
          <w:color w:val="000000" w:themeColor="text1"/>
          <w:sz w:val="24"/>
        </w:rPr>
        <w:t xml:space="preserve"> Private Limited</w:t>
      </w:r>
    </w:p>
    <w:p w:rsidR="00BF6CE2" w:rsidRDefault="00305CBE" w:rsidP="00305CBE">
      <w:pPr>
        <w:pStyle w:val="Heading3"/>
        <w:ind w:left="3870"/>
        <w:rPr>
          <w:b/>
        </w:rPr>
      </w:pPr>
      <w:r w:rsidRPr="00305CBE">
        <w:rPr>
          <w:b/>
        </w:rPr>
        <w:t>(</w:t>
      </w:r>
      <w:r>
        <w:rPr>
          <w:b/>
        </w:rPr>
        <w:t xml:space="preserve">March </w:t>
      </w:r>
      <w:r w:rsidRPr="00305CBE">
        <w:rPr>
          <w:b/>
        </w:rPr>
        <w:t xml:space="preserve">2017 to </w:t>
      </w:r>
      <w:r>
        <w:rPr>
          <w:b/>
        </w:rPr>
        <w:t>June</w:t>
      </w:r>
      <w:r w:rsidRPr="00305CBE">
        <w:rPr>
          <w:b/>
        </w:rPr>
        <w:t xml:space="preserve"> 2017</w:t>
      </w:r>
      <w:proofErr w:type="gramStart"/>
      <w:r w:rsidRPr="00305CBE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BF6CE2" w:rsidRPr="00305CBE">
        <w:rPr>
          <w:b/>
        </w:rPr>
        <w:t>4 months</w:t>
      </w:r>
    </w:p>
    <w:p w:rsidR="00692CA1" w:rsidRPr="00692CA1" w:rsidRDefault="00692CA1" w:rsidP="00692CA1"/>
    <w:p w:rsidR="00692CA1" w:rsidRDefault="00692CA1" w:rsidP="00692CA1">
      <w:pPr>
        <w:ind w:left="3780"/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856C01A">
                <wp:simplePos x="0" y="0"/>
                <wp:positionH relativeFrom="margin">
                  <wp:posOffset>2386330</wp:posOffset>
                </wp:positionH>
                <wp:positionV relativeFrom="margin">
                  <wp:posOffset>8144774</wp:posOffset>
                </wp:positionV>
                <wp:extent cx="4552950" cy="933450"/>
                <wp:effectExtent l="0" t="0" r="0" b="0"/>
                <wp:wrapSquare wrapText="bothSides"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933450"/>
                          <a:chOff x="0" y="0"/>
                          <a:chExt cx="4552950" cy="933450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2028752" y="0"/>
                            <a:ext cx="2524198" cy="933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id w:val="2142068893"/>
                                <w:placeholder>
                                  <w:docPart w:val="AFD4F723E3874A409A23B86E3601299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:rsidR="00305CBE" w:rsidRPr="00415CF3" w:rsidRDefault="00305CBE" w:rsidP="00305CBE">
                                  <w:r w:rsidRPr="00415CF3">
                                    <w:t>Marketing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1361129774"/>
                                <w:placeholder>
                                  <w:docPart w:val="86771A2944D548DAA7D4F8B876B3361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:rsidR="00305CBE" w:rsidRPr="00415CF3" w:rsidRDefault="00305CBE" w:rsidP="00305CBE">
                                  <w:r w:rsidRPr="00415CF3">
                                    <w:t>Social Media Management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1539655724"/>
                                <w:placeholder>
                                  <w:docPart w:val="62DDEC9BD57D44A69591781DF9F615B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:rsidR="00305CBE" w:rsidRPr="00415CF3" w:rsidRDefault="00305CBE" w:rsidP="00305CBE">
                                  <w:r w:rsidRPr="00415CF3">
                                    <w:t>Team Building</w:t>
                                  </w:r>
                                </w:p>
                              </w:sdtContent>
                            </w:sdt>
                            <w:p w:rsidR="00305CBE" w:rsidRPr="00415CF3" w:rsidRDefault="00305CBE" w:rsidP="00305CBE">
                              <w:sdt>
                                <w:sdtPr>
                                  <w:id w:val="-1422094457"/>
                                  <w:placeholder>
                                    <w:docPart w:val="177B0A9FAFB0473C8BC961C3C70C2CE1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Pr="00415CF3">
                                    <w:t>Web Development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66675"/>
                            <a:ext cx="1915160" cy="1390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66675"/>
                            <a:ext cx="1392072" cy="13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266700"/>
                            <a:ext cx="1915160" cy="1390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266700"/>
                            <a:ext cx="1622323" cy="13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476250"/>
                            <a:ext cx="1915160" cy="1390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476250"/>
                            <a:ext cx="1242552" cy="13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695325"/>
                            <a:ext cx="1915160" cy="1390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695325"/>
                            <a:ext cx="1843548" cy="13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6C01A" id="Group 3" o:spid="_x0000_s1026" style="position:absolute;left:0;text-align:left;margin-left:187.9pt;margin-top:641.3pt;width:358.5pt;height:73.5pt;z-index:251746304;mso-position-horizontal-relative:margin;mso-position-vertical-relative:margin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<v:textbox inset="0,,0">
                    <w:txbxContent>
                      <w:sdt>
                        <w:sdtPr>
                          <w:id w:val="2142068893"/>
                          <w:placeholder>
                            <w:docPart w:val="AFD4F723E3874A409A23B86E3601299F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p w:rsidR="00305CBE" w:rsidRPr="00415CF3" w:rsidRDefault="00305CBE" w:rsidP="00305CBE">
                            <w:r w:rsidRPr="00415CF3">
                              <w:t>Marketing</w:t>
                            </w:r>
                          </w:p>
                        </w:sdtContent>
                      </w:sdt>
                      <w:sdt>
                        <w:sdtPr>
                          <w:id w:val="-1361129774"/>
                          <w:placeholder>
                            <w:docPart w:val="86771A2944D548DAA7D4F8B876B33613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p w:rsidR="00305CBE" w:rsidRPr="00415CF3" w:rsidRDefault="00305CBE" w:rsidP="00305CBE">
                            <w:r w:rsidRPr="00415CF3">
                              <w:t>Social Media Management</w:t>
                            </w:r>
                          </w:p>
                        </w:sdtContent>
                      </w:sdt>
                      <w:sdt>
                        <w:sdtPr>
                          <w:id w:val="-1539655724"/>
                          <w:placeholder>
                            <w:docPart w:val="62DDEC9BD57D44A69591781DF9F615B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p w:rsidR="00305CBE" w:rsidRPr="00415CF3" w:rsidRDefault="00305CBE" w:rsidP="00305CBE">
                            <w:r w:rsidRPr="00415CF3">
                              <w:t>Team Building</w:t>
                            </w:r>
                          </w:p>
                        </w:sdtContent>
                      </w:sdt>
                      <w:p w:rsidR="00305CBE" w:rsidRPr="00415CF3" w:rsidRDefault="00305CBE" w:rsidP="00305CBE">
                        <w:sdt>
                          <w:sdtPr>
                            <w:id w:val="-1422094457"/>
                            <w:placeholder>
                              <w:docPart w:val="177B0A9FAFB0473C8BC961C3C70C2CE1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Pr="00415CF3">
                              <w:t>Web Development</w:t>
                            </w:r>
                          </w:sdtContent>
                        </w:sdt>
                      </w:p>
                    </w:txbxContent>
                  </v:textbox>
                </v:shape>
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<v:stroke joinstyle="round"/>
                </v:rect>
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<v:stroke joinstyle="round"/>
                </v:rect>
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<v:stroke joinstyle="round"/>
                </v:rect>
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<v:stroke joinstyle="round"/>
                </v:rect>
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<w10:wrap type="square" anchorx="margin" anchory="margin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  <w:u w:val="single"/>
        </w:rPr>
        <w:t>SKILLS</w:t>
      </w:r>
    </w:p>
    <w:p w:rsidR="00506C7C" w:rsidRDefault="00506C7C" w:rsidP="00BF6CE2">
      <w:pPr>
        <w:ind w:left="3780"/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</w:p>
    <w:p w:rsidR="00506C7C" w:rsidRDefault="00506C7C" w:rsidP="00BF6CE2">
      <w:pPr>
        <w:ind w:left="3780"/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</w:p>
    <w:p w:rsidR="00506C7C" w:rsidRDefault="00506C7C" w:rsidP="00BF6CE2">
      <w:pPr>
        <w:ind w:left="3780"/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</w:p>
    <w:p w:rsidR="000B2892" w:rsidRPr="00305CBE" w:rsidRDefault="000B2892" w:rsidP="00305CB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  <w:r w:rsidRPr="00305CBE"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  <w:t>Technical Skills</w:t>
      </w:r>
    </w:p>
    <w:p w:rsidR="000B2892" w:rsidRP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>Operating System: Windows XP,7 and 10, Ubuntu</w:t>
      </w:r>
    </w:p>
    <w:p w:rsidR="000B2892" w:rsidRP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>Software’s: Microsoft Word, Microsoft PowerPoint, Sublime, Microsoft Excel, Visual Studio 2010</w:t>
      </w:r>
    </w:p>
    <w:p w:rsidR="000B2892" w:rsidRP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>Basic Programming Languages and Database: Java,</w:t>
      </w:r>
      <w:r>
        <w:t xml:space="preserve"> </w:t>
      </w:r>
      <w:r w:rsidRPr="000B2892">
        <w:t>C#, PHP on Code Igniter, MySQL.</w:t>
      </w:r>
    </w:p>
    <w:p w:rsidR="000B2892" w:rsidRP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 xml:space="preserve">Project management and Client Handling Platforms:   GitHub, </w:t>
      </w:r>
      <w:proofErr w:type="gramStart"/>
      <w:r w:rsidRPr="000B2892">
        <w:t>Redmine ,</w:t>
      </w:r>
      <w:proofErr w:type="spellStart"/>
      <w:r w:rsidRPr="000B2892">
        <w:t>GDrive</w:t>
      </w:r>
      <w:proofErr w:type="spellEnd"/>
      <w:proofErr w:type="gramEnd"/>
      <w:r w:rsidRPr="000B2892">
        <w:t>, Drop box /Freelancer, Up work, Skype, Hangout</w:t>
      </w:r>
    </w:p>
    <w:p w:rsidR="000B2892" w:rsidRDefault="000B2892" w:rsidP="000B2892">
      <w:pP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</w:p>
    <w:p w:rsidR="000B2892" w:rsidRPr="00305CBE" w:rsidRDefault="000B2892" w:rsidP="00305CB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  <w:r w:rsidRPr="000B2892"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  <w:t>Strength</w:t>
      </w:r>
    </w:p>
    <w:p w:rsidR="000B2892" w:rsidRP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 xml:space="preserve">Good communication skills with excellent command over English language, </w:t>
      </w:r>
    </w:p>
    <w:p w:rsidR="000B2892" w:rsidRDefault="000B2892" w:rsidP="000B28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0B2892">
        <w:t>Patience and perseverance during flexible situations.</w:t>
      </w:r>
    </w:p>
    <w:p w:rsidR="00305CBE" w:rsidRPr="00305CBE" w:rsidRDefault="00305CBE" w:rsidP="00305CBE">
      <w:pPr>
        <w:pStyle w:val="ListParagraph"/>
        <w:ind w:left="1080"/>
        <w:rPr>
          <w:b/>
        </w:rPr>
      </w:pPr>
    </w:p>
    <w:p w:rsidR="00305CBE" w:rsidRPr="00305CBE" w:rsidRDefault="00305CBE" w:rsidP="00305CBE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</w:pPr>
      <w:r w:rsidRPr="00305CBE"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</w:rPr>
        <w:t>Achievements</w:t>
      </w:r>
    </w:p>
    <w:p w:rsidR="00305CBE" w:rsidRPr="000B2892" w:rsidRDefault="00305CBE" w:rsidP="00305CB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05CBE">
        <w:t>Recipient of "</w:t>
      </w:r>
      <w:r w:rsidRPr="00305CBE">
        <w:rPr>
          <w:b/>
        </w:rPr>
        <w:t>Employee of the month</w:t>
      </w:r>
      <w:r w:rsidRPr="00305CBE">
        <w:t>” Certification</w:t>
      </w:r>
      <w:r w:rsidRPr="00305CBE">
        <w:t xml:space="preserve"> and Trophy at "Augurs Technologies".</w:t>
      </w:r>
    </w:p>
    <w:p w:rsidR="00616193" w:rsidRDefault="00616193"/>
    <w:p w:rsidR="00616193" w:rsidRDefault="00616193"/>
    <w:p w:rsidR="00871DB8" w:rsidRDefault="00616193" w:rsidP="0061619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186055</wp:posOffset>
                </wp:positionV>
                <wp:extent cx="229425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6924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4.65pt" to="2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OcuQ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" strokecolor="#8a2387 [3204]" strokeweight=".5pt">
                <v:stroke joinstyle="miter"/>
              </v:line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2B3D35" id="Graphic 38" o:spid="_x0000_s1026" style="position:absolute;margin-left:-48.75pt;margin-top:262.4pt;width:9pt;height:16.65pt;z-index:251730944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5648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66432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4864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2816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64F1B" id="Group 25" o:spid="_x0000_s1026" style="position:absolute;margin-left:-1in;margin-top:1110.55pt;width:210.1pt;height:308.05pt;z-index:25166336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79E3" id="Group 13" o:spid="_x0000_s1026" style="position:absolute;margin-left:-1in;margin-top:872.05pt;width:210.15pt;height:308.05pt;z-index:25166028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  <w:r>
        <w:t>Date</w:t>
      </w:r>
      <w:r>
        <w:tab/>
      </w:r>
      <w:r>
        <w:tab/>
        <w:t>:</w:t>
      </w:r>
    </w:p>
    <w:p w:rsidR="00616193" w:rsidRDefault="00616193" w:rsidP="0061619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FBA31E" wp14:editId="2BAD718B">
                <wp:simplePos x="0" y="0"/>
                <wp:positionH relativeFrom="column">
                  <wp:posOffset>991870</wp:posOffset>
                </wp:positionH>
                <wp:positionV relativeFrom="paragraph">
                  <wp:posOffset>183515</wp:posOffset>
                </wp:positionV>
                <wp:extent cx="229425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0048" id="Straight Connector 4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4.45pt" to="258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" strokecolor="#8a2387 [3204]" strokeweight=".5pt">
                <v:stroke joinstyle="miter"/>
              </v:line>
            </w:pict>
          </mc:Fallback>
        </mc:AlternateContent>
      </w:r>
      <w:r>
        <w:t>Place</w:t>
      </w:r>
      <w:r>
        <w:tab/>
      </w:r>
      <w:r>
        <w:tab/>
        <w:t xml:space="preserve">: </w:t>
      </w:r>
    </w:p>
    <w:p w:rsidR="00616193" w:rsidRDefault="00616193" w:rsidP="0061619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5B130C" wp14:editId="58F6A194">
                <wp:simplePos x="0" y="0"/>
                <wp:positionH relativeFrom="column">
                  <wp:posOffset>991870</wp:posOffset>
                </wp:positionH>
                <wp:positionV relativeFrom="paragraph">
                  <wp:posOffset>187325</wp:posOffset>
                </wp:positionV>
                <wp:extent cx="229425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CBF04" id="Straight Connector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14.75pt" to="258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" strokecolor="#8a2387 [3204]" strokeweight=".5pt">
                <v:stroke joinstyle="miter"/>
              </v:line>
            </w:pict>
          </mc:Fallback>
        </mc:AlternateContent>
      </w:r>
      <w:r>
        <w:t>Signature</w:t>
      </w:r>
      <w:r>
        <w:tab/>
        <w:t>:</w:t>
      </w:r>
    </w:p>
    <w:sectPr w:rsidR="00616193" w:rsidSect="00692CA1">
      <w:footerReference w:type="default" r:id="rId20"/>
      <w:pgSz w:w="11901" w:h="16840" w:code="170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BB" w:rsidRDefault="007F6DBB" w:rsidP="00AA35A8">
      <w:pPr>
        <w:spacing w:line="240" w:lineRule="auto"/>
      </w:pPr>
      <w:r>
        <w:separator/>
      </w:r>
    </w:p>
  </w:endnote>
  <w:endnote w:type="continuationSeparator" w:id="0">
    <w:p w:rsidR="007F6DBB" w:rsidRDefault="007F6DBB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PS Special 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Cambria"/>
    <w:panose1 w:val="00000000000000000000"/>
    <w:charset w:val="00"/>
    <w:family w:val="roman"/>
    <w:notTrueType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897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2D83" w:rsidRDefault="00632D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32D83" w:rsidRDefault="0063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BB" w:rsidRDefault="007F6DBB" w:rsidP="00AA35A8">
      <w:pPr>
        <w:spacing w:line="240" w:lineRule="auto"/>
      </w:pPr>
      <w:r>
        <w:separator/>
      </w:r>
    </w:p>
  </w:footnote>
  <w:footnote w:type="continuationSeparator" w:id="0">
    <w:p w:rsidR="007F6DBB" w:rsidRDefault="007F6DBB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502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PS Special 1" w:eastAsia="WPS Special 1" w:hAnsi="WPS Special 1" w:cs="WPS Special 1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PS Special 1" w:eastAsia="WPS Special 1" w:hAnsi="WPS Special 1" w:cs="WPS Special 1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PS Special 1" w:eastAsia="WPS Special 1" w:hAnsi="WPS Special 1" w:cs="WPS Special 1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8" w15:restartNumberingAfterBreak="0">
    <w:nsid w:val="0000000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9" w15:restartNumberingAfterBreak="0">
    <w:nsid w:val="0000000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D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WPS Special 3" w:eastAsia="WPS Special 3" w:hAnsi="WPS Special 3" w:cs="WPS Special 3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PS Special 1" w:eastAsia="WPS Special 1" w:hAnsi="WPS Special 1" w:cs="WPS Special 1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56C9E"/>
    <w:multiLevelType w:val="hybridMultilevel"/>
    <w:tmpl w:val="7C6A9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9014F"/>
    <w:multiLevelType w:val="multilevel"/>
    <w:tmpl w:val="CD7A4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17" w15:restartNumberingAfterBreak="0">
    <w:nsid w:val="5AA36118"/>
    <w:multiLevelType w:val="hybridMultilevel"/>
    <w:tmpl w:val="B00C69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D55240"/>
    <w:multiLevelType w:val="multilevel"/>
    <w:tmpl w:val="CD7A4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PS Special 1" w:eastAsia="WPS Special 1" w:hAnsi="WPS Special 1" w:cs="WPS Special 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WPS Special 3" w:eastAsia="WPS Special 3" w:hAnsi="WPS Special 3" w:cs="WPS Special 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PS Special 1" w:eastAsia="WPS Special 1" w:hAnsi="WPS Special 1" w:cs="WPS Special 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WPS Special 3" w:eastAsia="WPS Special 3" w:hAnsi="WPS Special 3" w:cs="WPS Special 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PS Special 1" w:eastAsia="WPS Special 1" w:hAnsi="WPS Special 1" w:cs="WPS Special 1"/>
      </w:rPr>
    </w:lvl>
  </w:abstractNum>
  <w:abstractNum w:abstractNumId="1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7"/>
  </w:num>
  <w:num w:numId="11">
    <w:abstractNumId w:val="5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"/>
  </w:num>
  <w:num w:numId="17">
    <w:abstractNumId w:val="2"/>
  </w:num>
  <w:num w:numId="18">
    <w:abstractNumId w:val="11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B"/>
    <w:rsid w:val="00033263"/>
    <w:rsid w:val="000334C1"/>
    <w:rsid w:val="000873F6"/>
    <w:rsid w:val="000B286F"/>
    <w:rsid w:val="000B2892"/>
    <w:rsid w:val="000D134B"/>
    <w:rsid w:val="00124ED6"/>
    <w:rsid w:val="00167789"/>
    <w:rsid w:val="00194704"/>
    <w:rsid w:val="001B160B"/>
    <w:rsid w:val="00203213"/>
    <w:rsid w:val="002236D5"/>
    <w:rsid w:val="00243756"/>
    <w:rsid w:val="00267238"/>
    <w:rsid w:val="0027193E"/>
    <w:rsid w:val="002C4E0C"/>
    <w:rsid w:val="002E7306"/>
    <w:rsid w:val="00305CBE"/>
    <w:rsid w:val="00331DCE"/>
    <w:rsid w:val="00352A17"/>
    <w:rsid w:val="003B4AEF"/>
    <w:rsid w:val="00415CF3"/>
    <w:rsid w:val="00453A7B"/>
    <w:rsid w:val="004936B2"/>
    <w:rsid w:val="004A28EA"/>
    <w:rsid w:val="004F1195"/>
    <w:rsid w:val="00506C7C"/>
    <w:rsid w:val="005B0204"/>
    <w:rsid w:val="00616193"/>
    <w:rsid w:val="00632D83"/>
    <w:rsid w:val="00662AA8"/>
    <w:rsid w:val="00683AA5"/>
    <w:rsid w:val="00692CA1"/>
    <w:rsid w:val="006A1E18"/>
    <w:rsid w:val="006C7F5A"/>
    <w:rsid w:val="0077583D"/>
    <w:rsid w:val="00791376"/>
    <w:rsid w:val="007F6DBB"/>
    <w:rsid w:val="00831977"/>
    <w:rsid w:val="00871DB8"/>
    <w:rsid w:val="00887E05"/>
    <w:rsid w:val="008A171A"/>
    <w:rsid w:val="008D79F2"/>
    <w:rsid w:val="008F180B"/>
    <w:rsid w:val="008F48B9"/>
    <w:rsid w:val="009049BC"/>
    <w:rsid w:val="009D646A"/>
    <w:rsid w:val="009E5E30"/>
    <w:rsid w:val="00A633B0"/>
    <w:rsid w:val="00A738C8"/>
    <w:rsid w:val="00AA1166"/>
    <w:rsid w:val="00AA35A8"/>
    <w:rsid w:val="00AE562D"/>
    <w:rsid w:val="00B8453F"/>
    <w:rsid w:val="00B84A2B"/>
    <w:rsid w:val="00B85473"/>
    <w:rsid w:val="00BE5968"/>
    <w:rsid w:val="00BF6CE2"/>
    <w:rsid w:val="00C62E97"/>
    <w:rsid w:val="00CB3E40"/>
    <w:rsid w:val="00CE2D63"/>
    <w:rsid w:val="00CF22B3"/>
    <w:rsid w:val="00D86385"/>
    <w:rsid w:val="00D95726"/>
    <w:rsid w:val="00DB472D"/>
    <w:rsid w:val="00DE5F88"/>
    <w:rsid w:val="00DE7B52"/>
    <w:rsid w:val="00DF2298"/>
    <w:rsid w:val="00E067BA"/>
    <w:rsid w:val="00E64FB2"/>
    <w:rsid w:val="00EB3910"/>
    <w:rsid w:val="00EB74E8"/>
    <w:rsid w:val="00EC0F79"/>
    <w:rsid w:val="00F30552"/>
    <w:rsid w:val="00F46BDB"/>
    <w:rsid w:val="00FD73C5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E64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U00983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4F723E3874A409A23B86E3601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D71B-7671-47A5-82E9-9DB9E8A32A2E}"/>
      </w:docPartPr>
      <w:docPartBody>
        <w:p w:rsidR="00000000" w:rsidRDefault="008144CE" w:rsidP="008144CE">
          <w:pPr>
            <w:pStyle w:val="AFD4F723E3874A409A23B86E3601299F"/>
          </w:pPr>
          <w:r w:rsidRPr="00415CF3">
            <w:t>Marketing</w:t>
          </w:r>
        </w:p>
      </w:docPartBody>
    </w:docPart>
    <w:docPart>
      <w:docPartPr>
        <w:name w:val="86771A2944D548DAA7D4F8B876B33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DA0E-E060-424F-BCF5-975E772FD46A}"/>
      </w:docPartPr>
      <w:docPartBody>
        <w:p w:rsidR="00000000" w:rsidRDefault="008144CE" w:rsidP="008144CE">
          <w:pPr>
            <w:pStyle w:val="86771A2944D548DAA7D4F8B876B33613"/>
          </w:pPr>
          <w:r w:rsidRPr="00415CF3">
            <w:t>Social Media Management</w:t>
          </w:r>
        </w:p>
      </w:docPartBody>
    </w:docPart>
    <w:docPart>
      <w:docPartPr>
        <w:name w:val="62DDEC9BD57D44A69591781DF9F61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9E49-9CA4-4BFD-83F8-BE21F216AF32}"/>
      </w:docPartPr>
      <w:docPartBody>
        <w:p w:rsidR="00000000" w:rsidRDefault="008144CE" w:rsidP="008144CE">
          <w:pPr>
            <w:pStyle w:val="62DDEC9BD57D44A69591781DF9F615B7"/>
          </w:pPr>
          <w:r w:rsidRPr="00415CF3">
            <w:t>Team Building</w:t>
          </w:r>
        </w:p>
      </w:docPartBody>
    </w:docPart>
    <w:docPart>
      <w:docPartPr>
        <w:name w:val="177B0A9FAFB0473C8BC961C3C70C2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CDF59-A1F4-4A79-AFA3-E2A9D7837039}"/>
      </w:docPartPr>
      <w:docPartBody>
        <w:p w:rsidR="00000000" w:rsidRDefault="008144CE" w:rsidP="008144CE">
          <w:pPr>
            <w:pStyle w:val="177B0A9FAFB0473C8BC961C3C70C2CE1"/>
          </w:pPr>
          <w:r w:rsidRPr="00415CF3">
            <w:t>Web Development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PS Special 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Cambria"/>
    <w:panose1 w:val="00000000000000000000"/>
    <w:charset w:val="00"/>
    <w:family w:val="roman"/>
    <w:notTrueType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E"/>
    <w:rsid w:val="008144CE"/>
    <w:rsid w:val="00E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97FBB68C4444384654AEBEBA362C6">
    <w:name w:val="3F297FBB68C4444384654AEBEBA362C6"/>
  </w:style>
  <w:style w:type="paragraph" w:customStyle="1" w:styleId="F23226832C364061B00EC82198106842">
    <w:name w:val="F23226832C364061B00EC82198106842"/>
  </w:style>
  <w:style w:type="paragraph" w:customStyle="1" w:styleId="4999574AA92D47ED8DC0A32DD1D85845">
    <w:name w:val="4999574AA92D47ED8DC0A32DD1D85845"/>
  </w:style>
  <w:style w:type="paragraph" w:customStyle="1" w:styleId="4369DB1244044C90B112BF27DF2C5E3F">
    <w:name w:val="4369DB1244044C90B112BF27DF2C5E3F"/>
  </w:style>
  <w:style w:type="paragraph" w:customStyle="1" w:styleId="7085934449F941E488FE8B0C723ACBC1">
    <w:name w:val="7085934449F941E488FE8B0C723ACBC1"/>
  </w:style>
  <w:style w:type="paragraph" w:customStyle="1" w:styleId="383C7E7EEF7E4F7785DEEAC1D385B033">
    <w:name w:val="383C7E7EEF7E4F7785DEEAC1D385B033"/>
  </w:style>
  <w:style w:type="paragraph" w:customStyle="1" w:styleId="76CF85A3DA1443D88B228777BA7B047A">
    <w:name w:val="76CF85A3DA1443D88B228777BA7B047A"/>
  </w:style>
  <w:style w:type="paragraph" w:customStyle="1" w:styleId="71ECB67B06A64267B8B02735BA35E234">
    <w:name w:val="71ECB67B06A64267B8B02735BA35E234"/>
  </w:style>
  <w:style w:type="paragraph" w:customStyle="1" w:styleId="8CA94ABD508D4FF28C008312DCE0632B">
    <w:name w:val="8CA94ABD508D4FF28C008312DCE0632B"/>
  </w:style>
  <w:style w:type="paragraph" w:customStyle="1" w:styleId="574CCB7831494A96AB33C5F9095B269E">
    <w:name w:val="574CCB7831494A96AB33C5F9095B269E"/>
  </w:style>
  <w:style w:type="paragraph" w:customStyle="1" w:styleId="F6B9DCB13E264D57AF59BDB63D49D5C7">
    <w:name w:val="F6B9DCB13E264D57AF59BDB63D49D5C7"/>
  </w:style>
  <w:style w:type="paragraph" w:customStyle="1" w:styleId="2CBB2FD6C9CE4E02A75081F4A3083048">
    <w:name w:val="2CBB2FD6C9CE4E02A75081F4A3083048"/>
  </w:style>
  <w:style w:type="paragraph" w:customStyle="1" w:styleId="0F555AF1569E49A9A69A5FC10B45E942">
    <w:name w:val="0F555AF1569E49A9A69A5FC10B45E942"/>
  </w:style>
  <w:style w:type="paragraph" w:customStyle="1" w:styleId="5CD4173A1C004C4C9ED68D465E9E00CC">
    <w:name w:val="5CD4173A1C004C4C9ED68D465E9E00CC"/>
  </w:style>
  <w:style w:type="paragraph" w:customStyle="1" w:styleId="FAB704A71ED841ED8BC996BDDE74AD2C">
    <w:name w:val="FAB704A71ED841ED8BC996BDDE74AD2C"/>
  </w:style>
  <w:style w:type="paragraph" w:customStyle="1" w:styleId="16789888D30645A5B6FAEC7F9ADD74F0">
    <w:name w:val="16789888D30645A5B6FAEC7F9ADD74F0"/>
  </w:style>
  <w:style w:type="paragraph" w:customStyle="1" w:styleId="A084C019E8FA4A7C98816312002AC7C1">
    <w:name w:val="A084C019E8FA4A7C98816312002AC7C1"/>
  </w:style>
  <w:style w:type="paragraph" w:customStyle="1" w:styleId="9F3F2E1B65604A9A83A22BDC2386D1F8">
    <w:name w:val="9F3F2E1B65604A9A83A22BDC2386D1F8"/>
  </w:style>
  <w:style w:type="paragraph" w:customStyle="1" w:styleId="28C5CE3A0F374AAD9DB18869D5CE1A30">
    <w:name w:val="28C5CE3A0F374AAD9DB18869D5CE1A30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CF0BCDC062524802A817CF9D6CE05EF8">
    <w:name w:val="CF0BCDC062524802A817CF9D6CE05EF8"/>
  </w:style>
  <w:style w:type="paragraph" w:customStyle="1" w:styleId="A4442ECB5CD64E73ACEF57E9FFF889DA">
    <w:name w:val="A4442ECB5CD64E73ACEF57E9FFF889DA"/>
  </w:style>
  <w:style w:type="paragraph" w:customStyle="1" w:styleId="739666AF15744F88A111B72277CEE373">
    <w:name w:val="739666AF15744F88A111B72277CEE373"/>
  </w:style>
  <w:style w:type="paragraph" w:customStyle="1" w:styleId="76F66D31DC424E14BE153F35AA32DB5D">
    <w:name w:val="76F66D31DC424E14BE153F35AA32DB5D"/>
  </w:style>
  <w:style w:type="paragraph" w:customStyle="1" w:styleId="A098C9B4F76144B8B7F4654B64822874">
    <w:name w:val="A098C9B4F76144B8B7F4654B64822874"/>
  </w:style>
  <w:style w:type="paragraph" w:customStyle="1" w:styleId="7064C1FA4A084053AC8725BA5374FB07">
    <w:name w:val="7064C1FA4A084053AC8725BA5374FB07"/>
  </w:style>
  <w:style w:type="paragraph" w:customStyle="1" w:styleId="5EBAC2CB988E431C991849585C9907E9">
    <w:name w:val="5EBAC2CB988E431C991849585C9907E9"/>
  </w:style>
  <w:style w:type="paragraph" w:customStyle="1" w:styleId="C59AD9D8ADF5445E85B67A443F8C5A15">
    <w:name w:val="C59AD9D8ADF5445E85B67A443F8C5A15"/>
  </w:style>
  <w:style w:type="paragraph" w:customStyle="1" w:styleId="51FBEB1E19F94DBF9857F4C6D4F52F82">
    <w:name w:val="51FBEB1E19F94DBF9857F4C6D4F52F82"/>
  </w:style>
  <w:style w:type="paragraph" w:customStyle="1" w:styleId="A7C74E432CF5497B9DA4D582CE0AFB98">
    <w:name w:val="A7C74E432CF5497B9DA4D582CE0AFB98"/>
  </w:style>
  <w:style w:type="paragraph" w:customStyle="1" w:styleId="E678632A332B41179E3A824DAEA4DA14">
    <w:name w:val="E678632A332B41179E3A824DAEA4DA14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924C11293460477C895DA6952AA86873">
    <w:name w:val="924C11293460477C895DA6952AA86873"/>
  </w:style>
  <w:style w:type="paragraph" w:customStyle="1" w:styleId="8E1C5FEB6C3D4314BBFC373FF79F761B">
    <w:name w:val="8E1C5FEB6C3D4314BBFC373FF79F761B"/>
  </w:style>
  <w:style w:type="paragraph" w:customStyle="1" w:styleId="D8F58DD90C6540DC8D60759EDF66A861">
    <w:name w:val="D8F58DD90C6540DC8D60759EDF66A861"/>
  </w:style>
  <w:style w:type="paragraph" w:customStyle="1" w:styleId="35555D2452B540BEA2BD7D8E176D25F1">
    <w:name w:val="35555D2452B540BEA2BD7D8E176D25F1"/>
  </w:style>
  <w:style w:type="paragraph" w:customStyle="1" w:styleId="13087A26587D49EF9489E678E1A73989">
    <w:name w:val="13087A26587D49EF9489E678E1A73989"/>
  </w:style>
  <w:style w:type="paragraph" w:customStyle="1" w:styleId="DE60EF85E4ED412A8D4717DC19432397">
    <w:name w:val="DE60EF85E4ED412A8D4717DC19432397"/>
  </w:style>
  <w:style w:type="paragraph" w:customStyle="1" w:styleId="E5A8E9DD003F4FE9A5988ABEF80CC29D">
    <w:name w:val="E5A8E9DD003F4FE9A5988ABEF80CC29D"/>
    <w:rsid w:val="008144CE"/>
  </w:style>
  <w:style w:type="paragraph" w:customStyle="1" w:styleId="9CD626210C7D48CFB2DF0B4057896363">
    <w:name w:val="9CD626210C7D48CFB2DF0B4057896363"/>
    <w:rsid w:val="008144CE"/>
  </w:style>
  <w:style w:type="paragraph" w:customStyle="1" w:styleId="0A60A1F1AADD40FDB38561AD127A0BC2">
    <w:name w:val="0A60A1F1AADD40FDB38561AD127A0BC2"/>
    <w:rsid w:val="008144CE"/>
  </w:style>
  <w:style w:type="paragraph" w:customStyle="1" w:styleId="91A5640216E64F86AA8294042D893115">
    <w:name w:val="91A5640216E64F86AA8294042D893115"/>
    <w:rsid w:val="008144CE"/>
  </w:style>
  <w:style w:type="paragraph" w:customStyle="1" w:styleId="1A9DBD9F6A6544A1AFE782D79CE7ABEC">
    <w:name w:val="1A9DBD9F6A6544A1AFE782D79CE7ABEC"/>
    <w:rsid w:val="008144CE"/>
  </w:style>
  <w:style w:type="paragraph" w:customStyle="1" w:styleId="0CD5A1EDC4DC4E1E9BA920C9153A5401">
    <w:name w:val="0CD5A1EDC4DC4E1E9BA920C9153A5401"/>
    <w:rsid w:val="008144CE"/>
  </w:style>
  <w:style w:type="paragraph" w:customStyle="1" w:styleId="1CC0DF93E7A64624AE9CD7F9FD3BDEE2">
    <w:name w:val="1CC0DF93E7A64624AE9CD7F9FD3BDEE2"/>
    <w:rsid w:val="008144CE"/>
  </w:style>
  <w:style w:type="paragraph" w:customStyle="1" w:styleId="54B311DFC7594422B995EC90DCD979C8">
    <w:name w:val="54B311DFC7594422B995EC90DCD979C8"/>
    <w:rsid w:val="008144CE"/>
  </w:style>
  <w:style w:type="paragraph" w:customStyle="1" w:styleId="F8BEC4E614144CCDAF94C2ABCA03B0C5">
    <w:name w:val="F8BEC4E614144CCDAF94C2ABCA03B0C5"/>
    <w:rsid w:val="008144CE"/>
  </w:style>
  <w:style w:type="paragraph" w:customStyle="1" w:styleId="C2B6ED686B814027858D2C83EA7A8A69">
    <w:name w:val="C2B6ED686B814027858D2C83EA7A8A69"/>
    <w:rsid w:val="008144CE"/>
  </w:style>
  <w:style w:type="paragraph" w:customStyle="1" w:styleId="C7ECAE2A76AC465AADE2FABC0CE16485">
    <w:name w:val="C7ECAE2A76AC465AADE2FABC0CE16485"/>
    <w:rsid w:val="008144CE"/>
  </w:style>
  <w:style w:type="paragraph" w:customStyle="1" w:styleId="67AD8CF3B1CD43068D3A0C277FD468C2">
    <w:name w:val="67AD8CF3B1CD43068D3A0C277FD468C2"/>
    <w:rsid w:val="008144CE"/>
  </w:style>
  <w:style w:type="paragraph" w:customStyle="1" w:styleId="48029A0ECCBF471DAD3E6F646C40509A">
    <w:name w:val="48029A0ECCBF471DAD3E6F646C40509A"/>
    <w:rsid w:val="008144CE"/>
  </w:style>
  <w:style w:type="paragraph" w:customStyle="1" w:styleId="DF348A5606EE43288D6E4AA2BC3E1D8E">
    <w:name w:val="DF348A5606EE43288D6E4AA2BC3E1D8E"/>
    <w:rsid w:val="008144CE"/>
  </w:style>
  <w:style w:type="paragraph" w:customStyle="1" w:styleId="2A36356F63F54BC8BBFA72DE39FC48A2">
    <w:name w:val="2A36356F63F54BC8BBFA72DE39FC48A2"/>
    <w:rsid w:val="008144CE"/>
  </w:style>
  <w:style w:type="paragraph" w:customStyle="1" w:styleId="AFD4F723E3874A409A23B86E3601299F">
    <w:name w:val="AFD4F723E3874A409A23B86E3601299F"/>
    <w:rsid w:val="008144CE"/>
  </w:style>
  <w:style w:type="paragraph" w:customStyle="1" w:styleId="86771A2944D548DAA7D4F8B876B33613">
    <w:name w:val="86771A2944D548DAA7D4F8B876B33613"/>
    <w:rsid w:val="008144CE"/>
  </w:style>
  <w:style w:type="paragraph" w:customStyle="1" w:styleId="62DDEC9BD57D44A69591781DF9F615B7">
    <w:name w:val="62DDEC9BD57D44A69591781DF9F615B7"/>
    <w:rsid w:val="008144CE"/>
  </w:style>
  <w:style w:type="paragraph" w:customStyle="1" w:styleId="177B0A9FAFB0473C8BC961C3C70C2CE1">
    <w:name w:val="177B0A9FAFB0473C8BC961C3C70C2CE1"/>
    <w:rsid w:val="008144CE"/>
  </w:style>
  <w:style w:type="paragraph" w:customStyle="1" w:styleId="68156F8664284F58AA29F8645B1F6734">
    <w:name w:val="68156F8664284F58AA29F8645B1F6734"/>
    <w:rsid w:val="008144CE"/>
  </w:style>
  <w:style w:type="paragraph" w:customStyle="1" w:styleId="13E851F293D149A280E84DE2FFB54977">
    <w:name w:val="13E851F293D149A280E84DE2FFB54977"/>
    <w:rsid w:val="008144CE"/>
  </w:style>
  <w:style w:type="paragraph" w:customStyle="1" w:styleId="74D8C58B2CA2463B9B3941095191096B">
    <w:name w:val="74D8C58B2CA2463B9B3941095191096B"/>
    <w:rsid w:val="008144CE"/>
  </w:style>
  <w:style w:type="paragraph" w:customStyle="1" w:styleId="3F9FDC885A9F4450ADFDDE05C8A005A8">
    <w:name w:val="3F9FDC885A9F4450ADFDDE05C8A005A8"/>
    <w:rsid w:val="00814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DD108A-4551-4FD1-A868-2697B762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2020-07-08T05:51:00Z</dcterms:created>
  <dcterms:modified xsi:type="dcterms:W3CDTF">2020-07-08T10:33:00Z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