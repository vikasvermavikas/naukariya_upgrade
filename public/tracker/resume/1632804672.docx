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A75" w:rsidRDefault="00CC739A" w:rsidP="00F659FD">
      <w:pPr>
        <w:spacing w:after="0" w:line="360" w:lineRule="auto"/>
        <w:ind w:left="2160" w:firstLine="720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CC739A">
        <w:rPr>
          <w:rFonts w:ascii="Times New Roman" w:hAnsi="Times New Roman"/>
          <w:b/>
          <w:sz w:val="32"/>
          <w:szCs w:val="32"/>
          <w:u w:val="single"/>
        </w:rPr>
        <w:t>CURRICULUM VITAE</w:t>
      </w:r>
    </w:p>
    <w:p w:rsidR="00B14ABF" w:rsidRPr="00B14ABF" w:rsidRDefault="00CC161B" w:rsidP="00E46539">
      <w:pPr>
        <w:tabs>
          <w:tab w:val="center" w:pos="3613"/>
        </w:tabs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YOGESH</w:t>
      </w:r>
      <w:r w:rsidR="00E46539">
        <w:rPr>
          <w:rFonts w:ascii="Times New Roman" w:hAnsi="Times New Roman"/>
          <w:b/>
          <w:sz w:val="32"/>
          <w:szCs w:val="32"/>
        </w:rPr>
        <w:tab/>
      </w:r>
    </w:p>
    <w:p w:rsidR="00DB2E74" w:rsidRPr="00B10F35" w:rsidRDefault="00F659FD" w:rsidP="00F659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        </w:t>
      </w:r>
      <w:r w:rsidR="00CC161B">
        <w:rPr>
          <w:rFonts w:ascii="Times New Roman" w:hAnsi="Times New Roman"/>
          <w:sz w:val="22"/>
          <w:szCs w:val="24"/>
        </w:rPr>
        <w:t>yogeshkaushik048</w:t>
      </w:r>
      <w:r w:rsidR="00DB2E74" w:rsidRPr="00B10F35">
        <w:rPr>
          <w:rFonts w:ascii="Times New Roman" w:hAnsi="Times New Roman"/>
          <w:sz w:val="22"/>
          <w:szCs w:val="24"/>
        </w:rPr>
        <w:t>@gmail.com</w:t>
      </w:r>
    </w:p>
    <w:p w:rsidR="00F7056B" w:rsidRPr="00B10F35" w:rsidRDefault="00F7056B" w:rsidP="00F659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2"/>
          <w:szCs w:val="24"/>
          <w:lang w:val="it-IT"/>
        </w:rPr>
      </w:pPr>
      <w:r w:rsidRPr="00B10F35">
        <w:rPr>
          <w:rFonts w:ascii="Times New Roman" w:hAnsi="Times New Roman"/>
          <w:sz w:val="22"/>
          <w:szCs w:val="24"/>
          <w:lang w:val="it-IT"/>
        </w:rPr>
        <w:t>Mobile</w:t>
      </w:r>
      <w:r w:rsidRPr="00B10F35">
        <w:rPr>
          <w:rFonts w:ascii="Times New Roman" w:hAnsi="Times New Roman"/>
          <w:sz w:val="22"/>
          <w:szCs w:val="24"/>
          <w:lang w:val="it-IT"/>
        </w:rPr>
        <w:tab/>
      </w:r>
      <w:r w:rsidRPr="00B10F35">
        <w:rPr>
          <w:rFonts w:ascii="Times New Roman" w:hAnsi="Times New Roman"/>
          <w:b/>
          <w:sz w:val="22"/>
          <w:szCs w:val="24"/>
          <w:lang w:val="it-IT"/>
        </w:rPr>
        <w:t>:</w:t>
      </w:r>
      <w:r w:rsidR="00CC161B">
        <w:rPr>
          <w:rFonts w:ascii="Times New Roman" w:hAnsi="Times New Roman"/>
          <w:sz w:val="22"/>
          <w:szCs w:val="24"/>
          <w:lang w:val="it-IT"/>
        </w:rPr>
        <w:t>+91 9050996758</w:t>
      </w:r>
    </w:p>
    <w:p w:rsidR="00025617" w:rsidRPr="00B10F35" w:rsidRDefault="00E550DA" w:rsidP="00E550DA">
      <w:pPr>
        <w:tabs>
          <w:tab w:val="left" w:pos="7005"/>
        </w:tabs>
        <w:spacing w:after="0" w:line="240" w:lineRule="auto"/>
        <w:jc w:val="both"/>
        <w:rPr>
          <w:rFonts w:ascii="Times New Roman" w:hAnsi="Times New Roman"/>
          <w:szCs w:val="24"/>
          <w:lang w:val="it-IT"/>
        </w:rPr>
      </w:pPr>
      <w:r>
        <w:rPr>
          <w:rFonts w:ascii="Times New Roman" w:hAnsi="Times New Roman"/>
          <w:szCs w:val="24"/>
          <w:lang w:val="it-IT"/>
        </w:rPr>
        <w:tab/>
      </w:r>
    </w:p>
    <w:p w:rsidR="001C550E" w:rsidRDefault="00B82509" w:rsidP="004B449A">
      <w:pPr>
        <w:spacing w:line="480" w:lineRule="auto"/>
        <w:jc w:val="both"/>
        <w:rPr>
          <w:rFonts w:ascii="Times New Roman" w:hAnsi="Times New Roman"/>
          <w:lang w:val="it-IT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333375</wp:posOffset>
                </wp:positionV>
                <wp:extent cx="6029325" cy="243840"/>
                <wp:effectExtent l="0" t="0" r="28575" b="2286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243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969" w:rsidRPr="00946EDB" w:rsidRDefault="00CC739A" w:rsidP="00C70F15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 xml:space="preserve">CAREER </w:t>
                            </w:r>
                            <w:r w:rsidR="00142969" w:rsidRPr="00946EDB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OBJECTIVE</w:t>
                            </w:r>
                            <w:r w:rsidR="00142969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.75pt;margin-top:26.25pt;width:474.75pt;height:19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" fillcolor="white [3212]" strokeweight="1.5pt">
                <v:textbox>
                  <w:txbxContent>
                    <w:p w:rsidR="00142969" w:rsidRPr="00946EDB" w:rsidRDefault="00CC739A" w:rsidP="00C70F15">
                      <w:pPr>
                        <w:jc w:val="both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 xml:space="preserve">CAREER </w:t>
                      </w:r>
                      <w:r w:rsidR="00142969" w:rsidRPr="00946EDB"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>OBJECTIVE</w:t>
                      </w:r>
                      <w:r w:rsidR="00142969"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117474</wp:posOffset>
                </wp:positionV>
                <wp:extent cx="6010275" cy="0"/>
                <wp:effectExtent l="0" t="19050" r="9525" b="3810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C6F7D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9.25pt" to="472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" strokeweight="4.5pt">
                <v:stroke linestyle="thickThin"/>
              </v:line>
            </w:pict>
          </mc:Fallback>
        </mc:AlternateContent>
      </w:r>
    </w:p>
    <w:p w:rsidR="001C550E" w:rsidRDefault="001C550E" w:rsidP="00F659FD">
      <w:pPr>
        <w:spacing w:after="0" w:line="360" w:lineRule="auto"/>
        <w:jc w:val="both"/>
        <w:rPr>
          <w:rFonts w:ascii="Times New Roman" w:hAnsi="Times New Roman"/>
          <w:lang w:val="it-IT"/>
        </w:rPr>
      </w:pPr>
    </w:p>
    <w:p w:rsidR="00F7056B" w:rsidRDefault="00D83723" w:rsidP="00F659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work in a challenging environment that leads to personnel and </w:t>
      </w:r>
      <w:r w:rsidR="00F659FD">
        <w:rPr>
          <w:rFonts w:ascii="Times New Roman" w:hAnsi="Times New Roman"/>
          <w:sz w:val="24"/>
          <w:szCs w:val="24"/>
        </w:rPr>
        <w:t>organizational growth</w:t>
      </w:r>
      <w:r w:rsidR="00476F41">
        <w:rPr>
          <w:rFonts w:ascii="Times New Roman" w:hAnsi="Times New Roman"/>
          <w:sz w:val="24"/>
          <w:szCs w:val="24"/>
        </w:rPr>
        <w:t>.</w:t>
      </w:r>
      <w:r w:rsidR="00476F41" w:rsidRPr="005E10BF">
        <w:rPr>
          <w:rFonts w:ascii="Times New Roman" w:hAnsi="Times New Roman"/>
          <w:sz w:val="24"/>
          <w:szCs w:val="24"/>
        </w:rPr>
        <w:t>To</w:t>
      </w:r>
    </w:p>
    <w:p w:rsidR="005C2F70" w:rsidRDefault="00F659FD" w:rsidP="00F659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E10BF">
        <w:rPr>
          <w:rFonts w:ascii="Times New Roman" w:hAnsi="Times New Roman"/>
          <w:sz w:val="24"/>
          <w:szCs w:val="24"/>
        </w:rPr>
        <w:t>Utilize</w:t>
      </w:r>
      <w:r w:rsidR="005E10BF" w:rsidRPr="005E10BF">
        <w:rPr>
          <w:rFonts w:ascii="Times New Roman" w:hAnsi="Times New Roman"/>
          <w:sz w:val="24"/>
          <w:szCs w:val="24"/>
        </w:rPr>
        <w:t xml:space="preserve"> my capabilities and inter personal skills for the benefi</w:t>
      </w:r>
      <w:r w:rsidR="00476F41">
        <w:rPr>
          <w:rFonts w:ascii="Times New Roman" w:hAnsi="Times New Roman"/>
          <w:sz w:val="24"/>
          <w:szCs w:val="24"/>
        </w:rPr>
        <w:t xml:space="preserve">t of the Company and Country as </w:t>
      </w:r>
      <w:r w:rsidR="00AF53BD">
        <w:rPr>
          <w:rFonts w:ascii="Times New Roman" w:hAnsi="Times New Roman"/>
          <w:sz w:val="24"/>
          <w:szCs w:val="24"/>
        </w:rPr>
        <w:t>a whole.</w:t>
      </w:r>
    </w:p>
    <w:p w:rsidR="0089561C" w:rsidRDefault="0089561C" w:rsidP="00CC161B">
      <w:pPr>
        <w:pStyle w:val="NormalDS"/>
        <w:spacing w:after="0"/>
        <w:ind w:right="-357"/>
        <w:jc w:val="both"/>
        <w:rPr>
          <w:rFonts w:ascii="Times New Roman" w:hAnsi="Times New Roman" w:cs="Times New Roman"/>
          <w:sz w:val="24"/>
          <w:szCs w:val="24"/>
        </w:rPr>
      </w:pPr>
    </w:p>
    <w:p w:rsidR="002C6C77" w:rsidRDefault="008D7A5A" w:rsidP="008D7A5A">
      <w:pPr>
        <w:tabs>
          <w:tab w:val="left" w:pos="784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A035B" w:rsidRDefault="00B82509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010275" cy="243840"/>
                <wp:effectExtent l="0" t="0" r="28575" b="2286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243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969" w:rsidRPr="00946EDB" w:rsidRDefault="00142969" w:rsidP="00B16AF8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946EDB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EDUCATIONAL DETAILS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0;margin-top:2.9pt;width:473.25pt;height:1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" fillcolor="white [3212]" strokeweight="1.5pt">
                <v:textbox>
                  <w:txbxContent>
                    <w:p w:rsidR="00142969" w:rsidRPr="00946EDB" w:rsidRDefault="00142969" w:rsidP="00B16AF8">
                      <w:pPr>
                        <w:spacing w:line="480" w:lineRule="auto"/>
                        <w:jc w:val="both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  <w:r w:rsidRPr="00946EDB"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>EDUCATIONAL DETAILS</w:t>
                      </w:r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330C06" w:rsidRDefault="00330C06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6411" w:rsidRDefault="007A6411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2189"/>
        <w:gridCol w:w="2220"/>
        <w:gridCol w:w="2193"/>
        <w:gridCol w:w="2146"/>
      </w:tblGrid>
      <w:tr w:rsidR="00330C06" w:rsidTr="00330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10" w:type="dxa"/>
          </w:tcPr>
          <w:p w:rsidR="00330C06" w:rsidRDefault="00330C06" w:rsidP="00F659F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Course </w:t>
            </w:r>
          </w:p>
        </w:tc>
        <w:tc>
          <w:tcPr>
            <w:tcW w:w="2311" w:type="dxa"/>
          </w:tcPr>
          <w:p w:rsidR="00330C06" w:rsidRDefault="00330C06" w:rsidP="00F659F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Board/ University </w:t>
            </w:r>
          </w:p>
        </w:tc>
        <w:tc>
          <w:tcPr>
            <w:tcW w:w="2311" w:type="dxa"/>
          </w:tcPr>
          <w:p w:rsidR="00330C06" w:rsidRDefault="00330C06" w:rsidP="00F659F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 of passing </w:t>
            </w:r>
          </w:p>
        </w:tc>
        <w:tc>
          <w:tcPr>
            <w:tcW w:w="2311" w:type="dxa"/>
          </w:tcPr>
          <w:p w:rsidR="00330C06" w:rsidRDefault="00330C06" w:rsidP="00F659F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330C06" w:rsidTr="00330C06">
        <w:tc>
          <w:tcPr>
            <w:tcW w:w="2310" w:type="dxa"/>
          </w:tcPr>
          <w:p w:rsidR="00330C06" w:rsidRDefault="00CC161B" w:rsidP="00073B0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BCA </w:t>
            </w:r>
          </w:p>
        </w:tc>
        <w:tc>
          <w:tcPr>
            <w:tcW w:w="2311" w:type="dxa"/>
          </w:tcPr>
          <w:p w:rsidR="00330C06" w:rsidRDefault="00CC161B" w:rsidP="00F659F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KUK University</w:t>
            </w:r>
          </w:p>
        </w:tc>
        <w:tc>
          <w:tcPr>
            <w:tcW w:w="2311" w:type="dxa"/>
          </w:tcPr>
          <w:p w:rsidR="00330C06" w:rsidRDefault="00CC67BF" w:rsidP="00F659F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2311" w:type="dxa"/>
          </w:tcPr>
          <w:p w:rsidR="00330C06" w:rsidRDefault="00CC67BF" w:rsidP="00F659F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  <w:r w:rsidR="00073B07">
              <w:rPr>
                <w:sz w:val="24"/>
                <w:szCs w:val="24"/>
              </w:rPr>
              <w:t xml:space="preserve"> </w:t>
            </w:r>
          </w:p>
        </w:tc>
      </w:tr>
      <w:tr w:rsidR="00330C06" w:rsidTr="00330C06">
        <w:tc>
          <w:tcPr>
            <w:tcW w:w="2310" w:type="dxa"/>
          </w:tcPr>
          <w:p w:rsidR="00330C06" w:rsidRDefault="00D8466C" w:rsidP="00F659F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D8466C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11" w:type="dxa"/>
          </w:tcPr>
          <w:p w:rsidR="00330C06" w:rsidRDefault="00D8466C" w:rsidP="00F659F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HBSE Bhiwani </w:t>
            </w:r>
          </w:p>
        </w:tc>
        <w:tc>
          <w:tcPr>
            <w:tcW w:w="2311" w:type="dxa"/>
          </w:tcPr>
          <w:p w:rsidR="00330C06" w:rsidRDefault="00CC161B" w:rsidP="00F659F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2311" w:type="dxa"/>
          </w:tcPr>
          <w:p w:rsidR="00330C06" w:rsidRDefault="00CC161B" w:rsidP="00F659F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D8466C" w:rsidTr="00330C06">
        <w:tc>
          <w:tcPr>
            <w:tcW w:w="2310" w:type="dxa"/>
          </w:tcPr>
          <w:p w:rsidR="00D8466C" w:rsidRDefault="00D8466C" w:rsidP="00F659F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D8466C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11" w:type="dxa"/>
          </w:tcPr>
          <w:p w:rsidR="00D8466C" w:rsidRDefault="00D8466C" w:rsidP="00F659F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HBSE Bhiwani </w:t>
            </w:r>
          </w:p>
        </w:tc>
        <w:tc>
          <w:tcPr>
            <w:tcW w:w="2311" w:type="dxa"/>
          </w:tcPr>
          <w:p w:rsidR="00D8466C" w:rsidRDefault="00D8466C" w:rsidP="00F659F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2311" w:type="dxa"/>
          </w:tcPr>
          <w:p w:rsidR="00D8466C" w:rsidRDefault="00CC161B" w:rsidP="00F659F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</w:tbl>
    <w:p w:rsidR="00351DAC" w:rsidRPr="00B10F35" w:rsidRDefault="00351DAC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6411" w:rsidRDefault="00B119DD" w:rsidP="007A6411">
      <w:pPr>
        <w:spacing w:after="0" w:line="240" w:lineRule="exact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Palatino Linotype" w:hAnsi="Palatino Linotype" w:cs="Palatino Linotype"/>
        </w:rPr>
        <w:tab/>
      </w:r>
    </w:p>
    <w:p w:rsidR="007A6411" w:rsidRPr="00CC67BF" w:rsidRDefault="00B82509" w:rsidP="00CC67BF">
      <w:pPr>
        <w:pStyle w:val="NormalDS"/>
        <w:tabs>
          <w:tab w:val="left" w:pos="1095"/>
        </w:tabs>
        <w:spacing w:after="0" w:line="600" w:lineRule="auto"/>
        <w:ind w:right="-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6985</wp:posOffset>
                </wp:positionV>
                <wp:extent cx="6010275" cy="243840"/>
                <wp:effectExtent l="0" t="0" r="28575" b="2286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243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411" w:rsidRPr="00946EDB" w:rsidRDefault="007A6411" w:rsidP="007A641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COMPUTER SKILLS: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-.75pt;margin-top:.55pt;width:473.25pt;height:19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" fillcolor="white [3212]" strokeweight="1.5pt">
                <v:textbox>
                  <w:txbxContent>
                    <w:p w:rsidR="007A6411" w:rsidRPr="00946EDB" w:rsidRDefault="007A6411" w:rsidP="007A6411">
                      <w:pPr>
                        <w:jc w:val="both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>COMPUTER SKILLS:</w:t>
                      </w:r>
                    </w:p>
                  </w:txbxContent>
                </v:textbox>
              </v:rect>
            </w:pict>
          </mc:Fallback>
        </mc:AlternateContent>
      </w:r>
    </w:p>
    <w:p w:rsidR="007A6411" w:rsidRPr="00053FAB" w:rsidRDefault="007A6411" w:rsidP="007A6411">
      <w:pPr>
        <w:pStyle w:val="NormalDS"/>
        <w:numPr>
          <w:ilvl w:val="0"/>
          <w:numId w:val="26"/>
        </w:numPr>
        <w:spacing w:after="0" w:line="276" w:lineRule="auto"/>
        <w:ind w:right="-360"/>
        <w:jc w:val="both"/>
        <w:rPr>
          <w:rFonts w:ascii="Times New Roman" w:hAnsi="Times New Roman" w:cs="Times New Roman"/>
          <w:sz w:val="28"/>
          <w:szCs w:val="24"/>
        </w:rPr>
      </w:pPr>
      <w:r w:rsidRPr="00053FAB">
        <w:rPr>
          <w:rFonts w:ascii="Times New Roman" w:hAnsi="Times New Roman" w:cs="Times New Roman"/>
          <w:sz w:val="28"/>
          <w:szCs w:val="24"/>
        </w:rPr>
        <w:t>Operating System WINDOW XP.2003,2007</w:t>
      </w:r>
    </w:p>
    <w:p w:rsidR="00CC67BF" w:rsidRDefault="007A6411" w:rsidP="00CC67BF">
      <w:pPr>
        <w:pStyle w:val="NormalDS"/>
        <w:numPr>
          <w:ilvl w:val="0"/>
          <w:numId w:val="26"/>
        </w:numPr>
        <w:spacing w:after="0" w:line="360" w:lineRule="auto"/>
        <w:ind w:right="-360"/>
        <w:jc w:val="both"/>
        <w:rPr>
          <w:rFonts w:ascii="Times New Roman" w:hAnsi="Times New Roman" w:cs="Times New Roman"/>
          <w:sz w:val="28"/>
          <w:szCs w:val="24"/>
        </w:rPr>
      </w:pPr>
      <w:r w:rsidRPr="00053FAB">
        <w:rPr>
          <w:rFonts w:ascii="Times New Roman" w:hAnsi="Times New Roman" w:cs="Times New Roman"/>
          <w:sz w:val="28"/>
          <w:szCs w:val="24"/>
        </w:rPr>
        <w:t>MS Office.</w:t>
      </w:r>
    </w:p>
    <w:p w:rsidR="003659B4" w:rsidRDefault="003659B4" w:rsidP="00CC67BF">
      <w:pPr>
        <w:pStyle w:val="NormalDS"/>
        <w:numPr>
          <w:ilvl w:val="0"/>
          <w:numId w:val="26"/>
        </w:numPr>
        <w:spacing w:after="0" w:line="360" w:lineRule="auto"/>
        <w:ind w:right="-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HTML</w:t>
      </w:r>
    </w:p>
    <w:p w:rsidR="003659B4" w:rsidRDefault="003659B4" w:rsidP="00CC67BF">
      <w:pPr>
        <w:pStyle w:val="NormalDS"/>
        <w:numPr>
          <w:ilvl w:val="0"/>
          <w:numId w:val="26"/>
        </w:numPr>
        <w:spacing w:after="0" w:line="360" w:lineRule="auto"/>
        <w:ind w:right="-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CSS</w:t>
      </w:r>
    </w:p>
    <w:p w:rsidR="003659B4" w:rsidRDefault="003659B4" w:rsidP="00CC67BF">
      <w:pPr>
        <w:pStyle w:val="NormalDS"/>
        <w:numPr>
          <w:ilvl w:val="0"/>
          <w:numId w:val="26"/>
        </w:numPr>
        <w:spacing w:after="0" w:line="360" w:lineRule="auto"/>
        <w:ind w:right="-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BOOTSTRAP</w:t>
      </w:r>
    </w:p>
    <w:p w:rsidR="003659B4" w:rsidRPr="00CC67BF" w:rsidRDefault="003659B4" w:rsidP="00CC67BF">
      <w:pPr>
        <w:pStyle w:val="NormalDS"/>
        <w:numPr>
          <w:ilvl w:val="0"/>
          <w:numId w:val="26"/>
        </w:numPr>
        <w:spacing w:after="0" w:line="360" w:lineRule="auto"/>
        <w:ind w:right="-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JQUERY</w:t>
      </w:r>
    </w:p>
    <w:p w:rsidR="00CC67BF" w:rsidRPr="007A6411" w:rsidRDefault="00CC67BF" w:rsidP="007A6411">
      <w:pPr>
        <w:pStyle w:val="NormalDS"/>
        <w:numPr>
          <w:ilvl w:val="0"/>
          <w:numId w:val="26"/>
        </w:numPr>
        <w:spacing w:after="0" w:line="360" w:lineRule="auto"/>
        <w:ind w:right="-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PHP Programing Language </w:t>
      </w:r>
    </w:p>
    <w:p w:rsidR="006A035B" w:rsidRDefault="00B82509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67945</wp:posOffset>
                </wp:positionV>
                <wp:extent cx="6010275" cy="259715"/>
                <wp:effectExtent l="0" t="0" r="28575" b="26035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B07" w:rsidRPr="00F35425" w:rsidRDefault="00F47E4F" w:rsidP="00073B07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Experience:</w:t>
                            </w:r>
                          </w:p>
                          <w:p w:rsidR="00073B07" w:rsidRDefault="00073B07" w:rsidP="00073B0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left:0;text-align:left;margin-left:-.75pt;margin-top:5.35pt;width:473.25pt;height:20.4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" fillcolor="white [3212]" strokeweight="1.5pt">
                <v:textbox>
                  <w:txbxContent>
                    <w:p w:rsidR="00073B07" w:rsidRPr="00F35425" w:rsidRDefault="00F47E4F" w:rsidP="00073B07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>Experience:</w:t>
                      </w:r>
                    </w:p>
                    <w:p w:rsidR="00073B07" w:rsidRDefault="00073B07" w:rsidP="00073B07"/>
                  </w:txbxContent>
                </v:textbox>
              </v:rect>
            </w:pict>
          </mc:Fallback>
        </mc:AlternateContent>
      </w:r>
    </w:p>
    <w:p w:rsidR="00073B07" w:rsidRPr="002F7C4D" w:rsidRDefault="00073B07" w:rsidP="002F7C4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73B07" w:rsidRPr="00073B07" w:rsidRDefault="003132FA" w:rsidP="006C2166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6th month experience</w:t>
      </w:r>
      <w:r w:rsidR="00690281">
        <w:rPr>
          <w:rFonts w:ascii="Times New Roman" w:hAnsi="Times New Roman"/>
          <w:sz w:val="24"/>
          <w:szCs w:val="24"/>
        </w:rPr>
        <w:t xml:space="preserve"> Web developer from </w:t>
      </w:r>
      <w:r w:rsidR="00F47E4F">
        <w:rPr>
          <w:rFonts w:ascii="Times New Roman" w:hAnsi="Times New Roman"/>
          <w:sz w:val="24"/>
          <w:szCs w:val="24"/>
        </w:rPr>
        <w:t>flow green</w:t>
      </w:r>
      <w:r w:rsidR="00690281">
        <w:rPr>
          <w:rFonts w:ascii="Times New Roman" w:hAnsi="Times New Roman"/>
          <w:sz w:val="24"/>
          <w:szCs w:val="24"/>
        </w:rPr>
        <w:t xml:space="preserve"> private limited  </w:t>
      </w:r>
      <w:r>
        <w:rPr>
          <w:rFonts w:ascii="Times New Roman" w:hAnsi="Times New Roman"/>
          <w:sz w:val="24"/>
          <w:szCs w:val="24"/>
        </w:rPr>
        <w:t xml:space="preserve"> kota,Rajasthan</w:t>
      </w:r>
    </w:p>
    <w:p w:rsidR="00B16AF8" w:rsidRPr="00DB2E74" w:rsidRDefault="00B82509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010275" cy="259715"/>
                <wp:effectExtent l="0" t="0" r="28575" b="26035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969" w:rsidRPr="00F35425" w:rsidRDefault="00D366AD" w:rsidP="00501582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</w:p>
                          <w:p w:rsidR="00C12795" w:rsidRDefault="00C127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0;margin-top:2.6pt;width:473.25pt;height:20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" fillcolor="white [3212]" strokeweight="1.5pt">
                <v:textbox>
                  <w:txbxContent>
                    <w:p w:rsidR="00142969" w:rsidRPr="00F35425" w:rsidRDefault="00D366AD" w:rsidP="00501582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>HOBBIES:</w:t>
                      </w:r>
                    </w:p>
                    <w:p w:rsidR="00C12795" w:rsidRDefault="00C12795"/>
                  </w:txbxContent>
                </v:textbox>
              </v:rect>
            </w:pict>
          </mc:Fallback>
        </mc:AlternateContent>
      </w:r>
    </w:p>
    <w:p w:rsidR="00DB2E74" w:rsidRPr="00DB2E74" w:rsidRDefault="00DB2E74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C2C0A" w:rsidRPr="00F659FD" w:rsidRDefault="00B16AF8" w:rsidP="00F659F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59FD">
        <w:rPr>
          <w:rFonts w:ascii="Times New Roman" w:hAnsi="Times New Roman"/>
          <w:sz w:val="24"/>
          <w:szCs w:val="24"/>
        </w:rPr>
        <w:t>List</w:t>
      </w:r>
      <w:r w:rsidR="005C4565" w:rsidRPr="00F659FD">
        <w:rPr>
          <w:rFonts w:ascii="Times New Roman" w:hAnsi="Times New Roman"/>
          <w:sz w:val="24"/>
          <w:szCs w:val="24"/>
        </w:rPr>
        <w:t>ening Music</w:t>
      </w:r>
    </w:p>
    <w:p w:rsidR="00DB2E74" w:rsidRPr="00F659FD" w:rsidRDefault="004B0F94" w:rsidP="00F659F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59FD">
        <w:rPr>
          <w:rFonts w:ascii="Times New Roman" w:hAnsi="Times New Roman"/>
          <w:sz w:val="24"/>
          <w:szCs w:val="24"/>
        </w:rPr>
        <w:t>Reading News Paper</w:t>
      </w:r>
    </w:p>
    <w:p w:rsidR="002C6C77" w:rsidRPr="00F659FD" w:rsidRDefault="004B0F94" w:rsidP="00F659F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59FD">
        <w:rPr>
          <w:rFonts w:ascii="Times New Roman" w:hAnsi="Times New Roman"/>
          <w:sz w:val="24"/>
          <w:szCs w:val="24"/>
        </w:rPr>
        <w:t>Reading Book</w:t>
      </w:r>
    </w:p>
    <w:p w:rsidR="006A035B" w:rsidRPr="00B10F35" w:rsidRDefault="006A035B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73C70" w:rsidRPr="00B10F35" w:rsidRDefault="00B82509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5715</wp:posOffset>
                </wp:positionV>
                <wp:extent cx="6010275" cy="243205"/>
                <wp:effectExtent l="0" t="0" r="28575" b="23495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243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8C1" w:rsidRPr="00F35425" w:rsidRDefault="00BD08C1" w:rsidP="00BD08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STRENGTH</w:t>
                            </w:r>
                            <w:r w:rsidR="005D7671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1" style="position:absolute;left:0;text-align:left;margin-left:-.75pt;margin-top:.45pt;width:473.25pt;height:19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" fillcolor="white [3212]" strokeweight="1.5pt">
                <v:textbox>
                  <w:txbxContent>
                    <w:p w:rsidR="00BD08C1" w:rsidRPr="00F35425" w:rsidRDefault="00BD08C1" w:rsidP="00BD08C1">
                      <w:pPr>
                        <w:jc w:val="both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>STRENGTH</w:t>
                      </w:r>
                      <w:r w:rsidR="005D7671"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BD08C1" w:rsidRPr="00B10F35">
        <w:rPr>
          <w:rFonts w:ascii="Times New Roman" w:hAnsi="Times New Roman"/>
          <w:sz w:val="24"/>
          <w:szCs w:val="24"/>
        </w:rPr>
        <w:t>Hardworking</w:t>
      </w:r>
    </w:p>
    <w:p w:rsidR="00714420" w:rsidRDefault="00714420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73C70" w:rsidRPr="00AE3106" w:rsidRDefault="00F73C70" w:rsidP="00AE31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D08C1" w:rsidRPr="00B119DD" w:rsidRDefault="00BD08C1" w:rsidP="00B119DD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19DD">
        <w:rPr>
          <w:rFonts w:ascii="Times New Roman" w:hAnsi="Times New Roman"/>
          <w:sz w:val="24"/>
          <w:szCs w:val="24"/>
        </w:rPr>
        <w:t>Positive Attitude</w:t>
      </w:r>
    </w:p>
    <w:p w:rsidR="00BD08C1" w:rsidRPr="00B119DD" w:rsidRDefault="00BD08C1" w:rsidP="00B119DD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19DD">
        <w:rPr>
          <w:rFonts w:ascii="Times New Roman" w:hAnsi="Times New Roman"/>
          <w:sz w:val="24"/>
          <w:szCs w:val="24"/>
        </w:rPr>
        <w:lastRenderedPageBreak/>
        <w:t>Good Communication</w:t>
      </w:r>
    </w:p>
    <w:p w:rsidR="00F7268E" w:rsidRPr="00AE3106" w:rsidRDefault="00D8466C" w:rsidP="00AE3106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19DD">
        <w:rPr>
          <w:rFonts w:ascii="Times New Roman" w:hAnsi="Times New Roman"/>
          <w:sz w:val="24"/>
          <w:szCs w:val="24"/>
        </w:rPr>
        <w:t>Self-Motivation</w:t>
      </w:r>
    </w:p>
    <w:p w:rsidR="00F7268E" w:rsidRPr="00AE3106" w:rsidRDefault="00F7268E" w:rsidP="00AE3106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19DD">
        <w:rPr>
          <w:rFonts w:ascii="Times New Roman" w:hAnsi="Times New Roman"/>
          <w:sz w:val="24"/>
          <w:szCs w:val="24"/>
        </w:rPr>
        <w:t>Disciplined</w:t>
      </w:r>
    </w:p>
    <w:p w:rsidR="00F7268E" w:rsidRDefault="00F7268E" w:rsidP="00B119DD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19DD">
        <w:rPr>
          <w:rFonts w:ascii="Times New Roman" w:hAnsi="Times New Roman"/>
          <w:sz w:val="24"/>
          <w:szCs w:val="24"/>
        </w:rPr>
        <w:t>Honest</w:t>
      </w:r>
    </w:p>
    <w:p w:rsidR="00CC161B" w:rsidRPr="00B119DD" w:rsidRDefault="00CC161B" w:rsidP="00CC161B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365F1" w:rsidRDefault="00B82509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87630</wp:posOffset>
                </wp:positionV>
                <wp:extent cx="6010275" cy="243205"/>
                <wp:effectExtent l="0" t="0" r="28575" b="23495"/>
                <wp:wrapNone/>
                <wp:docPr id="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243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35B" w:rsidRPr="00F35425" w:rsidRDefault="006A035B" w:rsidP="006A035B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LANGUAGE KNOWN: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32" style="position:absolute;left:0;text-align:left;margin-left:-.75pt;margin-top:6.9pt;width:473.25pt;height:19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" fillcolor="white [3212]" strokeweight="1.5pt">
                <v:textbox>
                  <w:txbxContent>
                    <w:p w:rsidR="006A035B" w:rsidRPr="00F35425" w:rsidRDefault="006A035B" w:rsidP="006A035B">
                      <w:pPr>
                        <w:jc w:val="both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>LANGUAGE KNOWN:</w:t>
                      </w:r>
                    </w:p>
                  </w:txbxContent>
                </v:textbox>
              </v:rect>
            </w:pict>
          </mc:Fallback>
        </mc:AlternateContent>
      </w:r>
    </w:p>
    <w:p w:rsidR="006A035B" w:rsidRPr="00EB3D9B" w:rsidRDefault="006A035B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8466C" w:rsidRDefault="00D8466C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8466C" w:rsidRPr="00534417" w:rsidRDefault="00D8466C" w:rsidP="00F659F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34417">
        <w:rPr>
          <w:rFonts w:ascii="Times New Roman" w:hAnsi="Times New Roman"/>
          <w:sz w:val="28"/>
          <w:szCs w:val="24"/>
        </w:rPr>
        <w:t>Hindi</w:t>
      </w:r>
      <w:r w:rsidR="00F47E4F" w:rsidRPr="00534417">
        <w:rPr>
          <w:rFonts w:ascii="Times New Roman" w:hAnsi="Times New Roman"/>
          <w:sz w:val="28"/>
          <w:szCs w:val="24"/>
        </w:rPr>
        <w:t>, English</w:t>
      </w:r>
    </w:p>
    <w:p w:rsidR="00D8466C" w:rsidRDefault="00D8466C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8466C" w:rsidRPr="00B10F35" w:rsidRDefault="00D8466C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365F1" w:rsidRDefault="00B82509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27305</wp:posOffset>
                </wp:positionV>
                <wp:extent cx="6010275" cy="243205"/>
                <wp:effectExtent l="0" t="0" r="28575" b="23495"/>
                <wp:wrapNone/>
                <wp:docPr id="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243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AF8" w:rsidRPr="00F35425" w:rsidRDefault="00B16AF8" w:rsidP="00B16AF8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3" style="position:absolute;left:0;text-align:left;margin-left:-5.2pt;margin-top:2.15pt;width:473.25pt;height:19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" fillcolor="white [3212]" strokeweight="1.5pt">
                <v:textbox>
                  <w:txbxContent>
                    <w:p w:rsidR="00B16AF8" w:rsidRPr="00F35425" w:rsidRDefault="00B16AF8" w:rsidP="00B16AF8">
                      <w:pPr>
                        <w:jc w:val="both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>PERSONAL DETAILS:</w:t>
                      </w:r>
                    </w:p>
                  </w:txbxContent>
                </v:textbox>
              </v:rect>
            </w:pict>
          </mc:Fallback>
        </mc:AlternateContent>
      </w:r>
    </w:p>
    <w:p w:rsidR="00C365F1" w:rsidRPr="00B10F35" w:rsidRDefault="00C365F1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035B" w:rsidRPr="00B10F35" w:rsidRDefault="006A035B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F548A" w:rsidRPr="00B10F35" w:rsidRDefault="00F47E4F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 w:rsidR="00F417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CC161B">
        <w:rPr>
          <w:rFonts w:ascii="Times New Roman" w:hAnsi="Times New Roman"/>
          <w:sz w:val="24"/>
          <w:szCs w:val="24"/>
        </w:rPr>
        <w:t>10-11-1995</w:t>
      </w:r>
    </w:p>
    <w:p w:rsidR="005F548A" w:rsidRPr="00B10F35" w:rsidRDefault="005F548A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0F35">
        <w:rPr>
          <w:rFonts w:ascii="Times New Roman" w:hAnsi="Times New Roman"/>
          <w:sz w:val="24"/>
          <w:szCs w:val="24"/>
        </w:rPr>
        <w:t xml:space="preserve">Father’s </w:t>
      </w:r>
      <w:r w:rsidR="00F47E4F">
        <w:rPr>
          <w:rFonts w:ascii="Times New Roman" w:hAnsi="Times New Roman"/>
          <w:sz w:val="24"/>
          <w:szCs w:val="24"/>
        </w:rPr>
        <w:t>Name</w:t>
      </w:r>
      <w:r w:rsidR="00F47E4F">
        <w:rPr>
          <w:rFonts w:ascii="Times New Roman" w:hAnsi="Times New Roman"/>
          <w:sz w:val="24"/>
          <w:szCs w:val="24"/>
        </w:rPr>
        <w:tab/>
      </w:r>
      <w:r w:rsidR="00F47E4F">
        <w:rPr>
          <w:rFonts w:ascii="Times New Roman" w:hAnsi="Times New Roman"/>
          <w:sz w:val="24"/>
          <w:szCs w:val="24"/>
        </w:rPr>
        <w:tab/>
      </w:r>
      <w:r w:rsidR="00F47E4F">
        <w:rPr>
          <w:rFonts w:ascii="Times New Roman" w:hAnsi="Times New Roman"/>
          <w:sz w:val="24"/>
          <w:szCs w:val="24"/>
        </w:rPr>
        <w:t>:</w:t>
      </w:r>
      <w:r w:rsidR="00F417FC">
        <w:rPr>
          <w:rFonts w:ascii="Times New Roman" w:hAnsi="Times New Roman"/>
          <w:sz w:val="24"/>
          <w:szCs w:val="24"/>
        </w:rPr>
        <w:t xml:space="preserve">   </w:t>
      </w:r>
      <w:r w:rsidR="00F47E4F">
        <w:rPr>
          <w:rFonts w:ascii="Times New Roman" w:hAnsi="Times New Roman"/>
          <w:sz w:val="24"/>
          <w:szCs w:val="24"/>
        </w:rPr>
        <w:tab/>
      </w:r>
      <w:r w:rsidR="00053FAB" w:rsidRPr="00B10F35">
        <w:rPr>
          <w:rFonts w:ascii="Times New Roman" w:hAnsi="Times New Roman"/>
          <w:sz w:val="24"/>
          <w:szCs w:val="24"/>
        </w:rPr>
        <w:t>Sh</w:t>
      </w:r>
      <w:r w:rsidR="00F47E4F">
        <w:rPr>
          <w:rFonts w:ascii="Times New Roman" w:hAnsi="Times New Roman"/>
          <w:sz w:val="24"/>
          <w:szCs w:val="24"/>
        </w:rPr>
        <w:t xml:space="preserve">ri. </w:t>
      </w:r>
      <w:r w:rsidR="00CC161B">
        <w:rPr>
          <w:rFonts w:ascii="Times New Roman" w:hAnsi="Times New Roman"/>
          <w:sz w:val="24"/>
          <w:szCs w:val="24"/>
        </w:rPr>
        <w:t>Hukam Chand</w:t>
      </w:r>
    </w:p>
    <w:p w:rsidR="00F47E4F" w:rsidRDefault="005F548A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0F35">
        <w:rPr>
          <w:rFonts w:ascii="Times New Roman" w:hAnsi="Times New Roman"/>
          <w:sz w:val="24"/>
          <w:szCs w:val="24"/>
        </w:rPr>
        <w:t>Address</w:t>
      </w:r>
      <w:r w:rsidRPr="00B10F35">
        <w:rPr>
          <w:rFonts w:ascii="Times New Roman" w:hAnsi="Times New Roman"/>
          <w:sz w:val="24"/>
          <w:szCs w:val="24"/>
        </w:rPr>
        <w:tab/>
      </w:r>
      <w:r w:rsidR="00972D49" w:rsidRPr="00B10F35">
        <w:rPr>
          <w:rFonts w:ascii="Times New Roman" w:hAnsi="Times New Roman"/>
          <w:sz w:val="24"/>
          <w:szCs w:val="24"/>
        </w:rPr>
        <w:t xml:space="preserve">   </w:t>
      </w:r>
      <w:r w:rsidR="00F47E4F">
        <w:rPr>
          <w:rFonts w:ascii="Times New Roman" w:hAnsi="Times New Roman"/>
          <w:sz w:val="24"/>
          <w:szCs w:val="24"/>
        </w:rPr>
        <w:tab/>
      </w:r>
      <w:r w:rsidR="00972D49" w:rsidRPr="00B10F35">
        <w:rPr>
          <w:rFonts w:ascii="Times New Roman" w:hAnsi="Times New Roman"/>
          <w:sz w:val="24"/>
          <w:szCs w:val="24"/>
        </w:rPr>
        <w:t>:</w:t>
      </w:r>
      <w:r w:rsidR="00F47E4F">
        <w:rPr>
          <w:rFonts w:ascii="Times New Roman" w:hAnsi="Times New Roman"/>
          <w:sz w:val="24"/>
          <w:szCs w:val="24"/>
        </w:rPr>
        <w:t xml:space="preserve">  </w:t>
      </w:r>
      <w:r w:rsidR="00F47E4F">
        <w:rPr>
          <w:rFonts w:ascii="Times New Roman" w:hAnsi="Times New Roman"/>
          <w:sz w:val="24"/>
          <w:szCs w:val="24"/>
        </w:rPr>
        <w:tab/>
      </w:r>
      <w:r w:rsidR="00CC161B">
        <w:rPr>
          <w:rFonts w:ascii="Times New Roman" w:hAnsi="Times New Roman"/>
          <w:sz w:val="24"/>
          <w:szCs w:val="24"/>
        </w:rPr>
        <w:t>Yogesh</w:t>
      </w:r>
      <w:r w:rsidR="002F282B" w:rsidRPr="00B10F35">
        <w:rPr>
          <w:rFonts w:ascii="Times New Roman" w:hAnsi="Times New Roman"/>
          <w:sz w:val="24"/>
          <w:szCs w:val="24"/>
        </w:rPr>
        <w:t xml:space="preserve"> S/o Sh. </w:t>
      </w:r>
      <w:r w:rsidR="00CC161B">
        <w:rPr>
          <w:rFonts w:ascii="Times New Roman" w:hAnsi="Times New Roman"/>
          <w:sz w:val="24"/>
          <w:szCs w:val="24"/>
        </w:rPr>
        <w:t>Hukam Chand</w:t>
      </w:r>
    </w:p>
    <w:p w:rsidR="002F282B" w:rsidRPr="00B10F35" w:rsidRDefault="00CC161B" w:rsidP="00F47E4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V.P.O-Joshi</w:t>
      </w:r>
      <w:r w:rsidR="00B760B0" w:rsidRPr="00B10F35">
        <w:rPr>
          <w:rFonts w:ascii="Times New Roman" w:hAnsi="Times New Roman"/>
          <w:sz w:val="24"/>
          <w:szCs w:val="24"/>
        </w:rPr>
        <w:t>.Teh</w:t>
      </w:r>
      <w:r w:rsidR="00035658" w:rsidRPr="00B10F35">
        <w:rPr>
          <w:rFonts w:ascii="Times New Roman" w:hAnsi="Times New Roman"/>
          <w:sz w:val="24"/>
          <w:szCs w:val="24"/>
        </w:rPr>
        <w:t>.</w:t>
      </w:r>
      <w:r w:rsidR="00B760B0" w:rsidRPr="00B10F35">
        <w:rPr>
          <w:rFonts w:ascii="Times New Roman" w:hAnsi="Times New Roman"/>
          <w:sz w:val="24"/>
          <w:szCs w:val="24"/>
        </w:rPr>
        <w:t>-</w:t>
      </w:r>
      <w:r w:rsidR="00F47E4F">
        <w:rPr>
          <w:rFonts w:ascii="Times New Roman" w:hAnsi="Times New Roman"/>
          <w:sz w:val="24"/>
          <w:szCs w:val="24"/>
        </w:rPr>
        <w:t>Madlauda</w:t>
      </w:r>
      <w:r w:rsidR="002F282B" w:rsidRPr="00B10F35">
        <w:rPr>
          <w:rFonts w:ascii="Times New Roman" w:hAnsi="Times New Roman"/>
          <w:sz w:val="24"/>
          <w:szCs w:val="24"/>
        </w:rPr>
        <w:t>,</w:t>
      </w:r>
      <w:r w:rsidR="00F47E4F">
        <w:rPr>
          <w:rFonts w:ascii="Times New Roman" w:hAnsi="Times New Roman"/>
          <w:sz w:val="24"/>
          <w:szCs w:val="24"/>
        </w:rPr>
        <w:t xml:space="preserve"> </w:t>
      </w:r>
      <w:r w:rsidR="002F282B" w:rsidRPr="00B10F35">
        <w:rPr>
          <w:rFonts w:ascii="Times New Roman" w:hAnsi="Times New Roman"/>
          <w:sz w:val="24"/>
          <w:szCs w:val="24"/>
        </w:rPr>
        <w:t xml:space="preserve">Distt. PANIPAT.                                                                                                                                                                                                  </w:t>
      </w:r>
    </w:p>
    <w:p w:rsidR="005F548A" w:rsidRPr="00B10F35" w:rsidRDefault="00D8466C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 w:rsidR="00F47E4F">
        <w:rPr>
          <w:rFonts w:ascii="Times New Roman" w:hAnsi="Times New Roman"/>
          <w:sz w:val="24"/>
          <w:szCs w:val="24"/>
        </w:rPr>
        <w:tab/>
      </w:r>
      <w:r w:rsidR="005F548A" w:rsidRPr="00B10F35">
        <w:rPr>
          <w:rFonts w:ascii="Times New Roman" w:hAnsi="Times New Roman"/>
          <w:sz w:val="24"/>
          <w:szCs w:val="24"/>
        </w:rPr>
        <w:t>:</w:t>
      </w:r>
      <w:r w:rsidR="00F47E4F">
        <w:rPr>
          <w:rFonts w:ascii="Times New Roman" w:hAnsi="Times New Roman"/>
          <w:sz w:val="24"/>
          <w:szCs w:val="24"/>
        </w:rPr>
        <w:tab/>
      </w:r>
      <w:r w:rsidR="005F548A" w:rsidRPr="00B10F35">
        <w:rPr>
          <w:rFonts w:ascii="Times New Roman" w:hAnsi="Times New Roman"/>
          <w:sz w:val="24"/>
          <w:szCs w:val="24"/>
        </w:rPr>
        <w:t>English, Hindi</w:t>
      </w:r>
      <w:r w:rsidR="002F282B" w:rsidRPr="00B10F35">
        <w:rPr>
          <w:rFonts w:ascii="Times New Roman" w:hAnsi="Times New Roman"/>
          <w:sz w:val="24"/>
          <w:szCs w:val="24"/>
        </w:rPr>
        <w:t>.</w:t>
      </w:r>
    </w:p>
    <w:p w:rsidR="005F548A" w:rsidRPr="00B10F35" w:rsidRDefault="00D8466C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 w:rsidR="00F47E4F">
        <w:rPr>
          <w:rFonts w:ascii="Times New Roman" w:hAnsi="Times New Roman"/>
          <w:sz w:val="24"/>
          <w:szCs w:val="24"/>
        </w:rPr>
        <w:tab/>
      </w:r>
      <w:r w:rsidR="005F548A" w:rsidRPr="00B10F35">
        <w:rPr>
          <w:rFonts w:ascii="Times New Roman" w:hAnsi="Times New Roman"/>
          <w:sz w:val="24"/>
          <w:szCs w:val="24"/>
        </w:rPr>
        <w:t>:</w:t>
      </w:r>
      <w:r w:rsidR="00F47E4F">
        <w:rPr>
          <w:rFonts w:ascii="Times New Roman" w:hAnsi="Times New Roman"/>
          <w:sz w:val="24"/>
          <w:szCs w:val="24"/>
        </w:rPr>
        <w:tab/>
      </w:r>
      <w:r w:rsidR="005F548A" w:rsidRPr="00B10F35">
        <w:rPr>
          <w:rFonts w:ascii="Times New Roman" w:hAnsi="Times New Roman"/>
          <w:sz w:val="24"/>
          <w:szCs w:val="24"/>
        </w:rPr>
        <w:t>Indian</w:t>
      </w:r>
    </w:p>
    <w:p w:rsidR="008149FA" w:rsidRPr="00534417" w:rsidRDefault="00F47E4F" w:rsidP="0053441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Marital Status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646679" w:rsidRPr="00B10F35">
        <w:rPr>
          <w:rFonts w:ascii="Times New Roman" w:hAnsi="Times New Roman"/>
          <w:sz w:val="24"/>
          <w:szCs w:val="24"/>
        </w:rPr>
        <w:t>Single</w:t>
      </w:r>
      <w:r w:rsidR="00534417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094F90" w:rsidRPr="00B10F35" w:rsidRDefault="00094F90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2539" w:rsidRDefault="00282539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2539" w:rsidRPr="00282539" w:rsidRDefault="00282539" w:rsidP="00F659F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82539">
        <w:rPr>
          <w:rFonts w:ascii="Times New Roman" w:hAnsi="Times New Roman"/>
          <w:b/>
          <w:sz w:val="24"/>
          <w:szCs w:val="24"/>
        </w:rPr>
        <w:t xml:space="preserve">Declaration:- </w:t>
      </w:r>
    </w:p>
    <w:p w:rsidR="00282539" w:rsidRDefault="00282539" w:rsidP="00F659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2539" w:rsidRPr="00282539" w:rsidRDefault="00282539" w:rsidP="00282539">
      <w:pPr>
        <w:tabs>
          <w:tab w:val="left" w:pos="1260"/>
          <w:tab w:val="left" w:pos="1350"/>
        </w:tabs>
        <w:autoSpaceDE w:val="0"/>
        <w:jc w:val="both"/>
        <w:rPr>
          <w:rFonts w:ascii="Times New Roman" w:hAnsi="Times New Roman"/>
          <w:sz w:val="24"/>
          <w:szCs w:val="24"/>
        </w:rPr>
      </w:pPr>
      <w:r w:rsidRPr="00282539">
        <w:rPr>
          <w:rFonts w:ascii="Times New Roman" w:hAnsi="Times New Roman"/>
          <w:sz w:val="24"/>
          <w:szCs w:val="24"/>
        </w:rPr>
        <w:t xml:space="preserve">I hereby declare that the above written particulars are true to the best of my knowledge and belief.   </w:t>
      </w:r>
    </w:p>
    <w:p w:rsidR="00282539" w:rsidRPr="00282539" w:rsidRDefault="00282539" w:rsidP="00282539">
      <w:pPr>
        <w:rPr>
          <w:rFonts w:ascii="Times New Roman" w:hAnsi="Times New Roman"/>
          <w:sz w:val="24"/>
          <w:szCs w:val="24"/>
        </w:rPr>
      </w:pPr>
      <w:r w:rsidRPr="00282539">
        <w:rPr>
          <w:rFonts w:ascii="Times New Roman" w:hAnsi="Times New Roman"/>
          <w:sz w:val="24"/>
          <w:szCs w:val="24"/>
        </w:rPr>
        <w:t>Date:-</w:t>
      </w:r>
    </w:p>
    <w:p w:rsidR="00282539" w:rsidRPr="00B10F35" w:rsidRDefault="007A6411" w:rsidP="00282539">
      <w:pPr>
        <w:ind w:left="6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YOGESH</w:t>
      </w:r>
    </w:p>
    <w:sectPr w:rsidR="00282539" w:rsidRPr="00B10F35" w:rsidSect="00022B19">
      <w:pgSz w:w="11907" w:h="16839" w:code="9"/>
      <w:pgMar w:top="1080" w:right="1440" w:bottom="108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C54" w:rsidRDefault="00670C54" w:rsidP="00094F90">
      <w:pPr>
        <w:spacing w:after="0" w:line="240" w:lineRule="auto"/>
      </w:pPr>
      <w:r>
        <w:separator/>
      </w:r>
    </w:p>
  </w:endnote>
  <w:endnote w:type="continuationSeparator" w:id="0">
    <w:p w:rsidR="00670C54" w:rsidRDefault="00670C54" w:rsidP="00094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C54" w:rsidRDefault="00670C54" w:rsidP="00094F90">
      <w:pPr>
        <w:spacing w:after="0" w:line="240" w:lineRule="auto"/>
      </w:pPr>
      <w:r>
        <w:separator/>
      </w:r>
    </w:p>
  </w:footnote>
  <w:footnote w:type="continuationSeparator" w:id="0">
    <w:p w:rsidR="00670C54" w:rsidRDefault="00670C54" w:rsidP="00094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color w:val="000000"/>
        <w:sz w:val="18"/>
        <w:szCs w:val="18"/>
      </w:rPr>
    </w:lvl>
  </w:abstractNum>
  <w:abstractNum w:abstractNumId="1" w15:restartNumberingAfterBreak="0">
    <w:nsid w:val="00AE3300"/>
    <w:multiLevelType w:val="hybridMultilevel"/>
    <w:tmpl w:val="93E680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524A00"/>
    <w:multiLevelType w:val="hybridMultilevel"/>
    <w:tmpl w:val="2C460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C74D4"/>
    <w:multiLevelType w:val="hybridMultilevel"/>
    <w:tmpl w:val="5C2A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301B"/>
    <w:multiLevelType w:val="hybridMultilevel"/>
    <w:tmpl w:val="67406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177C5"/>
    <w:multiLevelType w:val="multilevel"/>
    <w:tmpl w:val="30C8EC3C"/>
    <w:lvl w:ilvl="0">
      <w:start w:val="15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035" w:hanging="1035"/>
      </w:pPr>
      <w:rPr>
        <w:rFonts w:hint="default"/>
      </w:rPr>
    </w:lvl>
    <w:lvl w:ilvl="2">
      <w:start w:val="2010"/>
      <w:numFmt w:val="decimal"/>
      <w:lvlText w:val="%1.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20D30DE"/>
    <w:multiLevelType w:val="hybridMultilevel"/>
    <w:tmpl w:val="CAD2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1223A"/>
    <w:multiLevelType w:val="hybridMultilevel"/>
    <w:tmpl w:val="7950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F760B"/>
    <w:multiLevelType w:val="hybridMultilevel"/>
    <w:tmpl w:val="A90A656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15D66C34"/>
    <w:multiLevelType w:val="hybridMultilevel"/>
    <w:tmpl w:val="870A3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D35429"/>
    <w:multiLevelType w:val="multilevel"/>
    <w:tmpl w:val="2C46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36E33"/>
    <w:multiLevelType w:val="hybridMultilevel"/>
    <w:tmpl w:val="E868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57823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2165DE3"/>
    <w:multiLevelType w:val="hybridMultilevel"/>
    <w:tmpl w:val="1F64C9DC"/>
    <w:lvl w:ilvl="0" w:tplc="04090005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4" w15:restartNumberingAfterBreak="0">
    <w:nsid w:val="23220F72"/>
    <w:multiLevelType w:val="hybridMultilevel"/>
    <w:tmpl w:val="90023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8A02DF"/>
    <w:multiLevelType w:val="hybridMultilevel"/>
    <w:tmpl w:val="CE06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E7D33"/>
    <w:multiLevelType w:val="hybridMultilevel"/>
    <w:tmpl w:val="AA4C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04B52"/>
    <w:multiLevelType w:val="hybridMultilevel"/>
    <w:tmpl w:val="A56ED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A4366"/>
    <w:multiLevelType w:val="hybridMultilevel"/>
    <w:tmpl w:val="A522BC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E2664"/>
    <w:multiLevelType w:val="hybridMultilevel"/>
    <w:tmpl w:val="28A0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D2B85"/>
    <w:multiLevelType w:val="hybridMultilevel"/>
    <w:tmpl w:val="8B76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41DEB"/>
    <w:multiLevelType w:val="hybridMultilevel"/>
    <w:tmpl w:val="F3D8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D79AD"/>
    <w:multiLevelType w:val="hybridMultilevel"/>
    <w:tmpl w:val="58006D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F66A2"/>
    <w:multiLevelType w:val="hybridMultilevel"/>
    <w:tmpl w:val="56F44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B6D48"/>
    <w:multiLevelType w:val="hybridMultilevel"/>
    <w:tmpl w:val="6AFA76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450D8A"/>
    <w:multiLevelType w:val="hybridMultilevel"/>
    <w:tmpl w:val="328E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B5644A"/>
    <w:multiLevelType w:val="hybridMultilevel"/>
    <w:tmpl w:val="8002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D7D28"/>
    <w:multiLevelType w:val="hybridMultilevel"/>
    <w:tmpl w:val="75245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A27712"/>
    <w:multiLevelType w:val="multilevel"/>
    <w:tmpl w:val="2C46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866A2"/>
    <w:multiLevelType w:val="hybridMultilevel"/>
    <w:tmpl w:val="5D3AF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62A52"/>
    <w:multiLevelType w:val="hybridMultilevel"/>
    <w:tmpl w:val="776AC1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259F0"/>
    <w:multiLevelType w:val="hybridMultilevel"/>
    <w:tmpl w:val="2B4C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91434"/>
    <w:multiLevelType w:val="hybridMultilevel"/>
    <w:tmpl w:val="71B22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F5CA0"/>
    <w:multiLevelType w:val="hybridMultilevel"/>
    <w:tmpl w:val="CB4EF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6D2B4F"/>
    <w:multiLevelType w:val="hybridMultilevel"/>
    <w:tmpl w:val="5C74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2B1C04"/>
    <w:multiLevelType w:val="hybridMultilevel"/>
    <w:tmpl w:val="FFA2B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F01AD1"/>
    <w:multiLevelType w:val="hybridMultilevel"/>
    <w:tmpl w:val="C5C4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2D282A"/>
    <w:multiLevelType w:val="hybridMultilevel"/>
    <w:tmpl w:val="0B481B64"/>
    <w:lvl w:ilvl="0" w:tplc="04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</w:abstractNum>
  <w:abstractNum w:abstractNumId="38" w15:restartNumberingAfterBreak="0">
    <w:nsid w:val="7449529A"/>
    <w:multiLevelType w:val="hybridMultilevel"/>
    <w:tmpl w:val="B2423CE8"/>
    <w:lvl w:ilvl="0" w:tplc="4942D082">
      <w:start w:val="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53668E"/>
    <w:multiLevelType w:val="hybridMultilevel"/>
    <w:tmpl w:val="04267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044C7"/>
    <w:multiLevelType w:val="hybridMultilevel"/>
    <w:tmpl w:val="A1DE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970937"/>
    <w:multiLevelType w:val="hybridMultilevel"/>
    <w:tmpl w:val="7100AAF4"/>
    <w:lvl w:ilvl="0" w:tplc="40090001">
      <w:start w:val="1"/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4"/>
  </w:num>
  <w:num w:numId="3">
    <w:abstractNumId w:val="23"/>
  </w:num>
  <w:num w:numId="4">
    <w:abstractNumId w:val="24"/>
  </w:num>
  <w:num w:numId="5">
    <w:abstractNumId w:val="2"/>
  </w:num>
  <w:num w:numId="6">
    <w:abstractNumId w:val="10"/>
  </w:num>
  <w:num w:numId="7">
    <w:abstractNumId w:val="28"/>
  </w:num>
  <w:num w:numId="8">
    <w:abstractNumId w:val="12"/>
  </w:num>
  <w:num w:numId="9">
    <w:abstractNumId w:val="16"/>
  </w:num>
  <w:num w:numId="10">
    <w:abstractNumId w:val="3"/>
  </w:num>
  <w:num w:numId="11">
    <w:abstractNumId w:val="31"/>
  </w:num>
  <w:num w:numId="12">
    <w:abstractNumId w:val="7"/>
  </w:num>
  <w:num w:numId="13">
    <w:abstractNumId w:val="14"/>
  </w:num>
  <w:num w:numId="14">
    <w:abstractNumId w:val="40"/>
  </w:num>
  <w:num w:numId="15">
    <w:abstractNumId w:val="11"/>
  </w:num>
  <w:num w:numId="16">
    <w:abstractNumId w:val="26"/>
  </w:num>
  <w:num w:numId="17">
    <w:abstractNumId w:val="1"/>
  </w:num>
  <w:num w:numId="18">
    <w:abstractNumId w:val="5"/>
  </w:num>
  <w:num w:numId="19">
    <w:abstractNumId w:val="37"/>
  </w:num>
  <w:num w:numId="20">
    <w:abstractNumId w:val="9"/>
  </w:num>
  <w:num w:numId="21">
    <w:abstractNumId w:val="13"/>
  </w:num>
  <w:num w:numId="22">
    <w:abstractNumId w:val="27"/>
  </w:num>
  <w:num w:numId="23">
    <w:abstractNumId w:val="33"/>
  </w:num>
  <w:num w:numId="24">
    <w:abstractNumId w:val="30"/>
  </w:num>
  <w:num w:numId="25">
    <w:abstractNumId w:val="39"/>
  </w:num>
  <w:num w:numId="26">
    <w:abstractNumId w:val="4"/>
  </w:num>
  <w:num w:numId="27">
    <w:abstractNumId w:val="20"/>
  </w:num>
  <w:num w:numId="28">
    <w:abstractNumId w:val="22"/>
  </w:num>
  <w:num w:numId="29">
    <w:abstractNumId w:val="32"/>
  </w:num>
  <w:num w:numId="30">
    <w:abstractNumId w:val="41"/>
  </w:num>
  <w:num w:numId="31">
    <w:abstractNumId w:val="29"/>
  </w:num>
  <w:num w:numId="32">
    <w:abstractNumId w:val="25"/>
  </w:num>
  <w:num w:numId="33">
    <w:abstractNumId w:val="8"/>
  </w:num>
  <w:num w:numId="34">
    <w:abstractNumId w:val="0"/>
  </w:num>
  <w:num w:numId="35">
    <w:abstractNumId w:val="19"/>
  </w:num>
  <w:num w:numId="36">
    <w:abstractNumId w:val="21"/>
  </w:num>
  <w:num w:numId="37">
    <w:abstractNumId w:val="36"/>
  </w:num>
  <w:num w:numId="38">
    <w:abstractNumId w:val="15"/>
  </w:num>
  <w:num w:numId="39">
    <w:abstractNumId w:val="38"/>
  </w:num>
  <w:num w:numId="40">
    <w:abstractNumId w:val="17"/>
  </w:num>
  <w:num w:numId="41">
    <w:abstractNumId w:val="18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tTQ0MLA0MzAxMzBQ0lEKTi0uzszPAykwrAUA1l0RsiwAAAA="/>
  </w:docVars>
  <w:rsids>
    <w:rsidRoot w:val="00B179F3"/>
    <w:rsid w:val="00002C1F"/>
    <w:rsid w:val="00003C78"/>
    <w:rsid w:val="00010D74"/>
    <w:rsid w:val="00014AB7"/>
    <w:rsid w:val="000229A6"/>
    <w:rsid w:val="00022B19"/>
    <w:rsid w:val="00025617"/>
    <w:rsid w:val="0002611D"/>
    <w:rsid w:val="00035658"/>
    <w:rsid w:val="000377F5"/>
    <w:rsid w:val="00043730"/>
    <w:rsid w:val="00043CCC"/>
    <w:rsid w:val="00053FAB"/>
    <w:rsid w:val="0005468C"/>
    <w:rsid w:val="00055219"/>
    <w:rsid w:val="00066388"/>
    <w:rsid w:val="00067C42"/>
    <w:rsid w:val="00072766"/>
    <w:rsid w:val="00073983"/>
    <w:rsid w:val="00073B07"/>
    <w:rsid w:val="00074F2E"/>
    <w:rsid w:val="00083EB4"/>
    <w:rsid w:val="000865E5"/>
    <w:rsid w:val="00086895"/>
    <w:rsid w:val="0009178A"/>
    <w:rsid w:val="0009395D"/>
    <w:rsid w:val="00094F90"/>
    <w:rsid w:val="000A1604"/>
    <w:rsid w:val="000B5BD0"/>
    <w:rsid w:val="000C146D"/>
    <w:rsid w:val="000C4D17"/>
    <w:rsid w:val="000E2217"/>
    <w:rsid w:val="000F5E63"/>
    <w:rsid w:val="0010158E"/>
    <w:rsid w:val="00110045"/>
    <w:rsid w:val="00110686"/>
    <w:rsid w:val="0011795F"/>
    <w:rsid w:val="00123033"/>
    <w:rsid w:val="00123D89"/>
    <w:rsid w:val="0012525A"/>
    <w:rsid w:val="00142969"/>
    <w:rsid w:val="0014690C"/>
    <w:rsid w:val="00147663"/>
    <w:rsid w:val="0018008A"/>
    <w:rsid w:val="001823A8"/>
    <w:rsid w:val="00183809"/>
    <w:rsid w:val="001951B0"/>
    <w:rsid w:val="00195325"/>
    <w:rsid w:val="00196DEF"/>
    <w:rsid w:val="001B40FE"/>
    <w:rsid w:val="001C550E"/>
    <w:rsid w:val="001F04D4"/>
    <w:rsid w:val="001F1467"/>
    <w:rsid w:val="001F69B7"/>
    <w:rsid w:val="0020029B"/>
    <w:rsid w:val="0020569B"/>
    <w:rsid w:val="00231842"/>
    <w:rsid w:val="00232A10"/>
    <w:rsid w:val="002340A0"/>
    <w:rsid w:val="00237B7E"/>
    <w:rsid w:val="0024323B"/>
    <w:rsid w:val="00244EE8"/>
    <w:rsid w:val="00257126"/>
    <w:rsid w:val="00270803"/>
    <w:rsid w:val="00282539"/>
    <w:rsid w:val="00285FE3"/>
    <w:rsid w:val="002878E3"/>
    <w:rsid w:val="002B6605"/>
    <w:rsid w:val="002C1350"/>
    <w:rsid w:val="002C1AAE"/>
    <w:rsid w:val="002C6C77"/>
    <w:rsid w:val="002E0712"/>
    <w:rsid w:val="002E4B46"/>
    <w:rsid w:val="002F1E2E"/>
    <w:rsid w:val="002F282B"/>
    <w:rsid w:val="002F7C4D"/>
    <w:rsid w:val="003132FA"/>
    <w:rsid w:val="00313B05"/>
    <w:rsid w:val="00330C06"/>
    <w:rsid w:val="00334F55"/>
    <w:rsid w:val="00336898"/>
    <w:rsid w:val="0034317A"/>
    <w:rsid w:val="0035173B"/>
    <w:rsid w:val="00351DAC"/>
    <w:rsid w:val="00352AA1"/>
    <w:rsid w:val="0036542B"/>
    <w:rsid w:val="003659B4"/>
    <w:rsid w:val="00366A43"/>
    <w:rsid w:val="003746A0"/>
    <w:rsid w:val="00394A55"/>
    <w:rsid w:val="003A57D5"/>
    <w:rsid w:val="003B7C34"/>
    <w:rsid w:val="003C2334"/>
    <w:rsid w:val="003C3DB8"/>
    <w:rsid w:val="003C7186"/>
    <w:rsid w:val="003C7FAE"/>
    <w:rsid w:val="003E13CC"/>
    <w:rsid w:val="003E3CB9"/>
    <w:rsid w:val="003E4253"/>
    <w:rsid w:val="003E6FF7"/>
    <w:rsid w:val="003F1D00"/>
    <w:rsid w:val="00405B50"/>
    <w:rsid w:val="004159B1"/>
    <w:rsid w:val="00420BAC"/>
    <w:rsid w:val="00421181"/>
    <w:rsid w:val="00422384"/>
    <w:rsid w:val="00424DB4"/>
    <w:rsid w:val="00436EFE"/>
    <w:rsid w:val="00441BFC"/>
    <w:rsid w:val="0044663E"/>
    <w:rsid w:val="00452AC5"/>
    <w:rsid w:val="004530CA"/>
    <w:rsid w:val="00455F1F"/>
    <w:rsid w:val="00461D37"/>
    <w:rsid w:val="00462C70"/>
    <w:rsid w:val="00475A9C"/>
    <w:rsid w:val="00476F41"/>
    <w:rsid w:val="00482924"/>
    <w:rsid w:val="004867E0"/>
    <w:rsid w:val="0049393B"/>
    <w:rsid w:val="00494904"/>
    <w:rsid w:val="004954B1"/>
    <w:rsid w:val="004A4B3A"/>
    <w:rsid w:val="004B0F94"/>
    <w:rsid w:val="004B449A"/>
    <w:rsid w:val="004B4E86"/>
    <w:rsid w:val="004C3162"/>
    <w:rsid w:val="004C5321"/>
    <w:rsid w:val="004C5386"/>
    <w:rsid w:val="004D493A"/>
    <w:rsid w:val="004D4AEB"/>
    <w:rsid w:val="004D5AA6"/>
    <w:rsid w:val="004E3913"/>
    <w:rsid w:val="004E57DB"/>
    <w:rsid w:val="004F7105"/>
    <w:rsid w:val="004F751D"/>
    <w:rsid w:val="00501582"/>
    <w:rsid w:val="00503FE4"/>
    <w:rsid w:val="00506C26"/>
    <w:rsid w:val="005105C7"/>
    <w:rsid w:val="00510C16"/>
    <w:rsid w:val="00522CAB"/>
    <w:rsid w:val="00534417"/>
    <w:rsid w:val="00537CB9"/>
    <w:rsid w:val="00554F41"/>
    <w:rsid w:val="0055696E"/>
    <w:rsid w:val="00574F93"/>
    <w:rsid w:val="0058295B"/>
    <w:rsid w:val="005848A5"/>
    <w:rsid w:val="00591FF9"/>
    <w:rsid w:val="00592018"/>
    <w:rsid w:val="0059604F"/>
    <w:rsid w:val="005A1A8D"/>
    <w:rsid w:val="005C292F"/>
    <w:rsid w:val="005C2F70"/>
    <w:rsid w:val="005C42D1"/>
    <w:rsid w:val="005C4565"/>
    <w:rsid w:val="005D71AB"/>
    <w:rsid w:val="005D7671"/>
    <w:rsid w:val="005D7B11"/>
    <w:rsid w:val="005E10BF"/>
    <w:rsid w:val="005E72FD"/>
    <w:rsid w:val="005F548A"/>
    <w:rsid w:val="005F6B44"/>
    <w:rsid w:val="00600524"/>
    <w:rsid w:val="00621A3E"/>
    <w:rsid w:val="00622E13"/>
    <w:rsid w:val="006278B7"/>
    <w:rsid w:val="00637C71"/>
    <w:rsid w:val="006428C4"/>
    <w:rsid w:val="00642F46"/>
    <w:rsid w:val="006438A9"/>
    <w:rsid w:val="00646679"/>
    <w:rsid w:val="00652AD4"/>
    <w:rsid w:val="00670432"/>
    <w:rsid w:val="00670C54"/>
    <w:rsid w:val="006764FF"/>
    <w:rsid w:val="0068481B"/>
    <w:rsid w:val="00685AA3"/>
    <w:rsid w:val="0068695C"/>
    <w:rsid w:val="00690281"/>
    <w:rsid w:val="00690CE3"/>
    <w:rsid w:val="00693C4B"/>
    <w:rsid w:val="006956CD"/>
    <w:rsid w:val="0069756E"/>
    <w:rsid w:val="006A021C"/>
    <w:rsid w:val="006A035B"/>
    <w:rsid w:val="006A13D2"/>
    <w:rsid w:val="006A273D"/>
    <w:rsid w:val="006A330F"/>
    <w:rsid w:val="006A7D18"/>
    <w:rsid w:val="006B3CED"/>
    <w:rsid w:val="006B4B79"/>
    <w:rsid w:val="006C01CF"/>
    <w:rsid w:val="006C2166"/>
    <w:rsid w:val="006C2C0A"/>
    <w:rsid w:val="006C648F"/>
    <w:rsid w:val="006D395F"/>
    <w:rsid w:val="006F3319"/>
    <w:rsid w:val="007056F7"/>
    <w:rsid w:val="00714420"/>
    <w:rsid w:val="0072335D"/>
    <w:rsid w:val="00724E79"/>
    <w:rsid w:val="00734C30"/>
    <w:rsid w:val="007360B2"/>
    <w:rsid w:val="00753E74"/>
    <w:rsid w:val="00756A9B"/>
    <w:rsid w:val="00762A1E"/>
    <w:rsid w:val="007815BF"/>
    <w:rsid w:val="007872F9"/>
    <w:rsid w:val="007904C5"/>
    <w:rsid w:val="00796C4C"/>
    <w:rsid w:val="007A52B0"/>
    <w:rsid w:val="007A6411"/>
    <w:rsid w:val="007B516D"/>
    <w:rsid w:val="007B5BBF"/>
    <w:rsid w:val="007B6493"/>
    <w:rsid w:val="007C3592"/>
    <w:rsid w:val="007D1604"/>
    <w:rsid w:val="007D1FBB"/>
    <w:rsid w:val="007D4079"/>
    <w:rsid w:val="007D5B66"/>
    <w:rsid w:val="007D7A4A"/>
    <w:rsid w:val="007E3EC5"/>
    <w:rsid w:val="007F34EE"/>
    <w:rsid w:val="007F639C"/>
    <w:rsid w:val="008076B7"/>
    <w:rsid w:val="00813755"/>
    <w:rsid w:val="008149FA"/>
    <w:rsid w:val="00833642"/>
    <w:rsid w:val="008339B0"/>
    <w:rsid w:val="00834D09"/>
    <w:rsid w:val="00836DE6"/>
    <w:rsid w:val="008450A1"/>
    <w:rsid w:val="00847543"/>
    <w:rsid w:val="008503EF"/>
    <w:rsid w:val="00852AC2"/>
    <w:rsid w:val="00857615"/>
    <w:rsid w:val="00857740"/>
    <w:rsid w:val="0086458C"/>
    <w:rsid w:val="00864EA0"/>
    <w:rsid w:val="00865683"/>
    <w:rsid w:val="008671E4"/>
    <w:rsid w:val="008711B7"/>
    <w:rsid w:val="00872CFB"/>
    <w:rsid w:val="00872D0D"/>
    <w:rsid w:val="008735A9"/>
    <w:rsid w:val="00875059"/>
    <w:rsid w:val="00876797"/>
    <w:rsid w:val="00891868"/>
    <w:rsid w:val="0089561C"/>
    <w:rsid w:val="00896F3B"/>
    <w:rsid w:val="00897AA9"/>
    <w:rsid w:val="00897D64"/>
    <w:rsid w:val="008A58D4"/>
    <w:rsid w:val="008B0789"/>
    <w:rsid w:val="008B2B72"/>
    <w:rsid w:val="008C2B44"/>
    <w:rsid w:val="008D3431"/>
    <w:rsid w:val="008D7921"/>
    <w:rsid w:val="008D7A5A"/>
    <w:rsid w:val="008E095A"/>
    <w:rsid w:val="008F6726"/>
    <w:rsid w:val="008F7CB2"/>
    <w:rsid w:val="00904190"/>
    <w:rsid w:val="009057F5"/>
    <w:rsid w:val="00913C6F"/>
    <w:rsid w:val="0091651C"/>
    <w:rsid w:val="00930903"/>
    <w:rsid w:val="00936D84"/>
    <w:rsid w:val="00946A3B"/>
    <w:rsid w:val="00946EDB"/>
    <w:rsid w:val="00946F43"/>
    <w:rsid w:val="00950F92"/>
    <w:rsid w:val="009662A1"/>
    <w:rsid w:val="00970859"/>
    <w:rsid w:val="009721D3"/>
    <w:rsid w:val="00972D49"/>
    <w:rsid w:val="009751FC"/>
    <w:rsid w:val="009917F2"/>
    <w:rsid w:val="009952A4"/>
    <w:rsid w:val="00996F10"/>
    <w:rsid w:val="009A0AB0"/>
    <w:rsid w:val="009A5F6A"/>
    <w:rsid w:val="009B411F"/>
    <w:rsid w:val="009B4B19"/>
    <w:rsid w:val="009D60D7"/>
    <w:rsid w:val="009D6564"/>
    <w:rsid w:val="009D6BB2"/>
    <w:rsid w:val="009D7A34"/>
    <w:rsid w:val="009F1F69"/>
    <w:rsid w:val="009F52D8"/>
    <w:rsid w:val="00A04C65"/>
    <w:rsid w:val="00A06A71"/>
    <w:rsid w:val="00A07594"/>
    <w:rsid w:val="00A23C65"/>
    <w:rsid w:val="00A27607"/>
    <w:rsid w:val="00A35F61"/>
    <w:rsid w:val="00A3720B"/>
    <w:rsid w:val="00A51A42"/>
    <w:rsid w:val="00A6182C"/>
    <w:rsid w:val="00A630CB"/>
    <w:rsid w:val="00A63EF9"/>
    <w:rsid w:val="00A67098"/>
    <w:rsid w:val="00A73533"/>
    <w:rsid w:val="00A737B0"/>
    <w:rsid w:val="00A77F47"/>
    <w:rsid w:val="00A80D0A"/>
    <w:rsid w:val="00A845D8"/>
    <w:rsid w:val="00A93282"/>
    <w:rsid w:val="00A93DD0"/>
    <w:rsid w:val="00AA4C58"/>
    <w:rsid w:val="00AB7EC1"/>
    <w:rsid w:val="00AC17B8"/>
    <w:rsid w:val="00AD3E9C"/>
    <w:rsid w:val="00AE0A09"/>
    <w:rsid w:val="00AE2FEF"/>
    <w:rsid w:val="00AE3106"/>
    <w:rsid w:val="00AE470F"/>
    <w:rsid w:val="00AF04AE"/>
    <w:rsid w:val="00AF53BD"/>
    <w:rsid w:val="00AF68E6"/>
    <w:rsid w:val="00B04EC7"/>
    <w:rsid w:val="00B10F35"/>
    <w:rsid w:val="00B119DD"/>
    <w:rsid w:val="00B1385E"/>
    <w:rsid w:val="00B14ABF"/>
    <w:rsid w:val="00B16AF8"/>
    <w:rsid w:val="00B179F3"/>
    <w:rsid w:val="00B17D4D"/>
    <w:rsid w:val="00B21D8C"/>
    <w:rsid w:val="00B250A5"/>
    <w:rsid w:val="00B25DAA"/>
    <w:rsid w:val="00B263F5"/>
    <w:rsid w:val="00B2650B"/>
    <w:rsid w:val="00B26B19"/>
    <w:rsid w:val="00B35358"/>
    <w:rsid w:val="00B36F25"/>
    <w:rsid w:val="00B3737C"/>
    <w:rsid w:val="00B41677"/>
    <w:rsid w:val="00B52631"/>
    <w:rsid w:val="00B52FF0"/>
    <w:rsid w:val="00B56FAA"/>
    <w:rsid w:val="00B65D28"/>
    <w:rsid w:val="00B708B9"/>
    <w:rsid w:val="00B760B0"/>
    <w:rsid w:val="00B804D5"/>
    <w:rsid w:val="00B80746"/>
    <w:rsid w:val="00B81549"/>
    <w:rsid w:val="00B82509"/>
    <w:rsid w:val="00B87F72"/>
    <w:rsid w:val="00B911FE"/>
    <w:rsid w:val="00BA1B0B"/>
    <w:rsid w:val="00BA6DFF"/>
    <w:rsid w:val="00BB5384"/>
    <w:rsid w:val="00BC5D7E"/>
    <w:rsid w:val="00BC7AF9"/>
    <w:rsid w:val="00BD05E4"/>
    <w:rsid w:val="00BD08C1"/>
    <w:rsid w:val="00BD3C70"/>
    <w:rsid w:val="00BF46BE"/>
    <w:rsid w:val="00BF506E"/>
    <w:rsid w:val="00BF5EF6"/>
    <w:rsid w:val="00C04EF3"/>
    <w:rsid w:val="00C12795"/>
    <w:rsid w:val="00C16F4D"/>
    <w:rsid w:val="00C32A3A"/>
    <w:rsid w:val="00C365F1"/>
    <w:rsid w:val="00C4315D"/>
    <w:rsid w:val="00C45EC5"/>
    <w:rsid w:val="00C50ECE"/>
    <w:rsid w:val="00C65A8A"/>
    <w:rsid w:val="00C70F15"/>
    <w:rsid w:val="00C72DC1"/>
    <w:rsid w:val="00C74518"/>
    <w:rsid w:val="00CA0F73"/>
    <w:rsid w:val="00CA10E6"/>
    <w:rsid w:val="00CA662C"/>
    <w:rsid w:val="00CB0633"/>
    <w:rsid w:val="00CB696A"/>
    <w:rsid w:val="00CC161B"/>
    <w:rsid w:val="00CC572A"/>
    <w:rsid w:val="00CC67BF"/>
    <w:rsid w:val="00CC739A"/>
    <w:rsid w:val="00CD3BBE"/>
    <w:rsid w:val="00CD5C39"/>
    <w:rsid w:val="00CD7DD3"/>
    <w:rsid w:val="00CE70DD"/>
    <w:rsid w:val="00CE780A"/>
    <w:rsid w:val="00CF2EDF"/>
    <w:rsid w:val="00CF4B16"/>
    <w:rsid w:val="00D01E57"/>
    <w:rsid w:val="00D02AC3"/>
    <w:rsid w:val="00D0752E"/>
    <w:rsid w:val="00D16978"/>
    <w:rsid w:val="00D17623"/>
    <w:rsid w:val="00D30EB1"/>
    <w:rsid w:val="00D34D7F"/>
    <w:rsid w:val="00D356C7"/>
    <w:rsid w:val="00D366AD"/>
    <w:rsid w:val="00D54BA0"/>
    <w:rsid w:val="00D56387"/>
    <w:rsid w:val="00D72AAB"/>
    <w:rsid w:val="00D83723"/>
    <w:rsid w:val="00D8466C"/>
    <w:rsid w:val="00D8741F"/>
    <w:rsid w:val="00DA1D4E"/>
    <w:rsid w:val="00DA6C50"/>
    <w:rsid w:val="00DB2E74"/>
    <w:rsid w:val="00DB3ED1"/>
    <w:rsid w:val="00DB526E"/>
    <w:rsid w:val="00DC028E"/>
    <w:rsid w:val="00DC1449"/>
    <w:rsid w:val="00DC20DA"/>
    <w:rsid w:val="00DC53AD"/>
    <w:rsid w:val="00DD5623"/>
    <w:rsid w:val="00DE25A9"/>
    <w:rsid w:val="00DE6A99"/>
    <w:rsid w:val="00E01432"/>
    <w:rsid w:val="00E02B63"/>
    <w:rsid w:val="00E153C8"/>
    <w:rsid w:val="00E160A5"/>
    <w:rsid w:val="00E20D82"/>
    <w:rsid w:val="00E21DE1"/>
    <w:rsid w:val="00E415CC"/>
    <w:rsid w:val="00E46539"/>
    <w:rsid w:val="00E506E1"/>
    <w:rsid w:val="00E550DA"/>
    <w:rsid w:val="00E60C58"/>
    <w:rsid w:val="00E63914"/>
    <w:rsid w:val="00E676A2"/>
    <w:rsid w:val="00E70FA3"/>
    <w:rsid w:val="00E715E3"/>
    <w:rsid w:val="00E81819"/>
    <w:rsid w:val="00E81B8A"/>
    <w:rsid w:val="00E83C97"/>
    <w:rsid w:val="00E931F6"/>
    <w:rsid w:val="00E93F04"/>
    <w:rsid w:val="00E9729C"/>
    <w:rsid w:val="00EA2B28"/>
    <w:rsid w:val="00EA4A75"/>
    <w:rsid w:val="00EB3D9B"/>
    <w:rsid w:val="00EB502E"/>
    <w:rsid w:val="00EB7632"/>
    <w:rsid w:val="00ED3A4E"/>
    <w:rsid w:val="00F01126"/>
    <w:rsid w:val="00F025CD"/>
    <w:rsid w:val="00F03A80"/>
    <w:rsid w:val="00F10358"/>
    <w:rsid w:val="00F15146"/>
    <w:rsid w:val="00F20B3C"/>
    <w:rsid w:val="00F22D8F"/>
    <w:rsid w:val="00F323C6"/>
    <w:rsid w:val="00F3317A"/>
    <w:rsid w:val="00F35425"/>
    <w:rsid w:val="00F4079C"/>
    <w:rsid w:val="00F417FC"/>
    <w:rsid w:val="00F4227E"/>
    <w:rsid w:val="00F43F1B"/>
    <w:rsid w:val="00F46A5F"/>
    <w:rsid w:val="00F47E4F"/>
    <w:rsid w:val="00F57457"/>
    <w:rsid w:val="00F654B3"/>
    <w:rsid w:val="00F65726"/>
    <w:rsid w:val="00F659FD"/>
    <w:rsid w:val="00F675CA"/>
    <w:rsid w:val="00F7056B"/>
    <w:rsid w:val="00F718AD"/>
    <w:rsid w:val="00F7268E"/>
    <w:rsid w:val="00F73C70"/>
    <w:rsid w:val="00F7511A"/>
    <w:rsid w:val="00F814A3"/>
    <w:rsid w:val="00FA109E"/>
    <w:rsid w:val="00FA64E9"/>
    <w:rsid w:val="00FA7894"/>
    <w:rsid w:val="00FA7F98"/>
    <w:rsid w:val="00FD6E79"/>
    <w:rsid w:val="00FE0886"/>
    <w:rsid w:val="00FE119C"/>
    <w:rsid w:val="00FE7DE5"/>
    <w:rsid w:val="00FF0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785882E-AB8B-4C20-9764-1518DF23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B66"/>
    <w:pPr>
      <w:spacing w:after="200" w:line="276" w:lineRule="auto"/>
    </w:pPr>
    <w:rPr>
      <w:color w:val="000000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3"/>
    <w:uiPriority w:val="99"/>
    <w:rsid w:val="00872D0D"/>
    <w:rPr>
      <w:rFonts w:ascii="Times New Roman" w:hAnsi="Times New Roman"/>
      <w:sz w:val="28"/>
      <w:lang w:val="en-IN" w:eastAsia="en-IN" w:bidi="ar-SA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Times New Roman" w:hAnsi="Times New Roman" w:cs="Times New Roman"/>
        <w:b/>
        <w:sz w:val="28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rsid w:val="007D5B6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E095A"/>
    <w:pPr>
      <w:ind w:left="720"/>
      <w:contextualSpacing/>
    </w:pPr>
  </w:style>
  <w:style w:type="character" w:customStyle="1" w:styleId="apple-style-span">
    <w:name w:val="apple-style-span"/>
    <w:basedOn w:val="DefaultParagraphFont"/>
    <w:uiPriority w:val="99"/>
    <w:rsid w:val="00BA6DFF"/>
    <w:rPr>
      <w:rFonts w:cs="Times New Roman"/>
    </w:rPr>
  </w:style>
  <w:style w:type="table" w:styleId="TableGrid3">
    <w:name w:val="Table Grid 3"/>
    <w:basedOn w:val="TableNormal"/>
    <w:uiPriority w:val="99"/>
    <w:semiHidden/>
    <w:rsid w:val="00C70F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ectionTitle">
    <w:name w:val="Section Title"/>
    <w:basedOn w:val="Normal"/>
    <w:next w:val="Normal"/>
    <w:autoRedefine/>
    <w:uiPriority w:val="99"/>
    <w:rsid w:val="00501582"/>
    <w:pPr>
      <w:spacing w:before="220" w:after="0" w:line="360" w:lineRule="auto"/>
    </w:pPr>
    <w:rPr>
      <w:rFonts w:ascii="Times New Roman" w:eastAsia="Times New Roman" w:hAnsi="Times New Roman"/>
      <w:b/>
      <w:noProof/>
      <w:color w:val="auto"/>
      <w:spacing w:val="-1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rsid w:val="00762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62A1E"/>
    <w:rPr>
      <w:rFonts w:ascii="Tahoma" w:hAnsi="Tahoma" w:cs="Tahoma"/>
      <w:color w:val="000000"/>
      <w:sz w:val="16"/>
      <w:szCs w:val="16"/>
      <w:lang w:eastAsia="ja-JP"/>
    </w:rPr>
  </w:style>
  <w:style w:type="character" w:customStyle="1" w:styleId="apple-converted-space">
    <w:name w:val="apple-converted-space"/>
    <w:basedOn w:val="DefaultParagraphFont"/>
    <w:uiPriority w:val="99"/>
    <w:rsid w:val="005105C7"/>
    <w:rPr>
      <w:rFonts w:cs="Times New Roman"/>
    </w:rPr>
  </w:style>
  <w:style w:type="character" w:customStyle="1" w:styleId="ilad">
    <w:name w:val="il_ad"/>
    <w:basedOn w:val="DefaultParagraphFont"/>
    <w:uiPriority w:val="99"/>
    <w:rsid w:val="005105C7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B0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63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633"/>
    <w:rPr>
      <w:color w:val="000000"/>
      <w:lang w:eastAsia="ja-JP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633"/>
    <w:rPr>
      <w:b/>
      <w:bCs/>
      <w:color w:val="000000"/>
      <w:lang w:eastAsia="ja-JP" w:bidi="ar-SA"/>
    </w:rPr>
  </w:style>
  <w:style w:type="paragraph" w:customStyle="1" w:styleId="NormalDS">
    <w:name w:val="Normal DS"/>
    <w:basedOn w:val="Normal"/>
    <w:rsid w:val="005C2F70"/>
    <w:pPr>
      <w:spacing w:after="260" w:line="240" w:lineRule="auto"/>
    </w:pPr>
    <w:rPr>
      <w:rFonts w:ascii="Arial" w:eastAsia="Times New Roman" w:hAnsi="Arial" w:cs="Arial"/>
      <w:lang w:eastAsia="en-US"/>
    </w:rPr>
  </w:style>
  <w:style w:type="character" w:styleId="Strong">
    <w:name w:val="Strong"/>
    <w:basedOn w:val="DefaultParagraphFont"/>
    <w:uiPriority w:val="22"/>
    <w:qFormat/>
    <w:locked/>
    <w:rsid w:val="00972D49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94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F90"/>
    <w:rPr>
      <w:color w:val="000000"/>
      <w:lang w:eastAsia="ja-JP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094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F90"/>
    <w:rPr>
      <w:color w:val="00000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pankaj\AppData\Roaming\Microsoft\Templates\TP03000624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AB68C-CE49-43DB-925D-872CC983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TP030006241.dotx</Template>
  <TotalTime>6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Twinkle Budhiraja</vt:lpstr>
    </vt:vector>
  </TitlesOfParts>
  <Company>Grizli777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Twinkle Budhiraja</dc:title>
  <dc:creator>pankaj</dc:creator>
  <cp:lastModifiedBy>Shammi Ranjan Singh</cp:lastModifiedBy>
  <cp:revision>1</cp:revision>
  <cp:lastPrinted>2018-05-14T05:09:00Z</cp:lastPrinted>
  <dcterms:created xsi:type="dcterms:W3CDTF">2021-09-08T10:20:00Z</dcterms:created>
  <dcterms:modified xsi:type="dcterms:W3CDTF">2021-09-23T08:29:00Z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TC300062419990</vt:lpwstr>
  </property>
</Properties>
</file>