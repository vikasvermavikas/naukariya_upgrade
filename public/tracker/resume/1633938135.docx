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14:paraId="3517D57D" w14:textId="77777777" w:rsidTr="00007728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P="00913946" w14:paraId="422E488C" w14:textId="77777777">
            <w:pPr>
              <w:pStyle w:val="Title"/>
            </w:pPr>
            <w:r>
              <w:t>PARDEEP</w:t>
            </w:r>
            <w:r w:rsidRPr="00CF1A49">
              <w:t xml:space="preserve"> </w:t>
            </w:r>
            <w:r>
              <w:rPr>
                <w:rStyle w:val="IntenseEmphasis"/>
              </w:rPr>
              <w:t>VERMA</w:t>
            </w:r>
          </w:p>
          <w:p w:rsidR="00692703" w:rsidRPr="00CF1A49" w:rsidP="00913946" w14:paraId="04A1ECE4" w14:textId="77777777">
            <w:pPr>
              <w:pStyle w:val="ContactInfo"/>
              <w:contextualSpacing w:val="0"/>
            </w:pPr>
            <w:r>
              <w:t>DELHI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0B1201DE4CF4A878AE55C8CB2841A32"/>
                </w:placeholder>
                <w:showingPlcHdr/>
                <w:richText/>
                <w:temporary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9729907643</w:t>
            </w:r>
          </w:p>
          <w:p w:rsidR="00692703" w:rsidRPr="00CF1A49" w:rsidP="00913946" w14:paraId="5309ABFC" w14:textId="5477C0A1">
            <w:pPr>
              <w:pStyle w:val="ContactInfoEmphasis"/>
              <w:contextualSpacing w:val="0"/>
            </w:pPr>
            <w:r>
              <w:t>pardeep.verma736@gmail.com</w:t>
            </w:r>
          </w:p>
        </w:tc>
      </w:tr>
      <w:tr w14:paraId="568E1EFA" w14:textId="77777777" w:rsidTr="00692703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360" w:type="dxa"/>
            <w:tcMar>
              <w:top w:w="432" w:type="dxa"/>
            </w:tcMar>
          </w:tcPr>
          <w:p w:rsidR="001755A8" w:rsidRPr="00CF1A49" w:rsidP="00913946" w14:paraId="6E65E84F" w14:textId="7F12C303">
            <w:pPr>
              <w:contextualSpacing w:val="0"/>
            </w:pPr>
            <w:r>
              <w:t xml:space="preserve">To enhance my professional skills with </w:t>
            </w:r>
            <w:r w:rsidR="00E34DF8">
              <w:t xml:space="preserve">the </w:t>
            </w:r>
            <w:r>
              <w:t xml:space="preserve">opportunities for career growth. </w:t>
            </w:r>
          </w:p>
        </w:tc>
      </w:tr>
    </w:tbl>
    <w:p w:rsidR="004E01EB" w:rsidRPr="00CF1A49" w:rsidP="004E01EB" w14:paraId="25473576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C74D77DD38C94481855860DADFD2E053"/>
          </w:placeholder>
          <w:showingPlcHdr/>
          <w:richText/>
          <w:temporary/>
        </w:sdtPr>
        <w:sdtContent>
          <w:r w:rsidRPr="00CF1A49">
            <w:t>Experience</w:t>
          </w:r>
        </w:sdtContent>
      </w:sdt>
    </w:p>
    <w:tbl>
      <w:tblPr>
        <w:tblStyle w:val="TableGrid"/>
        <w:tblDescription w:val="Experience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14:paraId="4E0877C4" w14:textId="77777777" w:rsidTr="00806E02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rPr>
          <w:trHeight w:val="859"/>
        </w:trPr>
        <w:tc>
          <w:tcPr>
            <w:tcW w:w="9355" w:type="dxa"/>
          </w:tcPr>
          <w:p w:rsidR="001D0BF1" w:rsidRPr="00CF1A49" w:rsidP="001D0BF1" w14:paraId="37DAC523" w14:textId="77777777">
            <w:pPr>
              <w:pStyle w:val="Heading3"/>
              <w:contextualSpacing w:val="0"/>
              <w:outlineLvl w:val="2"/>
            </w:pPr>
            <w:r>
              <w:t>27</w:t>
            </w:r>
            <w:r w:rsidRPr="007E738B">
              <w:rPr>
                <w:vertAlign w:val="superscript"/>
              </w:rPr>
              <w:t>th</w:t>
            </w:r>
            <w:r>
              <w:t xml:space="preserve"> July 2019</w:t>
            </w:r>
            <w:r w:rsidRPr="00CF1A49">
              <w:t xml:space="preserve"> – </w:t>
            </w:r>
            <w:r>
              <w:t>present</w:t>
            </w:r>
          </w:p>
          <w:p w:rsidR="001D0BF1" w:rsidRPr="00CF1A49" w:rsidP="001D0BF1" w14:paraId="5EC99E50" w14:textId="77777777">
            <w:pPr>
              <w:pStyle w:val="Heading2"/>
              <w:contextualSpacing w:val="0"/>
              <w:outlineLvl w:val="1"/>
            </w:pPr>
            <w:r>
              <w:t>SR. Programmer</w:t>
            </w:r>
            <w:r w:rsidRPr="00CF1A49">
              <w:t xml:space="preserve">, </w:t>
            </w:r>
            <w:r>
              <w:rPr>
                <w:rStyle w:val="SubtleReference"/>
              </w:rPr>
              <w:t>National INFORMATICS CENTRE</w:t>
            </w:r>
          </w:p>
          <w:p w:rsidR="001E3120" w:rsidRPr="00CF1A49" w:rsidP="00806E02" w14:paraId="77CB51A7" w14:textId="77777777">
            <w:pPr>
              <w:contextualSpacing w:val="0"/>
            </w:pPr>
            <w:r>
              <w:t xml:space="preserve">Working here on the payroll of </w:t>
            </w:r>
            <w:r w:rsidRPr="007E738B">
              <w:rPr>
                <w:b/>
                <w:bCs/>
              </w:rPr>
              <w:t>Velocis</w:t>
            </w:r>
            <w:r w:rsidRPr="007E738B">
              <w:rPr>
                <w:b/>
                <w:bCs/>
              </w:rPr>
              <w:t xml:space="preserve"> Systems Pvt. Ltd</w:t>
            </w:r>
            <w:r>
              <w:t xml:space="preserve"> in </w:t>
            </w:r>
            <w:r w:rsidRPr="007E738B">
              <w:rPr>
                <w:b/>
                <w:bCs/>
              </w:rPr>
              <w:t>Department of Drinking Water and Sanitation</w:t>
            </w:r>
            <w:r>
              <w:t xml:space="preserve">, Ministry of Jal Shakti, Government of India. My key responsibilities are to manage </w:t>
            </w:r>
            <w:r w:rsidRPr="007E738B">
              <w:rPr>
                <w:b/>
                <w:bCs/>
              </w:rPr>
              <w:t>PHP based websites</w:t>
            </w:r>
            <w:r>
              <w:t xml:space="preserve">. Successfully managed </w:t>
            </w:r>
            <w:r w:rsidRPr="007E738B">
              <w:rPr>
                <w:b/>
                <w:bCs/>
              </w:rPr>
              <w:t>Sujal</w:t>
            </w:r>
            <w:r w:rsidRPr="007E738B">
              <w:rPr>
                <w:b/>
                <w:bCs/>
              </w:rPr>
              <w:t xml:space="preserve"> </w:t>
            </w:r>
            <w:r w:rsidRPr="007E738B">
              <w:rPr>
                <w:b/>
                <w:bCs/>
              </w:rPr>
              <w:t>Swachh</w:t>
            </w:r>
            <w:r w:rsidRPr="007E738B">
              <w:rPr>
                <w:b/>
                <w:bCs/>
              </w:rPr>
              <w:t xml:space="preserve"> </w:t>
            </w:r>
            <w:r w:rsidRPr="007E738B">
              <w:rPr>
                <w:b/>
                <w:bCs/>
              </w:rPr>
              <w:t>Sangraha</w:t>
            </w:r>
            <w:r>
              <w:t xml:space="preserve"> (</w:t>
            </w:r>
            <w:hyperlink r:id="rId4" w:history="1">
              <w:r>
                <w:rPr>
                  <w:rStyle w:val="Hyperlink"/>
                </w:rPr>
                <w:t>http://sujal-swachhsangraha.gov.in/</w:t>
              </w:r>
            </w:hyperlink>
            <w:r>
              <w:t xml:space="preserve">)and </w:t>
            </w:r>
            <w:r w:rsidRPr="007E738B">
              <w:rPr>
                <w:b/>
                <w:bCs/>
              </w:rPr>
              <w:t>Swachhata</w:t>
            </w:r>
            <w:r w:rsidRPr="007E738B">
              <w:rPr>
                <w:b/>
                <w:bCs/>
              </w:rPr>
              <w:t xml:space="preserve"> Action Plan</w:t>
            </w:r>
            <w:r>
              <w:rPr>
                <w:b/>
                <w:bCs/>
              </w:rPr>
              <w:t xml:space="preserve"> </w:t>
            </w:r>
            <w:r w:rsidRPr="007E738B">
              <w:t>(</w:t>
            </w:r>
            <w:hyperlink r:id="rId5" w:history="1">
              <w:r>
                <w:rPr>
                  <w:rStyle w:val="Hyperlink"/>
                </w:rPr>
                <w:t>https://swachhataactionplan.gov.in/swachta/</w:t>
              </w:r>
            </w:hyperlink>
            <w:r w:rsidRPr="007E738B">
              <w:t>)</w:t>
            </w:r>
            <w:r>
              <w:t xml:space="preserve">. </w:t>
            </w:r>
          </w:p>
        </w:tc>
      </w:tr>
      <w:tr w14:paraId="5D47DB12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F61DF9" w:rsidRPr="00CF1A49" w:rsidP="00F61DF9" w14:paraId="35E77D09" w14:textId="77777777">
            <w:pPr>
              <w:pStyle w:val="Heading3"/>
              <w:contextualSpacing w:val="0"/>
              <w:outlineLvl w:val="2"/>
            </w:pPr>
            <w:r>
              <w:t>27</w:t>
            </w:r>
            <w:r w:rsidRPr="007E738B">
              <w:rPr>
                <w:vertAlign w:val="superscript"/>
              </w:rPr>
              <w:t>TH</w:t>
            </w:r>
            <w:r>
              <w:t xml:space="preserve"> JAN 2018</w:t>
            </w:r>
            <w:r w:rsidRPr="00CF1A49">
              <w:t xml:space="preserve"> – </w:t>
            </w:r>
            <w:r>
              <w:t>24</w:t>
            </w:r>
            <w:r w:rsidRPr="007E738B">
              <w:rPr>
                <w:vertAlign w:val="superscript"/>
              </w:rPr>
              <w:t>TH</w:t>
            </w:r>
            <w:r>
              <w:t xml:space="preserve"> JULY 2019</w:t>
            </w:r>
          </w:p>
          <w:p w:rsidR="00F61DF9" w:rsidRPr="00CF1A49" w:rsidP="00F61DF9" w14:paraId="0CB48C27" w14:textId="77777777">
            <w:pPr>
              <w:pStyle w:val="Heading2"/>
              <w:contextualSpacing w:val="0"/>
              <w:outlineLvl w:val="1"/>
            </w:pPr>
            <w:r>
              <w:t>PHP PROGRAMMER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SUPREME COURT OF INDIA </w:t>
            </w:r>
          </w:p>
          <w:p w:rsidR="00F61DF9" w:rsidP="00806E02" w14:paraId="05716B65" w14:textId="77777777">
            <w:pPr>
              <w:jc w:val="both"/>
            </w:pPr>
            <w:r>
              <w:t xml:space="preserve">I have worked here on the payroll of </w:t>
            </w:r>
            <w:r w:rsidRPr="00806E02">
              <w:rPr>
                <w:b/>
                <w:bCs/>
              </w:rPr>
              <w:t>SISL Infotech Pvt. Ltd</w:t>
            </w:r>
            <w:r>
              <w:t xml:space="preserve">. My key responsibilities were to manage </w:t>
            </w:r>
            <w:r w:rsidRPr="00806E02">
              <w:rPr>
                <w:b/>
                <w:bCs/>
              </w:rPr>
              <w:t>Integrated Case Management Information System (ICMIS),</w:t>
            </w:r>
            <w:r>
              <w:t xml:space="preserve"> a local MIS to manage all the daily activities in the court. I handled the admin menu and permissions for E-Filing Cases module in ICMIS. Apart from this, I worked on several other projects such as </w:t>
            </w:r>
            <w:r w:rsidRPr="00806E02">
              <w:rPr>
                <w:b/>
                <w:bCs/>
              </w:rPr>
              <w:t>Salary of employees, LTC Projects</w:t>
            </w:r>
            <w:r>
              <w:t xml:space="preserve"> and many others. </w:t>
            </w:r>
          </w:p>
          <w:p w:rsidR="005A45C7" w:rsidP="00F61DF9" w14:paraId="6B31B025" w14:textId="77777777"/>
          <w:p w:rsidR="005A45C7" w:rsidRPr="00CF1A49" w:rsidP="005A45C7" w14:paraId="6C3F6CF5" w14:textId="77777777">
            <w:pPr>
              <w:pStyle w:val="Heading3"/>
              <w:contextualSpacing w:val="0"/>
              <w:outlineLvl w:val="2"/>
            </w:pPr>
            <w:r>
              <w:t>7</w:t>
            </w:r>
            <w:r w:rsidRPr="007E738B">
              <w:rPr>
                <w:vertAlign w:val="superscript"/>
              </w:rPr>
              <w:t>TH</w:t>
            </w:r>
            <w:r>
              <w:t xml:space="preserve"> OCT 2016</w:t>
            </w:r>
            <w:r w:rsidRPr="00CF1A49">
              <w:t xml:space="preserve"> – </w:t>
            </w:r>
            <w:r>
              <w:t>24</w:t>
            </w:r>
            <w:r w:rsidRPr="007E738B">
              <w:rPr>
                <w:vertAlign w:val="superscript"/>
              </w:rPr>
              <w:t>TH</w:t>
            </w:r>
            <w:r>
              <w:t xml:space="preserve"> JAN 2018</w:t>
            </w:r>
          </w:p>
          <w:p w:rsidR="005A45C7" w:rsidRPr="00CF1A49" w:rsidP="005A45C7" w14:paraId="5843D409" w14:textId="77777777">
            <w:pPr>
              <w:pStyle w:val="Heading2"/>
              <w:contextualSpacing w:val="0"/>
              <w:outlineLvl w:val="1"/>
            </w:pPr>
            <w:r>
              <w:t>PHP PROGRAMMER</w:t>
            </w:r>
            <w:r w:rsidRPr="00CF1A49">
              <w:t xml:space="preserve">, </w:t>
            </w:r>
            <w:r>
              <w:rPr>
                <w:rStyle w:val="SubtleReference"/>
              </w:rPr>
              <w:t>S</w:t>
            </w:r>
            <w:r w:rsidR="002F2F13">
              <w:rPr>
                <w:rStyle w:val="SubtleReference"/>
              </w:rPr>
              <w:t>IMAR TECHNOLOGY PVT. LTD.</w:t>
            </w:r>
          </w:p>
          <w:p w:rsidR="005A45C7" w:rsidP="00806E02" w14:paraId="3D2A3FCD" w14:textId="77777777">
            <w:pPr>
              <w:jc w:val="both"/>
            </w:pPr>
            <w:r>
              <w:t xml:space="preserve">Primarily, I used to manage the local PHP Based </w:t>
            </w:r>
            <w:r w:rsidRPr="00806E02">
              <w:rPr>
                <w:b/>
                <w:bCs/>
              </w:rPr>
              <w:t>School ERP software</w:t>
            </w:r>
            <w:r>
              <w:t xml:space="preserve">. This software was responsible for dealing with the information such as registrations, student/ teacher details, library parameters, transport, etc.  </w:t>
            </w:r>
          </w:p>
          <w:p w:rsidR="005A45C7" w:rsidP="00F61DF9" w14:paraId="18DE6FD8" w14:textId="77777777"/>
          <w:p w:rsidR="00806E02" w:rsidRPr="00CF1A49" w:rsidP="00806E02" w14:paraId="2875792D" w14:textId="77777777">
            <w:pPr>
              <w:pStyle w:val="Heading3"/>
              <w:contextualSpacing w:val="0"/>
              <w:outlineLvl w:val="2"/>
            </w:pPr>
            <w:r>
              <w:t>1</w:t>
            </w:r>
            <w:r w:rsidRPr="00806E02">
              <w:rPr>
                <w:vertAlign w:val="superscript"/>
              </w:rPr>
              <w:t>st</w:t>
            </w:r>
            <w:r>
              <w:t xml:space="preserve"> Jun 2014</w:t>
            </w:r>
            <w:r w:rsidRPr="00CF1A49">
              <w:t xml:space="preserve"> – </w:t>
            </w:r>
            <w:r>
              <w:t>6</w:t>
            </w:r>
            <w:r w:rsidRPr="007E738B">
              <w:rPr>
                <w:vertAlign w:val="superscript"/>
              </w:rPr>
              <w:t>TH</w:t>
            </w:r>
            <w:r>
              <w:t xml:space="preserve"> Jun 2016</w:t>
            </w:r>
          </w:p>
          <w:p w:rsidR="00806E02" w:rsidRPr="00CF1A49" w:rsidP="00806E02" w14:paraId="3DB686AB" w14:textId="77777777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r>
              <w:rPr>
                <w:rStyle w:val="SubtleReference"/>
              </w:rPr>
              <w:t>IMBIBE TECHNOLOGY PVT. LTD.</w:t>
            </w:r>
          </w:p>
          <w:p w:rsidR="005A45C7" w:rsidP="00806E02" w14:paraId="4EB99943" w14:textId="77777777">
            <w:pPr>
              <w:jc w:val="both"/>
            </w:pPr>
            <w:r>
              <w:t xml:space="preserve">In this organization, I handled </w:t>
            </w:r>
            <w:r w:rsidRPr="005E5350">
              <w:rPr>
                <w:b/>
                <w:bCs/>
              </w:rPr>
              <w:t xml:space="preserve">Drupal </w:t>
            </w:r>
            <w:r>
              <w:t xml:space="preserve">and </w:t>
            </w:r>
            <w:r w:rsidRPr="005E5350">
              <w:rPr>
                <w:b/>
                <w:bCs/>
              </w:rPr>
              <w:t>PHP based website</w:t>
            </w:r>
            <w:r>
              <w:t xml:space="preserve">. </w:t>
            </w:r>
            <w:r w:rsidRPr="00806E02">
              <w:t>This project</w:t>
            </w:r>
            <w:r>
              <w:t xml:space="preserve">, namely </w:t>
            </w:r>
            <w:r w:rsidRPr="005E5350">
              <w:rPr>
                <w:b/>
                <w:bCs/>
              </w:rPr>
              <w:t>Scribe</w:t>
            </w:r>
            <w:r w:rsidRPr="005E5350" w:rsidR="00614D58">
              <w:rPr>
                <w:b/>
                <w:bCs/>
              </w:rPr>
              <w:t>z</w:t>
            </w:r>
            <w:r w:rsidRPr="005E5350">
              <w:rPr>
                <w:b/>
                <w:bCs/>
              </w:rPr>
              <w:t>one</w:t>
            </w:r>
            <w:r w:rsidRPr="00806E02">
              <w:t xml:space="preserve"> </w:t>
            </w:r>
            <w:r>
              <w:t>was to</w:t>
            </w:r>
            <w:r w:rsidRPr="00806E02">
              <w:t xml:space="preserve"> transcrib</w:t>
            </w:r>
            <w:r>
              <w:t>e</w:t>
            </w:r>
            <w:r w:rsidRPr="00806E02">
              <w:t xml:space="preserve"> a dictation submitted by a doctor. A doctor can act as a dictator or hire a dictator for creating his dictation which can be uploaded in the form of an audio format.</w:t>
            </w:r>
          </w:p>
          <w:p w:rsidR="00910BE4" w:rsidP="00806E02" w14:paraId="5574A52D" w14:textId="77777777">
            <w:pPr>
              <w:jc w:val="both"/>
            </w:pPr>
          </w:p>
          <w:p w:rsidR="00910BE4" w:rsidRPr="00CF1A49" w:rsidP="00910BE4" w14:paraId="76F182BD" w14:textId="04CDAC55">
            <w:pPr>
              <w:pStyle w:val="Heading3"/>
              <w:contextualSpacing w:val="0"/>
              <w:outlineLvl w:val="2"/>
            </w:pPr>
            <w:r>
              <w:t>1</w:t>
            </w:r>
            <w:r w:rsidRPr="00806E02">
              <w:rPr>
                <w:vertAlign w:val="superscript"/>
              </w:rPr>
              <w:t>st</w:t>
            </w:r>
            <w:r>
              <w:t xml:space="preserve"> MAR 2013</w:t>
            </w:r>
            <w:r w:rsidRPr="00CF1A49">
              <w:t xml:space="preserve"> – </w:t>
            </w:r>
            <w:r>
              <w:t>28</w:t>
            </w:r>
            <w:r w:rsidRPr="007E738B">
              <w:rPr>
                <w:vertAlign w:val="superscript"/>
              </w:rPr>
              <w:t>TH</w:t>
            </w:r>
            <w:r>
              <w:t xml:space="preserve"> FEB 2014</w:t>
            </w:r>
          </w:p>
          <w:p w:rsidR="00910BE4" w:rsidRPr="00CF1A49" w:rsidP="00910BE4" w14:paraId="2A31933C" w14:textId="31A8601F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r>
              <w:rPr>
                <w:rStyle w:val="SubtleReference"/>
              </w:rPr>
              <w:t>WAFT TECHNOLOGY PVT. LTD.</w:t>
            </w:r>
          </w:p>
          <w:p w:rsidR="00910BE4" w:rsidP="00910BE4" w14:paraId="1E59275D" w14:textId="58C5C6A1">
            <w:pPr>
              <w:jc w:val="both"/>
            </w:pPr>
            <w:r w:rsidRPr="00910BE4">
              <w:t xml:space="preserve">In this organization, I handled </w:t>
            </w:r>
            <w:r w:rsidRPr="00910BE4">
              <w:rPr>
                <w:b/>
                <w:bCs/>
              </w:rPr>
              <w:t>Drupal</w:t>
            </w:r>
            <w:r w:rsidRPr="00910BE4">
              <w:rPr>
                <w:b/>
                <w:bCs/>
              </w:rPr>
              <w:t>,Wordpress</w:t>
            </w:r>
            <w:r w:rsidRPr="00910BE4">
              <w:rPr>
                <w:b/>
                <w:bCs/>
              </w:rPr>
              <w:t xml:space="preserve"> and PHP</w:t>
            </w:r>
            <w:r w:rsidRPr="00910BE4">
              <w:t xml:space="preserve"> based website. This project is related with IT professionals or a business owner which teaches us technological challenges on a daily basis for achieving predictable and powerful results.  </w:t>
            </w:r>
          </w:p>
        </w:tc>
      </w:tr>
      <w:tr w14:paraId="7282B1C8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7E738B" w:rsidP="00F61DF9" w14:paraId="28AC3BE6" w14:textId="77777777">
            <w:pPr>
              <w:pStyle w:val="Heading3"/>
              <w:outlineLvl w:val="2"/>
            </w:pPr>
          </w:p>
        </w:tc>
      </w:tr>
    </w:tbl>
    <w:p w:rsidR="00DA59AA" w:rsidRPr="00CF1A49" w:rsidP="0097790C" w14:paraId="1AEB2D96" w14:textId="77777777">
      <w:pPr>
        <w:pStyle w:val="Heading1"/>
      </w:pPr>
      <w:sdt>
        <w:sdtPr>
          <w:alias w:val="Education:"/>
          <w:tag w:val="Education:"/>
          <w:id w:val="-1908763273"/>
          <w:placeholder>
            <w:docPart w:val="76E440AB9CA442F1ACD07FDD160893F3"/>
          </w:placeholder>
          <w:showingPlcHdr/>
          <w:richText/>
          <w:temporary/>
        </w:sdtPr>
        <w:sdtContent>
          <w:r w:rsidRPr="00CF1A49">
            <w:t>Education</w:t>
          </w:r>
        </w:sdtContent>
      </w:sdt>
      <w:r w:rsidR="00614D58">
        <w:t xml:space="preserve"> and training </w:t>
      </w:r>
    </w:p>
    <w:tbl>
      <w:tblPr>
        <w:tblStyle w:val="TableGrid"/>
        <w:tblDescription w:val="Education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14:paraId="2CBF97F5" w14:textId="77777777" w:rsidTr="00D66A52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</w:tcPr>
          <w:p w:rsidR="001D0BF1" w:rsidRPr="00CF1A49" w:rsidP="001D0BF1" w14:paraId="4B408492" w14:textId="77777777">
            <w:pPr>
              <w:pStyle w:val="Heading3"/>
              <w:contextualSpacing w:val="0"/>
              <w:outlineLvl w:val="2"/>
            </w:pPr>
            <w:r>
              <w:t>JUNE 2011</w:t>
            </w:r>
          </w:p>
          <w:p w:rsidR="001D0BF1" w:rsidRPr="00CF1A49" w:rsidP="001D0BF1" w14:paraId="052AADE8" w14:textId="77777777">
            <w:pPr>
              <w:pStyle w:val="Heading2"/>
              <w:contextualSpacing w:val="0"/>
              <w:outlineLvl w:val="1"/>
            </w:pPr>
            <w:r>
              <w:t>b.tech (CSE)</w:t>
            </w:r>
            <w:r w:rsidRPr="00CF1A49">
              <w:t xml:space="preserve">, </w:t>
            </w:r>
            <w:r w:rsidR="005E552D">
              <w:rPr>
                <w:rStyle w:val="SubtleReference"/>
                <w:caps w:val="0"/>
              </w:rPr>
              <w:t xml:space="preserve">Geeta Institute Of Management And Technology, Kurukshetra University – First Division </w:t>
            </w:r>
          </w:p>
          <w:p w:rsidR="007538DC" w:rsidRPr="00CF1A49" w:rsidP="007538DC" w14:paraId="515E6117" w14:textId="77777777">
            <w:pPr>
              <w:contextualSpacing w:val="0"/>
            </w:pPr>
          </w:p>
        </w:tc>
      </w:tr>
      <w:tr w14:paraId="7FF1EC8E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F61DF9" w:rsidRPr="00CF1A49" w:rsidP="00E34DF8" w14:paraId="4D355B5C" w14:textId="77777777">
            <w:pPr>
              <w:pStyle w:val="Heading3"/>
              <w:contextualSpacing w:val="0"/>
              <w:jc w:val="both"/>
              <w:outlineLvl w:val="2"/>
            </w:pPr>
            <w:r>
              <w:t>JUNE 2008</w:t>
            </w:r>
          </w:p>
          <w:p w:rsidR="00F61DF9" w:rsidP="00E34DF8" w14:paraId="12FEAB98" w14:textId="77777777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DIPLOMA (CSE)</w:t>
            </w:r>
            <w:r w:rsidRPr="00CF1A49">
              <w:t xml:space="preserve">, </w:t>
            </w:r>
            <w:r w:rsidR="005E552D">
              <w:rPr>
                <w:rStyle w:val="SubtleReference"/>
                <w:caps w:val="0"/>
              </w:rPr>
              <w:t>Government Polytechnic, Sonipat, State Board Of Technical Education</w:t>
            </w:r>
          </w:p>
          <w:p w:rsidR="005E552D" w:rsidRPr="00CF1A49" w:rsidP="00E34DF8" w14:paraId="4F09B185" w14:textId="77777777">
            <w:pPr>
              <w:pStyle w:val="Heading2"/>
              <w:contextualSpacing w:val="0"/>
              <w:jc w:val="both"/>
              <w:outlineLvl w:val="1"/>
            </w:pPr>
          </w:p>
          <w:p w:rsidR="005E552D" w:rsidRPr="00CF1A49" w:rsidP="00E34DF8" w14:paraId="41EC2A36" w14:textId="77777777">
            <w:pPr>
              <w:pStyle w:val="Heading3"/>
              <w:contextualSpacing w:val="0"/>
              <w:jc w:val="both"/>
              <w:outlineLvl w:val="2"/>
            </w:pPr>
            <w:r>
              <w:t>JUNE 2005</w:t>
            </w:r>
          </w:p>
          <w:p w:rsidR="00F61DF9" w:rsidP="00E34DF8" w14:paraId="1C1C2CDD" w14:textId="77777777">
            <w:pPr>
              <w:pStyle w:val="Heading2"/>
              <w:contextualSpacing w:val="0"/>
              <w:jc w:val="both"/>
              <w:outlineLvl w:val="1"/>
            </w:pPr>
            <w:r>
              <w:t>sENIOR SECONDARY SCHOOL</w:t>
            </w:r>
            <w:r w:rsidRPr="00CF1A49">
              <w:t xml:space="preserve">, </w:t>
            </w:r>
            <w:r w:rsidRPr="005E552D">
              <w:rPr>
                <w:rStyle w:val="SubtleReference"/>
                <w:caps w:val="0"/>
                <w:sz w:val="28"/>
                <w:szCs w:val="28"/>
              </w:rPr>
              <w:t>s.d.</w:t>
            </w:r>
            <w:r w:rsidRPr="005E552D">
              <w:rPr>
                <w:rStyle w:val="SubtleReference"/>
                <w:caps w:val="0"/>
                <w:sz w:val="28"/>
                <w:szCs w:val="28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Senior secondary school, </w:t>
            </w:r>
            <w:r>
              <w:rPr>
                <w:rStyle w:val="SubtleReference"/>
                <w:caps w:val="0"/>
              </w:rPr>
              <w:t>haryana</w:t>
            </w:r>
            <w:r>
              <w:rPr>
                <w:rStyle w:val="SubtleReference"/>
                <w:caps w:val="0"/>
              </w:rPr>
              <w:t xml:space="preserve"> board of secondary education </w:t>
            </w:r>
          </w:p>
        </w:tc>
      </w:tr>
      <w:tr w14:paraId="45E73BB1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5E552D" w:rsidRPr="00CF1A49" w:rsidP="00E34DF8" w14:paraId="7F0CEE5B" w14:textId="77777777">
            <w:pPr>
              <w:pStyle w:val="Heading3"/>
              <w:contextualSpacing w:val="0"/>
              <w:jc w:val="both"/>
              <w:outlineLvl w:val="2"/>
            </w:pPr>
            <w:r>
              <w:t>JUNE 2003</w:t>
            </w:r>
          </w:p>
          <w:p w:rsidR="005E552D" w:rsidP="00E34DF8" w14:paraId="2E21131E" w14:textId="77777777">
            <w:pPr>
              <w:pStyle w:val="Heading2"/>
              <w:contextualSpacing w:val="0"/>
              <w:jc w:val="both"/>
              <w:outlineLvl w:val="1"/>
            </w:pPr>
            <w:r>
              <w:rPr>
                <w:caps w:val="0"/>
              </w:rPr>
              <w:t>SECONDARY SCHOOL</w:t>
            </w:r>
            <w:r w:rsidRPr="00CF1A49">
              <w:t xml:space="preserve">, </w:t>
            </w:r>
            <w:r w:rsidRPr="005E552D">
              <w:rPr>
                <w:rStyle w:val="SubtleReference"/>
                <w:caps w:val="0"/>
              </w:rPr>
              <w:t xml:space="preserve">Shri Maruti Bal </w:t>
            </w:r>
            <w:r w:rsidRPr="005E552D">
              <w:rPr>
                <w:rStyle w:val="SubtleReference"/>
                <w:caps w:val="0"/>
              </w:rPr>
              <w:t>Vikas</w:t>
            </w:r>
            <w:r w:rsidRPr="005E552D">
              <w:rPr>
                <w:rStyle w:val="SubtleReference"/>
                <w:caps w:val="0"/>
              </w:rPr>
              <w:t xml:space="preserve"> High school</w:t>
            </w:r>
            <w:r>
              <w:rPr>
                <w:rStyle w:val="SubtleReference"/>
                <w:caps w:val="0"/>
              </w:rPr>
              <w:t xml:space="preserve">, </w:t>
            </w:r>
            <w:r>
              <w:rPr>
                <w:rStyle w:val="SubtleReference"/>
                <w:caps w:val="0"/>
              </w:rPr>
              <w:t>haryana</w:t>
            </w:r>
            <w:r>
              <w:rPr>
                <w:rStyle w:val="SubtleReference"/>
                <w:caps w:val="0"/>
              </w:rPr>
              <w:t xml:space="preserve"> board of secondary education</w:t>
            </w:r>
          </w:p>
        </w:tc>
      </w:tr>
    </w:tbl>
    <w:sdt>
      <w:sdtPr>
        <w:alias w:val="Skills:"/>
        <w:tag w:val="Skills:"/>
        <w:id w:val="-1392877668"/>
        <w:placeholder>
          <w:docPart w:val="E63DEDB2485445A7B580C66A672A7276"/>
        </w:placeholder>
        <w:showingPlcHdr/>
        <w:richText/>
        <w:temporary/>
      </w:sdtPr>
      <w:sdtContent>
        <w:p w:rsidR="00486277" w:rsidRPr="00CF1A49" w:rsidP="00486277" w14:paraId="52E9CE51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Description w:val="Skills layout table"/>
        <w:tblW w:w="4445" w:type="pct"/>
        <w:tblCellMar>
          <w:left w:w="0" w:type="dxa"/>
          <w:right w:w="0" w:type="dxa"/>
        </w:tblCellMar>
        <w:tblLook w:val="04A0"/>
      </w:tblPr>
      <w:tblGrid>
        <w:gridCol w:w="8321"/>
      </w:tblGrid>
      <w:tr w14:paraId="77A267D0" w14:textId="77777777" w:rsidTr="00F12DE2">
        <w:tblPrEx>
          <w:tblW w:w="4445" w:type="pct"/>
          <w:tblCellMar>
            <w:left w:w="0" w:type="dxa"/>
            <w:right w:w="0" w:type="dxa"/>
          </w:tblCellMar>
          <w:tblLook w:val="04A0"/>
        </w:tblPrEx>
        <w:trPr>
          <w:trHeight w:val="950"/>
        </w:trPr>
        <w:tc>
          <w:tcPr>
            <w:tcW w:w="8321" w:type="dxa"/>
          </w:tcPr>
          <w:p w:rsidR="00F12DE2" w:rsidP="006E1507" w14:paraId="6E9CCB2C" w14:textId="0BA7C703">
            <w:pPr>
              <w:pStyle w:val="ListBullet"/>
              <w:contextualSpacing w:val="0"/>
            </w:pPr>
            <w:r w:rsidRPr="00F12DE2">
              <w:rPr>
                <w:b/>
                <w:bCs/>
              </w:rPr>
              <w:t>Computer Languages:</w:t>
            </w:r>
            <w:r>
              <w:t xml:space="preserve"> PHP, HTML</w:t>
            </w:r>
            <w:r w:rsidR="00A4340B">
              <w:t>,C++</w:t>
            </w:r>
          </w:p>
          <w:p w:rsidR="00F12DE2" w:rsidP="006E1507" w14:paraId="102B3758" w14:textId="77777777">
            <w:pPr>
              <w:pStyle w:val="ListBullet"/>
              <w:contextualSpacing w:val="0"/>
            </w:pPr>
            <w:r w:rsidRPr="00F12DE2">
              <w:rPr>
                <w:b/>
                <w:bCs/>
              </w:rPr>
              <w:t>Database:</w:t>
            </w:r>
            <w:r>
              <w:t xml:space="preserve"> MySQL, SQL Server</w:t>
            </w:r>
          </w:p>
          <w:p w:rsidR="00F12DE2" w:rsidP="006E1507" w14:paraId="64F6F539" w14:textId="77777777">
            <w:pPr>
              <w:pStyle w:val="ListBullet"/>
              <w:contextualSpacing w:val="0"/>
            </w:pPr>
            <w:r w:rsidRPr="00F12DE2">
              <w:rPr>
                <w:b/>
                <w:bCs/>
              </w:rPr>
              <w:t>Open Source of PHP Web Service:</w:t>
            </w:r>
            <w:r>
              <w:t xml:space="preserve"> Core PHP, </w:t>
            </w:r>
            <w:r>
              <w:t>Codegnitor</w:t>
            </w:r>
            <w:r>
              <w:t xml:space="preserve">, </w:t>
            </w:r>
            <w:r>
              <w:t>WordPress</w:t>
            </w:r>
            <w:r>
              <w:t>, Drupal</w:t>
            </w:r>
          </w:p>
          <w:p w:rsidR="00F12DE2" w:rsidRPr="006E1507" w:rsidP="006E1507" w14:paraId="712A65C5" w14:textId="04CAA057">
            <w:pPr>
              <w:pStyle w:val="ListBullet"/>
              <w:contextualSpacing w:val="0"/>
            </w:pPr>
            <w:r w:rsidRPr="00F12DE2">
              <w:rPr>
                <w:b/>
                <w:bCs/>
              </w:rPr>
              <w:t>Web Technologies:</w:t>
            </w:r>
            <w:r>
              <w:t xml:space="preserve"> </w:t>
            </w:r>
            <w:r>
              <w:t>JQuery</w:t>
            </w:r>
            <w:r>
              <w:t xml:space="preserve">, Ajax, HTML, </w:t>
            </w:r>
            <w:r>
              <w:t>CSS</w:t>
            </w:r>
            <w:r w:rsidR="00F63674">
              <w:t>,Angular</w:t>
            </w:r>
            <w:r w:rsidR="00F63674">
              <w:t xml:space="preserve"> JS</w:t>
            </w:r>
          </w:p>
          <w:p w:rsidR="00F12DE2" w:rsidP="006E1507" w14:paraId="028F1D26" w14:textId="77777777">
            <w:pPr>
              <w:pStyle w:val="ListBullet"/>
              <w:contextualSpacing w:val="0"/>
            </w:pPr>
            <w:r w:rsidRPr="00F12DE2">
              <w:rPr>
                <w:b/>
                <w:bCs/>
              </w:rPr>
              <w:t>Payment Gateways:</w:t>
            </w:r>
            <w:r>
              <w:t xml:space="preserve"> </w:t>
            </w:r>
            <w:r>
              <w:t>Paypal</w:t>
            </w:r>
            <w:r w:rsidR="00CF68E3">
              <w:t>,</w:t>
            </w:r>
            <w:r>
              <w:t xml:space="preserve"> Stripe </w:t>
            </w:r>
            <w:bookmarkStart w:id="0" w:name="_GoBack"/>
            <w:bookmarkEnd w:id="0"/>
          </w:p>
          <w:p w:rsidR="00F12DE2" w:rsidRPr="006E1507" w:rsidP="006E1507" w14:paraId="475DE18B" w14:textId="77777777">
            <w:pPr>
              <w:pStyle w:val="ListBullet"/>
              <w:contextualSpacing w:val="0"/>
            </w:pPr>
            <w:r w:rsidRPr="00F12DE2">
              <w:rPr>
                <w:b/>
                <w:bCs/>
              </w:rPr>
              <w:t xml:space="preserve">SMS Gateways: </w:t>
            </w:r>
            <w:r>
              <w:t>Twiilio</w:t>
            </w:r>
            <w:r>
              <w:t xml:space="preserve">, </w:t>
            </w:r>
            <w:r>
              <w:t>mvaavoo</w:t>
            </w:r>
          </w:p>
        </w:tc>
      </w:tr>
    </w:tbl>
    <w:p w:rsidR="00AD782D" w:rsidRPr="00CF1A49" w:rsidP="0062312F" w14:paraId="2C7590FF" w14:textId="77777777">
      <w:pPr>
        <w:pStyle w:val="Heading1"/>
      </w:pPr>
      <w:r>
        <w:t>ONLINE PROJECT SUBMISSIONS</w:t>
      </w:r>
    </w:p>
    <w:p w:rsidR="00FA0D16" w:rsidP="00717A47" w14:paraId="354858FC" w14:textId="618DEB7A">
      <w:pPr>
        <w:pStyle w:val="ListParagraph"/>
        <w:numPr>
          <w:ilvl w:val="0"/>
          <w:numId w:val="16"/>
        </w:numPr>
      </w:pPr>
      <w:r w:rsidRPr="006A70F1">
        <w:t xml:space="preserve">http://sujal-swachhsangraha.gov.in/ </w:t>
      </w:r>
      <w:r>
        <w:t>(</w:t>
      </w:r>
      <w:r>
        <w:t>Drupal</w:t>
      </w:r>
      <w:r>
        <w:t>)</w:t>
      </w:r>
    </w:p>
    <w:p w:rsidR="00FA0D16" w:rsidP="00717A47" w14:paraId="338A86ED" w14:textId="7B990B13">
      <w:pPr>
        <w:pStyle w:val="ListParagraph"/>
        <w:numPr>
          <w:ilvl w:val="0"/>
          <w:numId w:val="16"/>
        </w:numPr>
      </w:pPr>
      <w:r w:rsidRPr="006A70F1">
        <w:t xml:space="preserve">https://swachhataactionplan.gov.in/ </w:t>
      </w:r>
      <w:r>
        <w:t>(</w:t>
      </w:r>
      <w:r>
        <w:t>Codeigniter</w:t>
      </w:r>
      <w:r>
        <w:t>)</w:t>
      </w:r>
    </w:p>
    <w:p w:rsidR="00FA0D16" w:rsidP="00717A47" w14:paraId="64670198" w14:textId="08EBD180">
      <w:pPr>
        <w:pStyle w:val="ListParagraph"/>
        <w:numPr>
          <w:ilvl w:val="0"/>
          <w:numId w:val="16"/>
        </w:numPr>
      </w:pPr>
      <w:r>
        <w:t xml:space="preserve">http://myhousecarpet.com/ </w:t>
      </w:r>
      <w:r>
        <w:t>(</w:t>
      </w:r>
      <w:r>
        <w:t>Wordpress</w:t>
      </w:r>
      <w:r>
        <w:t>)</w:t>
      </w:r>
    </w:p>
    <w:p w:rsidR="00FA0D16" w:rsidP="00717A47" w14:paraId="5EB519B4" w14:textId="77777777">
      <w:pPr>
        <w:pStyle w:val="ListParagraph"/>
        <w:numPr>
          <w:ilvl w:val="0"/>
          <w:numId w:val="16"/>
        </w:numPr>
      </w:pPr>
      <w:r>
        <w:t xml:space="preserve">http://www.everythingboats.com.au </w:t>
      </w:r>
      <w:r w:rsidR="00717A47">
        <w:t>(</w:t>
      </w:r>
      <w:r w:rsidR="00717A47">
        <w:t>Codeigniter</w:t>
      </w:r>
      <w:r w:rsidR="00717A47">
        <w:t>)</w:t>
      </w:r>
    </w:p>
    <w:p w:rsidR="00FA0D16" w:rsidP="00717A47" w14:paraId="64A80766" w14:textId="77777777">
      <w:pPr>
        <w:pStyle w:val="ListParagraph"/>
        <w:numPr>
          <w:ilvl w:val="0"/>
          <w:numId w:val="16"/>
        </w:numPr>
      </w:pPr>
      <w:r>
        <w:t xml:space="preserve">http://www.zalacliphairextensions.com.au (Core Php, </w:t>
      </w:r>
      <w:r w:rsidR="00717A47">
        <w:t>Magento)</w:t>
      </w:r>
    </w:p>
    <w:p w:rsidR="00FA0D16" w:rsidP="00717A47" w14:paraId="1D30BB4F" w14:textId="77777777">
      <w:pPr>
        <w:pStyle w:val="ListParagraph"/>
        <w:numPr>
          <w:ilvl w:val="0"/>
          <w:numId w:val="16"/>
        </w:numPr>
      </w:pPr>
      <w:r>
        <w:t>http://valis-it.com(Wordpress)</w:t>
      </w:r>
    </w:p>
    <w:p w:rsidR="00FA0D16" w:rsidP="00717A47" w14:paraId="718E84B6" w14:textId="77777777">
      <w:pPr>
        <w:pStyle w:val="ListParagraph"/>
        <w:numPr>
          <w:ilvl w:val="0"/>
          <w:numId w:val="16"/>
        </w:numPr>
      </w:pPr>
      <w:r>
        <w:t>christcs.com</w:t>
      </w:r>
      <w:r w:rsidR="00717A47">
        <w:t xml:space="preserve"> </w:t>
      </w:r>
      <w:r>
        <w:t>(Core Php)</w:t>
      </w:r>
    </w:p>
    <w:p w:rsidR="00FA0D16" w:rsidP="00717A47" w14:paraId="0386311B" w14:textId="77777777">
      <w:pPr>
        <w:pStyle w:val="ListParagraph"/>
        <w:numPr>
          <w:ilvl w:val="0"/>
          <w:numId w:val="16"/>
        </w:numPr>
      </w:pPr>
      <w:hyperlink r:id="rId6" w:history="1">
        <w:r w:rsidRPr="00D50E1C" w:rsidR="00717A47">
          <w:rPr>
            <w:rStyle w:val="Hyperlink"/>
          </w:rPr>
          <w:t>http://www.gethummered.com.au</w:t>
        </w:r>
      </w:hyperlink>
      <w:r w:rsidR="00717A47">
        <w:t xml:space="preserve"> </w:t>
      </w:r>
      <w:r>
        <w:t>(</w:t>
      </w:r>
      <w:r>
        <w:t>Wordpress</w:t>
      </w:r>
      <w:r>
        <w:t>)</w:t>
      </w:r>
    </w:p>
    <w:p w:rsidR="00FA0D16" w:rsidP="00717A47" w14:paraId="4E169D5E" w14:textId="77777777">
      <w:pPr>
        <w:pStyle w:val="ListParagraph"/>
        <w:numPr>
          <w:ilvl w:val="0"/>
          <w:numId w:val="16"/>
        </w:numPr>
      </w:pPr>
      <w:hyperlink r:id="rId7" w:history="1">
        <w:r w:rsidRPr="00D50E1C" w:rsidR="00717A47">
          <w:rPr>
            <w:rStyle w:val="Hyperlink"/>
          </w:rPr>
          <w:t>http://www.jerkassclothing.com</w:t>
        </w:r>
      </w:hyperlink>
      <w:r w:rsidR="00717A47">
        <w:t xml:space="preserve"> </w:t>
      </w:r>
      <w:r>
        <w:t>(</w:t>
      </w:r>
      <w:r>
        <w:t>Wordpress</w:t>
      </w:r>
      <w:r>
        <w:t>)</w:t>
      </w:r>
    </w:p>
    <w:p w:rsidR="00FA0D16" w:rsidP="00717A47" w14:paraId="54A000B4" w14:textId="77777777">
      <w:pPr>
        <w:pStyle w:val="ListParagraph"/>
        <w:numPr>
          <w:ilvl w:val="0"/>
          <w:numId w:val="16"/>
        </w:numPr>
      </w:pPr>
      <w:r>
        <w:t>http://geniusclasses.co.in (Drupal)</w:t>
      </w:r>
    </w:p>
    <w:p w:rsidR="005E5350" w:rsidP="005E5350" w14:paraId="1947E644" w14:textId="77777777">
      <w:pPr>
        <w:pStyle w:val="Heading1"/>
      </w:pPr>
      <w:r>
        <w:t>lANGUAGES</w:t>
      </w:r>
    </w:p>
    <w:p w:rsidR="005E5350" w:rsidRPr="008D79D1" w:rsidP="005E5350" w14:paraId="76596F41" w14:textId="4C0FD567">
      <w:pPr>
        <w:rPr>
          <w:b/>
          <w:bCs/>
        </w:rPr>
      </w:pPr>
      <w:r w:rsidRPr="008D79D1">
        <w:rPr>
          <w:b/>
          <w:bCs/>
        </w:rPr>
        <w:t>English, Hindi</w:t>
      </w:r>
      <w:r w:rsidR="008D79D1">
        <w:rPr>
          <w:b/>
          <w:bCs/>
        </w:rPr>
        <w:t>.</w:t>
      </w:r>
    </w:p>
    <w:p w:rsidR="005E5350" w:rsidRPr="00CF1A49" w:rsidP="005E5350" w14:paraId="600E056D" w14:textId="77777777">
      <w:pPr>
        <w:pStyle w:val="Heading1"/>
      </w:pPr>
      <w:r>
        <w:t>hobbies</w:t>
      </w:r>
    </w:p>
    <w:p w:rsidR="005E5350" w:rsidRPr="008D79D1" w:rsidP="005E5350" w14:paraId="14F30755" w14:textId="1D2C6AF4">
      <w:pPr>
        <w:rPr>
          <w:b/>
          <w:bCs/>
        </w:rPr>
      </w:pPr>
      <w:r w:rsidRPr="008D79D1">
        <w:rPr>
          <w:b/>
          <w:bCs/>
        </w:rPr>
        <w:t>Playing Cricket, Listening Music, Watching Movies</w:t>
      </w:r>
      <w:r w:rsidR="008D79D1">
        <w:rPr>
          <w:b/>
          <w:bCs/>
        </w:rPr>
        <w:t>.</w:t>
      </w:r>
    </w:p>
    <w:p w:rsidR="005E5350" w:rsidP="005E5350" w14:paraId="4A6D0E76" w14:textId="77777777">
      <w:pPr>
        <w:pStyle w:val="Normal1"/>
        <w:tabs>
          <w:tab w:val="left" w:pos="2655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5E5350" w:rsidP="005E5350" w14:paraId="54D0A2C0" w14:textId="77777777">
      <w:pPr>
        <w:pStyle w:val="Normal1"/>
        <w:tabs>
          <w:tab w:val="left" w:pos="2655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5E5350" w:rsidRPr="00CF1A49" w:rsidP="005E5350" w14:paraId="63009071" w14:textId="77777777">
      <w:pPr>
        <w:pStyle w:val="Heading1"/>
      </w:pPr>
      <w:r>
        <w:t>Personal details</w:t>
      </w:r>
    </w:p>
    <w:p w:rsidR="005E5350" w:rsidP="005E5350" w14:paraId="27B22016" w14:textId="77777777">
      <w:r>
        <w:t xml:space="preserve">Father’s Name:                             </w:t>
      </w:r>
      <w:r>
        <w:t>Sh.Vishram</w:t>
      </w:r>
      <w:r>
        <w:t xml:space="preserve"> Singh</w:t>
      </w:r>
    </w:p>
    <w:p w:rsidR="005E5350" w:rsidP="005E5350" w14:paraId="7785A815" w14:textId="6DAA7802">
      <w:r>
        <w:t>Date of Birth:                                1</w:t>
      </w:r>
      <w:r w:rsidRPr="008D79D1" w:rsidR="008D79D1">
        <w:rPr>
          <w:vertAlign w:val="superscript"/>
        </w:rPr>
        <w:t>st</w:t>
      </w:r>
      <w:r>
        <w:t xml:space="preserve"> </w:t>
      </w:r>
      <w:r w:rsidR="008D79D1">
        <w:t>December</w:t>
      </w:r>
      <w:r>
        <w:t>1988</w:t>
      </w:r>
    </w:p>
    <w:p w:rsidR="005E5350" w:rsidP="005E5350" w14:paraId="5D8E2164" w14:textId="77777777">
      <w:r>
        <w:t>Marital Status:                              Married</w:t>
      </w:r>
    </w:p>
    <w:p w:rsidR="005E5350" w:rsidP="005E5350" w14:paraId="30A3EB98" w14:textId="645E9FFC">
      <w:r>
        <w:t xml:space="preserve">Nationality:                                   </w:t>
      </w:r>
      <w:r w:rsidR="008D79D1">
        <w:t xml:space="preserve"> </w:t>
      </w:r>
      <w:r>
        <w:t>Indian</w:t>
      </w:r>
    </w:p>
    <w:p w:rsidR="005E5350" w:rsidP="005E5350" w14:paraId="1B920023" w14:textId="77777777">
      <w:pPr>
        <w:rPr>
          <w:b/>
        </w:rPr>
      </w:pPr>
    </w:p>
    <w:p w:rsidR="005E5350" w:rsidRPr="005E5350" w:rsidP="005E5350" w14:paraId="4B1BF0FE" w14:textId="15CE1B3A">
      <w:pPr>
        <w:rPr>
          <w:b/>
          <w:bCs/>
        </w:rPr>
      </w:pPr>
      <w:r w:rsidRPr="005E5350">
        <w:rPr>
          <w:b/>
          <w:bCs/>
        </w:rPr>
        <w:t>(All the details given above are true to the best of my knowledge</w:t>
      </w:r>
      <w:r w:rsidR="008D79D1">
        <w:rPr>
          <w:b/>
          <w:bCs/>
        </w:rPr>
        <w:t>)</w:t>
      </w:r>
    </w:p>
    <w:p w:rsidR="005E5350" w:rsidRPr="005E5350" w:rsidP="005E5350" w14:paraId="09F9158C" w14:textId="77777777">
      <w:pPr>
        <w:rPr>
          <w:b/>
          <w:bCs/>
        </w:rPr>
      </w:pPr>
      <w:r w:rsidRPr="005E5350">
        <w:rPr>
          <w:b/>
          <w:bCs/>
        </w:rPr>
        <w:tab/>
      </w:r>
    </w:p>
    <w:p w:rsidR="005E5350" w:rsidRPr="005E5350" w:rsidP="005E5350" w14:paraId="33BC4419" w14:textId="77777777">
      <w:pPr>
        <w:rPr>
          <w:b/>
          <w:bCs/>
        </w:rPr>
      </w:pPr>
      <w:r w:rsidRPr="005E5350">
        <w:rPr>
          <w:b/>
          <w:bCs/>
        </w:rPr>
        <w:tab/>
      </w:r>
    </w:p>
    <w:p w:rsidR="005E5350" w:rsidRPr="005E5350" w:rsidP="005E5350" w14:paraId="588D3B50" w14:textId="66E9B28E">
      <w:pPr>
        <w:rPr>
          <w:b/>
          <w:bCs/>
        </w:rPr>
      </w:pPr>
      <w:r w:rsidRPr="005E5350">
        <w:rPr>
          <w:b/>
          <w:bCs/>
        </w:rPr>
        <w:t>Date:</w:t>
      </w:r>
      <w:r w:rsidR="00E34DF8">
        <w:rPr>
          <w:b/>
          <w:bCs/>
        </w:rPr>
        <w:t xml:space="preserve"> 16</w:t>
      </w:r>
      <w:r w:rsidRPr="00E34DF8" w:rsidR="00E34DF8">
        <w:rPr>
          <w:b/>
          <w:bCs/>
          <w:vertAlign w:val="superscript"/>
        </w:rPr>
        <w:t>th</w:t>
      </w:r>
      <w:r w:rsidR="00E34DF8">
        <w:rPr>
          <w:b/>
          <w:bCs/>
        </w:rPr>
        <w:t xml:space="preserve"> January 2020</w:t>
      </w:r>
    </w:p>
    <w:p w:rsidR="005E5350" w:rsidRPr="005E5350" w:rsidP="005E5350" w14:paraId="3D2949CC" w14:textId="6C887800">
      <w:pPr>
        <w:rPr>
          <w:b/>
          <w:bCs/>
        </w:rPr>
      </w:pPr>
      <w:r w:rsidRPr="005E5350">
        <w:rPr>
          <w:b/>
          <w:bCs/>
        </w:rPr>
        <w:t xml:space="preserve">Place: </w:t>
      </w:r>
      <w:r w:rsidR="00E34DF8">
        <w:rPr>
          <w:b/>
          <w:bCs/>
        </w:rPr>
        <w:t>DELHI</w:t>
      </w:r>
      <w:r w:rsidRPr="005E5350">
        <w:rPr>
          <w:b/>
          <w:bCs/>
        </w:rPr>
        <w:t xml:space="preserve">                                                                                          </w:t>
      </w:r>
      <w:r w:rsidRPr="005E5350">
        <w:rPr>
          <w:b/>
          <w:bCs/>
          <w:sz w:val="28"/>
          <w:szCs w:val="28"/>
        </w:rPr>
        <w:tab/>
      </w:r>
      <w:r w:rsidRPr="005E5350">
        <w:rPr>
          <w:b/>
          <w:bCs/>
          <w:sz w:val="28"/>
          <w:szCs w:val="28"/>
        </w:rPr>
        <w:tab/>
      </w:r>
      <w:r w:rsidR="00E34DF8">
        <w:rPr>
          <w:b/>
          <w:bCs/>
          <w:sz w:val="28"/>
          <w:szCs w:val="28"/>
        </w:rPr>
        <w:t xml:space="preserve">                  </w:t>
      </w:r>
      <w:r w:rsidRPr="005E5350">
        <w:rPr>
          <w:b/>
          <w:bCs/>
        </w:rPr>
        <w:t>(Pardeep Verma)</w:t>
      </w:r>
    </w:p>
    <w:p w:rsidR="00B51D1B" w:rsidRPr="005E5350" w:rsidP="005E5350" w14:paraId="7400F9DD" w14:textId="77777777">
      <w:pPr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14:paraId="0DD6619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6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 w14:paraId="3DBCB1D6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EFE3E01"/>
    <w:multiLevelType w:val="hybridMultilevel"/>
    <w:tmpl w:val="3DF0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17809"/>
    <w:multiLevelType w:val="hybridMultilevel"/>
    <w:tmpl w:val="A9F6E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4007F"/>
    <w:multiLevelType w:val="hybridMultilevel"/>
    <w:tmpl w:val="4CF0F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E16527"/>
    <w:multiLevelType w:val="hybridMultilevel"/>
    <w:tmpl w:val="91CE2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AD"/>
    <w:rsid w:val="000001EF"/>
    <w:rsid w:val="00007322"/>
    <w:rsid w:val="00007728"/>
    <w:rsid w:val="00024584"/>
    <w:rsid w:val="00024730"/>
    <w:rsid w:val="00055E95"/>
    <w:rsid w:val="0007021F"/>
    <w:rsid w:val="000744AB"/>
    <w:rsid w:val="000B2BA5"/>
    <w:rsid w:val="000F2F8C"/>
    <w:rsid w:val="0010006E"/>
    <w:rsid w:val="001045A8"/>
    <w:rsid w:val="00114A91"/>
    <w:rsid w:val="0013306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3F7"/>
    <w:rsid w:val="002E7E61"/>
    <w:rsid w:val="002F05E5"/>
    <w:rsid w:val="002F254D"/>
    <w:rsid w:val="002F2F13"/>
    <w:rsid w:val="002F30E4"/>
    <w:rsid w:val="00307140"/>
    <w:rsid w:val="00316DFF"/>
    <w:rsid w:val="003216BF"/>
    <w:rsid w:val="00325B57"/>
    <w:rsid w:val="00336056"/>
    <w:rsid w:val="003544E1"/>
    <w:rsid w:val="00360417"/>
    <w:rsid w:val="00366398"/>
    <w:rsid w:val="003A0632"/>
    <w:rsid w:val="003A30E5"/>
    <w:rsid w:val="003A6ADF"/>
    <w:rsid w:val="003B5928"/>
    <w:rsid w:val="003B78AB"/>
    <w:rsid w:val="003D380F"/>
    <w:rsid w:val="003E160D"/>
    <w:rsid w:val="003F1D5F"/>
    <w:rsid w:val="00405128"/>
    <w:rsid w:val="00405F7F"/>
    <w:rsid w:val="00406CFF"/>
    <w:rsid w:val="00416B25"/>
    <w:rsid w:val="00420592"/>
    <w:rsid w:val="004319E0"/>
    <w:rsid w:val="00437E8C"/>
    <w:rsid w:val="00440225"/>
    <w:rsid w:val="00445925"/>
    <w:rsid w:val="004726BC"/>
    <w:rsid w:val="00474105"/>
    <w:rsid w:val="00480E68"/>
    <w:rsid w:val="00480E6E"/>
    <w:rsid w:val="00486277"/>
    <w:rsid w:val="00494CF6"/>
    <w:rsid w:val="00495F8D"/>
    <w:rsid w:val="004A1FAE"/>
    <w:rsid w:val="004A32FF"/>
    <w:rsid w:val="004B06EB"/>
    <w:rsid w:val="004B6AD0"/>
    <w:rsid w:val="004B7479"/>
    <w:rsid w:val="004C2D5D"/>
    <w:rsid w:val="004C33E1"/>
    <w:rsid w:val="004E01EB"/>
    <w:rsid w:val="004E2794"/>
    <w:rsid w:val="00510392"/>
    <w:rsid w:val="00513E2A"/>
    <w:rsid w:val="00531D77"/>
    <w:rsid w:val="00566A35"/>
    <w:rsid w:val="0056701E"/>
    <w:rsid w:val="005740D7"/>
    <w:rsid w:val="005A0F26"/>
    <w:rsid w:val="005A1B10"/>
    <w:rsid w:val="005A45C7"/>
    <w:rsid w:val="005A6850"/>
    <w:rsid w:val="005B1B1B"/>
    <w:rsid w:val="005C5932"/>
    <w:rsid w:val="005D3CA7"/>
    <w:rsid w:val="005D4CC1"/>
    <w:rsid w:val="005E5350"/>
    <w:rsid w:val="005E552D"/>
    <w:rsid w:val="005F4B91"/>
    <w:rsid w:val="005F55D2"/>
    <w:rsid w:val="00614D58"/>
    <w:rsid w:val="0062312F"/>
    <w:rsid w:val="00625F2C"/>
    <w:rsid w:val="006618E9"/>
    <w:rsid w:val="006643E7"/>
    <w:rsid w:val="00675399"/>
    <w:rsid w:val="0068194B"/>
    <w:rsid w:val="00692703"/>
    <w:rsid w:val="006A1962"/>
    <w:rsid w:val="006A70F1"/>
    <w:rsid w:val="006B5D48"/>
    <w:rsid w:val="006B7D7B"/>
    <w:rsid w:val="006C1A5E"/>
    <w:rsid w:val="006E1507"/>
    <w:rsid w:val="00712D8B"/>
    <w:rsid w:val="00717A47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38B"/>
    <w:rsid w:val="00801140"/>
    <w:rsid w:val="00803404"/>
    <w:rsid w:val="00806E02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79D1"/>
    <w:rsid w:val="008F3B14"/>
    <w:rsid w:val="00901899"/>
    <w:rsid w:val="0090344B"/>
    <w:rsid w:val="00905715"/>
    <w:rsid w:val="00910BE4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B40"/>
    <w:rsid w:val="009A24FD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40B"/>
    <w:rsid w:val="00A46E63"/>
    <w:rsid w:val="00A51DC5"/>
    <w:rsid w:val="00A53DE1"/>
    <w:rsid w:val="00A615E1"/>
    <w:rsid w:val="00A631AB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7AD"/>
    <w:rsid w:val="00C300EA"/>
    <w:rsid w:val="00C47FA6"/>
    <w:rsid w:val="00C52C6A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68E3"/>
    <w:rsid w:val="00D0630C"/>
    <w:rsid w:val="00D243A9"/>
    <w:rsid w:val="00D305E5"/>
    <w:rsid w:val="00D37CD3"/>
    <w:rsid w:val="00D50E1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DF8"/>
    <w:rsid w:val="00E362DB"/>
    <w:rsid w:val="00E5632B"/>
    <w:rsid w:val="00E70240"/>
    <w:rsid w:val="00E71E6B"/>
    <w:rsid w:val="00E81CC5"/>
    <w:rsid w:val="00E85A87"/>
    <w:rsid w:val="00E85B4A"/>
    <w:rsid w:val="00E85BE7"/>
    <w:rsid w:val="00E9528E"/>
    <w:rsid w:val="00EA5099"/>
    <w:rsid w:val="00EC1351"/>
    <w:rsid w:val="00EC4CBF"/>
    <w:rsid w:val="00EE2CA8"/>
    <w:rsid w:val="00EF17E8"/>
    <w:rsid w:val="00EF3BCD"/>
    <w:rsid w:val="00EF51D9"/>
    <w:rsid w:val="00F12DE2"/>
    <w:rsid w:val="00F130DD"/>
    <w:rsid w:val="00F24884"/>
    <w:rsid w:val="00F4117B"/>
    <w:rsid w:val="00F476C4"/>
    <w:rsid w:val="00F61DF9"/>
    <w:rsid w:val="00F63674"/>
    <w:rsid w:val="00F81960"/>
    <w:rsid w:val="00F8769D"/>
    <w:rsid w:val="00F9350C"/>
    <w:rsid w:val="00F94EB5"/>
    <w:rsid w:val="00F94EFC"/>
    <w:rsid w:val="00F9624D"/>
    <w:rsid w:val="00FA0D16"/>
    <w:rsid w:val="00FB31C1"/>
    <w:rsid w:val="00FB58F2"/>
    <w:rsid w:val="00FC6AEA"/>
    <w:rsid w:val="00FD3D13"/>
    <w:rsid w:val="00FE55A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Normal1">
    <w:name w:val="Normal1"/>
    <w:qFormat/>
    <w:rsid w:val="00F12DE2"/>
    <w:pPr>
      <w:widowControl w:val="0"/>
      <w:suppressAutoHyphens/>
      <w:spacing w:line="100" w:lineRule="atLeast"/>
    </w:pPr>
    <w:rPr>
      <w:rFonts w:ascii="Arial" w:eastAsia="Times New Roman" w:hAnsi="Arial" w:cs="Arial"/>
      <w:color w:val="00000A"/>
      <w:sz w:val="24"/>
      <w:szCs w:val="24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glossaryDocument" Target="glossary/document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sujal-swachhsangraha.gov.in/" TargetMode="External" /><Relationship Id="rId5" Type="http://schemas.openxmlformats.org/officeDocument/2006/relationships/hyperlink" Target="https://swachhataactionplan.gov.in/swachta/" TargetMode="External" /><Relationship Id="rId6" Type="http://schemas.openxmlformats.org/officeDocument/2006/relationships/hyperlink" Target="http://www.gethummered.com.au" TargetMode="External" /><Relationship Id="rId7" Type="http://schemas.openxmlformats.org/officeDocument/2006/relationships/hyperlink" Target="http://www.jerkassclothing.com" TargetMode="External" /><Relationship Id="rId8" Type="http://schemas.openxmlformats.org/officeDocument/2006/relationships/image" Target="https://rdxfootmark.naukri.com/v2/track/openCv?trackingInfo=c7f5e137b8fc53258e4ecae408bea1ad134f530e18705c4458440321091b5b58140f110112445a5b1b4d58515c424154181c084b281e01030307174058590153580f1b425c4c01090340281e0103140515465d590d4d584b50535a4f162e024b4340010d120213105b5c0c004d145c455715445a5c5d57421a081105431458090d074b100a12031753444f4a081e010303071340515b0e5943170a034e6&amp;docType=docx" TargetMode="Externa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70B1201DE4CF4A878AE55C8CB284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8B36-9447-42DC-A990-5E19D47AACCF}"/>
      </w:docPartPr>
      <w:docPartBody>
        <w:p w:rsidR="00E85BE7">
          <w:pPr>
            <w:pStyle w:val="70B1201DE4CF4A878AE55C8CB2841A32"/>
          </w:pPr>
          <w:r w:rsidRPr="00CF1A49">
            <w:t>·</w:t>
          </w:r>
        </w:p>
      </w:docPartBody>
    </w:docPart>
    <w:docPart>
      <w:docPartPr>
        <w:name w:val="C74D77DD38C94481855860DADFD2E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0D5F-CB81-4635-840A-5C16F39A33FD}"/>
      </w:docPartPr>
      <w:docPartBody>
        <w:p w:rsidR="00E85BE7">
          <w:pPr>
            <w:pStyle w:val="C74D77DD38C94481855860DADFD2E053"/>
          </w:pPr>
          <w:r w:rsidRPr="00CF1A49">
            <w:t>Experience</w:t>
          </w:r>
        </w:p>
      </w:docPartBody>
    </w:docPart>
    <w:docPart>
      <w:docPartPr>
        <w:name w:val="76E440AB9CA442F1ACD07FDD16089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91551-82AF-4B4C-8E1A-A7E4099962F7}"/>
      </w:docPartPr>
      <w:docPartBody>
        <w:p w:rsidR="00E85BE7">
          <w:pPr>
            <w:pStyle w:val="76E440AB9CA442F1ACD07FDD160893F3"/>
          </w:pPr>
          <w:r w:rsidRPr="00CF1A49">
            <w:t>Education</w:t>
          </w:r>
        </w:p>
      </w:docPartBody>
    </w:docPart>
    <w:docPart>
      <w:docPartPr>
        <w:name w:val="E63DEDB2485445A7B580C66A672A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65D2-2B3F-448E-BD58-8904820252A9}"/>
      </w:docPartPr>
      <w:docPartBody>
        <w:p w:rsidR="00E85BE7">
          <w:pPr>
            <w:pStyle w:val="E63DEDB2485445A7B580C66A672A727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07"/>
    <w:rsid w:val="0063509B"/>
    <w:rsid w:val="00717707"/>
    <w:rsid w:val="00A83EAF"/>
    <w:rsid w:val="00AD5B0A"/>
    <w:rsid w:val="00C84E73"/>
    <w:rsid w:val="00CB6BB9"/>
    <w:rsid w:val="00E30F79"/>
    <w:rsid w:val="00E85BE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972BCA3AB7423B8142B38D74DD5826">
    <w:name w:val="6B972BCA3AB7423B8142B38D74DD582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6B5952EE4394BC3993E2574ED6E48E5">
    <w:name w:val="26B5952EE4394BC3993E2574ED6E48E5"/>
  </w:style>
  <w:style w:type="paragraph" w:customStyle="1" w:styleId="8C43BDD562AA40998D2A7D2285D574FD">
    <w:name w:val="8C43BDD562AA40998D2A7D2285D574FD"/>
  </w:style>
  <w:style w:type="paragraph" w:customStyle="1" w:styleId="70B1201DE4CF4A878AE55C8CB2841A32">
    <w:name w:val="70B1201DE4CF4A878AE55C8CB2841A32"/>
  </w:style>
  <w:style w:type="paragraph" w:customStyle="1" w:styleId="5A24842369744ADB90217A416069053A">
    <w:name w:val="5A24842369744ADB90217A416069053A"/>
  </w:style>
  <w:style w:type="paragraph" w:customStyle="1" w:styleId="534FDFD222014E64ABBCD9185C6D4336">
    <w:name w:val="534FDFD222014E64ABBCD9185C6D4336"/>
  </w:style>
  <w:style w:type="paragraph" w:customStyle="1" w:styleId="F1B38D759D4F433FB6DA3E6A239C66E7">
    <w:name w:val="F1B38D759D4F433FB6DA3E6A239C66E7"/>
  </w:style>
  <w:style w:type="paragraph" w:customStyle="1" w:styleId="9A1B4AD999D248EAAF36866759B4E5EA">
    <w:name w:val="9A1B4AD999D248EAAF36866759B4E5EA"/>
  </w:style>
  <w:style w:type="paragraph" w:customStyle="1" w:styleId="86A36BA1F9E84A5DBEBE5BB90FA3A394">
    <w:name w:val="86A36BA1F9E84A5DBEBE5BB90FA3A394"/>
  </w:style>
  <w:style w:type="paragraph" w:customStyle="1" w:styleId="407B7E617EB24B86940ADDB0E0CE076E">
    <w:name w:val="407B7E617EB24B86940ADDB0E0CE076E"/>
  </w:style>
  <w:style w:type="paragraph" w:customStyle="1" w:styleId="59D7B2FD2FFA4F85AC6BC425893EF6DC">
    <w:name w:val="59D7B2FD2FFA4F85AC6BC425893EF6DC"/>
  </w:style>
  <w:style w:type="paragraph" w:customStyle="1" w:styleId="C74D77DD38C94481855860DADFD2E053">
    <w:name w:val="C74D77DD38C94481855860DADFD2E053"/>
  </w:style>
  <w:style w:type="paragraph" w:customStyle="1" w:styleId="4B36DF33098E44A29718F124C3B63040">
    <w:name w:val="4B36DF33098E44A29718F124C3B63040"/>
  </w:style>
  <w:style w:type="paragraph" w:customStyle="1" w:styleId="DE522AE5145C4C46A3F78B5EF1712E39">
    <w:name w:val="DE522AE5145C4C46A3F78B5EF1712E39"/>
  </w:style>
  <w:style w:type="paragraph" w:customStyle="1" w:styleId="03C908D769ED4671BF345E75BF3280E8">
    <w:name w:val="03C908D769ED4671BF345E75BF3280E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CD6FB837DE44F8799B2B06852DD7015">
    <w:name w:val="5CD6FB837DE44F8799B2B06852DD7015"/>
  </w:style>
  <w:style w:type="paragraph" w:customStyle="1" w:styleId="445CE4F64DD3418BBFDCF6751CA1E5E9">
    <w:name w:val="445CE4F64DD3418BBFDCF6751CA1E5E9"/>
  </w:style>
  <w:style w:type="paragraph" w:customStyle="1" w:styleId="97327D64BE4B4C8FB505835679DEDE9E">
    <w:name w:val="97327D64BE4B4C8FB505835679DEDE9E"/>
  </w:style>
  <w:style w:type="paragraph" w:customStyle="1" w:styleId="91350DA29ED74D9CBBDCCE2580535B0C">
    <w:name w:val="91350DA29ED74D9CBBDCCE2580535B0C"/>
  </w:style>
  <w:style w:type="paragraph" w:customStyle="1" w:styleId="34BF7751F3824D6385D0928822709D86">
    <w:name w:val="34BF7751F3824D6385D0928822709D86"/>
  </w:style>
  <w:style w:type="paragraph" w:customStyle="1" w:styleId="FB99D26E2F88475EBE255A8C78554E5D">
    <w:name w:val="FB99D26E2F88475EBE255A8C78554E5D"/>
  </w:style>
  <w:style w:type="paragraph" w:customStyle="1" w:styleId="4727D0FC88AC481992A0FAC9D0FC3370">
    <w:name w:val="4727D0FC88AC481992A0FAC9D0FC3370"/>
  </w:style>
  <w:style w:type="paragraph" w:customStyle="1" w:styleId="76E440AB9CA442F1ACD07FDD160893F3">
    <w:name w:val="76E440AB9CA442F1ACD07FDD160893F3"/>
  </w:style>
  <w:style w:type="paragraph" w:customStyle="1" w:styleId="3EC80D1C88B24E99B4DDAF7B528568EC">
    <w:name w:val="3EC80D1C88B24E99B4DDAF7B528568EC"/>
  </w:style>
  <w:style w:type="paragraph" w:customStyle="1" w:styleId="3B89D4DE76794C748550E53FC0A3B6B1">
    <w:name w:val="3B89D4DE76794C748550E53FC0A3B6B1"/>
  </w:style>
  <w:style w:type="paragraph" w:customStyle="1" w:styleId="5634EA575C174E9A9FB4ADE7808469FD">
    <w:name w:val="5634EA575C174E9A9FB4ADE7808469FD"/>
  </w:style>
  <w:style w:type="paragraph" w:customStyle="1" w:styleId="66E37D7F547B4FFB8BB948E9F8A46FAE">
    <w:name w:val="66E37D7F547B4FFB8BB948E9F8A46FAE"/>
  </w:style>
  <w:style w:type="paragraph" w:customStyle="1" w:styleId="003B4BF1037F4897A9C296C5636FD6AA">
    <w:name w:val="003B4BF1037F4897A9C296C5636FD6AA"/>
  </w:style>
  <w:style w:type="paragraph" w:customStyle="1" w:styleId="C68C7C217CE9449FBEDA859F05751023">
    <w:name w:val="C68C7C217CE9449FBEDA859F05751023"/>
  </w:style>
  <w:style w:type="paragraph" w:customStyle="1" w:styleId="EB3E153A588B42B0B7A3A189A35DBC79">
    <w:name w:val="EB3E153A588B42B0B7A3A189A35DBC79"/>
  </w:style>
  <w:style w:type="paragraph" w:customStyle="1" w:styleId="8B00ABC62B4F4221ACEC73BF8C107F2D">
    <w:name w:val="8B00ABC62B4F4221ACEC73BF8C107F2D"/>
  </w:style>
  <w:style w:type="paragraph" w:customStyle="1" w:styleId="95BAF01667B54188877ECDD63C728BDD">
    <w:name w:val="95BAF01667B54188877ECDD63C728BDD"/>
  </w:style>
  <w:style w:type="paragraph" w:customStyle="1" w:styleId="DF37F9909D1A4A8BBB3AB56B2FE86042">
    <w:name w:val="DF37F9909D1A4A8BBB3AB56B2FE86042"/>
  </w:style>
  <w:style w:type="paragraph" w:customStyle="1" w:styleId="E63DEDB2485445A7B580C66A672A7276">
    <w:name w:val="E63DEDB2485445A7B580C66A672A7276"/>
  </w:style>
  <w:style w:type="paragraph" w:customStyle="1" w:styleId="39087D4AAD6148D082B191E329BE122E">
    <w:name w:val="39087D4AAD6148D082B191E329BE122E"/>
  </w:style>
  <w:style w:type="paragraph" w:customStyle="1" w:styleId="4219FDF27A234EBF8AE80A241E60FFDB">
    <w:name w:val="4219FDF27A234EBF8AE80A241E60FFDB"/>
  </w:style>
  <w:style w:type="paragraph" w:customStyle="1" w:styleId="6953F7510D3843CEB4558E41CA3FFD9F">
    <w:name w:val="6953F7510D3843CEB4558E41CA3FFD9F"/>
  </w:style>
  <w:style w:type="paragraph" w:customStyle="1" w:styleId="B507398FCE93405E8ECA57507BFFC33E">
    <w:name w:val="B507398FCE93405E8ECA57507BFFC33E"/>
  </w:style>
  <w:style w:type="paragraph" w:customStyle="1" w:styleId="C3D987C50B9A4D3CBA4B96D7F013CF84">
    <w:name w:val="C3D987C50B9A4D3CBA4B96D7F013CF84"/>
  </w:style>
  <w:style w:type="paragraph" w:customStyle="1" w:styleId="C45E0A498E7D4E8C8B6122697AB53C66">
    <w:name w:val="C45E0A498E7D4E8C8B6122697AB53C66"/>
  </w:style>
  <w:style w:type="paragraph" w:customStyle="1" w:styleId="23B2FF38D1EE44928A956D139A2626C7">
    <w:name w:val="23B2FF38D1EE44928A956D139A2626C7"/>
  </w:style>
  <w:style w:type="paragraph" w:customStyle="1" w:styleId="1C7B5D4AF6F740F799DEE83E5013039A">
    <w:name w:val="1C7B5D4AF6F740F799DEE83E5013039A"/>
    <w:rsid w:val="00717707"/>
  </w:style>
  <w:style w:type="paragraph" w:customStyle="1" w:styleId="5AF23BD799AA47B7ADB8886D0D328DF2">
    <w:name w:val="5AF23BD799AA47B7ADB8886D0D328DF2"/>
    <w:rsid w:val="00717707"/>
  </w:style>
  <w:style w:type="paragraph" w:customStyle="1" w:styleId="A65BBE51DF3E41509A2DC69F71D0869F">
    <w:name w:val="A65BBE51DF3E41509A2DC69F71D0869F"/>
    <w:rsid w:val="00717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20</cp:revision>
  <dcterms:created xsi:type="dcterms:W3CDTF">2020-01-16T05:53:00Z</dcterms:created>
  <dcterms:modified xsi:type="dcterms:W3CDTF">2020-09-08T05:24:00Z</dcterms:modified>
</cp:coreProperties>
</file>