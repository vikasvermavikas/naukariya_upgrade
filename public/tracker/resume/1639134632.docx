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90" w:type="dxa"/>
        <w:tblInd w:w="-168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2880"/>
        <w:gridCol w:w="7910"/>
      </w:tblGrid>
      <w:tr w:rsidR="00FE08BB" w:rsidRPr="00A853C5">
        <w:trPr>
          <w:cantSplit/>
          <w:trHeight w:val="1507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FE08BB" w:rsidRPr="00A853C5" w:rsidRDefault="00FE08BB" w:rsidP="00445F72">
            <w:pPr>
              <w:pStyle w:val="Nome"/>
              <w:ind w:left="0" w:firstLine="0"/>
              <w:rPr>
                <w:i/>
                <w:iCs/>
              </w:rPr>
            </w:pPr>
            <w:r w:rsidRPr="00A853C5">
              <w:tab/>
            </w:r>
          </w:p>
          <w:p w:rsidR="00FE08BB" w:rsidRDefault="00FE08BB" w:rsidP="00445F72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:rsidR="00FE08BB" w:rsidRDefault="00FE08BB" w:rsidP="00445F72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:rsidR="00FE08BB" w:rsidRDefault="00FE08BB" w:rsidP="00445F72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:rsidR="00FE08BB" w:rsidRDefault="00FE08BB" w:rsidP="00445F72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:rsidR="00FE08BB" w:rsidRDefault="00FE08BB" w:rsidP="00445F72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:rsidR="00FE08BB" w:rsidRPr="00A853C5" w:rsidRDefault="00FE08BB" w:rsidP="00445F72">
            <w:pPr>
              <w:pStyle w:val="Nome"/>
              <w:ind w:left="0" w:firstLine="0"/>
              <w:rPr>
                <w:noProof/>
              </w:rPr>
            </w:pPr>
            <w:r>
              <w:rPr>
                <w:noProof/>
              </w:rPr>
              <w:t>RAVI KUMAR</w:t>
            </w:r>
          </w:p>
          <w:p w:rsidR="00FE08BB" w:rsidRPr="00A853C5" w:rsidRDefault="00FE08BB" w:rsidP="00445F72">
            <w:pPr>
              <w:pStyle w:val="Nome"/>
              <w:ind w:left="0" w:firstLine="0"/>
              <w:rPr>
                <w:noProof/>
              </w:rPr>
            </w:pPr>
          </w:p>
          <w:p w:rsidR="00FE08BB" w:rsidRPr="00A853C5" w:rsidRDefault="00FE08BB" w:rsidP="00445F72">
            <w:pPr>
              <w:rPr>
                <w:lang w:val="fr-FR"/>
              </w:rPr>
            </w:pPr>
          </w:p>
          <w:p w:rsidR="00FE08BB" w:rsidRPr="00A853C5" w:rsidRDefault="00FE08BB" w:rsidP="00445F72">
            <w:pPr>
              <w:rPr>
                <w:b/>
                <w:bCs/>
              </w:rPr>
            </w:pPr>
            <w:r w:rsidRPr="00A853C5">
              <w:rPr>
                <w:b/>
                <w:bCs/>
                <w:sz w:val="22"/>
                <w:szCs w:val="22"/>
              </w:rPr>
              <w:t xml:space="preserve">Contact No: </w:t>
            </w:r>
          </w:p>
          <w:p w:rsidR="00FE08BB" w:rsidRPr="00A853C5" w:rsidRDefault="00FE08BB" w:rsidP="00445F72">
            <w:r w:rsidRPr="00A853C5">
              <w:rPr>
                <w:sz w:val="22"/>
                <w:szCs w:val="22"/>
              </w:rPr>
              <w:t>+91-</w:t>
            </w:r>
            <w:r>
              <w:rPr>
                <w:sz w:val="22"/>
                <w:szCs w:val="22"/>
              </w:rPr>
              <w:t>9465694923</w:t>
            </w:r>
          </w:p>
          <w:p w:rsidR="00FE08BB" w:rsidRPr="00A853C5" w:rsidRDefault="00FE08BB" w:rsidP="00445F72">
            <w:r w:rsidRPr="00A853C5">
              <w:rPr>
                <w:sz w:val="22"/>
                <w:szCs w:val="22"/>
              </w:rPr>
              <w:t>01874-</w:t>
            </w:r>
            <w:r>
              <w:rPr>
                <w:sz w:val="22"/>
                <w:szCs w:val="22"/>
              </w:rPr>
              <w:t>244830</w:t>
            </w:r>
          </w:p>
          <w:p w:rsidR="00FE08BB" w:rsidRPr="00A853C5" w:rsidRDefault="00FE08BB" w:rsidP="00445F72"/>
          <w:p w:rsidR="00FE08BB" w:rsidRPr="00A853C5" w:rsidRDefault="00FE08BB" w:rsidP="00445F72"/>
          <w:p w:rsidR="00FE08BB" w:rsidRPr="00A853C5" w:rsidRDefault="00FE08BB" w:rsidP="00445F72"/>
          <w:p w:rsidR="00FE08BB" w:rsidRPr="00A853C5" w:rsidRDefault="00FE08BB" w:rsidP="00445F72">
            <w:pPr>
              <w:rPr>
                <w:b/>
                <w:bCs/>
              </w:rPr>
            </w:pPr>
            <w:r w:rsidRPr="00A853C5">
              <w:rPr>
                <w:b/>
                <w:bCs/>
                <w:sz w:val="22"/>
                <w:szCs w:val="22"/>
              </w:rPr>
              <w:t>Email:</w:t>
            </w:r>
          </w:p>
          <w:p w:rsidR="00FE08BB" w:rsidRPr="00A853C5" w:rsidRDefault="00FE08BB" w:rsidP="00445F72"/>
          <w:p w:rsidR="00FE08BB" w:rsidRPr="00A853C5" w:rsidRDefault="00FE08BB" w:rsidP="00445F72">
            <w:r>
              <w:t>Ravikumar.attri@gmail.com</w:t>
            </w:r>
          </w:p>
          <w:p w:rsidR="00FE08BB" w:rsidRPr="00A853C5" w:rsidRDefault="00FE08BB" w:rsidP="00445F72"/>
          <w:p w:rsidR="00FE08BB" w:rsidRPr="00A853C5" w:rsidRDefault="00FE08BB" w:rsidP="00445F72">
            <w:pPr>
              <w:rPr>
                <w:b/>
                <w:bCs/>
                <w:u w:val="single"/>
              </w:rPr>
            </w:pPr>
          </w:p>
          <w:p w:rsidR="00FE08BB" w:rsidRPr="00A853C5" w:rsidRDefault="00FE08BB" w:rsidP="00445F72">
            <w:pPr>
              <w:rPr>
                <w:b/>
                <w:bCs/>
                <w:color w:val="000000"/>
                <w:lang w:val="fr-FR"/>
              </w:rPr>
            </w:pPr>
            <w:r w:rsidRPr="00A853C5">
              <w:rPr>
                <w:b/>
                <w:bCs/>
                <w:color w:val="000000"/>
                <w:sz w:val="22"/>
                <w:szCs w:val="22"/>
                <w:lang w:val="fr-FR"/>
              </w:rPr>
              <w:t>Permanent Address</w:t>
            </w:r>
            <w:r w:rsidRPr="00A853C5">
              <w:rPr>
                <w:b/>
                <w:bCs/>
                <w:color w:val="000000"/>
                <w:lang w:val="fr-FR"/>
              </w:rPr>
              <w:t>:</w:t>
            </w:r>
          </w:p>
          <w:p w:rsidR="00FE08BB" w:rsidRPr="00A853C5" w:rsidRDefault="00FE08BB" w:rsidP="00445F72">
            <w:pPr>
              <w:rPr>
                <w:b/>
                <w:bCs/>
                <w:color w:val="000000"/>
                <w:u w:val="single"/>
                <w:lang w:val="fr-FR"/>
              </w:rPr>
            </w:pPr>
          </w:p>
          <w:p w:rsidR="00FE08BB" w:rsidRDefault="00FE08BB" w:rsidP="00445F72">
            <w:r>
              <w:rPr>
                <w:sz w:val="22"/>
                <w:szCs w:val="22"/>
                <w:lang w:val="fr-FR"/>
              </w:rPr>
              <w:t>V.P.O Babehali</w:t>
            </w:r>
            <w:r>
              <w:t xml:space="preserve"> </w:t>
            </w:r>
            <w:r w:rsidRPr="00A853C5">
              <w:t xml:space="preserve"> </w:t>
            </w:r>
          </w:p>
          <w:p w:rsidR="00FE08BB" w:rsidRDefault="00FE08BB" w:rsidP="00445F72">
            <w:r>
              <w:t xml:space="preserve">distt </w:t>
            </w:r>
            <w:r w:rsidRPr="00A853C5">
              <w:t>Gurdaspur</w:t>
            </w:r>
            <w:r>
              <w:t>(143521)</w:t>
            </w:r>
          </w:p>
          <w:p w:rsidR="00FE08BB" w:rsidRPr="00A853C5" w:rsidRDefault="00FE08BB" w:rsidP="00445F72">
            <w:pPr>
              <w:rPr>
                <w:lang w:val="fr-FR"/>
              </w:rPr>
            </w:pPr>
            <w:r>
              <w:t xml:space="preserve"> </w:t>
            </w:r>
            <w:r w:rsidRPr="00A853C5">
              <w:t>Punjab</w:t>
            </w:r>
          </w:p>
          <w:p w:rsidR="00FE08BB" w:rsidRPr="00A853C5" w:rsidRDefault="00FE08BB" w:rsidP="00445F72"/>
          <w:p w:rsidR="00FE08BB" w:rsidRPr="00A853C5" w:rsidRDefault="00FE08BB" w:rsidP="00445F72"/>
          <w:p w:rsidR="00FE08BB" w:rsidRPr="00A853C5" w:rsidRDefault="00FE08BB" w:rsidP="00445F72"/>
          <w:p w:rsidR="00FE08BB" w:rsidRPr="00A853C5" w:rsidRDefault="00FE08BB" w:rsidP="00445F72">
            <w:pPr>
              <w:rPr>
                <w:b/>
                <w:bCs/>
                <w:u w:val="single"/>
              </w:rPr>
            </w:pPr>
            <w:r w:rsidRPr="00A853C5">
              <w:rPr>
                <w:b/>
                <w:bCs/>
                <w:u w:val="single"/>
              </w:rPr>
              <w:t>Personal Data:</w:t>
            </w:r>
          </w:p>
          <w:p w:rsidR="00FE08BB" w:rsidRPr="00A853C5" w:rsidRDefault="00FE08BB" w:rsidP="00445F72">
            <w:pPr>
              <w:rPr>
                <w:b/>
                <w:bCs/>
                <w:u w:val="single"/>
              </w:rPr>
            </w:pPr>
          </w:p>
          <w:p w:rsidR="00FE08BB" w:rsidRPr="00A853C5" w:rsidRDefault="00FE08BB" w:rsidP="00445F72">
            <w:r w:rsidRPr="00A853C5">
              <w:rPr>
                <w:b/>
                <w:bCs/>
                <w:sz w:val="22"/>
                <w:szCs w:val="22"/>
              </w:rPr>
              <w:t>Father’s name :</w:t>
            </w:r>
          </w:p>
          <w:p w:rsidR="00FE08BB" w:rsidRPr="00A853C5" w:rsidRDefault="00FE08BB" w:rsidP="00445F72">
            <w:r w:rsidRPr="00A853C5">
              <w:rPr>
                <w:sz w:val="22"/>
                <w:szCs w:val="22"/>
              </w:rPr>
              <w:t>Mr</w:t>
            </w:r>
            <w:r>
              <w:rPr>
                <w:sz w:val="22"/>
                <w:szCs w:val="22"/>
              </w:rPr>
              <w:t xml:space="preserve"> Jagdish chand</w:t>
            </w:r>
          </w:p>
          <w:p w:rsidR="00FE08BB" w:rsidRPr="00A853C5" w:rsidRDefault="00FE08BB" w:rsidP="00445F72">
            <w:pPr>
              <w:rPr>
                <w:b/>
                <w:bCs/>
              </w:rPr>
            </w:pPr>
          </w:p>
          <w:p w:rsidR="00FE08BB" w:rsidRPr="00A853C5" w:rsidRDefault="00FE08BB" w:rsidP="00445F72">
            <w:pPr>
              <w:tabs>
                <w:tab w:val="left" w:pos="1335"/>
                <w:tab w:val="left" w:pos="1425"/>
              </w:tabs>
            </w:pPr>
            <w:r w:rsidRPr="00A853C5">
              <w:rPr>
                <w:b/>
                <w:bCs/>
                <w:sz w:val="22"/>
                <w:szCs w:val="22"/>
              </w:rPr>
              <w:t xml:space="preserve">D.O.B   : </w:t>
            </w:r>
            <w:r>
              <w:rPr>
                <w:sz w:val="22"/>
                <w:szCs w:val="22"/>
              </w:rPr>
              <w:t>1 july 1991</w:t>
            </w:r>
          </w:p>
          <w:p w:rsidR="00FE08BB" w:rsidRPr="00A853C5" w:rsidRDefault="00FE08BB" w:rsidP="00445F72">
            <w:pPr>
              <w:tabs>
                <w:tab w:val="left" w:pos="1335"/>
                <w:tab w:val="left" w:pos="1425"/>
              </w:tabs>
              <w:rPr>
                <w:b/>
                <w:bCs/>
              </w:rPr>
            </w:pPr>
          </w:p>
          <w:p w:rsidR="00FE08BB" w:rsidRPr="00A853C5" w:rsidRDefault="00FE08BB" w:rsidP="00445F72">
            <w:pPr>
              <w:tabs>
                <w:tab w:val="left" w:pos="1245"/>
              </w:tabs>
            </w:pPr>
            <w:r w:rsidRPr="00A853C5">
              <w:rPr>
                <w:b/>
                <w:bCs/>
                <w:sz w:val="22"/>
                <w:szCs w:val="22"/>
              </w:rPr>
              <w:t xml:space="preserve">Marital Status: </w:t>
            </w:r>
            <w:r w:rsidRPr="00A853C5">
              <w:rPr>
                <w:sz w:val="22"/>
                <w:szCs w:val="22"/>
              </w:rPr>
              <w:t>Unmarried</w:t>
            </w:r>
          </w:p>
          <w:p w:rsidR="00FE08BB" w:rsidRPr="00A853C5" w:rsidRDefault="00FE08BB" w:rsidP="00445F72">
            <w:pPr>
              <w:tabs>
                <w:tab w:val="left" w:pos="1245"/>
              </w:tabs>
            </w:pPr>
          </w:p>
          <w:p w:rsidR="00FE08BB" w:rsidRPr="00A853C5" w:rsidRDefault="00FE08BB" w:rsidP="00445F72">
            <w:pPr>
              <w:tabs>
                <w:tab w:val="left" w:pos="1245"/>
              </w:tabs>
            </w:pPr>
            <w:r w:rsidRPr="00A853C5">
              <w:rPr>
                <w:b/>
                <w:bCs/>
                <w:sz w:val="22"/>
                <w:szCs w:val="22"/>
              </w:rPr>
              <w:t>Nationality:</w:t>
            </w:r>
            <w:r w:rsidRPr="00A853C5">
              <w:rPr>
                <w:sz w:val="22"/>
                <w:szCs w:val="22"/>
              </w:rPr>
              <w:t xml:space="preserve"> Indian</w:t>
            </w:r>
          </w:p>
          <w:p w:rsidR="00FE08BB" w:rsidRPr="00A853C5" w:rsidRDefault="00FE08BB" w:rsidP="00445F72">
            <w:pPr>
              <w:tabs>
                <w:tab w:val="left" w:pos="1245"/>
              </w:tabs>
            </w:pPr>
          </w:p>
          <w:p w:rsidR="00FE08BB" w:rsidRPr="00A853C5" w:rsidRDefault="00FE08BB" w:rsidP="00445F72">
            <w:pPr>
              <w:tabs>
                <w:tab w:val="left" w:pos="1245"/>
              </w:tabs>
            </w:pPr>
          </w:p>
          <w:p w:rsidR="00FE08BB" w:rsidRPr="00A853C5" w:rsidRDefault="00FE08BB" w:rsidP="00445F72">
            <w:pPr>
              <w:tabs>
                <w:tab w:val="left" w:pos="1245"/>
              </w:tabs>
              <w:rPr>
                <w:b/>
                <w:bCs/>
              </w:rPr>
            </w:pPr>
          </w:p>
          <w:p w:rsidR="00FE08BB" w:rsidRPr="00A853C5" w:rsidRDefault="00FE08BB" w:rsidP="00445F72">
            <w:pPr>
              <w:pStyle w:val="Heading2"/>
              <w:rPr>
                <w:i w:val="0"/>
                <w:iCs w:val="0"/>
                <w:sz w:val="24"/>
                <w:szCs w:val="24"/>
              </w:rPr>
            </w:pPr>
            <w:r w:rsidRPr="00A853C5">
              <w:rPr>
                <w:i w:val="0"/>
                <w:iCs w:val="0"/>
                <w:sz w:val="24"/>
                <w:szCs w:val="24"/>
              </w:rPr>
              <w:t>Languages Known:</w:t>
            </w:r>
          </w:p>
          <w:p w:rsidR="00FE08BB" w:rsidRPr="00A853C5" w:rsidRDefault="00FE08BB" w:rsidP="00445F72"/>
          <w:p w:rsidR="00FE08BB" w:rsidRPr="00A853C5" w:rsidRDefault="00FE08BB" w:rsidP="00445F72">
            <w:pPr>
              <w:pStyle w:val="Heading2"/>
              <w:ind w:left="46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00A853C5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English </w:t>
            </w:r>
          </w:p>
          <w:p w:rsidR="00FE08BB" w:rsidRPr="00A853C5" w:rsidRDefault="00FE08BB" w:rsidP="00445F72">
            <w:pPr>
              <w:pStyle w:val="Heading2"/>
              <w:ind w:left="460"/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</w:pPr>
            <w:r w:rsidRPr="00A853C5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Hindi</w:t>
            </w:r>
          </w:p>
          <w:p w:rsidR="00FE08BB" w:rsidRPr="00A853C5" w:rsidRDefault="00FE08BB" w:rsidP="00445F72">
            <w:r w:rsidRPr="00A853C5">
              <w:t xml:space="preserve">        Punjabi</w:t>
            </w:r>
          </w:p>
          <w:p w:rsidR="00FE08BB" w:rsidRPr="00A853C5" w:rsidRDefault="00FE08BB" w:rsidP="00445F72"/>
          <w:p w:rsidR="00FE08BB" w:rsidRPr="00A853C5" w:rsidRDefault="00FE08BB" w:rsidP="00445F72"/>
        </w:tc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</w:tcPr>
          <w:p w:rsidR="00FE08BB" w:rsidRDefault="00FE08BB" w:rsidP="00445F72">
            <w:pPr>
              <w:tabs>
                <w:tab w:val="left" w:pos="6285"/>
              </w:tabs>
              <w:spacing w:line="360" w:lineRule="auto"/>
              <w:rPr>
                <w:color w:val="000000"/>
              </w:rPr>
            </w:pPr>
          </w:p>
          <w:p w:rsidR="00FE08BB" w:rsidRPr="00A853C5" w:rsidRDefault="00FE08BB" w:rsidP="00445F72">
            <w:pPr>
              <w:tabs>
                <w:tab w:val="left" w:pos="6285"/>
              </w:tabs>
              <w:spacing w:line="360" w:lineRule="auto"/>
              <w:rPr>
                <w:color w:val="000000"/>
              </w:rPr>
            </w:pPr>
            <w:r w:rsidRPr="00A853C5">
              <w:rPr>
                <w:color w:val="000000"/>
              </w:rPr>
              <w:tab/>
            </w:r>
          </w:p>
          <w:p w:rsidR="00FE08BB" w:rsidRPr="00E66FB2" w:rsidRDefault="00FE08BB" w:rsidP="00E66FB2">
            <w:pPr>
              <w:tabs>
                <w:tab w:val="left" w:pos="7125"/>
              </w:tabs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FE08BB" w:rsidRDefault="00FE08BB" w:rsidP="00445F72">
            <w:pPr>
              <w:spacing w:line="360" w:lineRule="auto"/>
              <w:jc w:val="both"/>
              <w:rPr>
                <w:b/>
                <w:bCs/>
                <w:color w:val="000000"/>
                <w:sz w:val="36"/>
                <w:szCs w:val="36"/>
                <w:u w:val="single"/>
              </w:rPr>
            </w:pPr>
            <w:r>
              <w:rPr>
                <w:b/>
                <w:bCs/>
                <w:color w:val="000000"/>
                <w:sz w:val="36"/>
                <w:szCs w:val="36"/>
                <w:u w:val="single"/>
              </w:rPr>
              <w:t xml:space="preserve">RAVI KUMAR    </w:t>
            </w:r>
          </w:p>
          <w:p w:rsidR="00FE08BB" w:rsidRDefault="00FE08BB" w:rsidP="00445F72">
            <w:pPr>
              <w:spacing w:line="360" w:lineRule="auto"/>
              <w:jc w:val="both"/>
              <w:rPr>
                <w:b/>
                <w:bCs/>
                <w:color w:val="000000"/>
                <w:sz w:val="36"/>
                <w:szCs w:val="36"/>
                <w:u w:val="single"/>
              </w:rPr>
            </w:pPr>
          </w:p>
          <w:p w:rsidR="00FE08BB" w:rsidRPr="00A853C5" w:rsidRDefault="00FE08BB" w:rsidP="00445F72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87.75pt;margin-top:-97.55pt;width:80.75pt;height:99.35pt;z-index:-251658240" wrapcoords="-200 0 -200 21436 21600 21436 21600 0 -200 0">
                  <v:imagedata r:id="rId5" o:title="" croptop="4939f" cropbottom="13416f" cropleft="10497f" cropright="9220f"/>
                  <w10:wrap type="tight"/>
                </v:shape>
              </w:pict>
            </w:r>
            <w:r>
              <w:rPr>
                <w:b/>
                <w:bCs/>
                <w:color w:val="000000"/>
                <w:sz w:val="36"/>
                <w:szCs w:val="36"/>
                <w:u w:val="single"/>
              </w:rPr>
              <w:t xml:space="preserve">  </w:t>
            </w:r>
          </w:p>
          <w:p w:rsidR="00FE08BB" w:rsidRPr="00A853C5" w:rsidRDefault="00FE08BB" w:rsidP="00445F72">
            <w:pPr>
              <w:pStyle w:val="Tit"/>
              <w:shd w:val="clear" w:color="auto" w:fill="D9D9D9"/>
              <w:tabs>
                <w:tab w:val="right" w:pos="7310"/>
              </w:tabs>
              <w:rPr>
                <w:spacing w:val="-3"/>
              </w:rPr>
            </w:pPr>
            <w:r w:rsidRPr="00A853C5">
              <w:rPr>
                <w:spacing w:val="-3"/>
              </w:rPr>
              <w:t>Career Objective</w:t>
            </w:r>
            <w:r w:rsidRPr="00A853C5">
              <w:rPr>
                <w:i/>
                <w:iCs/>
              </w:rPr>
              <w:t xml:space="preserve">    </w:t>
            </w:r>
          </w:p>
          <w:p w:rsidR="00FE08BB" w:rsidRPr="00A853C5" w:rsidRDefault="00FE08BB" w:rsidP="00445F72">
            <w:pPr>
              <w:spacing w:line="360" w:lineRule="auto"/>
              <w:jc w:val="both"/>
              <w:rPr>
                <w:color w:val="000000"/>
              </w:rPr>
            </w:pPr>
            <w:r w:rsidRPr="00A853C5">
              <w:rPr>
                <w:color w:val="000000"/>
              </w:rPr>
              <w:t xml:space="preserve">Looking an opportunity for professional </w:t>
            </w:r>
            <w:r>
              <w:rPr>
                <w:color w:val="000000"/>
              </w:rPr>
              <w:t xml:space="preserve">growth, </w:t>
            </w:r>
            <w:r w:rsidRPr="00A853C5">
              <w:rPr>
                <w:color w:val="000000"/>
              </w:rPr>
              <w:t>which would stem from the development of the organization, through my result oriented inputs, innovative ideas and technical skills, to serve the</w:t>
            </w:r>
            <w:r>
              <w:rPr>
                <w:color w:val="000000"/>
              </w:rPr>
              <w:t xml:space="preserve"> company with my utmost caliber</w:t>
            </w:r>
          </w:p>
          <w:p w:rsidR="00FE08BB" w:rsidRPr="00A853C5" w:rsidRDefault="00FE08BB" w:rsidP="00445F72">
            <w:pPr>
              <w:rPr>
                <w:spacing w:val="-3"/>
              </w:rPr>
            </w:pPr>
          </w:p>
          <w:p w:rsidR="00FE08BB" w:rsidRPr="00A853C5" w:rsidRDefault="00FE08BB" w:rsidP="00445F72">
            <w:pPr>
              <w:pStyle w:val="Tit"/>
              <w:shd w:val="clear" w:color="auto" w:fill="D9D9D9"/>
              <w:ind w:left="0" w:right="-155" w:firstLine="0"/>
            </w:pPr>
            <w:r w:rsidRPr="00A853C5">
              <w:t>Professional Qualification</w:t>
            </w:r>
          </w:p>
          <w:p w:rsidR="00FE08BB" w:rsidRPr="00A853C5" w:rsidRDefault="00FE08BB" w:rsidP="00445F72">
            <w:pPr>
              <w:rPr>
                <w:b/>
                <w:bCs/>
                <w:u w:val="single"/>
              </w:rPr>
            </w:pPr>
          </w:p>
          <w:p w:rsidR="00FE08BB" w:rsidRPr="00A853C5" w:rsidRDefault="00FE08BB" w:rsidP="00445F72">
            <w:pPr>
              <w:spacing w:line="276" w:lineRule="auto"/>
              <w:rPr>
                <w:b/>
                <w:bCs/>
                <w:u w:val="single"/>
              </w:rPr>
            </w:pPr>
            <w:r w:rsidRPr="00A853C5">
              <w:rPr>
                <w:b/>
                <w:bCs/>
                <w:u w:val="single"/>
              </w:rPr>
              <w:t xml:space="preserve">B. Tech. </w:t>
            </w:r>
            <w:r>
              <w:rPr>
                <w:b/>
                <w:bCs/>
                <w:u w:val="single"/>
              </w:rPr>
              <w:t>Information technology</w:t>
            </w:r>
          </w:p>
          <w:p w:rsidR="00FE08BB" w:rsidRPr="00A853C5" w:rsidRDefault="00FE08BB" w:rsidP="00445F72">
            <w:pPr>
              <w:spacing w:line="360" w:lineRule="auto"/>
              <w:rPr>
                <w:lang w:val="de-DE"/>
              </w:rPr>
            </w:pPr>
            <w:r w:rsidRPr="00A853C5">
              <w:t>Bachelor of Technology</w:t>
            </w:r>
            <w:r w:rsidRPr="00A853C5">
              <w:rPr>
                <w:b/>
                <w:bCs/>
              </w:rPr>
              <w:t xml:space="preserve"> </w:t>
            </w:r>
            <w:r w:rsidRPr="00A853C5">
              <w:t xml:space="preserve">from </w:t>
            </w:r>
            <w:r w:rsidRPr="00A853C5">
              <w:rPr>
                <w:lang w:val="de-DE"/>
              </w:rPr>
              <w:t xml:space="preserve">Beant College of Engineering and Technology, Gurdaspur affiliated to Punjab Technical University(PTU) and approved by </w:t>
            </w:r>
            <w:r w:rsidRPr="00A853C5">
              <w:t xml:space="preserve">All India Council </w:t>
            </w:r>
            <w:r w:rsidRPr="00A853C5">
              <w:rPr>
                <w:lang w:val="de-DE"/>
              </w:rPr>
              <w:t xml:space="preserve">for Technical Education(AICTE) with </w:t>
            </w:r>
            <w:r>
              <w:rPr>
                <w:lang w:val="de-DE"/>
              </w:rPr>
              <w:t>65.00</w:t>
            </w:r>
            <w:r w:rsidRPr="00A853C5">
              <w:rPr>
                <w:lang w:val="de-DE"/>
              </w:rPr>
              <w:t>% (2008-2012)</w:t>
            </w:r>
          </w:p>
          <w:p w:rsidR="00FE08BB" w:rsidRPr="00A853C5" w:rsidRDefault="00FE08BB" w:rsidP="00445F72"/>
          <w:p w:rsidR="00FE08BB" w:rsidRPr="00A853C5" w:rsidRDefault="00FE08BB" w:rsidP="00445F72">
            <w:pPr>
              <w:pStyle w:val="Tit"/>
              <w:shd w:val="clear" w:color="auto" w:fill="D9D9D9"/>
              <w:ind w:left="0" w:right="-155" w:firstLine="0"/>
            </w:pPr>
            <w:r w:rsidRPr="00A853C5">
              <w:t>Academic Credentials</w:t>
            </w:r>
          </w:p>
          <w:p w:rsidR="00FE08BB" w:rsidRPr="00A853C5" w:rsidRDefault="00FE08BB" w:rsidP="00445F72">
            <w:pPr>
              <w:spacing w:line="360" w:lineRule="auto"/>
              <w:jc w:val="both"/>
              <w:rPr>
                <w:b/>
                <w:bCs/>
              </w:rPr>
            </w:pPr>
            <w:r w:rsidRPr="00A853C5">
              <w:rPr>
                <w:b/>
                <w:bCs/>
              </w:rPr>
              <w:t>10</w:t>
            </w:r>
            <w:r w:rsidRPr="00A853C5">
              <w:rPr>
                <w:b/>
                <w:bCs/>
                <w:vertAlign w:val="superscript"/>
              </w:rPr>
              <w:t>th</w:t>
            </w:r>
            <w:r w:rsidRPr="00A853C5">
              <w:rPr>
                <w:b/>
                <w:bCs/>
              </w:rPr>
              <w:t xml:space="preserve"> standard:</w:t>
            </w:r>
            <w:r w:rsidRPr="00A853C5">
              <w:t xml:space="preserve"> From PSEB (B.V.M. High School, Gurdaspur)</w:t>
            </w:r>
          </w:p>
          <w:p w:rsidR="00FE08BB" w:rsidRPr="00A853C5" w:rsidRDefault="00FE08BB" w:rsidP="001B1A48">
            <w:pPr>
              <w:numPr>
                <w:ilvl w:val="0"/>
                <w:numId w:val="3"/>
              </w:numPr>
              <w:spacing w:line="276" w:lineRule="auto"/>
              <w:ind w:left="640"/>
            </w:pPr>
            <w:r w:rsidRPr="00A853C5">
              <w:t>In the Year (2006)</w:t>
            </w:r>
          </w:p>
          <w:p w:rsidR="00FE08BB" w:rsidRPr="00A853C5" w:rsidRDefault="00FE08BB" w:rsidP="001B1A48">
            <w:pPr>
              <w:numPr>
                <w:ilvl w:val="0"/>
                <w:numId w:val="3"/>
              </w:numPr>
              <w:spacing w:line="276" w:lineRule="auto"/>
              <w:ind w:left="640"/>
            </w:pPr>
            <w:r w:rsidRPr="00A853C5">
              <w:t xml:space="preserve">Passed with </w:t>
            </w:r>
            <w:r>
              <w:rPr>
                <w:b/>
                <w:bCs/>
              </w:rPr>
              <w:t>58.00</w:t>
            </w:r>
            <w:r w:rsidRPr="00A853C5">
              <w:rPr>
                <w:b/>
                <w:bCs/>
              </w:rPr>
              <w:t>%</w:t>
            </w:r>
          </w:p>
          <w:p w:rsidR="00FE08BB" w:rsidRPr="00A853C5" w:rsidRDefault="00FE08BB" w:rsidP="00445F72">
            <w:pPr>
              <w:rPr>
                <w:b/>
                <w:bCs/>
                <w:u w:val="single"/>
                <w:lang w:val="de-DE"/>
              </w:rPr>
            </w:pPr>
          </w:p>
          <w:p w:rsidR="00FE08BB" w:rsidRPr="00A853C5" w:rsidRDefault="00FE08BB" w:rsidP="00445F72">
            <w:pPr>
              <w:spacing w:line="360" w:lineRule="auto"/>
            </w:pPr>
            <w:r w:rsidRPr="00A853C5">
              <w:rPr>
                <w:b/>
                <w:bCs/>
              </w:rPr>
              <w:t xml:space="preserve">10+2 standard: </w:t>
            </w:r>
            <w:r w:rsidRPr="00A853C5">
              <w:t xml:space="preserve">From </w:t>
            </w:r>
            <w:r>
              <w:t>PSEB</w:t>
            </w:r>
            <w:r w:rsidRPr="00A853C5">
              <w:t>(,</w:t>
            </w:r>
            <w:r>
              <w:t xml:space="preserve">G.R.D.Academy </w:t>
            </w:r>
            <w:r w:rsidRPr="00A853C5">
              <w:t>Gurdaspur)</w:t>
            </w:r>
          </w:p>
          <w:p w:rsidR="00FE08BB" w:rsidRPr="00A853C5" w:rsidRDefault="00FE08BB" w:rsidP="001B1A48">
            <w:pPr>
              <w:numPr>
                <w:ilvl w:val="0"/>
                <w:numId w:val="2"/>
              </w:numPr>
              <w:spacing w:line="276" w:lineRule="auto"/>
            </w:pPr>
            <w:r w:rsidRPr="00A853C5">
              <w:t>Done in Science Stream (2008)</w:t>
            </w:r>
          </w:p>
          <w:p w:rsidR="00FE08BB" w:rsidRPr="00A853C5" w:rsidRDefault="00FE08BB" w:rsidP="001B1A48">
            <w:pPr>
              <w:numPr>
                <w:ilvl w:val="0"/>
                <w:numId w:val="2"/>
              </w:numPr>
              <w:spacing w:line="276" w:lineRule="auto"/>
            </w:pPr>
            <w:r w:rsidRPr="00A853C5">
              <w:t xml:space="preserve">Passed with </w:t>
            </w:r>
            <w:r>
              <w:rPr>
                <w:b/>
                <w:bCs/>
              </w:rPr>
              <w:t>71.33</w:t>
            </w:r>
            <w:r w:rsidRPr="00A853C5">
              <w:rPr>
                <w:b/>
                <w:bCs/>
              </w:rPr>
              <w:t>%</w:t>
            </w:r>
          </w:p>
          <w:p w:rsidR="00FE08BB" w:rsidRPr="00A853C5" w:rsidRDefault="00FE08BB" w:rsidP="00445F72">
            <w:pPr>
              <w:spacing w:line="276" w:lineRule="auto"/>
            </w:pPr>
          </w:p>
          <w:p w:rsidR="00FE08BB" w:rsidRPr="00A853C5" w:rsidRDefault="00FE08BB" w:rsidP="00445F72">
            <w:pPr>
              <w:pStyle w:val="Tit"/>
              <w:shd w:val="clear" w:color="auto" w:fill="D9D9D9"/>
              <w:ind w:left="0" w:right="-155" w:firstLine="0"/>
            </w:pPr>
            <w:r w:rsidRPr="00A853C5">
              <w:t>Competencies &amp; Strengths</w:t>
            </w:r>
          </w:p>
          <w:p w:rsidR="00FE08BB" w:rsidRPr="00A853C5" w:rsidRDefault="00FE08BB" w:rsidP="001B1A48">
            <w:pPr>
              <w:numPr>
                <w:ilvl w:val="0"/>
                <w:numId w:val="5"/>
              </w:numPr>
              <w:spacing w:line="276" w:lineRule="auto"/>
            </w:pPr>
            <w:r w:rsidRPr="00A853C5">
              <w:t>Confident</w:t>
            </w:r>
          </w:p>
          <w:p w:rsidR="00FE08BB" w:rsidRPr="00A853C5" w:rsidRDefault="00FE08BB" w:rsidP="001B1A48">
            <w:pPr>
              <w:pStyle w:val="BodyText"/>
              <w:numPr>
                <w:ilvl w:val="0"/>
                <w:numId w:val="1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A853C5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Good understandability</w:t>
            </w:r>
          </w:p>
          <w:p w:rsidR="00FE08BB" w:rsidRPr="00A853C5" w:rsidRDefault="00FE08BB" w:rsidP="001B1A48">
            <w:pPr>
              <w:pStyle w:val="BodyText"/>
              <w:numPr>
                <w:ilvl w:val="0"/>
                <w:numId w:val="1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A853C5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Good presentation</w:t>
            </w:r>
          </w:p>
          <w:p w:rsidR="00FE08BB" w:rsidRPr="00A853C5" w:rsidRDefault="00FE08BB" w:rsidP="001B1A48">
            <w:pPr>
              <w:pStyle w:val="BodyText"/>
              <w:numPr>
                <w:ilvl w:val="0"/>
                <w:numId w:val="1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A853C5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Energetic</w:t>
            </w:r>
          </w:p>
          <w:p w:rsidR="00FE08BB" w:rsidRPr="00A853C5" w:rsidRDefault="00FE08BB" w:rsidP="001B1A48">
            <w:pPr>
              <w:pStyle w:val="BodyText"/>
              <w:numPr>
                <w:ilvl w:val="0"/>
                <w:numId w:val="1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A853C5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Get along well with </w:t>
            </w:r>
            <w:r w:rsidRPr="00A853C5">
              <w:rPr>
                <w:rStyle w:val="apple-style-span"/>
                <w:rFonts w:ascii="Times New Roman" w:hAnsi="Times New Roman" w:cs="Times New Roman"/>
                <w:b w:val="0"/>
                <w:bCs w:val="0"/>
                <w:color w:val="000000"/>
              </w:rPr>
              <w:t>colleagues</w:t>
            </w:r>
          </w:p>
          <w:p w:rsidR="00FE08BB" w:rsidRPr="00A853C5" w:rsidRDefault="00FE08BB" w:rsidP="001B1A48">
            <w:pPr>
              <w:pStyle w:val="BodyText"/>
              <w:numPr>
                <w:ilvl w:val="0"/>
                <w:numId w:val="1"/>
              </w:numPr>
              <w:tabs>
                <w:tab w:val="left" w:pos="360"/>
              </w:tabs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A853C5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Positive thinking</w:t>
            </w:r>
          </w:p>
          <w:p w:rsidR="00FE08BB" w:rsidRPr="00A853C5" w:rsidRDefault="00FE08BB" w:rsidP="00445F72">
            <w:pPr>
              <w:spacing w:line="360" w:lineRule="auto"/>
              <w:rPr>
                <w:b/>
                <w:bCs/>
              </w:rPr>
            </w:pPr>
          </w:p>
          <w:p w:rsidR="00FE08BB" w:rsidRPr="00A853C5" w:rsidRDefault="00FE08BB" w:rsidP="00445F72">
            <w:pPr>
              <w:pStyle w:val="Tit"/>
              <w:shd w:val="clear" w:color="auto" w:fill="D9D9D9"/>
              <w:tabs>
                <w:tab w:val="right" w:pos="7310"/>
              </w:tabs>
              <w:rPr>
                <w:spacing w:val="-3"/>
              </w:rPr>
            </w:pPr>
            <w:r w:rsidRPr="00A853C5">
              <w:rPr>
                <w:spacing w:val="-3"/>
              </w:rPr>
              <w:t>Computer Skills:</w:t>
            </w:r>
          </w:p>
          <w:p w:rsidR="00FE08BB" w:rsidRPr="00A853C5" w:rsidRDefault="00FE08BB" w:rsidP="001B1A48">
            <w:pPr>
              <w:numPr>
                <w:ilvl w:val="0"/>
                <w:numId w:val="6"/>
              </w:numPr>
              <w:spacing w:line="360" w:lineRule="auto"/>
              <w:ind w:left="634"/>
              <w:rPr>
                <w:rStyle w:val="AchievementCharChar"/>
              </w:rPr>
            </w:pPr>
            <w:r w:rsidRPr="00A853C5">
              <w:rPr>
                <w:rStyle w:val="AchievementCharChar"/>
              </w:rPr>
              <w:t>MS Word , Excel , PowerPoint</w:t>
            </w:r>
          </w:p>
          <w:p w:rsidR="00FE08BB" w:rsidRDefault="00FE08BB" w:rsidP="00020707">
            <w:pPr>
              <w:numPr>
                <w:ilvl w:val="0"/>
                <w:numId w:val="6"/>
              </w:numPr>
              <w:spacing w:line="360" w:lineRule="auto"/>
              <w:ind w:left="634"/>
            </w:pPr>
            <w:r w:rsidRPr="00A853C5">
              <w:t>Op</w:t>
            </w:r>
            <w:r>
              <w:t xml:space="preserve">erating Systems: Windows  XP, </w:t>
            </w:r>
            <w:r w:rsidRPr="00A853C5">
              <w:t>,Vista,</w:t>
            </w:r>
            <w:r>
              <w:t>7</w:t>
            </w:r>
          </w:p>
          <w:p w:rsidR="00FE08BB" w:rsidRPr="00020707" w:rsidRDefault="00FE08BB" w:rsidP="00020707">
            <w:pPr>
              <w:pStyle w:val="ListParagraph"/>
              <w:ind w:left="1170"/>
            </w:pPr>
          </w:p>
        </w:tc>
      </w:tr>
      <w:tr w:rsidR="00FE08BB" w:rsidRPr="00A853C5">
        <w:trPr>
          <w:cantSplit/>
          <w:trHeight w:val="153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FE08BB" w:rsidRPr="00A853C5" w:rsidRDefault="00FE08BB" w:rsidP="00445F72">
            <w:pPr>
              <w:pStyle w:val="Heading2"/>
              <w:rPr>
                <w:i w:val="0"/>
                <w:iCs w:val="0"/>
                <w:sz w:val="24"/>
                <w:szCs w:val="24"/>
              </w:rPr>
            </w:pPr>
          </w:p>
          <w:p w:rsidR="00FE08BB" w:rsidRPr="00A853C5" w:rsidRDefault="00FE08BB" w:rsidP="00445F72">
            <w:pPr>
              <w:pStyle w:val="Heading2"/>
              <w:rPr>
                <w:i w:val="0"/>
                <w:iCs w:val="0"/>
                <w:sz w:val="24"/>
                <w:szCs w:val="24"/>
              </w:rPr>
            </w:pPr>
          </w:p>
          <w:p w:rsidR="00FE08BB" w:rsidRPr="00A853C5" w:rsidRDefault="00FE08BB" w:rsidP="00445F72">
            <w:pPr>
              <w:pStyle w:val="Heading2"/>
              <w:rPr>
                <w:i w:val="0"/>
                <w:iCs w:val="0"/>
                <w:sz w:val="24"/>
                <w:szCs w:val="24"/>
              </w:rPr>
            </w:pPr>
          </w:p>
          <w:p w:rsidR="00FE08BB" w:rsidRPr="00A853C5" w:rsidRDefault="00FE08BB" w:rsidP="00445F72">
            <w:pPr>
              <w:pStyle w:val="Heading2"/>
              <w:rPr>
                <w:i w:val="0"/>
                <w:iCs w:val="0"/>
                <w:sz w:val="24"/>
                <w:szCs w:val="24"/>
              </w:rPr>
            </w:pPr>
          </w:p>
          <w:p w:rsidR="00FE08BB" w:rsidRPr="00A853C5" w:rsidRDefault="00FE08BB" w:rsidP="00445F72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RAVI KUMAR</w:t>
            </w:r>
          </w:p>
          <w:p w:rsidR="00FE08BB" w:rsidRPr="00A853C5" w:rsidRDefault="00FE08BB" w:rsidP="00445F72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:rsidR="00FE08BB" w:rsidRPr="00A853C5" w:rsidRDefault="00FE08BB" w:rsidP="00445F72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:rsidR="00FE08BB" w:rsidRPr="00A853C5" w:rsidRDefault="00FE08BB" w:rsidP="00445F72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:rsidR="00FE08BB" w:rsidRPr="00A853C5" w:rsidRDefault="00FE08BB" w:rsidP="00445F72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:rsidR="00FE08BB" w:rsidRPr="00A853C5" w:rsidRDefault="00FE08BB" w:rsidP="00445F72">
            <w:pPr>
              <w:rPr>
                <w:b/>
                <w:bCs/>
                <w:u w:val="single"/>
              </w:rPr>
            </w:pPr>
            <w:r w:rsidRPr="00A853C5">
              <w:rPr>
                <w:b/>
                <w:bCs/>
                <w:sz w:val="22"/>
                <w:szCs w:val="22"/>
                <w:u w:val="single"/>
              </w:rPr>
              <w:t>Email:</w:t>
            </w:r>
          </w:p>
          <w:p w:rsidR="00FE08BB" w:rsidRPr="00A853C5" w:rsidRDefault="00FE08BB" w:rsidP="00445F72"/>
          <w:p w:rsidR="00FE08BB" w:rsidRPr="00A853C5" w:rsidRDefault="00FE08BB" w:rsidP="00445F72">
            <w:r>
              <w:t>Ravikumar.attri@gmail.com</w:t>
            </w:r>
          </w:p>
          <w:p w:rsidR="00FE08BB" w:rsidRPr="00A853C5" w:rsidRDefault="00FE08BB" w:rsidP="00445F72"/>
          <w:p w:rsidR="00FE08BB" w:rsidRPr="00A853C5" w:rsidRDefault="00FE08BB" w:rsidP="00445F72"/>
          <w:p w:rsidR="00FE08BB" w:rsidRPr="00A853C5" w:rsidRDefault="00FE08BB" w:rsidP="00445F72"/>
          <w:p w:rsidR="00FE08BB" w:rsidRPr="00A853C5" w:rsidRDefault="00FE08BB" w:rsidP="00445F72"/>
          <w:p w:rsidR="00FE08BB" w:rsidRPr="00A853C5" w:rsidRDefault="00FE08BB" w:rsidP="00445F72"/>
          <w:p w:rsidR="00FE08BB" w:rsidRDefault="00FE08BB" w:rsidP="00445F7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Key Skills:</w:t>
            </w:r>
          </w:p>
          <w:p w:rsidR="00FE08BB" w:rsidRPr="00E40C3B" w:rsidRDefault="00FE08BB" w:rsidP="001B1A48">
            <w:pPr>
              <w:numPr>
                <w:ilvl w:val="0"/>
                <w:numId w:val="11"/>
              </w:numPr>
            </w:pPr>
            <w:r>
              <w:t>CCNA</w:t>
            </w:r>
          </w:p>
          <w:p w:rsidR="00FE08BB" w:rsidRPr="00E40C3B" w:rsidRDefault="00FE08BB" w:rsidP="00020707">
            <w:pPr>
              <w:pStyle w:val="ListParagraph"/>
              <w:numPr>
                <w:ilvl w:val="0"/>
                <w:numId w:val="11"/>
              </w:numPr>
            </w:pPr>
            <w:r>
              <w:t>CCNP</w:t>
            </w:r>
          </w:p>
          <w:p w:rsidR="00FE08BB" w:rsidRPr="00A853C5" w:rsidRDefault="00FE08BB" w:rsidP="00445F72"/>
          <w:p w:rsidR="00FE08BB" w:rsidRPr="00A853C5" w:rsidRDefault="00FE08BB" w:rsidP="00445F72"/>
          <w:p w:rsidR="00FE08BB" w:rsidRPr="00A853C5" w:rsidRDefault="00FE08BB" w:rsidP="00445F72"/>
          <w:p w:rsidR="00FE08BB" w:rsidRPr="00A853C5" w:rsidRDefault="00FE08BB" w:rsidP="00445F72">
            <w:pPr>
              <w:rPr>
                <w:b/>
                <w:bCs/>
                <w:u w:val="single"/>
              </w:rPr>
            </w:pPr>
            <w:r w:rsidRPr="00A853C5">
              <w:rPr>
                <w:b/>
                <w:bCs/>
                <w:u w:val="single"/>
              </w:rPr>
              <w:t>Individual Skills:</w:t>
            </w:r>
          </w:p>
          <w:p w:rsidR="00FE08BB" w:rsidRPr="00A853C5" w:rsidRDefault="00FE08BB" w:rsidP="00445F72"/>
          <w:p w:rsidR="00FE08BB" w:rsidRPr="00A853C5" w:rsidRDefault="00FE08BB" w:rsidP="001B1A48">
            <w:pPr>
              <w:numPr>
                <w:ilvl w:val="0"/>
                <w:numId w:val="7"/>
              </w:numPr>
              <w:spacing w:line="276" w:lineRule="auto"/>
              <w:ind w:left="702"/>
            </w:pPr>
            <w:r w:rsidRPr="00A853C5">
              <w:rPr>
                <w:rStyle w:val="apple-style-span"/>
                <w:color w:val="000000"/>
              </w:rPr>
              <w:t>Good Logical and Analytical Skills.</w:t>
            </w:r>
          </w:p>
          <w:p w:rsidR="00FE08BB" w:rsidRPr="00A853C5" w:rsidRDefault="00FE08BB" w:rsidP="001B1A48">
            <w:pPr>
              <w:numPr>
                <w:ilvl w:val="0"/>
                <w:numId w:val="7"/>
              </w:numPr>
              <w:spacing w:line="276" w:lineRule="auto"/>
              <w:ind w:left="702"/>
            </w:pPr>
            <w:r w:rsidRPr="00A853C5">
              <w:rPr>
                <w:rStyle w:val="apple-style-span"/>
                <w:color w:val="000000"/>
              </w:rPr>
              <w:t>Good Communication Skill</w:t>
            </w:r>
          </w:p>
          <w:p w:rsidR="00FE08BB" w:rsidRPr="00A853C5" w:rsidRDefault="00FE08BB" w:rsidP="001B1A48">
            <w:pPr>
              <w:numPr>
                <w:ilvl w:val="0"/>
                <w:numId w:val="7"/>
              </w:numPr>
              <w:spacing w:line="276" w:lineRule="auto"/>
              <w:ind w:left="702"/>
            </w:pPr>
            <w:r w:rsidRPr="00A853C5">
              <w:rPr>
                <w:rStyle w:val="apple-style-span"/>
                <w:color w:val="000000"/>
              </w:rPr>
              <w:t>Highly Motivational</w:t>
            </w:r>
            <w:r w:rsidRPr="00A853C5">
              <w:t xml:space="preserve">                               </w:t>
            </w:r>
          </w:p>
          <w:p w:rsidR="00FE08BB" w:rsidRPr="00A853C5" w:rsidRDefault="00FE08BB" w:rsidP="00445F72">
            <w:pPr>
              <w:ind w:left="702"/>
            </w:pPr>
            <w:r w:rsidRPr="00A853C5">
              <w:t xml:space="preserve">                 </w:t>
            </w:r>
          </w:p>
          <w:p w:rsidR="00FE08BB" w:rsidRPr="00A853C5" w:rsidRDefault="00FE08BB" w:rsidP="00445F72"/>
          <w:p w:rsidR="00FE08BB" w:rsidRPr="00A853C5" w:rsidRDefault="00FE08BB" w:rsidP="00445F72"/>
          <w:p w:rsidR="00FE08BB" w:rsidRPr="00A853C5" w:rsidRDefault="00FE08BB" w:rsidP="00445F72"/>
          <w:p w:rsidR="00FE08BB" w:rsidRPr="00A853C5" w:rsidRDefault="00FE08BB" w:rsidP="00445F72">
            <w:pPr>
              <w:pStyle w:val="Heading2"/>
              <w:rPr>
                <w:i w:val="0"/>
                <w:iCs w:val="0"/>
                <w:sz w:val="24"/>
                <w:szCs w:val="24"/>
              </w:rPr>
            </w:pPr>
          </w:p>
          <w:p w:rsidR="00FE08BB" w:rsidRPr="00A853C5" w:rsidRDefault="00FE08BB" w:rsidP="00445F72">
            <w:pPr>
              <w:rPr>
                <w:sz w:val="14"/>
                <w:szCs w:val="14"/>
              </w:rPr>
            </w:pPr>
          </w:p>
          <w:p w:rsidR="00FE08BB" w:rsidRPr="00A853C5" w:rsidRDefault="00FE08BB" w:rsidP="00445F72">
            <w:pPr>
              <w:rPr>
                <w:b/>
                <w:bCs/>
                <w:u w:val="single"/>
              </w:rPr>
            </w:pPr>
          </w:p>
          <w:p w:rsidR="00FE08BB" w:rsidRPr="00A853C5" w:rsidRDefault="00FE08BB" w:rsidP="00445F72">
            <w:pPr>
              <w:rPr>
                <w:b/>
                <w:bCs/>
                <w:u w:val="single"/>
              </w:rPr>
            </w:pPr>
          </w:p>
          <w:p w:rsidR="00FE08BB" w:rsidRPr="00A853C5" w:rsidRDefault="00FE08BB" w:rsidP="00445F72">
            <w:pPr>
              <w:rPr>
                <w:b/>
                <w:bCs/>
                <w:u w:val="single"/>
              </w:rPr>
            </w:pPr>
          </w:p>
          <w:p w:rsidR="00FE08BB" w:rsidRPr="00A853C5" w:rsidRDefault="00FE08BB" w:rsidP="00445F72">
            <w:pPr>
              <w:rPr>
                <w:b/>
                <w:bCs/>
                <w:u w:val="single"/>
              </w:rPr>
            </w:pPr>
          </w:p>
          <w:p w:rsidR="00FE08BB" w:rsidRPr="00A853C5" w:rsidRDefault="00FE08BB" w:rsidP="00445F72">
            <w:pPr>
              <w:rPr>
                <w:b/>
                <w:bCs/>
                <w:u w:val="single"/>
              </w:rPr>
            </w:pPr>
          </w:p>
          <w:p w:rsidR="00FE08BB" w:rsidRPr="00A853C5" w:rsidRDefault="00FE08BB" w:rsidP="00445F72">
            <w:pPr>
              <w:rPr>
                <w:b/>
                <w:bCs/>
                <w:u w:val="single"/>
              </w:rPr>
            </w:pPr>
          </w:p>
          <w:p w:rsidR="00FE08BB" w:rsidRPr="00A853C5" w:rsidRDefault="00FE08BB" w:rsidP="00445F72">
            <w:pPr>
              <w:rPr>
                <w:b/>
                <w:bCs/>
                <w:u w:val="single"/>
              </w:rPr>
            </w:pPr>
          </w:p>
          <w:p w:rsidR="00FE08BB" w:rsidRPr="00A853C5" w:rsidRDefault="00FE08BB" w:rsidP="00445F72">
            <w:pPr>
              <w:ind w:left="190"/>
              <w:rPr>
                <w:b/>
                <w:bCs/>
              </w:rPr>
            </w:pPr>
          </w:p>
          <w:p w:rsidR="00FE08BB" w:rsidRPr="00A853C5" w:rsidRDefault="00FE08BB" w:rsidP="00445F72">
            <w:pPr>
              <w:ind w:left="360"/>
              <w:rPr>
                <w:b/>
                <w:bCs/>
              </w:rPr>
            </w:pPr>
          </w:p>
          <w:p w:rsidR="00FE08BB" w:rsidRPr="00A853C5" w:rsidRDefault="00FE08BB" w:rsidP="00445F7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i/>
                <w:iCs/>
              </w:rPr>
            </w:pPr>
            <w:r w:rsidRPr="00A853C5">
              <w:rPr>
                <w:sz w:val="22"/>
                <w:szCs w:val="22"/>
              </w:rPr>
              <w:t xml:space="preserve">     </w:t>
            </w:r>
          </w:p>
          <w:p w:rsidR="00FE08BB" w:rsidRPr="00A853C5" w:rsidRDefault="00FE08BB" w:rsidP="00445F72">
            <w:pPr>
              <w:rPr>
                <w:sz w:val="14"/>
                <w:szCs w:val="14"/>
              </w:rPr>
            </w:pPr>
          </w:p>
          <w:p w:rsidR="00FE08BB" w:rsidRPr="00A853C5" w:rsidRDefault="00FE08BB" w:rsidP="00445F72">
            <w:pPr>
              <w:rPr>
                <w:b/>
                <w:bCs/>
                <w:u w:val="single"/>
              </w:rPr>
            </w:pPr>
          </w:p>
          <w:p w:rsidR="00FE08BB" w:rsidRPr="00A853C5" w:rsidRDefault="00FE08BB" w:rsidP="00445F72"/>
        </w:tc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</w:tcPr>
          <w:p w:rsidR="00FE08BB" w:rsidRPr="00A853C5" w:rsidRDefault="00FE08BB" w:rsidP="00445F72">
            <w:pPr>
              <w:pStyle w:val="Tit"/>
              <w:shd w:val="clear" w:color="auto" w:fill="D9D9D9"/>
              <w:tabs>
                <w:tab w:val="center" w:pos="4199"/>
              </w:tabs>
              <w:ind w:left="0" w:firstLine="0"/>
              <w:rPr>
                <w:spacing w:val="-3"/>
                <w:sz w:val="28"/>
                <w:szCs w:val="28"/>
              </w:rPr>
            </w:pPr>
            <w:r w:rsidRPr="00A853C5">
              <w:rPr>
                <w:spacing w:val="-3"/>
                <w:sz w:val="28"/>
                <w:szCs w:val="28"/>
              </w:rPr>
              <w:t>Internship:</w:t>
            </w:r>
          </w:p>
          <w:p w:rsidR="00FE08BB" w:rsidRPr="00A853C5" w:rsidRDefault="00FE08BB" w:rsidP="00445F72">
            <w:pPr>
              <w:pStyle w:val="Tit"/>
              <w:shd w:val="clear" w:color="auto" w:fill="D9D9D9"/>
              <w:ind w:left="0" w:right="-155" w:firstLine="0"/>
              <w:rPr>
                <w:color w:val="FF0000"/>
              </w:rPr>
            </w:pPr>
            <w:r>
              <w:rPr>
                <w:u w:val="single"/>
              </w:rPr>
              <w:t>Organis</w:t>
            </w:r>
            <w:r w:rsidRPr="00A853C5">
              <w:rPr>
                <w:u w:val="single"/>
              </w:rPr>
              <w:t>ation Name</w:t>
            </w:r>
            <w:r w:rsidRPr="00A853C5">
              <w:t xml:space="preserve">:  </w:t>
            </w:r>
            <w:r>
              <w:rPr>
                <w:sz w:val="20"/>
                <w:szCs w:val="20"/>
              </w:rPr>
              <w:t>Computer hardware &amp; networking institute Jetking</w:t>
            </w:r>
          </w:p>
          <w:p w:rsidR="00FE08BB" w:rsidRPr="00A853C5" w:rsidRDefault="00FE08BB" w:rsidP="00445F72">
            <w:pPr>
              <w:pStyle w:val="Tit"/>
              <w:shd w:val="clear" w:color="auto" w:fill="D9D9D9"/>
              <w:spacing w:line="276" w:lineRule="auto"/>
              <w:ind w:left="0" w:right="-155" w:firstLine="0"/>
              <w:rPr>
                <w:b w:val="0"/>
                <w:bCs w:val="0"/>
              </w:rPr>
            </w:pPr>
            <w:r w:rsidRPr="00A853C5">
              <w:rPr>
                <w:b w:val="0"/>
                <w:bCs w:val="0"/>
                <w:u w:val="single"/>
              </w:rPr>
              <w:t>Project Title:</w:t>
            </w:r>
            <w:r w:rsidRPr="00A853C5">
              <w:t xml:space="preserve"> </w:t>
            </w:r>
            <w:r w:rsidRPr="00A853C5">
              <w:rPr>
                <w:b w:val="0"/>
                <w:bCs w:val="0"/>
                <w:i/>
                <w:iCs/>
                <w:kern w:val="24"/>
              </w:rPr>
              <w:t>“</w:t>
            </w:r>
            <w:r>
              <w:rPr>
                <w:b w:val="0"/>
                <w:bCs w:val="0"/>
                <w:i/>
                <w:iCs/>
                <w:kern w:val="24"/>
              </w:rPr>
              <w:t xml:space="preserve"> Intermediate </w:t>
            </w:r>
            <w:r>
              <w:rPr>
                <w:b w:val="0"/>
                <w:bCs w:val="0"/>
                <w:kern w:val="24"/>
              </w:rPr>
              <w:t>Routing &amp; switching networking</w:t>
            </w:r>
            <w:r w:rsidRPr="00A853C5">
              <w:rPr>
                <w:b w:val="0"/>
                <w:bCs w:val="0"/>
                <w:i/>
                <w:iCs/>
                <w:kern w:val="24"/>
              </w:rPr>
              <w:t xml:space="preserve">”  </w:t>
            </w:r>
          </w:p>
          <w:p w:rsidR="00FE08BB" w:rsidRPr="00A853C5" w:rsidRDefault="00FE08BB" w:rsidP="00445F72">
            <w:pPr>
              <w:rPr>
                <w:b/>
                <w:bCs/>
                <w:color w:val="000000"/>
                <w:u w:val="single"/>
              </w:rPr>
            </w:pPr>
            <w:r w:rsidRPr="00A853C5">
              <w:rPr>
                <w:b/>
                <w:bCs/>
                <w:u w:val="single"/>
              </w:rPr>
              <w:t>Project Profile</w:t>
            </w:r>
            <w:r w:rsidRPr="00A853C5">
              <w:rPr>
                <w:b/>
                <w:bCs/>
                <w:color w:val="000000"/>
                <w:u w:val="single"/>
              </w:rPr>
              <w:t>:</w:t>
            </w:r>
          </w:p>
          <w:p w:rsidR="00FE08BB" w:rsidRPr="00A853C5" w:rsidRDefault="00FE08BB" w:rsidP="00445F72"/>
          <w:p w:rsidR="00FE08BB" w:rsidRPr="00A853C5" w:rsidRDefault="00FE08BB" w:rsidP="001B1A48">
            <w:pPr>
              <w:numPr>
                <w:ilvl w:val="0"/>
                <w:numId w:val="4"/>
              </w:numPr>
              <w:ind w:hanging="719"/>
            </w:pPr>
            <w:r w:rsidRPr="00A853C5">
              <w:t xml:space="preserve">Location -   </w:t>
            </w:r>
            <w:r>
              <w:t>Chandigarh</w:t>
            </w:r>
          </w:p>
          <w:p w:rsidR="00FE08BB" w:rsidRPr="00A853C5" w:rsidRDefault="00FE08BB" w:rsidP="001B1A48">
            <w:pPr>
              <w:numPr>
                <w:ilvl w:val="0"/>
                <w:numId w:val="4"/>
              </w:numPr>
              <w:ind w:hanging="719"/>
            </w:pPr>
            <w:r w:rsidRPr="00A853C5">
              <w:t>Duration – 6 Months</w:t>
            </w:r>
          </w:p>
          <w:p w:rsidR="00FE08BB" w:rsidRPr="00A853C5" w:rsidRDefault="00FE08BB" w:rsidP="001B1A48">
            <w:pPr>
              <w:numPr>
                <w:ilvl w:val="0"/>
                <w:numId w:val="4"/>
              </w:numPr>
              <w:ind w:hanging="719"/>
            </w:pPr>
            <w:r w:rsidRPr="00A853C5">
              <w:t>As a Trainee</w:t>
            </w:r>
          </w:p>
          <w:p w:rsidR="00FE08BB" w:rsidRPr="00A853C5" w:rsidRDefault="00FE08BB" w:rsidP="00445F72">
            <w:pPr>
              <w:ind w:left="720"/>
              <w:rPr>
                <w:b/>
                <w:bCs/>
              </w:rPr>
            </w:pPr>
            <w:r w:rsidRPr="00A853C5">
              <w:rPr>
                <w:b/>
                <w:bCs/>
              </w:rPr>
              <w:t xml:space="preserve">                        </w:t>
            </w:r>
          </w:p>
          <w:p w:rsidR="00FE08BB" w:rsidRPr="00A853C5" w:rsidRDefault="00FE08BB" w:rsidP="00445F72">
            <w:pPr>
              <w:pStyle w:val="Tit"/>
              <w:shd w:val="clear" w:color="auto" w:fill="D9D9D9"/>
              <w:tabs>
                <w:tab w:val="center" w:pos="4199"/>
              </w:tabs>
              <w:ind w:left="0" w:firstLine="0"/>
              <w:rPr>
                <w:spacing w:val="-3"/>
                <w:sz w:val="28"/>
                <w:szCs w:val="28"/>
              </w:rPr>
            </w:pPr>
            <w:r w:rsidRPr="00A853C5">
              <w:rPr>
                <w:spacing w:val="-3"/>
                <w:sz w:val="28"/>
                <w:szCs w:val="28"/>
              </w:rPr>
              <w:t>Summer Training:</w:t>
            </w:r>
          </w:p>
          <w:p w:rsidR="00FE08BB" w:rsidRPr="00A853C5" w:rsidRDefault="00FE08BB" w:rsidP="00445F72">
            <w:pPr>
              <w:pStyle w:val="Tit"/>
              <w:shd w:val="clear" w:color="auto" w:fill="D9D9D9"/>
              <w:ind w:left="0" w:right="-155" w:firstLine="0"/>
              <w:rPr>
                <w:color w:val="FF0000"/>
              </w:rPr>
            </w:pPr>
            <w:r w:rsidRPr="00A853C5">
              <w:rPr>
                <w:u w:val="single"/>
              </w:rPr>
              <w:t>Organisation Name</w:t>
            </w:r>
            <w:r w:rsidRPr="00A853C5">
              <w:t xml:space="preserve">: </w:t>
            </w:r>
            <w:r>
              <w:rPr>
                <w:sz w:val="20"/>
                <w:szCs w:val="20"/>
              </w:rPr>
              <w:t>Computer hardware &amp; networking institute Jetking</w:t>
            </w:r>
          </w:p>
          <w:p w:rsidR="00FE08BB" w:rsidRPr="00A853C5" w:rsidRDefault="00FE08BB" w:rsidP="00445F72">
            <w:pPr>
              <w:pStyle w:val="Tit"/>
              <w:shd w:val="clear" w:color="auto" w:fill="D9D9D9"/>
              <w:spacing w:line="276" w:lineRule="auto"/>
              <w:ind w:left="0" w:right="-155" w:firstLine="0"/>
              <w:rPr>
                <w:b w:val="0"/>
                <w:bCs w:val="0"/>
              </w:rPr>
            </w:pPr>
            <w:r w:rsidRPr="00A853C5">
              <w:rPr>
                <w:b w:val="0"/>
                <w:bCs w:val="0"/>
                <w:u w:val="single"/>
              </w:rPr>
              <w:t>Project Title:</w:t>
            </w:r>
            <w:r w:rsidRPr="00A853C5">
              <w:t xml:space="preserve"> </w:t>
            </w:r>
            <w:r w:rsidRPr="00A853C5">
              <w:rPr>
                <w:b w:val="0"/>
                <w:bCs w:val="0"/>
                <w:i/>
                <w:iCs/>
                <w:kern w:val="24"/>
              </w:rPr>
              <w:t>“</w:t>
            </w:r>
            <w:r>
              <w:rPr>
                <w:b w:val="0"/>
                <w:bCs w:val="0"/>
                <w:kern w:val="24"/>
              </w:rPr>
              <w:t>network address translation</w:t>
            </w:r>
            <w:r w:rsidRPr="00A853C5">
              <w:rPr>
                <w:b w:val="0"/>
                <w:bCs w:val="0"/>
                <w:i/>
                <w:iCs/>
                <w:kern w:val="24"/>
              </w:rPr>
              <w:t xml:space="preserve">”  </w:t>
            </w:r>
          </w:p>
          <w:p w:rsidR="00FE08BB" w:rsidRPr="00A853C5" w:rsidRDefault="00FE08BB" w:rsidP="00445F72">
            <w:pPr>
              <w:rPr>
                <w:b/>
                <w:bCs/>
                <w:color w:val="000000"/>
                <w:u w:val="single"/>
              </w:rPr>
            </w:pPr>
            <w:r w:rsidRPr="00A853C5">
              <w:rPr>
                <w:b/>
                <w:bCs/>
                <w:u w:val="single"/>
              </w:rPr>
              <w:t>Project Profile</w:t>
            </w:r>
            <w:r w:rsidRPr="00A853C5">
              <w:rPr>
                <w:b/>
                <w:bCs/>
                <w:color w:val="000000"/>
                <w:u w:val="single"/>
              </w:rPr>
              <w:t>:</w:t>
            </w:r>
          </w:p>
          <w:p w:rsidR="00FE08BB" w:rsidRPr="00A853C5" w:rsidRDefault="00FE08BB" w:rsidP="00445F72"/>
          <w:p w:rsidR="00FE08BB" w:rsidRPr="00A853C5" w:rsidRDefault="00FE08BB" w:rsidP="001B1A48">
            <w:pPr>
              <w:numPr>
                <w:ilvl w:val="0"/>
                <w:numId w:val="4"/>
              </w:numPr>
              <w:ind w:hanging="719"/>
            </w:pPr>
            <w:r w:rsidRPr="00A853C5">
              <w:t xml:space="preserve">Location – </w:t>
            </w:r>
            <w:r>
              <w:t>Chandigarh</w:t>
            </w:r>
          </w:p>
          <w:p w:rsidR="00FE08BB" w:rsidRPr="00A853C5" w:rsidRDefault="00FE08BB" w:rsidP="001B1A48">
            <w:pPr>
              <w:numPr>
                <w:ilvl w:val="0"/>
                <w:numId w:val="4"/>
              </w:numPr>
              <w:ind w:hanging="719"/>
            </w:pPr>
            <w:r w:rsidRPr="00A853C5">
              <w:t>Duration – 6 Weeks</w:t>
            </w:r>
          </w:p>
          <w:p w:rsidR="00FE08BB" w:rsidRDefault="00FE08BB" w:rsidP="00445F72">
            <w:pPr>
              <w:numPr>
                <w:ilvl w:val="0"/>
                <w:numId w:val="4"/>
              </w:numPr>
              <w:ind w:hanging="719"/>
            </w:pPr>
            <w:r w:rsidRPr="00A853C5">
              <w:t>As a Trainee</w:t>
            </w:r>
          </w:p>
          <w:p w:rsidR="00FE08BB" w:rsidRDefault="00FE08BB" w:rsidP="00020707">
            <w:pPr>
              <w:ind w:left="1065"/>
            </w:pPr>
          </w:p>
          <w:p w:rsidR="00FE08BB" w:rsidRPr="00A853C5" w:rsidRDefault="00FE08BB" w:rsidP="00020707">
            <w:pPr>
              <w:pStyle w:val="Tit"/>
              <w:shd w:val="clear" w:color="auto" w:fill="D9D9D9"/>
              <w:tabs>
                <w:tab w:val="right" w:pos="7310"/>
              </w:tabs>
              <w:ind w:left="0" w:firstLine="0"/>
              <w:rPr>
                <w:spacing w:val="-3"/>
              </w:rPr>
            </w:pPr>
            <w:r>
              <w:rPr>
                <w:spacing w:val="-3"/>
              </w:rPr>
              <w:t>Key Skills</w:t>
            </w:r>
          </w:p>
          <w:p w:rsidR="00FE08BB" w:rsidRDefault="00FE08BB" w:rsidP="00020707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position w:val="6"/>
              </w:rPr>
            </w:pPr>
            <w:r>
              <w:rPr>
                <w:position w:val="6"/>
              </w:rPr>
              <w:t>CCNA</w:t>
            </w:r>
          </w:p>
          <w:p w:rsidR="00FE08BB" w:rsidRPr="00020707" w:rsidRDefault="00FE08BB" w:rsidP="00020707">
            <w:pPr>
              <w:pStyle w:val="ListParagraph"/>
              <w:rPr>
                <w:position w:val="6"/>
              </w:rPr>
            </w:pPr>
          </w:p>
          <w:p w:rsidR="00FE08BB" w:rsidRDefault="00FE08BB" w:rsidP="00020707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position w:val="6"/>
              </w:rPr>
            </w:pPr>
            <w:r>
              <w:rPr>
                <w:position w:val="6"/>
              </w:rPr>
              <w:t>CCNP</w:t>
            </w:r>
          </w:p>
          <w:p w:rsidR="00FE08BB" w:rsidRPr="00020707" w:rsidRDefault="00FE08BB" w:rsidP="00020707">
            <w:pPr>
              <w:pStyle w:val="ListParagraph"/>
              <w:rPr>
                <w:position w:val="6"/>
              </w:rPr>
            </w:pPr>
          </w:p>
          <w:p w:rsidR="00FE08BB" w:rsidRPr="00020707" w:rsidRDefault="00FE08BB" w:rsidP="00020707">
            <w:pPr>
              <w:rPr>
                <w:position w:val="6"/>
              </w:rPr>
            </w:pPr>
          </w:p>
          <w:p w:rsidR="00FE08BB" w:rsidRPr="00A853C5" w:rsidRDefault="00FE08BB" w:rsidP="00445F72">
            <w:pPr>
              <w:pStyle w:val="Tit"/>
              <w:shd w:val="clear" w:color="auto" w:fill="D9D9D9"/>
              <w:tabs>
                <w:tab w:val="right" w:pos="7310"/>
              </w:tabs>
              <w:rPr>
                <w:spacing w:val="-3"/>
              </w:rPr>
            </w:pPr>
            <w:r w:rsidRPr="00A853C5">
              <w:rPr>
                <w:spacing w:val="-3"/>
              </w:rPr>
              <w:t>Extra Curricular Activities:</w:t>
            </w:r>
          </w:p>
          <w:p w:rsidR="00FE08BB" w:rsidRPr="00A853C5" w:rsidRDefault="00FE08BB" w:rsidP="001B1A48">
            <w:pPr>
              <w:numPr>
                <w:ilvl w:val="0"/>
                <w:numId w:val="9"/>
              </w:numPr>
              <w:spacing w:line="360" w:lineRule="auto"/>
              <w:jc w:val="both"/>
            </w:pPr>
            <w:r>
              <w:t xml:space="preserve">Co ordinater </w:t>
            </w:r>
            <w:r w:rsidRPr="00A853C5">
              <w:t>of the Cultural events of the College</w:t>
            </w:r>
          </w:p>
          <w:p w:rsidR="00FE08BB" w:rsidRPr="00A853C5" w:rsidRDefault="00FE08BB" w:rsidP="00020707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 w:rsidRPr="00A853C5">
              <w:t>Active participant in Collage level Functions</w:t>
            </w:r>
          </w:p>
          <w:p w:rsidR="00FE08BB" w:rsidRPr="00A853C5" w:rsidRDefault="00FE08BB" w:rsidP="00020707">
            <w:pPr>
              <w:pStyle w:val="BodyText"/>
              <w:numPr>
                <w:ilvl w:val="0"/>
                <w:numId w:val="9"/>
              </w:numPr>
              <w:tabs>
                <w:tab w:val="left" w:pos="360"/>
              </w:tabs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Certificate  awarded of  blood donor</w:t>
            </w:r>
          </w:p>
          <w:p w:rsidR="00FE08BB" w:rsidRPr="00A853C5" w:rsidRDefault="00FE08BB" w:rsidP="00445F72">
            <w:pPr>
              <w:pStyle w:val="Tit"/>
              <w:shd w:val="clear" w:color="auto" w:fill="D9D9D9"/>
              <w:ind w:left="0" w:right="-155" w:firstLine="0"/>
            </w:pPr>
            <w:r w:rsidRPr="00A853C5">
              <w:t xml:space="preserve"> Declaration:</w:t>
            </w:r>
          </w:p>
          <w:p w:rsidR="00FE08BB" w:rsidRPr="00A853C5" w:rsidRDefault="00FE08BB" w:rsidP="00445F72"/>
          <w:p w:rsidR="00FE08BB" w:rsidRPr="00A853C5" w:rsidRDefault="00FE08BB" w:rsidP="00445F72">
            <w:pPr>
              <w:spacing w:line="276" w:lineRule="auto"/>
            </w:pPr>
            <w:r w:rsidRPr="00A853C5">
              <w:t xml:space="preserve">I </w:t>
            </w:r>
            <w:r w:rsidRPr="00A853C5">
              <w:rPr>
                <w:rStyle w:val="apple-style-span"/>
                <w:color w:val="000000"/>
              </w:rPr>
              <w:t>hereby declare that, above mentioned information is correct up to my knowledge and I bear the responsibility for the correctness for above mentioned particulars.</w:t>
            </w:r>
          </w:p>
          <w:p w:rsidR="00FE08BB" w:rsidRDefault="00FE08BB" w:rsidP="00445F72"/>
          <w:p w:rsidR="00FE08BB" w:rsidRPr="00A853C5" w:rsidRDefault="00FE08BB" w:rsidP="00445F72"/>
          <w:p w:rsidR="00FE08BB" w:rsidRPr="00E66FB2" w:rsidRDefault="00FE08BB" w:rsidP="00445F72">
            <w:pPr>
              <w:rPr>
                <w:b/>
                <w:bCs/>
                <w:noProof/>
              </w:rPr>
            </w:pPr>
            <w:r w:rsidRPr="00E66FB2">
              <w:rPr>
                <w:b/>
                <w:bCs/>
                <w:noProof/>
              </w:rPr>
              <w:t>Date:   2</w:t>
            </w:r>
            <w:r>
              <w:rPr>
                <w:b/>
                <w:bCs/>
                <w:noProof/>
              </w:rPr>
              <w:t>5</w:t>
            </w:r>
            <w:r w:rsidRPr="00E66FB2">
              <w:rPr>
                <w:b/>
                <w:bCs/>
                <w:noProof/>
              </w:rPr>
              <w:t>-09-201</w:t>
            </w:r>
            <w:r>
              <w:rPr>
                <w:b/>
                <w:bCs/>
                <w:noProof/>
              </w:rPr>
              <w:t>3</w:t>
            </w:r>
          </w:p>
          <w:p w:rsidR="00FE08BB" w:rsidRPr="00E66FB2" w:rsidRDefault="00FE08BB" w:rsidP="00445F72">
            <w:pPr>
              <w:rPr>
                <w:b/>
                <w:bCs/>
                <w:color w:val="008000"/>
              </w:rPr>
            </w:pPr>
            <w:r w:rsidRPr="00E66FB2">
              <w:rPr>
                <w:b/>
                <w:bCs/>
                <w:noProof/>
              </w:rPr>
              <w:t xml:space="preserve">Place : Gurdaspur                           </w:t>
            </w:r>
            <w:r w:rsidRPr="00E66FB2">
              <w:rPr>
                <w:b/>
                <w:bCs/>
                <w:color w:val="008000"/>
              </w:rPr>
              <w:t xml:space="preserve">                                   </w:t>
            </w:r>
          </w:p>
          <w:p w:rsidR="00FE08BB" w:rsidRPr="00E66FB2" w:rsidRDefault="00FE08BB" w:rsidP="00445F72">
            <w:pPr>
              <w:rPr>
                <w:b/>
                <w:bCs/>
              </w:rPr>
            </w:pPr>
            <w:r w:rsidRPr="00E66FB2">
              <w:rPr>
                <w:b/>
                <w:bCs/>
                <w:color w:val="008000"/>
              </w:rPr>
              <w:t xml:space="preserve">                                                                                                  </w:t>
            </w:r>
            <w:r w:rsidRPr="00E66FB2">
              <w:rPr>
                <w:b/>
                <w:bCs/>
              </w:rPr>
              <w:t>Ravi Kumar</w:t>
            </w:r>
          </w:p>
          <w:p w:rsidR="00FE08BB" w:rsidRPr="00A853C5" w:rsidRDefault="00FE08BB" w:rsidP="00445F72"/>
        </w:tc>
      </w:tr>
    </w:tbl>
    <w:p w:rsidR="00FE08BB" w:rsidRPr="00A853C5" w:rsidRDefault="00FE08BB" w:rsidP="001B1A48">
      <w:pPr>
        <w:rPr>
          <w:sz w:val="16"/>
          <w:szCs w:val="16"/>
        </w:rPr>
      </w:pPr>
    </w:p>
    <w:p w:rsidR="00FE08BB" w:rsidRDefault="00FE08BB"/>
    <w:sectPr w:rsidR="00FE08BB" w:rsidSect="00E31F3A">
      <w:pgSz w:w="11909" w:h="16834" w:code="9"/>
      <w:pgMar w:top="540" w:right="547" w:bottom="27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2850"/>
    <w:multiLevelType w:val="hybridMultilevel"/>
    <w:tmpl w:val="2C3E99BA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1">
    <w:nsid w:val="11161F4B"/>
    <w:multiLevelType w:val="hybridMultilevel"/>
    <w:tmpl w:val="65B0A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3346D09"/>
    <w:multiLevelType w:val="hybridMultilevel"/>
    <w:tmpl w:val="064E236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3">
    <w:nsid w:val="19B621B6"/>
    <w:multiLevelType w:val="hybridMultilevel"/>
    <w:tmpl w:val="DE748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A472B32"/>
    <w:multiLevelType w:val="hybridMultilevel"/>
    <w:tmpl w:val="BA62FAB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5">
    <w:nsid w:val="335A4B16"/>
    <w:multiLevelType w:val="hybridMultilevel"/>
    <w:tmpl w:val="A2B21DF0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6">
    <w:nsid w:val="47793D81"/>
    <w:multiLevelType w:val="hybridMultilevel"/>
    <w:tmpl w:val="CB563F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0AC00C0"/>
    <w:multiLevelType w:val="hybridMultilevel"/>
    <w:tmpl w:val="E4228600"/>
    <w:lvl w:ilvl="0" w:tplc="0409000B">
      <w:start w:val="1"/>
      <w:numFmt w:val="bullet"/>
      <w:pStyle w:val="Bullet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cs="Wingdings" w:hint="default"/>
      </w:rPr>
    </w:lvl>
  </w:abstractNum>
  <w:abstractNum w:abstractNumId="8">
    <w:nsid w:val="719F41E3"/>
    <w:multiLevelType w:val="hybridMultilevel"/>
    <w:tmpl w:val="CC8A6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7566220"/>
    <w:multiLevelType w:val="hybridMultilevel"/>
    <w:tmpl w:val="5882D5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9F7732"/>
    <w:multiLevelType w:val="hybridMultilevel"/>
    <w:tmpl w:val="FD74F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1A48"/>
    <w:rsid w:val="000038E9"/>
    <w:rsid w:val="00020707"/>
    <w:rsid w:val="00082057"/>
    <w:rsid w:val="00082125"/>
    <w:rsid w:val="001B1A48"/>
    <w:rsid w:val="003308ED"/>
    <w:rsid w:val="003849A8"/>
    <w:rsid w:val="003958A8"/>
    <w:rsid w:val="003B2D61"/>
    <w:rsid w:val="00426C64"/>
    <w:rsid w:val="00445F72"/>
    <w:rsid w:val="004C59BB"/>
    <w:rsid w:val="004D518D"/>
    <w:rsid w:val="004E7E90"/>
    <w:rsid w:val="00600AB1"/>
    <w:rsid w:val="006728EE"/>
    <w:rsid w:val="00676EE6"/>
    <w:rsid w:val="0068057B"/>
    <w:rsid w:val="007B2D79"/>
    <w:rsid w:val="008470F3"/>
    <w:rsid w:val="00853289"/>
    <w:rsid w:val="008D5EE7"/>
    <w:rsid w:val="008F5BC0"/>
    <w:rsid w:val="009119E0"/>
    <w:rsid w:val="00927F61"/>
    <w:rsid w:val="00A531FE"/>
    <w:rsid w:val="00A65905"/>
    <w:rsid w:val="00A853C5"/>
    <w:rsid w:val="00A94675"/>
    <w:rsid w:val="00AC711C"/>
    <w:rsid w:val="00B01F0B"/>
    <w:rsid w:val="00BC3064"/>
    <w:rsid w:val="00C14045"/>
    <w:rsid w:val="00C70213"/>
    <w:rsid w:val="00D14BF2"/>
    <w:rsid w:val="00E31F3A"/>
    <w:rsid w:val="00E40C3B"/>
    <w:rsid w:val="00E66FB2"/>
    <w:rsid w:val="00ED23D7"/>
    <w:rsid w:val="00FE0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A48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1A48"/>
    <w:pPr>
      <w:keepNext/>
      <w:outlineLvl w:val="1"/>
    </w:pPr>
    <w:rPr>
      <w:b/>
      <w:bCs/>
      <w:i/>
      <w:iCs/>
      <w:sz w:val="20"/>
      <w:szCs w:val="20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1B1A48"/>
    <w:rPr>
      <w:rFonts w:ascii="Times New Roman" w:hAnsi="Times New Roman" w:cs="Times New Roman"/>
      <w:b/>
      <w:bCs/>
      <w:i/>
      <w:iCs/>
      <w:sz w:val="24"/>
      <w:szCs w:val="24"/>
      <w:u w:val="single"/>
    </w:rPr>
  </w:style>
  <w:style w:type="paragraph" w:customStyle="1" w:styleId="Nome">
    <w:name w:val="Nome"/>
    <w:basedOn w:val="Normal"/>
    <w:uiPriority w:val="99"/>
    <w:rsid w:val="001B1A48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1B1A48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B1A48"/>
    <w:rPr>
      <w:rFonts w:ascii="Times New Roman" w:hAnsi="Times New Roman" w:cs="Times New Roman"/>
      <w:sz w:val="20"/>
      <w:szCs w:val="20"/>
    </w:rPr>
  </w:style>
  <w:style w:type="paragraph" w:customStyle="1" w:styleId="Tit">
    <w:name w:val="Tit"/>
    <w:basedOn w:val="Normal"/>
    <w:uiPriority w:val="99"/>
    <w:rsid w:val="001B1A48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link w:val="BodyTextChar"/>
    <w:uiPriority w:val="99"/>
    <w:rsid w:val="001B1A48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B1A48"/>
    <w:rPr>
      <w:rFonts w:ascii="Arial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1B1A48"/>
    <w:rPr>
      <w:color w:val="0000FF"/>
      <w:u w:val="single"/>
    </w:rPr>
  </w:style>
  <w:style w:type="paragraph" w:customStyle="1" w:styleId="Bullet1">
    <w:name w:val="Bullet1"/>
    <w:basedOn w:val="BodyText"/>
    <w:uiPriority w:val="99"/>
    <w:rsid w:val="001B1A48"/>
    <w:pPr>
      <w:numPr>
        <w:numId w:val="1"/>
      </w:numPr>
      <w:autoSpaceDE/>
      <w:autoSpaceDN/>
      <w:spacing w:line="264" w:lineRule="auto"/>
      <w:jc w:val="both"/>
    </w:pPr>
    <w:rPr>
      <w:rFonts w:ascii="Garamond" w:hAnsi="Times New Roman" w:cs="Garamond"/>
      <w:b w:val="0"/>
      <w:bCs w:val="0"/>
      <w:sz w:val="22"/>
      <w:szCs w:val="22"/>
      <w:lang w:val="en-GB"/>
    </w:rPr>
  </w:style>
  <w:style w:type="paragraph" w:customStyle="1" w:styleId="AchievementChar">
    <w:name w:val="Achievement Char"/>
    <w:basedOn w:val="BodyText"/>
    <w:link w:val="AchievementCharChar"/>
    <w:autoRedefine/>
    <w:uiPriority w:val="99"/>
    <w:rsid w:val="001B1A48"/>
    <w:pPr>
      <w:tabs>
        <w:tab w:val="left" w:pos="2475"/>
      </w:tabs>
      <w:autoSpaceDE/>
      <w:autoSpaceDN/>
      <w:spacing w:after="60"/>
      <w:ind w:right="130"/>
      <w:jc w:val="both"/>
    </w:pPr>
    <w:rPr>
      <w:rFonts w:ascii="Times New Roman" w:eastAsia="Calibri" w:hAnsi="Times New Roman" w:cs="Times New Roman"/>
      <w:b w:val="0"/>
      <w:bCs w:val="0"/>
      <w:sz w:val="24"/>
      <w:szCs w:val="24"/>
    </w:rPr>
  </w:style>
  <w:style w:type="character" w:customStyle="1" w:styleId="AchievementCharChar">
    <w:name w:val="Achievement Char Char"/>
    <w:link w:val="AchievementChar"/>
    <w:uiPriority w:val="99"/>
    <w:locked/>
    <w:rsid w:val="001B1A48"/>
    <w:rPr>
      <w:rFonts w:ascii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uiPriority w:val="99"/>
    <w:rsid w:val="001B1A48"/>
  </w:style>
  <w:style w:type="paragraph" w:styleId="ListParagraph">
    <w:name w:val="List Paragraph"/>
    <w:basedOn w:val="Normal"/>
    <w:uiPriority w:val="99"/>
    <w:qFormat/>
    <w:rsid w:val="001B1A4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392</Words>
  <Characters>2235</Characters>
  <Application>Microsoft Office Outlook</Application>
  <DocSecurity>0</DocSecurity>
  <Lines>0</Lines>
  <Paragraphs>0</Paragraphs>
  <ScaleCrop>false</ScaleCrop>
  <Company>NONE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My Computer</cp:lastModifiedBy>
  <cp:revision>4</cp:revision>
  <dcterms:created xsi:type="dcterms:W3CDTF">2013-09-25T12:19:00Z</dcterms:created>
  <dcterms:modified xsi:type="dcterms:W3CDTF">2013-09-25T12:24:00Z</dcterms:modified>
</cp:coreProperties>
</file>