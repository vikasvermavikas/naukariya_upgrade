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B2E41" w:rsidRPr="00F23EEF" w:rsidP="00C70F13">
      <w:pPr>
        <w:ind w:left="3600" w:firstLine="720"/>
        <w:rPr>
          <w:rFonts w:ascii="Arial" w:hAnsi="Arial" w:cs="Arial"/>
          <w:b/>
          <w:sz w:val="18"/>
          <w:szCs w:val="18"/>
        </w:rPr>
      </w:pPr>
      <w:r w:rsidRPr="00F23EEF">
        <w:rPr>
          <w:rFonts w:ascii="Arial" w:hAnsi="Arial" w:cs="Arial"/>
          <w:b/>
          <w:sz w:val="18"/>
          <w:szCs w:val="18"/>
        </w:rPr>
        <w:t>ANAND AWASTHI</w:t>
      </w:r>
    </w:p>
    <w:p w:rsidR="0063172B" w:rsidRPr="00CE1678" w:rsidP="00FA6F1C">
      <w:pPr>
        <w:ind w:left="1440"/>
        <w:rPr>
          <w:rStyle w:val="Hyperlink"/>
          <w:rFonts w:ascii="Arial" w:hAnsi="Arial" w:cs="Arial"/>
          <w:b/>
          <w:bCs/>
          <w:color w:val="000000"/>
          <w:sz w:val="16"/>
          <w:szCs w:val="16"/>
          <w:u w:val="none"/>
        </w:rPr>
      </w:pPr>
      <w:r w:rsidRPr="00CE1678">
        <w:rPr>
          <w:rFonts w:ascii="Arial" w:hAnsi="Arial" w:cs="Arial"/>
          <w:b/>
          <w:bCs/>
          <w:color w:val="002060"/>
          <w:sz w:val="16"/>
          <w:szCs w:val="16"/>
        </w:rPr>
        <w:t>Email</w:t>
      </w:r>
      <w:r w:rsidRPr="00CE1678" w:rsidR="00CD29D4">
        <w:rPr>
          <w:rFonts w:ascii="Arial" w:hAnsi="Arial" w:cs="Arial"/>
          <w:b/>
          <w:bCs/>
          <w:color w:val="002060"/>
          <w:sz w:val="16"/>
          <w:szCs w:val="16"/>
        </w:rPr>
        <w:t>s</w:t>
      </w:r>
      <w:r w:rsidRPr="00CE1678">
        <w:rPr>
          <w:rFonts w:ascii="Arial" w:hAnsi="Arial" w:cs="Arial"/>
          <w:b/>
          <w:bCs/>
          <w:color w:val="002060"/>
          <w:sz w:val="16"/>
          <w:szCs w:val="16"/>
        </w:rPr>
        <w:t>:</w:t>
      </w:r>
      <w:r w:rsidRPr="00CE1678" w:rsidR="000D2509">
        <w:rPr>
          <w:rFonts w:ascii="Arial" w:hAnsi="Arial" w:cs="Arial"/>
          <w:b/>
          <w:bCs/>
          <w:color w:val="002060"/>
          <w:sz w:val="16"/>
          <w:szCs w:val="16"/>
        </w:rPr>
        <w:t xml:space="preserve"> AwasthiE4@gmail.com,</w:t>
      </w:r>
      <w:r w:rsidRPr="00CE1678">
        <w:rPr>
          <w:rFonts w:ascii="Arial" w:hAnsi="Arial" w:cs="Arial"/>
          <w:b/>
          <w:bCs/>
          <w:color w:val="002060"/>
          <w:sz w:val="16"/>
          <w:szCs w:val="16"/>
        </w:rPr>
        <w:t xml:space="preserve"> </w:t>
      </w:r>
      <w:r w:rsidRPr="00CE1678" w:rsidR="00F920EE">
        <w:rPr>
          <w:rFonts w:ascii="Arial" w:hAnsi="Arial" w:cs="Arial"/>
          <w:b/>
          <w:bCs/>
          <w:color w:val="002060"/>
          <w:sz w:val="16"/>
          <w:szCs w:val="16"/>
        </w:rPr>
        <w:t>Awasthi_tech@yahoo.com,</w:t>
      </w:r>
      <w:r w:rsidRPr="00CE1678" w:rsidR="00FA6F1C">
        <w:rPr>
          <w:rFonts w:ascii="Arial" w:hAnsi="Arial" w:cs="Arial"/>
          <w:b/>
          <w:bCs/>
          <w:color w:val="002060"/>
          <w:sz w:val="16"/>
          <w:szCs w:val="16"/>
        </w:rPr>
        <w:t xml:space="preserve"> Mobs:</w:t>
      </w:r>
      <w:r w:rsidRPr="00CE1678" w:rsidR="006874CD">
        <w:rPr>
          <w:rFonts w:ascii="Arial" w:hAnsi="Arial" w:cs="Arial"/>
          <w:b/>
          <w:bCs/>
          <w:color w:val="002060"/>
          <w:sz w:val="16"/>
          <w:szCs w:val="16"/>
        </w:rPr>
        <w:t xml:space="preserve"> </w:t>
      </w:r>
      <w:r w:rsidRPr="00CE1678" w:rsidR="00FA6F1C">
        <w:rPr>
          <w:rFonts w:ascii="Arial" w:hAnsi="Arial" w:cs="Arial"/>
          <w:b/>
          <w:bCs/>
          <w:color w:val="002060"/>
          <w:sz w:val="16"/>
          <w:szCs w:val="16"/>
        </w:rPr>
        <w:t>8368445112,</w:t>
      </w:r>
      <w:r w:rsidRPr="00CE1678" w:rsidR="00A82D85">
        <w:rPr>
          <w:rFonts w:ascii="Arial" w:hAnsi="Arial" w:cs="Arial"/>
          <w:b/>
          <w:bCs/>
          <w:color w:val="002060"/>
          <w:sz w:val="16"/>
          <w:szCs w:val="16"/>
        </w:rPr>
        <w:t xml:space="preserve"> </w:t>
      </w:r>
      <w:r w:rsidRPr="00CE1678" w:rsidR="00B877ED">
        <w:rPr>
          <w:rFonts w:ascii="Arial" w:hAnsi="Arial" w:cs="Arial"/>
          <w:b/>
          <w:bCs/>
          <w:color w:val="002060"/>
          <w:sz w:val="16"/>
          <w:szCs w:val="16"/>
        </w:rPr>
        <w:t>9999847618</w:t>
      </w:r>
    </w:p>
    <w:p w:rsidR="00513462" w:rsidRPr="005A3478" w:rsidP="00513462">
      <w:pPr>
        <w:rPr>
          <w:rFonts w:ascii="Arial" w:hAnsi="Arial" w:cs="Arial"/>
          <w:color w:val="000000"/>
          <w:sz w:val="16"/>
          <w:szCs w:val="16"/>
        </w:rPr>
      </w:pPr>
      <w:r w:rsidRPr="005A3478">
        <w:rPr>
          <w:rFonts w:ascii="Arial" w:hAnsi="Arial" w:cs="Arial"/>
          <w:b/>
          <w:bCs/>
          <w:kern w:val="28"/>
          <w:sz w:val="16"/>
          <w:szCs w:val="16"/>
          <w:u w:val="single"/>
        </w:rPr>
        <w:t>SUMMARY</w:t>
      </w:r>
      <w:r w:rsidRPr="005A3478">
        <w:rPr>
          <w:rFonts w:ascii="Arial" w:hAnsi="Arial" w:cs="Arial"/>
          <w:b/>
          <w:bCs/>
          <w:kern w:val="28"/>
          <w:sz w:val="16"/>
          <w:szCs w:val="16"/>
        </w:rPr>
        <w:t>:</w:t>
      </w:r>
      <w:r w:rsidRPr="005A3478" w:rsidR="00854DE0">
        <w:rPr>
          <w:rFonts w:ascii="Arial" w:hAnsi="Arial" w:cs="Arial"/>
          <w:b/>
          <w:bCs/>
          <w:kern w:val="28"/>
          <w:sz w:val="16"/>
          <w:szCs w:val="16"/>
        </w:rPr>
        <w:t>-</w:t>
      </w:r>
      <w:r w:rsidRPr="005A3478" w:rsidR="00D92B34">
        <w:rPr>
          <w:rFonts w:ascii="Arial" w:hAnsi="Arial" w:cs="Arial"/>
          <w:color w:val="000000"/>
          <w:sz w:val="16"/>
          <w:szCs w:val="16"/>
        </w:rPr>
        <w:tab/>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B358D1">
        <w:rPr>
          <w:rFonts w:ascii="Arial" w:hAnsi="Arial" w:cs="Arial"/>
          <w:b/>
          <w:color w:val="000000"/>
          <w:sz w:val="16"/>
          <w:szCs w:val="16"/>
        </w:rPr>
        <w:t>Tech</w:t>
      </w:r>
      <w:r w:rsidR="00084FAB">
        <w:rPr>
          <w:rFonts w:ascii="Arial" w:hAnsi="Arial" w:cs="Arial"/>
          <w:b/>
          <w:color w:val="000000"/>
          <w:sz w:val="16"/>
          <w:szCs w:val="16"/>
        </w:rPr>
        <w:t>nical</w:t>
      </w:r>
      <w:r w:rsidRPr="00B358D1" w:rsidR="00AC21C3">
        <w:rPr>
          <w:rFonts w:ascii="Arial" w:hAnsi="Arial" w:cs="Arial"/>
          <w:b/>
          <w:color w:val="000000"/>
          <w:sz w:val="16"/>
          <w:szCs w:val="16"/>
        </w:rPr>
        <w:t xml:space="preserve"> </w:t>
      </w:r>
      <w:r w:rsidR="00E51684">
        <w:rPr>
          <w:rFonts w:ascii="Arial" w:hAnsi="Arial" w:cs="Arial"/>
          <w:b/>
          <w:color w:val="000000"/>
          <w:sz w:val="16"/>
          <w:szCs w:val="16"/>
        </w:rPr>
        <w:t>Lead</w:t>
      </w:r>
      <w:r w:rsidR="001874EF">
        <w:rPr>
          <w:rFonts w:ascii="Arial" w:hAnsi="Arial" w:cs="Arial"/>
          <w:b/>
          <w:color w:val="000000"/>
          <w:sz w:val="16"/>
          <w:szCs w:val="16"/>
        </w:rPr>
        <w:t>er</w:t>
      </w:r>
      <w:r w:rsidR="005C7F88">
        <w:rPr>
          <w:rFonts w:ascii="Arial" w:hAnsi="Arial" w:cs="Arial"/>
          <w:b/>
          <w:color w:val="000000"/>
          <w:sz w:val="16"/>
          <w:szCs w:val="16"/>
        </w:rPr>
        <w:t xml:space="preserve"> </w:t>
      </w:r>
      <w:r w:rsidR="003B1B05">
        <w:rPr>
          <w:rFonts w:ascii="Arial" w:hAnsi="Arial" w:cs="Arial"/>
          <w:b/>
          <w:color w:val="000000"/>
          <w:sz w:val="16"/>
          <w:szCs w:val="16"/>
        </w:rPr>
        <w:t xml:space="preserve">and Scrum Master </w:t>
      </w:r>
      <w:r w:rsidRPr="00D815A5" w:rsidR="00D41650">
        <w:rPr>
          <w:rFonts w:ascii="Calibri" w:hAnsi="Calibri" w:cs="Calibri"/>
          <w:color w:val="000000"/>
          <w:sz w:val="16"/>
          <w:szCs w:val="16"/>
        </w:rPr>
        <w:t xml:space="preserve">with around  </w:t>
      </w:r>
      <w:r w:rsidRPr="00D815A5" w:rsidR="00C87CBE">
        <w:rPr>
          <w:rFonts w:ascii="Arial" w:hAnsi="Arial" w:cs="Arial"/>
          <w:color w:val="000000"/>
          <w:sz w:val="16"/>
          <w:szCs w:val="16"/>
        </w:rPr>
        <w:t>1</w:t>
      </w:r>
      <w:r w:rsidR="00240A56">
        <w:rPr>
          <w:rFonts w:ascii="Arial" w:hAnsi="Arial" w:cs="Arial"/>
          <w:color w:val="000000"/>
          <w:sz w:val="16"/>
          <w:szCs w:val="16"/>
        </w:rPr>
        <w:t>6</w:t>
      </w:r>
      <w:r w:rsidR="00917627">
        <w:rPr>
          <w:rFonts w:ascii="Arial" w:hAnsi="Arial" w:cs="Arial"/>
          <w:color w:val="000000"/>
          <w:sz w:val="16"/>
          <w:szCs w:val="16"/>
        </w:rPr>
        <w:t>+</w:t>
      </w:r>
      <w:r w:rsidRPr="00D815A5" w:rsidR="00513462">
        <w:rPr>
          <w:rFonts w:ascii="Arial" w:hAnsi="Arial" w:cs="Arial"/>
          <w:color w:val="000000"/>
          <w:sz w:val="16"/>
          <w:szCs w:val="16"/>
        </w:rPr>
        <w:t xml:space="preserve">Years of IT </w:t>
      </w:r>
      <w:r w:rsidRPr="00D815A5">
        <w:rPr>
          <w:rFonts w:ascii="Arial" w:hAnsi="Arial" w:cs="Arial"/>
          <w:color w:val="000000"/>
          <w:sz w:val="16"/>
          <w:szCs w:val="16"/>
        </w:rPr>
        <w:t>Work experience in full li</w:t>
      </w:r>
      <w:r w:rsidRPr="00D815A5" w:rsidR="004E3B68">
        <w:rPr>
          <w:rFonts w:ascii="Arial" w:hAnsi="Arial" w:cs="Arial"/>
          <w:color w:val="000000"/>
          <w:sz w:val="16"/>
          <w:szCs w:val="16"/>
        </w:rPr>
        <w:t>fe cycle commercial Application</w:t>
      </w:r>
      <w:r w:rsidR="00A913BE">
        <w:rPr>
          <w:rFonts w:ascii="Arial" w:hAnsi="Arial" w:cs="Arial"/>
          <w:color w:val="000000"/>
          <w:sz w:val="16"/>
          <w:szCs w:val="16"/>
        </w:rPr>
        <w:t xml:space="preserve"> </w:t>
      </w:r>
      <w:r w:rsidRPr="00D815A5">
        <w:rPr>
          <w:rFonts w:ascii="Arial" w:hAnsi="Arial" w:cs="Arial"/>
          <w:color w:val="000000"/>
          <w:sz w:val="16"/>
          <w:szCs w:val="16"/>
        </w:rPr>
        <w:t xml:space="preserve">Software </w:t>
      </w:r>
      <w:r w:rsidRPr="00D815A5" w:rsidR="00A56BBA">
        <w:rPr>
          <w:rFonts w:ascii="Arial" w:hAnsi="Arial" w:cs="Arial"/>
          <w:color w:val="000000"/>
          <w:sz w:val="16"/>
          <w:szCs w:val="16"/>
        </w:rPr>
        <w:t xml:space="preserve">Development covering </w:t>
      </w:r>
      <w:r w:rsidRPr="00D815A5">
        <w:rPr>
          <w:rFonts w:ascii="Arial" w:hAnsi="Arial" w:cs="Arial"/>
          <w:color w:val="000000"/>
          <w:sz w:val="16"/>
          <w:szCs w:val="16"/>
        </w:rPr>
        <w:t xml:space="preserve">Enterprises </w:t>
      </w:r>
      <w:r w:rsidRPr="00D815A5" w:rsidR="00D82B5E">
        <w:rPr>
          <w:rFonts w:ascii="Arial" w:hAnsi="Arial" w:cs="Arial"/>
          <w:color w:val="000000"/>
          <w:sz w:val="16"/>
          <w:szCs w:val="16"/>
        </w:rPr>
        <w:t>application and Mobile</w:t>
      </w:r>
      <w:r w:rsidRPr="00D815A5" w:rsidR="006A1677">
        <w:rPr>
          <w:rFonts w:ascii="Arial" w:hAnsi="Arial" w:cs="Arial"/>
          <w:color w:val="000000"/>
          <w:sz w:val="16"/>
          <w:szCs w:val="16"/>
        </w:rPr>
        <w:t xml:space="preserve">, Web Domains and using </w:t>
      </w:r>
      <w:r w:rsidRPr="00D815A5" w:rsidR="00496A6F">
        <w:rPr>
          <w:rFonts w:ascii="Arial" w:hAnsi="Arial" w:cs="Arial"/>
          <w:color w:val="000000"/>
          <w:sz w:val="16"/>
          <w:szCs w:val="16"/>
        </w:rPr>
        <w:t>Object</w:t>
      </w:r>
      <w:r w:rsidR="00A913BE">
        <w:rPr>
          <w:rFonts w:ascii="Arial" w:hAnsi="Arial" w:cs="Arial"/>
          <w:color w:val="000000"/>
          <w:sz w:val="16"/>
          <w:szCs w:val="16"/>
        </w:rPr>
        <w:t xml:space="preserve"> </w:t>
      </w:r>
      <w:r w:rsidRPr="00D815A5" w:rsidR="00496A6F">
        <w:rPr>
          <w:rFonts w:ascii="Arial" w:hAnsi="Arial" w:cs="Arial"/>
          <w:color w:val="000000"/>
          <w:sz w:val="16"/>
          <w:szCs w:val="16"/>
        </w:rPr>
        <w:t xml:space="preserve">Oriented Analysis, </w:t>
      </w:r>
      <w:r w:rsidRPr="00D815A5">
        <w:rPr>
          <w:rFonts w:ascii="Arial" w:hAnsi="Arial" w:cs="Arial"/>
          <w:color w:val="000000"/>
          <w:sz w:val="16"/>
          <w:szCs w:val="16"/>
        </w:rPr>
        <w:t>Design</w:t>
      </w:r>
      <w:r w:rsidRPr="00D815A5" w:rsidR="00496A6F">
        <w:rPr>
          <w:rFonts w:ascii="Arial" w:hAnsi="Arial" w:cs="Arial"/>
          <w:color w:val="000000"/>
          <w:sz w:val="16"/>
          <w:szCs w:val="16"/>
        </w:rPr>
        <w:t>, development</w:t>
      </w:r>
      <w:r w:rsidRPr="00D815A5" w:rsidR="00496A6F">
        <w:rPr>
          <w:rFonts w:ascii="Calibri" w:hAnsi="Calibri" w:cs="Calibri"/>
          <w:color w:val="000000"/>
          <w:sz w:val="16"/>
          <w:szCs w:val="16"/>
        </w:rPr>
        <w:t xml:space="preserve">, </w:t>
      </w:r>
      <w:r w:rsidRPr="00060D73" w:rsidR="00496A6F">
        <w:rPr>
          <w:rFonts w:ascii="Arial" w:hAnsi="Arial" w:cs="Arial"/>
          <w:color w:val="000000"/>
          <w:sz w:val="16"/>
          <w:szCs w:val="16"/>
        </w:rPr>
        <w:t>maintenance</w:t>
      </w:r>
      <w:r w:rsidRPr="00D815A5" w:rsidR="00496A6F">
        <w:rPr>
          <w:rFonts w:ascii="Calibri" w:hAnsi="Calibri" w:cs="Calibri"/>
          <w:color w:val="000000"/>
          <w:sz w:val="16"/>
          <w:szCs w:val="16"/>
        </w:rPr>
        <w:t xml:space="preserve"> </w:t>
      </w:r>
      <w:r w:rsidRPr="002E35F0" w:rsidR="00496A6F">
        <w:rPr>
          <w:rFonts w:ascii="Arial" w:hAnsi="Arial" w:cs="Arial"/>
          <w:color w:val="000000"/>
          <w:sz w:val="16"/>
          <w:szCs w:val="16"/>
        </w:rPr>
        <w:t>and deployments</w:t>
      </w:r>
      <w:r w:rsidRPr="002E35F0" w:rsidR="003F3117">
        <w:rPr>
          <w:rFonts w:ascii="Arial" w:hAnsi="Arial" w:cs="Arial"/>
          <w:color w:val="000000"/>
          <w:sz w:val="16"/>
          <w:szCs w:val="16"/>
        </w:rPr>
        <w:t xml:space="preserve"> for</w:t>
      </w:r>
      <w:r w:rsidRPr="00D815A5">
        <w:rPr>
          <w:rFonts w:ascii="Arial" w:hAnsi="Arial" w:cs="Arial"/>
          <w:color w:val="000000"/>
          <w:sz w:val="16"/>
          <w:szCs w:val="16"/>
        </w:rPr>
        <w:t xml:space="preserve"> J</w:t>
      </w:r>
      <w:r w:rsidRPr="00D815A5" w:rsidR="00BE127A">
        <w:rPr>
          <w:rFonts w:ascii="Arial" w:hAnsi="Arial" w:cs="Arial"/>
          <w:color w:val="000000"/>
          <w:sz w:val="16"/>
          <w:szCs w:val="16"/>
        </w:rPr>
        <w:t>ava</w:t>
      </w:r>
      <w:r w:rsidRPr="00D815A5" w:rsidR="000E16D8">
        <w:rPr>
          <w:rFonts w:ascii="Arial" w:hAnsi="Arial" w:cs="Arial"/>
          <w:color w:val="000000"/>
          <w:sz w:val="16"/>
          <w:szCs w:val="16"/>
        </w:rPr>
        <w:t>/J2EE</w:t>
      </w:r>
      <w:r w:rsidR="00480566">
        <w:rPr>
          <w:rFonts w:ascii="Arial" w:hAnsi="Arial" w:cs="Arial"/>
          <w:color w:val="000000"/>
          <w:sz w:val="16"/>
          <w:szCs w:val="16"/>
        </w:rPr>
        <w:t xml:space="preserve"> </w:t>
      </w:r>
      <w:r w:rsidRPr="00D815A5">
        <w:rPr>
          <w:rFonts w:ascii="Arial" w:hAnsi="Arial" w:cs="Arial"/>
          <w:color w:val="000000"/>
          <w:sz w:val="16"/>
          <w:szCs w:val="16"/>
        </w:rPr>
        <w:t>Technologies</w:t>
      </w:r>
      <w:r w:rsidR="00480566">
        <w:rPr>
          <w:rFonts w:ascii="Arial" w:hAnsi="Arial" w:cs="Arial"/>
          <w:color w:val="000000"/>
          <w:sz w:val="16"/>
          <w:szCs w:val="16"/>
        </w:rPr>
        <w:t xml:space="preserve"> </w:t>
      </w:r>
      <w:r w:rsidRPr="00D815A5">
        <w:rPr>
          <w:rFonts w:ascii="Arial" w:hAnsi="Arial" w:cs="Arial"/>
          <w:color w:val="000000"/>
          <w:sz w:val="16"/>
          <w:szCs w:val="16"/>
        </w:rPr>
        <w:t xml:space="preserve">and </w:t>
      </w:r>
      <w:r w:rsidR="0024315D">
        <w:rPr>
          <w:rFonts w:ascii="Arial" w:hAnsi="Arial" w:cs="Arial"/>
          <w:color w:val="000000"/>
          <w:sz w:val="16"/>
          <w:szCs w:val="16"/>
        </w:rPr>
        <w:t xml:space="preserve">Cloud </w:t>
      </w:r>
      <w:r w:rsidRPr="00D815A5">
        <w:rPr>
          <w:rFonts w:ascii="Arial" w:hAnsi="Arial" w:cs="Arial"/>
          <w:color w:val="000000"/>
          <w:sz w:val="16"/>
          <w:szCs w:val="16"/>
        </w:rPr>
        <w:t>CRM framework</w:t>
      </w:r>
      <w:r w:rsidR="00F727A1">
        <w:rPr>
          <w:rFonts w:ascii="Arial" w:hAnsi="Arial" w:cs="Arial"/>
          <w:color w:val="000000"/>
          <w:sz w:val="16"/>
          <w:szCs w:val="16"/>
        </w:rPr>
        <w:t>(</w:t>
      </w:r>
      <w:r w:rsidRPr="00772484" w:rsidR="00715BF5">
        <w:rPr>
          <w:rFonts w:ascii="Arial" w:hAnsi="Arial" w:cs="Arial"/>
          <w:color w:val="000000"/>
          <w:sz w:val="16"/>
          <w:szCs w:val="16"/>
        </w:rPr>
        <w:t>SFDC</w:t>
      </w:r>
      <w:r w:rsidRPr="00772484" w:rsidR="005E1320">
        <w:rPr>
          <w:rFonts w:ascii="Arial" w:hAnsi="Arial" w:cs="Arial"/>
          <w:color w:val="000000"/>
          <w:sz w:val="16"/>
          <w:szCs w:val="16"/>
        </w:rPr>
        <w:t>-</w:t>
      </w:r>
      <w:r w:rsidRPr="00772484" w:rsidR="00E12206">
        <w:rPr>
          <w:rFonts w:ascii="Arial" w:hAnsi="Arial" w:cs="Arial"/>
          <w:color w:val="000000"/>
          <w:sz w:val="16"/>
          <w:szCs w:val="16"/>
        </w:rPr>
        <w:t>Dev401</w:t>
      </w:r>
      <w:r w:rsidRPr="00772484">
        <w:rPr>
          <w:rFonts w:ascii="Arial" w:hAnsi="Arial" w:cs="Arial"/>
          <w:color w:val="000000"/>
          <w:sz w:val="16"/>
          <w:szCs w:val="16"/>
        </w:rPr>
        <w:t>)</w:t>
      </w:r>
      <w:r w:rsidRPr="00D815A5">
        <w:rPr>
          <w:rFonts w:ascii="Arial" w:hAnsi="Arial" w:cs="Arial"/>
          <w:color w:val="000000"/>
          <w:sz w:val="16"/>
          <w:szCs w:val="16"/>
        </w:rPr>
        <w:t>.</w:t>
      </w:r>
    </w:p>
    <w:p w:rsidR="002D362C" w:rsidRPr="00D815A5" w:rsidP="00E42126">
      <w:pPr>
        <w:widowControl w:val="0"/>
        <w:numPr>
          <w:ilvl w:val="0"/>
          <w:numId w:val="4"/>
        </w:numPr>
        <w:tabs>
          <w:tab w:val="left" w:pos="180"/>
          <w:tab w:val="left" w:pos="720"/>
        </w:tabs>
        <w:autoSpaceDE w:val="0"/>
        <w:autoSpaceDN w:val="0"/>
        <w:rPr>
          <w:rFonts w:ascii="Arial" w:hAnsi="Arial" w:cs="Arial"/>
          <w:b/>
          <w:color w:val="000000"/>
          <w:sz w:val="16"/>
          <w:szCs w:val="16"/>
        </w:rPr>
      </w:pPr>
      <w:r w:rsidRPr="00D815A5">
        <w:rPr>
          <w:rFonts w:ascii="Arial" w:hAnsi="Arial" w:cs="Arial"/>
          <w:color w:val="000000"/>
          <w:sz w:val="16"/>
          <w:szCs w:val="16"/>
        </w:rPr>
        <w:t xml:space="preserve">Extensive work experience in </w:t>
      </w:r>
      <w:r w:rsidRPr="00D815A5">
        <w:rPr>
          <w:rFonts w:ascii="Arial" w:hAnsi="Arial" w:cs="Arial"/>
          <w:b/>
          <w:color w:val="000000"/>
          <w:sz w:val="16"/>
          <w:szCs w:val="16"/>
        </w:rPr>
        <w:t>Core Java, J2EE architecture,</w:t>
      </w:r>
      <w:r w:rsidR="00A913BE">
        <w:rPr>
          <w:rFonts w:ascii="Arial" w:hAnsi="Arial" w:cs="Arial"/>
          <w:b/>
          <w:color w:val="000000"/>
          <w:sz w:val="16"/>
          <w:szCs w:val="16"/>
        </w:rPr>
        <w:t xml:space="preserve"> </w:t>
      </w:r>
      <w:r w:rsidRPr="00D815A5" w:rsidR="00BE127A">
        <w:rPr>
          <w:rFonts w:ascii="Arial" w:hAnsi="Arial" w:cs="Arial"/>
          <w:b/>
          <w:color w:val="000000"/>
          <w:sz w:val="16"/>
          <w:szCs w:val="16"/>
        </w:rPr>
        <w:t>UML,</w:t>
      </w:r>
      <w:r w:rsidR="00A913BE">
        <w:rPr>
          <w:rFonts w:ascii="Arial" w:hAnsi="Arial" w:cs="Arial"/>
          <w:b/>
          <w:color w:val="000000"/>
          <w:sz w:val="16"/>
          <w:szCs w:val="16"/>
        </w:rPr>
        <w:t xml:space="preserve"> </w:t>
      </w:r>
      <w:r w:rsidR="00985841">
        <w:rPr>
          <w:rFonts w:ascii="Arial" w:hAnsi="Arial" w:cs="Arial"/>
          <w:b/>
          <w:color w:val="000000"/>
          <w:sz w:val="16"/>
          <w:szCs w:val="16"/>
        </w:rPr>
        <w:t>Design Patterns</w:t>
      </w:r>
      <w:r w:rsidR="008144CC">
        <w:rPr>
          <w:rFonts w:ascii="Arial" w:hAnsi="Arial" w:cs="Arial"/>
          <w:b/>
          <w:color w:val="000000"/>
          <w:sz w:val="16"/>
          <w:szCs w:val="16"/>
        </w:rPr>
        <w:t>/Principles</w:t>
      </w:r>
      <w:r w:rsidR="00985841">
        <w:rPr>
          <w:rFonts w:ascii="Arial" w:hAnsi="Arial" w:cs="Arial"/>
          <w:b/>
          <w:color w:val="000000"/>
          <w:sz w:val="16"/>
          <w:szCs w:val="16"/>
        </w:rPr>
        <w:t xml:space="preserve">, </w:t>
      </w:r>
      <w:r w:rsidRPr="00D815A5">
        <w:rPr>
          <w:rFonts w:ascii="Arial" w:hAnsi="Arial" w:cs="Arial"/>
          <w:b/>
          <w:color w:val="000000"/>
          <w:sz w:val="16"/>
          <w:szCs w:val="16"/>
        </w:rPr>
        <w:t>Object-Oriented design and development, DB handling,</w:t>
      </w:r>
      <w:r w:rsidR="00480566">
        <w:rPr>
          <w:rFonts w:ascii="Arial" w:hAnsi="Arial" w:cs="Arial"/>
          <w:b/>
          <w:color w:val="000000"/>
          <w:sz w:val="16"/>
          <w:szCs w:val="16"/>
        </w:rPr>
        <w:t xml:space="preserve"> </w:t>
      </w:r>
      <w:r w:rsidRPr="00D815A5" w:rsidR="009C4779">
        <w:rPr>
          <w:rFonts w:ascii="Arial" w:hAnsi="Arial" w:cs="Arial"/>
          <w:b/>
          <w:color w:val="000000"/>
          <w:sz w:val="16"/>
          <w:szCs w:val="16"/>
        </w:rPr>
        <w:t>JSP,</w:t>
      </w:r>
      <w:r w:rsidR="00480566">
        <w:rPr>
          <w:rFonts w:ascii="Arial" w:hAnsi="Arial" w:cs="Arial"/>
          <w:b/>
          <w:color w:val="000000"/>
          <w:sz w:val="16"/>
          <w:szCs w:val="16"/>
        </w:rPr>
        <w:t xml:space="preserve"> </w:t>
      </w:r>
      <w:r w:rsidRPr="00D815A5" w:rsidR="009C4779">
        <w:rPr>
          <w:rFonts w:ascii="Arial" w:hAnsi="Arial" w:cs="Arial"/>
          <w:b/>
          <w:color w:val="000000"/>
          <w:sz w:val="16"/>
          <w:szCs w:val="16"/>
        </w:rPr>
        <w:t>Servlet,</w:t>
      </w:r>
      <w:r w:rsidR="00480566">
        <w:rPr>
          <w:rFonts w:ascii="Arial" w:hAnsi="Arial" w:cs="Arial"/>
          <w:b/>
          <w:color w:val="000000"/>
          <w:sz w:val="16"/>
          <w:szCs w:val="16"/>
        </w:rPr>
        <w:t xml:space="preserve"> </w:t>
      </w:r>
      <w:r w:rsidRPr="00D815A5" w:rsidR="009C4779">
        <w:rPr>
          <w:rFonts w:ascii="Arial" w:hAnsi="Arial" w:cs="Arial"/>
          <w:b/>
          <w:color w:val="000000"/>
          <w:sz w:val="16"/>
          <w:szCs w:val="16"/>
        </w:rPr>
        <w:t>Struts,</w:t>
      </w:r>
      <w:r w:rsidRPr="00D815A5">
        <w:rPr>
          <w:rFonts w:ascii="Arial" w:hAnsi="Arial" w:cs="Arial"/>
          <w:b/>
          <w:color w:val="000000"/>
          <w:sz w:val="16"/>
          <w:szCs w:val="16"/>
        </w:rPr>
        <w:t xml:space="preserve"> </w:t>
      </w:r>
      <w:r w:rsidRPr="00D815A5" w:rsidR="00480566">
        <w:rPr>
          <w:rFonts w:ascii="Arial" w:hAnsi="Arial" w:cs="Arial"/>
          <w:b/>
          <w:color w:val="000000"/>
          <w:sz w:val="16"/>
          <w:szCs w:val="16"/>
        </w:rPr>
        <w:t>Hibernate</w:t>
      </w:r>
      <w:r w:rsidR="00480566">
        <w:rPr>
          <w:rFonts w:ascii="Arial" w:hAnsi="Arial" w:cs="Arial"/>
          <w:b/>
          <w:color w:val="000000"/>
          <w:sz w:val="16"/>
          <w:szCs w:val="16"/>
        </w:rPr>
        <w:t>, Spring,</w:t>
      </w:r>
      <w:r w:rsidRPr="00D815A5" w:rsidR="002416BF">
        <w:rPr>
          <w:rFonts w:ascii="Arial" w:hAnsi="Arial" w:cs="Arial"/>
          <w:b/>
          <w:color w:val="000000"/>
          <w:sz w:val="16"/>
          <w:szCs w:val="16"/>
        </w:rPr>
        <w:t xml:space="preserve"> Web Services</w:t>
      </w:r>
      <w:r w:rsidRPr="00D815A5" w:rsidR="00E73A2C">
        <w:rPr>
          <w:rFonts w:ascii="Arial" w:hAnsi="Arial" w:cs="Arial"/>
          <w:b/>
          <w:color w:val="000000"/>
          <w:sz w:val="16"/>
          <w:szCs w:val="16"/>
        </w:rPr>
        <w:t>(SOAP,REST)</w:t>
      </w:r>
      <w:r w:rsidR="00474ED4">
        <w:rPr>
          <w:rFonts w:ascii="Arial" w:hAnsi="Arial" w:cs="Arial"/>
          <w:b/>
          <w:color w:val="000000"/>
          <w:sz w:val="16"/>
          <w:szCs w:val="16"/>
        </w:rPr>
        <w:t>,</w:t>
      </w:r>
      <w:r w:rsidR="00727512">
        <w:rPr>
          <w:rFonts w:ascii="Arial" w:hAnsi="Arial" w:cs="Arial"/>
          <w:b/>
          <w:color w:val="000000"/>
          <w:sz w:val="16"/>
          <w:szCs w:val="16"/>
        </w:rPr>
        <w:t xml:space="preserve"> </w:t>
      </w:r>
      <w:r w:rsidRPr="00727512" w:rsidR="00727512">
        <w:rPr>
          <w:rFonts w:ascii="Arial" w:hAnsi="Arial" w:cs="Arial"/>
          <w:b/>
          <w:color w:val="000000"/>
          <w:sz w:val="16"/>
          <w:szCs w:val="16"/>
        </w:rPr>
        <w:t xml:space="preserve">AngularJS </w:t>
      </w:r>
      <w:r w:rsidR="00727512">
        <w:rPr>
          <w:rFonts w:ascii="Arial" w:hAnsi="Arial" w:cs="Arial"/>
          <w:b/>
          <w:color w:val="000000"/>
          <w:sz w:val="16"/>
          <w:szCs w:val="16"/>
        </w:rPr>
        <w:t>,</w:t>
      </w:r>
      <w:r w:rsidR="00BE1223">
        <w:rPr>
          <w:rFonts w:ascii="Arial" w:hAnsi="Arial" w:cs="Arial"/>
          <w:b/>
          <w:color w:val="000000"/>
          <w:sz w:val="16"/>
          <w:szCs w:val="16"/>
        </w:rPr>
        <w:t xml:space="preserve">Micro </w:t>
      </w:r>
      <w:r w:rsidR="00775A23">
        <w:rPr>
          <w:rFonts w:ascii="Arial" w:hAnsi="Arial" w:cs="Arial"/>
          <w:b/>
          <w:color w:val="000000"/>
          <w:sz w:val="16"/>
          <w:szCs w:val="16"/>
        </w:rPr>
        <w:t>Services</w:t>
      </w:r>
      <w:r w:rsidR="00BE1223">
        <w:rPr>
          <w:rFonts w:ascii="Arial" w:hAnsi="Arial" w:cs="Arial"/>
          <w:b/>
          <w:color w:val="000000"/>
          <w:sz w:val="16"/>
          <w:szCs w:val="16"/>
        </w:rPr>
        <w:t>, J</w:t>
      </w:r>
      <w:r w:rsidRPr="00D815A5" w:rsidR="009B223E">
        <w:rPr>
          <w:rFonts w:ascii="Arial" w:hAnsi="Arial" w:cs="Arial"/>
          <w:b/>
          <w:color w:val="000000"/>
          <w:sz w:val="16"/>
          <w:szCs w:val="16"/>
        </w:rPr>
        <w:t>MS</w:t>
      </w:r>
      <w:r w:rsidR="00BE1223">
        <w:rPr>
          <w:rFonts w:ascii="Arial" w:hAnsi="Arial" w:cs="Arial"/>
          <w:b/>
          <w:color w:val="000000"/>
          <w:sz w:val="16"/>
          <w:szCs w:val="16"/>
        </w:rPr>
        <w:t xml:space="preserve"> </w:t>
      </w:r>
      <w:r w:rsidR="00B10411">
        <w:rPr>
          <w:rFonts w:ascii="Arial" w:hAnsi="Arial" w:cs="Arial"/>
          <w:b/>
          <w:color w:val="000000"/>
          <w:sz w:val="16"/>
          <w:szCs w:val="16"/>
        </w:rPr>
        <w:t>(</w:t>
      </w:r>
      <w:r w:rsidR="003C10CA">
        <w:rPr>
          <w:rFonts w:ascii="Arial" w:hAnsi="Arial" w:cs="Arial"/>
          <w:b/>
          <w:color w:val="000000"/>
          <w:sz w:val="16"/>
          <w:szCs w:val="16"/>
        </w:rPr>
        <w:t xml:space="preserve"> </w:t>
      </w:r>
      <w:r w:rsidRPr="00B10411" w:rsidR="00B10411">
        <w:rPr>
          <w:rFonts w:ascii="Arial" w:hAnsi="Arial" w:cs="Arial"/>
          <w:b/>
          <w:color w:val="000000"/>
          <w:sz w:val="16"/>
          <w:szCs w:val="16"/>
        </w:rPr>
        <w:t>ActiveMQ</w:t>
      </w:r>
      <w:r w:rsidR="003C10CA">
        <w:rPr>
          <w:rFonts w:ascii="Arial" w:hAnsi="Arial" w:cs="Arial"/>
          <w:b/>
          <w:color w:val="000000"/>
          <w:sz w:val="16"/>
          <w:szCs w:val="16"/>
        </w:rPr>
        <w:t xml:space="preserve"> </w:t>
      </w:r>
      <w:r w:rsidR="00B10411">
        <w:rPr>
          <w:rFonts w:ascii="Arial" w:hAnsi="Arial" w:cs="Arial"/>
          <w:b/>
          <w:color w:val="000000"/>
          <w:sz w:val="16"/>
          <w:szCs w:val="16"/>
        </w:rPr>
        <w:t>)</w:t>
      </w:r>
      <w:r w:rsidRPr="00D815A5" w:rsidR="009B223E">
        <w:rPr>
          <w:rFonts w:ascii="Arial" w:hAnsi="Arial" w:cs="Arial"/>
          <w:b/>
          <w:color w:val="000000"/>
          <w:sz w:val="16"/>
          <w:szCs w:val="16"/>
        </w:rPr>
        <w:t>,</w:t>
      </w:r>
      <w:r w:rsidR="00727512">
        <w:rPr>
          <w:rFonts w:ascii="Arial" w:hAnsi="Arial" w:cs="Arial"/>
          <w:b/>
          <w:color w:val="000000"/>
          <w:sz w:val="16"/>
          <w:szCs w:val="16"/>
        </w:rPr>
        <w:t xml:space="preserve"> </w:t>
      </w:r>
      <w:r w:rsidR="00BE1223">
        <w:rPr>
          <w:rFonts w:ascii="Arial" w:hAnsi="Arial" w:cs="Arial"/>
          <w:b/>
          <w:color w:val="000000"/>
          <w:sz w:val="16"/>
          <w:szCs w:val="16"/>
        </w:rPr>
        <w:t xml:space="preserve"> </w:t>
      </w:r>
      <w:r w:rsidR="00781FBC">
        <w:rPr>
          <w:rFonts w:ascii="Arial" w:hAnsi="Arial" w:cs="Arial"/>
          <w:b/>
          <w:color w:val="000000"/>
          <w:sz w:val="16"/>
          <w:szCs w:val="16"/>
        </w:rPr>
        <w:t>Spring Boot,</w:t>
      </w:r>
      <w:r w:rsidR="00736B95">
        <w:rPr>
          <w:rFonts w:ascii="Arial" w:hAnsi="Arial" w:cs="Arial"/>
          <w:b/>
          <w:color w:val="000000"/>
          <w:sz w:val="16"/>
          <w:szCs w:val="16"/>
        </w:rPr>
        <w:t xml:space="preserve"> </w:t>
      </w:r>
      <w:r w:rsidRPr="00D815A5" w:rsidR="009B223E">
        <w:rPr>
          <w:rFonts w:ascii="Arial" w:hAnsi="Arial" w:cs="Arial"/>
          <w:b/>
          <w:color w:val="000000"/>
          <w:sz w:val="16"/>
          <w:szCs w:val="16"/>
        </w:rPr>
        <w:t>JNDI,</w:t>
      </w:r>
      <w:r w:rsidRPr="00D815A5">
        <w:rPr>
          <w:rFonts w:ascii="Arial" w:hAnsi="Arial" w:cs="Arial"/>
          <w:b/>
          <w:color w:val="000000"/>
          <w:sz w:val="16"/>
          <w:szCs w:val="16"/>
        </w:rPr>
        <w:t>SQL, PL/SQL,</w:t>
      </w:r>
      <w:r w:rsidR="00A913BE">
        <w:rPr>
          <w:rFonts w:ascii="Arial" w:hAnsi="Arial" w:cs="Arial"/>
          <w:b/>
          <w:color w:val="000000"/>
          <w:sz w:val="16"/>
          <w:szCs w:val="16"/>
        </w:rPr>
        <w:t xml:space="preserve"> </w:t>
      </w:r>
      <w:r w:rsidR="00A43942">
        <w:rPr>
          <w:rFonts w:ascii="Arial" w:hAnsi="Arial" w:cs="Arial"/>
          <w:b/>
          <w:color w:val="000000"/>
          <w:sz w:val="16"/>
          <w:szCs w:val="16"/>
        </w:rPr>
        <w:t>M</w:t>
      </w:r>
      <w:r w:rsidRPr="00D815A5">
        <w:rPr>
          <w:rFonts w:ascii="Arial" w:hAnsi="Arial" w:cs="Arial"/>
          <w:b/>
          <w:color w:val="000000"/>
          <w:sz w:val="16"/>
          <w:szCs w:val="16"/>
        </w:rPr>
        <w:t>aven,</w:t>
      </w:r>
      <w:r w:rsidR="00A913BE">
        <w:rPr>
          <w:rFonts w:ascii="Arial" w:hAnsi="Arial" w:cs="Arial"/>
          <w:b/>
          <w:color w:val="000000"/>
          <w:sz w:val="16"/>
          <w:szCs w:val="16"/>
        </w:rPr>
        <w:t xml:space="preserve"> </w:t>
      </w:r>
      <w:r w:rsidRPr="00D815A5">
        <w:rPr>
          <w:rFonts w:ascii="Arial" w:hAnsi="Arial" w:cs="Arial"/>
          <w:b/>
          <w:color w:val="000000"/>
          <w:sz w:val="16"/>
          <w:szCs w:val="16"/>
        </w:rPr>
        <w:t>An</w:t>
      </w:r>
      <w:r w:rsidRPr="00D815A5" w:rsidR="00276370">
        <w:rPr>
          <w:rFonts w:ascii="Arial" w:hAnsi="Arial" w:cs="Arial"/>
          <w:b/>
          <w:color w:val="000000"/>
          <w:sz w:val="16"/>
          <w:szCs w:val="16"/>
        </w:rPr>
        <w:t>t,</w:t>
      </w:r>
      <w:r w:rsidR="00A913BE">
        <w:rPr>
          <w:rFonts w:ascii="Arial" w:hAnsi="Arial" w:cs="Arial"/>
          <w:b/>
          <w:color w:val="000000"/>
          <w:sz w:val="16"/>
          <w:szCs w:val="16"/>
        </w:rPr>
        <w:t xml:space="preserve"> </w:t>
      </w:r>
      <w:r w:rsidRPr="00D815A5" w:rsidR="00276370">
        <w:rPr>
          <w:rFonts w:ascii="Arial" w:hAnsi="Arial" w:cs="Arial"/>
          <w:b/>
          <w:color w:val="000000"/>
          <w:sz w:val="16"/>
          <w:szCs w:val="16"/>
        </w:rPr>
        <w:t>PERL</w:t>
      </w:r>
      <w:r w:rsidRPr="00D815A5" w:rsidR="00BD10A5">
        <w:rPr>
          <w:rFonts w:ascii="Arial" w:hAnsi="Arial" w:cs="Arial"/>
          <w:b/>
          <w:color w:val="000000"/>
          <w:sz w:val="16"/>
          <w:szCs w:val="16"/>
        </w:rPr>
        <w:t>,</w:t>
      </w:r>
      <w:r w:rsidR="00A913BE">
        <w:rPr>
          <w:rFonts w:ascii="Arial" w:hAnsi="Arial" w:cs="Arial"/>
          <w:b/>
          <w:color w:val="000000"/>
          <w:sz w:val="16"/>
          <w:szCs w:val="16"/>
        </w:rPr>
        <w:t xml:space="preserve"> </w:t>
      </w:r>
      <w:r w:rsidRPr="00D815A5">
        <w:rPr>
          <w:rFonts w:ascii="Arial" w:hAnsi="Arial" w:cs="Arial"/>
          <w:b/>
          <w:color w:val="000000"/>
          <w:sz w:val="16"/>
          <w:szCs w:val="16"/>
        </w:rPr>
        <w:t>iBATIS, UNIX, She</w:t>
      </w:r>
      <w:r w:rsidRPr="00D815A5" w:rsidR="00E73A2C">
        <w:rPr>
          <w:rFonts w:ascii="Arial" w:hAnsi="Arial" w:cs="Arial"/>
          <w:b/>
          <w:color w:val="000000"/>
          <w:sz w:val="16"/>
          <w:szCs w:val="16"/>
        </w:rPr>
        <w:t>ll Scripting</w:t>
      </w:r>
      <w:r w:rsidRPr="00D815A5">
        <w:rPr>
          <w:rFonts w:ascii="Arial" w:hAnsi="Arial" w:cs="Arial"/>
          <w:b/>
          <w:color w:val="000000"/>
          <w:sz w:val="16"/>
          <w:szCs w:val="16"/>
        </w:rPr>
        <w:t>.</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Proven ability to interact successfully and professionally with cross-functional, remote teams and customer</w:t>
      </w:r>
      <w:r w:rsidR="005D293F">
        <w:rPr>
          <w:rFonts w:ascii="Arial" w:hAnsi="Arial" w:cs="Arial"/>
          <w:color w:val="000000"/>
          <w:sz w:val="16"/>
          <w:szCs w:val="16"/>
        </w:rPr>
        <w:t>s</w:t>
      </w:r>
      <w:r w:rsidRPr="00D815A5">
        <w:rPr>
          <w:rFonts w:ascii="Arial" w:hAnsi="Arial" w:cs="Arial"/>
          <w:color w:val="000000"/>
          <w:sz w:val="16"/>
          <w:szCs w:val="16"/>
        </w:rPr>
        <w:t xml:space="preserve"> to work productively within a team environment and </w:t>
      </w:r>
      <w:r w:rsidRPr="00D815A5" w:rsidR="00F142F0">
        <w:rPr>
          <w:rFonts w:ascii="Arial" w:hAnsi="Arial" w:cs="Arial"/>
          <w:color w:val="000000"/>
          <w:sz w:val="16"/>
          <w:szCs w:val="16"/>
        </w:rPr>
        <w:t>independently. Rich</w:t>
      </w:r>
      <w:r w:rsidRPr="00D815A5" w:rsidR="001818D1">
        <w:rPr>
          <w:rFonts w:ascii="Arial" w:hAnsi="Arial" w:cs="Arial"/>
          <w:color w:val="000000"/>
          <w:sz w:val="16"/>
          <w:szCs w:val="16"/>
        </w:rPr>
        <w:t xml:space="preserve"> experience</w:t>
      </w:r>
      <w:r w:rsidRPr="00D815A5" w:rsidR="00E046C1">
        <w:rPr>
          <w:rFonts w:ascii="Arial" w:hAnsi="Arial" w:cs="Arial"/>
          <w:color w:val="000000"/>
          <w:sz w:val="16"/>
          <w:szCs w:val="16"/>
        </w:rPr>
        <w:t xml:space="preserve"> in </w:t>
      </w:r>
      <w:r w:rsidRPr="00D815A5" w:rsidR="00C87CBE">
        <w:rPr>
          <w:rFonts w:ascii="Arial" w:hAnsi="Arial" w:cs="Arial"/>
          <w:color w:val="000000"/>
          <w:sz w:val="16"/>
          <w:szCs w:val="16"/>
        </w:rPr>
        <w:t>Application</w:t>
      </w:r>
      <w:r w:rsidR="00186831">
        <w:rPr>
          <w:rFonts w:ascii="Arial" w:hAnsi="Arial" w:cs="Arial"/>
          <w:color w:val="000000"/>
          <w:sz w:val="16"/>
          <w:szCs w:val="16"/>
        </w:rPr>
        <w:t xml:space="preserve"> </w:t>
      </w:r>
      <w:r w:rsidRPr="00D815A5">
        <w:rPr>
          <w:rFonts w:ascii="Arial" w:hAnsi="Arial" w:cs="Arial"/>
          <w:color w:val="000000"/>
          <w:sz w:val="16"/>
          <w:szCs w:val="16"/>
        </w:rPr>
        <w:t>Transition</w:t>
      </w:r>
      <w:r w:rsidR="00186831">
        <w:rPr>
          <w:rFonts w:ascii="Arial" w:hAnsi="Arial" w:cs="Arial"/>
          <w:color w:val="000000"/>
          <w:sz w:val="16"/>
          <w:szCs w:val="16"/>
        </w:rPr>
        <w:t xml:space="preserve"> </w:t>
      </w:r>
      <w:r w:rsidRPr="00D815A5">
        <w:rPr>
          <w:rFonts w:ascii="Arial" w:hAnsi="Arial" w:cs="Arial"/>
          <w:color w:val="000000"/>
          <w:sz w:val="16"/>
          <w:szCs w:val="16"/>
        </w:rPr>
        <w:t>framework an</w:t>
      </w:r>
      <w:r w:rsidR="00A27764">
        <w:rPr>
          <w:rFonts w:ascii="Arial" w:hAnsi="Arial" w:cs="Arial"/>
          <w:color w:val="000000"/>
          <w:sz w:val="16"/>
          <w:szCs w:val="16"/>
        </w:rPr>
        <w:t xml:space="preserve">d client specific Architecture </w:t>
      </w:r>
      <w:r w:rsidR="0028425C">
        <w:rPr>
          <w:rFonts w:ascii="Arial" w:hAnsi="Arial" w:cs="Arial"/>
          <w:color w:val="000000"/>
          <w:sz w:val="16"/>
          <w:szCs w:val="16"/>
        </w:rPr>
        <w:t xml:space="preserve">and </w:t>
      </w:r>
      <w:r w:rsidRPr="00D815A5" w:rsidR="0028425C">
        <w:rPr>
          <w:rFonts w:ascii="Arial" w:hAnsi="Arial" w:cs="Arial"/>
          <w:color w:val="000000"/>
          <w:sz w:val="16"/>
          <w:szCs w:val="16"/>
        </w:rPr>
        <w:t>Development</w:t>
      </w:r>
      <w:r w:rsidRPr="00D815A5">
        <w:rPr>
          <w:rFonts w:ascii="Arial" w:hAnsi="Arial" w:cs="Arial"/>
          <w:color w:val="000000"/>
          <w:sz w:val="16"/>
          <w:szCs w:val="16"/>
        </w:rPr>
        <w:t xml:space="preserve"> </w:t>
      </w:r>
      <w:r w:rsidRPr="00D815A5" w:rsidR="00146010">
        <w:rPr>
          <w:rFonts w:ascii="Arial" w:hAnsi="Arial" w:cs="Arial"/>
          <w:color w:val="000000"/>
          <w:sz w:val="16"/>
          <w:szCs w:val="16"/>
        </w:rPr>
        <w:t>Frameworks</w:t>
      </w:r>
      <w:r w:rsidRPr="00D815A5" w:rsidR="0063768B">
        <w:rPr>
          <w:rFonts w:ascii="Arial" w:hAnsi="Arial" w:cs="Arial"/>
          <w:color w:val="000000"/>
          <w:sz w:val="16"/>
          <w:szCs w:val="16"/>
        </w:rPr>
        <w:t>.</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Pr>
          <w:rFonts w:ascii="Arial" w:hAnsi="Arial" w:cs="Arial"/>
          <w:color w:val="000000"/>
          <w:sz w:val="16"/>
          <w:szCs w:val="16"/>
        </w:rPr>
        <w:t>Good exposure in System study and</w:t>
      </w:r>
      <w:r w:rsidRPr="00D815A5">
        <w:rPr>
          <w:rFonts w:ascii="Arial" w:hAnsi="Arial" w:cs="Arial"/>
          <w:color w:val="000000"/>
          <w:sz w:val="16"/>
          <w:szCs w:val="16"/>
        </w:rPr>
        <w:t xml:space="preserve"> KT of missio</w:t>
      </w:r>
      <w:r w:rsidRPr="00D815A5" w:rsidR="00652FA2">
        <w:rPr>
          <w:rFonts w:ascii="Arial" w:hAnsi="Arial" w:cs="Arial"/>
          <w:color w:val="000000"/>
          <w:sz w:val="16"/>
          <w:szCs w:val="16"/>
        </w:rPr>
        <w:t xml:space="preserve">n/business critical application. </w:t>
      </w:r>
      <w:r w:rsidRPr="00D815A5">
        <w:rPr>
          <w:rFonts w:ascii="Arial" w:hAnsi="Arial" w:cs="Arial"/>
          <w:color w:val="000000"/>
          <w:sz w:val="16"/>
          <w:szCs w:val="16"/>
        </w:rPr>
        <w:t xml:space="preserve">Adept in end-to-end development of software products from requirement analysis to system study, designing, Architecture, coding, testing, de-bugging, documentation, management and implementation using </w:t>
      </w:r>
      <w:r w:rsidRPr="003B72E0" w:rsidR="00F87705">
        <w:rPr>
          <w:rFonts w:ascii="Arial" w:hAnsi="Arial" w:cs="Arial"/>
          <w:b/>
          <w:color w:val="000000"/>
          <w:sz w:val="16"/>
          <w:szCs w:val="16"/>
        </w:rPr>
        <w:t xml:space="preserve">Agile (Scrum) </w:t>
      </w:r>
      <w:r w:rsidRPr="003B72E0" w:rsidR="00641BE1">
        <w:rPr>
          <w:rFonts w:ascii="Arial" w:hAnsi="Arial" w:cs="Arial"/>
          <w:b/>
          <w:color w:val="000000"/>
          <w:sz w:val="16"/>
          <w:szCs w:val="16"/>
        </w:rPr>
        <w:t>methodology</w:t>
      </w:r>
      <w:r w:rsidRPr="00D815A5" w:rsidR="00641BE1">
        <w:rPr>
          <w:rFonts w:ascii="Arial" w:hAnsi="Arial" w:cs="Arial"/>
          <w:color w:val="000000"/>
          <w:sz w:val="16"/>
          <w:szCs w:val="16"/>
        </w:rPr>
        <w:t>,</w:t>
      </w:r>
      <w:r w:rsidR="00832D44">
        <w:rPr>
          <w:rFonts w:ascii="Arial" w:hAnsi="Arial" w:cs="Arial"/>
          <w:color w:val="000000"/>
          <w:sz w:val="16"/>
          <w:szCs w:val="16"/>
        </w:rPr>
        <w:t xml:space="preserve"> </w:t>
      </w:r>
      <w:r w:rsidRPr="00D815A5">
        <w:rPr>
          <w:rFonts w:ascii="Arial" w:hAnsi="Arial" w:cs="Arial"/>
          <w:color w:val="000000"/>
          <w:sz w:val="16"/>
          <w:szCs w:val="16"/>
        </w:rPr>
        <w:t xml:space="preserve">ITUP/Express One/waterfall/Advanced-V </w:t>
      </w:r>
      <w:r w:rsidRPr="00D815A5" w:rsidR="0054394A">
        <w:rPr>
          <w:rFonts w:ascii="Arial" w:hAnsi="Arial" w:cs="Arial"/>
          <w:color w:val="000000"/>
          <w:sz w:val="16"/>
          <w:szCs w:val="16"/>
        </w:rPr>
        <w:t xml:space="preserve">SDLC model and </w:t>
      </w:r>
      <w:r w:rsidRPr="00D815A5">
        <w:rPr>
          <w:rFonts w:ascii="Arial" w:hAnsi="Arial" w:cs="Arial"/>
          <w:color w:val="000000"/>
          <w:sz w:val="16"/>
          <w:szCs w:val="16"/>
        </w:rPr>
        <w:t>verify application.</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Good functional domain</w:t>
      </w:r>
      <w:r w:rsidRPr="00D815A5" w:rsidR="005C07E3">
        <w:rPr>
          <w:rFonts w:ascii="Arial" w:hAnsi="Arial" w:cs="Arial"/>
          <w:color w:val="000000"/>
          <w:sz w:val="16"/>
          <w:szCs w:val="16"/>
        </w:rPr>
        <w:t>s</w:t>
      </w:r>
      <w:r w:rsidRPr="00D815A5">
        <w:rPr>
          <w:rFonts w:ascii="Arial" w:hAnsi="Arial" w:cs="Arial"/>
          <w:color w:val="000000"/>
          <w:sz w:val="16"/>
          <w:szCs w:val="16"/>
        </w:rPr>
        <w:t xml:space="preserve"> experience includes </w:t>
      </w:r>
      <w:r w:rsidRPr="00D815A5" w:rsidR="00812912">
        <w:rPr>
          <w:rFonts w:ascii="Arial" w:hAnsi="Arial" w:cs="Arial"/>
          <w:color w:val="000000"/>
          <w:sz w:val="16"/>
          <w:szCs w:val="16"/>
        </w:rPr>
        <w:t>Banking(BFSI),</w:t>
      </w:r>
      <w:r w:rsidRPr="00D815A5">
        <w:rPr>
          <w:rFonts w:ascii="Arial" w:hAnsi="Arial" w:cs="Arial"/>
          <w:color w:val="000000"/>
          <w:sz w:val="16"/>
          <w:szCs w:val="16"/>
        </w:rPr>
        <w:t>Airlines and Aviation, Telecom,  Travel, Insurance</w:t>
      </w:r>
      <w:r w:rsidR="004B43E8">
        <w:rPr>
          <w:rFonts w:ascii="Arial" w:hAnsi="Arial" w:cs="Arial"/>
          <w:color w:val="000000"/>
          <w:sz w:val="16"/>
          <w:szCs w:val="16"/>
        </w:rPr>
        <w:t xml:space="preserve"> </w:t>
      </w:r>
      <w:r w:rsidRPr="00D815A5">
        <w:rPr>
          <w:rFonts w:ascii="Arial" w:hAnsi="Arial" w:cs="Arial"/>
          <w:color w:val="000000"/>
          <w:sz w:val="16"/>
          <w:szCs w:val="16"/>
        </w:rPr>
        <w:t xml:space="preserve">with leading clients like </w:t>
      </w:r>
      <w:r w:rsidRPr="00D815A5" w:rsidR="00140BA2">
        <w:rPr>
          <w:rFonts w:ascii="Arial" w:hAnsi="Arial" w:cs="Arial"/>
          <w:color w:val="000000"/>
          <w:sz w:val="16"/>
          <w:szCs w:val="16"/>
        </w:rPr>
        <w:t xml:space="preserve">Tudor, </w:t>
      </w:r>
      <w:r w:rsidRPr="00D815A5">
        <w:rPr>
          <w:rFonts w:ascii="Arial" w:hAnsi="Arial" w:cs="Arial"/>
          <w:color w:val="000000"/>
          <w:sz w:val="16"/>
          <w:szCs w:val="16"/>
        </w:rPr>
        <w:t>AT&amp;T,BT(British Telecom), Motorola, Saudi Arabia,  ING Vaisya Bank, SITA ,Emirates Airlines</w:t>
      </w:r>
      <w:r w:rsidRPr="00D815A5" w:rsidR="00BD7870">
        <w:rPr>
          <w:rFonts w:ascii="Arial" w:hAnsi="Arial" w:cs="Arial"/>
          <w:color w:val="000000"/>
          <w:sz w:val="16"/>
          <w:szCs w:val="16"/>
        </w:rPr>
        <w:t>, Virgin Australia</w:t>
      </w:r>
      <w:r w:rsidRPr="00D815A5">
        <w:rPr>
          <w:rFonts w:ascii="Arial" w:hAnsi="Arial" w:cs="Arial"/>
          <w:color w:val="000000"/>
          <w:sz w:val="16"/>
          <w:szCs w:val="16"/>
        </w:rPr>
        <w:t>.</w:t>
      </w:r>
      <w:r w:rsidR="00992F9B">
        <w:rPr>
          <w:rFonts w:ascii="Arial" w:hAnsi="Arial" w:cs="Arial"/>
          <w:color w:val="000000"/>
          <w:sz w:val="16"/>
          <w:szCs w:val="16"/>
        </w:rPr>
        <w:t xml:space="preserve"> </w:t>
      </w:r>
    </w:p>
    <w:p w:rsidR="002D362C" w:rsidRPr="00D815A5" w:rsidP="00E42126">
      <w:pPr>
        <w:widowControl w:val="0"/>
        <w:numPr>
          <w:ilvl w:val="0"/>
          <w:numId w:val="4"/>
        </w:numPr>
        <w:tabs>
          <w:tab w:val="left" w:pos="180"/>
          <w:tab w:val="left" w:pos="720"/>
        </w:tabs>
        <w:autoSpaceDE w:val="0"/>
        <w:autoSpaceDN w:val="0"/>
        <w:jc w:val="both"/>
        <w:rPr>
          <w:rFonts w:ascii="Arial" w:hAnsi="Arial" w:cs="Arial"/>
          <w:color w:val="000000"/>
          <w:sz w:val="16"/>
          <w:szCs w:val="16"/>
        </w:rPr>
      </w:pPr>
      <w:r w:rsidRPr="00D815A5">
        <w:rPr>
          <w:rFonts w:ascii="Arial" w:hAnsi="Arial" w:cs="Arial"/>
          <w:color w:val="000000"/>
          <w:sz w:val="16"/>
          <w:szCs w:val="16"/>
        </w:rPr>
        <w:t>Expertise in handling d</w:t>
      </w:r>
      <w:r w:rsidRPr="00D815A5" w:rsidR="00E93493">
        <w:rPr>
          <w:rFonts w:ascii="Arial" w:hAnsi="Arial" w:cs="Arial"/>
          <w:color w:val="000000"/>
          <w:sz w:val="16"/>
          <w:szCs w:val="16"/>
        </w:rPr>
        <w:t xml:space="preserve">evelopment and support projects, performance tuning and troubleshooting </w:t>
      </w:r>
      <w:r w:rsidRPr="00D815A5">
        <w:rPr>
          <w:rFonts w:ascii="Arial" w:hAnsi="Arial" w:cs="Arial"/>
          <w:color w:val="000000"/>
          <w:sz w:val="16"/>
          <w:szCs w:val="16"/>
        </w:rPr>
        <w:t xml:space="preserve">under heterogeneous environments and diverse cultural and </w:t>
      </w:r>
      <w:r w:rsidRPr="00D815A5" w:rsidR="008E7A03">
        <w:rPr>
          <w:rFonts w:ascii="Arial" w:hAnsi="Arial" w:cs="Arial"/>
          <w:color w:val="000000"/>
          <w:sz w:val="16"/>
          <w:szCs w:val="16"/>
        </w:rPr>
        <w:t xml:space="preserve">worked at various </w:t>
      </w:r>
      <w:r w:rsidRPr="00D815A5">
        <w:rPr>
          <w:rFonts w:ascii="Arial" w:hAnsi="Arial" w:cs="Arial"/>
          <w:color w:val="000000"/>
          <w:sz w:val="16"/>
          <w:szCs w:val="16"/>
        </w:rPr>
        <w:t>geographical locations</w:t>
      </w:r>
      <w:r w:rsidR="008F34B4">
        <w:rPr>
          <w:rFonts w:ascii="Arial" w:hAnsi="Arial" w:cs="Arial"/>
          <w:color w:val="000000"/>
          <w:sz w:val="16"/>
          <w:szCs w:val="16"/>
        </w:rPr>
        <w:t xml:space="preserve"> </w:t>
      </w:r>
      <w:r w:rsidR="00116CBA">
        <w:rPr>
          <w:rFonts w:ascii="Arial" w:hAnsi="Arial" w:cs="Arial"/>
          <w:b/>
          <w:color w:val="000000"/>
          <w:sz w:val="16"/>
          <w:szCs w:val="16"/>
        </w:rPr>
        <w:t>e.g.</w:t>
      </w:r>
      <w:r w:rsidR="008F34B4">
        <w:rPr>
          <w:rFonts w:ascii="Arial" w:hAnsi="Arial" w:cs="Arial"/>
          <w:b/>
          <w:color w:val="000000"/>
          <w:sz w:val="16"/>
          <w:szCs w:val="16"/>
        </w:rPr>
        <w:t xml:space="preserve"> UAE, USA and India</w:t>
      </w:r>
      <w:r w:rsidRPr="00D815A5" w:rsidR="00EF7ABF">
        <w:rPr>
          <w:rFonts w:ascii="Arial" w:hAnsi="Arial" w:cs="Arial"/>
          <w:b/>
          <w:color w:val="000000"/>
          <w:sz w:val="16"/>
          <w:szCs w:val="16"/>
        </w:rPr>
        <w:t>.</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Successfully lead complex projects with small and medium teams, covering various aspects of software development, process, methodologies and Mentored individuals to maximize productivity, while forming cohesive team environments</w:t>
      </w:r>
      <w:r w:rsidRPr="00D815A5" w:rsidR="00462DBE">
        <w:rPr>
          <w:rFonts w:ascii="Arial" w:hAnsi="Arial" w:cs="Arial"/>
          <w:color w:val="000000"/>
          <w:sz w:val="16"/>
          <w:szCs w:val="16"/>
        </w:rPr>
        <w:t>.</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Invaluable team player with quick learning abilities</w:t>
      </w:r>
      <w:r w:rsidR="003E516B">
        <w:rPr>
          <w:rFonts w:ascii="Arial" w:hAnsi="Arial" w:cs="Arial"/>
          <w:color w:val="000000"/>
          <w:sz w:val="16"/>
          <w:szCs w:val="16"/>
        </w:rPr>
        <w:t xml:space="preserve"> </w:t>
      </w:r>
      <w:r w:rsidRPr="00D815A5" w:rsidR="003E516B">
        <w:rPr>
          <w:rFonts w:ascii="Arial" w:hAnsi="Arial" w:cs="Arial"/>
          <w:color w:val="000000"/>
          <w:sz w:val="16"/>
          <w:szCs w:val="16"/>
        </w:rPr>
        <w:t>that rapidly adapts to emerging technologies</w:t>
      </w:r>
      <w:r w:rsidRPr="00D815A5">
        <w:rPr>
          <w:rFonts w:ascii="Arial" w:hAnsi="Arial" w:cs="Arial"/>
          <w:color w:val="000000"/>
          <w:sz w:val="16"/>
          <w:szCs w:val="16"/>
        </w:rPr>
        <w:t>, proactive r</w:t>
      </w:r>
      <w:r w:rsidRPr="00D815A5" w:rsidR="003B6AA2">
        <w:rPr>
          <w:rFonts w:ascii="Arial" w:hAnsi="Arial" w:cs="Arial"/>
          <w:color w:val="000000"/>
          <w:sz w:val="16"/>
          <w:szCs w:val="16"/>
        </w:rPr>
        <w:t xml:space="preserve">esponsibility seeking attitude </w:t>
      </w:r>
      <w:r w:rsidRPr="00D815A5" w:rsidR="001B546A">
        <w:rPr>
          <w:rFonts w:ascii="Arial" w:hAnsi="Arial" w:cs="Arial"/>
          <w:color w:val="000000"/>
          <w:sz w:val="16"/>
          <w:szCs w:val="16"/>
        </w:rPr>
        <w:t xml:space="preserve">and </w:t>
      </w:r>
      <w:r w:rsidRPr="00D815A5">
        <w:rPr>
          <w:rFonts w:ascii="Arial" w:hAnsi="Arial" w:cs="Arial"/>
          <w:color w:val="000000"/>
          <w:sz w:val="16"/>
          <w:szCs w:val="16"/>
        </w:rPr>
        <w:t>remarkable</w:t>
      </w:r>
      <w:r w:rsidR="002C7FCE">
        <w:rPr>
          <w:rFonts w:ascii="Arial" w:hAnsi="Arial" w:cs="Arial"/>
          <w:color w:val="000000"/>
          <w:sz w:val="16"/>
          <w:szCs w:val="16"/>
        </w:rPr>
        <w:t xml:space="preserve"> </w:t>
      </w:r>
      <w:r w:rsidRPr="00D815A5">
        <w:rPr>
          <w:rFonts w:ascii="Arial" w:hAnsi="Arial" w:cs="Arial"/>
          <w:color w:val="000000"/>
          <w:sz w:val="16"/>
          <w:szCs w:val="16"/>
        </w:rPr>
        <w:t>interpersonal communication with teams.</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Experience having Client</w:t>
      </w:r>
      <w:r w:rsidR="00D27AD9">
        <w:rPr>
          <w:rFonts w:ascii="Arial" w:hAnsi="Arial" w:cs="Arial"/>
          <w:color w:val="000000"/>
          <w:sz w:val="16"/>
          <w:szCs w:val="16"/>
        </w:rPr>
        <w:t>s</w:t>
      </w:r>
      <w:r w:rsidRPr="00D815A5">
        <w:rPr>
          <w:rFonts w:ascii="Arial" w:hAnsi="Arial" w:cs="Arial"/>
          <w:color w:val="000000"/>
          <w:sz w:val="16"/>
          <w:szCs w:val="16"/>
        </w:rPr>
        <w:t xml:space="preserve"> Interaction and Perform Analysis, and discuss with Team and translate Functional Requirements to Technical requirements.</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Good Experience with various code versioning systems, such as CVS</w:t>
      </w:r>
      <w:r w:rsidRPr="00D815A5" w:rsidR="00BB05F9">
        <w:rPr>
          <w:rFonts w:ascii="Arial" w:hAnsi="Arial" w:cs="Arial"/>
          <w:color w:val="000000"/>
          <w:sz w:val="16"/>
          <w:szCs w:val="16"/>
        </w:rPr>
        <w:t>, SVN</w:t>
      </w:r>
      <w:r w:rsidRPr="00D815A5" w:rsidR="005335AC">
        <w:rPr>
          <w:rFonts w:ascii="Arial" w:hAnsi="Arial" w:cs="Arial"/>
          <w:color w:val="000000"/>
          <w:sz w:val="16"/>
          <w:szCs w:val="16"/>
        </w:rPr>
        <w:t>,</w:t>
      </w:r>
      <w:r w:rsidR="00501E68">
        <w:rPr>
          <w:rFonts w:ascii="Arial" w:hAnsi="Arial" w:cs="Arial"/>
          <w:color w:val="000000"/>
          <w:sz w:val="16"/>
          <w:szCs w:val="16"/>
        </w:rPr>
        <w:t xml:space="preserve"> </w:t>
      </w:r>
      <w:r w:rsidRPr="00D815A5" w:rsidR="00A3136C">
        <w:rPr>
          <w:rFonts w:ascii="Arial" w:hAnsi="Arial" w:cs="Arial"/>
          <w:color w:val="000000"/>
          <w:sz w:val="16"/>
          <w:szCs w:val="16"/>
        </w:rPr>
        <w:t>Git</w:t>
      </w:r>
      <w:r w:rsidRPr="00D815A5" w:rsidR="00A3136C">
        <w:rPr>
          <w:rFonts w:ascii="Arial" w:hAnsi="Arial" w:cs="Arial"/>
          <w:color w:val="000000"/>
          <w:sz w:val="16"/>
          <w:szCs w:val="16"/>
        </w:rPr>
        <w:t>,</w:t>
      </w:r>
      <w:r w:rsidR="00501E68">
        <w:rPr>
          <w:rFonts w:ascii="Arial" w:hAnsi="Arial" w:cs="Arial"/>
          <w:color w:val="000000"/>
          <w:sz w:val="16"/>
          <w:szCs w:val="16"/>
        </w:rPr>
        <w:t xml:space="preserve"> </w:t>
      </w:r>
      <w:r w:rsidRPr="00D815A5" w:rsidR="00902BD3">
        <w:rPr>
          <w:rFonts w:ascii="Arial" w:hAnsi="Arial" w:cs="Arial"/>
          <w:color w:val="000000"/>
          <w:sz w:val="16"/>
          <w:szCs w:val="16"/>
        </w:rPr>
        <w:t xml:space="preserve">Team Foundation Version </w:t>
      </w:r>
      <w:r w:rsidRPr="00D815A5" w:rsidR="005335AC">
        <w:rPr>
          <w:rFonts w:ascii="Arial" w:hAnsi="Arial" w:cs="Arial"/>
          <w:color w:val="000000"/>
          <w:sz w:val="16"/>
          <w:szCs w:val="16"/>
        </w:rPr>
        <w:t xml:space="preserve">Control </w:t>
      </w:r>
      <w:r w:rsidR="00995C25">
        <w:rPr>
          <w:rFonts w:ascii="Arial" w:hAnsi="Arial" w:cs="Arial"/>
          <w:color w:val="000000"/>
          <w:sz w:val="16"/>
          <w:szCs w:val="16"/>
        </w:rPr>
        <w:t>Subversion</w:t>
      </w:r>
      <w:r w:rsidRPr="00D815A5" w:rsidR="00A97CC8">
        <w:rPr>
          <w:rFonts w:ascii="Arial" w:hAnsi="Arial" w:cs="Arial"/>
          <w:color w:val="000000"/>
          <w:sz w:val="16"/>
          <w:szCs w:val="16"/>
        </w:rPr>
        <w:t>.</w:t>
      </w:r>
      <w:r w:rsidRPr="00D815A5">
        <w:rPr>
          <w:rFonts w:ascii="Arial" w:hAnsi="Arial" w:cs="Arial"/>
          <w:color w:val="000000"/>
          <w:sz w:val="16"/>
          <w:szCs w:val="16"/>
        </w:rPr>
        <w:t xml:space="preserve"> </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Experience performing Unit Testing in th</w:t>
      </w:r>
      <w:r w:rsidRPr="00D815A5" w:rsidR="00385C93">
        <w:rPr>
          <w:rFonts w:ascii="Arial" w:hAnsi="Arial" w:cs="Arial"/>
          <w:color w:val="000000"/>
          <w:sz w:val="16"/>
          <w:szCs w:val="16"/>
        </w:rPr>
        <w:t xml:space="preserve">e Development environments, </w:t>
      </w:r>
      <w:r w:rsidRPr="00D815A5">
        <w:rPr>
          <w:rFonts w:ascii="Arial" w:hAnsi="Arial" w:cs="Arial"/>
          <w:color w:val="000000"/>
          <w:sz w:val="16"/>
          <w:szCs w:val="16"/>
        </w:rPr>
        <w:t xml:space="preserve">Bug </w:t>
      </w:r>
      <w:r w:rsidRPr="00D815A5" w:rsidR="00385C93">
        <w:rPr>
          <w:rFonts w:ascii="Arial" w:hAnsi="Arial" w:cs="Arial"/>
          <w:color w:val="000000"/>
          <w:sz w:val="16"/>
          <w:szCs w:val="16"/>
        </w:rPr>
        <w:t>Reporting</w:t>
      </w:r>
      <w:r w:rsidRPr="00D815A5" w:rsidR="005769CF">
        <w:rPr>
          <w:rFonts w:ascii="Arial" w:hAnsi="Arial" w:cs="Arial"/>
          <w:color w:val="000000"/>
          <w:sz w:val="16"/>
          <w:szCs w:val="16"/>
        </w:rPr>
        <w:t xml:space="preserve"> and</w:t>
      </w:r>
      <w:r w:rsidRPr="00D815A5">
        <w:rPr>
          <w:rFonts w:ascii="Arial" w:hAnsi="Arial" w:cs="Arial"/>
          <w:color w:val="000000"/>
          <w:sz w:val="16"/>
          <w:szCs w:val="16"/>
        </w:rPr>
        <w:t xml:space="preserve"> Fixing.</w:t>
      </w:r>
    </w:p>
    <w:p w:rsidR="002D362C"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 xml:space="preserve">Good exposure in technical design including </w:t>
      </w:r>
      <w:r w:rsidR="006C27BA">
        <w:rPr>
          <w:rFonts w:ascii="Arial" w:hAnsi="Arial" w:cs="Arial"/>
          <w:b/>
          <w:color w:val="000000"/>
          <w:sz w:val="16"/>
          <w:szCs w:val="16"/>
        </w:rPr>
        <w:t>HLD, LLD</w:t>
      </w:r>
      <w:r w:rsidRPr="00D815A5">
        <w:rPr>
          <w:rFonts w:ascii="Arial" w:hAnsi="Arial" w:cs="Arial"/>
          <w:color w:val="000000"/>
          <w:sz w:val="16"/>
          <w:szCs w:val="16"/>
        </w:rPr>
        <w:t xml:space="preserve">. Worked </w:t>
      </w:r>
      <w:r w:rsidRPr="00D815A5" w:rsidR="00B638AB">
        <w:rPr>
          <w:rFonts w:ascii="Arial" w:hAnsi="Arial" w:cs="Arial"/>
          <w:color w:val="000000"/>
          <w:sz w:val="16"/>
          <w:szCs w:val="16"/>
        </w:rPr>
        <w:t xml:space="preserve">actively </w:t>
      </w:r>
      <w:r w:rsidRPr="00D815A5">
        <w:rPr>
          <w:rFonts w:ascii="Arial" w:hAnsi="Arial" w:cs="Arial"/>
          <w:color w:val="000000"/>
          <w:sz w:val="16"/>
          <w:szCs w:val="16"/>
        </w:rPr>
        <w:t xml:space="preserve">for pre-sales activities/POC </w:t>
      </w:r>
      <w:r w:rsidRPr="00D815A5" w:rsidR="009B2650">
        <w:rPr>
          <w:rFonts w:ascii="Arial" w:hAnsi="Arial" w:cs="Arial"/>
          <w:color w:val="000000"/>
          <w:sz w:val="16"/>
          <w:szCs w:val="16"/>
        </w:rPr>
        <w:t>creations/</w:t>
      </w:r>
      <w:r w:rsidRPr="00D815A5">
        <w:rPr>
          <w:rFonts w:ascii="Arial" w:hAnsi="Arial" w:cs="Arial"/>
          <w:color w:val="000000"/>
          <w:sz w:val="16"/>
          <w:szCs w:val="16"/>
        </w:rPr>
        <w:t>conceptualization of new technical implementations.</w:t>
      </w:r>
    </w:p>
    <w:p w:rsidR="00C120DB"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Excellent analytical,</w:t>
      </w:r>
      <w:r w:rsidR="00604DCF">
        <w:rPr>
          <w:rFonts w:ascii="Arial" w:hAnsi="Arial" w:cs="Arial"/>
          <w:color w:val="000000"/>
          <w:sz w:val="16"/>
          <w:szCs w:val="16"/>
        </w:rPr>
        <w:t xml:space="preserve"> </w:t>
      </w:r>
      <w:r w:rsidRPr="00D815A5" w:rsidR="002D362C">
        <w:rPr>
          <w:rFonts w:ascii="Arial" w:hAnsi="Arial" w:cs="Arial"/>
          <w:color w:val="000000"/>
          <w:sz w:val="16"/>
          <w:szCs w:val="16"/>
        </w:rPr>
        <w:t xml:space="preserve">communication and interpersonal skills. </w:t>
      </w:r>
      <w:r w:rsidRPr="00D815A5" w:rsidR="00841E11">
        <w:rPr>
          <w:rFonts w:ascii="Arial" w:hAnsi="Arial" w:cs="Arial"/>
          <w:color w:val="000000"/>
          <w:sz w:val="16"/>
          <w:szCs w:val="16"/>
        </w:rPr>
        <w:t xml:space="preserve">Proficient in technical writing, </w:t>
      </w:r>
      <w:r w:rsidRPr="00D815A5" w:rsidR="002D362C">
        <w:rPr>
          <w:rFonts w:ascii="Arial" w:hAnsi="Arial" w:cs="Arial"/>
          <w:color w:val="000000"/>
          <w:sz w:val="16"/>
          <w:szCs w:val="16"/>
        </w:rPr>
        <w:t>presentations</w:t>
      </w:r>
      <w:r w:rsidRPr="00D815A5" w:rsidR="00841E11">
        <w:rPr>
          <w:rFonts w:ascii="Arial" w:hAnsi="Arial" w:cs="Arial"/>
          <w:color w:val="000000"/>
          <w:sz w:val="16"/>
          <w:szCs w:val="16"/>
        </w:rPr>
        <w:t>,</w:t>
      </w:r>
      <w:r w:rsidRPr="00D815A5" w:rsidR="002D362C">
        <w:rPr>
          <w:rFonts w:ascii="Arial" w:hAnsi="Arial" w:cs="Arial"/>
          <w:color w:val="000000"/>
          <w:sz w:val="16"/>
          <w:szCs w:val="16"/>
        </w:rPr>
        <w:t xml:space="preserve"> G</w:t>
      </w:r>
      <w:r w:rsidR="00D26BF3">
        <w:rPr>
          <w:rFonts w:ascii="Arial" w:hAnsi="Arial" w:cs="Arial"/>
          <w:color w:val="000000"/>
          <w:sz w:val="16"/>
          <w:szCs w:val="16"/>
        </w:rPr>
        <w:t xml:space="preserve">ood Code review/reading ability, Estimations and </w:t>
      </w:r>
      <w:r w:rsidRPr="00D815A5" w:rsidR="002D362C">
        <w:rPr>
          <w:rFonts w:ascii="Arial" w:hAnsi="Arial" w:cs="Arial"/>
          <w:color w:val="000000"/>
          <w:sz w:val="16"/>
          <w:szCs w:val="16"/>
        </w:rPr>
        <w:t>SOW preparation.</w:t>
      </w:r>
    </w:p>
    <w:p w:rsidR="00F62560"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G</w:t>
      </w:r>
      <w:r w:rsidRPr="00D815A5" w:rsidR="002D362C">
        <w:rPr>
          <w:rFonts w:ascii="Arial" w:hAnsi="Arial" w:cs="Arial"/>
          <w:color w:val="000000"/>
          <w:sz w:val="16"/>
          <w:szCs w:val="16"/>
        </w:rPr>
        <w:t xml:space="preserve">ood experience in training as I was taking extra responsibility as </w:t>
      </w:r>
      <w:r w:rsidR="00124141">
        <w:rPr>
          <w:rFonts w:ascii="Arial" w:hAnsi="Arial" w:cs="Arial"/>
          <w:color w:val="000000"/>
          <w:sz w:val="16"/>
          <w:szCs w:val="16"/>
        </w:rPr>
        <w:t xml:space="preserve">consultant </w:t>
      </w:r>
      <w:r w:rsidRPr="00D815A5" w:rsidR="00124141">
        <w:rPr>
          <w:rFonts w:ascii="Arial" w:hAnsi="Arial" w:cs="Arial"/>
          <w:color w:val="000000"/>
          <w:sz w:val="16"/>
          <w:szCs w:val="16"/>
        </w:rPr>
        <w:t>for</w:t>
      </w:r>
      <w:r w:rsidRPr="00D815A5" w:rsidR="002D362C">
        <w:rPr>
          <w:rFonts w:ascii="Arial" w:hAnsi="Arial" w:cs="Arial"/>
          <w:color w:val="000000"/>
          <w:sz w:val="16"/>
          <w:szCs w:val="16"/>
        </w:rPr>
        <w:t xml:space="preserve"> </w:t>
      </w:r>
      <w:r w:rsidRPr="00D815A5" w:rsidR="009C4694">
        <w:rPr>
          <w:rFonts w:ascii="Arial" w:hAnsi="Arial" w:cs="Arial"/>
          <w:color w:val="000000"/>
          <w:sz w:val="16"/>
          <w:szCs w:val="16"/>
        </w:rPr>
        <w:t>SalesForce.com</w:t>
      </w:r>
      <w:r w:rsidR="009C4694">
        <w:rPr>
          <w:rFonts w:ascii="Arial" w:hAnsi="Arial" w:cs="Arial"/>
          <w:color w:val="000000"/>
          <w:sz w:val="16"/>
          <w:szCs w:val="16"/>
        </w:rPr>
        <w:t xml:space="preserve"> (</w:t>
      </w:r>
      <w:r w:rsidR="00FF4473">
        <w:rPr>
          <w:rFonts w:ascii="Arial" w:hAnsi="Arial" w:cs="Arial"/>
          <w:color w:val="000000"/>
          <w:sz w:val="16"/>
          <w:szCs w:val="16"/>
        </w:rPr>
        <w:t>CRM)</w:t>
      </w:r>
      <w:r w:rsidRPr="00D815A5" w:rsidR="002D362C">
        <w:rPr>
          <w:rFonts w:ascii="Arial" w:hAnsi="Arial" w:cs="Arial"/>
          <w:color w:val="000000"/>
          <w:sz w:val="16"/>
          <w:szCs w:val="16"/>
        </w:rPr>
        <w:t xml:space="preserve"> and </w:t>
      </w:r>
      <w:r w:rsidRPr="00D815A5" w:rsidR="005750AE">
        <w:rPr>
          <w:rFonts w:ascii="Arial" w:hAnsi="Arial" w:cs="Arial"/>
          <w:color w:val="000000"/>
          <w:sz w:val="16"/>
          <w:szCs w:val="16"/>
        </w:rPr>
        <w:t xml:space="preserve">developed </w:t>
      </w:r>
      <w:r w:rsidR="005750AE">
        <w:rPr>
          <w:rFonts w:ascii="Arial" w:hAnsi="Arial" w:cs="Arial"/>
          <w:color w:val="000000"/>
          <w:sz w:val="16"/>
          <w:szCs w:val="16"/>
        </w:rPr>
        <w:t>few</w:t>
      </w:r>
      <w:r w:rsidRPr="00D815A5" w:rsidR="002D362C">
        <w:rPr>
          <w:rFonts w:ascii="Arial" w:hAnsi="Arial" w:cs="Arial"/>
          <w:color w:val="000000"/>
          <w:sz w:val="16"/>
          <w:szCs w:val="16"/>
        </w:rPr>
        <w:t xml:space="preserve"> POCs for SFDC.</w:t>
      </w:r>
    </w:p>
    <w:p w:rsidR="00BF765F" w:rsidRPr="00D815A5"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D815A5">
        <w:rPr>
          <w:rFonts w:ascii="Arial" w:hAnsi="Arial" w:cs="Arial"/>
          <w:color w:val="000000"/>
          <w:sz w:val="16"/>
          <w:szCs w:val="16"/>
        </w:rPr>
        <w:t xml:space="preserve">Great exposure in </w:t>
      </w:r>
      <w:r w:rsidRPr="00D815A5" w:rsidR="002D362C">
        <w:rPr>
          <w:rFonts w:ascii="Arial" w:hAnsi="Arial" w:cs="Arial"/>
          <w:color w:val="000000"/>
          <w:sz w:val="16"/>
          <w:szCs w:val="16"/>
        </w:rPr>
        <w:t>Consulting Software Services HR Consulting, Recruitment &amp; Training</w:t>
      </w:r>
      <w:r w:rsidR="000C11E7">
        <w:rPr>
          <w:rFonts w:ascii="Arial" w:hAnsi="Arial" w:cs="Arial"/>
          <w:color w:val="000000"/>
          <w:sz w:val="16"/>
          <w:szCs w:val="16"/>
        </w:rPr>
        <w:t xml:space="preserve"> and</w:t>
      </w:r>
      <w:r w:rsidRPr="00D815A5" w:rsidR="002D362C">
        <w:rPr>
          <w:rFonts w:ascii="Arial" w:hAnsi="Arial" w:cs="Arial"/>
          <w:color w:val="000000"/>
          <w:sz w:val="16"/>
          <w:szCs w:val="16"/>
        </w:rPr>
        <w:t xml:space="preserve"> eLearning.</w:t>
      </w:r>
    </w:p>
    <w:p w:rsidR="00C55B5F" w:rsidRPr="00F126AD" w:rsidP="0055073D">
      <w:pPr>
        <w:widowControl w:val="0"/>
        <w:overflowPunct w:val="0"/>
        <w:autoSpaceDE w:val="0"/>
        <w:autoSpaceDN w:val="0"/>
        <w:adjustRightInd w:val="0"/>
        <w:ind w:left="-630" w:firstLine="540"/>
        <w:rPr>
          <w:rFonts w:ascii="Arial" w:hAnsi="Arial" w:cs="Arial"/>
          <w:b/>
          <w:bCs/>
          <w:kern w:val="28"/>
          <w:sz w:val="20"/>
          <w:szCs w:val="20"/>
        </w:rPr>
      </w:pPr>
      <w:r w:rsidRPr="004B3AE2">
        <w:rPr>
          <w:rFonts w:ascii="Arial" w:hAnsi="Arial" w:cs="Arial"/>
          <w:b/>
          <w:bCs/>
          <w:kern w:val="28"/>
          <w:sz w:val="16"/>
          <w:szCs w:val="16"/>
          <w:u w:val="single"/>
        </w:rPr>
        <w:t>EDUCATION</w:t>
      </w:r>
      <w:r>
        <w:rPr>
          <w:rFonts w:ascii="Arial" w:hAnsi="Arial" w:cs="Arial"/>
          <w:b/>
          <w:bCs/>
          <w:kern w:val="28"/>
          <w:sz w:val="20"/>
          <w:szCs w:val="20"/>
          <w:u w:val="single"/>
        </w:rPr>
        <w:t>:</w:t>
      </w:r>
    </w:p>
    <w:p w:rsidR="00BF765F" w:rsidRPr="00C01D21" w:rsidP="00E42126">
      <w:pPr>
        <w:widowControl w:val="0"/>
        <w:numPr>
          <w:ilvl w:val="0"/>
          <w:numId w:val="4"/>
        </w:numPr>
        <w:tabs>
          <w:tab w:val="left" w:pos="180"/>
          <w:tab w:val="left" w:pos="720"/>
        </w:tabs>
        <w:autoSpaceDE w:val="0"/>
        <w:autoSpaceDN w:val="0"/>
        <w:rPr>
          <w:rFonts w:ascii="Arial" w:hAnsi="Arial" w:cs="Arial"/>
          <w:color w:val="000000"/>
          <w:sz w:val="16"/>
          <w:szCs w:val="16"/>
        </w:rPr>
      </w:pPr>
      <w:r w:rsidRPr="00C01D21">
        <w:rPr>
          <w:rFonts w:ascii="Arial" w:hAnsi="Arial" w:cs="Arial"/>
          <w:color w:val="000000"/>
          <w:sz w:val="16"/>
          <w:szCs w:val="16"/>
        </w:rPr>
        <w:t>Master of Computer Application</w:t>
      </w:r>
      <w:r w:rsidR="00744E35">
        <w:rPr>
          <w:rFonts w:ascii="Arial" w:hAnsi="Arial" w:cs="Arial"/>
          <w:color w:val="000000"/>
          <w:sz w:val="16"/>
          <w:szCs w:val="16"/>
        </w:rPr>
        <w:t xml:space="preserve"> </w:t>
      </w:r>
      <w:r w:rsidRPr="00C01D21">
        <w:rPr>
          <w:rFonts w:ascii="Arial" w:hAnsi="Arial" w:cs="Arial"/>
          <w:color w:val="000000"/>
          <w:sz w:val="16"/>
          <w:szCs w:val="16"/>
        </w:rPr>
        <w:t>(MCA-</w:t>
      </w:r>
      <w:r w:rsidRPr="00C01D21" w:rsidR="00941130">
        <w:rPr>
          <w:rFonts w:ascii="Arial" w:hAnsi="Arial" w:cs="Arial"/>
          <w:color w:val="000000"/>
          <w:sz w:val="16"/>
          <w:szCs w:val="16"/>
        </w:rPr>
        <w:t>2004</w:t>
      </w:r>
      <w:r w:rsidRPr="00C01D21">
        <w:rPr>
          <w:rFonts w:ascii="Arial" w:hAnsi="Arial" w:cs="Arial"/>
          <w:color w:val="000000"/>
          <w:sz w:val="16"/>
          <w:szCs w:val="16"/>
        </w:rPr>
        <w:t>) from MP Technical University</w:t>
      </w:r>
      <w:r w:rsidR="00744E35">
        <w:rPr>
          <w:rFonts w:ascii="Arial" w:hAnsi="Arial" w:cs="Arial"/>
          <w:color w:val="000000"/>
          <w:sz w:val="16"/>
          <w:szCs w:val="16"/>
        </w:rPr>
        <w:t xml:space="preserve"> </w:t>
      </w:r>
      <w:r w:rsidRPr="00C01D21">
        <w:rPr>
          <w:rFonts w:ascii="Arial" w:hAnsi="Arial" w:cs="Arial"/>
          <w:color w:val="000000"/>
          <w:sz w:val="16"/>
          <w:szCs w:val="16"/>
        </w:rPr>
        <w:t>(RGPV)</w:t>
      </w:r>
      <w:r w:rsidR="004224CE">
        <w:rPr>
          <w:rFonts w:ascii="Arial" w:hAnsi="Arial" w:cs="Arial"/>
          <w:color w:val="000000"/>
          <w:sz w:val="16"/>
          <w:szCs w:val="16"/>
        </w:rPr>
        <w:t>-MPTU</w:t>
      </w:r>
      <w:r w:rsidRPr="00C01D21">
        <w:rPr>
          <w:rFonts w:ascii="Arial" w:hAnsi="Arial" w:cs="Arial"/>
          <w:color w:val="000000"/>
          <w:sz w:val="16"/>
          <w:szCs w:val="16"/>
        </w:rPr>
        <w:t xml:space="preserve"> Bhopal</w:t>
      </w:r>
      <w:r w:rsidR="00C934E1">
        <w:rPr>
          <w:rFonts w:ascii="Arial" w:hAnsi="Arial" w:cs="Arial"/>
          <w:color w:val="000000"/>
          <w:sz w:val="16"/>
          <w:szCs w:val="16"/>
        </w:rPr>
        <w:t xml:space="preserve"> MP</w:t>
      </w:r>
      <w:r w:rsidRPr="00C01D21">
        <w:rPr>
          <w:rFonts w:ascii="Arial" w:hAnsi="Arial" w:cs="Arial"/>
          <w:color w:val="000000"/>
          <w:sz w:val="16"/>
          <w:szCs w:val="16"/>
        </w:rPr>
        <w:t>, India.</w:t>
      </w:r>
    </w:p>
    <w:p w:rsidR="00BF765F" w:rsidRPr="00C01D21" w:rsidP="00E42126">
      <w:pPr>
        <w:widowControl w:val="0"/>
        <w:numPr>
          <w:ilvl w:val="0"/>
          <w:numId w:val="4"/>
        </w:numPr>
        <w:tabs>
          <w:tab w:val="left" w:pos="180"/>
          <w:tab w:val="left" w:pos="720"/>
        </w:tabs>
        <w:autoSpaceDE w:val="0"/>
        <w:autoSpaceDN w:val="0"/>
        <w:rPr>
          <w:rFonts w:ascii="Arial" w:hAnsi="Arial" w:cs="Arial"/>
          <w:color w:val="000000"/>
          <w:sz w:val="16"/>
          <w:szCs w:val="16"/>
        </w:rPr>
      </w:pPr>
      <w:r>
        <w:rPr>
          <w:rFonts w:ascii="Arial" w:hAnsi="Arial" w:cs="Arial"/>
          <w:color w:val="000000"/>
          <w:sz w:val="16"/>
          <w:szCs w:val="16"/>
        </w:rPr>
        <w:t>Master of Science – [</w:t>
      </w:r>
      <w:r w:rsidRPr="00C01D21">
        <w:rPr>
          <w:rFonts w:ascii="Arial" w:hAnsi="Arial" w:cs="Arial"/>
          <w:color w:val="000000"/>
          <w:sz w:val="16"/>
          <w:szCs w:val="16"/>
        </w:rPr>
        <w:t>(Electronics &amp;&amp; Telecom)</w:t>
      </w:r>
      <w:r w:rsidR="00D9092F">
        <w:rPr>
          <w:rFonts w:ascii="Arial" w:hAnsi="Arial" w:cs="Arial"/>
          <w:color w:val="000000"/>
          <w:sz w:val="16"/>
          <w:szCs w:val="16"/>
        </w:rPr>
        <w:t xml:space="preserve"> - 2001</w:t>
      </w:r>
      <w:r w:rsidRPr="00C01D21">
        <w:rPr>
          <w:rFonts w:ascii="Arial" w:hAnsi="Arial" w:cs="Arial"/>
          <w:color w:val="000000"/>
          <w:sz w:val="16"/>
          <w:szCs w:val="16"/>
        </w:rPr>
        <w:t>] from Jiwaji University, Gwalior</w:t>
      </w:r>
      <w:r w:rsidR="00FF4540">
        <w:rPr>
          <w:rFonts w:ascii="Arial" w:hAnsi="Arial" w:cs="Arial"/>
          <w:color w:val="000000"/>
          <w:sz w:val="16"/>
          <w:szCs w:val="16"/>
        </w:rPr>
        <w:t xml:space="preserve"> MP</w:t>
      </w:r>
      <w:r w:rsidRPr="00C01D21">
        <w:rPr>
          <w:rFonts w:ascii="Arial" w:hAnsi="Arial" w:cs="Arial"/>
          <w:color w:val="000000"/>
          <w:sz w:val="16"/>
          <w:szCs w:val="16"/>
        </w:rPr>
        <w:t>, India.</w:t>
      </w:r>
      <w:r w:rsidR="002F605D">
        <w:rPr>
          <w:rFonts w:ascii="Arial" w:hAnsi="Arial" w:cs="Arial"/>
          <w:color w:val="000000"/>
          <w:sz w:val="16"/>
          <w:szCs w:val="16"/>
        </w:rPr>
        <w:t xml:space="preserve"> </w:t>
      </w:r>
    </w:p>
    <w:p w:rsidR="005C4034" w:rsidRPr="005A5E4A" w:rsidP="005A5E4A">
      <w:pPr>
        <w:widowControl w:val="0"/>
        <w:overflowPunct w:val="0"/>
        <w:autoSpaceDE w:val="0"/>
        <w:autoSpaceDN w:val="0"/>
        <w:adjustRightInd w:val="0"/>
        <w:ind w:left="-630" w:firstLine="540"/>
        <w:rPr>
          <w:rFonts w:ascii="Arial" w:hAnsi="Arial" w:cs="Arial"/>
          <w:b/>
          <w:bCs/>
          <w:kern w:val="28"/>
          <w:sz w:val="20"/>
          <w:szCs w:val="20"/>
          <w:u w:val="single"/>
        </w:rPr>
      </w:pPr>
      <w:r w:rsidRPr="004B3AE2">
        <w:rPr>
          <w:rFonts w:ascii="Arial" w:hAnsi="Arial" w:cs="Arial"/>
          <w:b/>
          <w:bCs/>
          <w:kern w:val="28"/>
          <w:sz w:val="16"/>
          <w:szCs w:val="16"/>
          <w:u w:val="single"/>
        </w:rPr>
        <w:t>T</w:t>
      </w:r>
      <w:r w:rsidRPr="004B3AE2" w:rsidR="009D2851">
        <w:rPr>
          <w:rFonts w:ascii="Arial" w:hAnsi="Arial" w:cs="Arial"/>
          <w:b/>
          <w:bCs/>
          <w:kern w:val="28"/>
          <w:sz w:val="16"/>
          <w:szCs w:val="16"/>
          <w:u w:val="single"/>
        </w:rPr>
        <w:t>ECHNICAL</w:t>
      </w:r>
      <w:r w:rsidRPr="004B3AE2" w:rsidR="00AD2C2E">
        <w:rPr>
          <w:rFonts w:ascii="Arial" w:hAnsi="Arial" w:cs="Arial"/>
          <w:b/>
          <w:bCs/>
          <w:kern w:val="28"/>
          <w:sz w:val="16"/>
          <w:szCs w:val="16"/>
          <w:u w:val="single"/>
        </w:rPr>
        <w:t>EXPERTISE</w:t>
      </w:r>
      <w:r w:rsidRPr="005A5E4A" w:rsidR="009D2851">
        <w:rPr>
          <w:rFonts w:ascii="Arial" w:hAnsi="Arial" w:cs="Arial"/>
          <w:b/>
          <w:bCs/>
          <w:kern w:val="28"/>
          <w:sz w:val="20"/>
          <w:szCs w:val="20"/>
          <w:u w:val="single"/>
        </w:rPr>
        <w:t>:</w:t>
      </w:r>
    </w:p>
    <w:tbl>
      <w:tblPr>
        <w:tblpPr w:leftFromText="180" w:rightFromText="180"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8"/>
        <w:gridCol w:w="8849"/>
      </w:tblGrid>
      <w:tr w:rsidTr="00F61E1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Java/J2EE Technologies</w:t>
            </w:r>
          </w:p>
        </w:tc>
        <w:tc>
          <w:tcPr>
            <w:tcW w:w="0" w:type="auto"/>
            <w:tcBorders>
              <w:top w:val="single" w:sz="4" w:space="0" w:color="auto"/>
              <w:left w:val="single" w:sz="4" w:space="0" w:color="auto"/>
              <w:bottom w:val="single" w:sz="4" w:space="0" w:color="auto"/>
              <w:right w:val="single" w:sz="4" w:space="0" w:color="auto"/>
            </w:tcBorders>
          </w:tcPr>
          <w:p w:rsidR="006401CF" w:rsidRPr="00BA6A80" w:rsidP="00DC3A4B">
            <w:pPr>
              <w:pStyle w:val="BodyText"/>
              <w:rPr>
                <w:rFonts w:ascii="Arial" w:hAnsi="Arial" w:cs="Arial"/>
                <w:sz w:val="16"/>
                <w:szCs w:val="16"/>
              </w:rPr>
            </w:pPr>
          </w:p>
          <w:p w:rsidR="005C4034" w:rsidRPr="00BA6A80" w:rsidP="0030079E">
            <w:pPr>
              <w:pStyle w:val="BodyText"/>
              <w:rPr>
                <w:rFonts w:ascii="Arial" w:hAnsi="Arial" w:cs="Arial"/>
                <w:sz w:val="16"/>
                <w:szCs w:val="16"/>
              </w:rPr>
            </w:pPr>
            <w:r>
              <w:rPr>
                <w:rFonts w:ascii="Arial" w:hAnsi="Arial" w:cs="Arial"/>
                <w:sz w:val="16"/>
                <w:szCs w:val="16"/>
              </w:rPr>
              <w:t xml:space="preserve">JAVA </w:t>
            </w:r>
            <w:r w:rsidR="0083406B">
              <w:rPr>
                <w:rFonts w:ascii="Arial" w:hAnsi="Arial" w:cs="Arial"/>
                <w:sz w:val="16"/>
                <w:szCs w:val="16"/>
              </w:rPr>
              <w:t>5.x</w:t>
            </w:r>
            <w:r w:rsidR="0083406B">
              <w:rPr>
                <w:rFonts w:ascii="Arial" w:hAnsi="Arial" w:cs="Arial"/>
                <w:sz w:val="16"/>
                <w:szCs w:val="16"/>
              </w:rPr>
              <w:t>,6.x,7.x</w:t>
            </w:r>
            <w:r w:rsidR="0083406B">
              <w:rPr>
                <w:rFonts w:ascii="Arial" w:hAnsi="Arial" w:cs="Arial"/>
                <w:sz w:val="16"/>
                <w:szCs w:val="16"/>
              </w:rPr>
              <w:t xml:space="preserve"> and </w:t>
            </w:r>
            <w:r w:rsidRPr="00BA6A80" w:rsidR="00991511">
              <w:rPr>
                <w:rFonts w:ascii="Arial" w:hAnsi="Arial" w:cs="Arial"/>
                <w:sz w:val="16"/>
                <w:szCs w:val="16"/>
              </w:rPr>
              <w:t>8</w:t>
            </w:r>
            <w:r w:rsidR="0083406B">
              <w:rPr>
                <w:rFonts w:ascii="Arial" w:hAnsi="Arial" w:cs="Arial"/>
                <w:sz w:val="16"/>
                <w:szCs w:val="16"/>
              </w:rPr>
              <w:t>.0</w:t>
            </w:r>
            <w:r w:rsidR="00D63F21">
              <w:rPr>
                <w:rFonts w:ascii="Arial" w:hAnsi="Arial" w:cs="Arial"/>
                <w:sz w:val="16"/>
                <w:szCs w:val="16"/>
              </w:rPr>
              <w:t xml:space="preserve"> </w:t>
            </w:r>
            <w:r w:rsidR="00784CD7">
              <w:rPr>
                <w:rFonts w:ascii="Arial" w:hAnsi="Arial" w:cs="Arial"/>
                <w:sz w:val="16"/>
                <w:szCs w:val="16"/>
              </w:rPr>
              <w:t>(Collection,</w:t>
            </w:r>
            <w:r w:rsidR="007B0C6F">
              <w:rPr>
                <w:rFonts w:ascii="Arial" w:hAnsi="Arial" w:cs="Arial"/>
                <w:sz w:val="16"/>
                <w:szCs w:val="16"/>
              </w:rPr>
              <w:t xml:space="preserve"> </w:t>
            </w:r>
            <w:r w:rsidRPr="00BA6A80">
              <w:rPr>
                <w:rFonts w:ascii="Arial" w:hAnsi="Arial" w:cs="Arial"/>
                <w:sz w:val="16"/>
                <w:szCs w:val="16"/>
              </w:rPr>
              <w:t>Multithreading,</w:t>
            </w:r>
            <w:r w:rsidR="007B0C6F">
              <w:rPr>
                <w:rFonts w:ascii="Arial" w:hAnsi="Arial" w:cs="Arial"/>
                <w:sz w:val="16"/>
                <w:szCs w:val="16"/>
              </w:rPr>
              <w:t xml:space="preserve"> </w:t>
            </w:r>
            <w:r w:rsidRPr="00BA6A80" w:rsidR="00E902DE">
              <w:rPr>
                <w:rFonts w:ascii="Arial" w:hAnsi="Arial" w:cs="Arial"/>
                <w:sz w:val="16"/>
                <w:szCs w:val="16"/>
              </w:rPr>
              <w:t>Concurrency</w:t>
            </w:r>
            <w:r w:rsidRPr="00BA6A80" w:rsidR="00FC61FE">
              <w:rPr>
                <w:rFonts w:ascii="Arial" w:hAnsi="Arial" w:cs="Arial"/>
                <w:sz w:val="16"/>
                <w:szCs w:val="16"/>
              </w:rPr>
              <w:t>,</w:t>
            </w:r>
            <w:r w:rsidR="007B0C6F">
              <w:rPr>
                <w:rFonts w:ascii="Arial" w:hAnsi="Arial" w:cs="Arial"/>
                <w:sz w:val="16"/>
                <w:szCs w:val="16"/>
              </w:rPr>
              <w:t xml:space="preserve"> </w:t>
            </w:r>
            <w:r w:rsidR="00BF033E">
              <w:rPr>
                <w:rFonts w:ascii="Arial" w:hAnsi="Arial" w:cs="Arial"/>
                <w:sz w:val="16"/>
                <w:szCs w:val="16"/>
              </w:rPr>
              <w:t>JDBC</w:t>
            </w:r>
            <w:r w:rsidR="00921E7F">
              <w:rPr>
                <w:rFonts w:ascii="Arial" w:hAnsi="Arial" w:cs="Arial"/>
                <w:sz w:val="16"/>
                <w:szCs w:val="16"/>
              </w:rPr>
              <w:t>)</w:t>
            </w:r>
            <w:r w:rsidR="00E0056A">
              <w:rPr>
                <w:rFonts w:ascii="Arial" w:hAnsi="Arial" w:cs="Arial"/>
                <w:sz w:val="16"/>
                <w:szCs w:val="16"/>
              </w:rPr>
              <w:t xml:space="preserve">, </w:t>
            </w:r>
            <w:r w:rsidRPr="00BA6A80">
              <w:rPr>
                <w:rFonts w:ascii="Arial" w:hAnsi="Arial" w:cs="Arial"/>
                <w:sz w:val="16"/>
                <w:szCs w:val="16"/>
              </w:rPr>
              <w:t>J2EE</w:t>
            </w:r>
            <w:r w:rsidR="00617520">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Operating Systems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E55851">
            <w:pPr>
              <w:pStyle w:val="BodyText"/>
              <w:rPr>
                <w:rFonts w:ascii="Arial" w:hAnsi="Arial" w:cs="Arial"/>
                <w:sz w:val="16"/>
                <w:szCs w:val="16"/>
              </w:rPr>
            </w:pPr>
            <w:r w:rsidRPr="00BA6A80">
              <w:rPr>
                <w:rFonts w:ascii="Arial" w:hAnsi="Arial" w:cs="Arial"/>
                <w:sz w:val="16"/>
                <w:szCs w:val="16"/>
              </w:rPr>
              <w:t>Unix</w:t>
            </w:r>
            <w:r w:rsidR="002F605D">
              <w:rPr>
                <w:rFonts w:ascii="Arial" w:hAnsi="Arial" w:cs="Arial"/>
                <w:sz w:val="16"/>
                <w:szCs w:val="16"/>
              </w:rPr>
              <w:t xml:space="preserve"> </w:t>
            </w:r>
            <w:r w:rsidRPr="00BA6A80" w:rsidR="0012262D">
              <w:rPr>
                <w:rFonts w:ascii="Arial" w:hAnsi="Arial" w:cs="Arial"/>
                <w:sz w:val="16"/>
                <w:szCs w:val="16"/>
              </w:rPr>
              <w:t>(HP)</w:t>
            </w:r>
            <w:r w:rsidRPr="00BA6A80">
              <w:rPr>
                <w:rFonts w:ascii="Arial" w:hAnsi="Arial" w:cs="Arial"/>
                <w:sz w:val="16"/>
                <w:szCs w:val="16"/>
              </w:rPr>
              <w:t xml:space="preserve">, </w:t>
            </w:r>
            <w:r w:rsidRPr="00BA6A80" w:rsidR="0018761A">
              <w:rPr>
                <w:rFonts w:ascii="Arial" w:hAnsi="Arial" w:cs="Arial"/>
                <w:sz w:val="16"/>
                <w:szCs w:val="16"/>
              </w:rPr>
              <w:t>Linux</w:t>
            </w:r>
            <w:r w:rsidR="00F41FE3">
              <w:rPr>
                <w:rFonts w:ascii="Arial" w:hAnsi="Arial" w:cs="Arial"/>
                <w:sz w:val="16"/>
                <w:szCs w:val="16"/>
              </w:rPr>
              <w:t xml:space="preserve"> </w:t>
            </w:r>
            <w:r w:rsidRPr="00BA6A80" w:rsidR="009300FB">
              <w:rPr>
                <w:rFonts w:ascii="Arial" w:hAnsi="Arial" w:cs="Arial"/>
                <w:sz w:val="16"/>
                <w:szCs w:val="16"/>
              </w:rPr>
              <w:t>(RHEL)</w:t>
            </w:r>
            <w:r w:rsidRPr="00BA6A80" w:rsidR="0018761A">
              <w:rPr>
                <w:rFonts w:ascii="Arial" w:hAnsi="Arial" w:cs="Arial"/>
                <w:sz w:val="16"/>
                <w:szCs w:val="16"/>
              </w:rPr>
              <w:t xml:space="preserve">, </w:t>
            </w:r>
            <w:r w:rsidRPr="00BA6A80">
              <w:rPr>
                <w:rFonts w:ascii="Arial" w:hAnsi="Arial" w:cs="Arial"/>
                <w:sz w:val="16"/>
                <w:szCs w:val="16"/>
              </w:rPr>
              <w:t>D</w:t>
            </w:r>
            <w:r w:rsidR="00E26C4D">
              <w:rPr>
                <w:rFonts w:ascii="Arial" w:hAnsi="Arial" w:cs="Arial"/>
                <w:sz w:val="16"/>
                <w:szCs w:val="16"/>
              </w:rPr>
              <w:t>OS,</w:t>
            </w:r>
            <w:r w:rsidRPr="00BA6A80" w:rsidR="00285B59">
              <w:rPr>
                <w:rFonts w:ascii="Arial" w:hAnsi="Arial" w:cs="Arial"/>
                <w:sz w:val="16"/>
                <w:szCs w:val="16"/>
              </w:rPr>
              <w:t xml:space="preserve"> Windows10.x</w:t>
            </w:r>
            <w:r w:rsidRPr="00BA6A80">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Databases</w:t>
            </w:r>
          </w:p>
        </w:tc>
        <w:tc>
          <w:tcPr>
            <w:tcW w:w="0" w:type="auto"/>
            <w:tcBorders>
              <w:top w:val="single" w:sz="4" w:space="0" w:color="auto"/>
              <w:left w:val="single" w:sz="4" w:space="0" w:color="auto"/>
              <w:bottom w:val="single" w:sz="4" w:space="0" w:color="auto"/>
              <w:right w:val="single" w:sz="4" w:space="0" w:color="auto"/>
            </w:tcBorders>
          </w:tcPr>
          <w:p w:rsidR="00841C5C" w:rsidRPr="00BA6A80" w:rsidP="005C4034">
            <w:pPr>
              <w:pStyle w:val="BodyText"/>
              <w:rPr>
                <w:rFonts w:ascii="Arial" w:hAnsi="Arial" w:cs="Arial"/>
                <w:sz w:val="16"/>
                <w:szCs w:val="16"/>
              </w:rPr>
            </w:pPr>
          </w:p>
          <w:p w:rsidR="005C4034" w:rsidRPr="00BA6A80" w:rsidP="00F44ADD">
            <w:pPr>
              <w:pStyle w:val="BodyText"/>
              <w:rPr>
                <w:rFonts w:ascii="Arial" w:hAnsi="Arial" w:cs="Arial"/>
                <w:sz w:val="16"/>
                <w:szCs w:val="16"/>
              </w:rPr>
            </w:pPr>
            <w:r w:rsidRPr="00BA6A80">
              <w:rPr>
                <w:rFonts w:ascii="Arial" w:hAnsi="Arial" w:cs="Arial"/>
                <w:sz w:val="16"/>
                <w:szCs w:val="16"/>
              </w:rPr>
              <w:t xml:space="preserve">Oracle </w:t>
            </w:r>
            <w:r w:rsidRPr="00BA6A80" w:rsidR="00261F03">
              <w:rPr>
                <w:rFonts w:ascii="Arial" w:hAnsi="Arial" w:cs="Arial"/>
                <w:sz w:val="16"/>
                <w:szCs w:val="16"/>
              </w:rPr>
              <w:t>10g</w:t>
            </w:r>
            <w:r w:rsidRPr="00BA6A80">
              <w:rPr>
                <w:rFonts w:ascii="Arial" w:hAnsi="Arial" w:cs="Arial"/>
                <w:sz w:val="16"/>
                <w:szCs w:val="16"/>
              </w:rPr>
              <w:t>(SQLPLUS)</w:t>
            </w:r>
            <w:r w:rsidRPr="00BA6A80" w:rsidR="00F44ADD">
              <w:rPr>
                <w:rFonts w:ascii="Arial" w:hAnsi="Arial" w:cs="Arial"/>
                <w:sz w:val="16"/>
                <w:szCs w:val="16"/>
              </w:rPr>
              <w:t>, MySQL 5.x, MS Access, MS SQL Server 7.0,</w:t>
            </w:r>
            <w:r w:rsidR="00DC5577">
              <w:rPr>
                <w:rFonts w:ascii="Arial" w:hAnsi="Arial" w:cs="Arial"/>
                <w:sz w:val="16"/>
                <w:szCs w:val="16"/>
              </w:rPr>
              <w:t>MongoDB,</w:t>
            </w:r>
            <w:r w:rsidRPr="00BA6A80">
              <w:rPr>
                <w:rFonts w:ascii="Arial" w:hAnsi="Arial" w:cs="Arial"/>
                <w:sz w:val="16"/>
                <w:szCs w:val="16"/>
              </w:rPr>
              <w:t>RMS.</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Frameworks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673268">
            <w:pPr>
              <w:pStyle w:val="BodyText"/>
              <w:rPr>
                <w:rFonts w:ascii="Arial" w:hAnsi="Arial" w:cs="Arial"/>
                <w:sz w:val="16"/>
                <w:szCs w:val="16"/>
              </w:rPr>
            </w:pPr>
            <w:r w:rsidRPr="00BA6A80">
              <w:rPr>
                <w:rFonts w:ascii="Arial" w:hAnsi="Arial" w:cs="Arial"/>
                <w:sz w:val="16"/>
                <w:szCs w:val="16"/>
              </w:rPr>
              <w:t>Struts 1.x</w:t>
            </w:r>
            <w:r w:rsidRPr="00BA6A80" w:rsidR="000D37F9">
              <w:rPr>
                <w:rFonts w:ascii="Arial" w:hAnsi="Arial" w:cs="Arial"/>
                <w:sz w:val="16"/>
                <w:szCs w:val="16"/>
              </w:rPr>
              <w:t>/2.x, Spring 2.x</w:t>
            </w:r>
            <w:r w:rsidRPr="00BA6A80">
              <w:rPr>
                <w:rFonts w:ascii="Arial" w:hAnsi="Arial" w:cs="Arial"/>
                <w:sz w:val="16"/>
                <w:szCs w:val="16"/>
              </w:rPr>
              <w:t>/3.x</w:t>
            </w:r>
            <w:r w:rsidRPr="00BA6A80" w:rsidR="008E2D32">
              <w:rPr>
                <w:rFonts w:ascii="Arial" w:hAnsi="Arial" w:cs="Arial"/>
                <w:sz w:val="16"/>
                <w:szCs w:val="16"/>
              </w:rPr>
              <w:t>/4.x</w:t>
            </w:r>
            <w:r w:rsidRPr="00BA6A80" w:rsidR="00DF33EB">
              <w:rPr>
                <w:rFonts w:ascii="Arial" w:hAnsi="Arial" w:cs="Arial"/>
                <w:sz w:val="16"/>
                <w:szCs w:val="16"/>
              </w:rPr>
              <w:t>, Hibernate 3.x/4.x</w:t>
            </w:r>
            <w:r w:rsidRPr="00BA6A80">
              <w:rPr>
                <w:rFonts w:ascii="Arial" w:hAnsi="Arial" w:cs="Arial"/>
                <w:sz w:val="16"/>
                <w:szCs w:val="16"/>
              </w:rPr>
              <w:t xml:space="preserve">, </w:t>
            </w:r>
            <w:r w:rsidR="007D6AEB">
              <w:rPr>
                <w:rFonts w:ascii="Arial" w:hAnsi="Arial" w:cs="Arial"/>
                <w:sz w:val="16"/>
                <w:szCs w:val="16"/>
              </w:rPr>
              <w:t>JSF</w:t>
            </w:r>
            <w:r w:rsidRPr="00BA6A80" w:rsidR="00672CDB">
              <w:rPr>
                <w:rFonts w:ascii="Arial" w:hAnsi="Arial" w:cs="Arial"/>
                <w:sz w:val="16"/>
                <w:szCs w:val="16"/>
              </w:rPr>
              <w:t xml:space="preserve">, </w:t>
            </w:r>
            <w:r w:rsidRPr="00BA6A80">
              <w:rPr>
                <w:rFonts w:ascii="Arial" w:hAnsi="Arial" w:cs="Arial"/>
                <w:sz w:val="16"/>
                <w:szCs w:val="16"/>
              </w:rPr>
              <w:t>iBATIS</w:t>
            </w:r>
            <w:r w:rsidR="00DC5010">
              <w:rPr>
                <w:rFonts w:ascii="Arial" w:hAnsi="Arial" w:cs="Arial"/>
                <w:sz w:val="16"/>
                <w:szCs w:val="16"/>
              </w:rPr>
              <w:t>,</w:t>
            </w:r>
            <w:r w:rsidR="000862B7">
              <w:rPr>
                <w:rFonts w:ascii="Arial" w:hAnsi="Arial" w:cs="Arial"/>
                <w:sz w:val="16"/>
                <w:szCs w:val="16"/>
              </w:rPr>
              <w:t xml:space="preserve"> </w:t>
            </w:r>
            <w:r w:rsidR="00C04648">
              <w:rPr>
                <w:rFonts w:ascii="Arial" w:hAnsi="Arial" w:cs="Arial"/>
                <w:sz w:val="16"/>
                <w:szCs w:val="16"/>
              </w:rPr>
              <w:t>Spring Boot</w:t>
            </w:r>
            <w:r w:rsidR="00C845EB">
              <w:rPr>
                <w:rFonts w:ascii="Arial" w:hAnsi="Arial" w:cs="Arial"/>
                <w:sz w:val="16"/>
                <w:szCs w:val="16"/>
              </w:rPr>
              <w:t xml:space="preserve">, </w:t>
            </w:r>
            <w:r w:rsidR="00C845EB">
              <w:rPr>
                <w:rFonts w:ascii="Arial" w:hAnsi="Arial" w:cs="Arial"/>
                <w:sz w:val="16"/>
                <w:szCs w:val="16"/>
              </w:rPr>
              <w:t>microservices</w:t>
            </w:r>
            <w:r w:rsidRPr="00BA6A80">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App</w:t>
            </w:r>
            <w:r w:rsidRPr="00BA6A80">
              <w:rPr>
                <w:rFonts w:ascii="Arial" w:hAnsi="Arial" w:cs="Arial"/>
                <w:sz w:val="16"/>
                <w:szCs w:val="16"/>
              </w:rPr>
              <w:t>/Web</w:t>
            </w:r>
            <w:r w:rsidR="00C1029A">
              <w:rPr>
                <w:rFonts w:ascii="Arial" w:hAnsi="Arial" w:cs="Arial"/>
                <w:sz w:val="16"/>
                <w:szCs w:val="16"/>
              </w:rPr>
              <w:t xml:space="preserve"> </w:t>
            </w:r>
            <w:r w:rsidRPr="00BA6A80" w:rsidR="00FD26C0">
              <w:rPr>
                <w:rFonts w:ascii="Arial" w:hAnsi="Arial" w:cs="Arial"/>
                <w:sz w:val="16"/>
                <w:szCs w:val="16"/>
              </w:rPr>
              <w:t>S</w:t>
            </w:r>
            <w:r w:rsidRPr="00BA6A80" w:rsidR="00587DC4">
              <w:rPr>
                <w:rFonts w:ascii="Arial" w:hAnsi="Arial" w:cs="Arial"/>
                <w:sz w:val="16"/>
                <w:szCs w:val="16"/>
              </w:rPr>
              <w:t>ervers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AE6A91">
            <w:pPr>
              <w:pStyle w:val="BodyText"/>
              <w:rPr>
                <w:rFonts w:ascii="Arial" w:hAnsi="Arial" w:cs="Arial"/>
                <w:sz w:val="16"/>
                <w:szCs w:val="16"/>
              </w:rPr>
            </w:pPr>
            <w:r w:rsidRPr="00BA6A80">
              <w:rPr>
                <w:rFonts w:ascii="Arial" w:hAnsi="Arial" w:cs="Arial"/>
                <w:sz w:val="16"/>
                <w:szCs w:val="16"/>
              </w:rPr>
              <w:t>JBOSS 4.0.x,5.x,Tomcat 4.x,5.x,6.x</w:t>
            </w:r>
            <w:r w:rsidRPr="00BA6A80" w:rsidR="00FA77EE">
              <w:rPr>
                <w:rFonts w:ascii="Arial" w:hAnsi="Arial" w:cs="Arial"/>
                <w:sz w:val="16"/>
                <w:szCs w:val="16"/>
              </w:rPr>
              <w:t>,7.x,8.x</w:t>
            </w:r>
            <w:r w:rsidRPr="00BA6A80">
              <w:rPr>
                <w:rFonts w:ascii="Arial" w:hAnsi="Arial" w:cs="Arial"/>
                <w:sz w:val="16"/>
                <w:szCs w:val="16"/>
              </w:rPr>
              <w:t xml:space="preserve">, </w:t>
            </w:r>
            <w:r w:rsidRPr="00BA6A80">
              <w:rPr>
                <w:rFonts w:ascii="Arial" w:hAnsi="Arial" w:cs="Arial"/>
                <w:sz w:val="16"/>
                <w:szCs w:val="16"/>
              </w:rPr>
              <w:t>Weblogic</w:t>
            </w:r>
            <w:r w:rsidRPr="00BA6A80">
              <w:rPr>
                <w:rFonts w:ascii="Arial" w:hAnsi="Arial" w:cs="Arial"/>
                <w:sz w:val="16"/>
                <w:szCs w:val="16"/>
              </w:rPr>
              <w:t xml:space="preserve"> 8.x,9.x,</w:t>
            </w:r>
            <w:r w:rsidRPr="00BA6A80" w:rsidR="000D7605">
              <w:rPr>
                <w:rFonts w:ascii="Arial" w:hAnsi="Arial" w:cs="Arial"/>
                <w:sz w:val="16"/>
                <w:szCs w:val="16"/>
              </w:rPr>
              <w:t>10.x,</w:t>
            </w:r>
            <w:r w:rsidRPr="00BA6A80" w:rsidR="00DF6299">
              <w:rPr>
                <w:rFonts w:ascii="Arial" w:hAnsi="Arial" w:cs="Arial"/>
                <w:sz w:val="16"/>
                <w:szCs w:val="16"/>
              </w:rPr>
              <w:t>11.x,</w:t>
            </w:r>
            <w:r w:rsidRPr="00BA6A80">
              <w:rPr>
                <w:rFonts w:ascii="Arial" w:hAnsi="Arial" w:cs="Arial"/>
                <w:sz w:val="16"/>
                <w:szCs w:val="16"/>
              </w:rPr>
              <w:t xml:space="preserve"> Web Sphere 5.x</w:t>
            </w:r>
            <w:r w:rsidR="00E84E5E">
              <w:rPr>
                <w:rFonts w:ascii="Arial" w:hAnsi="Arial" w:cs="Arial"/>
                <w:sz w:val="16"/>
                <w:szCs w:val="16"/>
              </w:rPr>
              <w:t>,</w:t>
            </w:r>
            <w:r w:rsidRPr="00A53EA6" w:rsidR="00032701">
              <w:rPr>
                <w:rFonts w:ascii="Arial" w:hAnsi="Arial" w:cs="Arial"/>
                <w:bCs/>
                <w:color w:val="000000"/>
                <w:sz w:val="16"/>
                <w:szCs w:val="16"/>
              </w:rPr>
              <w:t xml:space="preserve"> </w:t>
            </w:r>
            <w:r w:rsidRPr="00A53EA6" w:rsidR="00032701">
              <w:rPr>
                <w:rFonts w:ascii="Arial" w:hAnsi="Arial" w:cs="Arial"/>
                <w:bCs/>
                <w:color w:val="000000"/>
                <w:sz w:val="16"/>
                <w:szCs w:val="16"/>
              </w:rPr>
              <w:t>WildFly</w:t>
            </w:r>
            <w:r w:rsidRPr="00A53EA6" w:rsidR="00032701">
              <w:rPr>
                <w:rFonts w:ascii="Arial" w:hAnsi="Arial" w:cs="Arial"/>
                <w:bCs/>
                <w:color w:val="000000"/>
                <w:sz w:val="16"/>
                <w:szCs w:val="16"/>
              </w:rPr>
              <w:t xml:space="preserve"> 10.x</w:t>
            </w:r>
            <w:r w:rsidR="00404FD8">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362FCF">
            <w:pPr>
              <w:pStyle w:val="Heading4"/>
              <w:jc w:val="both"/>
              <w:rPr>
                <w:rFonts w:ascii="Arial" w:hAnsi="Arial" w:cs="Arial"/>
                <w:sz w:val="16"/>
                <w:szCs w:val="16"/>
              </w:rPr>
            </w:pPr>
            <w:r>
              <w:rPr>
                <w:rFonts w:ascii="Arial" w:hAnsi="Arial" w:cs="Arial"/>
                <w:sz w:val="16"/>
                <w:szCs w:val="16"/>
              </w:rPr>
              <w:t xml:space="preserve">IDs </w:t>
            </w:r>
            <w:r w:rsidRPr="00BA6A80" w:rsidR="00B43478">
              <w:rPr>
                <w:rFonts w:ascii="Arial" w:hAnsi="Arial" w:cs="Arial"/>
                <w:sz w:val="16"/>
                <w:szCs w:val="16"/>
              </w:rPr>
              <w:t>&amp;</w:t>
            </w:r>
            <w:r w:rsidRPr="00BA6A80">
              <w:rPr>
                <w:rFonts w:ascii="Arial" w:hAnsi="Arial" w:cs="Arial"/>
                <w:sz w:val="16"/>
                <w:szCs w:val="16"/>
              </w:rPr>
              <w:t>Configuration</w:t>
            </w:r>
          </w:p>
        </w:tc>
        <w:tc>
          <w:tcPr>
            <w:tcW w:w="0" w:type="auto"/>
            <w:tcBorders>
              <w:top w:val="single" w:sz="4" w:space="0" w:color="auto"/>
              <w:left w:val="single" w:sz="4" w:space="0" w:color="auto"/>
              <w:bottom w:val="single" w:sz="4" w:space="0" w:color="auto"/>
              <w:right w:val="single" w:sz="4" w:space="0" w:color="auto"/>
            </w:tcBorders>
          </w:tcPr>
          <w:p w:rsidR="005C4034" w:rsidRPr="00BA6A80" w:rsidP="0063022D">
            <w:pPr>
              <w:pStyle w:val="BodyText"/>
              <w:rPr>
                <w:rFonts w:ascii="Arial" w:hAnsi="Arial" w:cs="Arial"/>
                <w:sz w:val="16"/>
                <w:szCs w:val="16"/>
              </w:rPr>
            </w:pPr>
            <w:r>
              <w:rPr>
                <w:rFonts w:ascii="Arial" w:hAnsi="Arial" w:cs="Arial"/>
                <w:sz w:val="16"/>
                <w:szCs w:val="16"/>
              </w:rPr>
              <w:t>RAD 6.0/7.x,</w:t>
            </w:r>
            <w:r w:rsidRPr="00BA6A80" w:rsidR="0001301C">
              <w:rPr>
                <w:rFonts w:ascii="Arial" w:hAnsi="Arial" w:cs="Arial"/>
                <w:sz w:val="16"/>
                <w:szCs w:val="16"/>
              </w:rPr>
              <w:t>MyEclipse7.5/8.6,</w:t>
            </w:r>
            <w:r w:rsidR="005572CA">
              <w:rPr>
                <w:rFonts w:ascii="Arial" w:hAnsi="Arial" w:cs="Arial"/>
                <w:sz w:val="16"/>
                <w:szCs w:val="16"/>
              </w:rPr>
              <w:t xml:space="preserve"> </w:t>
            </w:r>
            <w:r w:rsidR="005B6E84">
              <w:rPr>
                <w:rFonts w:ascii="Arial" w:hAnsi="Arial" w:cs="Arial"/>
                <w:sz w:val="16"/>
                <w:szCs w:val="16"/>
              </w:rPr>
              <w:t>sublime,</w:t>
            </w:r>
            <w:r w:rsidR="005572CA">
              <w:rPr>
                <w:rFonts w:ascii="Arial" w:hAnsi="Arial" w:cs="Arial"/>
                <w:sz w:val="16"/>
                <w:szCs w:val="16"/>
              </w:rPr>
              <w:t>DB</w:t>
            </w:r>
            <w:r w:rsidR="005572CA">
              <w:rPr>
                <w:rFonts w:ascii="Arial" w:hAnsi="Arial" w:cs="Arial"/>
                <w:sz w:val="16"/>
                <w:szCs w:val="16"/>
              </w:rPr>
              <w:t xml:space="preserve"> Visualizer, </w:t>
            </w:r>
            <w:r w:rsidR="005572CA">
              <w:rPr>
                <w:rFonts w:ascii="Arial" w:hAnsi="Arial" w:cs="Arial"/>
                <w:sz w:val="16"/>
                <w:szCs w:val="16"/>
              </w:rPr>
              <w:t>Jbuilder,</w:t>
            </w:r>
            <w:r w:rsidRPr="00BA6A80">
              <w:rPr>
                <w:rFonts w:ascii="Arial" w:hAnsi="Arial" w:cs="Arial"/>
                <w:sz w:val="16"/>
                <w:szCs w:val="16"/>
              </w:rPr>
              <w:t>SQL</w:t>
            </w:r>
            <w:r w:rsidRPr="00BA6A80">
              <w:rPr>
                <w:rFonts w:ascii="Arial" w:hAnsi="Arial" w:cs="Arial"/>
                <w:sz w:val="16"/>
                <w:szCs w:val="16"/>
              </w:rPr>
              <w:t xml:space="preserve"> Loader, SQL </w:t>
            </w:r>
            <w:r w:rsidRPr="00BA6A80">
              <w:rPr>
                <w:rFonts w:ascii="Arial" w:hAnsi="Arial" w:cs="Arial"/>
                <w:sz w:val="16"/>
                <w:szCs w:val="16"/>
              </w:rPr>
              <w:t>Yog</w:t>
            </w:r>
            <w:r w:rsidRPr="00BA6A80">
              <w:rPr>
                <w:rFonts w:ascii="Arial" w:hAnsi="Arial" w:cs="Arial"/>
                <w:sz w:val="16"/>
                <w:szCs w:val="16"/>
              </w:rPr>
              <w:t xml:space="preserve"> ,SQL Developer, MS Visio, Front </w:t>
            </w:r>
            <w:r w:rsidR="004226F1">
              <w:rPr>
                <w:rFonts w:ascii="Arial" w:hAnsi="Arial" w:cs="Arial"/>
                <w:sz w:val="16"/>
                <w:szCs w:val="16"/>
              </w:rPr>
              <w:t xml:space="preserve">Page, </w:t>
            </w:r>
            <w:r w:rsidRPr="00BA6A80" w:rsidR="009B5371">
              <w:rPr>
                <w:rFonts w:ascii="Arial" w:hAnsi="Arial" w:cs="Arial"/>
                <w:sz w:val="16"/>
                <w:szCs w:val="16"/>
              </w:rPr>
              <w:t>Filezilla</w:t>
            </w:r>
            <w:r w:rsidRPr="00BA6A80" w:rsidR="00CC7B0F">
              <w:rPr>
                <w:rFonts w:ascii="Arial" w:hAnsi="Arial" w:cs="Arial"/>
                <w:sz w:val="16"/>
                <w:szCs w:val="16"/>
              </w:rPr>
              <w:t>, Android Studio</w:t>
            </w:r>
            <w:r w:rsidR="00AB0101">
              <w:rPr>
                <w:rFonts w:ascii="Arial" w:hAnsi="Arial" w:cs="Arial"/>
                <w:sz w:val="16"/>
                <w:szCs w:val="16"/>
              </w:rPr>
              <w:t xml:space="preserve">, </w:t>
            </w:r>
            <w:r w:rsidR="00AB0101">
              <w:rPr>
                <w:rFonts w:ascii="Arial" w:hAnsi="Arial" w:cs="Arial"/>
                <w:sz w:val="16"/>
                <w:szCs w:val="16"/>
              </w:rPr>
              <w:t>IntelliJ</w:t>
            </w:r>
            <w:r w:rsidR="00AB0101">
              <w:rPr>
                <w:rFonts w:ascii="Arial" w:hAnsi="Arial" w:cs="Arial"/>
                <w:sz w:val="16"/>
                <w:szCs w:val="16"/>
              </w:rPr>
              <w:t xml:space="preserve"> Idea</w:t>
            </w:r>
            <w:r w:rsidR="00296BDB">
              <w:rPr>
                <w:rFonts w:ascii="Arial" w:hAnsi="Arial" w:cs="Arial"/>
                <w:sz w:val="16"/>
                <w:szCs w:val="16"/>
              </w:rPr>
              <w:t>,</w:t>
            </w:r>
            <w:r w:rsidR="00296BDB">
              <w:t xml:space="preserve"> </w:t>
            </w:r>
            <w:r w:rsidR="004226F1">
              <w:rPr>
                <w:rFonts w:ascii="Arial" w:hAnsi="Arial" w:cs="Arial"/>
                <w:sz w:val="16"/>
                <w:szCs w:val="16"/>
              </w:rPr>
              <w:t>Eclipse, Net Beans</w:t>
            </w:r>
            <w:r w:rsidR="00BA10A3">
              <w:rPr>
                <w:rFonts w:ascii="Arial" w:hAnsi="Arial" w:cs="Arial"/>
                <w:sz w:val="16"/>
                <w:szCs w:val="16"/>
              </w:rPr>
              <w:t>,</w:t>
            </w:r>
            <w:r w:rsidRPr="00BA6A80" w:rsidR="00BA10A3">
              <w:rPr>
                <w:rFonts w:ascii="Arial" w:hAnsi="Arial" w:cs="Arial"/>
                <w:sz w:val="16"/>
                <w:szCs w:val="16"/>
              </w:rPr>
              <w:t xml:space="preserve"> Putty</w:t>
            </w:r>
            <w:r w:rsidR="004226F1">
              <w:rPr>
                <w:rFonts w:ascii="Arial" w:hAnsi="Arial" w:cs="Arial"/>
                <w:sz w:val="16"/>
                <w:szCs w:val="16"/>
              </w:rPr>
              <w:t>,</w:t>
            </w:r>
            <w:r w:rsidRPr="00296BDB" w:rsidR="00296BDB">
              <w:rPr>
                <w:rFonts w:ascii="Arial" w:hAnsi="Arial" w:cs="Arial"/>
                <w:sz w:val="16"/>
                <w:szCs w:val="16"/>
              </w:rPr>
              <w:t xml:space="preserve"> and TOAD</w:t>
            </w:r>
            <w:r w:rsidRPr="00BA6A80">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Design Patterns</w:t>
            </w:r>
          </w:p>
        </w:tc>
        <w:tc>
          <w:tcPr>
            <w:tcW w:w="0" w:type="auto"/>
            <w:tcBorders>
              <w:top w:val="single" w:sz="4" w:space="0" w:color="auto"/>
              <w:left w:val="single" w:sz="4" w:space="0" w:color="auto"/>
              <w:bottom w:val="single" w:sz="4" w:space="0" w:color="auto"/>
              <w:right w:val="single" w:sz="4" w:space="0" w:color="auto"/>
            </w:tcBorders>
          </w:tcPr>
          <w:p w:rsidR="00D97741" w:rsidRPr="00BA6A80" w:rsidP="005C4034">
            <w:pPr>
              <w:pStyle w:val="BodyText"/>
              <w:rPr>
                <w:rFonts w:ascii="Arial" w:hAnsi="Arial" w:cs="Arial"/>
                <w:sz w:val="16"/>
                <w:szCs w:val="16"/>
              </w:rPr>
            </w:pPr>
          </w:p>
          <w:p w:rsidR="005C4034" w:rsidRPr="00BA6A80" w:rsidP="005C4034">
            <w:pPr>
              <w:pStyle w:val="BodyText"/>
              <w:rPr>
                <w:rFonts w:ascii="Arial" w:hAnsi="Arial" w:cs="Arial"/>
                <w:sz w:val="16"/>
                <w:szCs w:val="16"/>
              </w:rPr>
            </w:pPr>
            <w:r w:rsidRPr="00BA6A80">
              <w:rPr>
                <w:rFonts w:ascii="Arial" w:hAnsi="Arial" w:cs="Arial"/>
                <w:sz w:val="16"/>
                <w:szCs w:val="16"/>
              </w:rPr>
              <w:t>JAVA/</w:t>
            </w:r>
            <w:r w:rsidRPr="00BA6A80">
              <w:rPr>
                <w:rFonts w:ascii="Arial" w:hAnsi="Arial" w:cs="Arial"/>
                <w:sz w:val="16"/>
                <w:szCs w:val="16"/>
              </w:rPr>
              <w:t>J2EE Core Patterns</w:t>
            </w:r>
            <w:r w:rsidR="00036BB6">
              <w:rPr>
                <w:rFonts w:ascii="Arial" w:hAnsi="Arial" w:cs="Arial"/>
                <w:sz w:val="16"/>
                <w:szCs w:val="16"/>
              </w:rPr>
              <w:t xml:space="preserve"> </w:t>
            </w:r>
            <w:r w:rsidRPr="00BA6A80" w:rsidR="009F0599">
              <w:rPr>
                <w:rFonts w:ascii="Arial" w:hAnsi="Arial" w:cs="Arial"/>
                <w:sz w:val="16"/>
                <w:szCs w:val="16"/>
              </w:rPr>
              <w:t xml:space="preserve">(Creational, Structural, behavioral and others </w:t>
            </w:r>
            <w:r w:rsidRPr="00BA6A80" w:rsidR="009A184E">
              <w:rPr>
                <w:rFonts w:ascii="Arial" w:hAnsi="Arial" w:cs="Arial"/>
                <w:sz w:val="16"/>
                <w:szCs w:val="16"/>
              </w:rPr>
              <w:t xml:space="preserve">J2EE </w:t>
            </w:r>
            <w:r w:rsidRPr="00BA6A80" w:rsidR="009F0599">
              <w:rPr>
                <w:rFonts w:ascii="Arial" w:hAnsi="Arial" w:cs="Arial"/>
                <w:sz w:val="16"/>
                <w:szCs w:val="16"/>
              </w:rPr>
              <w:t>DPs)</w:t>
            </w:r>
            <w:r w:rsidR="00C32E0B">
              <w:rPr>
                <w:rFonts w:ascii="Arial" w:hAnsi="Arial" w:cs="Arial"/>
                <w:sz w:val="16"/>
                <w:szCs w:val="16"/>
              </w:rPr>
              <w:t>,</w:t>
            </w:r>
            <w:r w:rsidRPr="00C01494" w:rsidR="00C32E0B">
              <w:rPr>
                <w:rFonts w:ascii="Arial" w:hAnsi="Arial" w:cs="Arial"/>
                <w:sz w:val="16"/>
                <w:szCs w:val="16"/>
              </w:rPr>
              <w:t xml:space="preserve"> Integration</w:t>
            </w:r>
            <w:r w:rsidRPr="00C01494" w:rsidR="00C01494">
              <w:rPr>
                <w:rFonts w:ascii="Arial" w:hAnsi="Arial" w:cs="Arial"/>
                <w:sz w:val="16"/>
                <w:szCs w:val="16"/>
              </w:rPr>
              <w:t xml:space="preserve"> Patterns</w:t>
            </w:r>
            <w:r w:rsidRPr="00BA6A80" w:rsidR="00B226AA">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3513B4">
            <w:pPr>
              <w:pStyle w:val="Heading4"/>
              <w:jc w:val="both"/>
              <w:rPr>
                <w:rFonts w:ascii="Arial" w:hAnsi="Arial" w:cs="Arial"/>
                <w:sz w:val="16"/>
                <w:szCs w:val="16"/>
              </w:rPr>
            </w:pPr>
            <w:r>
              <w:rPr>
                <w:rFonts w:ascii="Arial" w:hAnsi="Arial" w:cs="Arial"/>
                <w:sz w:val="16"/>
                <w:szCs w:val="16"/>
              </w:rPr>
              <w:t>Web</w:t>
            </w:r>
            <w:r w:rsidR="00D56EEA">
              <w:rPr>
                <w:rFonts w:ascii="Arial" w:hAnsi="Arial" w:cs="Arial"/>
                <w:sz w:val="16"/>
                <w:szCs w:val="16"/>
              </w:rPr>
              <w:t xml:space="preserve"> </w:t>
            </w:r>
            <w:r>
              <w:rPr>
                <w:rFonts w:ascii="Arial" w:hAnsi="Arial" w:cs="Arial"/>
                <w:sz w:val="16"/>
                <w:szCs w:val="16"/>
              </w:rPr>
              <w:t>Techs</w:t>
            </w:r>
            <w:r w:rsidR="00D56EEA">
              <w:rPr>
                <w:rFonts w:ascii="Arial" w:hAnsi="Arial" w:cs="Arial"/>
                <w:sz w:val="16"/>
                <w:szCs w:val="16"/>
              </w:rPr>
              <w:t xml:space="preserve"> </w:t>
            </w:r>
            <w:r w:rsidRPr="00BA6A80" w:rsidR="0086485C">
              <w:rPr>
                <w:rFonts w:ascii="Arial" w:hAnsi="Arial" w:cs="Arial"/>
                <w:sz w:val="16"/>
                <w:szCs w:val="16"/>
              </w:rPr>
              <w:t>/Tools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9907E3">
            <w:pPr>
              <w:pStyle w:val="ResumeOverviewtext"/>
              <w:rPr>
                <w:rFonts w:ascii="Arial" w:eastAsia="Times New Roman" w:hAnsi="Arial" w:cs="Arial"/>
                <w:sz w:val="16"/>
                <w:szCs w:val="16"/>
              </w:rPr>
            </w:pPr>
            <w:r w:rsidRPr="00BA6A80">
              <w:rPr>
                <w:rFonts w:ascii="Arial" w:eastAsia="Times New Roman" w:hAnsi="Arial" w:cs="Arial"/>
                <w:sz w:val="16"/>
                <w:szCs w:val="16"/>
              </w:rPr>
              <w:t>Sencha</w:t>
            </w:r>
            <w:r w:rsidR="00915508">
              <w:rPr>
                <w:rFonts w:ascii="Arial" w:eastAsia="Times New Roman" w:hAnsi="Arial" w:cs="Arial"/>
                <w:sz w:val="16"/>
                <w:szCs w:val="16"/>
              </w:rPr>
              <w:t>,</w:t>
            </w:r>
            <w:r w:rsidR="00FA48BA">
              <w:rPr>
                <w:rFonts w:ascii="Arial" w:eastAsia="Times New Roman" w:hAnsi="Arial" w:cs="Arial"/>
                <w:sz w:val="16"/>
                <w:szCs w:val="16"/>
              </w:rPr>
              <w:t xml:space="preserve"> </w:t>
            </w:r>
            <w:r w:rsidR="009907E3">
              <w:rPr>
                <w:rFonts w:ascii="Arial" w:eastAsia="Times New Roman" w:hAnsi="Arial" w:cs="Arial"/>
                <w:sz w:val="16"/>
                <w:szCs w:val="16"/>
              </w:rPr>
              <w:t>ExtJS</w:t>
            </w:r>
            <w:r w:rsidR="009907E3">
              <w:rPr>
                <w:rFonts w:ascii="Arial" w:eastAsia="Times New Roman" w:hAnsi="Arial" w:cs="Arial"/>
                <w:sz w:val="16"/>
                <w:szCs w:val="16"/>
              </w:rPr>
              <w:t>,</w:t>
            </w:r>
            <w:r w:rsidR="00FA48BA">
              <w:rPr>
                <w:rFonts w:ascii="Arial" w:eastAsia="Times New Roman" w:hAnsi="Arial" w:cs="Arial"/>
                <w:sz w:val="16"/>
                <w:szCs w:val="16"/>
              </w:rPr>
              <w:t xml:space="preserve"> </w:t>
            </w:r>
            <w:r w:rsidR="00915508">
              <w:rPr>
                <w:rFonts w:ascii="Arial" w:eastAsia="Times New Roman" w:hAnsi="Arial" w:cs="Arial"/>
                <w:sz w:val="16"/>
                <w:szCs w:val="16"/>
              </w:rPr>
              <w:t>NodeJs</w:t>
            </w:r>
            <w:r w:rsidR="00915508">
              <w:rPr>
                <w:rFonts w:ascii="Arial" w:eastAsia="Times New Roman" w:hAnsi="Arial" w:cs="Arial"/>
                <w:sz w:val="16"/>
                <w:szCs w:val="16"/>
              </w:rPr>
              <w:t>,</w:t>
            </w:r>
            <w:r w:rsidR="00C23AB2">
              <w:rPr>
                <w:rFonts w:ascii="Arial" w:eastAsia="Times New Roman" w:hAnsi="Arial" w:cs="Arial"/>
                <w:sz w:val="16"/>
                <w:szCs w:val="16"/>
              </w:rPr>
              <w:t xml:space="preserve"> </w:t>
            </w:r>
            <w:r w:rsidR="00915508">
              <w:rPr>
                <w:rFonts w:ascii="Arial" w:eastAsia="Times New Roman" w:hAnsi="Arial" w:cs="Arial"/>
                <w:sz w:val="16"/>
                <w:szCs w:val="16"/>
              </w:rPr>
              <w:t>ReactJs</w:t>
            </w:r>
            <w:r w:rsidR="00915508">
              <w:rPr>
                <w:rFonts w:ascii="Arial" w:eastAsia="Times New Roman" w:hAnsi="Arial" w:cs="Arial"/>
                <w:sz w:val="16"/>
                <w:szCs w:val="16"/>
              </w:rPr>
              <w:t>,</w:t>
            </w:r>
            <w:r w:rsidR="00C23AB2">
              <w:rPr>
                <w:rFonts w:ascii="Arial" w:eastAsia="Times New Roman" w:hAnsi="Arial" w:cs="Arial"/>
                <w:sz w:val="16"/>
                <w:szCs w:val="16"/>
              </w:rPr>
              <w:t xml:space="preserve"> </w:t>
            </w:r>
            <w:r w:rsidRPr="00BA6A80" w:rsidR="00861EC7">
              <w:rPr>
                <w:rFonts w:ascii="Arial" w:eastAsia="Times New Roman" w:hAnsi="Arial" w:cs="Arial"/>
                <w:sz w:val="16"/>
                <w:szCs w:val="16"/>
              </w:rPr>
              <w:t>JavaScript,</w:t>
            </w:r>
            <w:r w:rsidR="00817E6F">
              <w:rPr>
                <w:rFonts w:ascii="Arial" w:eastAsia="Times New Roman" w:hAnsi="Arial" w:cs="Arial"/>
                <w:sz w:val="16"/>
                <w:szCs w:val="16"/>
              </w:rPr>
              <w:t xml:space="preserve"> </w:t>
            </w:r>
            <w:r w:rsidRPr="00BA6A80" w:rsidR="000D043E">
              <w:rPr>
                <w:rFonts w:ascii="Arial" w:eastAsia="Times New Roman" w:hAnsi="Arial" w:cs="Arial"/>
                <w:sz w:val="16"/>
                <w:szCs w:val="16"/>
              </w:rPr>
              <w:t xml:space="preserve">HTML, CSS, DHTML, </w:t>
            </w:r>
            <w:r w:rsidRPr="00BA6A80" w:rsidR="000D043E">
              <w:rPr>
                <w:rFonts w:ascii="Arial" w:eastAsia="Times New Roman" w:hAnsi="Arial" w:cs="Arial"/>
                <w:sz w:val="16"/>
                <w:szCs w:val="16"/>
              </w:rPr>
              <w:t>RichFaces</w:t>
            </w:r>
            <w:r w:rsidRPr="00BA6A80" w:rsidR="002D0104">
              <w:rPr>
                <w:rFonts w:ascii="Arial" w:eastAsia="Times New Roman" w:hAnsi="Arial" w:cs="Arial"/>
                <w:sz w:val="16"/>
                <w:szCs w:val="16"/>
              </w:rPr>
              <w:t>,</w:t>
            </w:r>
            <w:r w:rsidR="002D0104">
              <w:rPr>
                <w:rFonts w:ascii="Arial" w:eastAsia="Times New Roman" w:hAnsi="Arial" w:cs="Arial"/>
                <w:sz w:val="16"/>
                <w:szCs w:val="16"/>
              </w:rPr>
              <w:t xml:space="preserve"> </w:t>
            </w:r>
            <w:r w:rsidR="002D0104">
              <w:rPr>
                <w:rFonts w:ascii="Arial" w:eastAsia="Times New Roman" w:hAnsi="Arial" w:cs="Arial"/>
                <w:sz w:val="16"/>
                <w:szCs w:val="16"/>
              </w:rPr>
              <w:t>JQuery</w:t>
            </w:r>
            <w:r w:rsidR="002D0104">
              <w:rPr>
                <w:rFonts w:ascii="Arial" w:eastAsia="Times New Roman" w:hAnsi="Arial" w:cs="Arial"/>
                <w:sz w:val="16"/>
                <w:szCs w:val="16"/>
              </w:rPr>
              <w:t>, CXF</w:t>
            </w:r>
            <w:r w:rsidR="002D0104">
              <w:rPr>
                <w:rFonts w:ascii="Arial" w:eastAsia="Times New Roman" w:hAnsi="Arial" w:cs="Arial"/>
                <w:sz w:val="16"/>
                <w:szCs w:val="16"/>
              </w:rPr>
              <w:t>,SOAP</w:t>
            </w:r>
            <w:r w:rsidR="00583703">
              <w:rPr>
                <w:rFonts w:ascii="Arial" w:eastAsia="Times New Roman" w:hAnsi="Arial" w:cs="Arial"/>
                <w:sz w:val="16"/>
                <w:szCs w:val="16"/>
              </w:rPr>
              <w:t xml:space="preserve"> UI</w:t>
            </w:r>
            <w:r w:rsidRPr="00BA6A80" w:rsidR="00533B74">
              <w:rPr>
                <w:rFonts w:ascii="Arial" w:eastAsia="Times New Roman"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B16386">
            <w:pPr>
              <w:pStyle w:val="Heading4"/>
              <w:jc w:val="both"/>
              <w:rPr>
                <w:rFonts w:ascii="Arial" w:hAnsi="Arial" w:cs="Arial"/>
                <w:sz w:val="16"/>
                <w:szCs w:val="16"/>
              </w:rPr>
            </w:pPr>
            <w:r w:rsidRPr="00BA6A80">
              <w:rPr>
                <w:rFonts w:ascii="Arial" w:hAnsi="Arial" w:cs="Arial"/>
                <w:sz w:val="16"/>
                <w:szCs w:val="16"/>
              </w:rPr>
              <w:t>CRM</w:t>
            </w:r>
            <w:r w:rsidR="002E6199">
              <w:rPr>
                <w:rFonts w:ascii="Arial" w:hAnsi="Arial" w:cs="Arial"/>
                <w:sz w:val="16"/>
                <w:szCs w:val="16"/>
              </w:rPr>
              <w:t>/Cloud</w:t>
            </w:r>
            <w:r w:rsidRPr="00BA6A80">
              <w:rPr>
                <w:rFonts w:ascii="Arial" w:hAnsi="Arial" w:cs="Arial"/>
                <w:sz w:val="16"/>
                <w:szCs w:val="16"/>
              </w:rPr>
              <w:t xml:space="preserve"> Skills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5C4034">
            <w:pPr>
              <w:pStyle w:val="BodyText"/>
              <w:rPr>
                <w:rFonts w:ascii="Arial" w:hAnsi="Arial" w:cs="Arial"/>
                <w:sz w:val="16"/>
                <w:szCs w:val="16"/>
              </w:rPr>
            </w:pPr>
            <w:r w:rsidRPr="00BA6A80">
              <w:rPr>
                <w:rFonts w:ascii="Arial" w:hAnsi="Arial" w:cs="Arial"/>
                <w:sz w:val="16"/>
                <w:szCs w:val="16"/>
              </w:rPr>
              <w:t xml:space="preserve">Salesforce.com API, Apex, Ajax, </w:t>
            </w:r>
            <w:r w:rsidRPr="00BA6A80">
              <w:rPr>
                <w:rFonts w:ascii="Arial" w:hAnsi="Arial" w:cs="Arial"/>
                <w:sz w:val="16"/>
                <w:szCs w:val="16"/>
              </w:rPr>
              <w:t>SControls</w:t>
            </w:r>
            <w:r w:rsidRPr="00BA6A80">
              <w:rPr>
                <w:rFonts w:ascii="Arial" w:hAnsi="Arial" w:cs="Arial"/>
                <w:sz w:val="16"/>
                <w:szCs w:val="16"/>
              </w:rPr>
              <w:t xml:space="preserve">, </w:t>
            </w:r>
            <w:r w:rsidRPr="00BA6A80">
              <w:rPr>
                <w:rFonts w:ascii="Arial" w:hAnsi="Arial" w:cs="Arial"/>
                <w:sz w:val="16"/>
                <w:szCs w:val="16"/>
              </w:rPr>
              <w:t>Visualforce</w:t>
            </w:r>
            <w:r w:rsidRPr="00BA6A80">
              <w:rPr>
                <w:rFonts w:ascii="Arial" w:hAnsi="Arial" w:cs="Arial"/>
                <w:sz w:val="16"/>
                <w:szCs w:val="16"/>
              </w:rPr>
              <w:t>, data loader, Force.com IDE.</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Testing Tools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5C4034">
            <w:pPr>
              <w:pStyle w:val="BodyText"/>
              <w:rPr>
                <w:rFonts w:ascii="Arial" w:hAnsi="Arial" w:cs="Arial"/>
                <w:sz w:val="16"/>
                <w:szCs w:val="16"/>
              </w:rPr>
            </w:pPr>
            <w:r>
              <w:rPr>
                <w:rFonts w:ascii="Arial" w:hAnsi="Arial" w:cs="Arial"/>
                <w:sz w:val="16"/>
                <w:szCs w:val="16"/>
              </w:rPr>
              <w:t xml:space="preserve">Gatling, </w:t>
            </w:r>
            <w:r>
              <w:rPr>
                <w:rFonts w:ascii="Arial" w:hAnsi="Arial" w:cs="Arial"/>
                <w:sz w:val="16"/>
                <w:szCs w:val="16"/>
              </w:rPr>
              <w:t>Fidler</w:t>
            </w:r>
            <w:r>
              <w:rPr>
                <w:rFonts w:ascii="Arial" w:hAnsi="Arial" w:cs="Arial"/>
                <w:sz w:val="16"/>
                <w:szCs w:val="16"/>
              </w:rPr>
              <w:t>,</w:t>
            </w:r>
            <w:r w:rsidRPr="00BA6A80">
              <w:rPr>
                <w:rFonts w:ascii="Arial" w:hAnsi="Arial" w:cs="Arial"/>
                <w:sz w:val="16"/>
                <w:szCs w:val="16"/>
              </w:rPr>
              <w:t xml:space="preserve"> </w:t>
            </w:r>
            <w:r w:rsidRPr="00BA6A80" w:rsidR="0056355E">
              <w:rPr>
                <w:rFonts w:ascii="Arial" w:hAnsi="Arial" w:cs="Arial"/>
                <w:sz w:val="16"/>
                <w:szCs w:val="16"/>
              </w:rPr>
              <w:t>JUNIT (</w:t>
            </w:r>
            <w:r w:rsidRPr="00BA6A80" w:rsidR="00EE19F8">
              <w:rPr>
                <w:rFonts w:ascii="Arial" w:hAnsi="Arial" w:cs="Arial"/>
                <w:sz w:val="16"/>
                <w:szCs w:val="16"/>
              </w:rPr>
              <w:t>Mockito</w:t>
            </w:r>
            <w:r w:rsidRPr="00BA6A80" w:rsidR="00EE19F8">
              <w:rPr>
                <w:rFonts w:ascii="Arial" w:hAnsi="Arial" w:cs="Arial"/>
                <w:sz w:val="16"/>
                <w:szCs w:val="16"/>
              </w:rPr>
              <w:t>)</w:t>
            </w:r>
            <w:r w:rsidRPr="00BA6A80" w:rsidR="0076230F">
              <w:rPr>
                <w:rFonts w:ascii="Arial" w:hAnsi="Arial" w:cs="Arial"/>
                <w:sz w:val="16"/>
                <w:szCs w:val="16"/>
              </w:rPr>
              <w:t xml:space="preserve">, </w:t>
            </w:r>
            <w:r w:rsidRPr="00BA6A80">
              <w:rPr>
                <w:rFonts w:ascii="Arial" w:hAnsi="Arial" w:cs="Arial"/>
                <w:sz w:val="16"/>
                <w:szCs w:val="16"/>
              </w:rPr>
              <w:t>JIRA</w:t>
            </w:r>
            <w:r w:rsidRPr="00BA6A80" w:rsidR="0056355E">
              <w:rPr>
                <w:rFonts w:ascii="Arial" w:hAnsi="Arial" w:cs="Arial"/>
                <w:sz w:val="16"/>
                <w:szCs w:val="16"/>
              </w:rPr>
              <w:t>, WIKI</w:t>
            </w:r>
            <w:r w:rsidRPr="00BA6A80" w:rsidR="00F252C3">
              <w:rPr>
                <w:rFonts w:ascii="Arial" w:hAnsi="Arial" w:cs="Arial"/>
                <w:sz w:val="16"/>
                <w:szCs w:val="16"/>
              </w:rPr>
              <w:t>, Mobile Manual Testing</w:t>
            </w:r>
            <w:r w:rsidR="006C6006">
              <w:rPr>
                <w:rFonts w:ascii="Arial" w:hAnsi="Arial" w:cs="Arial"/>
                <w:sz w:val="16"/>
                <w:szCs w:val="16"/>
              </w:rPr>
              <w:t xml:space="preserve">, </w:t>
            </w:r>
            <w:r w:rsidRPr="00BA6A80" w:rsidR="00B576B3">
              <w:rPr>
                <w:rFonts w:ascii="Arial" w:hAnsi="Arial" w:cs="Arial"/>
                <w:color w:val="000000"/>
                <w:sz w:val="16"/>
                <w:szCs w:val="16"/>
              </w:rPr>
              <w:t>Citrix</w:t>
            </w:r>
            <w:r w:rsidRPr="00BA6A80">
              <w:rPr>
                <w:rFonts w:ascii="Arial" w:hAnsi="Arial" w:cs="Arial"/>
                <w:sz w:val="16"/>
                <w:szCs w:val="16"/>
              </w:rPr>
              <w:t>.</w:t>
            </w:r>
          </w:p>
          <w:p w:rsidR="005C4034" w:rsidRPr="00BA6A80" w:rsidP="005C4034">
            <w:pPr>
              <w:pStyle w:val="BodyText"/>
              <w:rPr>
                <w:rFonts w:ascii="Arial" w:hAnsi="Arial" w:cs="Arial"/>
                <w:sz w:val="16"/>
                <w:szCs w:val="16"/>
              </w:rPr>
            </w:pP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Design &amp; Modeling</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5C4034">
            <w:pPr>
              <w:pStyle w:val="BodyText"/>
              <w:rPr>
                <w:rFonts w:ascii="Arial" w:hAnsi="Arial" w:cs="Arial"/>
                <w:sz w:val="16"/>
                <w:szCs w:val="16"/>
              </w:rPr>
            </w:pPr>
            <w:r w:rsidRPr="00BA6A80">
              <w:rPr>
                <w:rFonts w:ascii="Arial" w:hAnsi="Arial" w:cs="Arial"/>
                <w:sz w:val="16"/>
                <w:szCs w:val="16"/>
              </w:rPr>
              <w:t>MS Visio 2000,</w:t>
            </w:r>
            <w:r w:rsidR="00535F66">
              <w:rPr>
                <w:rFonts w:ascii="Arial" w:hAnsi="Arial" w:cs="Arial"/>
                <w:sz w:val="16"/>
                <w:szCs w:val="16"/>
              </w:rPr>
              <w:t xml:space="preserve"> draw.io,</w:t>
            </w:r>
            <w:r w:rsidRPr="00BA6A80">
              <w:rPr>
                <w:rFonts w:ascii="Arial" w:hAnsi="Arial" w:cs="Arial"/>
                <w:sz w:val="16"/>
                <w:szCs w:val="16"/>
              </w:rPr>
              <w:t xml:space="preserve"> OOPS, OODS, UML Designing, </w:t>
            </w:r>
            <w:r w:rsidRPr="00BA6A80" w:rsidR="003B4B15">
              <w:rPr>
                <w:rFonts w:ascii="Arial" w:hAnsi="Arial" w:cs="Arial"/>
                <w:sz w:val="16"/>
                <w:szCs w:val="16"/>
              </w:rPr>
              <w:t>Eclipse Architect</w:t>
            </w:r>
            <w:r w:rsidRPr="00BA6A80">
              <w:rPr>
                <w:rFonts w:ascii="Arial" w:hAnsi="Arial" w:cs="Arial"/>
                <w:sz w:val="16"/>
                <w:szCs w:val="16"/>
              </w:rPr>
              <w:t>.</w:t>
            </w:r>
          </w:p>
          <w:p w:rsidR="005C4034" w:rsidRPr="00BA6A80" w:rsidP="005C4034">
            <w:pPr>
              <w:pStyle w:val="BodyText"/>
              <w:rPr>
                <w:rFonts w:ascii="Arial" w:hAnsi="Arial" w:cs="Arial"/>
                <w:sz w:val="16"/>
                <w:szCs w:val="16"/>
              </w:rPr>
            </w:pPr>
          </w:p>
        </w:tc>
      </w:tr>
      <w:tr w:rsidTr="00F61E1A">
        <w:tblPrEx>
          <w:tblW w:w="0" w:type="auto"/>
          <w:tblLook w:val="0000"/>
        </w:tblPrEx>
        <w:trPr>
          <w:trHeight w:val="503"/>
        </w:trPr>
        <w:tc>
          <w:tcPr>
            <w:tcW w:w="0" w:type="auto"/>
            <w:tcBorders>
              <w:top w:val="single" w:sz="4" w:space="0" w:color="auto"/>
              <w:left w:val="single" w:sz="4" w:space="0" w:color="auto"/>
              <w:bottom w:val="single" w:sz="4" w:space="0" w:color="auto"/>
              <w:right w:val="single" w:sz="4" w:space="0" w:color="auto"/>
            </w:tcBorders>
          </w:tcPr>
          <w:p w:rsidR="005C4034" w:rsidRPr="00BA6A80" w:rsidP="005B0DD7">
            <w:pPr>
              <w:pStyle w:val="Heading4"/>
              <w:jc w:val="both"/>
              <w:rPr>
                <w:rFonts w:ascii="Arial" w:hAnsi="Arial" w:cs="Arial"/>
                <w:sz w:val="16"/>
                <w:szCs w:val="16"/>
              </w:rPr>
            </w:pPr>
            <w:r w:rsidRPr="00BA6A80">
              <w:rPr>
                <w:rFonts w:ascii="Arial" w:hAnsi="Arial" w:cs="Arial"/>
                <w:sz w:val="16"/>
                <w:szCs w:val="16"/>
              </w:rPr>
              <w:t>Current/</w:t>
            </w:r>
            <w:r w:rsidRPr="00BA6A80">
              <w:rPr>
                <w:rFonts w:ascii="Arial" w:hAnsi="Arial" w:cs="Arial"/>
                <w:sz w:val="16"/>
                <w:szCs w:val="16"/>
              </w:rPr>
              <w:t>Previous Domains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F40C7C">
            <w:pPr>
              <w:pStyle w:val="BodyText"/>
              <w:rPr>
                <w:rFonts w:ascii="Arial" w:hAnsi="Arial" w:cs="Arial"/>
                <w:sz w:val="16"/>
                <w:szCs w:val="16"/>
              </w:rPr>
            </w:pPr>
            <w:r w:rsidRPr="00BA6A80">
              <w:rPr>
                <w:rFonts w:ascii="Arial" w:hAnsi="Arial" w:cs="Arial"/>
                <w:sz w:val="16"/>
                <w:szCs w:val="16"/>
              </w:rPr>
              <w:t>Telecom</w:t>
            </w:r>
            <w:r w:rsidR="00B6005C">
              <w:rPr>
                <w:rFonts w:ascii="Arial" w:hAnsi="Arial" w:cs="Arial"/>
                <w:sz w:val="16"/>
                <w:szCs w:val="16"/>
              </w:rPr>
              <w:t xml:space="preserve"> </w:t>
            </w:r>
            <w:r w:rsidRPr="00BA6A80">
              <w:rPr>
                <w:rFonts w:ascii="Arial" w:hAnsi="Arial" w:cs="Arial"/>
                <w:sz w:val="16"/>
                <w:szCs w:val="16"/>
              </w:rPr>
              <w:t>(OSS/BSS),</w:t>
            </w:r>
            <w:r w:rsidR="0040074E">
              <w:rPr>
                <w:rFonts w:ascii="Arial" w:hAnsi="Arial" w:cs="Arial"/>
                <w:sz w:val="16"/>
                <w:szCs w:val="16"/>
              </w:rPr>
              <w:t xml:space="preserve"> Insurance, BFSI, Airlines/Aviation/Travel</w:t>
            </w:r>
            <w:r w:rsidR="00576202">
              <w:rPr>
                <w:rFonts w:ascii="Arial" w:hAnsi="Arial" w:cs="Arial"/>
                <w:sz w:val="16"/>
                <w:szCs w:val="16"/>
              </w:rPr>
              <w:t>,</w:t>
            </w:r>
            <w:r w:rsidR="00D54F34">
              <w:rPr>
                <w:rFonts w:ascii="Arial" w:hAnsi="Arial" w:cs="Arial"/>
                <w:sz w:val="16"/>
                <w:szCs w:val="16"/>
              </w:rPr>
              <w:t xml:space="preserve"> </w:t>
            </w:r>
            <w:r w:rsidR="00576202">
              <w:rPr>
                <w:rFonts w:ascii="Arial" w:hAnsi="Arial" w:cs="Arial"/>
                <w:sz w:val="16"/>
                <w:szCs w:val="16"/>
              </w:rPr>
              <w:t>Learning</w:t>
            </w:r>
            <w:r w:rsidRPr="00BA6A80">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Pr>
                <w:rFonts w:ascii="Arial" w:hAnsi="Arial" w:cs="Arial"/>
                <w:sz w:val="16"/>
                <w:szCs w:val="16"/>
              </w:rPr>
              <w:t>DevOps</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701F9B">
            <w:pPr>
              <w:pStyle w:val="BodyText"/>
              <w:rPr>
                <w:rFonts w:ascii="Arial" w:hAnsi="Arial" w:cs="Arial"/>
                <w:sz w:val="16"/>
                <w:szCs w:val="16"/>
              </w:rPr>
            </w:pPr>
            <w:r w:rsidRPr="00BA6A80">
              <w:rPr>
                <w:rFonts w:ascii="Arial" w:hAnsi="Arial" w:cs="Arial"/>
                <w:sz w:val="16"/>
                <w:szCs w:val="16"/>
              </w:rPr>
              <w:t>Jenkins</w:t>
            </w:r>
            <w:r>
              <w:rPr>
                <w:rFonts w:ascii="Arial" w:hAnsi="Arial" w:cs="Arial"/>
                <w:sz w:val="16"/>
                <w:szCs w:val="16"/>
              </w:rPr>
              <w:t xml:space="preserve">, </w:t>
            </w:r>
            <w:r>
              <w:rPr>
                <w:rFonts w:ascii="Arial" w:hAnsi="Arial" w:cs="Arial"/>
                <w:sz w:val="16"/>
                <w:szCs w:val="16"/>
              </w:rPr>
              <w:t>Docker</w:t>
            </w:r>
            <w:r>
              <w:rPr>
                <w:rFonts w:ascii="Arial" w:hAnsi="Arial" w:cs="Arial"/>
                <w:sz w:val="16"/>
                <w:szCs w:val="16"/>
              </w:rPr>
              <w:t>.</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Heading4"/>
              <w:jc w:val="both"/>
              <w:rPr>
                <w:rFonts w:ascii="Arial" w:hAnsi="Arial" w:cs="Arial"/>
                <w:sz w:val="16"/>
                <w:szCs w:val="16"/>
              </w:rPr>
            </w:pPr>
            <w:r w:rsidRPr="00BA6A80">
              <w:rPr>
                <w:rFonts w:ascii="Arial" w:hAnsi="Arial" w:cs="Arial"/>
                <w:sz w:val="16"/>
                <w:szCs w:val="16"/>
              </w:rPr>
              <w:t xml:space="preserve">Reporting Tools         </w:t>
            </w:r>
          </w:p>
        </w:tc>
        <w:tc>
          <w:tcPr>
            <w:tcW w:w="0" w:type="auto"/>
            <w:tcBorders>
              <w:top w:val="single" w:sz="4" w:space="0" w:color="auto"/>
              <w:left w:val="single" w:sz="4" w:space="0" w:color="auto"/>
              <w:bottom w:val="single" w:sz="4" w:space="0" w:color="auto"/>
              <w:right w:val="single" w:sz="4" w:space="0" w:color="auto"/>
            </w:tcBorders>
          </w:tcPr>
          <w:p w:rsidR="005C4034" w:rsidRPr="00BA6A80" w:rsidP="005C4034">
            <w:pPr>
              <w:pStyle w:val="BodyText"/>
              <w:rPr>
                <w:rFonts w:ascii="Arial" w:hAnsi="Arial" w:cs="Arial"/>
                <w:sz w:val="16"/>
                <w:szCs w:val="16"/>
              </w:rPr>
            </w:pPr>
          </w:p>
          <w:p w:rsidR="005C4034" w:rsidRPr="00BA6A80" w:rsidP="005C4034">
            <w:pPr>
              <w:pStyle w:val="BodyText"/>
              <w:rPr>
                <w:rFonts w:ascii="Arial" w:hAnsi="Arial" w:cs="Arial"/>
                <w:sz w:val="16"/>
                <w:szCs w:val="16"/>
              </w:rPr>
            </w:pPr>
            <w:r w:rsidRPr="00BA6A80">
              <w:rPr>
                <w:rFonts w:ascii="Arial" w:hAnsi="Arial" w:cs="Arial"/>
                <w:sz w:val="16"/>
                <w:szCs w:val="16"/>
              </w:rPr>
              <w:t xml:space="preserve">Report Builder 3.0, </w:t>
            </w:r>
            <w:r w:rsidRPr="00BA6A80">
              <w:rPr>
                <w:rFonts w:ascii="Arial" w:hAnsi="Arial" w:cs="Arial"/>
                <w:sz w:val="16"/>
                <w:szCs w:val="16"/>
              </w:rPr>
              <w:t>iText</w:t>
            </w:r>
            <w:r w:rsidRPr="00BA6A80">
              <w:rPr>
                <w:rFonts w:ascii="Arial" w:hAnsi="Arial" w:cs="Arial"/>
                <w:sz w:val="16"/>
                <w:szCs w:val="16"/>
              </w:rPr>
              <w:t>, POI, BIRT, JASPER Reporting</w:t>
            </w:r>
            <w:r w:rsidR="009B62E9">
              <w:rPr>
                <w:rFonts w:ascii="Arial" w:hAnsi="Arial" w:cs="Arial"/>
                <w:sz w:val="16"/>
                <w:szCs w:val="16"/>
              </w:rPr>
              <w:t xml:space="preserve"> </w:t>
            </w:r>
            <w:r w:rsidRPr="00BA6A80">
              <w:rPr>
                <w:rFonts w:ascii="Arial" w:hAnsi="Arial" w:cs="Arial"/>
                <w:sz w:val="16"/>
                <w:szCs w:val="16"/>
              </w:rPr>
              <w:t>tools.</w:t>
            </w:r>
          </w:p>
        </w:tc>
      </w:tr>
      <w:tr w:rsidTr="00F61E1A">
        <w:tblPrEx>
          <w:tblW w:w="0" w:type="auto"/>
          <w:tblLook w:val="0000"/>
        </w:tblPrEx>
        <w:tc>
          <w:tcPr>
            <w:tcW w:w="0" w:type="auto"/>
            <w:tcBorders>
              <w:top w:val="single" w:sz="4" w:space="0" w:color="auto"/>
              <w:left w:val="single" w:sz="4" w:space="0" w:color="auto"/>
              <w:bottom w:val="single" w:sz="4" w:space="0" w:color="auto"/>
              <w:right w:val="single" w:sz="4" w:space="0" w:color="auto"/>
            </w:tcBorders>
          </w:tcPr>
          <w:p w:rsidR="005C4034" w:rsidRPr="00BA6A80" w:rsidP="00CF4919">
            <w:pPr>
              <w:pStyle w:val="Heading4"/>
              <w:jc w:val="both"/>
              <w:rPr>
                <w:rFonts w:ascii="Arial" w:hAnsi="Arial" w:cs="Arial"/>
                <w:sz w:val="16"/>
                <w:szCs w:val="16"/>
              </w:rPr>
            </w:pPr>
            <w:r w:rsidRPr="00BA6A80">
              <w:rPr>
                <w:rFonts w:ascii="Arial" w:hAnsi="Arial" w:cs="Arial"/>
                <w:sz w:val="16"/>
                <w:szCs w:val="16"/>
              </w:rPr>
              <w:t xml:space="preserve">Other tools &amp; Techs </w:t>
            </w:r>
          </w:p>
        </w:tc>
        <w:tc>
          <w:tcPr>
            <w:tcW w:w="0" w:type="auto"/>
            <w:tcBorders>
              <w:top w:val="single" w:sz="4" w:space="0" w:color="auto"/>
              <w:left w:val="single" w:sz="4" w:space="0" w:color="auto"/>
              <w:bottom w:val="single" w:sz="4" w:space="0" w:color="auto"/>
              <w:right w:val="single" w:sz="4" w:space="0" w:color="auto"/>
            </w:tcBorders>
          </w:tcPr>
          <w:p w:rsidR="00BE1C19" w:rsidP="00701F9B">
            <w:pPr>
              <w:pStyle w:val="BodyText"/>
              <w:rPr>
                <w:rFonts w:ascii="Arial" w:hAnsi="Arial" w:cs="Arial"/>
                <w:sz w:val="16"/>
                <w:szCs w:val="16"/>
              </w:rPr>
            </w:pPr>
            <w:r w:rsidRPr="00BA6A80">
              <w:rPr>
                <w:rFonts w:ascii="Arial" w:hAnsi="Arial" w:cs="Arial"/>
                <w:sz w:val="16"/>
                <w:szCs w:val="16"/>
              </w:rPr>
              <w:t>Business</w:t>
            </w:r>
            <w:r w:rsidRPr="00BA6A80" w:rsidR="0056355E">
              <w:rPr>
                <w:rFonts w:ascii="Arial" w:hAnsi="Arial" w:cs="Arial"/>
                <w:sz w:val="16"/>
                <w:szCs w:val="16"/>
              </w:rPr>
              <w:t>Rules</w:t>
            </w:r>
            <w:r w:rsidRPr="00BA6A80" w:rsidR="0056355E">
              <w:rPr>
                <w:rFonts w:ascii="Arial" w:hAnsi="Arial" w:cs="Arial"/>
                <w:sz w:val="16"/>
                <w:szCs w:val="16"/>
              </w:rPr>
              <w:t xml:space="preserve"> (</w:t>
            </w:r>
            <w:r w:rsidRPr="00BA6A80" w:rsidR="00D64ABE">
              <w:rPr>
                <w:rFonts w:ascii="Arial" w:hAnsi="Arial" w:cs="Arial"/>
                <w:sz w:val="16"/>
                <w:szCs w:val="16"/>
              </w:rPr>
              <w:t>Drls</w:t>
            </w:r>
            <w:r w:rsidRPr="00BA6A80" w:rsidR="00D64ABE">
              <w:rPr>
                <w:rFonts w:ascii="Arial" w:hAnsi="Arial" w:cs="Arial"/>
                <w:sz w:val="16"/>
                <w:szCs w:val="16"/>
              </w:rPr>
              <w:t>) file</w:t>
            </w:r>
            <w:r w:rsidRPr="00BA6A80" w:rsidR="007648A9">
              <w:rPr>
                <w:rFonts w:ascii="Arial" w:hAnsi="Arial" w:cs="Arial"/>
                <w:sz w:val="16"/>
                <w:szCs w:val="16"/>
              </w:rPr>
              <w:t>,</w:t>
            </w:r>
            <w:r w:rsidRPr="00BA6A80" w:rsidR="0056355E">
              <w:rPr>
                <w:rFonts w:ascii="Arial" w:hAnsi="Arial" w:cs="Arial"/>
                <w:sz w:val="16"/>
                <w:szCs w:val="16"/>
              </w:rPr>
              <w:t xml:space="preserve"> Service</w:t>
            </w:r>
            <w:r w:rsidR="008848FB">
              <w:rPr>
                <w:rFonts w:ascii="Arial" w:hAnsi="Arial" w:cs="Arial"/>
                <w:sz w:val="16"/>
                <w:szCs w:val="16"/>
              </w:rPr>
              <w:t xml:space="preserve"> now ticketing tool, </w:t>
            </w:r>
            <w:r w:rsidR="008848FB">
              <w:rPr>
                <w:rFonts w:ascii="Arial" w:hAnsi="Arial" w:cs="Arial"/>
                <w:sz w:val="16"/>
                <w:szCs w:val="16"/>
              </w:rPr>
              <w:t>XenDesktop</w:t>
            </w:r>
            <w:r w:rsidR="008848FB">
              <w:rPr>
                <w:rFonts w:ascii="Arial" w:hAnsi="Arial" w:cs="Arial"/>
                <w:sz w:val="16"/>
                <w:szCs w:val="16"/>
              </w:rPr>
              <w:t xml:space="preserve">, </w:t>
            </w:r>
            <w:r w:rsidRPr="00BA6A80" w:rsidR="00701F9B">
              <w:rPr>
                <w:rFonts w:ascii="Arial" w:hAnsi="Arial" w:cs="Arial"/>
                <w:sz w:val="16"/>
                <w:szCs w:val="16"/>
              </w:rPr>
              <w:t>HikariCP</w:t>
            </w:r>
            <w:r w:rsidRPr="00BA6A80" w:rsidR="00701F9B">
              <w:rPr>
                <w:rFonts w:ascii="Arial" w:hAnsi="Arial" w:cs="Arial"/>
                <w:sz w:val="16"/>
                <w:szCs w:val="16"/>
              </w:rPr>
              <w:t>, Elastic search, Mule</w:t>
            </w:r>
            <w:r w:rsidR="00701F9B">
              <w:rPr>
                <w:rFonts w:ascii="Arial" w:hAnsi="Arial" w:cs="Arial"/>
                <w:sz w:val="16"/>
                <w:szCs w:val="16"/>
              </w:rPr>
              <w:t xml:space="preserve"> </w:t>
            </w:r>
            <w:r w:rsidRPr="00BA6A80" w:rsidR="00701F9B">
              <w:rPr>
                <w:rFonts w:ascii="Arial" w:hAnsi="Arial" w:cs="Arial"/>
                <w:sz w:val="16"/>
                <w:szCs w:val="16"/>
              </w:rPr>
              <w:t>any point</w:t>
            </w:r>
            <w:r w:rsidRPr="00BA6A80" w:rsidR="00701F9B">
              <w:rPr>
                <w:rFonts w:ascii="Arial" w:hAnsi="Arial" w:cs="Arial"/>
                <w:color w:val="000000"/>
                <w:sz w:val="16"/>
                <w:szCs w:val="16"/>
              </w:rPr>
              <w:t> </w:t>
            </w:r>
            <w:r w:rsidR="00701F9B">
              <w:rPr>
                <w:rFonts w:ascii="Arial" w:hAnsi="Arial" w:cs="Arial"/>
                <w:color w:val="000000"/>
                <w:sz w:val="16"/>
                <w:szCs w:val="16"/>
              </w:rPr>
              <w:t xml:space="preserve"> Studio</w:t>
            </w:r>
            <w:r w:rsidRPr="00BA6A80" w:rsidR="00701F9B">
              <w:rPr>
                <w:rFonts w:ascii="Arial" w:hAnsi="Arial" w:cs="Arial"/>
                <w:sz w:val="16"/>
                <w:szCs w:val="16"/>
              </w:rPr>
              <w:t>,</w:t>
            </w:r>
            <w:r w:rsidR="00DF2D9F">
              <w:rPr>
                <w:rFonts w:ascii="Arial" w:hAnsi="Arial" w:cs="Arial"/>
                <w:sz w:val="16"/>
                <w:szCs w:val="16"/>
              </w:rPr>
              <w:t xml:space="preserve"> Sonar</w:t>
            </w:r>
            <w:r w:rsidR="00701F9B">
              <w:rPr>
                <w:rFonts w:ascii="Arial" w:hAnsi="Arial" w:cs="Arial"/>
                <w:sz w:val="16"/>
                <w:szCs w:val="16"/>
              </w:rPr>
              <w:t>,</w:t>
            </w:r>
            <w:r w:rsidR="00D13BBA">
              <w:rPr>
                <w:rFonts w:ascii="Arial" w:hAnsi="Arial" w:cs="Arial"/>
                <w:sz w:val="16"/>
                <w:szCs w:val="16"/>
              </w:rPr>
              <w:t xml:space="preserve"> </w:t>
            </w:r>
            <w:r w:rsidRPr="00BA6A80" w:rsidR="00701F9B">
              <w:rPr>
                <w:rFonts w:ascii="Arial" w:hAnsi="Arial" w:cs="Arial"/>
                <w:sz w:val="16"/>
                <w:szCs w:val="16"/>
              </w:rPr>
              <w:t>Cobertura</w:t>
            </w:r>
            <w:r w:rsidRPr="00BA6A80" w:rsidR="00701F9B">
              <w:rPr>
                <w:rFonts w:ascii="Arial" w:hAnsi="Arial" w:cs="Arial"/>
                <w:sz w:val="16"/>
                <w:szCs w:val="16"/>
              </w:rPr>
              <w:t xml:space="preserve">, </w:t>
            </w:r>
            <w:r w:rsidRPr="00BA6A80" w:rsidR="00701F9B">
              <w:rPr>
                <w:rFonts w:ascii="Arial" w:hAnsi="Arial" w:cs="Arial"/>
                <w:sz w:val="16"/>
                <w:szCs w:val="16"/>
              </w:rPr>
              <w:t>VisualVM</w:t>
            </w:r>
            <w:r w:rsidRPr="00BA6A80" w:rsidR="00701F9B">
              <w:rPr>
                <w:rFonts w:ascii="Arial" w:hAnsi="Arial" w:cs="Arial"/>
                <w:sz w:val="16"/>
                <w:szCs w:val="16"/>
              </w:rPr>
              <w:t>,</w:t>
            </w:r>
            <w:r w:rsidR="00701F9B">
              <w:rPr>
                <w:rFonts w:ascii="Arial" w:hAnsi="Arial" w:cs="Arial"/>
                <w:sz w:val="16"/>
                <w:szCs w:val="16"/>
              </w:rPr>
              <w:t xml:space="preserve"> </w:t>
            </w:r>
            <w:r w:rsidR="00701F9B">
              <w:rPr>
                <w:rFonts w:ascii="Arial" w:hAnsi="Arial" w:cs="Arial"/>
                <w:sz w:val="16"/>
                <w:szCs w:val="16"/>
              </w:rPr>
              <w:t>JavaProfiler</w:t>
            </w:r>
            <w:r w:rsidRPr="00BA6A80" w:rsidR="00701F9B">
              <w:rPr>
                <w:rFonts w:ascii="Arial" w:hAnsi="Arial" w:cs="Arial"/>
                <w:sz w:val="16"/>
                <w:szCs w:val="16"/>
              </w:rPr>
              <w:t>.</w:t>
            </w:r>
          </w:p>
          <w:p w:rsidR="00F83816" w:rsidRPr="00BE1C19" w:rsidP="00BE1C19">
            <w:pPr>
              <w:tabs>
                <w:tab w:val="left" w:pos="6699"/>
              </w:tabs>
            </w:pPr>
            <w:r>
              <w:tab/>
            </w:r>
          </w:p>
        </w:tc>
      </w:tr>
    </w:tbl>
    <w:p w:rsidR="00723044" w:rsidRPr="000D7D15" w:rsidP="00723044">
      <w:pPr>
        <w:pStyle w:val="Heading1"/>
        <w:pBdr>
          <w:top w:val="single" w:sz="18" w:space="0" w:color="auto"/>
        </w:pBdr>
        <w:spacing w:before="0" w:after="0"/>
        <w:jc w:val="left"/>
        <w:rPr>
          <w:rFonts w:ascii="Arial" w:hAnsi="Arial" w:cs="Arial"/>
          <w:color w:val="000000"/>
          <w:sz w:val="16"/>
          <w:szCs w:val="16"/>
        </w:rPr>
      </w:pPr>
      <w:r w:rsidRPr="000D7D15">
        <w:rPr>
          <w:rFonts w:ascii="Arial" w:hAnsi="Arial" w:cs="Arial"/>
          <w:color w:val="000000"/>
          <w:sz w:val="16"/>
          <w:szCs w:val="16"/>
          <w:u w:val="single"/>
        </w:rPr>
        <w:t xml:space="preserve">PROFFESTIONAL </w:t>
      </w:r>
      <w:r w:rsidRPr="000D7D15" w:rsidR="0056355E">
        <w:rPr>
          <w:rFonts w:ascii="Arial" w:hAnsi="Arial" w:cs="Arial"/>
          <w:color w:val="000000"/>
          <w:sz w:val="16"/>
          <w:szCs w:val="16"/>
          <w:u w:val="single"/>
        </w:rPr>
        <w:t>EXPERIENCE</w:t>
      </w:r>
      <w:r w:rsidRPr="000D7D15" w:rsidR="0056355E">
        <w:rPr>
          <w:rFonts w:ascii="Arial" w:hAnsi="Arial" w:cs="Arial"/>
          <w:color w:val="000000"/>
          <w:sz w:val="16"/>
          <w:szCs w:val="16"/>
        </w:rPr>
        <w:t>:</w:t>
      </w:r>
    </w:p>
    <w:p w:rsidR="00E201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Pr>
          <w:rFonts w:ascii="Arial" w:hAnsi="Arial" w:cs="Arial"/>
          <w:b w:val="0"/>
          <w:bCs w:val="0"/>
          <w:color w:val="000000"/>
          <w:sz w:val="16"/>
          <w:szCs w:val="16"/>
        </w:rPr>
        <w:t>InfoVisionLabs</w:t>
      </w:r>
      <w:r>
        <w:rPr>
          <w:rFonts w:ascii="Arial" w:hAnsi="Arial" w:cs="Arial"/>
          <w:b w:val="0"/>
          <w:bCs w:val="0"/>
          <w:color w:val="000000"/>
          <w:sz w:val="16"/>
          <w:szCs w:val="16"/>
        </w:rPr>
        <w:t xml:space="preserve"> (P) Ltd</w:t>
      </w:r>
      <w:r w:rsidR="008D2AA6">
        <w:rPr>
          <w:rFonts w:ascii="Arial" w:hAnsi="Arial" w:cs="Arial"/>
          <w:b w:val="0"/>
          <w:bCs w:val="0"/>
          <w:color w:val="000000"/>
          <w:sz w:val="16"/>
          <w:szCs w:val="16"/>
        </w:rPr>
        <w:t xml:space="preserve"> </w:t>
      </w:r>
      <w:r w:rsidR="002963CE">
        <w:rPr>
          <w:rFonts w:ascii="Arial" w:hAnsi="Arial" w:cs="Arial"/>
          <w:b w:val="0"/>
          <w:bCs w:val="0"/>
          <w:color w:val="000000"/>
          <w:sz w:val="16"/>
          <w:szCs w:val="16"/>
        </w:rPr>
        <w:t>Pune</w:t>
      </w:r>
      <w:r w:rsidR="004D112C">
        <w:rPr>
          <w:rFonts w:ascii="Arial" w:hAnsi="Arial" w:cs="Arial"/>
          <w:b w:val="0"/>
          <w:bCs w:val="0"/>
          <w:color w:val="000000"/>
          <w:sz w:val="16"/>
          <w:szCs w:val="16"/>
        </w:rPr>
        <w:t xml:space="preserve"> </w:t>
      </w:r>
      <w:r w:rsidR="002963CE">
        <w:rPr>
          <w:rFonts w:ascii="Arial" w:hAnsi="Arial" w:cs="Arial"/>
          <w:b w:val="0"/>
          <w:bCs w:val="0"/>
          <w:color w:val="000000"/>
          <w:sz w:val="16"/>
          <w:szCs w:val="16"/>
        </w:rPr>
        <w:t>(MH)</w:t>
      </w:r>
      <w:r w:rsidR="00925E14">
        <w:rPr>
          <w:rFonts w:ascii="Arial" w:hAnsi="Arial" w:cs="Arial"/>
          <w:b w:val="0"/>
          <w:bCs w:val="0"/>
          <w:color w:val="000000"/>
          <w:sz w:val="16"/>
          <w:szCs w:val="16"/>
        </w:rPr>
        <w:t xml:space="preserve"> </w:t>
      </w:r>
      <w:r w:rsidR="00327991">
        <w:rPr>
          <w:rFonts w:ascii="Arial" w:hAnsi="Arial" w:cs="Arial"/>
          <w:b w:val="0"/>
          <w:bCs w:val="0"/>
          <w:color w:val="000000"/>
          <w:sz w:val="16"/>
          <w:szCs w:val="16"/>
        </w:rPr>
        <w:t>Technical Lead</w:t>
      </w:r>
      <w:r w:rsidR="00BB4C44">
        <w:rPr>
          <w:rFonts w:ascii="Arial" w:hAnsi="Arial" w:cs="Arial"/>
          <w:b w:val="0"/>
          <w:bCs w:val="0"/>
          <w:color w:val="000000"/>
          <w:sz w:val="16"/>
          <w:szCs w:val="16"/>
        </w:rPr>
        <w:t>er</w:t>
      </w:r>
      <w:r w:rsidR="008D2AA6">
        <w:rPr>
          <w:rFonts w:ascii="Arial" w:hAnsi="Arial" w:cs="Arial"/>
          <w:b w:val="0"/>
          <w:bCs w:val="0"/>
          <w:color w:val="000000"/>
          <w:sz w:val="16"/>
          <w:szCs w:val="16"/>
        </w:rPr>
        <w:t xml:space="preserve"> - Jan</w:t>
      </w:r>
      <w:r w:rsidR="00D568A7">
        <w:rPr>
          <w:rFonts w:ascii="Arial" w:hAnsi="Arial" w:cs="Arial"/>
          <w:b w:val="0"/>
          <w:bCs w:val="0"/>
          <w:color w:val="000000"/>
          <w:sz w:val="16"/>
          <w:szCs w:val="16"/>
        </w:rPr>
        <w:t>20 to Oct</w:t>
      </w:r>
      <w:r w:rsidR="00C64DF5">
        <w:rPr>
          <w:rFonts w:ascii="Arial" w:hAnsi="Arial" w:cs="Arial"/>
          <w:b w:val="0"/>
          <w:bCs w:val="0"/>
          <w:color w:val="000000"/>
          <w:sz w:val="16"/>
          <w:szCs w:val="16"/>
        </w:rPr>
        <w:t>20</w:t>
      </w:r>
      <w:r>
        <w:rPr>
          <w:rFonts w:ascii="Arial" w:hAnsi="Arial" w:cs="Arial"/>
          <w:b w:val="0"/>
          <w:bCs w:val="0"/>
          <w:color w:val="000000"/>
          <w:sz w:val="16"/>
          <w:szCs w:val="16"/>
        </w:rPr>
        <w:t xml:space="preserve"> </w:t>
      </w:r>
    </w:p>
    <w:p w:rsidR="00216F43"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Pr>
          <w:rFonts w:ascii="Arial" w:hAnsi="Arial" w:cs="Arial"/>
          <w:b w:val="0"/>
          <w:bCs w:val="0"/>
          <w:color w:val="000000"/>
          <w:sz w:val="16"/>
          <w:szCs w:val="16"/>
        </w:rPr>
        <w:t>Outworx</w:t>
      </w:r>
      <w:r w:rsidR="0079797B">
        <w:rPr>
          <w:rFonts w:ascii="Arial" w:hAnsi="Arial" w:cs="Arial"/>
          <w:b w:val="0"/>
          <w:bCs w:val="0"/>
          <w:color w:val="000000"/>
          <w:sz w:val="16"/>
          <w:szCs w:val="16"/>
        </w:rPr>
        <w:t xml:space="preserve"> India (P) Ltd, </w:t>
      </w:r>
      <w:r w:rsidR="002963CE">
        <w:rPr>
          <w:rFonts w:ascii="Arial" w:hAnsi="Arial" w:cs="Arial"/>
          <w:b w:val="0"/>
          <w:bCs w:val="0"/>
          <w:color w:val="000000"/>
          <w:sz w:val="16"/>
          <w:szCs w:val="16"/>
        </w:rPr>
        <w:t>Pune</w:t>
      </w:r>
      <w:r w:rsidR="004D112C">
        <w:rPr>
          <w:rFonts w:ascii="Arial" w:hAnsi="Arial" w:cs="Arial"/>
          <w:b w:val="0"/>
          <w:bCs w:val="0"/>
          <w:color w:val="000000"/>
          <w:sz w:val="16"/>
          <w:szCs w:val="16"/>
        </w:rPr>
        <w:t xml:space="preserve"> </w:t>
      </w:r>
      <w:r w:rsidR="002963CE">
        <w:rPr>
          <w:rFonts w:ascii="Arial" w:hAnsi="Arial" w:cs="Arial"/>
          <w:b w:val="0"/>
          <w:bCs w:val="0"/>
          <w:color w:val="000000"/>
          <w:sz w:val="16"/>
          <w:szCs w:val="16"/>
        </w:rPr>
        <w:t xml:space="preserve">(MH) </w:t>
      </w:r>
      <w:r w:rsidR="0079797B">
        <w:rPr>
          <w:rFonts w:ascii="Arial" w:hAnsi="Arial" w:cs="Arial"/>
          <w:b w:val="0"/>
          <w:bCs w:val="0"/>
          <w:color w:val="000000"/>
          <w:sz w:val="16"/>
          <w:szCs w:val="16"/>
        </w:rPr>
        <w:t>Technical Lead</w:t>
      </w:r>
      <w:r w:rsidR="00763F4C">
        <w:rPr>
          <w:rFonts w:ascii="Arial" w:hAnsi="Arial" w:cs="Arial"/>
          <w:b w:val="0"/>
          <w:bCs w:val="0"/>
          <w:color w:val="000000"/>
          <w:sz w:val="16"/>
          <w:szCs w:val="16"/>
        </w:rPr>
        <w:t xml:space="preserve"> –Jul19 to Jan20</w:t>
      </w:r>
      <w:r w:rsidR="00694DA6">
        <w:rPr>
          <w:rFonts w:ascii="Arial" w:hAnsi="Arial" w:cs="Arial"/>
          <w:b w:val="0"/>
          <w:bCs w:val="0"/>
          <w:color w:val="000000"/>
          <w:sz w:val="16"/>
          <w:szCs w:val="16"/>
        </w:rPr>
        <w:t>.</w:t>
      </w:r>
    </w:p>
    <w:p w:rsidR="00194BF5"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F3534E">
        <w:rPr>
          <w:rFonts w:ascii="Arial" w:hAnsi="Arial" w:cs="Arial"/>
          <w:b w:val="0"/>
          <w:bCs w:val="0"/>
          <w:color w:val="000000"/>
          <w:sz w:val="16"/>
          <w:szCs w:val="16"/>
        </w:rPr>
        <w:t>Avekshaa</w:t>
      </w:r>
      <w:r w:rsidRPr="00F3534E">
        <w:rPr>
          <w:rFonts w:ascii="Arial" w:hAnsi="Arial" w:cs="Arial"/>
          <w:b w:val="0"/>
          <w:bCs w:val="0"/>
          <w:color w:val="000000"/>
          <w:sz w:val="16"/>
          <w:szCs w:val="16"/>
        </w:rPr>
        <w:t xml:space="preserve"> Technologies</w:t>
      </w:r>
      <w:r w:rsidR="0096643B">
        <w:rPr>
          <w:rFonts w:ascii="Arial" w:hAnsi="Arial" w:cs="Arial"/>
          <w:b w:val="0"/>
          <w:bCs w:val="0"/>
          <w:color w:val="000000"/>
          <w:sz w:val="16"/>
          <w:szCs w:val="16"/>
        </w:rPr>
        <w:t xml:space="preserve"> </w:t>
      </w:r>
      <w:r w:rsidR="00E35769">
        <w:rPr>
          <w:rFonts w:ascii="Arial" w:hAnsi="Arial" w:cs="Arial"/>
          <w:b w:val="0"/>
          <w:bCs w:val="0"/>
          <w:color w:val="000000"/>
          <w:sz w:val="16"/>
          <w:szCs w:val="16"/>
        </w:rPr>
        <w:t>(P) Ltd</w:t>
      </w:r>
      <w:r w:rsidRPr="00F3534E">
        <w:rPr>
          <w:rFonts w:ascii="Arial" w:hAnsi="Arial" w:cs="Arial"/>
          <w:b w:val="0"/>
          <w:bCs w:val="0"/>
          <w:color w:val="000000"/>
          <w:sz w:val="16"/>
          <w:szCs w:val="16"/>
        </w:rPr>
        <w:t>,</w:t>
      </w:r>
      <w:r w:rsidR="002963CE">
        <w:rPr>
          <w:rFonts w:ascii="Arial" w:hAnsi="Arial" w:cs="Arial"/>
          <w:b w:val="0"/>
          <w:bCs w:val="0"/>
          <w:color w:val="000000"/>
          <w:sz w:val="16"/>
          <w:szCs w:val="16"/>
        </w:rPr>
        <w:t xml:space="preserve"> Mumbai</w:t>
      </w:r>
      <w:r w:rsidR="004D112C">
        <w:rPr>
          <w:rFonts w:ascii="Arial" w:hAnsi="Arial" w:cs="Arial"/>
          <w:b w:val="0"/>
          <w:bCs w:val="0"/>
          <w:color w:val="000000"/>
          <w:sz w:val="16"/>
          <w:szCs w:val="16"/>
        </w:rPr>
        <w:t xml:space="preserve"> </w:t>
      </w:r>
      <w:r w:rsidR="002963CE">
        <w:rPr>
          <w:rFonts w:ascii="Arial" w:hAnsi="Arial" w:cs="Arial"/>
          <w:b w:val="0"/>
          <w:bCs w:val="0"/>
          <w:color w:val="000000"/>
          <w:sz w:val="16"/>
          <w:szCs w:val="16"/>
        </w:rPr>
        <w:t>(MH)</w:t>
      </w:r>
      <w:r w:rsidRPr="00F3534E">
        <w:rPr>
          <w:rFonts w:ascii="Arial" w:hAnsi="Arial" w:cs="Arial"/>
          <w:b w:val="0"/>
          <w:bCs w:val="0"/>
          <w:color w:val="000000"/>
          <w:sz w:val="16"/>
          <w:szCs w:val="16"/>
        </w:rPr>
        <w:t xml:space="preserve"> Technical Architect – </w:t>
      </w:r>
      <w:r w:rsidR="0054447F">
        <w:rPr>
          <w:rFonts w:ascii="Arial" w:hAnsi="Arial" w:cs="Arial"/>
          <w:b w:val="0"/>
          <w:bCs w:val="0"/>
          <w:color w:val="000000"/>
          <w:sz w:val="16"/>
          <w:szCs w:val="16"/>
        </w:rPr>
        <w:t>Aug</w:t>
      </w:r>
      <w:r w:rsidR="002A4319">
        <w:rPr>
          <w:rFonts w:ascii="Arial" w:hAnsi="Arial" w:cs="Arial"/>
          <w:b w:val="0"/>
          <w:bCs w:val="0"/>
          <w:color w:val="000000"/>
          <w:sz w:val="16"/>
          <w:szCs w:val="16"/>
        </w:rPr>
        <w:t>18 to Apr</w:t>
      </w:r>
      <w:r w:rsidR="00B01A87">
        <w:rPr>
          <w:rFonts w:ascii="Arial" w:hAnsi="Arial" w:cs="Arial"/>
          <w:b w:val="0"/>
          <w:bCs w:val="0"/>
          <w:color w:val="000000"/>
          <w:sz w:val="16"/>
          <w:szCs w:val="16"/>
        </w:rPr>
        <w:t xml:space="preserve"> </w:t>
      </w:r>
      <w:r w:rsidR="00BB5567">
        <w:rPr>
          <w:rFonts w:ascii="Arial" w:hAnsi="Arial" w:cs="Arial"/>
          <w:b w:val="0"/>
          <w:bCs w:val="0"/>
          <w:color w:val="000000"/>
          <w:sz w:val="16"/>
          <w:szCs w:val="16"/>
        </w:rPr>
        <w:t>19</w:t>
      </w:r>
      <w:r w:rsidRPr="00F3534E">
        <w:rPr>
          <w:rFonts w:ascii="Arial" w:hAnsi="Arial" w:cs="Arial"/>
          <w:b w:val="0"/>
          <w:bCs w:val="0"/>
          <w:color w:val="000000"/>
          <w:sz w:val="16"/>
          <w:szCs w:val="16"/>
        </w:rPr>
        <w:t>.</w:t>
      </w:r>
    </w:p>
    <w:p w:rsidR="00DB2769" w:rsidRPr="00DB2769" w:rsidP="00E42126">
      <w:pPr>
        <w:pStyle w:val="ListParagraph"/>
        <w:numPr>
          <w:ilvl w:val="0"/>
          <w:numId w:val="7"/>
        </w:numPr>
      </w:pPr>
      <w:r>
        <w:rPr>
          <w:rFonts w:ascii="Arial" w:hAnsi="Arial" w:cs="Arial"/>
          <w:color w:val="000000"/>
          <w:sz w:val="16"/>
          <w:szCs w:val="16"/>
        </w:rPr>
        <w:t>BrizSolution</w:t>
      </w:r>
      <w:r>
        <w:rPr>
          <w:rFonts w:ascii="Arial" w:hAnsi="Arial" w:cs="Arial"/>
          <w:color w:val="000000"/>
          <w:sz w:val="16"/>
          <w:szCs w:val="16"/>
        </w:rPr>
        <w:t xml:space="preserve"> Technology (P) Ltd, </w:t>
      </w:r>
      <w:r w:rsidR="006F1453">
        <w:rPr>
          <w:rFonts w:ascii="Arial" w:hAnsi="Arial" w:cs="Arial"/>
          <w:color w:val="000000"/>
          <w:sz w:val="16"/>
          <w:szCs w:val="16"/>
        </w:rPr>
        <w:t xml:space="preserve">Noida (UP) </w:t>
      </w:r>
      <w:r w:rsidRPr="00F3534E">
        <w:rPr>
          <w:rFonts w:ascii="Arial" w:hAnsi="Arial" w:cs="Arial"/>
          <w:color w:val="000000"/>
          <w:sz w:val="16"/>
          <w:szCs w:val="16"/>
        </w:rPr>
        <w:t>Technical Architect –</w:t>
      </w:r>
      <w:r>
        <w:rPr>
          <w:rFonts w:ascii="Arial" w:hAnsi="Arial" w:cs="Arial"/>
          <w:color w:val="000000"/>
          <w:sz w:val="16"/>
          <w:szCs w:val="16"/>
        </w:rPr>
        <w:t xml:space="preserve"> Sept17 to Jul18.</w:t>
      </w:r>
    </w:p>
    <w:p w:rsidR="00AE36F7" w:rsidRPr="00F3534E"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F3534E">
        <w:rPr>
          <w:rFonts w:ascii="Arial" w:hAnsi="Arial" w:cs="Arial"/>
          <w:bCs w:val="0"/>
          <w:color w:val="000000"/>
          <w:sz w:val="16"/>
          <w:szCs w:val="16"/>
        </w:rPr>
        <w:t>NIIT</w:t>
      </w:r>
      <w:r w:rsidRPr="00F3534E">
        <w:rPr>
          <w:rFonts w:ascii="Arial" w:hAnsi="Arial" w:cs="Arial"/>
          <w:b w:val="0"/>
          <w:bCs w:val="0"/>
          <w:color w:val="000000"/>
          <w:sz w:val="16"/>
          <w:szCs w:val="16"/>
        </w:rPr>
        <w:t xml:space="preserve"> Technologi</w:t>
      </w:r>
      <w:r w:rsidR="00031FC3">
        <w:rPr>
          <w:rFonts w:ascii="Arial" w:hAnsi="Arial" w:cs="Arial"/>
          <w:b w:val="0"/>
          <w:bCs w:val="0"/>
          <w:color w:val="000000"/>
          <w:sz w:val="16"/>
          <w:szCs w:val="16"/>
        </w:rPr>
        <w:t>es</w:t>
      </w:r>
      <w:r w:rsidR="00E45384">
        <w:rPr>
          <w:rFonts w:ascii="Arial" w:hAnsi="Arial" w:cs="Arial"/>
          <w:b w:val="0"/>
          <w:bCs w:val="0"/>
          <w:color w:val="000000"/>
          <w:sz w:val="16"/>
          <w:szCs w:val="16"/>
        </w:rPr>
        <w:t xml:space="preserve"> </w:t>
      </w:r>
      <w:r w:rsidR="00D74DB2">
        <w:rPr>
          <w:rFonts w:ascii="Arial" w:hAnsi="Arial" w:cs="Arial"/>
          <w:b w:val="0"/>
          <w:bCs w:val="0"/>
          <w:color w:val="000000"/>
          <w:sz w:val="16"/>
          <w:szCs w:val="16"/>
        </w:rPr>
        <w:t>(</w:t>
      </w:r>
      <w:r w:rsidR="00D74DB2">
        <w:rPr>
          <w:rFonts w:ascii="Arial" w:hAnsi="Arial" w:cs="Arial"/>
          <w:b w:val="0"/>
          <w:bCs w:val="0"/>
          <w:color w:val="000000"/>
          <w:sz w:val="16"/>
          <w:szCs w:val="16"/>
        </w:rPr>
        <w:t>Coforge</w:t>
      </w:r>
      <w:r w:rsidR="00D74DB2">
        <w:rPr>
          <w:rFonts w:ascii="Arial" w:hAnsi="Arial" w:cs="Arial"/>
          <w:b w:val="0"/>
          <w:bCs w:val="0"/>
          <w:color w:val="000000"/>
          <w:sz w:val="16"/>
          <w:szCs w:val="16"/>
        </w:rPr>
        <w:t>)</w:t>
      </w:r>
      <w:r w:rsidR="005B2C03">
        <w:rPr>
          <w:rFonts w:ascii="Arial" w:hAnsi="Arial" w:cs="Arial"/>
          <w:b w:val="0"/>
          <w:bCs w:val="0"/>
          <w:color w:val="000000"/>
          <w:sz w:val="16"/>
          <w:szCs w:val="16"/>
        </w:rPr>
        <w:t xml:space="preserve"> </w:t>
      </w:r>
      <w:r w:rsidR="006502EC">
        <w:rPr>
          <w:rFonts w:ascii="Arial" w:hAnsi="Arial" w:cs="Arial"/>
          <w:b w:val="0"/>
          <w:bCs w:val="0"/>
          <w:color w:val="000000"/>
          <w:sz w:val="16"/>
          <w:szCs w:val="16"/>
        </w:rPr>
        <w:t>(</w:t>
      </w:r>
      <w:r w:rsidR="00031FC3">
        <w:rPr>
          <w:rFonts w:ascii="Arial" w:hAnsi="Arial" w:cs="Arial"/>
          <w:b w:val="0"/>
          <w:bCs w:val="0"/>
          <w:color w:val="000000"/>
          <w:sz w:val="16"/>
          <w:szCs w:val="16"/>
        </w:rPr>
        <w:t xml:space="preserve"> </w:t>
      </w:r>
      <w:r w:rsidR="00C4098A">
        <w:rPr>
          <w:rFonts w:ascii="Arial" w:hAnsi="Arial" w:cs="Arial"/>
          <w:b w:val="0"/>
          <w:bCs w:val="0"/>
          <w:color w:val="000000"/>
          <w:sz w:val="16"/>
          <w:szCs w:val="16"/>
        </w:rPr>
        <w:t>P</w:t>
      </w:r>
      <w:r w:rsidR="006502EC">
        <w:rPr>
          <w:rFonts w:ascii="Arial" w:hAnsi="Arial" w:cs="Arial"/>
          <w:b w:val="0"/>
          <w:bCs w:val="0"/>
          <w:color w:val="000000"/>
          <w:sz w:val="16"/>
          <w:szCs w:val="16"/>
        </w:rPr>
        <w:t>)</w:t>
      </w:r>
      <w:r w:rsidR="00A87123">
        <w:rPr>
          <w:rFonts w:ascii="Arial" w:hAnsi="Arial" w:cs="Arial"/>
          <w:b w:val="0"/>
          <w:bCs w:val="0"/>
          <w:color w:val="000000"/>
          <w:sz w:val="16"/>
          <w:szCs w:val="16"/>
        </w:rPr>
        <w:t xml:space="preserve"> Ltd Noida (UP)</w:t>
      </w:r>
      <w:r w:rsidR="00031FC3">
        <w:rPr>
          <w:rFonts w:ascii="Arial" w:hAnsi="Arial" w:cs="Arial"/>
          <w:b w:val="0"/>
          <w:bCs w:val="0"/>
          <w:color w:val="000000"/>
          <w:sz w:val="16"/>
          <w:szCs w:val="16"/>
        </w:rPr>
        <w:t>,</w:t>
      </w:r>
      <w:r w:rsidRPr="00F3534E" w:rsidR="00526B55">
        <w:rPr>
          <w:rFonts w:ascii="Arial" w:hAnsi="Arial" w:cs="Arial"/>
          <w:b w:val="0"/>
          <w:bCs w:val="0"/>
          <w:color w:val="000000"/>
          <w:sz w:val="16"/>
          <w:szCs w:val="16"/>
        </w:rPr>
        <w:t xml:space="preserve"> </w:t>
      </w:r>
      <w:r w:rsidRPr="00F3534E" w:rsidR="00AF18FC">
        <w:rPr>
          <w:rFonts w:ascii="Arial" w:hAnsi="Arial" w:cs="Arial"/>
          <w:b w:val="0"/>
          <w:bCs w:val="0"/>
          <w:color w:val="000000"/>
          <w:sz w:val="16"/>
          <w:szCs w:val="16"/>
        </w:rPr>
        <w:t xml:space="preserve">Sr. </w:t>
      </w:r>
      <w:r w:rsidR="0007689B">
        <w:rPr>
          <w:rFonts w:ascii="Arial" w:hAnsi="Arial" w:cs="Arial"/>
          <w:b w:val="0"/>
          <w:bCs w:val="0"/>
          <w:color w:val="000000"/>
          <w:sz w:val="16"/>
          <w:szCs w:val="16"/>
        </w:rPr>
        <w:t>Tech</w:t>
      </w:r>
      <w:r w:rsidRPr="00F3534E">
        <w:rPr>
          <w:rFonts w:ascii="Arial" w:hAnsi="Arial" w:cs="Arial"/>
          <w:b w:val="0"/>
          <w:bCs w:val="0"/>
          <w:color w:val="000000"/>
          <w:sz w:val="16"/>
          <w:szCs w:val="16"/>
        </w:rPr>
        <w:t xml:space="preserve"> </w:t>
      </w:r>
      <w:r w:rsidRPr="00F3534E" w:rsidR="00AC4FF9">
        <w:rPr>
          <w:rFonts w:ascii="Arial" w:hAnsi="Arial" w:cs="Arial"/>
          <w:b w:val="0"/>
          <w:bCs w:val="0"/>
          <w:color w:val="000000"/>
          <w:sz w:val="16"/>
          <w:szCs w:val="16"/>
        </w:rPr>
        <w:t>Specialist</w:t>
      </w:r>
      <w:r w:rsidRPr="00F3534E">
        <w:rPr>
          <w:rFonts w:ascii="Arial" w:hAnsi="Arial" w:cs="Arial"/>
          <w:b w:val="0"/>
          <w:bCs w:val="0"/>
          <w:color w:val="000000"/>
          <w:sz w:val="16"/>
          <w:szCs w:val="16"/>
        </w:rPr>
        <w:t xml:space="preserve">– </w:t>
      </w:r>
      <w:r w:rsidR="00CE6428">
        <w:rPr>
          <w:rFonts w:ascii="Arial" w:hAnsi="Arial" w:cs="Arial"/>
          <w:b w:val="0"/>
          <w:bCs w:val="0"/>
          <w:color w:val="000000"/>
          <w:sz w:val="16"/>
          <w:szCs w:val="16"/>
        </w:rPr>
        <w:t>Jan</w:t>
      </w:r>
      <w:r w:rsidRPr="00F3534E" w:rsidR="0056355E">
        <w:rPr>
          <w:rFonts w:ascii="Arial" w:hAnsi="Arial" w:cs="Arial"/>
          <w:b w:val="0"/>
          <w:bCs w:val="0"/>
          <w:color w:val="000000"/>
          <w:sz w:val="16"/>
          <w:szCs w:val="16"/>
        </w:rPr>
        <w:t xml:space="preserve"> 2012</w:t>
      </w:r>
      <w:r w:rsidRPr="00F3534E" w:rsidR="0085341A">
        <w:rPr>
          <w:rFonts w:ascii="Arial" w:hAnsi="Arial" w:cs="Arial"/>
          <w:b w:val="0"/>
          <w:bCs w:val="0"/>
          <w:color w:val="000000"/>
          <w:sz w:val="16"/>
          <w:szCs w:val="16"/>
        </w:rPr>
        <w:t xml:space="preserve"> to 31</w:t>
      </w:r>
      <w:r w:rsidRPr="00F3534E" w:rsidR="00B57EBA">
        <w:rPr>
          <w:rFonts w:ascii="Arial" w:hAnsi="Arial" w:cs="Arial"/>
          <w:b w:val="0"/>
          <w:bCs w:val="0"/>
          <w:color w:val="000000"/>
          <w:sz w:val="16"/>
          <w:szCs w:val="16"/>
        </w:rPr>
        <w:t xml:space="preserve"> Aug 17</w:t>
      </w:r>
      <w:r w:rsidRPr="00F3534E" w:rsidR="00E20A13">
        <w:rPr>
          <w:rFonts w:ascii="Arial" w:hAnsi="Arial" w:cs="Arial"/>
          <w:b w:val="0"/>
          <w:bCs w:val="0"/>
          <w:color w:val="000000"/>
          <w:sz w:val="16"/>
          <w:szCs w:val="16"/>
        </w:rPr>
        <w:t xml:space="preserve"> ~ 5+</w:t>
      </w:r>
      <w:r w:rsidR="00335BF7">
        <w:rPr>
          <w:rFonts w:ascii="Arial" w:hAnsi="Arial" w:cs="Arial"/>
          <w:b w:val="0"/>
          <w:bCs w:val="0"/>
          <w:color w:val="000000"/>
          <w:sz w:val="16"/>
          <w:szCs w:val="16"/>
        </w:rPr>
        <w:t>Yr</w:t>
      </w:r>
      <w:r w:rsidR="000261E5">
        <w:rPr>
          <w:rFonts w:ascii="Arial" w:hAnsi="Arial" w:cs="Arial"/>
          <w:b w:val="0"/>
          <w:bCs w:val="0"/>
          <w:color w:val="000000"/>
          <w:sz w:val="16"/>
          <w:szCs w:val="16"/>
        </w:rPr>
        <w:t>s</w:t>
      </w:r>
      <w:r w:rsidRPr="00F3534E" w:rsidR="00995FBB">
        <w:rPr>
          <w:rFonts w:ascii="Arial" w:hAnsi="Arial" w:cs="Arial"/>
          <w:b w:val="0"/>
          <w:bCs w:val="0"/>
          <w:color w:val="000000"/>
          <w:sz w:val="16"/>
          <w:szCs w:val="16"/>
        </w:rPr>
        <w:t>(</w:t>
      </w:r>
      <w:r w:rsidRPr="00A65F79" w:rsidR="00FE02C8">
        <w:rPr>
          <w:rFonts w:ascii="Arial" w:hAnsi="Arial" w:cs="Arial"/>
          <w:bCs w:val="0"/>
          <w:color w:val="000000"/>
          <w:sz w:val="16"/>
          <w:szCs w:val="16"/>
          <w:u w:val="single"/>
        </w:rPr>
        <w:t>Long Service Award</w:t>
      </w:r>
      <w:r w:rsidR="002B1251">
        <w:rPr>
          <w:rFonts w:ascii="Arial" w:hAnsi="Arial" w:cs="Arial"/>
          <w:b w:val="0"/>
          <w:bCs w:val="0"/>
          <w:color w:val="000000"/>
          <w:sz w:val="16"/>
          <w:szCs w:val="16"/>
        </w:rPr>
        <w:t>)</w:t>
      </w:r>
    </w:p>
    <w:p w:rsidR="00CE155D" w:rsidRPr="00F3534E"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F3534E">
        <w:rPr>
          <w:rFonts w:ascii="Arial" w:hAnsi="Arial" w:cs="Arial"/>
          <w:bCs w:val="0"/>
          <w:color w:val="000000"/>
          <w:sz w:val="16"/>
          <w:szCs w:val="16"/>
        </w:rPr>
        <w:t>Tech Mahindra</w:t>
      </w:r>
      <w:r w:rsidRPr="00F3534E" w:rsidR="00AB2737">
        <w:rPr>
          <w:rFonts w:ascii="Arial" w:hAnsi="Arial" w:cs="Arial"/>
          <w:b w:val="0"/>
          <w:bCs w:val="0"/>
          <w:color w:val="000000"/>
          <w:sz w:val="16"/>
          <w:szCs w:val="16"/>
        </w:rPr>
        <w:t xml:space="preserve"> Ltd Noida (UP) India, Tech </w:t>
      </w:r>
      <w:r w:rsidRPr="00F3534E" w:rsidR="00692C6A">
        <w:rPr>
          <w:rFonts w:ascii="Arial" w:hAnsi="Arial" w:cs="Arial"/>
          <w:b w:val="0"/>
          <w:bCs w:val="0"/>
          <w:color w:val="000000"/>
          <w:sz w:val="16"/>
          <w:szCs w:val="16"/>
        </w:rPr>
        <w:t>Lead</w:t>
      </w:r>
      <w:r w:rsidRPr="00F3534E">
        <w:rPr>
          <w:rFonts w:ascii="Arial" w:hAnsi="Arial" w:cs="Arial"/>
          <w:b w:val="0"/>
          <w:bCs w:val="0"/>
          <w:color w:val="000000"/>
          <w:sz w:val="16"/>
          <w:szCs w:val="16"/>
        </w:rPr>
        <w:t xml:space="preserve">-Sept 2006 to </w:t>
      </w:r>
      <w:r w:rsidRPr="00F3534E" w:rsidR="00692C6A">
        <w:rPr>
          <w:rFonts w:ascii="Arial" w:hAnsi="Arial" w:cs="Arial"/>
          <w:b w:val="0"/>
          <w:bCs w:val="0"/>
          <w:color w:val="000000"/>
          <w:sz w:val="16"/>
          <w:szCs w:val="16"/>
        </w:rPr>
        <w:t>Jan 12</w:t>
      </w:r>
      <w:r w:rsidRPr="00F3534E" w:rsidR="00D40791">
        <w:rPr>
          <w:rFonts w:ascii="Arial" w:hAnsi="Arial" w:cs="Arial"/>
          <w:b w:val="0"/>
          <w:bCs w:val="0"/>
          <w:color w:val="000000"/>
          <w:sz w:val="16"/>
          <w:szCs w:val="16"/>
        </w:rPr>
        <w:t xml:space="preserve">, </w:t>
      </w:r>
      <w:r w:rsidR="006A7B67">
        <w:rPr>
          <w:rFonts w:ascii="Arial" w:hAnsi="Arial" w:cs="Arial"/>
          <w:b w:val="0"/>
          <w:bCs w:val="0"/>
          <w:color w:val="000000"/>
          <w:sz w:val="16"/>
          <w:szCs w:val="16"/>
        </w:rPr>
        <w:t>5+ Years</w:t>
      </w:r>
      <w:r w:rsidRPr="00F3534E" w:rsidR="000479E4">
        <w:rPr>
          <w:rFonts w:ascii="Arial" w:hAnsi="Arial" w:cs="Arial"/>
          <w:b w:val="0"/>
          <w:bCs w:val="0"/>
          <w:color w:val="000000"/>
          <w:sz w:val="16"/>
          <w:szCs w:val="16"/>
        </w:rPr>
        <w:t xml:space="preserve"> </w:t>
      </w:r>
      <w:r w:rsidRPr="00F3534E">
        <w:rPr>
          <w:rFonts w:ascii="Arial" w:hAnsi="Arial" w:cs="Arial"/>
          <w:b w:val="0"/>
          <w:bCs w:val="0"/>
          <w:color w:val="000000"/>
          <w:sz w:val="16"/>
          <w:szCs w:val="16"/>
        </w:rPr>
        <w:t>(</w:t>
      </w:r>
      <w:r w:rsidRPr="00A65F79">
        <w:rPr>
          <w:rFonts w:ascii="Arial" w:hAnsi="Arial" w:cs="Arial"/>
          <w:bCs w:val="0"/>
          <w:color w:val="000000"/>
          <w:sz w:val="16"/>
          <w:szCs w:val="16"/>
          <w:u w:val="single"/>
        </w:rPr>
        <w:t>Long Service Award</w:t>
      </w:r>
      <w:r w:rsidR="007E3D11">
        <w:rPr>
          <w:rFonts w:ascii="Arial" w:hAnsi="Arial" w:cs="Arial"/>
          <w:b w:val="0"/>
          <w:bCs w:val="0"/>
          <w:color w:val="000000"/>
          <w:sz w:val="16"/>
          <w:szCs w:val="16"/>
        </w:rPr>
        <w:t xml:space="preserve"> </w:t>
      </w:r>
      <w:r w:rsidRPr="00F3534E">
        <w:rPr>
          <w:rFonts w:ascii="Arial" w:hAnsi="Arial" w:cs="Arial"/>
          <w:b w:val="0"/>
          <w:bCs w:val="0"/>
          <w:color w:val="000000"/>
          <w:sz w:val="16"/>
          <w:szCs w:val="16"/>
        </w:rPr>
        <w:t xml:space="preserve"> – </w:t>
      </w:r>
      <w:r w:rsidRPr="00F3534E">
        <w:rPr>
          <w:rFonts w:ascii="Arial" w:hAnsi="Arial" w:cs="Arial"/>
          <w:bCs w:val="0"/>
          <w:color w:val="000000"/>
          <w:sz w:val="16"/>
          <w:szCs w:val="16"/>
        </w:rPr>
        <w:t>MBT</w:t>
      </w:r>
      <w:r w:rsidR="00FF0D9C">
        <w:rPr>
          <w:rFonts w:ascii="Arial" w:hAnsi="Arial" w:cs="Arial"/>
          <w:b w:val="0"/>
          <w:bCs w:val="0"/>
          <w:color w:val="000000"/>
          <w:sz w:val="16"/>
          <w:szCs w:val="16"/>
        </w:rPr>
        <w:t>)</w:t>
      </w:r>
    </w:p>
    <w:p w:rsidR="00CE155D" w:rsidRPr="00F3534E"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F3534E">
        <w:rPr>
          <w:rFonts w:ascii="Arial" w:hAnsi="Arial" w:cs="Arial"/>
          <w:b w:val="0"/>
          <w:bCs w:val="0"/>
          <w:color w:val="000000"/>
          <w:sz w:val="16"/>
          <w:szCs w:val="16"/>
        </w:rPr>
        <w:t>OdeSoft</w:t>
      </w:r>
      <w:r w:rsidRPr="00F3534E">
        <w:rPr>
          <w:rFonts w:ascii="Arial" w:hAnsi="Arial" w:cs="Arial"/>
          <w:b w:val="0"/>
          <w:bCs w:val="0"/>
          <w:color w:val="000000"/>
          <w:sz w:val="16"/>
          <w:szCs w:val="16"/>
        </w:rPr>
        <w:t xml:space="preserve"> Software &amp;&amp; Web </w:t>
      </w:r>
      <w:r w:rsidRPr="00F3534E" w:rsidR="0056355E">
        <w:rPr>
          <w:rFonts w:ascii="Arial" w:hAnsi="Arial" w:cs="Arial"/>
          <w:b w:val="0"/>
          <w:bCs w:val="0"/>
          <w:color w:val="000000"/>
          <w:sz w:val="16"/>
          <w:szCs w:val="16"/>
        </w:rPr>
        <w:t>Design (</w:t>
      </w:r>
      <w:r w:rsidRPr="00F3534E" w:rsidR="001A4338">
        <w:rPr>
          <w:rFonts w:ascii="Arial" w:hAnsi="Arial" w:cs="Arial"/>
          <w:b w:val="0"/>
          <w:bCs w:val="0"/>
          <w:color w:val="000000"/>
          <w:sz w:val="16"/>
          <w:szCs w:val="16"/>
        </w:rPr>
        <w:t>P</w:t>
      </w:r>
      <w:r w:rsidRPr="00F3534E" w:rsidR="0056355E">
        <w:rPr>
          <w:rFonts w:ascii="Arial" w:hAnsi="Arial" w:cs="Arial"/>
          <w:b w:val="0"/>
          <w:bCs w:val="0"/>
          <w:color w:val="000000"/>
          <w:sz w:val="16"/>
          <w:szCs w:val="16"/>
        </w:rPr>
        <w:t>) Ltd</w:t>
      </w:r>
      <w:r w:rsidRPr="00F3534E" w:rsidR="004F36FD">
        <w:rPr>
          <w:rFonts w:ascii="Arial" w:hAnsi="Arial" w:cs="Arial"/>
          <w:b w:val="0"/>
          <w:bCs w:val="0"/>
          <w:color w:val="000000"/>
          <w:sz w:val="16"/>
          <w:szCs w:val="16"/>
        </w:rPr>
        <w:t xml:space="preserve">. Noida (UP), </w:t>
      </w:r>
      <w:r w:rsidRPr="00F3534E">
        <w:rPr>
          <w:rFonts w:ascii="Arial" w:hAnsi="Arial" w:cs="Arial"/>
          <w:b w:val="0"/>
          <w:bCs w:val="0"/>
          <w:color w:val="000000"/>
          <w:sz w:val="16"/>
          <w:szCs w:val="16"/>
        </w:rPr>
        <w:t>P</w:t>
      </w:r>
      <w:r w:rsidRPr="00F3534E" w:rsidR="00896B68">
        <w:rPr>
          <w:rFonts w:ascii="Arial" w:hAnsi="Arial" w:cs="Arial"/>
          <w:b w:val="0"/>
          <w:bCs w:val="0"/>
          <w:color w:val="000000"/>
          <w:sz w:val="16"/>
          <w:szCs w:val="16"/>
        </w:rPr>
        <w:t>rogrammer &amp;&amp; Sr.</w:t>
      </w:r>
      <w:r w:rsidRPr="00F3534E" w:rsidR="0046038F">
        <w:rPr>
          <w:rFonts w:ascii="Arial" w:hAnsi="Arial" w:cs="Arial"/>
          <w:b w:val="0"/>
          <w:bCs w:val="0"/>
          <w:color w:val="000000"/>
          <w:sz w:val="16"/>
          <w:szCs w:val="16"/>
        </w:rPr>
        <w:t xml:space="preserve"> Consultant</w:t>
      </w:r>
      <w:r w:rsidRPr="00F3534E" w:rsidR="00896B68">
        <w:rPr>
          <w:rFonts w:ascii="Arial" w:hAnsi="Arial" w:cs="Arial"/>
          <w:b w:val="0"/>
          <w:bCs w:val="0"/>
          <w:color w:val="000000"/>
          <w:sz w:val="16"/>
          <w:szCs w:val="16"/>
        </w:rPr>
        <w:t>, Apr’04</w:t>
      </w:r>
      <w:r w:rsidRPr="00F3534E" w:rsidR="00776503">
        <w:rPr>
          <w:rFonts w:ascii="Arial" w:hAnsi="Arial" w:cs="Arial"/>
          <w:b w:val="0"/>
          <w:bCs w:val="0"/>
          <w:color w:val="000000"/>
          <w:sz w:val="16"/>
          <w:szCs w:val="16"/>
        </w:rPr>
        <w:t xml:space="preserve"> to</w:t>
      </w:r>
      <w:r w:rsidRPr="00F3534E" w:rsidR="00E343EF">
        <w:rPr>
          <w:rFonts w:ascii="Arial" w:hAnsi="Arial" w:cs="Arial"/>
          <w:b w:val="0"/>
          <w:bCs w:val="0"/>
          <w:color w:val="000000"/>
          <w:sz w:val="16"/>
          <w:szCs w:val="16"/>
        </w:rPr>
        <w:t xml:space="preserve"> May</w:t>
      </w:r>
      <w:r w:rsidRPr="00F3534E">
        <w:rPr>
          <w:rFonts w:ascii="Arial" w:hAnsi="Arial" w:cs="Arial"/>
          <w:b w:val="0"/>
          <w:bCs w:val="0"/>
          <w:color w:val="000000"/>
          <w:sz w:val="16"/>
          <w:szCs w:val="16"/>
        </w:rPr>
        <w:t>06.</w:t>
      </w:r>
    </w:p>
    <w:p w:rsidR="004F19D3" w:rsidRPr="005D22E0" w:rsidP="004464C0">
      <w:pPr>
        <w:ind w:left="2880" w:hanging="2880"/>
        <w:rPr>
          <w:rFonts w:ascii="Arial" w:hAnsi="Arial" w:cs="Arial"/>
          <w:b/>
          <w:color w:val="000000"/>
          <w:sz w:val="16"/>
          <w:szCs w:val="16"/>
        </w:rPr>
      </w:pPr>
      <w:r w:rsidRPr="005D22E0">
        <w:rPr>
          <w:rFonts w:ascii="Arial" w:hAnsi="Arial" w:cs="Arial"/>
          <w:b/>
          <w:color w:val="000000"/>
          <w:sz w:val="16"/>
          <w:szCs w:val="16"/>
          <w:u w:val="single"/>
        </w:rPr>
        <w:t xml:space="preserve">VISA </w:t>
      </w:r>
      <w:r w:rsidRPr="005D22E0" w:rsidR="0056355E">
        <w:rPr>
          <w:rFonts w:ascii="Arial" w:hAnsi="Arial" w:cs="Arial"/>
          <w:b/>
          <w:color w:val="000000"/>
          <w:sz w:val="16"/>
          <w:szCs w:val="16"/>
          <w:u w:val="single"/>
        </w:rPr>
        <w:t>INFORMATION</w:t>
      </w:r>
      <w:r w:rsidRPr="005D22E0" w:rsidR="0056355E">
        <w:rPr>
          <w:rFonts w:ascii="Arial" w:hAnsi="Arial" w:cs="Arial"/>
          <w:b/>
          <w:color w:val="000000"/>
          <w:sz w:val="16"/>
          <w:szCs w:val="16"/>
        </w:rPr>
        <w:t>:</w:t>
      </w:r>
      <w:r w:rsidRPr="005D22E0" w:rsidR="004464C0">
        <w:rPr>
          <w:rFonts w:ascii="Arial" w:hAnsi="Arial" w:cs="Arial"/>
          <w:b/>
          <w:color w:val="000000"/>
          <w:sz w:val="16"/>
          <w:szCs w:val="16"/>
        </w:rPr>
        <w:tab/>
      </w:r>
    </w:p>
    <w:p w:rsidR="004464C0" w:rsidRPr="00A61943" w:rsidP="00E42126">
      <w:pPr>
        <w:numPr>
          <w:ilvl w:val="0"/>
          <w:numId w:val="8"/>
        </w:numPr>
        <w:rPr>
          <w:rFonts w:ascii="Arial" w:eastAsia="MS Mincho" w:hAnsi="Arial" w:cs="Arial"/>
          <w:sz w:val="16"/>
          <w:szCs w:val="16"/>
        </w:rPr>
      </w:pPr>
      <w:r w:rsidRPr="00A61943">
        <w:rPr>
          <w:rFonts w:ascii="Arial" w:hAnsi="Arial" w:cs="Arial"/>
          <w:color w:val="000000"/>
          <w:sz w:val="16"/>
          <w:szCs w:val="16"/>
        </w:rPr>
        <w:t>Country</w:t>
      </w:r>
      <w:r w:rsidRPr="00A61943" w:rsidR="00093C23">
        <w:rPr>
          <w:rFonts w:ascii="Arial" w:hAnsi="Arial" w:cs="Arial"/>
          <w:color w:val="000000"/>
          <w:sz w:val="16"/>
          <w:szCs w:val="16"/>
        </w:rPr>
        <w:t xml:space="preserve"> – USA.    Visa Type – B1/</w:t>
      </w:r>
      <w:r w:rsidRPr="00A61943" w:rsidR="00215630">
        <w:rPr>
          <w:rFonts w:ascii="Arial" w:hAnsi="Arial" w:cs="Arial"/>
          <w:color w:val="000000"/>
          <w:sz w:val="16"/>
          <w:szCs w:val="16"/>
        </w:rPr>
        <w:t>B2 (</w:t>
      </w:r>
      <w:r w:rsidRPr="00A61943" w:rsidR="00533F5D">
        <w:rPr>
          <w:rFonts w:ascii="Arial" w:hAnsi="Arial" w:cs="Arial"/>
          <w:color w:val="000000"/>
          <w:sz w:val="16"/>
          <w:szCs w:val="16"/>
        </w:rPr>
        <w:t>Exp</w:t>
      </w:r>
      <w:r w:rsidRPr="00A61943" w:rsidR="00533F5D">
        <w:rPr>
          <w:rFonts w:ascii="Arial" w:hAnsi="Arial" w:cs="Arial"/>
          <w:color w:val="000000"/>
          <w:sz w:val="16"/>
          <w:szCs w:val="16"/>
        </w:rPr>
        <w:t>)</w:t>
      </w:r>
      <w:r w:rsidR="00215630">
        <w:rPr>
          <w:rFonts w:ascii="Arial" w:eastAsia="MS Mincho" w:hAnsi="Arial" w:cs="Arial"/>
          <w:sz w:val="16"/>
          <w:szCs w:val="16"/>
        </w:rPr>
        <w:t>,</w:t>
      </w:r>
      <w:r w:rsidRPr="00A61943" w:rsidR="00215630">
        <w:rPr>
          <w:rFonts w:ascii="Arial" w:hAnsi="Arial" w:cs="Arial"/>
          <w:color w:val="000000"/>
          <w:sz w:val="16"/>
          <w:szCs w:val="16"/>
        </w:rPr>
        <w:t xml:space="preserve"> Country</w:t>
      </w:r>
      <w:r w:rsidRPr="00A61943">
        <w:rPr>
          <w:rFonts w:ascii="Arial" w:hAnsi="Arial" w:cs="Arial"/>
          <w:color w:val="000000"/>
          <w:sz w:val="16"/>
          <w:szCs w:val="16"/>
        </w:rPr>
        <w:t xml:space="preserve"> – UAE.    Visa Type – Residence Visa</w:t>
      </w:r>
      <w:r w:rsidR="00215630">
        <w:rPr>
          <w:rFonts w:ascii="Arial" w:hAnsi="Arial" w:cs="Arial"/>
          <w:color w:val="000000"/>
          <w:sz w:val="16"/>
          <w:szCs w:val="16"/>
        </w:rPr>
        <w:t xml:space="preserve"> </w:t>
      </w:r>
      <w:r w:rsidR="008E5FAD">
        <w:rPr>
          <w:rFonts w:ascii="Arial" w:hAnsi="Arial" w:cs="Arial"/>
          <w:color w:val="000000"/>
          <w:sz w:val="16"/>
          <w:szCs w:val="16"/>
        </w:rPr>
        <w:t>(Submitted)</w:t>
      </w:r>
      <w:r w:rsidRPr="00A61943">
        <w:rPr>
          <w:rFonts w:ascii="Arial" w:eastAsia="MS Mincho" w:hAnsi="Arial" w:cs="Arial"/>
          <w:sz w:val="16"/>
          <w:szCs w:val="16"/>
        </w:rPr>
        <w:t>.</w:t>
      </w:r>
    </w:p>
    <w:p w:rsidR="00722F69" w:rsidRPr="005D22E0" w:rsidP="00722F69">
      <w:pPr>
        <w:pStyle w:val="Heading1"/>
        <w:pBdr>
          <w:top w:val="none" w:sz="0" w:space="0" w:color="auto"/>
        </w:pBdr>
        <w:spacing w:before="0" w:after="0"/>
        <w:jc w:val="left"/>
        <w:rPr>
          <w:rFonts w:ascii="Arial" w:hAnsi="Arial" w:cs="Arial"/>
          <w:bCs w:val="0"/>
          <w:color w:val="000000"/>
          <w:sz w:val="16"/>
          <w:szCs w:val="16"/>
        </w:rPr>
      </w:pPr>
      <w:r w:rsidRPr="00391E6A">
        <w:rPr>
          <w:rFonts w:ascii="Arial" w:hAnsi="Arial" w:cs="Arial"/>
          <w:bCs w:val="0"/>
          <w:color w:val="000000"/>
          <w:sz w:val="16"/>
          <w:szCs w:val="16"/>
          <w:u w:val="single"/>
        </w:rPr>
        <w:t>ACHIEVMENTS</w:t>
      </w:r>
      <w:r w:rsidRPr="005D22E0">
        <w:rPr>
          <w:rFonts w:ascii="Arial" w:hAnsi="Arial" w:cs="Arial"/>
          <w:bCs w:val="0"/>
          <w:color w:val="000000"/>
          <w:sz w:val="16"/>
          <w:szCs w:val="16"/>
        </w:rPr>
        <w:t>:</w:t>
      </w:r>
    </w:p>
    <w:p w:rsidR="00563878"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 xml:space="preserve">Long Service Award – 5 Years </w:t>
      </w:r>
      <w:r w:rsidRPr="00621526">
        <w:rPr>
          <w:rFonts w:ascii="Arial" w:hAnsi="Arial" w:cs="Arial"/>
          <w:b w:val="0"/>
          <w:bCs w:val="0"/>
          <w:color w:val="000000"/>
          <w:sz w:val="16"/>
          <w:szCs w:val="16"/>
        </w:rPr>
        <w:t>Techmahindra</w:t>
      </w:r>
      <w:r w:rsidR="003541CA">
        <w:rPr>
          <w:rFonts w:ascii="Arial" w:hAnsi="Arial" w:cs="Arial"/>
          <w:b w:val="0"/>
          <w:bCs w:val="0"/>
          <w:color w:val="000000"/>
          <w:sz w:val="16"/>
          <w:szCs w:val="16"/>
        </w:rPr>
        <w:t xml:space="preserve"> (</w:t>
      </w:r>
      <w:r w:rsidRPr="003541CA" w:rsidR="003541CA">
        <w:rPr>
          <w:rFonts w:ascii="Arial" w:hAnsi="Arial" w:cs="Arial"/>
          <w:bCs w:val="0"/>
          <w:color w:val="000000"/>
          <w:sz w:val="16"/>
          <w:szCs w:val="16"/>
        </w:rPr>
        <w:t>TechM</w:t>
      </w:r>
      <w:r w:rsidR="003541CA">
        <w:rPr>
          <w:rFonts w:ascii="Arial" w:hAnsi="Arial" w:cs="Arial"/>
          <w:b w:val="0"/>
          <w:bCs w:val="0"/>
          <w:color w:val="000000"/>
          <w:sz w:val="16"/>
          <w:szCs w:val="16"/>
        </w:rPr>
        <w:t>)</w:t>
      </w:r>
      <w:r w:rsidRPr="00621526">
        <w:rPr>
          <w:rFonts w:ascii="Arial" w:hAnsi="Arial" w:cs="Arial"/>
          <w:b w:val="0"/>
          <w:bCs w:val="0"/>
          <w:color w:val="000000"/>
          <w:sz w:val="16"/>
          <w:szCs w:val="16"/>
        </w:rPr>
        <w:t xml:space="preserve"> (P) </w:t>
      </w:r>
      <w:r w:rsidRPr="00621526">
        <w:rPr>
          <w:rFonts w:ascii="Arial" w:hAnsi="Arial" w:cs="Arial"/>
          <w:b w:val="0"/>
          <w:bCs w:val="0"/>
          <w:color w:val="000000"/>
          <w:sz w:val="16"/>
          <w:szCs w:val="16"/>
        </w:rPr>
        <w:t>Ltd.</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 xml:space="preserve">Long Service Award – 5 Years </w:t>
      </w:r>
      <w:r w:rsidRPr="00621526" w:rsidR="00F017DB">
        <w:rPr>
          <w:rFonts w:ascii="Arial" w:hAnsi="Arial" w:cs="Arial"/>
          <w:b w:val="0"/>
          <w:bCs w:val="0"/>
          <w:color w:val="000000"/>
          <w:sz w:val="16"/>
          <w:szCs w:val="16"/>
        </w:rPr>
        <w:t>NIIT Technologies</w:t>
      </w:r>
      <w:r w:rsidRPr="00621526">
        <w:rPr>
          <w:rFonts w:ascii="Arial" w:hAnsi="Arial" w:cs="Arial"/>
          <w:b w:val="0"/>
          <w:bCs w:val="0"/>
          <w:color w:val="000000"/>
          <w:sz w:val="16"/>
          <w:szCs w:val="16"/>
        </w:rPr>
        <w:t xml:space="preserve"> (</w:t>
      </w:r>
      <w:r w:rsidRPr="00621526" w:rsidR="00F017DB">
        <w:rPr>
          <w:rFonts w:ascii="Arial" w:hAnsi="Arial" w:cs="Arial"/>
          <w:bCs w:val="0"/>
          <w:color w:val="000000"/>
          <w:sz w:val="16"/>
          <w:szCs w:val="16"/>
        </w:rPr>
        <w:t>NIIT Tech</w:t>
      </w:r>
      <w:r w:rsidRPr="00621526">
        <w:rPr>
          <w:rFonts w:ascii="Arial" w:hAnsi="Arial" w:cs="Arial"/>
          <w:b w:val="0"/>
          <w:bCs w:val="0"/>
          <w:color w:val="000000"/>
          <w:sz w:val="16"/>
          <w:szCs w:val="16"/>
        </w:rPr>
        <w:t>) (P) Ltd.</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Successfully executed and received various appreciation mails from</w:t>
      </w:r>
      <w:r w:rsidRPr="00621526" w:rsidR="00C509C8">
        <w:rPr>
          <w:rFonts w:ascii="Arial" w:hAnsi="Arial" w:cs="Arial"/>
          <w:b w:val="0"/>
          <w:bCs w:val="0"/>
          <w:color w:val="000000"/>
          <w:sz w:val="16"/>
          <w:szCs w:val="16"/>
        </w:rPr>
        <w:t xml:space="preserve"> various</w:t>
      </w:r>
      <w:r w:rsidRPr="00621526">
        <w:rPr>
          <w:rFonts w:ascii="Arial" w:hAnsi="Arial" w:cs="Arial"/>
          <w:b w:val="0"/>
          <w:bCs w:val="0"/>
          <w:color w:val="000000"/>
          <w:sz w:val="16"/>
          <w:szCs w:val="16"/>
        </w:rPr>
        <w:t xml:space="preserve"> Clients and top level management for different projects</w:t>
      </w:r>
      <w:r w:rsidRPr="00621526" w:rsidR="002A5CEA">
        <w:rPr>
          <w:rFonts w:ascii="Arial" w:hAnsi="Arial" w:cs="Arial"/>
          <w:b w:val="0"/>
          <w:bCs w:val="0"/>
          <w:color w:val="000000"/>
          <w:sz w:val="16"/>
          <w:szCs w:val="16"/>
        </w:rPr>
        <w:t xml:space="preserve"> in various </w:t>
      </w:r>
      <w:r w:rsidRPr="00621526" w:rsidR="000A04F6">
        <w:rPr>
          <w:rFonts w:ascii="Arial" w:hAnsi="Arial" w:cs="Arial"/>
          <w:b w:val="0"/>
          <w:bCs w:val="0"/>
          <w:color w:val="000000"/>
          <w:sz w:val="16"/>
          <w:szCs w:val="16"/>
        </w:rPr>
        <w:t>organizations</w:t>
      </w:r>
      <w:r w:rsidRPr="00621526">
        <w:rPr>
          <w:rFonts w:ascii="Arial" w:hAnsi="Arial" w:cs="Arial"/>
          <w:b w:val="0"/>
          <w:bCs w:val="0"/>
          <w:color w:val="000000"/>
          <w:sz w:val="16"/>
          <w:szCs w:val="16"/>
        </w:rPr>
        <w:t xml:space="preserve">. </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 xml:space="preserve">University Rank holder in </w:t>
      </w:r>
      <w:r w:rsidR="00AD6755">
        <w:rPr>
          <w:rFonts w:ascii="Arial" w:hAnsi="Arial" w:cs="Arial"/>
          <w:b w:val="0"/>
          <w:bCs w:val="0"/>
          <w:color w:val="000000"/>
          <w:sz w:val="16"/>
          <w:szCs w:val="16"/>
        </w:rPr>
        <w:t>Masters and</w:t>
      </w:r>
      <w:r w:rsidR="000E6CEB">
        <w:rPr>
          <w:rFonts w:ascii="Arial" w:hAnsi="Arial" w:cs="Arial"/>
          <w:b w:val="0"/>
          <w:bCs w:val="0"/>
          <w:color w:val="000000"/>
          <w:sz w:val="16"/>
          <w:szCs w:val="16"/>
        </w:rPr>
        <w:t xml:space="preserve"> </w:t>
      </w:r>
      <w:r w:rsidRPr="00621526">
        <w:rPr>
          <w:rFonts w:ascii="Arial" w:hAnsi="Arial" w:cs="Arial"/>
          <w:b w:val="0"/>
          <w:bCs w:val="0"/>
          <w:color w:val="000000"/>
          <w:sz w:val="16"/>
          <w:szCs w:val="16"/>
        </w:rPr>
        <w:t xml:space="preserve">Toppers in School level all over </w:t>
      </w:r>
      <w:r w:rsidRPr="00621526" w:rsidR="00B23D19">
        <w:rPr>
          <w:rFonts w:ascii="Arial" w:hAnsi="Arial" w:cs="Arial"/>
          <w:b w:val="0"/>
          <w:bCs w:val="0"/>
          <w:color w:val="000000"/>
          <w:sz w:val="16"/>
          <w:szCs w:val="16"/>
        </w:rPr>
        <w:t>centers</w:t>
      </w:r>
      <w:r w:rsidRPr="00621526">
        <w:rPr>
          <w:rFonts w:ascii="Arial" w:hAnsi="Arial" w:cs="Arial"/>
          <w:b w:val="0"/>
          <w:bCs w:val="0"/>
          <w:color w:val="000000"/>
          <w:sz w:val="16"/>
          <w:szCs w:val="16"/>
        </w:rPr>
        <w:t xml:space="preserve">. </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National Integration Camp (NIC) 19</w:t>
      </w:r>
      <w:r w:rsidRPr="00621526" w:rsidR="00CA70D8">
        <w:rPr>
          <w:rFonts w:ascii="Arial" w:hAnsi="Arial" w:cs="Arial"/>
          <w:b w:val="0"/>
          <w:bCs w:val="0"/>
          <w:color w:val="000000"/>
          <w:sz w:val="16"/>
          <w:szCs w:val="16"/>
        </w:rPr>
        <w:t>98 Organized by Group Command</w:t>
      </w:r>
      <w:r w:rsidRPr="00621526">
        <w:rPr>
          <w:rFonts w:ascii="Arial" w:hAnsi="Arial" w:cs="Arial"/>
          <w:b w:val="0"/>
          <w:bCs w:val="0"/>
          <w:color w:val="000000"/>
          <w:sz w:val="16"/>
          <w:szCs w:val="16"/>
        </w:rPr>
        <w:t xml:space="preserve"> 8MP BN NCC Gwalior (MP) India. </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 xml:space="preserve">Best Cadet Leadership award </w:t>
      </w:r>
      <w:r w:rsidRPr="00621526">
        <w:rPr>
          <w:rFonts w:ascii="Arial" w:hAnsi="Arial" w:cs="Arial"/>
          <w:b w:val="0"/>
          <w:bCs w:val="0"/>
          <w:color w:val="000000"/>
          <w:sz w:val="16"/>
          <w:szCs w:val="16"/>
        </w:rPr>
        <w:t>Madhav</w:t>
      </w:r>
      <w:r w:rsidRPr="00621526">
        <w:rPr>
          <w:rFonts w:ascii="Arial" w:hAnsi="Arial" w:cs="Arial"/>
          <w:b w:val="0"/>
          <w:bCs w:val="0"/>
          <w:color w:val="000000"/>
          <w:sz w:val="16"/>
          <w:szCs w:val="16"/>
        </w:rPr>
        <w:t xml:space="preserve"> College (</w:t>
      </w:r>
      <w:r w:rsidRPr="00621526">
        <w:rPr>
          <w:rFonts w:ascii="Arial" w:hAnsi="Arial" w:cs="Arial"/>
          <w:b w:val="0"/>
          <w:bCs w:val="0"/>
          <w:color w:val="000000"/>
          <w:sz w:val="16"/>
          <w:szCs w:val="16"/>
        </w:rPr>
        <w:t>Jiwaji</w:t>
      </w:r>
      <w:r w:rsidRPr="00621526">
        <w:rPr>
          <w:rFonts w:ascii="Arial" w:hAnsi="Arial" w:cs="Arial"/>
          <w:b w:val="0"/>
          <w:bCs w:val="0"/>
          <w:color w:val="000000"/>
          <w:sz w:val="16"/>
          <w:szCs w:val="16"/>
        </w:rPr>
        <w:t xml:space="preserve"> University) Gwalior (MP) India. </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NCC (1997-2000) ‘C’ Certificate with good grade</w:t>
      </w:r>
      <w:r w:rsidRPr="00621526" w:rsidR="007F3240">
        <w:rPr>
          <w:rFonts w:ascii="Arial" w:hAnsi="Arial" w:cs="Arial"/>
          <w:b w:val="0"/>
          <w:bCs w:val="0"/>
          <w:color w:val="000000"/>
          <w:sz w:val="16"/>
          <w:szCs w:val="16"/>
        </w:rPr>
        <w:t>,</w:t>
      </w:r>
      <w:r w:rsidRPr="00621526">
        <w:rPr>
          <w:rFonts w:ascii="Arial" w:hAnsi="Arial" w:cs="Arial"/>
          <w:b w:val="0"/>
          <w:bCs w:val="0"/>
          <w:color w:val="000000"/>
          <w:sz w:val="16"/>
          <w:szCs w:val="16"/>
        </w:rPr>
        <w:t xml:space="preserve"> Army Wing 8MP BN Gwalior MP </w:t>
      </w:r>
      <w:r w:rsidRPr="00621526" w:rsidR="001A2977">
        <w:rPr>
          <w:rFonts w:ascii="Arial" w:hAnsi="Arial" w:cs="Arial"/>
          <w:b w:val="0"/>
          <w:bCs w:val="0"/>
          <w:color w:val="000000"/>
          <w:sz w:val="16"/>
          <w:szCs w:val="16"/>
        </w:rPr>
        <w:t>India</w:t>
      </w:r>
      <w:r w:rsidRPr="00621526">
        <w:rPr>
          <w:rFonts w:ascii="Arial" w:hAnsi="Arial" w:cs="Arial"/>
          <w:b w:val="0"/>
          <w:bCs w:val="0"/>
          <w:color w:val="000000"/>
          <w:sz w:val="16"/>
          <w:szCs w:val="16"/>
        </w:rPr>
        <w:t>. </w:t>
      </w:r>
    </w:p>
    <w:p w:rsidR="00722F69" w:rsidRPr="00621526" w:rsidP="00E42126">
      <w:pPr>
        <w:pStyle w:val="Heading1"/>
        <w:numPr>
          <w:ilvl w:val="0"/>
          <w:numId w:val="7"/>
        </w:numPr>
        <w:pBdr>
          <w:top w:val="none" w:sz="0" w:space="0" w:color="auto"/>
        </w:pBdr>
        <w:spacing w:before="0" w:after="0"/>
        <w:jc w:val="left"/>
        <w:rPr>
          <w:rFonts w:ascii="Arial" w:hAnsi="Arial" w:cs="Arial"/>
          <w:b w:val="0"/>
          <w:bCs w:val="0"/>
          <w:color w:val="000000"/>
          <w:sz w:val="16"/>
          <w:szCs w:val="16"/>
        </w:rPr>
      </w:pPr>
      <w:r w:rsidRPr="00621526">
        <w:rPr>
          <w:rFonts w:ascii="Arial" w:hAnsi="Arial" w:cs="Arial"/>
          <w:b w:val="0"/>
          <w:bCs w:val="0"/>
          <w:color w:val="000000"/>
          <w:sz w:val="16"/>
          <w:szCs w:val="16"/>
        </w:rPr>
        <w:t>NSS (1996 – 1999) ‘C’ certificate from Jiwaji University Gwalior MP India.</w:t>
      </w:r>
    </w:p>
    <w:p w:rsidR="00F65F5A" w:rsidP="00F65F5A">
      <w:pPr>
        <w:rPr>
          <w:rFonts w:ascii="Arial" w:hAnsi="Arial" w:cs="Arial"/>
          <w:b/>
          <w:sz w:val="20"/>
          <w:szCs w:val="20"/>
        </w:rPr>
      </w:pPr>
      <w:r w:rsidRPr="001206A3">
        <w:rPr>
          <w:rFonts w:ascii="Arial" w:hAnsi="Arial" w:cs="Arial"/>
          <w:b/>
          <w:sz w:val="20"/>
          <w:szCs w:val="20"/>
        </w:rPr>
        <w:t>PROJECTS:</w:t>
      </w:r>
      <w:r w:rsidR="00A80524">
        <w:rPr>
          <w:rFonts w:ascii="Arial" w:hAnsi="Arial" w:cs="Arial"/>
          <w:b/>
          <w:sz w:val="20"/>
          <w:szCs w:val="20"/>
        </w:rPr>
        <w:t>-</w:t>
      </w:r>
    </w:p>
    <w:p w:rsidR="00A904B6" w:rsidP="00691265">
      <w:pPr>
        <w:rPr>
          <w:rFonts w:ascii="Arial" w:hAnsi="Arial" w:cs="Arial"/>
          <w:b/>
          <w:sz w:val="18"/>
          <w:szCs w:val="18"/>
        </w:rPr>
      </w:pPr>
      <w:r>
        <w:rPr>
          <w:rFonts w:ascii="Arial" w:hAnsi="Arial" w:cs="Arial"/>
          <w:b/>
          <w:sz w:val="18"/>
          <w:szCs w:val="18"/>
        </w:rPr>
        <w:t xml:space="preserve">Avaya </w:t>
      </w:r>
      <w:r w:rsidR="00132CE8">
        <w:rPr>
          <w:rFonts w:ascii="Arial" w:hAnsi="Arial" w:cs="Arial"/>
          <w:b/>
          <w:sz w:val="18"/>
          <w:szCs w:val="18"/>
        </w:rPr>
        <w:t>–</w:t>
      </w:r>
      <w:r>
        <w:rPr>
          <w:rFonts w:ascii="Arial" w:hAnsi="Arial" w:cs="Arial"/>
          <w:b/>
          <w:sz w:val="18"/>
          <w:szCs w:val="18"/>
        </w:rPr>
        <w:t xml:space="preserve"> </w:t>
      </w:r>
      <w:r>
        <w:rPr>
          <w:rFonts w:ascii="Arial" w:hAnsi="Arial" w:cs="Arial"/>
          <w:b/>
          <w:sz w:val="18"/>
          <w:szCs w:val="18"/>
        </w:rPr>
        <w:t>Ready</w:t>
      </w:r>
      <w:r w:rsidR="00132CE8">
        <w:rPr>
          <w:rFonts w:ascii="Arial" w:hAnsi="Arial" w:cs="Arial"/>
          <w:b/>
          <w:sz w:val="18"/>
          <w:szCs w:val="18"/>
        </w:rPr>
        <w:t xml:space="preserve"> </w:t>
      </w:r>
      <w:r>
        <w:rPr>
          <w:rFonts w:ascii="Arial" w:hAnsi="Arial" w:cs="Arial"/>
          <w:b/>
          <w:sz w:val="18"/>
          <w:szCs w:val="18"/>
        </w:rPr>
        <w:t>Now</w:t>
      </w:r>
      <w:r>
        <w:rPr>
          <w:rFonts w:ascii="Arial" w:hAnsi="Arial" w:cs="Arial"/>
          <w:b/>
          <w:sz w:val="18"/>
          <w:szCs w:val="18"/>
        </w:rPr>
        <w:tab/>
      </w:r>
      <w:r>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3C6C2C">
        <w:rPr>
          <w:rFonts w:ascii="Arial" w:hAnsi="Arial" w:cs="Arial"/>
          <w:b/>
          <w:sz w:val="18"/>
          <w:szCs w:val="18"/>
        </w:rPr>
        <w:tab/>
      </w:r>
      <w:r w:rsidR="008210B8">
        <w:rPr>
          <w:rFonts w:ascii="Arial" w:hAnsi="Arial" w:cs="Arial"/>
          <w:b/>
          <w:sz w:val="18"/>
          <w:szCs w:val="18"/>
        </w:rPr>
        <w:t>Jan</w:t>
      </w:r>
      <w:r w:rsidR="002E1006">
        <w:rPr>
          <w:rFonts w:ascii="Arial" w:hAnsi="Arial" w:cs="Arial"/>
          <w:b/>
          <w:sz w:val="18"/>
          <w:szCs w:val="18"/>
        </w:rPr>
        <w:t xml:space="preserve"> 20-Oct20</w:t>
      </w:r>
    </w:p>
    <w:p w:rsidR="006508E7" w:rsidRPr="00293EE2" w:rsidP="00691265">
      <w:pPr>
        <w:rPr>
          <w:rFonts w:ascii="Arial" w:hAnsi="Arial" w:cs="Arial"/>
          <w:sz w:val="16"/>
          <w:szCs w:val="16"/>
        </w:rPr>
      </w:pPr>
      <w:r w:rsidRPr="00293EE2">
        <w:rPr>
          <w:rFonts w:ascii="Arial" w:hAnsi="Arial" w:cs="Arial"/>
          <w:sz w:val="16"/>
          <w:szCs w:val="16"/>
        </w:rPr>
        <w:t>Avaya sell hardware device</w:t>
      </w:r>
      <w:r w:rsidRPr="00293EE2" w:rsidR="0078648A">
        <w:rPr>
          <w:rFonts w:ascii="Arial" w:hAnsi="Arial" w:cs="Arial"/>
          <w:sz w:val="16"/>
          <w:szCs w:val="16"/>
        </w:rPr>
        <w:t>s</w:t>
      </w:r>
      <w:r w:rsidRPr="00293EE2">
        <w:rPr>
          <w:rFonts w:ascii="Arial" w:hAnsi="Arial" w:cs="Arial"/>
          <w:sz w:val="16"/>
          <w:szCs w:val="16"/>
        </w:rPr>
        <w:t xml:space="preserve"> and its subscription </w:t>
      </w:r>
      <w:r w:rsidRPr="00293EE2" w:rsidR="00857877">
        <w:rPr>
          <w:rFonts w:ascii="Arial" w:hAnsi="Arial" w:cs="Arial"/>
          <w:sz w:val="16"/>
          <w:szCs w:val="16"/>
        </w:rPr>
        <w:t>licenses</w:t>
      </w:r>
      <w:r w:rsidRPr="00293EE2">
        <w:rPr>
          <w:rFonts w:ascii="Arial" w:hAnsi="Arial" w:cs="Arial"/>
          <w:sz w:val="16"/>
          <w:szCs w:val="16"/>
        </w:rPr>
        <w:t xml:space="preserve"> </w:t>
      </w:r>
      <w:r w:rsidRPr="00293EE2" w:rsidR="006F55B1">
        <w:rPr>
          <w:rFonts w:ascii="Arial" w:hAnsi="Arial" w:cs="Arial"/>
          <w:sz w:val="16"/>
          <w:szCs w:val="16"/>
        </w:rPr>
        <w:t xml:space="preserve">to the customers </w:t>
      </w:r>
      <w:r w:rsidRPr="00293EE2">
        <w:rPr>
          <w:rFonts w:ascii="Arial" w:hAnsi="Arial" w:cs="Arial"/>
          <w:sz w:val="16"/>
          <w:szCs w:val="16"/>
        </w:rPr>
        <w:t xml:space="preserve">so </w:t>
      </w:r>
      <w:r w:rsidRPr="00293EE2" w:rsidR="006F55B1">
        <w:rPr>
          <w:rFonts w:ascii="Arial" w:hAnsi="Arial" w:cs="Arial"/>
          <w:sz w:val="16"/>
          <w:szCs w:val="16"/>
        </w:rPr>
        <w:t xml:space="preserve">we </w:t>
      </w:r>
      <w:r w:rsidRPr="00293EE2">
        <w:rPr>
          <w:rFonts w:ascii="Arial" w:hAnsi="Arial" w:cs="Arial"/>
          <w:sz w:val="16"/>
          <w:szCs w:val="16"/>
        </w:rPr>
        <w:t>Automated</w:t>
      </w:r>
      <w:r w:rsidRPr="00293EE2" w:rsidR="00BA3342">
        <w:rPr>
          <w:rFonts w:ascii="Arial" w:hAnsi="Arial" w:cs="Arial"/>
          <w:sz w:val="16"/>
          <w:szCs w:val="16"/>
        </w:rPr>
        <w:t xml:space="preserve"> (Ready Now)</w:t>
      </w:r>
      <w:r w:rsidRPr="00293EE2">
        <w:rPr>
          <w:rFonts w:ascii="Arial" w:hAnsi="Arial" w:cs="Arial"/>
          <w:sz w:val="16"/>
          <w:szCs w:val="16"/>
        </w:rPr>
        <w:t xml:space="preserve"> excel based tool to Web Based tool for different types of calculations and formulas.</w:t>
      </w:r>
    </w:p>
    <w:p w:rsidR="00AA0CB7" w:rsidP="00823C5B">
      <w:pPr>
        <w:rPr>
          <w:rFonts w:ascii="Arial" w:hAnsi="Arial" w:cs="Arial"/>
          <w:b/>
          <w:sz w:val="16"/>
          <w:szCs w:val="16"/>
          <w:u w:val="single"/>
        </w:rPr>
      </w:pPr>
      <w:r w:rsidRPr="00A04AF9">
        <w:rPr>
          <w:rFonts w:ascii="Arial" w:hAnsi="Arial" w:cs="Arial"/>
          <w:b/>
          <w:sz w:val="16"/>
          <w:szCs w:val="16"/>
          <w:u w:val="single"/>
        </w:rPr>
        <w:t>Responsibilities</w:t>
      </w:r>
      <w:r>
        <w:rPr>
          <w:rFonts w:ascii="Arial" w:hAnsi="Arial" w:cs="Arial"/>
          <w:b/>
          <w:sz w:val="16"/>
          <w:szCs w:val="16"/>
          <w:u w:val="single"/>
        </w:rPr>
        <w:t>:</w:t>
      </w:r>
    </w:p>
    <w:p w:rsidR="00AA0CB7" w:rsidP="00AA0CB7">
      <w:pPr>
        <w:rPr>
          <w:rFonts w:ascii="Arial" w:hAnsi="Arial" w:cs="Arial"/>
          <w:sz w:val="16"/>
          <w:szCs w:val="16"/>
        </w:rPr>
      </w:pPr>
    </w:p>
    <w:p w:rsidR="00AA0CB7" w:rsidRPr="00A04AF9" w:rsidP="00AA0CB7">
      <w:pPr>
        <w:rPr>
          <w:rFonts w:ascii="Arial" w:hAnsi="Arial" w:cs="Arial"/>
          <w:sz w:val="16"/>
          <w:szCs w:val="16"/>
        </w:rPr>
      </w:pPr>
      <w:r w:rsidRPr="00A04AF9">
        <w:rPr>
          <w:rFonts w:ascii="Arial" w:hAnsi="Arial" w:cs="Arial"/>
          <w:sz w:val="16"/>
          <w:szCs w:val="16"/>
        </w:rPr>
        <w:t>As a</w:t>
      </w:r>
      <w:r>
        <w:rPr>
          <w:rFonts w:ascii="Arial" w:hAnsi="Arial" w:cs="Arial"/>
          <w:sz w:val="16"/>
          <w:szCs w:val="16"/>
        </w:rPr>
        <w:t xml:space="preserve"> </w:t>
      </w:r>
      <w:r w:rsidRPr="00A04AF9">
        <w:rPr>
          <w:rFonts w:ascii="Arial" w:hAnsi="Arial" w:cs="Arial"/>
          <w:sz w:val="16"/>
          <w:szCs w:val="16"/>
        </w:rPr>
        <w:t xml:space="preserve">Technical </w:t>
      </w:r>
      <w:r w:rsidR="00FB612E">
        <w:rPr>
          <w:rFonts w:ascii="Arial" w:hAnsi="Arial" w:cs="Arial"/>
          <w:sz w:val="16"/>
          <w:szCs w:val="16"/>
        </w:rPr>
        <w:t>Leader</w:t>
      </w:r>
      <w:r w:rsidRPr="00A04AF9">
        <w:rPr>
          <w:rFonts w:ascii="Arial" w:hAnsi="Arial" w:cs="Arial"/>
          <w:sz w:val="16"/>
          <w:szCs w:val="16"/>
        </w:rPr>
        <w:t>, I am taking care below given responsibilities:</w:t>
      </w:r>
    </w:p>
    <w:p w:rsidR="00AA0CB7" w:rsidP="00AA0CB7">
      <w:pPr>
        <w:pStyle w:val="ListParagraph"/>
        <w:rPr>
          <w:rFonts w:ascii="Arial" w:hAnsi="Arial" w:cs="Arial"/>
          <w:sz w:val="16"/>
          <w:szCs w:val="16"/>
        </w:rPr>
      </w:pPr>
    </w:p>
    <w:p w:rsidR="00823C5B" w:rsidP="00E42126">
      <w:pPr>
        <w:pStyle w:val="ListParagraph"/>
        <w:numPr>
          <w:ilvl w:val="0"/>
          <w:numId w:val="10"/>
        </w:numPr>
        <w:rPr>
          <w:rFonts w:ascii="Arial" w:hAnsi="Arial" w:cs="Arial"/>
          <w:sz w:val="16"/>
          <w:szCs w:val="16"/>
        </w:rPr>
      </w:pPr>
      <w:r w:rsidRPr="00EF432A">
        <w:rPr>
          <w:rFonts w:ascii="Arial" w:hAnsi="Arial" w:cs="Arial"/>
          <w:sz w:val="16"/>
          <w:szCs w:val="16"/>
        </w:rPr>
        <w:t>End to end technologies stack holding and following complete SDLC with agile methodology.</w:t>
      </w:r>
    </w:p>
    <w:p w:rsidR="00EF432A" w:rsidP="00E42126">
      <w:pPr>
        <w:pStyle w:val="ListParagraph"/>
        <w:numPr>
          <w:ilvl w:val="0"/>
          <w:numId w:val="10"/>
        </w:numPr>
        <w:rPr>
          <w:rFonts w:ascii="Arial" w:hAnsi="Arial" w:cs="Arial"/>
          <w:sz w:val="16"/>
          <w:szCs w:val="16"/>
        </w:rPr>
      </w:pPr>
      <w:r>
        <w:rPr>
          <w:rFonts w:ascii="Arial" w:hAnsi="Arial" w:cs="Arial"/>
          <w:sz w:val="16"/>
          <w:szCs w:val="16"/>
        </w:rPr>
        <w:t>Team Leading</w:t>
      </w:r>
      <w:r w:rsidR="002C5BB7">
        <w:rPr>
          <w:rFonts w:ascii="Arial" w:hAnsi="Arial" w:cs="Arial"/>
          <w:sz w:val="16"/>
          <w:szCs w:val="16"/>
        </w:rPr>
        <w:t xml:space="preserve"> for 11 members</w:t>
      </w:r>
      <w:r>
        <w:rPr>
          <w:rFonts w:ascii="Arial" w:hAnsi="Arial" w:cs="Arial"/>
          <w:sz w:val="16"/>
          <w:szCs w:val="16"/>
        </w:rPr>
        <w:t>.</w:t>
      </w:r>
    </w:p>
    <w:p w:rsidR="00EF432A" w:rsidRPr="008D4DDE" w:rsidP="00E42126">
      <w:pPr>
        <w:pStyle w:val="Heading1"/>
        <w:numPr>
          <w:ilvl w:val="0"/>
          <w:numId w:val="10"/>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End to End Delivery, Requirements gathering, design, development, unit testing, offshore coordination for any kind of production issue/Requirements clarification, Flight Message Service and major business logics using Spring, Hibernate, JMS, MS SQL db. Lead/Participate in Joint Application Design sessions with the client and help the Business Analyst with requirement gathering and requirement analysis.</w:t>
      </w:r>
    </w:p>
    <w:p w:rsidR="00EF432A" w:rsidRPr="008D4DDE" w:rsidP="00E42126">
      <w:pPr>
        <w:pStyle w:val="Heading1"/>
        <w:numPr>
          <w:ilvl w:val="0"/>
          <w:numId w:val="10"/>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Conduct design and code reviews. Mentor technical team, Onsite-Offshore coordination in development, release &amp; deployment and tracking team activities.</w:t>
      </w:r>
    </w:p>
    <w:p w:rsidR="00EF432A" w:rsidRPr="008D4DDE" w:rsidP="00E42126">
      <w:pPr>
        <w:pStyle w:val="Heading1"/>
        <w:numPr>
          <w:ilvl w:val="0"/>
          <w:numId w:val="10"/>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Advise clients on processes and technologies, and Evaluate solutions and technologies.</w:t>
      </w:r>
    </w:p>
    <w:p w:rsidR="00EF432A" w:rsidRPr="008D4DDE" w:rsidP="00E42126">
      <w:pPr>
        <w:pStyle w:val="Heading1"/>
        <w:numPr>
          <w:ilvl w:val="0"/>
          <w:numId w:val="10"/>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Provided support for System &amp; E2E testing and resolving/escalations any issues with the users/interfacing systems.</w:t>
      </w:r>
    </w:p>
    <w:p w:rsidR="00EF432A" w:rsidRPr="008D4DDE" w:rsidP="00E42126">
      <w:pPr>
        <w:pStyle w:val="Heading1"/>
        <w:numPr>
          <w:ilvl w:val="0"/>
          <w:numId w:val="10"/>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Responsible for Requirements gathering, Analysis, Design, Development (Coding)  and deployme</w:t>
      </w:r>
      <w:r w:rsidR="005C4678">
        <w:rPr>
          <w:rFonts w:ascii="Arial" w:hAnsi="Arial" w:cs="Arial"/>
          <w:b w:val="0"/>
          <w:bCs w:val="0"/>
          <w:sz w:val="16"/>
          <w:szCs w:val="16"/>
        </w:rPr>
        <w:t>nt,</w:t>
      </w:r>
      <w:r w:rsidR="00EB6A1B">
        <w:rPr>
          <w:rFonts w:ascii="Arial" w:hAnsi="Arial" w:cs="Arial"/>
          <w:b w:val="0"/>
          <w:bCs w:val="0"/>
          <w:sz w:val="16"/>
          <w:szCs w:val="16"/>
        </w:rPr>
        <w:t xml:space="preserve"> </w:t>
      </w:r>
      <w:r w:rsidR="00FE7270">
        <w:rPr>
          <w:rFonts w:ascii="Arial" w:hAnsi="Arial" w:cs="Arial"/>
          <w:b w:val="0"/>
          <w:bCs w:val="0"/>
          <w:sz w:val="16"/>
          <w:szCs w:val="16"/>
        </w:rPr>
        <w:t>Unit Testing</w:t>
      </w:r>
      <w:r w:rsidRPr="008D4DDE">
        <w:rPr>
          <w:rFonts w:ascii="Arial" w:hAnsi="Arial" w:cs="Arial"/>
          <w:b w:val="0"/>
          <w:bCs w:val="0"/>
          <w:sz w:val="16"/>
          <w:szCs w:val="16"/>
        </w:rPr>
        <w:t>.</w:t>
      </w:r>
    </w:p>
    <w:p w:rsidR="00823C5B" w:rsidP="00823C5B">
      <w:pPr>
        <w:rPr>
          <w:rFonts w:ascii="Arial" w:hAnsi="Arial" w:cs="Arial"/>
          <w:sz w:val="16"/>
          <w:szCs w:val="16"/>
        </w:rPr>
      </w:pPr>
      <w:r w:rsidRPr="00A53EA6">
        <w:rPr>
          <w:rFonts w:ascii="Arial" w:hAnsi="Arial" w:cs="Arial"/>
          <w:b/>
          <w:bCs/>
          <w:color w:val="000000"/>
          <w:sz w:val="16"/>
          <w:szCs w:val="16"/>
          <w:u w:val="single"/>
        </w:rPr>
        <w:t>Environment</w:t>
      </w:r>
      <w:r>
        <w:rPr>
          <w:rFonts w:ascii="Arial" w:hAnsi="Arial" w:cs="Arial"/>
          <w:b/>
          <w:bCs/>
          <w:color w:val="000000"/>
          <w:sz w:val="16"/>
          <w:szCs w:val="16"/>
          <w:u w:val="single"/>
        </w:rPr>
        <w:t>:</w:t>
      </w:r>
    </w:p>
    <w:p w:rsidR="00823C5B" w:rsidP="00823C5B">
      <w:pPr>
        <w:rPr>
          <w:rFonts w:ascii="Arial" w:hAnsi="Arial" w:cs="Arial"/>
          <w:sz w:val="16"/>
          <w:szCs w:val="16"/>
        </w:rPr>
      </w:pPr>
      <w:r>
        <w:rPr>
          <w:rFonts w:ascii="Arial" w:hAnsi="Arial" w:cs="Arial"/>
          <w:sz w:val="16"/>
          <w:szCs w:val="16"/>
        </w:rPr>
        <w:t>Java,J2EE, Spring,</w:t>
      </w:r>
      <w:r w:rsidR="00326D82">
        <w:rPr>
          <w:rFonts w:ascii="Arial" w:hAnsi="Arial" w:cs="Arial"/>
          <w:sz w:val="16"/>
          <w:szCs w:val="16"/>
        </w:rPr>
        <w:t xml:space="preserve"> </w:t>
      </w:r>
      <w:r w:rsidR="00E46125">
        <w:rPr>
          <w:rFonts w:ascii="Arial" w:hAnsi="Arial" w:cs="Arial"/>
          <w:sz w:val="16"/>
          <w:szCs w:val="16"/>
        </w:rPr>
        <w:t>Hibernate,</w:t>
      </w:r>
      <w:r w:rsidR="00254F7C">
        <w:rPr>
          <w:rFonts w:ascii="Arial" w:hAnsi="Arial" w:cs="Arial"/>
          <w:sz w:val="16"/>
          <w:szCs w:val="16"/>
        </w:rPr>
        <w:t xml:space="preserve"> </w:t>
      </w:r>
      <w:r w:rsidR="006F03A7">
        <w:rPr>
          <w:rFonts w:ascii="Arial" w:hAnsi="Arial" w:cs="Arial"/>
          <w:sz w:val="16"/>
          <w:szCs w:val="16"/>
        </w:rPr>
        <w:t>AngularJs, NodeJs, Maven,</w:t>
      </w:r>
      <w:r>
        <w:rPr>
          <w:rFonts w:ascii="Arial" w:hAnsi="Arial" w:cs="Arial"/>
          <w:sz w:val="16"/>
          <w:szCs w:val="16"/>
        </w:rPr>
        <w:t xml:space="preserve"> tomcat, Oracle DB, Web</w:t>
      </w:r>
      <w:r w:rsidR="00E57715">
        <w:rPr>
          <w:rFonts w:ascii="Arial" w:hAnsi="Arial" w:cs="Arial"/>
          <w:sz w:val="16"/>
          <w:szCs w:val="16"/>
        </w:rPr>
        <w:t xml:space="preserve"> </w:t>
      </w:r>
      <w:r>
        <w:rPr>
          <w:rFonts w:ascii="Arial" w:hAnsi="Arial" w:cs="Arial"/>
          <w:sz w:val="16"/>
          <w:szCs w:val="16"/>
        </w:rPr>
        <w:t>Services</w:t>
      </w:r>
      <w:r w:rsidR="006A350D">
        <w:rPr>
          <w:rFonts w:ascii="Arial" w:hAnsi="Arial" w:cs="Arial"/>
          <w:sz w:val="16"/>
          <w:szCs w:val="16"/>
        </w:rPr>
        <w:t xml:space="preserve"> </w:t>
      </w:r>
      <w:r w:rsidR="000E29E9">
        <w:rPr>
          <w:rFonts w:ascii="Arial" w:hAnsi="Arial" w:cs="Arial"/>
          <w:sz w:val="16"/>
          <w:szCs w:val="16"/>
        </w:rPr>
        <w:t>(REST)</w:t>
      </w:r>
      <w:r w:rsidR="00426A76">
        <w:rPr>
          <w:rFonts w:ascii="Arial" w:hAnsi="Arial" w:cs="Arial"/>
          <w:sz w:val="16"/>
          <w:szCs w:val="16"/>
        </w:rPr>
        <w:t>,</w:t>
      </w:r>
      <w:r w:rsidR="00E843BE">
        <w:rPr>
          <w:rFonts w:ascii="Arial" w:hAnsi="Arial" w:cs="Arial"/>
          <w:sz w:val="16"/>
          <w:szCs w:val="16"/>
        </w:rPr>
        <w:t>Spring boot,</w:t>
      </w:r>
      <w:r w:rsidR="00A52A45">
        <w:rPr>
          <w:rFonts w:ascii="Arial" w:hAnsi="Arial" w:cs="Arial"/>
          <w:sz w:val="16"/>
          <w:szCs w:val="16"/>
        </w:rPr>
        <w:t xml:space="preserve"> </w:t>
      </w:r>
      <w:r w:rsidR="00447595">
        <w:rPr>
          <w:rFonts w:ascii="Arial" w:hAnsi="Arial" w:cs="Arial"/>
          <w:sz w:val="16"/>
          <w:szCs w:val="16"/>
        </w:rPr>
        <w:t>micro</w:t>
      </w:r>
      <w:r w:rsidR="00763CF2">
        <w:rPr>
          <w:rFonts w:ascii="Arial" w:hAnsi="Arial" w:cs="Arial"/>
          <w:sz w:val="16"/>
          <w:szCs w:val="16"/>
        </w:rPr>
        <w:t xml:space="preserve"> </w:t>
      </w:r>
      <w:r w:rsidR="00447595">
        <w:rPr>
          <w:rFonts w:ascii="Arial" w:hAnsi="Arial" w:cs="Arial"/>
          <w:sz w:val="16"/>
          <w:szCs w:val="16"/>
        </w:rPr>
        <w:t>services,</w:t>
      </w:r>
      <w:r w:rsidR="00E843BE">
        <w:rPr>
          <w:rFonts w:ascii="Arial" w:hAnsi="Arial" w:cs="Arial"/>
          <w:sz w:val="16"/>
          <w:szCs w:val="16"/>
        </w:rPr>
        <w:t xml:space="preserve"> postman,</w:t>
      </w:r>
      <w:r w:rsidR="00426A76">
        <w:rPr>
          <w:rFonts w:ascii="Arial" w:hAnsi="Arial" w:cs="Arial"/>
          <w:sz w:val="16"/>
          <w:szCs w:val="16"/>
        </w:rPr>
        <w:t xml:space="preserve"> </w:t>
      </w:r>
      <w:r>
        <w:rPr>
          <w:rFonts w:ascii="Arial" w:hAnsi="Arial" w:cs="Arial"/>
          <w:sz w:val="16"/>
          <w:szCs w:val="16"/>
        </w:rPr>
        <w:t xml:space="preserve">STS, HLD/LLD, draw.io, notepad++, </w:t>
      </w:r>
      <w:r w:rsidR="00F21DC0">
        <w:rPr>
          <w:rFonts w:ascii="Arial" w:hAnsi="Arial" w:cs="Arial"/>
          <w:sz w:val="16"/>
          <w:szCs w:val="16"/>
        </w:rPr>
        <w:t>SQL Developer</w:t>
      </w:r>
      <w:r w:rsidR="00697C01">
        <w:rPr>
          <w:rFonts w:ascii="Arial" w:hAnsi="Arial" w:cs="Arial"/>
          <w:sz w:val="16"/>
          <w:szCs w:val="16"/>
        </w:rPr>
        <w:t>,</w:t>
      </w:r>
      <w:r w:rsidR="001C1EDC">
        <w:rPr>
          <w:rFonts w:ascii="Arial" w:hAnsi="Arial" w:cs="Arial"/>
          <w:sz w:val="16"/>
          <w:szCs w:val="16"/>
        </w:rPr>
        <w:t xml:space="preserve"> MS</w:t>
      </w:r>
      <w:r w:rsidR="00697C01">
        <w:rPr>
          <w:rFonts w:ascii="Arial" w:hAnsi="Arial" w:cs="Arial"/>
          <w:sz w:val="16"/>
          <w:szCs w:val="16"/>
        </w:rPr>
        <w:t xml:space="preserve"> Visio</w:t>
      </w:r>
      <w:r w:rsidR="00F21DC0">
        <w:rPr>
          <w:rFonts w:ascii="Arial" w:hAnsi="Arial" w:cs="Arial"/>
          <w:sz w:val="16"/>
          <w:szCs w:val="16"/>
        </w:rPr>
        <w:t>.</w:t>
      </w:r>
    </w:p>
    <w:p w:rsidR="00C46541" w:rsidRPr="006508E7" w:rsidP="00823C5B">
      <w:pPr>
        <w:rPr>
          <w:rFonts w:ascii="Arial" w:hAnsi="Arial" w:cs="Arial"/>
          <w:sz w:val="18"/>
          <w:szCs w:val="18"/>
        </w:rPr>
      </w:pPr>
    </w:p>
    <w:p w:rsidR="00691265" w:rsidRPr="00F94569" w:rsidP="00691265">
      <w:pPr>
        <w:rPr>
          <w:rFonts w:ascii="Arial" w:hAnsi="Arial" w:cs="Arial"/>
          <w:b/>
          <w:sz w:val="18"/>
          <w:szCs w:val="18"/>
        </w:rPr>
      </w:pPr>
      <w:r w:rsidRPr="00F94569">
        <w:rPr>
          <w:rFonts w:ascii="Arial" w:hAnsi="Arial" w:cs="Arial"/>
          <w:b/>
          <w:sz w:val="18"/>
          <w:szCs w:val="18"/>
        </w:rPr>
        <w:t>ESS</w:t>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r>
      <w:r w:rsidR="00FB1301">
        <w:rPr>
          <w:rFonts w:ascii="Arial" w:hAnsi="Arial" w:cs="Arial"/>
          <w:b/>
          <w:sz w:val="18"/>
          <w:szCs w:val="18"/>
        </w:rPr>
        <w:tab/>
        <w:t>Jul19-Jan20</w:t>
      </w:r>
    </w:p>
    <w:p w:rsidR="00691265" w:rsidP="00691265">
      <w:pPr>
        <w:rPr>
          <w:rFonts w:ascii="Arial" w:hAnsi="Arial" w:cs="Arial"/>
          <w:sz w:val="16"/>
          <w:szCs w:val="16"/>
        </w:rPr>
      </w:pPr>
      <w:r w:rsidRPr="00F94569">
        <w:rPr>
          <w:rFonts w:ascii="Arial" w:hAnsi="Arial" w:cs="Arial"/>
          <w:sz w:val="16"/>
          <w:szCs w:val="16"/>
        </w:rPr>
        <w:t>This ESS project is based on OSS/BSS solutions for enterprises customers in Vodafone.</w:t>
      </w:r>
    </w:p>
    <w:p w:rsidR="00691265" w:rsidP="00691265">
      <w:pPr>
        <w:rPr>
          <w:rFonts w:ascii="Arial" w:hAnsi="Arial" w:cs="Arial"/>
          <w:b/>
          <w:sz w:val="16"/>
          <w:szCs w:val="16"/>
          <w:u w:val="single"/>
        </w:rPr>
      </w:pPr>
      <w:r w:rsidRPr="00A04AF9">
        <w:rPr>
          <w:rFonts w:ascii="Arial" w:hAnsi="Arial" w:cs="Arial"/>
          <w:b/>
          <w:sz w:val="16"/>
          <w:szCs w:val="16"/>
          <w:u w:val="single"/>
        </w:rPr>
        <w:t>Responsibilities</w:t>
      </w:r>
      <w:r>
        <w:rPr>
          <w:rFonts w:ascii="Arial" w:hAnsi="Arial" w:cs="Arial"/>
          <w:b/>
          <w:sz w:val="16"/>
          <w:szCs w:val="16"/>
          <w:u w:val="single"/>
        </w:rPr>
        <w:t>:</w:t>
      </w:r>
    </w:p>
    <w:p w:rsidR="00691265" w:rsidP="00691265">
      <w:pPr>
        <w:rPr>
          <w:rFonts w:ascii="Arial" w:hAnsi="Arial" w:cs="Arial"/>
          <w:sz w:val="16"/>
          <w:szCs w:val="16"/>
        </w:rPr>
      </w:pPr>
      <w:r>
        <w:rPr>
          <w:rFonts w:ascii="Arial" w:hAnsi="Arial" w:cs="Arial"/>
          <w:sz w:val="16"/>
          <w:szCs w:val="16"/>
        </w:rPr>
        <w:t>End to end technologies stack holding and following complete SDLC with agile methodology.</w:t>
      </w:r>
    </w:p>
    <w:p w:rsidR="00691265" w:rsidP="00691265">
      <w:pPr>
        <w:rPr>
          <w:rFonts w:ascii="Arial" w:hAnsi="Arial" w:cs="Arial"/>
          <w:sz w:val="16"/>
          <w:szCs w:val="16"/>
        </w:rPr>
      </w:pPr>
      <w:r w:rsidRPr="00A53EA6">
        <w:rPr>
          <w:rFonts w:ascii="Arial" w:hAnsi="Arial" w:cs="Arial"/>
          <w:b/>
          <w:bCs/>
          <w:color w:val="000000"/>
          <w:sz w:val="16"/>
          <w:szCs w:val="16"/>
          <w:u w:val="single"/>
        </w:rPr>
        <w:t>Environment</w:t>
      </w:r>
      <w:r>
        <w:rPr>
          <w:rFonts w:ascii="Arial" w:hAnsi="Arial" w:cs="Arial"/>
          <w:b/>
          <w:bCs/>
          <w:color w:val="000000"/>
          <w:sz w:val="16"/>
          <w:szCs w:val="16"/>
          <w:u w:val="single"/>
        </w:rPr>
        <w:t>:</w:t>
      </w:r>
    </w:p>
    <w:p w:rsidR="00691265" w:rsidP="00691265">
      <w:pPr>
        <w:rPr>
          <w:rFonts w:ascii="Arial" w:hAnsi="Arial" w:cs="Arial"/>
          <w:sz w:val="16"/>
          <w:szCs w:val="16"/>
        </w:rPr>
      </w:pPr>
      <w:r>
        <w:rPr>
          <w:rFonts w:ascii="Arial" w:hAnsi="Arial" w:cs="Arial"/>
          <w:sz w:val="16"/>
          <w:szCs w:val="16"/>
        </w:rPr>
        <w:t>Java,J2EE,JSP,Portlet,WebLogic 10, Eclipse, tomcat, Unix, Spring, Hibernate, Oracle 11g,WebServices(REST),Oracle ADF,STS, SQL Developer, Unix, Putty, notepad++.</w:t>
      </w:r>
    </w:p>
    <w:p w:rsidR="00691265" w:rsidRPr="00F94569" w:rsidP="00691265">
      <w:pPr>
        <w:rPr>
          <w:rFonts w:ascii="Arial" w:hAnsi="Arial" w:cs="Arial"/>
          <w:sz w:val="16"/>
          <w:szCs w:val="16"/>
        </w:rPr>
      </w:pPr>
      <w:r>
        <w:rPr>
          <w:rFonts w:ascii="Arial" w:hAnsi="Arial" w:cs="Arial"/>
          <w:sz w:val="16"/>
          <w:szCs w:val="16"/>
        </w:rPr>
        <w:t>Note: Remaining things about ESS/ other projects will be explain in discussion (If required).</w:t>
      </w:r>
    </w:p>
    <w:p w:rsidR="00A80524" w:rsidRPr="007F7F1F" w:rsidP="00F65F5A">
      <w:pPr>
        <w:rPr>
          <w:rFonts w:ascii="Arial" w:hAnsi="Arial" w:cs="Arial"/>
          <w:b/>
          <w:sz w:val="18"/>
          <w:szCs w:val="18"/>
        </w:rPr>
      </w:pPr>
      <w:r w:rsidRPr="007F7F1F">
        <w:rPr>
          <w:rFonts w:ascii="Arial" w:hAnsi="Arial" w:cs="Arial"/>
          <w:b/>
          <w:sz w:val="18"/>
          <w:szCs w:val="18"/>
        </w:rPr>
        <w:t>Performance Engineering</w:t>
      </w:r>
      <w:r w:rsidR="00C75963">
        <w:rPr>
          <w:rFonts w:ascii="Arial" w:hAnsi="Arial" w:cs="Arial"/>
          <w:b/>
          <w:sz w:val="18"/>
          <w:szCs w:val="18"/>
        </w:rPr>
        <w:t xml:space="preserve"> </w:t>
      </w:r>
      <w:r w:rsidRPr="007F7F1F" w:rsidR="007037E5">
        <w:rPr>
          <w:rFonts w:ascii="Arial" w:hAnsi="Arial" w:cs="Arial"/>
          <w:b/>
          <w:sz w:val="18"/>
          <w:szCs w:val="18"/>
        </w:rPr>
        <w:t xml:space="preserve">(Reliance </w:t>
      </w:r>
      <w:r w:rsidRPr="007F7F1F" w:rsidR="007037E5">
        <w:rPr>
          <w:rFonts w:ascii="Arial" w:hAnsi="Arial" w:cs="Arial"/>
          <w:b/>
          <w:sz w:val="18"/>
          <w:szCs w:val="18"/>
        </w:rPr>
        <w:t>Jio</w:t>
      </w:r>
      <w:r w:rsidRPr="007F7F1F" w:rsidR="007037E5">
        <w:rPr>
          <w:rFonts w:ascii="Arial" w:hAnsi="Arial" w:cs="Arial"/>
          <w:b/>
          <w:sz w:val="18"/>
          <w:szCs w:val="18"/>
        </w:rPr>
        <w:t>)</w:t>
      </w:r>
      <w:r w:rsidRPr="007F7F1F" w:rsidR="00BC26A9">
        <w:rPr>
          <w:rFonts w:ascii="Arial" w:hAnsi="Arial" w:cs="Arial"/>
          <w:b/>
          <w:sz w:val="18"/>
          <w:szCs w:val="18"/>
        </w:rPr>
        <w:tab/>
      </w:r>
      <w:r w:rsidR="00F53054">
        <w:rPr>
          <w:rFonts w:ascii="Arial" w:hAnsi="Arial" w:cs="Arial"/>
          <w:b/>
          <w:sz w:val="18"/>
          <w:szCs w:val="18"/>
        </w:rPr>
        <w:tab/>
      </w:r>
      <w:r w:rsidR="00F53054">
        <w:rPr>
          <w:rFonts w:ascii="Arial" w:hAnsi="Arial" w:cs="Arial"/>
          <w:b/>
          <w:sz w:val="18"/>
          <w:szCs w:val="18"/>
        </w:rPr>
        <w:tab/>
      </w:r>
      <w:r w:rsidRPr="007F7F1F" w:rsidR="00BC26A9">
        <w:rPr>
          <w:rFonts w:ascii="Arial" w:hAnsi="Arial" w:cs="Arial"/>
          <w:b/>
          <w:sz w:val="18"/>
          <w:szCs w:val="18"/>
        </w:rPr>
        <w:tab/>
      </w:r>
      <w:r w:rsidRPr="007F7F1F" w:rsidR="00BC26A9">
        <w:rPr>
          <w:rFonts w:ascii="Arial" w:hAnsi="Arial" w:cs="Arial"/>
          <w:b/>
          <w:sz w:val="18"/>
          <w:szCs w:val="18"/>
        </w:rPr>
        <w:tab/>
      </w:r>
      <w:r w:rsidRPr="007F7F1F" w:rsidR="00BC26A9">
        <w:rPr>
          <w:rFonts w:ascii="Arial" w:hAnsi="Arial" w:cs="Arial"/>
          <w:b/>
          <w:sz w:val="18"/>
          <w:szCs w:val="18"/>
        </w:rPr>
        <w:tab/>
      </w:r>
      <w:r w:rsidRPr="007F7F1F" w:rsidR="00BC26A9">
        <w:rPr>
          <w:rFonts w:ascii="Arial" w:hAnsi="Arial" w:cs="Arial"/>
          <w:b/>
          <w:sz w:val="18"/>
          <w:szCs w:val="18"/>
        </w:rPr>
        <w:tab/>
      </w:r>
      <w:r w:rsidR="00422C0E">
        <w:rPr>
          <w:rFonts w:ascii="Arial" w:hAnsi="Arial" w:cs="Arial"/>
          <w:b/>
          <w:sz w:val="18"/>
          <w:szCs w:val="18"/>
        </w:rPr>
        <w:t xml:space="preserve"> </w:t>
      </w:r>
      <w:r w:rsidR="00C00703">
        <w:rPr>
          <w:rFonts w:ascii="Arial" w:hAnsi="Arial" w:cs="Arial"/>
          <w:b/>
          <w:sz w:val="18"/>
          <w:szCs w:val="18"/>
        </w:rPr>
        <w:tab/>
      </w:r>
      <w:r w:rsidR="001E3357">
        <w:rPr>
          <w:rFonts w:ascii="Arial" w:hAnsi="Arial" w:cs="Arial"/>
          <w:b/>
          <w:sz w:val="18"/>
          <w:szCs w:val="18"/>
        </w:rPr>
        <w:t xml:space="preserve"> Aug</w:t>
      </w:r>
      <w:r w:rsidRPr="007F7F1F" w:rsidR="00CF7FEC">
        <w:rPr>
          <w:rFonts w:ascii="Arial" w:hAnsi="Arial" w:cs="Arial"/>
          <w:b/>
          <w:sz w:val="18"/>
          <w:szCs w:val="18"/>
        </w:rPr>
        <w:t>1</w:t>
      </w:r>
      <w:r w:rsidRPr="007F7F1F" w:rsidR="00C07FC3">
        <w:rPr>
          <w:rFonts w:ascii="Arial" w:hAnsi="Arial" w:cs="Arial"/>
          <w:b/>
          <w:sz w:val="18"/>
          <w:szCs w:val="18"/>
        </w:rPr>
        <w:t xml:space="preserve">8 to </w:t>
      </w:r>
      <w:r w:rsidR="006F412D">
        <w:rPr>
          <w:rFonts w:ascii="Arial" w:hAnsi="Arial" w:cs="Arial"/>
          <w:b/>
          <w:sz w:val="18"/>
          <w:szCs w:val="18"/>
        </w:rPr>
        <w:t>Apr19</w:t>
      </w:r>
    </w:p>
    <w:p w:rsidR="00EA55C4" w:rsidRPr="00A04AF9" w:rsidP="00F65F5A">
      <w:pPr>
        <w:rPr>
          <w:rFonts w:ascii="Arial" w:hAnsi="Arial" w:cs="Arial"/>
          <w:sz w:val="16"/>
          <w:szCs w:val="16"/>
        </w:rPr>
      </w:pPr>
      <w:r w:rsidRPr="00A04AF9">
        <w:rPr>
          <w:rFonts w:ascii="Arial" w:hAnsi="Arial" w:cs="Arial"/>
          <w:sz w:val="16"/>
          <w:szCs w:val="16"/>
        </w:rPr>
        <w:t xml:space="preserve">End to end technologies </w:t>
      </w:r>
      <w:r w:rsidRPr="00A04AF9" w:rsidR="00A757E2">
        <w:rPr>
          <w:rFonts w:ascii="Arial" w:hAnsi="Arial" w:cs="Arial"/>
          <w:sz w:val="16"/>
          <w:szCs w:val="16"/>
        </w:rPr>
        <w:t>Stockholding and ownership of all running/assigned Tracks for optimizations</w:t>
      </w:r>
      <w:r w:rsidRPr="00A04AF9" w:rsidR="00BC4E41">
        <w:rPr>
          <w:rFonts w:ascii="Arial" w:hAnsi="Arial" w:cs="Arial"/>
          <w:sz w:val="16"/>
          <w:szCs w:val="16"/>
        </w:rPr>
        <w:t xml:space="preserve"> to make scalable applications</w:t>
      </w:r>
      <w:r w:rsidRPr="00A04AF9" w:rsidR="00A757E2">
        <w:rPr>
          <w:rFonts w:ascii="Arial" w:hAnsi="Arial" w:cs="Arial"/>
          <w:sz w:val="16"/>
          <w:szCs w:val="16"/>
        </w:rPr>
        <w:t>.</w:t>
      </w:r>
      <w:r w:rsidR="00DE5587">
        <w:rPr>
          <w:rFonts w:ascii="Arial" w:hAnsi="Arial" w:cs="Arial"/>
          <w:sz w:val="16"/>
          <w:szCs w:val="16"/>
        </w:rPr>
        <w:t xml:space="preserve"> </w:t>
      </w:r>
      <w:r w:rsidRPr="00A04AF9">
        <w:rPr>
          <w:rFonts w:ascii="Arial" w:hAnsi="Arial" w:cs="Arial"/>
          <w:sz w:val="16"/>
          <w:szCs w:val="16"/>
        </w:rPr>
        <w:t xml:space="preserve">We used </w:t>
      </w:r>
      <w:r w:rsidRPr="00A04AF9" w:rsidR="00B128FE">
        <w:rPr>
          <w:rFonts w:ascii="Arial" w:hAnsi="Arial" w:cs="Arial"/>
          <w:sz w:val="16"/>
          <w:szCs w:val="16"/>
        </w:rPr>
        <w:t xml:space="preserve">to </w:t>
      </w:r>
      <w:r w:rsidRPr="00A04AF9">
        <w:rPr>
          <w:rFonts w:ascii="Arial" w:hAnsi="Arial" w:cs="Arial"/>
          <w:sz w:val="16"/>
          <w:szCs w:val="16"/>
        </w:rPr>
        <w:t xml:space="preserve">optimized applications/tracks </w:t>
      </w:r>
      <w:r w:rsidRPr="00A04AF9" w:rsidR="002010C0">
        <w:rPr>
          <w:rFonts w:ascii="Arial" w:hAnsi="Arial" w:cs="Arial"/>
          <w:sz w:val="16"/>
          <w:szCs w:val="16"/>
        </w:rPr>
        <w:t>i</w:t>
      </w:r>
      <w:r w:rsidRPr="00A04AF9">
        <w:rPr>
          <w:rFonts w:ascii="Arial" w:hAnsi="Arial" w:cs="Arial"/>
          <w:sz w:val="16"/>
          <w:szCs w:val="16"/>
        </w:rPr>
        <w:t xml:space="preserve">n all four </w:t>
      </w:r>
      <w:r w:rsidRPr="00A04AF9" w:rsidR="001640E4">
        <w:rPr>
          <w:rFonts w:ascii="Arial" w:hAnsi="Arial" w:cs="Arial"/>
          <w:sz w:val="16"/>
          <w:szCs w:val="16"/>
        </w:rPr>
        <w:t>layers (</w:t>
      </w:r>
      <w:r w:rsidRPr="00A04AF9">
        <w:rPr>
          <w:rFonts w:ascii="Arial" w:hAnsi="Arial" w:cs="Arial"/>
          <w:sz w:val="16"/>
          <w:szCs w:val="16"/>
        </w:rPr>
        <w:t>App,</w:t>
      </w:r>
      <w:r w:rsidR="00B57749">
        <w:rPr>
          <w:rFonts w:ascii="Arial" w:hAnsi="Arial" w:cs="Arial"/>
          <w:sz w:val="16"/>
          <w:szCs w:val="16"/>
        </w:rPr>
        <w:t xml:space="preserve"> </w:t>
      </w:r>
      <w:r w:rsidRPr="00A04AF9">
        <w:rPr>
          <w:rFonts w:ascii="Arial" w:hAnsi="Arial" w:cs="Arial"/>
          <w:sz w:val="16"/>
          <w:szCs w:val="16"/>
        </w:rPr>
        <w:t>Web,</w:t>
      </w:r>
      <w:r w:rsidR="00B57749">
        <w:rPr>
          <w:rFonts w:ascii="Arial" w:hAnsi="Arial" w:cs="Arial"/>
          <w:sz w:val="16"/>
          <w:szCs w:val="16"/>
        </w:rPr>
        <w:t xml:space="preserve"> </w:t>
      </w:r>
      <w:r w:rsidRPr="00A04AF9">
        <w:rPr>
          <w:rFonts w:ascii="Arial" w:hAnsi="Arial" w:cs="Arial"/>
          <w:sz w:val="16"/>
          <w:szCs w:val="16"/>
        </w:rPr>
        <w:t>DB</w:t>
      </w:r>
      <w:r w:rsidR="00B57749">
        <w:rPr>
          <w:rFonts w:ascii="Arial" w:hAnsi="Arial" w:cs="Arial"/>
          <w:sz w:val="16"/>
          <w:szCs w:val="16"/>
        </w:rPr>
        <w:t xml:space="preserve"> </w:t>
      </w:r>
      <w:r w:rsidRPr="00A04AF9">
        <w:rPr>
          <w:rFonts w:ascii="Arial" w:hAnsi="Arial" w:cs="Arial"/>
          <w:sz w:val="16"/>
          <w:szCs w:val="16"/>
        </w:rPr>
        <w:t>&amp; caching layers)</w:t>
      </w:r>
      <w:r w:rsidRPr="00A04AF9" w:rsidR="00A26D38">
        <w:rPr>
          <w:rFonts w:ascii="Arial" w:hAnsi="Arial" w:cs="Arial"/>
          <w:sz w:val="16"/>
          <w:szCs w:val="16"/>
        </w:rPr>
        <w:t xml:space="preserve"> using various tools </w:t>
      </w:r>
      <w:r w:rsidRPr="00A04AF9" w:rsidR="00A55588">
        <w:rPr>
          <w:rFonts w:ascii="Arial" w:hAnsi="Arial" w:cs="Arial"/>
          <w:sz w:val="16"/>
          <w:szCs w:val="16"/>
        </w:rPr>
        <w:t xml:space="preserve">and technologies, </w:t>
      </w:r>
      <w:r w:rsidRPr="00A04AF9" w:rsidR="00225909">
        <w:rPr>
          <w:rFonts w:ascii="Arial" w:hAnsi="Arial" w:cs="Arial"/>
          <w:sz w:val="16"/>
          <w:szCs w:val="16"/>
        </w:rPr>
        <w:t>we</w:t>
      </w:r>
      <w:r w:rsidRPr="00A04AF9" w:rsidR="00A55588">
        <w:rPr>
          <w:rFonts w:ascii="Arial" w:hAnsi="Arial" w:cs="Arial"/>
          <w:sz w:val="16"/>
          <w:szCs w:val="16"/>
        </w:rPr>
        <w:t xml:space="preserve"> automate / written quality full stubs for various </w:t>
      </w:r>
      <w:r w:rsidRPr="00A04AF9" w:rsidR="001640E4">
        <w:rPr>
          <w:rFonts w:ascii="Arial" w:hAnsi="Arial" w:cs="Arial"/>
          <w:sz w:val="16"/>
          <w:szCs w:val="16"/>
        </w:rPr>
        <w:t>functionalities (</w:t>
      </w:r>
      <w:r w:rsidRPr="00A04AF9" w:rsidR="00A55588">
        <w:rPr>
          <w:rFonts w:ascii="Arial" w:hAnsi="Arial" w:cs="Arial"/>
          <w:sz w:val="16"/>
          <w:szCs w:val="16"/>
        </w:rPr>
        <w:t>If required).</w:t>
      </w:r>
    </w:p>
    <w:p w:rsidR="00796946" w:rsidRPr="00A04AF9" w:rsidP="00F65F5A">
      <w:pPr>
        <w:rPr>
          <w:rFonts w:ascii="Arial" w:hAnsi="Arial" w:cs="Arial"/>
          <w:b/>
          <w:sz w:val="16"/>
          <w:szCs w:val="16"/>
        </w:rPr>
      </w:pPr>
      <w:r w:rsidRPr="00A04AF9">
        <w:rPr>
          <w:rFonts w:ascii="Arial" w:hAnsi="Arial" w:cs="Arial"/>
          <w:b/>
          <w:sz w:val="16"/>
          <w:szCs w:val="16"/>
          <w:u w:val="single"/>
        </w:rPr>
        <w:t>Responsibilities</w:t>
      </w:r>
      <w:r w:rsidRPr="00A04AF9">
        <w:rPr>
          <w:rFonts w:ascii="Arial" w:hAnsi="Arial" w:cs="Arial"/>
          <w:b/>
          <w:sz w:val="16"/>
          <w:szCs w:val="16"/>
        </w:rPr>
        <w:t>:</w:t>
      </w:r>
    </w:p>
    <w:p w:rsidR="00572448" w:rsidRPr="00A04AF9" w:rsidP="00F65F5A">
      <w:pPr>
        <w:rPr>
          <w:rFonts w:ascii="Arial" w:hAnsi="Arial" w:cs="Arial"/>
          <w:sz w:val="16"/>
          <w:szCs w:val="16"/>
        </w:rPr>
      </w:pPr>
      <w:r w:rsidRPr="00A04AF9">
        <w:rPr>
          <w:rFonts w:ascii="Arial" w:hAnsi="Arial" w:cs="Arial"/>
          <w:sz w:val="16"/>
          <w:szCs w:val="16"/>
        </w:rPr>
        <w:t xml:space="preserve">As </w:t>
      </w:r>
      <w:r w:rsidRPr="00A04AF9" w:rsidR="00B00E05">
        <w:rPr>
          <w:rFonts w:ascii="Arial" w:hAnsi="Arial" w:cs="Arial"/>
          <w:sz w:val="16"/>
          <w:szCs w:val="16"/>
        </w:rPr>
        <w:t>a</w:t>
      </w:r>
      <w:r w:rsidR="00022AF4">
        <w:rPr>
          <w:rFonts w:ascii="Arial" w:hAnsi="Arial" w:cs="Arial"/>
          <w:sz w:val="16"/>
          <w:szCs w:val="16"/>
        </w:rPr>
        <w:t xml:space="preserve"> </w:t>
      </w:r>
      <w:r w:rsidRPr="00A04AF9" w:rsidR="004B4A55">
        <w:rPr>
          <w:rFonts w:ascii="Arial" w:hAnsi="Arial" w:cs="Arial"/>
          <w:sz w:val="16"/>
          <w:szCs w:val="16"/>
        </w:rPr>
        <w:t>Performance/</w:t>
      </w:r>
      <w:r w:rsidRPr="00A04AF9">
        <w:rPr>
          <w:rFonts w:ascii="Arial" w:hAnsi="Arial" w:cs="Arial"/>
          <w:sz w:val="16"/>
          <w:szCs w:val="16"/>
        </w:rPr>
        <w:t>Technical architect, I am taking care below given responsibilities:</w:t>
      </w:r>
    </w:p>
    <w:p w:rsidR="00796946" w:rsidRPr="00A04AF9" w:rsidP="00E42126">
      <w:pPr>
        <w:numPr>
          <w:ilvl w:val="0"/>
          <w:numId w:val="9"/>
        </w:numPr>
        <w:rPr>
          <w:rFonts w:ascii="Arial" w:hAnsi="Arial" w:cs="Arial"/>
          <w:sz w:val="16"/>
          <w:szCs w:val="16"/>
        </w:rPr>
      </w:pPr>
      <w:r w:rsidRPr="00A04AF9">
        <w:rPr>
          <w:rFonts w:ascii="Arial" w:hAnsi="Arial" w:cs="Arial"/>
          <w:sz w:val="16"/>
          <w:szCs w:val="16"/>
        </w:rPr>
        <w:t>Kick off.</w:t>
      </w:r>
    </w:p>
    <w:p w:rsidR="00A30B26" w:rsidRPr="00A04AF9" w:rsidP="00E42126">
      <w:pPr>
        <w:numPr>
          <w:ilvl w:val="0"/>
          <w:numId w:val="9"/>
        </w:numPr>
        <w:rPr>
          <w:rFonts w:ascii="Arial" w:hAnsi="Arial" w:cs="Arial"/>
          <w:sz w:val="16"/>
          <w:szCs w:val="16"/>
        </w:rPr>
      </w:pPr>
      <w:r w:rsidRPr="00A04AF9">
        <w:rPr>
          <w:rFonts w:ascii="Arial" w:hAnsi="Arial" w:cs="Arial"/>
          <w:sz w:val="16"/>
          <w:szCs w:val="16"/>
        </w:rPr>
        <w:t>Requirements gathering for each track</w:t>
      </w:r>
      <w:r w:rsidRPr="00A04AF9" w:rsidR="00124AF5">
        <w:rPr>
          <w:rFonts w:ascii="Arial" w:hAnsi="Arial" w:cs="Arial"/>
          <w:sz w:val="16"/>
          <w:szCs w:val="16"/>
        </w:rPr>
        <w:t>s</w:t>
      </w:r>
      <w:r w:rsidRPr="00A04AF9" w:rsidR="004033DF">
        <w:rPr>
          <w:rFonts w:ascii="Arial" w:hAnsi="Arial" w:cs="Arial"/>
          <w:sz w:val="16"/>
          <w:szCs w:val="16"/>
        </w:rPr>
        <w:t xml:space="preserve"> and NFRs</w:t>
      </w:r>
      <w:r w:rsidRPr="00A04AF9">
        <w:rPr>
          <w:rFonts w:ascii="Arial" w:hAnsi="Arial" w:cs="Arial"/>
          <w:sz w:val="16"/>
          <w:szCs w:val="16"/>
        </w:rPr>
        <w:t>.</w:t>
      </w:r>
    </w:p>
    <w:p w:rsidR="00A30B26" w:rsidRPr="00A04AF9" w:rsidP="00E42126">
      <w:pPr>
        <w:numPr>
          <w:ilvl w:val="0"/>
          <w:numId w:val="9"/>
        </w:numPr>
        <w:rPr>
          <w:rFonts w:ascii="Arial" w:hAnsi="Arial" w:cs="Arial"/>
          <w:sz w:val="16"/>
          <w:szCs w:val="16"/>
        </w:rPr>
      </w:pPr>
      <w:r w:rsidRPr="00A04AF9">
        <w:rPr>
          <w:rFonts w:ascii="Arial" w:hAnsi="Arial" w:cs="Arial"/>
          <w:sz w:val="16"/>
          <w:szCs w:val="16"/>
        </w:rPr>
        <w:t>Application Architecture</w:t>
      </w:r>
      <w:r w:rsidRPr="00A04AF9" w:rsidR="007815C9">
        <w:rPr>
          <w:rFonts w:ascii="Arial" w:hAnsi="Arial" w:cs="Arial"/>
          <w:sz w:val="16"/>
          <w:szCs w:val="16"/>
        </w:rPr>
        <w:t>/code</w:t>
      </w:r>
      <w:r w:rsidRPr="00A04AF9">
        <w:rPr>
          <w:rFonts w:ascii="Arial" w:hAnsi="Arial" w:cs="Arial"/>
          <w:sz w:val="16"/>
          <w:szCs w:val="16"/>
        </w:rPr>
        <w:t xml:space="preserve"> review.</w:t>
      </w:r>
    </w:p>
    <w:p w:rsidR="00A30B26" w:rsidRPr="00A04AF9" w:rsidP="00E42126">
      <w:pPr>
        <w:numPr>
          <w:ilvl w:val="0"/>
          <w:numId w:val="9"/>
        </w:numPr>
        <w:rPr>
          <w:rFonts w:ascii="Arial" w:hAnsi="Arial" w:cs="Arial"/>
          <w:sz w:val="16"/>
          <w:szCs w:val="16"/>
        </w:rPr>
      </w:pPr>
      <w:r w:rsidRPr="00A04AF9">
        <w:rPr>
          <w:rFonts w:ascii="Arial" w:hAnsi="Arial" w:cs="Arial"/>
          <w:sz w:val="16"/>
          <w:szCs w:val="16"/>
        </w:rPr>
        <w:t xml:space="preserve">HLD/LLD review and </w:t>
      </w:r>
      <w:r w:rsidRPr="00A04AF9">
        <w:rPr>
          <w:rFonts w:ascii="Arial" w:hAnsi="Arial" w:cs="Arial"/>
          <w:sz w:val="16"/>
          <w:szCs w:val="16"/>
        </w:rPr>
        <w:t>Response capturing.</w:t>
      </w:r>
    </w:p>
    <w:p w:rsidR="00A30B26" w:rsidRPr="00A04AF9" w:rsidP="00E42126">
      <w:pPr>
        <w:numPr>
          <w:ilvl w:val="0"/>
          <w:numId w:val="9"/>
        </w:numPr>
        <w:rPr>
          <w:rFonts w:ascii="Arial" w:hAnsi="Arial" w:cs="Arial"/>
          <w:sz w:val="16"/>
          <w:szCs w:val="16"/>
        </w:rPr>
      </w:pPr>
      <w:r w:rsidRPr="00A04AF9">
        <w:rPr>
          <w:rFonts w:ascii="Arial" w:hAnsi="Arial" w:cs="Arial"/>
          <w:sz w:val="16"/>
          <w:szCs w:val="16"/>
        </w:rPr>
        <w:t>Captured script review.</w:t>
      </w:r>
    </w:p>
    <w:p w:rsidR="00316124" w:rsidRPr="00A04AF9" w:rsidP="00E42126">
      <w:pPr>
        <w:numPr>
          <w:ilvl w:val="0"/>
          <w:numId w:val="9"/>
        </w:numPr>
        <w:rPr>
          <w:rFonts w:ascii="Arial" w:hAnsi="Arial" w:cs="Arial"/>
          <w:sz w:val="16"/>
          <w:szCs w:val="16"/>
        </w:rPr>
      </w:pPr>
      <w:r w:rsidRPr="00A04AF9">
        <w:rPr>
          <w:rFonts w:ascii="Arial" w:hAnsi="Arial" w:cs="Arial"/>
          <w:sz w:val="16"/>
          <w:szCs w:val="16"/>
        </w:rPr>
        <w:t>Deeply code review to improve performance for each track/applications for particular use cases</w:t>
      </w:r>
      <w:r w:rsidRPr="00A04AF9" w:rsidR="00143C4E">
        <w:rPr>
          <w:rFonts w:ascii="Arial" w:hAnsi="Arial" w:cs="Arial"/>
          <w:sz w:val="16"/>
          <w:szCs w:val="16"/>
        </w:rPr>
        <w:t xml:space="preserve"> for every </w:t>
      </w:r>
      <w:r w:rsidRPr="00A04AF9" w:rsidR="00B00E05">
        <w:rPr>
          <w:rFonts w:ascii="Arial" w:hAnsi="Arial" w:cs="Arial"/>
          <w:sz w:val="16"/>
          <w:szCs w:val="16"/>
        </w:rPr>
        <w:t>layer</w:t>
      </w:r>
      <w:r w:rsidRPr="00A04AF9">
        <w:rPr>
          <w:rFonts w:ascii="Arial" w:hAnsi="Arial" w:cs="Arial"/>
          <w:sz w:val="16"/>
          <w:szCs w:val="16"/>
        </w:rPr>
        <w:t>.</w:t>
      </w:r>
    </w:p>
    <w:p w:rsidR="00316124" w:rsidRPr="00A04AF9" w:rsidP="00E42126">
      <w:pPr>
        <w:numPr>
          <w:ilvl w:val="0"/>
          <w:numId w:val="9"/>
        </w:numPr>
        <w:rPr>
          <w:rFonts w:ascii="Arial" w:hAnsi="Arial" w:cs="Arial"/>
          <w:sz w:val="16"/>
          <w:szCs w:val="16"/>
        </w:rPr>
      </w:pPr>
      <w:r w:rsidRPr="00A04AF9">
        <w:rPr>
          <w:rFonts w:ascii="Arial" w:hAnsi="Arial" w:cs="Arial"/>
          <w:sz w:val="16"/>
          <w:szCs w:val="16"/>
        </w:rPr>
        <w:t xml:space="preserve">To achieve good TPS for sufficient particular </w:t>
      </w:r>
      <w:r w:rsidRPr="00A04AF9" w:rsidR="00B00E05">
        <w:rPr>
          <w:rFonts w:ascii="Arial" w:hAnsi="Arial" w:cs="Arial"/>
          <w:sz w:val="16"/>
          <w:szCs w:val="16"/>
        </w:rPr>
        <w:t>user (</w:t>
      </w:r>
      <w:r w:rsidRPr="00A04AF9" w:rsidR="00DB3FD6">
        <w:rPr>
          <w:rFonts w:ascii="Arial" w:hAnsi="Arial" w:cs="Arial"/>
          <w:sz w:val="16"/>
          <w:szCs w:val="16"/>
        </w:rPr>
        <w:t>Single user, Single iteration</w:t>
      </w:r>
      <w:r w:rsidRPr="00A04AF9" w:rsidR="00F5102E">
        <w:rPr>
          <w:rFonts w:ascii="Arial" w:hAnsi="Arial" w:cs="Arial"/>
          <w:sz w:val="16"/>
          <w:szCs w:val="16"/>
        </w:rPr>
        <w:t xml:space="preserve"> and multiple users, multiple iteration</w:t>
      </w:r>
      <w:r w:rsidRPr="00A04AF9" w:rsidR="00DB3FD6">
        <w:rPr>
          <w:rFonts w:ascii="Arial" w:hAnsi="Arial" w:cs="Arial"/>
          <w:sz w:val="16"/>
          <w:szCs w:val="16"/>
        </w:rPr>
        <w:t>)</w:t>
      </w:r>
      <w:r w:rsidRPr="00A04AF9">
        <w:rPr>
          <w:rFonts w:ascii="Arial" w:hAnsi="Arial" w:cs="Arial"/>
          <w:sz w:val="16"/>
          <w:szCs w:val="16"/>
        </w:rPr>
        <w:t>.</w:t>
      </w:r>
    </w:p>
    <w:p w:rsidR="00784FD0" w:rsidRPr="00A04AF9" w:rsidP="00E42126">
      <w:pPr>
        <w:numPr>
          <w:ilvl w:val="0"/>
          <w:numId w:val="9"/>
        </w:numPr>
        <w:rPr>
          <w:rFonts w:ascii="Arial" w:hAnsi="Arial" w:cs="Arial"/>
          <w:sz w:val="16"/>
          <w:szCs w:val="16"/>
        </w:rPr>
      </w:pPr>
      <w:r>
        <w:rPr>
          <w:rFonts w:ascii="Arial" w:hAnsi="Arial" w:cs="Arial"/>
          <w:sz w:val="16"/>
          <w:szCs w:val="16"/>
        </w:rPr>
        <w:t>P</w:t>
      </w:r>
      <w:r w:rsidRPr="00A04AF9" w:rsidR="00360013">
        <w:rPr>
          <w:rFonts w:ascii="Arial" w:hAnsi="Arial" w:cs="Arial"/>
          <w:sz w:val="16"/>
          <w:szCs w:val="16"/>
        </w:rPr>
        <w:t>resentation front of client for demo as well as top management</w:t>
      </w:r>
      <w:r w:rsidRPr="00A04AF9" w:rsidR="00233B7F">
        <w:rPr>
          <w:rFonts w:ascii="Arial" w:hAnsi="Arial" w:cs="Arial"/>
          <w:sz w:val="16"/>
          <w:szCs w:val="16"/>
        </w:rPr>
        <w:t xml:space="preserve"> to give accurate results</w:t>
      </w:r>
      <w:r w:rsidRPr="00A04AF9" w:rsidR="00360013">
        <w:rPr>
          <w:rFonts w:ascii="Arial" w:hAnsi="Arial" w:cs="Arial"/>
          <w:sz w:val="16"/>
          <w:szCs w:val="16"/>
        </w:rPr>
        <w:t>.</w:t>
      </w:r>
    </w:p>
    <w:p w:rsidR="00360013" w:rsidRPr="00A04AF9" w:rsidP="00E42126">
      <w:pPr>
        <w:numPr>
          <w:ilvl w:val="0"/>
          <w:numId w:val="9"/>
        </w:numPr>
        <w:rPr>
          <w:rFonts w:ascii="Arial" w:hAnsi="Arial" w:cs="Arial"/>
          <w:sz w:val="16"/>
          <w:szCs w:val="16"/>
        </w:rPr>
      </w:pPr>
      <w:r w:rsidRPr="00A04AF9">
        <w:rPr>
          <w:rFonts w:ascii="Arial" w:hAnsi="Arial" w:cs="Arial"/>
          <w:sz w:val="16"/>
          <w:szCs w:val="16"/>
        </w:rPr>
        <w:t>Suggested new technologies and frameworks to convert in scalable applicatio</w:t>
      </w:r>
      <w:r w:rsidRPr="00A04AF9">
        <w:rPr>
          <w:rFonts w:ascii="Arial" w:hAnsi="Arial" w:cs="Arial"/>
          <w:sz w:val="16"/>
          <w:szCs w:val="16"/>
        </w:rPr>
        <w:t>ns.</w:t>
      </w:r>
    </w:p>
    <w:p w:rsidR="00B55972" w:rsidRPr="00A04AF9" w:rsidP="00E42126">
      <w:pPr>
        <w:numPr>
          <w:ilvl w:val="0"/>
          <w:numId w:val="9"/>
        </w:numPr>
        <w:rPr>
          <w:rFonts w:ascii="Arial" w:hAnsi="Arial" w:cs="Arial"/>
          <w:sz w:val="16"/>
          <w:szCs w:val="16"/>
        </w:rPr>
      </w:pPr>
      <w:r w:rsidRPr="00A04AF9">
        <w:rPr>
          <w:rFonts w:ascii="Arial" w:hAnsi="Arial" w:cs="Arial"/>
          <w:sz w:val="16"/>
          <w:szCs w:val="16"/>
        </w:rPr>
        <w:t>Developed couple of POCs for various technologies using design pattern/principles.</w:t>
      </w:r>
    </w:p>
    <w:p w:rsidR="00572448" w:rsidRPr="00A04AF9" w:rsidP="00F65F5A">
      <w:pPr>
        <w:rPr>
          <w:rFonts w:ascii="Arial" w:hAnsi="Arial" w:cs="Arial"/>
          <w:b/>
          <w:sz w:val="16"/>
          <w:szCs w:val="16"/>
        </w:rPr>
      </w:pPr>
      <w:r w:rsidRPr="00A04AF9">
        <w:rPr>
          <w:rFonts w:ascii="Arial" w:hAnsi="Arial" w:cs="Arial"/>
          <w:b/>
          <w:sz w:val="16"/>
          <w:szCs w:val="16"/>
        </w:rPr>
        <w:t>Tools &amp;</w:t>
      </w:r>
      <w:r w:rsidRPr="00A04AF9" w:rsidR="00BC4E41">
        <w:rPr>
          <w:rFonts w:ascii="Arial" w:hAnsi="Arial" w:cs="Arial"/>
          <w:b/>
          <w:sz w:val="16"/>
          <w:szCs w:val="16"/>
        </w:rPr>
        <w:t>Technologies:</w:t>
      </w:r>
    </w:p>
    <w:p w:rsidR="00DB4D06" w:rsidRPr="00A04AF9" w:rsidP="00F65F5A">
      <w:pPr>
        <w:rPr>
          <w:rFonts w:ascii="Arial" w:hAnsi="Arial" w:cs="Arial"/>
          <w:sz w:val="16"/>
          <w:szCs w:val="16"/>
        </w:rPr>
      </w:pPr>
      <w:r w:rsidRPr="00A04AF9">
        <w:rPr>
          <w:rFonts w:ascii="Arial" w:hAnsi="Arial" w:cs="Arial"/>
          <w:sz w:val="16"/>
          <w:szCs w:val="16"/>
        </w:rPr>
        <w:t xml:space="preserve">Java, J2ee, Spring, </w:t>
      </w:r>
      <w:r w:rsidRPr="00A04AF9" w:rsidR="002010C0">
        <w:rPr>
          <w:rFonts w:ascii="Arial" w:hAnsi="Arial" w:cs="Arial"/>
          <w:sz w:val="16"/>
          <w:szCs w:val="16"/>
        </w:rPr>
        <w:t xml:space="preserve">UNIX/Linux, </w:t>
      </w:r>
      <w:r w:rsidRPr="00A04AF9" w:rsidR="002010C0">
        <w:rPr>
          <w:rFonts w:ascii="Arial" w:hAnsi="Arial" w:cs="Arial"/>
          <w:sz w:val="16"/>
          <w:szCs w:val="16"/>
        </w:rPr>
        <w:t>jstat</w:t>
      </w:r>
      <w:r w:rsidRPr="00A04AF9" w:rsidR="002010C0">
        <w:rPr>
          <w:rFonts w:ascii="Arial" w:hAnsi="Arial" w:cs="Arial"/>
          <w:sz w:val="16"/>
          <w:szCs w:val="16"/>
        </w:rPr>
        <w:t xml:space="preserve">, </w:t>
      </w:r>
      <w:r w:rsidRPr="00A04AF9">
        <w:rPr>
          <w:rFonts w:ascii="Arial" w:hAnsi="Arial" w:cs="Arial"/>
          <w:sz w:val="16"/>
          <w:szCs w:val="16"/>
        </w:rPr>
        <w:t>JVisualVM</w:t>
      </w:r>
      <w:r w:rsidRPr="00A04AF9">
        <w:rPr>
          <w:rFonts w:ascii="Arial" w:hAnsi="Arial" w:cs="Arial"/>
          <w:sz w:val="16"/>
          <w:szCs w:val="16"/>
        </w:rPr>
        <w:t>,</w:t>
      </w:r>
      <w:r w:rsidRPr="00A04AF9" w:rsidR="002010C0">
        <w:rPr>
          <w:rFonts w:ascii="Arial" w:hAnsi="Arial" w:cs="Arial"/>
          <w:sz w:val="16"/>
          <w:szCs w:val="16"/>
        </w:rPr>
        <w:t xml:space="preserve"> </w:t>
      </w:r>
      <w:r w:rsidR="001F23E4">
        <w:rPr>
          <w:rFonts w:ascii="Arial" w:hAnsi="Arial" w:cs="Arial"/>
          <w:sz w:val="16"/>
          <w:szCs w:val="16"/>
        </w:rPr>
        <w:t>jmeter,</w:t>
      </w:r>
      <w:r w:rsidRPr="00A04AF9" w:rsidR="002010C0">
        <w:rPr>
          <w:rFonts w:ascii="Arial" w:hAnsi="Arial" w:cs="Arial"/>
          <w:sz w:val="16"/>
          <w:szCs w:val="16"/>
        </w:rPr>
        <w:t>JVM</w:t>
      </w:r>
      <w:r w:rsidRPr="00A04AF9" w:rsidR="002010C0">
        <w:rPr>
          <w:rFonts w:ascii="Arial" w:hAnsi="Arial" w:cs="Arial"/>
          <w:sz w:val="16"/>
          <w:szCs w:val="16"/>
        </w:rPr>
        <w:t xml:space="preserve"> </w:t>
      </w:r>
      <w:r w:rsidRPr="00A04AF9" w:rsidR="002010C0">
        <w:rPr>
          <w:rFonts w:ascii="Arial" w:hAnsi="Arial" w:cs="Arial"/>
          <w:sz w:val="16"/>
          <w:szCs w:val="16"/>
        </w:rPr>
        <w:t>Tunning</w:t>
      </w:r>
      <w:r w:rsidRPr="00A04AF9" w:rsidR="00814961">
        <w:rPr>
          <w:rFonts w:ascii="Arial" w:hAnsi="Arial" w:cs="Arial"/>
          <w:sz w:val="16"/>
          <w:szCs w:val="16"/>
        </w:rPr>
        <w:t>/Architecture</w:t>
      </w:r>
      <w:r w:rsidRPr="00A04AF9" w:rsidR="00824979">
        <w:rPr>
          <w:rFonts w:ascii="Arial" w:hAnsi="Arial" w:cs="Arial"/>
          <w:sz w:val="16"/>
          <w:szCs w:val="16"/>
        </w:rPr>
        <w:t xml:space="preserve">, </w:t>
      </w:r>
      <w:r w:rsidRPr="00A04AF9" w:rsidR="002010C0">
        <w:rPr>
          <w:rFonts w:ascii="Arial" w:hAnsi="Arial" w:cs="Arial"/>
          <w:sz w:val="16"/>
          <w:szCs w:val="16"/>
        </w:rPr>
        <w:t>Nginx</w:t>
      </w:r>
      <w:r w:rsidRPr="00A04AF9" w:rsidR="002010C0">
        <w:rPr>
          <w:rFonts w:ascii="Arial" w:hAnsi="Arial" w:cs="Arial"/>
          <w:sz w:val="16"/>
          <w:szCs w:val="16"/>
        </w:rPr>
        <w:t xml:space="preserve">, OHS, Apache, </w:t>
      </w:r>
      <w:r w:rsidRPr="00A04AF9" w:rsidR="002010C0">
        <w:rPr>
          <w:rFonts w:ascii="Arial" w:hAnsi="Arial" w:cs="Arial"/>
          <w:sz w:val="16"/>
          <w:szCs w:val="16"/>
        </w:rPr>
        <w:t>Jboss</w:t>
      </w:r>
      <w:r w:rsidRPr="00A04AF9" w:rsidR="002010C0">
        <w:rPr>
          <w:rFonts w:ascii="Arial" w:hAnsi="Arial" w:cs="Arial"/>
          <w:sz w:val="16"/>
          <w:szCs w:val="16"/>
        </w:rPr>
        <w:t xml:space="preserve">, </w:t>
      </w:r>
      <w:r w:rsidRPr="00A04AF9" w:rsidR="00F60D21">
        <w:rPr>
          <w:rFonts w:ascii="Arial" w:hAnsi="Arial" w:cs="Arial"/>
          <w:sz w:val="16"/>
          <w:szCs w:val="16"/>
        </w:rPr>
        <w:t>web logic</w:t>
      </w:r>
      <w:r w:rsidRPr="00A04AF9" w:rsidR="002010C0">
        <w:rPr>
          <w:rFonts w:ascii="Arial" w:hAnsi="Arial" w:cs="Arial"/>
          <w:sz w:val="16"/>
          <w:szCs w:val="16"/>
        </w:rPr>
        <w:t xml:space="preserve">, WAS, </w:t>
      </w:r>
      <w:r w:rsidRPr="00A04AF9" w:rsidR="00F60D21">
        <w:rPr>
          <w:rFonts w:ascii="Arial" w:hAnsi="Arial" w:cs="Arial"/>
          <w:sz w:val="16"/>
          <w:szCs w:val="16"/>
        </w:rPr>
        <w:t>Tomcat</w:t>
      </w:r>
      <w:r w:rsidRPr="00A04AF9" w:rsidR="002010C0">
        <w:rPr>
          <w:rFonts w:ascii="Arial" w:hAnsi="Arial" w:cs="Arial"/>
          <w:sz w:val="16"/>
          <w:szCs w:val="16"/>
        </w:rPr>
        <w:t xml:space="preserve">, Oracle, SQL server, </w:t>
      </w:r>
      <w:r w:rsidRPr="00A04AF9" w:rsidR="002010C0">
        <w:rPr>
          <w:rFonts w:ascii="Arial" w:hAnsi="Arial" w:cs="Arial"/>
          <w:sz w:val="16"/>
          <w:szCs w:val="16"/>
        </w:rPr>
        <w:t>Cassendra</w:t>
      </w:r>
      <w:r w:rsidRPr="00A04AF9" w:rsidR="002010C0">
        <w:rPr>
          <w:rFonts w:ascii="Arial" w:hAnsi="Arial" w:cs="Arial"/>
          <w:sz w:val="16"/>
          <w:szCs w:val="16"/>
        </w:rPr>
        <w:t xml:space="preserve">, </w:t>
      </w:r>
      <w:r w:rsidRPr="00A04AF9" w:rsidR="002010C0">
        <w:rPr>
          <w:rFonts w:ascii="Arial" w:hAnsi="Arial" w:cs="Arial"/>
          <w:sz w:val="16"/>
          <w:szCs w:val="16"/>
        </w:rPr>
        <w:t>Redis</w:t>
      </w:r>
      <w:r w:rsidRPr="00A04AF9" w:rsidR="002010C0">
        <w:rPr>
          <w:rFonts w:ascii="Arial" w:hAnsi="Arial" w:cs="Arial"/>
          <w:sz w:val="16"/>
          <w:szCs w:val="16"/>
        </w:rPr>
        <w:t xml:space="preserve">, Elastic </w:t>
      </w:r>
      <w:r w:rsidRPr="00A04AF9" w:rsidR="002010C0">
        <w:rPr>
          <w:rFonts w:ascii="Arial" w:hAnsi="Arial" w:cs="Arial"/>
          <w:sz w:val="16"/>
          <w:szCs w:val="16"/>
        </w:rPr>
        <w:t>Search,Jcmd</w:t>
      </w:r>
      <w:r w:rsidRPr="00A04AF9" w:rsidR="002010C0">
        <w:rPr>
          <w:rFonts w:ascii="Arial" w:hAnsi="Arial" w:cs="Arial"/>
          <w:sz w:val="16"/>
          <w:szCs w:val="16"/>
        </w:rPr>
        <w:t xml:space="preserve">, </w:t>
      </w:r>
      <w:r w:rsidRPr="00A04AF9" w:rsidR="002010C0">
        <w:rPr>
          <w:rFonts w:ascii="Arial" w:hAnsi="Arial" w:cs="Arial"/>
          <w:sz w:val="16"/>
          <w:szCs w:val="16"/>
        </w:rPr>
        <w:t>VMstat</w:t>
      </w:r>
      <w:r w:rsidRPr="00A04AF9" w:rsidR="002010C0">
        <w:rPr>
          <w:rFonts w:ascii="Arial" w:hAnsi="Arial" w:cs="Arial"/>
          <w:sz w:val="16"/>
          <w:szCs w:val="16"/>
        </w:rPr>
        <w:t>, SAR report,</w:t>
      </w:r>
      <w:r w:rsidR="00EB250E">
        <w:rPr>
          <w:rFonts w:ascii="Arial" w:hAnsi="Arial" w:cs="Arial"/>
          <w:sz w:val="16"/>
          <w:szCs w:val="16"/>
        </w:rPr>
        <w:t xml:space="preserve"> Load balancers, </w:t>
      </w:r>
      <w:r w:rsidR="00EB250E">
        <w:rPr>
          <w:rFonts w:ascii="Arial" w:hAnsi="Arial" w:cs="Arial"/>
          <w:sz w:val="16"/>
          <w:szCs w:val="16"/>
        </w:rPr>
        <w:t>Redis</w:t>
      </w:r>
      <w:r w:rsidRPr="00A04AF9" w:rsidR="007227E8">
        <w:rPr>
          <w:rFonts w:ascii="Arial" w:hAnsi="Arial" w:cs="Arial"/>
          <w:sz w:val="16"/>
          <w:szCs w:val="16"/>
        </w:rPr>
        <w:t xml:space="preserve">, Eclipse </w:t>
      </w:r>
      <w:r w:rsidRPr="00A04AF9" w:rsidR="007227E8">
        <w:rPr>
          <w:rFonts w:ascii="Arial" w:hAnsi="Arial" w:cs="Arial"/>
          <w:sz w:val="16"/>
          <w:szCs w:val="16"/>
        </w:rPr>
        <w:t>STS,</w:t>
      </w:r>
      <w:r w:rsidRPr="00A04AF9" w:rsidR="004B4A55">
        <w:rPr>
          <w:rFonts w:ascii="Arial" w:hAnsi="Arial" w:cs="Arial"/>
          <w:sz w:val="16"/>
          <w:szCs w:val="16"/>
        </w:rPr>
        <w:t>Visio</w:t>
      </w:r>
      <w:r w:rsidRPr="00A04AF9" w:rsidR="004B4A55">
        <w:rPr>
          <w:rFonts w:ascii="Arial" w:hAnsi="Arial" w:cs="Arial"/>
          <w:sz w:val="16"/>
          <w:szCs w:val="16"/>
        </w:rPr>
        <w:t>,</w:t>
      </w:r>
      <w:r w:rsidRPr="00A04AF9" w:rsidR="00BF51E3">
        <w:rPr>
          <w:rFonts w:ascii="Arial" w:hAnsi="Arial" w:cs="Arial"/>
          <w:sz w:val="16"/>
          <w:szCs w:val="16"/>
        </w:rPr>
        <w:t xml:space="preserve"> G</w:t>
      </w:r>
      <w:r w:rsidRPr="00A04AF9" w:rsidR="004243BB">
        <w:rPr>
          <w:rFonts w:ascii="Arial" w:hAnsi="Arial" w:cs="Arial"/>
          <w:sz w:val="16"/>
          <w:szCs w:val="16"/>
        </w:rPr>
        <w:t xml:space="preserve">atling, </w:t>
      </w:r>
      <w:r w:rsidRPr="00A04AF9" w:rsidR="004243BB">
        <w:rPr>
          <w:rFonts w:ascii="Arial" w:hAnsi="Arial" w:cs="Arial"/>
          <w:sz w:val="16"/>
          <w:szCs w:val="16"/>
        </w:rPr>
        <w:t>Shellscript,</w:t>
      </w:r>
      <w:r w:rsidR="00EB250E">
        <w:rPr>
          <w:rFonts w:ascii="Arial" w:hAnsi="Arial" w:cs="Arial"/>
          <w:sz w:val="16"/>
          <w:szCs w:val="16"/>
        </w:rPr>
        <w:t>Fidler</w:t>
      </w:r>
      <w:r w:rsidR="00EB250E">
        <w:rPr>
          <w:rFonts w:ascii="Arial" w:hAnsi="Arial" w:cs="Arial"/>
          <w:sz w:val="16"/>
          <w:szCs w:val="16"/>
        </w:rPr>
        <w:t xml:space="preserve"> </w:t>
      </w:r>
      <w:r w:rsidR="00EB250E">
        <w:rPr>
          <w:rFonts w:ascii="Arial" w:hAnsi="Arial" w:cs="Arial"/>
          <w:sz w:val="16"/>
          <w:szCs w:val="16"/>
        </w:rPr>
        <w:t>tool,</w:t>
      </w:r>
      <w:r w:rsidRPr="00A04AF9" w:rsidR="00A11E48">
        <w:rPr>
          <w:rFonts w:ascii="Arial" w:hAnsi="Arial" w:cs="Arial"/>
          <w:sz w:val="16"/>
          <w:szCs w:val="16"/>
        </w:rPr>
        <w:t>python</w:t>
      </w:r>
      <w:r w:rsidRPr="00A04AF9" w:rsidR="00A11E48">
        <w:rPr>
          <w:rFonts w:ascii="Arial" w:hAnsi="Arial" w:cs="Arial"/>
          <w:sz w:val="16"/>
          <w:szCs w:val="16"/>
        </w:rPr>
        <w:t xml:space="preserve"> script</w:t>
      </w:r>
      <w:r w:rsidRPr="00A04AF9" w:rsidR="00D50A5C">
        <w:rPr>
          <w:rFonts w:ascii="Arial" w:hAnsi="Arial" w:cs="Arial"/>
          <w:sz w:val="16"/>
          <w:szCs w:val="16"/>
        </w:rPr>
        <w:t>.</w:t>
      </w:r>
    </w:p>
    <w:p w:rsidR="00DC5DD4" w:rsidRPr="00A04AF9" w:rsidP="00F65F5A">
      <w:pPr>
        <w:rPr>
          <w:rFonts w:ascii="Arial" w:hAnsi="Arial" w:cs="Arial"/>
          <w:sz w:val="16"/>
          <w:szCs w:val="16"/>
        </w:rPr>
      </w:pPr>
      <w:r w:rsidRPr="00A04AF9">
        <w:rPr>
          <w:rFonts w:ascii="Arial" w:hAnsi="Arial" w:cs="Arial"/>
          <w:b/>
          <w:sz w:val="16"/>
          <w:szCs w:val="16"/>
        </w:rPr>
        <w:t>Note</w:t>
      </w:r>
      <w:r w:rsidRPr="00A04AF9">
        <w:rPr>
          <w:rFonts w:ascii="Arial" w:hAnsi="Arial" w:cs="Arial"/>
          <w:sz w:val="16"/>
          <w:szCs w:val="16"/>
        </w:rPr>
        <w:t>: Apart from Performance engineering/</w:t>
      </w:r>
      <w:r w:rsidRPr="00A04AF9" w:rsidR="00D7778B">
        <w:rPr>
          <w:rFonts w:ascii="Arial" w:hAnsi="Arial" w:cs="Arial"/>
          <w:sz w:val="16"/>
          <w:szCs w:val="16"/>
        </w:rPr>
        <w:t>Tuning</w:t>
      </w:r>
      <w:r w:rsidRPr="00A04AF9" w:rsidR="00525138">
        <w:rPr>
          <w:rFonts w:ascii="Arial" w:hAnsi="Arial" w:cs="Arial"/>
          <w:sz w:val="16"/>
          <w:szCs w:val="16"/>
        </w:rPr>
        <w:t xml:space="preserve"> activities</w:t>
      </w:r>
      <w:r w:rsidR="00DA4234">
        <w:rPr>
          <w:rFonts w:ascii="Arial" w:hAnsi="Arial" w:cs="Arial"/>
          <w:sz w:val="16"/>
          <w:szCs w:val="16"/>
        </w:rPr>
        <w:t>, Developed</w:t>
      </w:r>
      <w:r w:rsidRPr="00A04AF9">
        <w:rPr>
          <w:rFonts w:ascii="Arial" w:hAnsi="Arial" w:cs="Arial"/>
          <w:sz w:val="16"/>
          <w:szCs w:val="16"/>
        </w:rPr>
        <w:t xml:space="preserve"> one of the repository tool/portal using </w:t>
      </w:r>
      <w:r w:rsidRPr="00A04AF9" w:rsidR="00690BAB">
        <w:rPr>
          <w:rFonts w:ascii="Arial" w:hAnsi="Arial" w:cs="Arial"/>
          <w:sz w:val="16"/>
          <w:szCs w:val="16"/>
        </w:rPr>
        <w:t xml:space="preserve">Java, Oracle , Linux, </w:t>
      </w:r>
      <w:r w:rsidRPr="00A04AF9" w:rsidR="00690BAB">
        <w:rPr>
          <w:rFonts w:ascii="Arial" w:hAnsi="Arial" w:cs="Arial"/>
          <w:sz w:val="16"/>
          <w:szCs w:val="16"/>
        </w:rPr>
        <w:t>angular</w:t>
      </w:r>
      <w:r w:rsidR="00CF3B05">
        <w:rPr>
          <w:rFonts w:ascii="Arial" w:hAnsi="Arial" w:cs="Arial"/>
          <w:sz w:val="16"/>
          <w:szCs w:val="16"/>
        </w:rPr>
        <w:t>js</w:t>
      </w:r>
      <w:r w:rsidRPr="00A04AF9" w:rsidR="00690BAB">
        <w:rPr>
          <w:rFonts w:ascii="Arial" w:hAnsi="Arial" w:cs="Arial"/>
          <w:sz w:val="16"/>
          <w:szCs w:val="16"/>
        </w:rPr>
        <w:t xml:space="preserve"> </w:t>
      </w:r>
      <w:r w:rsidRPr="00A04AF9">
        <w:rPr>
          <w:rFonts w:ascii="Arial" w:hAnsi="Arial" w:cs="Arial"/>
          <w:sz w:val="16"/>
          <w:szCs w:val="16"/>
        </w:rPr>
        <w:t>and play framework(As value add on for the business).</w:t>
      </w:r>
    </w:p>
    <w:p w:rsidR="00432596" w:rsidP="009F016A">
      <w:pPr>
        <w:rPr>
          <w:rFonts w:ascii="Arial" w:hAnsi="Arial" w:cs="Arial"/>
          <w:b/>
          <w:bCs/>
          <w:color w:val="000000"/>
          <w:sz w:val="16"/>
          <w:szCs w:val="16"/>
          <w:u w:val="single"/>
        </w:rPr>
      </w:pPr>
    </w:p>
    <w:p w:rsidR="00432596" w:rsidP="009F016A">
      <w:pPr>
        <w:rPr>
          <w:rFonts w:ascii="Arial" w:hAnsi="Arial" w:cs="Arial"/>
          <w:b/>
          <w:bCs/>
          <w:color w:val="000000"/>
          <w:sz w:val="16"/>
          <w:szCs w:val="16"/>
          <w:u w:val="single"/>
        </w:rPr>
      </w:pPr>
    </w:p>
    <w:p w:rsidR="009F016A" w:rsidRPr="00A53EA6" w:rsidP="009F016A">
      <w:pPr>
        <w:rPr>
          <w:rFonts w:ascii="Arial" w:hAnsi="Arial" w:cs="Arial"/>
          <w:b/>
          <w:bCs/>
          <w:color w:val="000000"/>
          <w:sz w:val="16"/>
          <w:szCs w:val="16"/>
        </w:rPr>
      </w:pPr>
      <w:r w:rsidRPr="00A53EA6">
        <w:rPr>
          <w:rFonts w:ascii="Arial" w:hAnsi="Arial" w:cs="Arial"/>
          <w:b/>
          <w:bCs/>
          <w:color w:val="000000"/>
          <w:sz w:val="16"/>
          <w:szCs w:val="16"/>
          <w:u w:val="single"/>
        </w:rPr>
        <w:t>Environment</w:t>
      </w:r>
      <w:r w:rsidRPr="00A53EA6">
        <w:rPr>
          <w:rFonts w:ascii="Arial" w:hAnsi="Arial" w:cs="Arial"/>
          <w:b/>
          <w:bCs/>
          <w:color w:val="000000"/>
          <w:sz w:val="16"/>
          <w:szCs w:val="16"/>
        </w:rPr>
        <w:t>:</w:t>
      </w:r>
    </w:p>
    <w:p w:rsidR="00754940" w:rsidP="009F016A">
      <w:pPr>
        <w:rPr>
          <w:rFonts w:ascii="Arial" w:hAnsi="Arial" w:cs="Arial"/>
          <w:bCs/>
          <w:color w:val="000000"/>
          <w:sz w:val="16"/>
          <w:szCs w:val="16"/>
        </w:rPr>
      </w:pPr>
      <w:r w:rsidRPr="00A53EA6">
        <w:rPr>
          <w:rFonts w:ascii="Arial" w:hAnsi="Arial" w:cs="Arial"/>
          <w:bCs/>
          <w:color w:val="000000"/>
          <w:sz w:val="16"/>
          <w:szCs w:val="16"/>
        </w:rPr>
        <w:t>Java 1.8, J2EE, Spring</w:t>
      </w:r>
      <w:r w:rsidRPr="00A53EA6" w:rsidR="00BF7005">
        <w:rPr>
          <w:rFonts w:ascii="Arial" w:hAnsi="Arial" w:cs="Arial"/>
          <w:bCs/>
          <w:color w:val="000000"/>
          <w:sz w:val="16"/>
          <w:szCs w:val="16"/>
        </w:rPr>
        <w:t xml:space="preserve"> MVC</w:t>
      </w:r>
      <w:r w:rsidRPr="00A53EA6">
        <w:rPr>
          <w:rFonts w:ascii="Arial" w:hAnsi="Arial" w:cs="Arial"/>
          <w:bCs/>
          <w:color w:val="000000"/>
          <w:sz w:val="16"/>
          <w:szCs w:val="16"/>
        </w:rPr>
        <w:t xml:space="preserve">, Design patterns, JSP, Web Services, CXF, REST Eclipse Architect, </w:t>
      </w:r>
      <w:r w:rsidRPr="00A53EA6">
        <w:rPr>
          <w:rFonts w:ascii="Arial" w:hAnsi="Arial" w:cs="Arial"/>
          <w:bCs/>
          <w:color w:val="000000"/>
          <w:sz w:val="16"/>
          <w:szCs w:val="16"/>
        </w:rPr>
        <w:t>WildFly</w:t>
      </w:r>
      <w:r w:rsidRPr="00A53EA6">
        <w:rPr>
          <w:rFonts w:ascii="Arial" w:hAnsi="Arial" w:cs="Arial"/>
          <w:bCs/>
          <w:color w:val="000000"/>
          <w:sz w:val="16"/>
          <w:szCs w:val="16"/>
        </w:rPr>
        <w:t xml:space="preserve"> 10.x, Sonar, Jenkins, Oracle 11g, </w:t>
      </w:r>
      <w:r w:rsidRPr="00A53EA6">
        <w:rPr>
          <w:rFonts w:ascii="Arial" w:hAnsi="Arial" w:cs="Arial"/>
          <w:bCs/>
          <w:color w:val="000000"/>
          <w:sz w:val="16"/>
          <w:szCs w:val="16"/>
        </w:rPr>
        <w:t>Redmine</w:t>
      </w:r>
      <w:r w:rsidRPr="00A53EA6">
        <w:rPr>
          <w:rFonts w:ascii="Arial" w:hAnsi="Arial" w:cs="Arial"/>
          <w:bCs/>
          <w:color w:val="000000"/>
          <w:sz w:val="16"/>
          <w:szCs w:val="16"/>
        </w:rPr>
        <w:t xml:space="preserve"> tool, Agile(Scrum), JSON, Java Script, SVN, Visio, BIRT reporting tool</w:t>
      </w:r>
      <w:r w:rsidRPr="00A53EA6" w:rsidR="0090427A">
        <w:rPr>
          <w:rFonts w:ascii="Arial" w:hAnsi="Arial" w:cs="Arial"/>
          <w:bCs/>
          <w:color w:val="000000"/>
          <w:sz w:val="16"/>
          <w:szCs w:val="16"/>
        </w:rPr>
        <w:t>, Hibernate</w:t>
      </w:r>
      <w:r w:rsidRPr="00A53EA6" w:rsidR="0035143F">
        <w:rPr>
          <w:rFonts w:ascii="Arial" w:hAnsi="Arial" w:cs="Arial"/>
          <w:bCs/>
          <w:color w:val="000000"/>
          <w:sz w:val="16"/>
          <w:szCs w:val="16"/>
        </w:rPr>
        <w:t xml:space="preserve">, </w:t>
      </w:r>
      <w:r w:rsidRPr="00A53EA6" w:rsidR="00B00789">
        <w:rPr>
          <w:rFonts w:ascii="Arial" w:hAnsi="Arial" w:cs="Arial"/>
          <w:bCs/>
          <w:color w:val="000000"/>
          <w:sz w:val="16"/>
          <w:szCs w:val="16"/>
        </w:rPr>
        <w:t>mockito</w:t>
      </w:r>
      <w:r w:rsidRPr="00A53EA6" w:rsidR="00B00789">
        <w:rPr>
          <w:rFonts w:ascii="Arial" w:hAnsi="Arial" w:cs="Arial"/>
          <w:bCs/>
          <w:color w:val="000000"/>
          <w:sz w:val="16"/>
          <w:szCs w:val="16"/>
        </w:rPr>
        <w:t xml:space="preserve">, </w:t>
      </w:r>
      <w:r w:rsidRPr="00A53EA6" w:rsidR="0035143F">
        <w:rPr>
          <w:rFonts w:ascii="Arial" w:hAnsi="Arial" w:cs="Arial"/>
          <w:bCs/>
          <w:color w:val="000000"/>
          <w:sz w:val="16"/>
          <w:szCs w:val="16"/>
        </w:rPr>
        <w:t>notepad++</w:t>
      </w:r>
      <w:r>
        <w:rPr>
          <w:rFonts w:ascii="Arial" w:hAnsi="Arial" w:cs="Arial"/>
          <w:bCs/>
          <w:color w:val="000000"/>
          <w:sz w:val="16"/>
          <w:szCs w:val="16"/>
        </w:rPr>
        <w:t>.</w:t>
      </w:r>
    </w:p>
    <w:p w:rsidR="000C7BCF" w:rsidP="00CD0601">
      <w:pPr>
        <w:pStyle w:val="Heading1"/>
        <w:pBdr>
          <w:top w:val="none" w:sz="0" w:space="0" w:color="auto"/>
        </w:pBdr>
        <w:spacing w:before="0" w:after="0"/>
        <w:jc w:val="left"/>
        <w:rPr>
          <w:rFonts w:ascii="Arial" w:hAnsi="Arial" w:cs="Arial"/>
          <w:bCs w:val="0"/>
          <w:color w:val="000000"/>
          <w:sz w:val="18"/>
          <w:szCs w:val="18"/>
        </w:rPr>
      </w:pPr>
    </w:p>
    <w:p w:rsidR="000C7BCF" w:rsidP="00CD0601">
      <w:pPr>
        <w:pStyle w:val="Heading1"/>
        <w:pBdr>
          <w:top w:val="none" w:sz="0" w:space="0" w:color="auto"/>
        </w:pBdr>
        <w:spacing w:before="0" w:after="0"/>
        <w:jc w:val="left"/>
        <w:rPr>
          <w:rFonts w:ascii="Arial" w:hAnsi="Arial" w:cs="Arial"/>
          <w:bCs w:val="0"/>
          <w:color w:val="000000"/>
          <w:sz w:val="18"/>
          <w:szCs w:val="18"/>
        </w:rPr>
      </w:pPr>
    </w:p>
    <w:p w:rsidR="00D61654" w:rsidRPr="00EB2527" w:rsidP="00CD0601">
      <w:pPr>
        <w:pStyle w:val="Heading1"/>
        <w:pBdr>
          <w:top w:val="none" w:sz="0" w:space="0" w:color="auto"/>
        </w:pBdr>
        <w:spacing w:before="0" w:after="0"/>
        <w:jc w:val="left"/>
        <w:rPr>
          <w:rFonts w:ascii="Arial" w:hAnsi="Arial" w:cs="Arial"/>
          <w:bCs w:val="0"/>
          <w:color w:val="000000"/>
          <w:sz w:val="18"/>
          <w:szCs w:val="18"/>
        </w:rPr>
      </w:pPr>
      <w:r w:rsidRPr="00EB2527">
        <w:rPr>
          <w:rFonts w:ascii="Arial" w:hAnsi="Arial" w:cs="Arial"/>
          <w:bCs w:val="0"/>
          <w:color w:val="000000"/>
          <w:sz w:val="18"/>
          <w:szCs w:val="18"/>
        </w:rPr>
        <w:t>Tudor Investment cooperation - USA</w:t>
      </w:r>
      <w:r w:rsidRPr="00EB2527" w:rsidR="002D2A7A">
        <w:rPr>
          <w:rFonts w:ascii="Arial" w:hAnsi="Arial" w:cs="Arial"/>
          <w:bCs w:val="0"/>
          <w:color w:val="000000"/>
          <w:sz w:val="18"/>
          <w:szCs w:val="18"/>
        </w:rPr>
        <w:tab/>
      </w:r>
      <w:r w:rsidRPr="00EB2527" w:rsidR="002D2A7A">
        <w:rPr>
          <w:rFonts w:ascii="Arial" w:hAnsi="Arial" w:cs="Arial"/>
          <w:bCs w:val="0"/>
          <w:color w:val="000000"/>
          <w:sz w:val="18"/>
          <w:szCs w:val="18"/>
        </w:rPr>
        <w:tab/>
      </w:r>
      <w:r w:rsidRPr="00EB2527" w:rsidR="002D2A7A">
        <w:rPr>
          <w:rFonts w:ascii="Arial" w:hAnsi="Arial" w:cs="Arial"/>
          <w:bCs w:val="0"/>
          <w:color w:val="000000"/>
          <w:sz w:val="18"/>
          <w:szCs w:val="18"/>
        </w:rPr>
        <w:tab/>
      </w:r>
      <w:r w:rsidR="00EB2527">
        <w:rPr>
          <w:rFonts w:ascii="Arial" w:hAnsi="Arial" w:cs="Arial"/>
          <w:bCs w:val="0"/>
          <w:color w:val="000000"/>
          <w:sz w:val="18"/>
          <w:szCs w:val="18"/>
        </w:rPr>
        <w:tab/>
      </w:r>
      <w:r w:rsidRPr="00EB2527" w:rsidR="002D2A7A">
        <w:rPr>
          <w:rFonts w:ascii="Arial" w:hAnsi="Arial" w:cs="Arial"/>
          <w:bCs w:val="0"/>
          <w:color w:val="000000"/>
          <w:sz w:val="18"/>
          <w:szCs w:val="18"/>
        </w:rPr>
        <w:tab/>
      </w:r>
      <w:r w:rsidRPr="00EB2527" w:rsidR="002D2A7A">
        <w:rPr>
          <w:rFonts w:ascii="Arial" w:hAnsi="Arial" w:cs="Arial"/>
          <w:bCs w:val="0"/>
          <w:color w:val="000000"/>
          <w:sz w:val="18"/>
          <w:szCs w:val="18"/>
        </w:rPr>
        <w:tab/>
      </w:r>
      <w:r w:rsidRPr="00EB2527" w:rsidR="002D2A7A">
        <w:rPr>
          <w:rFonts w:ascii="Arial" w:hAnsi="Arial" w:cs="Arial"/>
          <w:bCs w:val="0"/>
          <w:color w:val="000000"/>
          <w:sz w:val="18"/>
          <w:szCs w:val="18"/>
        </w:rPr>
        <w:tab/>
      </w:r>
      <w:r w:rsidRPr="00EB2527" w:rsidR="002D2A7A">
        <w:rPr>
          <w:rFonts w:ascii="Arial" w:hAnsi="Arial" w:cs="Arial"/>
          <w:bCs w:val="0"/>
          <w:color w:val="000000"/>
          <w:sz w:val="18"/>
          <w:szCs w:val="18"/>
        </w:rPr>
        <w:tab/>
      </w:r>
      <w:r w:rsidRPr="00EB2527" w:rsidR="009E7310">
        <w:rPr>
          <w:rFonts w:ascii="Arial" w:hAnsi="Arial" w:cs="Arial"/>
          <w:sz w:val="18"/>
          <w:szCs w:val="18"/>
          <w:lang w:val="sv-SE"/>
        </w:rPr>
        <w:t>Oct15</w:t>
      </w:r>
      <w:r w:rsidRPr="00EB2527" w:rsidR="002D2A7A">
        <w:rPr>
          <w:rFonts w:ascii="Arial" w:hAnsi="Arial" w:cs="Arial"/>
          <w:sz w:val="18"/>
          <w:szCs w:val="18"/>
          <w:lang w:val="sv-SE"/>
        </w:rPr>
        <w:t xml:space="preserve"> – </w:t>
      </w:r>
      <w:r w:rsidRPr="00EB2527" w:rsidR="00F95E52">
        <w:rPr>
          <w:rFonts w:ascii="Arial" w:hAnsi="Arial" w:cs="Arial"/>
          <w:sz w:val="18"/>
          <w:szCs w:val="18"/>
          <w:lang w:val="sv-SE"/>
        </w:rPr>
        <w:t>Aug17</w:t>
      </w:r>
    </w:p>
    <w:p w:rsidR="0083095E" w:rsidRPr="00EB2527" w:rsidP="0083095E">
      <w:pPr>
        <w:pStyle w:val="Heading1"/>
        <w:pBdr>
          <w:top w:val="none" w:sz="0" w:space="0" w:color="auto"/>
        </w:pBdr>
        <w:spacing w:before="0" w:after="0"/>
        <w:jc w:val="left"/>
        <w:rPr>
          <w:rFonts w:ascii="Arial" w:hAnsi="Arial" w:cs="Arial"/>
          <w:bCs w:val="0"/>
          <w:color w:val="000000"/>
          <w:sz w:val="18"/>
          <w:szCs w:val="18"/>
          <w:u w:val="single"/>
        </w:rPr>
      </w:pPr>
      <w:r w:rsidRPr="00EB2527">
        <w:rPr>
          <w:rFonts w:ascii="Arial" w:hAnsi="Arial" w:cs="Arial"/>
          <w:bCs w:val="0"/>
          <w:color w:val="000000"/>
          <w:sz w:val="18"/>
          <w:szCs w:val="18"/>
          <w:u w:val="single"/>
        </w:rPr>
        <w:t>Options Exerciser Application</w:t>
      </w:r>
    </w:p>
    <w:p w:rsidR="00D61654" w:rsidRPr="008833CF" w:rsidP="00D61654">
      <w:pPr>
        <w:pStyle w:val="Heading1"/>
        <w:pBdr>
          <w:top w:val="none" w:sz="0" w:space="0" w:color="auto"/>
        </w:pBdr>
        <w:spacing w:before="0" w:after="0"/>
        <w:jc w:val="left"/>
        <w:rPr>
          <w:rFonts w:ascii="Arial" w:hAnsi="Arial" w:cs="Arial"/>
          <w:b w:val="0"/>
          <w:bCs w:val="0"/>
          <w:color w:val="000000"/>
          <w:sz w:val="16"/>
          <w:szCs w:val="16"/>
        </w:rPr>
      </w:pPr>
      <w:r w:rsidRPr="008833CF">
        <w:rPr>
          <w:rFonts w:ascii="Arial" w:hAnsi="Arial" w:cs="Arial"/>
          <w:b w:val="0"/>
          <w:bCs w:val="0"/>
          <w:color w:val="000000"/>
          <w:sz w:val="16"/>
          <w:szCs w:val="16"/>
        </w:rPr>
        <w:t>Options Exerciser is application used by Tudor Investments middle/ back office team to ensure that the options positions of Tudor are correctly closed (exercised/ assigned/ deem-worthless) on or before their respective expiry dates.</w:t>
      </w:r>
    </w:p>
    <w:p w:rsidR="00DA5DEE" w:rsidRPr="008833CF" w:rsidP="00A4457A">
      <w:pPr>
        <w:pStyle w:val="Heading1"/>
        <w:pBdr>
          <w:top w:val="none" w:sz="0" w:space="0" w:color="auto"/>
        </w:pBdr>
        <w:spacing w:before="0" w:after="0"/>
        <w:jc w:val="left"/>
        <w:rPr>
          <w:rFonts w:ascii="Arial" w:hAnsi="Arial" w:cs="Arial"/>
          <w:b w:val="0"/>
          <w:bCs w:val="0"/>
          <w:color w:val="000000"/>
          <w:sz w:val="16"/>
          <w:szCs w:val="16"/>
        </w:rPr>
      </w:pPr>
      <w:r w:rsidRPr="008833CF">
        <w:rPr>
          <w:rFonts w:ascii="Arial" w:hAnsi="Arial" w:cs="Arial"/>
          <w:bCs w:val="0"/>
          <w:color w:val="000000"/>
          <w:sz w:val="16"/>
          <w:szCs w:val="16"/>
          <w:u w:val="single"/>
        </w:rPr>
        <w:t>Responsibilities</w:t>
      </w:r>
      <w:r w:rsidRPr="008833CF">
        <w:rPr>
          <w:rFonts w:ascii="Arial" w:hAnsi="Arial" w:cs="Arial"/>
          <w:b w:val="0"/>
          <w:bCs w:val="0"/>
          <w:color w:val="000000"/>
          <w:sz w:val="16"/>
          <w:szCs w:val="16"/>
        </w:rPr>
        <w:t xml:space="preserve">: </w:t>
      </w:r>
    </w:p>
    <w:p w:rsidR="00DA5DEE" w:rsidRPr="008833CF" w:rsidP="00DA5DEE">
      <w:pPr>
        <w:pStyle w:val="ResBodytext"/>
        <w:jc w:val="both"/>
        <w:rPr>
          <w:rFonts w:cs="Arial"/>
          <w:sz w:val="16"/>
          <w:szCs w:val="16"/>
        </w:rPr>
      </w:pPr>
      <w:r w:rsidRPr="008833CF">
        <w:rPr>
          <w:rFonts w:cs="Arial"/>
          <w:sz w:val="16"/>
          <w:szCs w:val="16"/>
        </w:rPr>
        <w:t xml:space="preserve">As </w:t>
      </w:r>
      <w:r w:rsidRPr="008833CF" w:rsidR="0062661E">
        <w:rPr>
          <w:rFonts w:cs="Arial"/>
          <w:b/>
          <w:bCs/>
          <w:sz w:val="16"/>
          <w:szCs w:val="16"/>
        </w:rPr>
        <w:t>Technical</w:t>
      </w:r>
      <w:r w:rsidR="00EA3102">
        <w:rPr>
          <w:rFonts w:cs="Arial"/>
          <w:b/>
          <w:bCs/>
          <w:sz w:val="16"/>
          <w:szCs w:val="16"/>
        </w:rPr>
        <w:t xml:space="preserve"> </w:t>
      </w:r>
      <w:r w:rsidRPr="008833CF" w:rsidR="00BF6A0E">
        <w:rPr>
          <w:rFonts w:cs="Arial"/>
          <w:b/>
          <w:bCs/>
          <w:sz w:val="16"/>
          <w:szCs w:val="16"/>
        </w:rPr>
        <w:t xml:space="preserve">Architect </w:t>
      </w:r>
      <w:r w:rsidRPr="008833CF">
        <w:rPr>
          <w:rFonts w:cs="Arial"/>
          <w:b/>
          <w:bCs/>
          <w:sz w:val="16"/>
          <w:szCs w:val="16"/>
        </w:rPr>
        <w:t>&amp; Onsite Coordinator</w:t>
      </w:r>
      <w:r w:rsidRPr="008833CF">
        <w:rPr>
          <w:rFonts w:cs="Arial"/>
          <w:sz w:val="16"/>
          <w:szCs w:val="16"/>
        </w:rPr>
        <w:t xml:space="preserve"> responsibilities include:</w:t>
      </w:r>
    </w:p>
    <w:p w:rsidR="00D61654" w:rsidRPr="008833CF" w:rsidP="00A4457A">
      <w:pPr>
        <w:pStyle w:val="Heading1"/>
        <w:pBdr>
          <w:top w:val="none" w:sz="0" w:space="0" w:color="auto"/>
        </w:pBdr>
        <w:spacing w:before="0" w:after="0"/>
        <w:jc w:val="left"/>
        <w:rPr>
          <w:rFonts w:ascii="Arial" w:hAnsi="Arial" w:cs="Arial"/>
          <w:b w:val="0"/>
          <w:bCs w:val="0"/>
          <w:color w:val="000000"/>
          <w:sz w:val="16"/>
          <w:szCs w:val="16"/>
        </w:rPr>
      </w:pPr>
      <w:r w:rsidRPr="008833CF">
        <w:rPr>
          <w:rFonts w:ascii="Arial" w:hAnsi="Arial" w:cs="Arial"/>
          <w:b w:val="0"/>
          <w:bCs w:val="0"/>
          <w:color w:val="000000"/>
          <w:sz w:val="16"/>
          <w:szCs w:val="16"/>
        </w:rPr>
        <w:t>System Stud</w:t>
      </w:r>
      <w:r w:rsidRPr="008833CF" w:rsidR="00E10442">
        <w:rPr>
          <w:rFonts w:ascii="Arial" w:hAnsi="Arial" w:cs="Arial"/>
          <w:b w:val="0"/>
          <w:bCs w:val="0"/>
          <w:color w:val="000000"/>
          <w:sz w:val="16"/>
          <w:szCs w:val="16"/>
        </w:rPr>
        <w:t xml:space="preserve">y, understood raw requirements </w:t>
      </w:r>
      <w:r w:rsidRPr="008833CF">
        <w:rPr>
          <w:rFonts w:ascii="Arial" w:hAnsi="Arial" w:cs="Arial"/>
          <w:b w:val="0"/>
          <w:bCs w:val="0"/>
          <w:color w:val="000000"/>
          <w:sz w:val="16"/>
          <w:szCs w:val="16"/>
        </w:rPr>
        <w:t xml:space="preserve">converted raw </w:t>
      </w:r>
      <w:r w:rsidR="000C55DF">
        <w:rPr>
          <w:rFonts w:ascii="Arial" w:hAnsi="Arial" w:cs="Arial"/>
          <w:b w:val="0"/>
          <w:bCs w:val="0"/>
          <w:color w:val="000000"/>
          <w:sz w:val="16"/>
          <w:szCs w:val="16"/>
        </w:rPr>
        <w:t xml:space="preserve">to functional </w:t>
      </w:r>
      <w:r w:rsidRPr="008833CF">
        <w:rPr>
          <w:rFonts w:ascii="Arial" w:hAnsi="Arial" w:cs="Arial"/>
          <w:b w:val="0"/>
          <w:bCs w:val="0"/>
          <w:color w:val="000000"/>
          <w:sz w:val="16"/>
          <w:szCs w:val="16"/>
        </w:rPr>
        <w:t>requirements to technical</w:t>
      </w:r>
      <w:r w:rsidRPr="008833CF" w:rsidR="00643056">
        <w:rPr>
          <w:rFonts w:ascii="Arial" w:hAnsi="Arial" w:cs="Arial"/>
          <w:b w:val="0"/>
          <w:bCs w:val="0"/>
          <w:color w:val="000000"/>
          <w:sz w:val="16"/>
          <w:szCs w:val="16"/>
        </w:rPr>
        <w:t>, Developed</w:t>
      </w:r>
      <w:r w:rsidRPr="008833CF">
        <w:rPr>
          <w:rFonts w:ascii="Arial" w:hAnsi="Arial" w:cs="Arial"/>
          <w:b w:val="0"/>
          <w:bCs w:val="0"/>
          <w:color w:val="000000"/>
          <w:sz w:val="16"/>
          <w:szCs w:val="16"/>
        </w:rPr>
        <w:t xml:space="preserve"> HLD and LLD for application for enhancement and Leading POCs related development work</w:t>
      </w:r>
      <w:r w:rsidRPr="008833CF" w:rsidR="00152560">
        <w:rPr>
          <w:rFonts w:ascii="Arial" w:hAnsi="Arial" w:cs="Arial"/>
          <w:b w:val="0"/>
          <w:bCs w:val="0"/>
          <w:color w:val="000000"/>
          <w:sz w:val="16"/>
          <w:szCs w:val="16"/>
        </w:rPr>
        <w:t xml:space="preserve"> using various design pattern</w:t>
      </w:r>
      <w:r w:rsidR="0078324D">
        <w:rPr>
          <w:rFonts w:ascii="Arial" w:hAnsi="Arial" w:cs="Arial"/>
          <w:b w:val="0"/>
          <w:bCs w:val="0"/>
          <w:color w:val="000000"/>
          <w:sz w:val="16"/>
          <w:szCs w:val="16"/>
        </w:rPr>
        <w:t>s</w:t>
      </w:r>
      <w:r w:rsidRPr="008833CF">
        <w:rPr>
          <w:rFonts w:ascii="Arial" w:hAnsi="Arial" w:cs="Arial"/>
          <w:b w:val="0"/>
          <w:bCs w:val="0"/>
          <w:color w:val="000000"/>
          <w:sz w:val="16"/>
          <w:szCs w:val="16"/>
        </w:rPr>
        <w:t>.</w:t>
      </w:r>
    </w:p>
    <w:p w:rsidR="00D61654" w:rsidRPr="008833CF" w:rsidP="00FA5938">
      <w:pPr>
        <w:pStyle w:val="Heading1"/>
        <w:pBdr>
          <w:top w:val="none" w:sz="0" w:space="0" w:color="auto"/>
        </w:pBdr>
        <w:spacing w:before="0" w:after="0"/>
        <w:jc w:val="left"/>
        <w:rPr>
          <w:rFonts w:ascii="Arial" w:hAnsi="Arial" w:cs="Arial"/>
          <w:b w:val="0"/>
          <w:bCs w:val="0"/>
          <w:color w:val="000000"/>
          <w:sz w:val="16"/>
          <w:szCs w:val="16"/>
        </w:rPr>
      </w:pPr>
      <w:r w:rsidRPr="008833CF">
        <w:rPr>
          <w:rFonts w:ascii="Arial" w:hAnsi="Arial" w:cs="Arial"/>
          <w:b w:val="0"/>
          <w:bCs w:val="0"/>
          <w:color w:val="000000"/>
          <w:sz w:val="16"/>
          <w:szCs w:val="16"/>
        </w:rPr>
        <w:t xml:space="preserve">Resolved existing bugs, Code go through, existing system </w:t>
      </w:r>
      <w:r w:rsidRPr="008833CF" w:rsidR="00812875">
        <w:rPr>
          <w:rFonts w:ascii="Arial" w:hAnsi="Arial" w:cs="Arial"/>
          <w:b w:val="0"/>
          <w:bCs w:val="0"/>
          <w:color w:val="000000"/>
          <w:sz w:val="16"/>
          <w:szCs w:val="16"/>
        </w:rPr>
        <w:t>study. Written</w:t>
      </w:r>
      <w:r w:rsidR="00AD18F6">
        <w:rPr>
          <w:rFonts w:ascii="Arial" w:hAnsi="Arial" w:cs="Arial"/>
          <w:b w:val="0"/>
          <w:bCs w:val="0"/>
          <w:color w:val="000000"/>
          <w:sz w:val="16"/>
          <w:szCs w:val="16"/>
        </w:rPr>
        <w:t xml:space="preserve"> </w:t>
      </w:r>
      <w:r w:rsidRPr="008833CF">
        <w:rPr>
          <w:rFonts w:ascii="Arial" w:hAnsi="Arial" w:cs="Arial"/>
          <w:b w:val="0"/>
          <w:bCs w:val="0"/>
          <w:color w:val="000000"/>
          <w:sz w:val="16"/>
          <w:szCs w:val="16"/>
        </w:rPr>
        <w:t>Junits</w:t>
      </w:r>
      <w:r w:rsidRPr="008833CF">
        <w:rPr>
          <w:rFonts w:ascii="Arial" w:hAnsi="Arial" w:cs="Arial"/>
          <w:b w:val="0"/>
          <w:bCs w:val="0"/>
          <w:color w:val="000000"/>
          <w:sz w:val="16"/>
          <w:szCs w:val="16"/>
        </w:rPr>
        <w:t xml:space="preserve">, </w:t>
      </w:r>
      <w:r w:rsidRPr="008833CF">
        <w:rPr>
          <w:rFonts w:ascii="Arial" w:hAnsi="Arial" w:cs="Arial"/>
          <w:b w:val="0"/>
          <w:bCs w:val="0"/>
          <w:color w:val="000000"/>
          <w:sz w:val="16"/>
          <w:szCs w:val="16"/>
        </w:rPr>
        <w:t>Sonar</w:t>
      </w:r>
      <w:r w:rsidRPr="008833CF" w:rsidR="00C4245C">
        <w:rPr>
          <w:rFonts w:ascii="Arial" w:hAnsi="Arial" w:cs="Arial"/>
          <w:b w:val="0"/>
          <w:bCs w:val="0"/>
          <w:color w:val="000000"/>
          <w:sz w:val="16"/>
          <w:szCs w:val="16"/>
        </w:rPr>
        <w:t>Qube</w:t>
      </w:r>
      <w:r w:rsidRPr="008833CF">
        <w:rPr>
          <w:rFonts w:ascii="Arial" w:hAnsi="Arial" w:cs="Arial"/>
          <w:b w:val="0"/>
          <w:bCs w:val="0"/>
          <w:color w:val="000000"/>
          <w:sz w:val="16"/>
          <w:szCs w:val="16"/>
        </w:rPr>
        <w:t xml:space="preserve"> configuration and analysis of the </w:t>
      </w:r>
      <w:r w:rsidRPr="008833CF" w:rsidR="00B00E05">
        <w:rPr>
          <w:rFonts w:ascii="Arial" w:hAnsi="Arial" w:cs="Arial"/>
          <w:b w:val="0"/>
          <w:bCs w:val="0"/>
          <w:color w:val="000000"/>
          <w:sz w:val="16"/>
          <w:szCs w:val="16"/>
        </w:rPr>
        <w:t>code. Code</w:t>
      </w:r>
      <w:r w:rsidRPr="008833CF">
        <w:rPr>
          <w:rFonts w:ascii="Arial" w:hAnsi="Arial" w:cs="Arial"/>
          <w:b w:val="0"/>
          <w:bCs w:val="0"/>
          <w:color w:val="000000"/>
          <w:sz w:val="16"/>
          <w:szCs w:val="16"/>
        </w:rPr>
        <w:t xml:space="preserve"> Refactoring, Requirements gathering, Analysis</w:t>
      </w:r>
      <w:r w:rsidRPr="008833CF" w:rsidR="006A5BCE">
        <w:rPr>
          <w:rFonts w:ascii="Arial" w:hAnsi="Arial" w:cs="Arial"/>
          <w:b w:val="0"/>
          <w:bCs w:val="0"/>
          <w:color w:val="000000"/>
          <w:sz w:val="16"/>
          <w:szCs w:val="16"/>
        </w:rPr>
        <w:t xml:space="preserve">, Design, Development (Coding) </w:t>
      </w:r>
      <w:r w:rsidRPr="008833CF">
        <w:rPr>
          <w:rFonts w:ascii="Arial" w:hAnsi="Arial" w:cs="Arial"/>
          <w:b w:val="0"/>
          <w:bCs w:val="0"/>
          <w:color w:val="000000"/>
          <w:sz w:val="16"/>
          <w:szCs w:val="16"/>
        </w:rPr>
        <w:t xml:space="preserve">and </w:t>
      </w:r>
      <w:r w:rsidRPr="008833CF" w:rsidR="009D2C5E">
        <w:rPr>
          <w:rFonts w:ascii="Arial" w:hAnsi="Arial" w:cs="Arial"/>
          <w:b w:val="0"/>
          <w:bCs w:val="0"/>
          <w:color w:val="000000"/>
          <w:sz w:val="16"/>
          <w:szCs w:val="16"/>
        </w:rPr>
        <w:t>deployment. Code</w:t>
      </w:r>
      <w:r w:rsidRPr="008833CF">
        <w:rPr>
          <w:rFonts w:ascii="Arial" w:hAnsi="Arial" w:cs="Arial"/>
          <w:b w:val="0"/>
          <w:bCs w:val="0"/>
          <w:color w:val="000000"/>
          <w:sz w:val="16"/>
          <w:szCs w:val="16"/>
        </w:rPr>
        <w:t xml:space="preserve"> Review, Client coordination</w:t>
      </w:r>
      <w:r w:rsidRPr="008833CF" w:rsidR="00B00E05">
        <w:rPr>
          <w:rFonts w:ascii="Arial" w:hAnsi="Arial" w:cs="Arial"/>
          <w:b w:val="0"/>
          <w:bCs w:val="0"/>
          <w:color w:val="000000"/>
          <w:sz w:val="16"/>
          <w:szCs w:val="16"/>
        </w:rPr>
        <w:t>, Query</w:t>
      </w:r>
      <w:r w:rsidRPr="008833CF" w:rsidR="008B5516">
        <w:rPr>
          <w:rFonts w:ascii="Arial" w:hAnsi="Arial" w:cs="Arial"/>
          <w:b w:val="0"/>
          <w:bCs w:val="0"/>
          <w:color w:val="000000"/>
          <w:sz w:val="16"/>
          <w:szCs w:val="16"/>
        </w:rPr>
        <w:t xml:space="preserve"> optimization</w:t>
      </w:r>
      <w:r w:rsidRPr="008833CF">
        <w:rPr>
          <w:rFonts w:ascii="Arial" w:hAnsi="Arial" w:cs="Arial"/>
          <w:b w:val="0"/>
          <w:bCs w:val="0"/>
          <w:color w:val="000000"/>
          <w:sz w:val="16"/>
          <w:szCs w:val="16"/>
        </w:rPr>
        <w:t>.</w:t>
      </w:r>
    </w:p>
    <w:p w:rsidR="00DA5DEE" w:rsidRPr="008833CF" w:rsidP="00DA5DEE">
      <w:pPr>
        <w:pStyle w:val="Heading1"/>
        <w:pBdr>
          <w:top w:val="none" w:sz="0" w:space="0" w:color="auto"/>
        </w:pBdr>
        <w:spacing w:before="0" w:after="0"/>
        <w:jc w:val="left"/>
        <w:rPr>
          <w:rFonts w:ascii="Arial" w:hAnsi="Arial" w:cs="Arial"/>
          <w:b w:val="0"/>
          <w:bCs w:val="0"/>
          <w:color w:val="000000"/>
          <w:sz w:val="16"/>
          <w:szCs w:val="16"/>
        </w:rPr>
      </w:pPr>
      <w:r w:rsidRPr="008833CF">
        <w:rPr>
          <w:rFonts w:ascii="Arial" w:hAnsi="Arial" w:cs="Arial"/>
          <w:bCs w:val="0"/>
          <w:color w:val="000000"/>
          <w:sz w:val="16"/>
          <w:szCs w:val="16"/>
        </w:rPr>
        <w:t>Environment</w:t>
      </w:r>
      <w:r w:rsidRPr="008833CF">
        <w:rPr>
          <w:rFonts w:ascii="Arial" w:hAnsi="Arial" w:cs="Arial"/>
          <w:b w:val="0"/>
          <w:bCs w:val="0"/>
          <w:color w:val="000000"/>
          <w:sz w:val="16"/>
          <w:szCs w:val="16"/>
        </w:rPr>
        <w:t xml:space="preserve">: Agile, Java 1.7, Mule 4.0.1, Eclipse , Oracle 10g, tomcat 6.0,ExtJs, </w:t>
      </w:r>
      <w:r w:rsidRPr="008833CF">
        <w:rPr>
          <w:rFonts w:ascii="Arial" w:hAnsi="Arial" w:cs="Arial"/>
          <w:b w:val="0"/>
          <w:bCs w:val="0"/>
          <w:color w:val="000000"/>
          <w:sz w:val="16"/>
          <w:szCs w:val="16"/>
        </w:rPr>
        <w:t>Sencha</w:t>
      </w:r>
      <w:r w:rsidR="00C11D26">
        <w:rPr>
          <w:rFonts w:ascii="Arial" w:hAnsi="Arial" w:cs="Arial"/>
          <w:b w:val="0"/>
          <w:bCs w:val="0"/>
          <w:color w:val="000000"/>
          <w:sz w:val="16"/>
          <w:szCs w:val="16"/>
        </w:rPr>
        <w:t xml:space="preserve"> </w:t>
      </w:r>
      <w:r w:rsidRPr="008833CF">
        <w:rPr>
          <w:rFonts w:ascii="Arial" w:hAnsi="Arial" w:cs="Arial"/>
          <w:b w:val="0"/>
          <w:bCs w:val="0"/>
          <w:color w:val="000000"/>
          <w:sz w:val="16"/>
          <w:szCs w:val="16"/>
        </w:rPr>
        <w:t xml:space="preserve">framework, </w:t>
      </w:r>
      <w:r w:rsidRPr="008833CF">
        <w:rPr>
          <w:rFonts w:ascii="Arial" w:hAnsi="Arial" w:cs="Arial"/>
          <w:b w:val="0"/>
          <w:bCs w:val="0"/>
          <w:color w:val="000000"/>
          <w:sz w:val="16"/>
          <w:szCs w:val="16"/>
        </w:rPr>
        <w:t>Junit</w:t>
      </w:r>
      <w:r w:rsidRPr="008833CF">
        <w:rPr>
          <w:rFonts w:ascii="Arial" w:hAnsi="Arial" w:cs="Arial"/>
          <w:b w:val="0"/>
          <w:bCs w:val="0"/>
          <w:color w:val="000000"/>
          <w:sz w:val="16"/>
          <w:szCs w:val="16"/>
        </w:rPr>
        <w:t xml:space="preserve"> 4.</w:t>
      </w:r>
      <w:r w:rsidRPr="008833CF" w:rsidR="00BF6C3E">
        <w:rPr>
          <w:rFonts w:ascii="Arial" w:hAnsi="Arial" w:cs="Arial"/>
          <w:b w:val="0"/>
          <w:bCs w:val="0"/>
          <w:color w:val="000000"/>
          <w:sz w:val="16"/>
          <w:szCs w:val="16"/>
        </w:rPr>
        <w:t xml:space="preserve">0, SOAP UI, </w:t>
      </w:r>
      <w:r w:rsidRPr="008833CF" w:rsidR="00BF6C3E">
        <w:rPr>
          <w:rFonts w:ascii="Arial" w:hAnsi="Arial" w:cs="Arial"/>
          <w:b w:val="0"/>
          <w:bCs w:val="0"/>
          <w:color w:val="000000"/>
          <w:sz w:val="16"/>
          <w:szCs w:val="16"/>
        </w:rPr>
        <w:t>JSON,JDBC,Spring</w:t>
      </w:r>
      <w:r w:rsidRPr="008833CF">
        <w:rPr>
          <w:rFonts w:ascii="Arial" w:hAnsi="Arial" w:cs="Arial"/>
          <w:b w:val="0"/>
          <w:bCs w:val="0"/>
          <w:color w:val="000000"/>
          <w:sz w:val="16"/>
          <w:szCs w:val="16"/>
        </w:rPr>
        <w:t>,</w:t>
      </w:r>
      <w:r w:rsidRPr="008833CF" w:rsidR="002224C3">
        <w:rPr>
          <w:rFonts w:ascii="Arial" w:hAnsi="Arial" w:cs="Arial"/>
          <w:b w:val="0"/>
          <w:bCs w:val="0"/>
          <w:color w:val="000000"/>
          <w:sz w:val="16"/>
          <w:szCs w:val="16"/>
        </w:rPr>
        <w:t xml:space="preserve"> Web Services(REST)</w:t>
      </w:r>
      <w:r w:rsidRPr="008833CF" w:rsidR="008F1DE0">
        <w:rPr>
          <w:rFonts w:ascii="Arial" w:hAnsi="Arial" w:cs="Arial"/>
          <w:b w:val="0"/>
          <w:bCs w:val="0"/>
          <w:color w:val="000000"/>
          <w:sz w:val="16"/>
          <w:szCs w:val="16"/>
        </w:rPr>
        <w:t xml:space="preserve">,Design </w:t>
      </w:r>
      <w:r w:rsidRPr="008833CF" w:rsidR="008F1DE0">
        <w:rPr>
          <w:rFonts w:ascii="Arial" w:hAnsi="Arial" w:cs="Arial"/>
          <w:b w:val="0"/>
          <w:bCs w:val="0"/>
          <w:color w:val="000000"/>
          <w:sz w:val="16"/>
          <w:szCs w:val="16"/>
        </w:rPr>
        <w:t>patterns,</w:t>
      </w:r>
      <w:r w:rsidRPr="008833CF">
        <w:rPr>
          <w:rFonts w:ascii="Arial" w:hAnsi="Arial" w:cs="Arial"/>
          <w:b w:val="0"/>
          <w:bCs w:val="0"/>
          <w:color w:val="000000"/>
          <w:sz w:val="16"/>
          <w:szCs w:val="16"/>
        </w:rPr>
        <w:t>XML</w:t>
      </w:r>
      <w:r w:rsidRPr="008833CF">
        <w:rPr>
          <w:rFonts w:ascii="Arial" w:hAnsi="Arial" w:cs="Arial"/>
          <w:b w:val="0"/>
          <w:bCs w:val="0"/>
          <w:color w:val="000000"/>
          <w:sz w:val="16"/>
          <w:szCs w:val="16"/>
        </w:rPr>
        <w:t xml:space="preserve"> Editor, JavaScript, </w:t>
      </w:r>
      <w:r w:rsidRPr="008833CF">
        <w:rPr>
          <w:rFonts w:ascii="Arial" w:hAnsi="Arial" w:cs="Arial"/>
          <w:b w:val="0"/>
          <w:bCs w:val="0"/>
          <w:color w:val="000000"/>
          <w:sz w:val="16"/>
          <w:szCs w:val="16"/>
        </w:rPr>
        <w:t>JBuilder,mule</w:t>
      </w:r>
      <w:r w:rsidRPr="008833CF">
        <w:rPr>
          <w:rFonts w:ascii="Arial" w:hAnsi="Arial" w:cs="Arial"/>
          <w:b w:val="0"/>
          <w:bCs w:val="0"/>
          <w:color w:val="000000"/>
          <w:sz w:val="16"/>
          <w:szCs w:val="16"/>
        </w:rPr>
        <w:t xml:space="preserve"> </w:t>
      </w:r>
      <w:r w:rsidR="006867B0">
        <w:rPr>
          <w:rFonts w:ascii="Arial" w:hAnsi="Arial" w:cs="Arial"/>
          <w:b w:val="0"/>
          <w:bCs w:val="0"/>
          <w:color w:val="000000"/>
          <w:sz w:val="16"/>
          <w:szCs w:val="16"/>
        </w:rPr>
        <w:t>Any point studio</w:t>
      </w:r>
      <w:r w:rsidRPr="008833CF">
        <w:rPr>
          <w:rFonts w:ascii="Arial" w:hAnsi="Arial" w:cs="Arial"/>
          <w:b w:val="0"/>
          <w:bCs w:val="0"/>
          <w:color w:val="000000"/>
          <w:sz w:val="16"/>
          <w:szCs w:val="16"/>
        </w:rPr>
        <w:t xml:space="preserve">, JIRA, Agile scrum, </w:t>
      </w:r>
      <w:r w:rsidRPr="008833CF" w:rsidR="004F2C12">
        <w:rPr>
          <w:rFonts w:ascii="Arial" w:hAnsi="Arial" w:cs="Arial"/>
          <w:b w:val="0"/>
          <w:bCs w:val="0"/>
          <w:color w:val="000000"/>
          <w:sz w:val="16"/>
          <w:szCs w:val="16"/>
        </w:rPr>
        <w:t>Git,</w:t>
      </w:r>
      <w:r w:rsidRPr="008833CF">
        <w:rPr>
          <w:rFonts w:ascii="Arial" w:hAnsi="Arial" w:cs="Arial"/>
          <w:b w:val="0"/>
          <w:bCs w:val="0"/>
          <w:color w:val="000000"/>
          <w:sz w:val="16"/>
          <w:szCs w:val="16"/>
        </w:rPr>
        <w:t>Visio</w:t>
      </w:r>
      <w:r w:rsidRPr="008833CF">
        <w:rPr>
          <w:rFonts w:ascii="Arial" w:hAnsi="Arial" w:cs="Arial"/>
          <w:b w:val="0"/>
          <w:bCs w:val="0"/>
          <w:color w:val="000000"/>
          <w:sz w:val="16"/>
          <w:szCs w:val="16"/>
        </w:rPr>
        <w:t xml:space="preserve">, </w:t>
      </w:r>
      <w:r w:rsidRPr="008833CF" w:rsidR="00FF157E">
        <w:rPr>
          <w:rFonts w:ascii="Arial" w:hAnsi="Arial" w:cs="Arial"/>
          <w:b w:val="0"/>
          <w:bCs w:val="0"/>
          <w:color w:val="000000"/>
          <w:sz w:val="16"/>
          <w:szCs w:val="16"/>
        </w:rPr>
        <w:t>Log4j,</w:t>
      </w:r>
      <w:r w:rsidRPr="008833CF">
        <w:rPr>
          <w:rFonts w:ascii="Arial" w:hAnsi="Arial" w:cs="Arial"/>
          <w:b w:val="0"/>
          <w:bCs w:val="0"/>
          <w:color w:val="000000"/>
          <w:sz w:val="16"/>
          <w:szCs w:val="16"/>
        </w:rPr>
        <w:t>MS – Office 2007,notepad++.</w:t>
      </w:r>
    </w:p>
    <w:p w:rsidR="00992662" w:rsidRPr="008833CF" w:rsidP="00992662">
      <w:pPr>
        <w:pStyle w:val="Heading1"/>
        <w:pBdr>
          <w:top w:val="none" w:sz="0" w:space="0" w:color="auto"/>
        </w:pBdr>
        <w:spacing w:before="0" w:after="0"/>
        <w:jc w:val="left"/>
        <w:rPr>
          <w:rFonts w:ascii="Arial" w:hAnsi="Arial" w:cs="Arial"/>
          <w:bCs w:val="0"/>
          <w:color w:val="000000"/>
          <w:sz w:val="16"/>
          <w:szCs w:val="16"/>
        </w:rPr>
      </w:pPr>
      <w:r w:rsidRPr="008833CF">
        <w:rPr>
          <w:rFonts w:ascii="Arial" w:hAnsi="Arial" w:cs="Arial"/>
          <w:bCs w:val="0"/>
          <w:color w:val="000000"/>
          <w:sz w:val="16"/>
          <w:szCs w:val="16"/>
        </w:rPr>
        <w:t>Note:- Developed POCs for COC(COE) at NIIT technologies for various customers apart from project.</w:t>
      </w:r>
    </w:p>
    <w:p w:rsidR="00503C23" w:rsidRPr="006A59D8" w:rsidP="00E26D81">
      <w:pPr>
        <w:pStyle w:val="ResBodytext"/>
        <w:jc w:val="both"/>
        <w:rPr>
          <w:rFonts w:cs="Arial"/>
          <w:b/>
          <w:sz w:val="18"/>
          <w:szCs w:val="18"/>
        </w:rPr>
      </w:pPr>
      <w:r w:rsidRPr="006A59D8">
        <w:rPr>
          <w:rFonts w:cs="Arial"/>
          <w:b/>
          <w:sz w:val="18"/>
          <w:szCs w:val="18"/>
        </w:rPr>
        <w:t xml:space="preserve">ING </w:t>
      </w:r>
      <w:r w:rsidRPr="006A59D8">
        <w:rPr>
          <w:rFonts w:cs="Arial"/>
          <w:b/>
          <w:sz w:val="18"/>
          <w:szCs w:val="18"/>
        </w:rPr>
        <w:t>Vysya</w:t>
      </w:r>
      <w:r w:rsidRPr="006A59D8">
        <w:rPr>
          <w:rFonts w:cs="Arial"/>
          <w:b/>
          <w:sz w:val="18"/>
          <w:szCs w:val="18"/>
        </w:rPr>
        <w:t xml:space="preserve"> Bank USA. </w:t>
      </w:r>
      <w:r w:rsidRPr="006A59D8">
        <w:rPr>
          <w:rFonts w:cs="Arial"/>
          <w:b/>
          <w:sz w:val="18"/>
          <w:szCs w:val="18"/>
          <w:u w:val="single"/>
        </w:rPr>
        <w:t>HRMS - Recruiting Application</w:t>
      </w:r>
      <w:r w:rsidRPr="006A59D8">
        <w:rPr>
          <w:rFonts w:cs="Arial"/>
          <w:b/>
          <w:sz w:val="18"/>
          <w:szCs w:val="18"/>
        </w:rPr>
        <w:t>.</w:t>
      </w:r>
      <w:r w:rsidRPr="006A59D8">
        <w:rPr>
          <w:rFonts w:cs="Arial"/>
          <w:b/>
          <w:sz w:val="18"/>
          <w:szCs w:val="18"/>
        </w:rPr>
        <w:tab/>
      </w:r>
      <w:r w:rsidRPr="006A59D8">
        <w:rPr>
          <w:rFonts w:cs="Arial"/>
          <w:b/>
          <w:sz w:val="18"/>
          <w:szCs w:val="18"/>
        </w:rPr>
        <w:tab/>
      </w:r>
      <w:r w:rsidRPr="006A59D8">
        <w:rPr>
          <w:rFonts w:cs="Arial"/>
          <w:b/>
          <w:sz w:val="18"/>
          <w:szCs w:val="18"/>
        </w:rPr>
        <w:tab/>
      </w:r>
      <w:r w:rsidR="006A59D8">
        <w:rPr>
          <w:rFonts w:cs="Arial"/>
          <w:b/>
          <w:sz w:val="18"/>
          <w:szCs w:val="18"/>
        </w:rPr>
        <w:tab/>
      </w:r>
      <w:r w:rsidRPr="006A59D8">
        <w:rPr>
          <w:rFonts w:cs="Arial"/>
          <w:b/>
          <w:sz w:val="18"/>
          <w:szCs w:val="18"/>
        </w:rPr>
        <w:tab/>
      </w:r>
      <w:r w:rsidRPr="006A59D8">
        <w:rPr>
          <w:rFonts w:cs="Arial"/>
          <w:b/>
          <w:sz w:val="18"/>
          <w:szCs w:val="18"/>
        </w:rPr>
        <w:tab/>
        <w:t>Jun 14 – Dec16</w:t>
      </w:r>
    </w:p>
    <w:p w:rsidR="00E26D81" w:rsidRPr="00A21417" w:rsidP="00E26D81">
      <w:pPr>
        <w:pStyle w:val="ResBodytext"/>
        <w:jc w:val="both"/>
        <w:rPr>
          <w:rFonts w:cs="Arial"/>
          <w:sz w:val="16"/>
          <w:szCs w:val="16"/>
        </w:rPr>
      </w:pPr>
      <w:r w:rsidRPr="00A21417">
        <w:rPr>
          <w:rFonts w:cs="Arial"/>
          <w:sz w:val="16"/>
          <w:szCs w:val="16"/>
        </w:rPr>
        <w:t xml:space="preserve">HRMS is </w:t>
      </w:r>
      <w:r w:rsidRPr="00A21417" w:rsidR="00B00E05">
        <w:rPr>
          <w:rFonts w:cs="Arial"/>
          <w:sz w:val="16"/>
          <w:szCs w:val="16"/>
        </w:rPr>
        <w:t>a</w:t>
      </w:r>
      <w:r w:rsidRPr="00A21417">
        <w:rPr>
          <w:rFonts w:cs="Arial"/>
          <w:sz w:val="16"/>
          <w:szCs w:val="16"/>
        </w:rPr>
        <w:t xml:space="preserve"> Recruiting Application included various functionalities as given below:</w:t>
      </w:r>
    </w:p>
    <w:p w:rsidR="00E26D81" w:rsidRPr="00A21417" w:rsidP="00E26D81">
      <w:pPr>
        <w:pStyle w:val="ResBodytext"/>
        <w:jc w:val="both"/>
        <w:rPr>
          <w:rFonts w:cs="Arial"/>
          <w:sz w:val="16"/>
          <w:szCs w:val="16"/>
        </w:rPr>
      </w:pPr>
      <w:r w:rsidRPr="00A21417">
        <w:rPr>
          <w:rFonts w:cs="Arial"/>
          <w:b/>
          <w:sz w:val="16"/>
          <w:szCs w:val="16"/>
        </w:rPr>
        <w:t xml:space="preserve"> First </w:t>
      </w:r>
      <w:r w:rsidRPr="00A21417" w:rsidR="00511344">
        <w:rPr>
          <w:rFonts w:cs="Arial"/>
          <w:b/>
          <w:sz w:val="16"/>
          <w:szCs w:val="16"/>
        </w:rPr>
        <w:t>module</w:t>
      </w:r>
      <w:r w:rsidRPr="00A21417" w:rsidR="00511344">
        <w:rPr>
          <w:rFonts w:cs="Arial"/>
          <w:sz w:val="16"/>
          <w:szCs w:val="16"/>
        </w:rPr>
        <w:t>: -</w:t>
      </w:r>
      <w:r w:rsidRPr="00A21417">
        <w:rPr>
          <w:rFonts w:cs="Arial"/>
          <w:sz w:val="16"/>
          <w:szCs w:val="16"/>
        </w:rPr>
        <w:t xml:space="preserve"> 1.&gt;Using a Spreadsheet to track new positions.2.&gt;Track data regarding various</w:t>
      </w:r>
      <w:r w:rsidRPr="00A21417" w:rsidR="00B70320">
        <w:rPr>
          <w:rFonts w:cs="Arial"/>
          <w:sz w:val="16"/>
          <w:szCs w:val="16"/>
        </w:rPr>
        <w:t xml:space="preserve"> Objects i.e. Positions etc.3.&gt;</w:t>
      </w:r>
      <w:r w:rsidRPr="00A21417">
        <w:rPr>
          <w:rFonts w:cs="Arial"/>
          <w:sz w:val="16"/>
          <w:szCs w:val="16"/>
        </w:rPr>
        <w:t xml:space="preserve">End to end tracking for Job applications.4.&gt; Information about Interviewers.5.&gt;Tracking job posting in various sites and check various rights and order of various object.6.&gt;Find Overall score, combined reviews for interviewed candidates and find no of days if position is still open.7.&gt; If offer released then find candidate name, title on offer. </w:t>
      </w:r>
      <w:r w:rsidRPr="00A21417">
        <w:rPr>
          <w:rFonts w:cs="Arial"/>
          <w:b/>
          <w:sz w:val="16"/>
          <w:szCs w:val="16"/>
        </w:rPr>
        <w:t>Second Module</w:t>
      </w:r>
      <w:r w:rsidR="00466479">
        <w:rPr>
          <w:rFonts w:cs="Arial"/>
          <w:sz w:val="16"/>
          <w:szCs w:val="16"/>
        </w:rPr>
        <w:t>:-1.&gt;</w:t>
      </w:r>
      <w:r w:rsidRPr="00A21417">
        <w:rPr>
          <w:rFonts w:cs="Arial"/>
          <w:sz w:val="16"/>
          <w:szCs w:val="16"/>
        </w:rPr>
        <w:t xml:space="preserve">Create, view and modify any objects </w:t>
      </w:r>
      <w:r w:rsidRPr="00A21417">
        <w:rPr>
          <w:rFonts w:cs="Arial"/>
          <w:sz w:val="16"/>
          <w:szCs w:val="16"/>
        </w:rPr>
        <w:t>i.e.postion</w:t>
      </w:r>
      <w:r w:rsidRPr="00A21417">
        <w:rPr>
          <w:rFonts w:cs="Arial"/>
          <w:sz w:val="16"/>
          <w:szCs w:val="16"/>
        </w:rPr>
        <w:t xml:space="preserve">, candidate etc.2.&gt; Level of access for different roles and implemented field level security.3.&gt;Implemented Approval process on various levels and Queues, OWD, Role Hierarchy, Public Groups, Manual Sharing, Sharing Rules, Data access, Formula, Validation </w:t>
      </w:r>
      <w:r w:rsidRPr="00A21417">
        <w:rPr>
          <w:rFonts w:cs="Arial"/>
          <w:sz w:val="16"/>
          <w:szCs w:val="16"/>
        </w:rPr>
        <w:t>rules,workflowRules,Reports</w:t>
      </w:r>
      <w:r w:rsidRPr="00A21417">
        <w:rPr>
          <w:rFonts w:cs="Arial"/>
          <w:sz w:val="16"/>
          <w:szCs w:val="16"/>
        </w:rPr>
        <w:t xml:space="preserve"> and </w:t>
      </w:r>
      <w:r w:rsidRPr="00A21417" w:rsidR="00B00E05">
        <w:rPr>
          <w:rFonts w:cs="Arial"/>
          <w:sz w:val="16"/>
          <w:szCs w:val="16"/>
        </w:rPr>
        <w:t>Dashboard</w:t>
      </w:r>
      <w:r w:rsidRPr="00A21417">
        <w:rPr>
          <w:rFonts w:cs="Arial"/>
          <w:sz w:val="16"/>
          <w:szCs w:val="16"/>
        </w:rPr>
        <w:t xml:space="preserve"> etc. </w:t>
      </w:r>
      <w:r w:rsidRPr="00A21417" w:rsidR="00B33310">
        <w:rPr>
          <w:rFonts w:cs="Arial"/>
          <w:b/>
          <w:sz w:val="16"/>
          <w:szCs w:val="16"/>
        </w:rPr>
        <w:t xml:space="preserve">Third </w:t>
      </w:r>
      <w:r w:rsidRPr="00A21417">
        <w:rPr>
          <w:rFonts w:cs="Arial"/>
          <w:b/>
          <w:sz w:val="16"/>
          <w:szCs w:val="16"/>
        </w:rPr>
        <w:t>Module</w:t>
      </w:r>
      <w:r w:rsidRPr="00A21417">
        <w:rPr>
          <w:rFonts w:cs="Arial"/>
          <w:sz w:val="16"/>
          <w:szCs w:val="16"/>
        </w:rPr>
        <w:t xml:space="preserve">:-1.&gt; Automatic </w:t>
      </w:r>
      <w:r w:rsidRPr="00A21417" w:rsidR="00B00E05">
        <w:rPr>
          <w:rFonts w:cs="Arial"/>
          <w:sz w:val="16"/>
          <w:szCs w:val="16"/>
        </w:rPr>
        <w:t>Email</w:t>
      </w:r>
      <w:r w:rsidRPr="00A21417">
        <w:rPr>
          <w:rFonts w:cs="Arial"/>
          <w:sz w:val="16"/>
          <w:szCs w:val="16"/>
        </w:rPr>
        <w:t xml:space="preserve"> alert generation to internal/external HR.2.&gt;</w:t>
      </w:r>
      <w:r w:rsidRPr="00A21417" w:rsidR="004C5D8E">
        <w:rPr>
          <w:rFonts w:cs="Arial"/>
          <w:sz w:val="16"/>
          <w:szCs w:val="16"/>
        </w:rPr>
        <w:t>successfully</w:t>
      </w:r>
      <w:r w:rsidRPr="00A21417">
        <w:rPr>
          <w:rFonts w:cs="Arial"/>
          <w:sz w:val="16"/>
          <w:szCs w:val="16"/>
        </w:rPr>
        <w:t xml:space="preserve"> tracked all </w:t>
      </w:r>
      <w:r w:rsidRPr="00A21417" w:rsidR="00B00E05">
        <w:rPr>
          <w:rFonts w:cs="Arial"/>
          <w:sz w:val="16"/>
          <w:szCs w:val="16"/>
        </w:rPr>
        <w:t>changes.</w:t>
      </w:r>
      <w:r w:rsidRPr="00A21417" w:rsidR="00B00E05">
        <w:rPr>
          <w:rFonts w:cs="Arial"/>
          <w:b/>
          <w:sz w:val="16"/>
          <w:szCs w:val="16"/>
        </w:rPr>
        <w:t xml:space="preserve"> Forth</w:t>
      </w:r>
      <w:r w:rsidRPr="00A21417">
        <w:rPr>
          <w:rFonts w:cs="Arial"/>
          <w:b/>
          <w:sz w:val="16"/>
          <w:szCs w:val="16"/>
        </w:rPr>
        <w:t xml:space="preserve"> Module:-</w:t>
      </w:r>
      <w:r w:rsidRPr="00A21417">
        <w:rPr>
          <w:rFonts w:cs="Arial"/>
          <w:sz w:val="16"/>
          <w:szCs w:val="16"/>
        </w:rPr>
        <w:t>1.&gt;Insert data using data loader for correct owner and Generating PDF for candidate information.2.&gt;</w:t>
      </w:r>
      <w:r w:rsidRPr="00A21417">
        <w:rPr>
          <w:rFonts w:cs="Arial"/>
          <w:sz w:val="16"/>
          <w:szCs w:val="16"/>
        </w:rPr>
        <w:tab/>
        <w:t>Worked with chatter for team communication.</w:t>
      </w:r>
    </w:p>
    <w:p w:rsidR="00065900" w:rsidRPr="00A21417" w:rsidP="00065900">
      <w:pPr>
        <w:pStyle w:val="Heading1"/>
        <w:pBdr>
          <w:top w:val="none" w:sz="0" w:space="0" w:color="auto"/>
        </w:pBdr>
        <w:spacing w:before="0" w:after="0"/>
        <w:jc w:val="left"/>
        <w:rPr>
          <w:rFonts w:ascii="Arial" w:hAnsi="Arial" w:cs="Arial"/>
          <w:b w:val="0"/>
          <w:bCs w:val="0"/>
          <w:color w:val="000000"/>
          <w:sz w:val="16"/>
          <w:szCs w:val="16"/>
        </w:rPr>
      </w:pPr>
      <w:r w:rsidRPr="00A21417">
        <w:rPr>
          <w:rFonts w:ascii="Arial" w:hAnsi="Arial" w:cs="Arial"/>
          <w:bCs w:val="0"/>
          <w:color w:val="000000"/>
          <w:sz w:val="16"/>
          <w:szCs w:val="16"/>
          <w:u w:val="single"/>
        </w:rPr>
        <w:t>Responsibilities</w:t>
      </w:r>
      <w:r w:rsidRPr="00A21417">
        <w:rPr>
          <w:rFonts w:ascii="Arial" w:hAnsi="Arial" w:cs="Arial"/>
          <w:b w:val="0"/>
          <w:bCs w:val="0"/>
          <w:color w:val="000000"/>
          <w:sz w:val="16"/>
          <w:szCs w:val="16"/>
        </w:rPr>
        <w:t xml:space="preserve">: </w:t>
      </w:r>
    </w:p>
    <w:p w:rsidR="00E26D81" w:rsidRPr="00A21417" w:rsidP="00E26D81">
      <w:pPr>
        <w:pStyle w:val="ResBodytext"/>
        <w:jc w:val="both"/>
        <w:rPr>
          <w:rFonts w:cs="Arial"/>
          <w:sz w:val="16"/>
          <w:szCs w:val="16"/>
        </w:rPr>
      </w:pPr>
      <w:r w:rsidRPr="00A21417">
        <w:rPr>
          <w:rFonts w:cs="Arial"/>
          <w:sz w:val="16"/>
          <w:szCs w:val="16"/>
        </w:rPr>
        <w:t xml:space="preserve">As </w:t>
      </w:r>
      <w:r w:rsidRPr="00A21417">
        <w:rPr>
          <w:rFonts w:cs="Arial"/>
          <w:b/>
          <w:bCs/>
          <w:sz w:val="16"/>
          <w:szCs w:val="16"/>
        </w:rPr>
        <w:t>Technical Lead &amp; Onsite Coordinator</w:t>
      </w:r>
      <w:r w:rsidRPr="00A21417">
        <w:rPr>
          <w:rFonts w:cs="Arial"/>
          <w:sz w:val="16"/>
          <w:szCs w:val="16"/>
        </w:rPr>
        <w:t xml:space="preserve"> responsibilities include:</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Understanding and experience of full project lifecycle from conception to delivery.</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Working as part of a Scrum master to deliver two-week sprints.</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 xml:space="preserve">Onsite </w:t>
      </w:r>
      <w:r w:rsidRPr="00A21417" w:rsidR="00871157">
        <w:rPr>
          <w:rFonts w:ascii="Arial" w:hAnsi="Arial" w:cs="Arial"/>
          <w:sz w:val="16"/>
          <w:szCs w:val="16"/>
        </w:rPr>
        <w:t>Coordination (</w:t>
      </w:r>
      <w:r w:rsidRPr="00A21417">
        <w:rPr>
          <w:rFonts w:ascii="Arial" w:hAnsi="Arial" w:cs="Arial"/>
          <w:sz w:val="16"/>
          <w:szCs w:val="16"/>
        </w:rPr>
        <w:t>Daily client c</w:t>
      </w:r>
      <w:r w:rsidR="00606937">
        <w:rPr>
          <w:rFonts w:ascii="Arial" w:hAnsi="Arial" w:cs="Arial"/>
          <w:sz w:val="16"/>
          <w:szCs w:val="16"/>
        </w:rPr>
        <w:t>all – Requirements Gathering</w:t>
      </w:r>
      <w:r w:rsidRPr="00A21417">
        <w:rPr>
          <w:rFonts w:ascii="Arial" w:hAnsi="Arial" w:cs="Arial"/>
          <w:sz w:val="16"/>
          <w:szCs w:val="16"/>
        </w:rPr>
        <w:t>).</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 xml:space="preserve">Delivery of solutions and functionality from </w:t>
      </w:r>
      <w:r w:rsidRPr="00A21417">
        <w:rPr>
          <w:rFonts w:ascii="Arial" w:hAnsi="Arial" w:cs="Arial"/>
          <w:sz w:val="16"/>
          <w:szCs w:val="16"/>
        </w:rPr>
        <w:t>Salesforce</w:t>
      </w:r>
      <w:r w:rsidRPr="00A21417">
        <w:rPr>
          <w:rFonts w:ascii="Arial" w:hAnsi="Arial" w:cs="Arial"/>
          <w:sz w:val="16"/>
          <w:szCs w:val="16"/>
        </w:rPr>
        <w:t xml:space="preserve"> product backlog.</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APEX and Visual Force development.</w:t>
      </w:r>
      <w:r w:rsidRPr="00A21417">
        <w:rPr>
          <w:rFonts w:ascii="Arial" w:hAnsi="Arial" w:cs="Arial"/>
          <w:bCs/>
          <w:sz w:val="16"/>
          <w:szCs w:val="16"/>
        </w:rPr>
        <w:t>Salesforce</w:t>
      </w:r>
      <w:r w:rsidRPr="00A21417">
        <w:rPr>
          <w:rFonts w:ascii="Arial" w:hAnsi="Arial" w:cs="Arial"/>
          <w:sz w:val="16"/>
          <w:szCs w:val="16"/>
        </w:rPr>
        <w:t>.com Configurations, Custom Fields, Validations, Workflows and Approval Processes.</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 xml:space="preserve">Implementing Click to </w:t>
      </w:r>
      <w:r w:rsidRPr="00A21417" w:rsidR="00871157">
        <w:rPr>
          <w:rFonts w:ascii="Arial" w:hAnsi="Arial" w:cs="Arial"/>
          <w:sz w:val="16"/>
          <w:szCs w:val="16"/>
        </w:rPr>
        <w:t>configure</w:t>
      </w:r>
      <w:r w:rsidRPr="00A21417">
        <w:rPr>
          <w:rFonts w:ascii="Arial" w:hAnsi="Arial" w:cs="Arial"/>
          <w:sz w:val="16"/>
          <w:szCs w:val="16"/>
        </w:rPr>
        <w:t xml:space="preserve"> features of </w:t>
      </w:r>
      <w:r w:rsidRPr="00A21417">
        <w:rPr>
          <w:rFonts w:ascii="Arial" w:hAnsi="Arial" w:cs="Arial"/>
          <w:bCs/>
          <w:sz w:val="16"/>
          <w:szCs w:val="16"/>
        </w:rPr>
        <w:t>Salesforce</w:t>
      </w:r>
      <w:r w:rsidRPr="00A21417">
        <w:rPr>
          <w:rFonts w:ascii="Arial" w:hAnsi="Arial" w:cs="Arial"/>
          <w:sz w:val="16"/>
          <w:szCs w:val="16"/>
        </w:rPr>
        <w:t>.com.Constantly</w:t>
      </w:r>
      <w:r w:rsidRPr="00A21417">
        <w:rPr>
          <w:rFonts w:ascii="Arial" w:hAnsi="Arial" w:cs="Arial"/>
          <w:sz w:val="16"/>
          <w:szCs w:val="16"/>
        </w:rPr>
        <w:t xml:space="preserve"> innovating with new solutions.</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 xml:space="preserve">Managing stakeholder </w:t>
      </w:r>
      <w:r w:rsidRPr="00A21417">
        <w:rPr>
          <w:rFonts w:ascii="Arial" w:hAnsi="Arial" w:cs="Arial"/>
          <w:sz w:val="16"/>
          <w:szCs w:val="16"/>
        </w:rPr>
        <w:t>expectations.Effective</w:t>
      </w:r>
      <w:r w:rsidRPr="00A21417">
        <w:rPr>
          <w:rFonts w:ascii="Arial" w:hAnsi="Arial" w:cs="Arial"/>
          <w:sz w:val="16"/>
          <w:szCs w:val="16"/>
        </w:rPr>
        <w:t xml:space="preserve"> requirements gathering and documentations skills.</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UI and business logic Designed, Developed. Reviewed of offshore delivered code and then released for build for integration testing. Integration of developed UI and business logic.</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Tracking and clarifying defects with SME/users during integration and testing.</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Coordinating with client and Team Members to develop the client requirement as per SRS.</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 xml:space="preserve">Be a part of daily scrum meetings and bi-weekly sprint planning meetings </w:t>
      </w:r>
    </w:p>
    <w:p w:rsidR="00E26D81" w:rsidRPr="00A21417" w:rsidP="00E42126">
      <w:pPr>
        <w:widowControl w:val="0"/>
        <w:numPr>
          <w:ilvl w:val="0"/>
          <w:numId w:val="3"/>
        </w:numPr>
        <w:tabs>
          <w:tab w:val="left" w:pos="1440"/>
        </w:tabs>
        <w:suppressAutoHyphens/>
        <w:autoSpaceDE w:val="0"/>
        <w:rPr>
          <w:rFonts w:ascii="Arial" w:hAnsi="Arial" w:cs="Arial"/>
          <w:sz w:val="16"/>
          <w:szCs w:val="16"/>
        </w:rPr>
      </w:pPr>
      <w:r w:rsidRPr="00A21417">
        <w:rPr>
          <w:rFonts w:ascii="Arial" w:hAnsi="Arial" w:cs="Arial"/>
          <w:sz w:val="16"/>
          <w:szCs w:val="16"/>
        </w:rPr>
        <w:t>Conduct Business interviews, gathered requirements, analyzed and documented requirements.</w:t>
      </w:r>
    </w:p>
    <w:p w:rsidR="00E26D81" w:rsidRPr="00A21417" w:rsidP="00E42126">
      <w:pPr>
        <w:widowControl w:val="0"/>
        <w:numPr>
          <w:ilvl w:val="0"/>
          <w:numId w:val="3"/>
        </w:numPr>
        <w:autoSpaceDE w:val="0"/>
        <w:autoSpaceDN w:val="0"/>
        <w:jc w:val="both"/>
        <w:rPr>
          <w:rFonts w:ascii="Arial" w:hAnsi="Arial" w:cs="Arial"/>
          <w:sz w:val="16"/>
          <w:szCs w:val="16"/>
        </w:rPr>
      </w:pPr>
      <w:r w:rsidRPr="00A21417">
        <w:rPr>
          <w:rFonts w:ascii="Arial" w:hAnsi="Arial" w:cs="Arial"/>
          <w:sz w:val="16"/>
          <w:szCs w:val="16"/>
        </w:rPr>
        <w:t>Developing the functionalities which include SFDC</w:t>
      </w:r>
      <w:r w:rsidRPr="00A21417" w:rsidR="00871157">
        <w:rPr>
          <w:rFonts w:ascii="Arial" w:hAnsi="Arial" w:cs="Arial"/>
          <w:sz w:val="16"/>
          <w:szCs w:val="16"/>
        </w:rPr>
        <w:t xml:space="preserve">, APEX, </w:t>
      </w:r>
      <w:r w:rsidRPr="00A21417" w:rsidR="00871157">
        <w:rPr>
          <w:rFonts w:ascii="Arial" w:hAnsi="Arial" w:cs="Arial"/>
          <w:sz w:val="16"/>
          <w:szCs w:val="16"/>
        </w:rPr>
        <w:t>VisualForce</w:t>
      </w:r>
      <w:r w:rsidRPr="00A21417">
        <w:rPr>
          <w:rFonts w:ascii="Arial" w:hAnsi="Arial" w:cs="Arial"/>
          <w:sz w:val="16"/>
          <w:szCs w:val="16"/>
        </w:rPr>
        <w:t xml:space="preserve"> coding and configurations.</w:t>
      </w:r>
    </w:p>
    <w:p w:rsidR="00E26D81" w:rsidRPr="00A21417" w:rsidP="00E42126">
      <w:pPr>
        <w:pStyle w:val="ResBodytext"/>
        <w:numPr>
          <w:ilvl w:val="0"/>
          <w:numId w:val="3"/>
        </w:numPr>
        <w:spacing w:after="0"/>
        <w:rPr>
          <w:rFonts w:cs="Arial"/>
          <w:sz w:val="16"/>
          <w:szCs w:val="16"/>
        </w:rPr>
      </w:pPr>
      <w:r w:rsidRPr="00A21417">
        <w:rPr>
          <w:rFonts w:cs="Arial"/>
          <w:sz w:val="16"/>
          <w:szCs w:val="16"/>
        </w:rPr>
        <w:t>Particip</w:t>
      </w:r>
      <w:r w:rsidRPr="00A21417" w:rsidR="006D41A7">
        <w:rPr>
          <w:rFonts w:cs="Arial"/>
          <w:sz w:val="16"/>
          <w:szCs w:val="16"/>
        </w:rPr>
        <w:t xml:space="preserve">ate in walkthroughs, reviews and </w:t>
      </w:r>
      <w:r w:rsidRPr="00A21417">
        <w:rPr>
          <w:rFonts w:cs="Arial"/>
          <w:sz w:val="16"/>
          <w:szCs w:val="16"/>
        </w:rPr>
        <w:t>Assist the team in</w:t>
      </w:r>
      <w:r w:rsidRPr="00A21417" w:rsidR="00BC3C01">
        <w:rPr>
          <w:rFonts w:cs="Arial"/>
          <w:sz w:val="16"/>
          <w:szCs w:val="16"/>
        </w:rPr>
        <w:t xml:space="preserve"> system development and testing.</w:t>
      </w:r>
    </w:p>
    <w:p w:rsidR="00E26D81" w:rsidRPr="00A21417" w:rsidP="00E26D81">
      <w:pPr>
        <w:pStyle w:val="ResBodytext"/>
        <w:rPr>
          <w:rFonts w:cs="Arial"/>
          <w:sz w:val="16"/>
          <w:szCs w:val="16"/>
        </w:rPr>
      </w:pPr>
      <w:r w:rsidRPr="00A21417">
        <w:rPr>
          <w:rFonts w:cs="Arial"/>
          <w:b/>
          <w:sz w:val="16"/>
          <w:szCs w:val="16"/>
        </w:rPr>
        <w:t xml:space="preserve">Environment: </w:t>
      </w:r>
      <w:r w:rsidRPr="00A21417">
        <w:rPr>
          <w:rFonts w:cs="Arial"/>
          <w:sz w:val="16"/>
          <w:szCs w:val="16"/>
        </w:rPr>
        <w:t>Window7,</w:t>
      </w:r>
      <w:r w:rsidR="00EB12B0">
        <w:rPr>
          <w:rFonts w:cs="Arial"/>
          <w:sz w:val="16"/>
          <w:szCs w:val="16"/>
        </w:rPr>
        <w:t xml:space="preserve"> classic</w:t>
      </w:r>
      <w:r w:rsidRPr="00A21417">
        <w:rPr>
          <w:rFonts w:cs="Arial"/>
          <w:sz w:val="16"/>
          <w:szCs w:val="16"/>
        </w:rPr>
        <w:t xml:space="preserve"> SalesForce.com,</w:t>
      </w:r>
      <w:r w:rsidR="00EB6B8B">
        <w:rPr>
          <w:rFonts w:cs="Arial"/>
          <w:sz w:val="16"/>
          <w:szCs w:val="16"/>
        </w:rPr>
        <w:t xml:space="preserve"> </w:t>
      </w:r>
      <w:r w:rsidRPr="00A21417">
        <w:rPr>
          <w:rFonts w:cs="Arial"/>
          <w:sz w:val="16"/>
          <w:szCs w:val="16"/>
        </w:rPr>
        <w:t>CRM</w:t>
      </w:r>
      <w:r w:rsidR="003756F6">
        <w:rPr>
          <w:rFonts w:cs="Arial"/>
          <w:sz w:val="16"/>
          <w:szCs w:val="16"/>
        </w:rPr>
        <w:t xml:space="preserve"> </w:t>
      </w:r>
      <w:r w:rsidRPr="00A21417">
        <w:rPr>
          <w:rFonts w:cs="Arial"/>
          <w:sz w:val="16"/>
          <w:szCs w:val="16"/>
        </w:rPr>
        <w:t>framework,</w:t>
      </w:r>
      <w:r w:rsidR="00EB6B8B">
        <w:rPr>
          <w:rFonts w:cs="Arial"/>
          <w:sz w:val="16"/>
          <w:szCs w:val="16"/>
        </w:rPr>
        <w:t xml:space="preserve"> </w:t>
      </w:r>
      <w:r w:rsidRPr="00A21417">
        <w:rPr>
          <w:rFonts w:cs="Arial"/>
          <w:sz w:val="16"/>
          <w:szCs w:val="16"/>
        </w:rPr>
        <w:t>Win-XP Professional Edition, SalesForce.com(Drag &amp;&amp; Drop),Administration, Visual Force,  Apex, Trigger, Apex data loader, Force.com IDE, Page Layouts, Import Wizard and other components, Agile Mythologies, MS Office, MS Visio 2000</w:t>
      </w:r>
      <w:r w:rsidR="00F27EE9">
        <w:rPr>
          <w:rFonts w:cs="Arial"/>
          <w:sz w:val="16"/>
          <w:szCs w:val="16"/>
        </w:rPr>
        <w:t>,</w:t>
      </w:r>
      <w:r w:rsidRPr="00F27EE9" w:rsidR="00F27EE9">
        <w:rPr>
          <w:rFonts w:cs="Arial"/>
          <w:sz w:val="16"/>
          <w:szCs w:val="16"/>
        </w:rPr>
        <w:t xml:space="preserve"> </w:t>
      </w:r>
      <w:r w:rsidRPr="00A21417" w:rsidR="00F27EE9">
        <w:rPr>
          <w:rFonts w:cs="Arial"/>
          <w:sz w:val="16"/>
          <w:szCs w:val="16"/>
        </w:rPr>
        <w:t>SalesForce</w:t>
      </w:r>
      <w:r w:rsidR="00F27EE9">
        <w:rPr>
          <w:rFonts w:cs="Arial"/>
          <w:sz w:val="16"/>
          <w:szCs w:val="16"/>
        </w:rPr>
        <w:t xml:space="preserve"> lightening</w:t>
      </w:r>
      <w:r w:rsidRPr="00A21417">
        <w:rPr>
          <w:rFonts w:cs="Arial"/>
          <w:sz w:val="16"/>
          <w:szCs w:val="16"/>
        </w:rPr>
        <w:t>.</w:t>
      </w:r>
    </w:p>
    <w:p w:rsidR="000A794D" w:rsidRPr="00AD7A93" w:rsidP="000A794D">
      <w:pPr>
        <w:pStyle w:val="Heading1"/>
        <w:pBdr>
          <w:top w:val="none" w:sz="0" w:space="0" w:color="auto"/>
        </w:pBdr>
        <w:spacing w:before="0" w:after="0"/>
        <w:jc w:val="left"/>
        <w:rPr>
          <w:rFonts w:ascii="Arial" w:hAnsi="Arial" w:cs="Arial"/>
          <w:bCs w:val="0"/>
          <w:color w:val="000000"/>
          <w:sz w:val="18"/>
          <w:szCs w:val="18"/>
        </w:rPr>
      </w:pPr>
      <w:r w:rsidRPr="00AD7A93">
        <w:rPr>
          <w:rFonts w:ascii="Arial" w:hAnsi="Arial" w:cs="Arial"/>
          <w:bCs w:val="0"/>
          <w:color w:val="000000"/>
          <w:sz w:val="18"/>
          <w:szCs w:val="18"/>
        </w:rPr>
        <w:t>Virgin Australia</w:t>
      </w:r>
      <w:r w:rsidRPr="00AD7A93" w:rsidR="00871157">
        <w:rPr>
          <w:rFonts w:ascii="Arial" w:hAnsi="Arial" w:cs="Arial"/>
          <w:bCs w:val="0"/>
          <w:color w:val="000000"/>
          <w:sz w:val="18"/>
          <w:szCs w:val="18"/>
        </w:rPr>
        <w:t xml:space="preserve"> (</w:t>
      </w:r>
      <w:r w:rsidRPr="00AD7A93" w:rsidR="00127006">
        <w:rPr>
          <w:rFonts w:ascii="Arial" w:hAnsi="Arial" w:cs="Arial"/>
          <w:bCs w:val="0"/>
          <w:color w:val="000000"/>
          <w:sz w:val="18"/>
          <w:szCs w:val="18"/>
        </w:rPr>
        <w:t>VA) Airline</w:t>
      </w:r>
      <w:r w:rsidRPr="00AD7A93" w:rsidR="001B448C">
        <w:rPr>
          <w:rFonts w:ascii="Arial" w:hAnsi="Arial" w:cs="Arial"/>
          <w:bCs w:val="0"/>
          <w:color w:val="000000"/>
          <w:sz w:val="18"/>
          <w:szCs w:val="18"/>
        </w:rPr>
        <w:t>s</w:t>
      </w:r>
      <w:r w:rsidRPr="00AD7A93" w:rsidR="00DF3AD1">
        <w:rPr>
          <w:rFonts w:ascii="Arial" w:hAnsi="Arial" w:cs="Arial"/>
          <w:bCs w:val="0"/>
          <w:color w:val="000000"/>
          <w:sz w:val="18"/>
          <w:szCs w:val="18"/>
        </w:rPr>
        <w:t xml:space="preserve">- </w:t>
      </w:r>
      <w:r w:rsidRPr="00AD7A93" w:rsidR="006A3638">
        <w:rPr>
          <w:rFonts w:ascii="Arial" w:hAnsi="Arial" w:cs="Arial"/>
          <w:bCs w:val="0"/>
          <w:color w:val="000000"/>
          <w:sz w:val="18"/>
          <w:szCs w:val="18"/>
        </w:rPr>
        <w:t xml:space="preserve">Brisbane </w:t>
      </w:r>
      <w:r w:rsidRPr="00AD7A93" w:rsidR="006A3638">
        <w:rPr>
          <w:rFonts w:ascii="Arial" w:hAnsi="Arial" w:cs="Arial"/>
          <w:bCs w:val="0"/>
          <w:color w:val="000000"/>
          <w:sz w:val="18"/>
          <w:szCs w:val="18"/>
        </w:rPr>
        <w:t>BNE</w:t>
      </w:r>
      <w:r w:rsidRPr="00AD7A93" w:rsidR="008460B3">
        <w:rPr>
          <w:rFonts w:ascii="Arial" w:hAnsi="Arial" w:cs="Arial"/>
          <w:bCs w:val="0"/>
          <w:color w:val="000000"/>
          <w:sz w:val="18"/>
          <w:szCs w:val="18"/>
        </w:rPr>
        <w:t>Australia</w:t>
      </w:r>
      <w:r w:rsidRPr="00AD7A93">
        <w:rPr>
          <w:rFonts w:ascii="Arial" w:hAnsi="Arial" w:cs="Arial"/>
          <w:color w:val="000000"/>
          <w:sz w:val="18"/>
          <w:szCs w:val="18"/>
        </w:rPr>
        <w:tab/>
      </w:r>
      <w:r w:rsidRPr="00AD7A93">
        <w:rPr>
          <w:rFonts w:ascii="Arial" w:hAnsi="Arial" w:cs="Arial"/>
          <w:color w:val="000000"/>
          <w:sz w:val="18"/>
          <w:szCs w:val="18"/>
        </w:rPr>
        <w:tab/>
      </w:r>
      <w:r w:rsidRPr="00AD7A93">
        <w:rPr>
          <w:rFonts w:ascii="Arial" w:hAnsi="Arial" w:cs="Arial"/>
          <w:color w:val="000000"/>
          <w:sz w:val="18"/>
          <w:szCs w:val="18"/>
        </w:rPr>
        <w:tab/>
      </w:r>
      <w:r w:rsidRPr="00AD7A93">
        <w:rPr>
          <w:rFonts w:ascii="Arial" w:hAnsi="Arial" w:cs="Arial"/>
          <w:color w:val="000000"/>
          <w:sz w:val="18"/>
          <w:szCs w:val="18"/>
        </w:rPr>
        <w:tab/>
      </w:r>
      <w:r w:rsidR="00F81A8C">
        <w:rPr>
          <w:rFonts w:ascii="Arial" w:hAnsi="Arial" w:cs="Arial"/>
          <w:color w:val="000000"/>
          <w:sz w:val="18"/>
          <w:szCs w:val="18"/>
        </w:rPr>
        <w:tab/>
      </w:r>
      <w:r w:rsidR="00F81A8C">
        <w:rPr>
          <w:rFonts w:ascii="Arial" w:hAnsi="Arial" w:cs="Arial"/>
          <w:color w:val="000000"/>
          <w:sz w:val="18"/>
          <w:szCs w:val="18"/>
        </w:rPr>
        <w:tab/>
      </w:r>
      <w:r w:rsidRPr="00AD7A93" w:rsidR="00FF7E04">
        <w:rPr>
          <w:rFonts w:ascii="Arial" w:hAnsi="Arial" w:cs="Arial"/>
          <w:sz w:val="18"/>
          <w:szCs w:val="18"/>
          <w:lang w:val="sv-SE"/>
        </w:rPr>
        <w:t>July</w:t>
      </w:r>
      <w:r w:rsidRPr="00AD7A93" w:rsidR="006534AD">
        <w:rPr>
          <w:rFonts w:ascii="Arial" w:hAnsi="Arial" w:cs="Arial"/>
          <w:sz w:val="18"/>
          <w:szCs w:val="18"/>
          <w:lang w:val="sv-SE"/>
        </w:rPr>
        <w:t xml:space="preserve"> 14</w:t>
      </w:r>
      <w:r w:rsidRPr="00AD7A93">
        <w:rPr>
          <w:rFonts w:ascii="Arial" w:hAnsi="Arial" w:cs="Arial"/>
          <w:sz w:val="18"/>
          <w:szCs w:val="18"/>
          <w:lang w:val="sv-SE"/>
        </w:rPr>
        <w:t xml:space="preserve"> – </w:t>
      </w:r>
      <w:r w:rsidRPr="00AD7A93" w:rsidR="00CC19E5">
        <w:rPr>
          <w:rFonts w:ascii="Arial" w:hAnsi="Arial" w:cs="Arial"/>
          <w:sz w:val="18"/>
          <w:szCs w:val="18"/>
          <w:lang w:val="sv-SE"/>
        </w:rPr>
        <w:t>Sept</w:t>
      </w:r>
      <w:r w:rsidRPr="00AD7A93" w:rsidR="00B043BC">
        <w:rPr>
          <w:rFonts w:ascii="Arial" w:hAnsi="Arial" w:cs="Arial"/>
          <w:sz w:val="18"/>
          <w:szCs w:val="18"/>
          <w:lang w:val="sv-SE"/>
        </w:rPr>
        <w:t>1</w:t>
      </w:r>
      <w:r w:rsidRPr="00AD7A93" w:rsidR="00CC19E5">
        <w:rPr>
          <w:rFonts w:ascii="Arial" w:hAnsi="Arial" w:cs="Arial"/>
          <w:sz w:val="18"/>
          <w:szCs w:val="18"/>
          <w:lang w:val="sv-SE"/>
        </w:rPr>
        <w:t>5</w:t>
      </w:r>
    </w:p>
    <w:p w:rsidR="000A794D" w:rsidRPr="00AD7A93" w:rsidP="000A794D">
      <w:pPr>
        <w:pStyle w:val="Heading1"/>
        <w:pBdr>
          <w:top w:val="none" w:sz="0" w:space="0" w:color="auto"/>
        </w:pBdr>
        <w:spacing w:before="0" w:after="0"/>
        <w:jc w:val="left"/>
        <w:rPr>
          <w:rFonts w:ascii="Arial" w:hAnsi="Arial" w:cs="Arial"/>
          <w:bCs w:val="0"/>
          <w:color w:val="000000"/>
          <w:sz w:val="18"/>
          <w:szCs w:val="18"/>
          <w:u w:val="single"/>
        </w:rPr>
      </w:pPr>
      <w:r w:rsidRPr="00AD7A93">
        <w:rPr>
          <w:rFonts w:ascii="Arial" w:hAnsi="Arial" w:cs="Arial"/>
          <w:bCs w:val="0"/>
          <w:color w:val="000000"/>
          <w:sz w:val="18"/>
          <w:szCs w:val="18"/>
          <w:u w:val="single"/>
        </w:rPr>
        <w:t>VA Mobile</w:t>
      </w:r>
      <w:r w:rsidRPr="00AD7A93" w:rsidR="00BF01D9">
        <w:rPr>
          <w:rFonts w:ascii="Arial" w:hAnsi="Arial" w:cs="Arial"/>
          <w:bCs w:val="0"/>
          <w:color w:val="000000"/>
          <w:sz w:val="18"/>
          <w:szCs w:val="18"/>
          <w:u w:val="single"/>
        </w:rPr>
        <w:t>[</w:t>
      </w:r>
      <w:r w:rsidRPr="00AD7A93" w:rsidR="00871157">
        <w:rPr>
          <w:rFonts w:ascii="Arial" w:hAnsi="Arial" w:cs="Arial"/>
          <w:bCs w:val="0"/>
          <w:color w:val="000000"/>
          <w:sz w:val="18"/>
          <w:szCs w:val="18"/>
          <w:u w:val="single"/>
        </w:rPr>
        <w:t>Reservation (</w:t>
      </w:r>
      <w:r w:rsidRPr="00AD7A93">
        <w:rPr>
          <w:rFonts w:ascii="Arial" w:hAnsi="Arial" w:cs="Arial"/>
          <w:bCs w:val="0"/>
          <w:color w:val="000000"/>
          <w:sz w:val="18"/>
          <w:szCs w:val="18"/>
          <w:u w:val="single"/>
        </w:rPr>
        <w:t>Booking, Manage &amp;&amp;</w:t>
      </w:r>
      <w:r w:rsidRPr="00AD7A93">
        <w:rPr>
          <w:rFonts w:ascii="Arial" w:hAnsi="Arial" w:cs="Arial"/>
          <w:bCs w:val="0"/>
          <w:color w:val="000000"/>
          <w:sz w:val="18"/>
          <w:szCs w:val="18"/>
          <w:u w:val="single"/>
        </w:rPr>
        <w:t>Checkin</w:t>
      </w:r>
      <w:r w:rsidRPr="00AD7A93">
        <w:rPr>
          <w:rFonts w:ascii="Arial" w:hAnsi="Arial" w:cs="Arial"/>
          <w:bCs w:val="0"/>
          <w:color w:val="000000"/>
          <w:sz w:val="18"/>
          <w:szCs w:val="18"/>
          <w:u w:val="single"/>
        </w:rPr>
        <w:t>)</w:t>
      </w:r>
      <w:r w:rsidRPr="00AD7A93" w:rsidR="004D2DDE">
        <w:rPr>
          <w:rFonts w:ascii="Arial" w:hAnsi="Arial" w:cs="Arial"/>
          <w:bCs w:val="0"/>
          <w:color w:val="000000"/>
          <w:sz w:val="18"/>
          <w:szCs w:val="18"/>
          <w:u w:val="single"/>
        </w:rPr>
        <w:t xml:space="preserve"> System</w:t>
      </w:r>
      <w:r w:rsidRPr="00AD7A93" w:rsidR="00BF01D9">
        <w:rPr>
          <w:rFonts w:ascii="Arial" w:hAnsi="Arial" w:cs="Arial"/>
          <w:bCs w:val="0"/>
          <w:color w:val="000000"/>
          <w:sz w:val="18"/>
          <w:szCs w:val="18"/>
          <w:u w:val="single"/>
        </w:rPr>
        <w:t>]</w:t>
      </w:r>
    </w:p>
    <w:p w:rsidR="000A794D" w:rsidRPr="00464714" w:rsidP="00FD6773">
      <w:pPr>
        <w:pStyle w:val="Heading1"/>
        <w:pBdr>
          <w:top w:val="none" w:sz="0" w:space="0" w:color="auto"/>
        </w:pBdr>
        <w:spacing w:before="0" w:after="0"/>
        <w:jc w:val="left"/>
        <w:rPr>
          <w:rFonts w:ascii="Arial" w:hAnsi="Arial" w:cs="Arial"/>
          <w:sz w:val="16"/>
          <w:szCs w:val="16"/>
        </w:rPr>
      </w:pPr>
      <w:r w:rsidRPr="00464714">
        <w:rPr>
          <w:rFonts w:ascii="Arial" w:hAnsi="Arial" w:cs="Arial"/>
          <w:b w:val="0"/>
          <w:bCs w:val="0"/>
          <w:color w:val="000000"/>
          <w:sz w:val="16"/>
          <w:szCs w:val="16"/>
        </w:rPr>
        <w:t xml:space="preserve">VA Mobile </w:t>
      </w:r>
      <w:r w:rsidRPr="00464714" w:rsidR="00FD6773">
        <w:rPr>
          <w:rFonts w:ascii="Arial" w:hAnsi="Arial" w:cs="Arial"/>
          <w:b w:val="0"/>
          <w:bCs w:val="0"/>
          <w:color w:val="000000"/>
          <w:sz w:val="16"/>
          <w:szCs w:val="16"/>
        </w:rPr>
        <w:t xml:space="preserve">project </w:t>
      </w:r>
      <w:r w:rsidRPr="00464714">
        <w:rPr>
          <w:rFonts w:ascii="Arial" w:hAnsi="Arial" w:cs="Arial"/>
          <w:b w:val="0"/>
          <w:bCs w:val="0"/>
          <w:color w:val="000000"/>
          <w:sz w:val="16"/>
          <w:szCs w:val="16"/>
        </w:rPr>
        <w:t xml:space="preserve">including various modules inside reservation </w:t>
      </w:r>
      <w:r w:rsidRPr="00464714" w:rsidR="00FD6773">
        <w:rPr>
          <w:rFonts w:ascii="Arial" w:hAnsi="Arial" w:cs="Arial"/>
          <w:b w:val="0"/>
          <w:bCs w:val="0"/>
          <w:color w:val="000000"/>
          <w:sz w:val="16"/>
          <w:szCs w:val="16"/>
        </w:rPr>
        <w:t>i.e. Booking module, Ma</w:t>
      </w:r>
      <w:r w:rsidRPr="00464714" w:rsidR="009A059C">
        <w:rPr>
          <w:rFonts w:ascii="Arial" w:hAnsi="Arial" w:cs="Arial"/>
          <w:b w:val="0"/>
          <w:bCs w:val="0"/>
          <w:color w:val="000000"/>
          <w:sz w:val="16"/>
          <w:szCs w:val="16"/>
        </w:rPr>
        <w:t xml:space="preserve">nage booked tickets and </w:t>
      </w:r>
      <w:r w:rsidRPr="00464714" w:rsidR="00FD6773">
        <w:rPr>
          <w:rFonts w:ascii="Arial" w:hAnsi="Arial" w:cs="Arial"/>
          <w:b w:val="0"/>
          <w:bCs w:val="0"/>
          <w:color w:val="000000"/>
          <w:sz w:val="16"/>
          <w:szCs w:val="16"/>
        </w:rPr>
        <w:t>checkin</w:t>
      </w:r>
      <w:r w:rsidRPr="00464714" w:rsidR="00FD6773">
        <w:rPr>
          <w:rFonts w:ascii="Arial" w:hAnsi="Arial" w:cs="Arial"/>
          <w:b w:val="0"/>
          <w:bCs w:val="0"/>
          <w:color w:val="000000"/>
          <w:sz w:val="16"/>
          <w:szCs w:val="16"/>
        </w:rPr>
        <w:t xml:space="preserve"> activity module to manage all </w:t>
      </w:r>
      <w:r w:rsidRPr="00464714" w:rsidR="00865735">
        <w:rPr>
          <w:rFonts w:ascii="Arial" w:hAnsi="Arial" w:cs="Arial"/>
          <w:b w:val="0"/>
          <w:bCs w:val="0"/>
          <w:color w:val="000000"/>
          <w:sz w:val="16"/>
          <w:szCs w:val="16"/>
        </w:rPr>
        <w:t>check in</w:t>
      </w:r>
      <w:r w:rsidRPr="00464714" w:rsidR="00FD6773">
        <w:rPr>
          <w:rFonts w:ascii="Arial" w:hAnsi="Arial" w:cs="Arial"/>
          <w:b w:val="0"/>
          <w:bCs w:val="0"/>
          <w:color w:val="000000"/>
          <w:sz w:val="16"/>
          <w:szCs w:val="16"/>
        </w:rPr>
        <w:t xml:space="preserve"> related activity</w:t>
      </w:r>
      <w:r w:rsidRPr="00464714" w:rsidR="00B82DB1">
        <w:rPr>
          <w:rFonts w:ascii="Arial" w:hAnsi="Arial" w:cs="Arial"/>
          <w:b w:val="0"/>
          <w:bCs w:val="0"/>
          <w:color w:val="000000"/>
          <w:sz w:val="16"/>
          <w:szCs w:val="16"/>
        </w:rPr>
        <w:t xml:space="preserve"> and implementing </w:t>
      </w:r>
      <w:r w:rsidRPr="00464714" w:rsidR="00B82DB1">
        <w:rPr>
          <w:rFonts w:ascii="Arial" w:hAnsi="Arial" w:cs="Arial"/>
          <w:b w:val="0"/>
          <w:bCs w:val="0"/>
          <w:color w:val="000000"/>
          <w:sz w:val="16"/>
          <w:szCs w:val="16"/>
        </w:rPr>
        <w:t>paypal</w:t>
      </w:r>
      <w:r w:rsidRPr="00464714" w:rsidR="00B82DB1">
        <w:rPr>
          <w:rFonts w:ascii="Arial" w:hAnsi="Arial" w:cs="Arial"/>
          <w:b w:val="0"/>
          <w:bCs w:val="0"/>
          <w:color w:val="000000"/>
          <w:sz w:val="16"/>
          <w:szCs w:val="16"/>
        </w:rPr>
        <w:t xml:space="preserve"> functionality for </w:t>
      </w:r>
      <w:r w:rsidRPr="00464714" w:rsidR="00B82DB1">
        <w:rPr>
          <w:rFonts w:ascii="Arial" w:hAnsi="Arial" w:cs="Arial"/>
          <w:b w:val="0"/>
          <w:bCs w:val="0"/>
          <w:color w:val="000000"/>
          <w:sz w:val="16"/>
          <w:szCs w:val="16"/>
        </w:rPr>
        <w:t>booking,</w:t>
      </w:r>
      <w:r w:rsidRPr="00464714" w:rsidR="00D33361">
        <w:rPr>
          <w:rFonts w:ascii="Arial" w:hAnsi="Arial" w:cs="Arial"/>
          <w:b w:val="0"/>
          <w:bCs w:val="0"/>
          <w:color w:val="000000"/>
          <w:sz w:val="16"/>
          <w:szCs w:val="16"/>
        </w:rPr>
        <w:t>As</w:t>
      </w:r>
      <w:r w:rsidRPr="00464714" w:rsidR="00D33361">
        <w:rPr>
          <w:rFonts w:ascii="Arial" w:hAnsi="Arial" w:cs="Arial"/>
          <w:b w:val="0"/>
          <w:bCs w:val="0"/>
          <w:color w:val="000000"/>
          <w:sz w:val="16"/>
          <w:szCs w:val="16"/>
        </w:rPr>
        <w:t xml:space="preserve"> Credit cards and N</w:t>
      </w:r>
      <w:r w:rsidRPr="00464714" w:rsidR="00B82DB1">
        <w:rPr>
          <w:rFonts w:ascii="Arial" w:hAnsi="Arial" w:cs="Arial"/>
          <w:b w:val="0"/>
          <w:bCs w:val="0"/>
          <w:color w:val="000000"/>
          <w:sz w:val="16"/>
          <w:szCs w:val="16"/>
        </w:rPr>
        <w:t xml:space="preserve">et banking functionalities </w:t>
      </w:r>
      <w:r w:rsidRPr="00464714" w:rsidR="00865735">
        <w:rPr>
          <w:rFonts w:ascii="Arial" w:hAnsi="Arial" w:cs="Arial"/>
          <w:b w:val="0"/>
          <w:bCs w:val="0"/>
          <w:color w:val="000000"/>
          <w:sz w:val="16"/>
          <w:szCs w:val="16"/>
        </w:rPr>
        <w:t>already</w:t>
      </w:r>
      <w:r w:rsidRPr="00464714" w:rsidR="00B8513B">
        <w:rPr>
          <w:rFonts w:ascii="Arial" w:hAnsi="Arial" w:cs="Arial"/>
          <w:b w:val="0"/>
          <w:bCs w:val="0"/>
          <w:color w:val="000000"/>
          <w:sz w:val="16"/>
          <w:szCs w:val="16"/>
        </w:rPr>
        <w:t>implemented</w:t>
      </w:r>
      <w:r w:rsidRPr="00464714" w:rsidR="00FD6773">
        <w:rPr>
          <w:rFonts w:ascii="Arial" w:hAnsi="Arial" w:cs="Arial"/>
          <w:b w:val="0"/>
          <w:bCs w:val="0"/>
          <w:color w:val="000000"/>
          <w:sz w:val="16"/>
          <w:szCs w:val="16"/>
        </w:rPr>
        <w:t>.</w:t>
      </w:r>
      <w:r w:rsidRPr="00464714" w:rsidR="004A0D67">
        <w:rPr>
          <w:rFonts w:ascii="Arial" w:hAnsi="Arial" w:cs="Arial"/>
          <w:b w:val="0"/>
          <w:bCs w:val="0"/>
          <w:color w:val="000000"/>
          <w:sz w:val="16"/>
          <w:szCs w:val="16"/>
        </w:rPr>
        <w:t>Parrally</w:t>
      </w:r>
      <w:r w:rsidRPr="00464714" w:rsidR="004A0D67">
        <w:rPr>
          <w:rFonts w:ascii="Arial" w:hAnsi="Arial" w:cs="Arial"/>
          <w:b w:val="0"/>
          <w:bCs w:val="0"/>
          <w:color w:val="000000"/>
          <w:sz w:val="16"/>
          <w:szCs w:val="16"/>
        </w:rPr>
        <w:t xml:space="preserve"> working with another module called happy hours with best fares.</w:t>
      </w:r>
      <w:r w:rsidRPr="00464714" w:rsidR="00BC5484">
        <w:rPr>
          <w:rFonts w:ascii="Arial" w:hAnsi="Arial" w:cs="Arial"/>
          <w:b w:val="0"/>
          <w:bCs w:val="0"/>
          <w:color w:val="000000"/>
          <w:sz w:val="16"/>
          <w:szCs w:val="16"/>
        </w:rPr>
        <w:t xml:space="preserve"> Last module, Worked</w:t>
      </w:r>
      <w:r w:rsidRPr="00464714" w:rsidR="005F19C1">
        <w:rPr>
          <w:rFonts w:ascii="Arial" w:hAnsi="Arial" w:cs="Arial"/>
          <w:b w:val="0"/>
          <w:bCs w:val="0"/>
          <w:color w:val="000000"/>
          <w:sz w:val="16"/>
          <w:szCs w:val="16"/>
        </w:rPr>
        <w:t xml:space="preserve"> on Happy hours </w:t>
      </w:r>
      <w:r w:rsidRPr="00464714" w:rsidR="00DD6B71">
        <w:rPr>
          <w:rFonts w:ascii="Arial" w:hAnsi="Arial" w:cs="Arial"/>
          <w:b w:val="0"/>
          <w:bCs w:val="0"/>
          <w:color w:val="000000"/>
          <w:sz w:val="16"/>
          <w:szCs w:val="16"/>
        </w:rPr>
        <w:t>functionality</w:t>
      </w:r>
      <w:r w:rsidRPr="00464714" w:rsidR="005F19C1">
        <w:rPr>
          <w:rFonts w:ascii="Arial" w:hAnsi="Arial" w:cs="Arial"/>
          <w:b w:val="0"/>
          <w:bCs w:val="0"/>
          <w:color w:val="000000"/>
          <w:sz w:val="16"/>
          <w:szCs w:val="16"/>
        </w:rPr>
        <w:t xml:space="preserve"> with Best Fare module.</w:t>
      </w:r>
    </w:p>
    <w:p w:rsidR="00DD0391" w:rsidRPr="00464714" w:rsidP="00DD0391">
      <w:pPr>
        <w:pStyle w:val="Heading1"/>
        <w:pBdr>
          <w:top w:val="none" w:sz="0" w:space="0" w:color="auto"/>
        </w:pBdr>
        <w:spacing w:before="0" w:after="0"/>
        <w:jc w:val="left"/>
        <w:rPr>
          <w:rFonts w:ascii="Arial" w:hAnsi="Arial" w:cs="Arial"/>
          <w:b w:val="0"/>
          <w:bCs w:val="0"/>
          <w:color w:val="000000"/>
          <w:sz w:val="16"/>
          <w:szCs w:val="16"/>
        </w:rPr>
      </w:pPr>
      <w:r w:rsidRPr="00464714">
        <w:rPr>
          <w:rFonts w:ascii="Arial" w:hAnsi="Arial" w:cs="Arial"/>
          <w:bCs w:val="0"/>
          <w:color w:val="000000"/>
          <w:sz w:val="16"/>
          <w:szCs w:val="16"/>
          <w:u w:val="single"/>
        </w:rPr>
        <w:t>Responsibilities</w:t>
      </w:r>
      <w:r w:rsidRPr="00464714">
        <w:rPr>
          <w:rFonts w:ascii="Arial" w:hAnsi="Arial" w:cs="Arial"/>
          <w:b w:val="0"/>
          <w:bCs w:val="0"/>
          <w:color w:val="000000"/>
          <w:sz w:val="16"/>
          <w:szCs w:val="16"/>
        </w:rPr>
        <w:t xml:space="preserve">: </w:t>
      </w:r>
    </w:p>
    <w:p w:rsidR="000A794D" w:rsidRPr="00464714" w:rsidP="000A794D">
      <w:pPr>
        <w:pStyle w:val="ResBodytext"/>
        <w:jc w:val="both"/>
        <w:rPr>
          <w:rFonts w:cs="Arial"/>
          <w:sz w:val="16"/>
          <w:szCs w:val="16"/>
        </w:rPr>
      </w:pPr>
      <w:r w:rsidRPr="00464714">
        <w:rPr>
          <w:rFonts w:cs="Arial"/>
          <w:b/>
          <w:bCs/>
          <w:color w:val="000000"/>
          <w:sz w:val="16"/>
          <w:szCs w:val="16"/>
        </w:rPr>
        <w:t> </w:t>
      </w:r>
      <w:r w:rsidRPr="00464714">
        <w:rPr>
          <w:rFonts w:cs="Arial"/>
          <w:sz w:val="16"/>
          <w:szCs w:val="16"/>
        </w:rPr>
        <w:t xml:space="preserve">As </w:t>
      </w:r>
      <w:r w:rsidRPr="00464714" w:rsidR="001523A4">
        <w:rPr>
          <w:rFonts w:cs="Arial"/>
          <w:b/>
          <w:bCs/>
          <w:sz w:val="16"/>
          <w:szCs w:val="16"/>
        </w:rPr>
        <w:t>Technical Lead</w:t>
      </w:r>
      <w:r w:rsidRPr="00464714">
        <w:rPr>
          <w:rFonts w:cs="Arial"/>
          <w:b/>
          <w:bCs/>
          <w:sz w:val="16"/>
          <w:szCs w:val="16"/>
        </w:rPr>
        <w:t>&amp; Onsite Coordinator</w:t>
      </w:r>
      <w:r w:rsidRPr="00464714">
        <w:rPr>
          <w:rFonts w:cs="Arial"/>
          <w:sz w:val="16"/>
          <w:szCs w:val="16"/>
        </w:rPr>
        <w:t xml:space="preserve"> responsibilities include:</w:t>
      </w:r>
    </w:p>
    <w:p w:rsidR="00FD6773" w:rsidRPr="00464714" w:rsidP="00E42126">
      <w:pPr>
        <w:pStyle w:val="Heading1"/>
        <w:numPr>
          <w:ilvl w:val="0"/>
          <w:numId w:val="11"/>
        </w:numPr>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Suggested technology stack with Agile(Scrum) methodology</w:t>
      </w:r>
      <w:r w:rsidRPr="00464714" w:rsidR="00117A16">
        <w:rPr>
          <w:rFonts w:ascii="Arial" w:hAnsi="Arial" w:cs="Arial"/>
          <w:b w:val="0"/>
          <w:bCs w:val="0"/>
          <w:sz w:val="16"/>
          <w:szCs w:val="16"/>
        </w:rPr>
        <w:t xml:space="preserve"> and Evaluate solutions</w:t>
      </w:r>
      <w:r w:rsidRPr="00464714">
        <w:rPr>
          <w:rFonts w:ascii="Arial" w:hAnsi="Arial" w:cs="Arial"/>
          <w:b w:val="0"/>
          <w:bCs w:val="0"/>
          <w:sz w:val="16"/>
          <w:szCs w:val="16"/>
        </w:rPr>
        <w:t>.</w:t>
      </w:r>
    </w:p>
    <w:p w:rsidR="00FD6773" w:rsidRPr="00464714" w:rsidP="00E42126">
      <w:pPr>
        <w:pStyle w:val="Heading1"/>
        <w:numPr>
          <w:ilvl w:val="0"/>
          <w:numId w:val="11"/>
        </w:numPr>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 xml:space="preserve">Responsible for  </w:t>
      </w:r>
      <w:r w:rsidRPr="00464714">
        <w:rPr>
          <w:rFonts w:ascii="Arial" w:hAnsi="Arial" w:cs="Arial"/>
          <w:b w:val="0"/>
          <w:bCs w:val="0"/>
          <w:sz w:val="16"/>
          <w:szCs w:val="16"/>
        </w:rPr>
        <w:t>Requirements Gath</w:t>
      </w:r>
      <w:r w:rsidRPr="00464714">
        <w:rPr>
          <w:rFonts w:ascii="Arial" w:hAnsi="Arial" w:cs="Arial"/>
          <w:b w:val="0"/>
          <w:bCs w:val="0"/>
          <w:sz w:val="16"/>
          <w:szCs w:val="16"/>
        </w:rPr>
        <w:t>er</w:t>
      </w:r>
      <w:r w:rsidRPr="00464714">
        <w:rPr>
          <w:rFonts w:ascii="Arial" w:hAnsi="Arial" w:cs="Arial"/>
          <w:b w:val="0"/>
          <w:bCs w:val="0"/>
          <w:sz w:val="16"/>
          <w:szCs w:val="16"/>
        </w:rPr>
        <w:t xml:space="preserve">ing, </w:t>
      </w:r>
      <w:r w:rsidRPr="00464714" w:rsidR="003F07C4">
        <w:rPr>
          <w:rFonts w:ascii="Arial" w:hAnsi="Arial" w:cs="Arial"/>
          <w:b w:val="0"/>
          <w:bCs w:val="0"/>
          <w:sz w:val="16"/>
          <w:szCs w:val="16"/>
        </w:rPr>
        <w:t xml:space="preserve">, Analysis, </w:t>
      </w:r>
      <w:r w:rsidRPr="00464714">
        <w:rPr>
          <w:rFonts w:ascii="Arial" w:hAnsi="Arial" w:cs="Arial"/>
          <w:b w:val="0"/>
          <w:bCs w:val="0"/>
          <w:sz w:val="16"/>
          <w:szCs w:val="16"/>
        </w:rPr>
        <w:t xml:space="preserve">Design Documents (HLD,LLD </w:t>
      </w:r>
      <w:r w:rsidRPr="00464714">
        <w:rPr>
          <w:rFonts w:ascii="Arial" w:hAnsi="Arial" w:cs="Arial"/>
          <w:b w:val="0"/>
          <w:bCs w:val="0"/>
          <w:sz w:val="16"/>
          <w:szCs w:val="16"/>
        </w:rPr>
        <w:t>etc</w:t>
      </w:r>
      <w:r w:rsidRPr="00464714">
        <w:rPr>
          <w:rFonts w:ascii="Arial" w:hAnsi="Arial" w:cs="Arial"/>
          <w:b w:val="0"/>
          <w:bCs w:val="0"/>
          <w:sz w:val="16"/>
          <w:szCs w:val="16"/>
        </w:rPr>
        <w:t>).</w:t>
      </w:r>
    </w:p>
    <w:p w:rsidR="000A794D" w:rsidRPr="00464714" w:rsidP="00E42126">
      <w:pPr>
        <w:pStyle w:val="Heading1"/>
        <w:numPr>
          <w:ilvl w:val="0"/>
          <w:numId w:val="11"/>
        </w:numPr>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End to End Delivery, Requirements gathering, design, development, unit testing, offshore coordination for any kind of production issue/Requirements clarification, Flight Message Service and major business logics using Spring, Hibernate, JMS, MS SQL db. Lead/Participate in Joint Application Design sessions with the client and help the Business Analyst with requirement gathering and requirement analysis.</w:t>
      </w:r>
    </w:p>
    <w:p w:rsidR="00491D65" w:rsidRPr="00464714" w:rsidP="00E42126">
      <w:pPr>
        <w:pStyle w:val="Heading1"/>
        <w:numPr>
          <w:ilvl w:val="0"/>
          <w:numId w:val="11"/>
        </w:numPr>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Development (</w:t>
      </w:r>
      <w:r w:rsidRPr="00464714">
        <w:rPr>
          <w:rFonts w:ascii="Arial" w:hAnsi="Arial" w:cs="Arial"/>
          <w:b w:val="0"/>
          <w:bCs w:val="0"/>
          <w:sz w:val="16"/>
          <w:szCs w:val="16"/>
        </w:rPr>
        <w:t xml:space="preserve">Coding)  and deployment. Code </w:t>
      </w:r>
      <w:r w:rsidRPr="00464714" w:rsidR="00150DAA">
        <w:rPr>
          <w:rFonts w:ascii="Arial" w:hAnsi="Arial" w:cs="Arial"/>
          <w:b w:val="0"/>
          <w:bCs w:val="0"/>
          <w:sz w:val="16"/>
          <w:szCs w:val="16"/>
        </w:rPr>
        <w:t>Review. Unit</w:t>
      </w:r>
      <w:r w:rsidR="00150DAA">
        <w:rPr>
          <w:rFonts w:ascii="Arial" w:hAnsi="Arial" w:cs="Arial"/>
          <w:b w:val="0"/>
          <w:bCs w:val="0"/>
          <w:sz w:val="16"/>
          <w:szCs w:val="16"/>
        </w:rPr>
        <w:t xml:space="preserve"> Testing</w:t>
      </w:r>
      <w:r w:rsidRPr="00464714">
        <w:rPr>
          <w:rFonts w:ascii="Arial" w:hAnsi="Arial" w:cs="Arial"/>
          <w:b w:val="0"/>
          <w:bCs w:val="0"/>
          <w:sz w:val="16"/>
          <w:szCs w:val="16"/>
        </w:rPr>
        <w:t>.</w:t>
      </w:r>
    </w:p>
    <w:p w:rsidR="000A794D" w:rsidRPr="00464714" w:rsidP="00E42126">
      <w:pPr>
        <w:pStyle w:val="Heading1"/>
        <w:numPr>
          <w:ilvl w:val="0"/>
          <w:numId w:val="11"/>
        </w:numPr>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Conduct design and code reviews. Mentor technical team, Onsite-Offshore coordination in development, release &amp; deployment and tracking team activities.</w:t>
      </w:r>
    </w:p>
    <w:p w:rsidR="000A794D" w:rsidRPr="00464714" w:rsidP="00E42126">
      <w:pPr>
        <w:pStyle w:val="Heading1"/>
        <w:numPr>
          <w:ilvl w:val="0"/>
          <w:numId w:val="11"/>
        </w:numPr>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 xml:space="preserve">Retrospective calls, Kick off meetings –offshore coordination. </w:t>
      </w:r>
      <w:r w:rsidRPr="00464714" w:rsidR="00AA0C1D">
        <w:rPr>
          <w:rFonts w:ascii="Arial" w:hAnsi="Arial" w:cs="Arial"/>
          <w:b w:val="0"/>
          <w:bCs w:val="0"/>
          <w:sz w:val="16"/>
          <w:szCs w:val="16"/>
        </w:rPr>
        <w:t>Estimations (</w:t>
      </w:r>
      <w:r w:rsidRPr="00464714" w:rsidR="002B1045">
        <w:rPr>
          <w:rFonts w:ascii="Arial" w:hAnsi="Arial" w:cs="Arial"/>
          <w:b w:val="0"/>
          <w:bCs w:val="0"/>
          <w:sz w:val="16"/>
          <w:szCs w:val="16"/>
        </w:rPr>
        <w:t>WBS)</w:t>
      </w:r>
      <w:r w:rsidRPr="00464714">
        <w:rPr>
          <w:rFonts w:ascii="Arial" w:hAnsi="Arial" w:cs="Arial"/>
          <w:b w:val="0"/>
          <w:bCs w:val="0"/>
          <w:sz w:val="16"/>
          <w:szCs w:val="16"/>
        </w:rPr>
        <w:t>- Finalized.</w:t>
      </w:r>
    </w:p>
    <w:p w:rsidR="000A794D" w:rsidRPr="00464714" w:rsidP="000A794D">
      <w:pPr>
        <w:pStyle w:val="Heading1"/>
        <w:pBdr>
          <w:top w:val="none" w:sz="0" w:space="0" w:color="auto"/>
        </w:pBdr>
        <w:spacing w:before="0" w:after="0"/>
        <w:jc w:val="left"/>
        <w:rPr>
          <w:rFonts w:ascii="Arial" w:hAnsi="Arial" w:cs="Arial"/>
          <w:b w:val="0"/>
          <w:bCs w:val="0"/>
          <w:color w:val="000000"/>
          <w:sz w:val="16"/>
          <w:szCs w:val="16"/>
        </w:rPr>
      </w:pPr>
      <w:r w:rsidRPr="00464714">
        <w:rPr>
          <w:rFonts w:ascii="Arial" w:hAnsi="Arial" w:cs="Arial"/>
          <w:b w:val="0"/>
          <w:bCs w:val="0"/>
          <w:color w:val="000000"/>
          <w:sz w:val="16"/>
          <w:szCs w:val="16"/>
        </w:rPr>
        <w:t> </w:t>
      </w:r>
      <w:r w:rsidRPr="00464714">
        <w:rPr>
          <w:rFonts w:ascii="Arial" w:hAnsi="Arial" w:cs="Arial"/>
          <w:bCs w:val="0"/>
          <w:i/>
          <w:iCs/>
          <w:color w:val="000000"/>
          <w:sz w:val="16"/>
          <w:szCs w:val="16"/>
          <w:u w:val="single"/>
        </w:rPr>
        <w:t>Environment</w:t>
      </w:r>
      <w:r w:rsidRPr="00464714">
        <w:rPr>
          <w:rFonts w:ascii="Arial" w:hAnsi="Arial" w:cs="Arial"/>
          <w:b w:val="0"/>
          <w:bCs w:val="0"/>
          <w:color w:val="000000"/>
          <w:sz w:val="16"/>
          <w:szCs w:val="16"/>
        </w:rPr>
        <w:t>:</w:t>
      </w:r>
    </w:p>
    <w:p w:rsidR="00611CDB" w:rsidRPr="00464714" w:rsidP="00611CDB">
      <w:pPr>
        <w:pStyle w:val="Heading1"/>
        <w:pBdr>
          <w:top w:val="none" w:sz="0" w:space="0" w:color="auto"/>
        </w:pBdr>
        <w:spacing w:before="0" w:after="0"/>
        <w:jc w:val="left"/>
        <w:rPr>
          <w:rFonts w:ascii="Arial" w:hAnsi="Arial" w:cs="Arial"/>
          <w:b w:val="0"/>
          <w:bCs w:val="0"/>
          <w:sz w:val="16"/>
          <w:szCs w:val="16"/>
        </w:rPr>
      </w:pPr>
      <w:r w:rsidRPr="00464714">
        <w:rPr>
          <w:rFonts w:ascii="Arial" w:hAnsi="Arial" w:cs="Arial"/>
          <w:b w:val="0"/>
          <w:bCs w:val="0"/>
          <w:sz w:val="16"/>
          <w:szCs w:val="16"/>
        </w:rPr>
        <w:t>Core Java/J2EE (JDK1.7</w:t>
      </w:r>
      <w:r w:rsidRPr="00464714" w:rsidR="000A794D">
        <w:rPr>
          <w:rFonts w:ascii="Arial" w:hAnsi="Arial" w:cs="Arial"/>
          <w:b w:val="0"/>
          <w:bCs w:val="0"/>
          <w:sz w:val="16"/>
          <w:szCs w:val="16"/>
        </w:rPr>
        <w:t>), UML,</w:t>
      </w:r>
      <w:r w:rsidRPr="00464714" w:rsidR="0095376A">
        <w:rPr>
          <w:rFonts w:ascii="Arial" w:hAnsi="Arial" w:cs="Arial"/>
          <w:b w:val="0"/>
          <w:bCs w:val="0"/>
          <w:color w:val="000000"/>
          <w:sz w:val="16"/>
          <w:szCs w:val="16"/>
        </w:rPr>
        <w:t xml:space="preserve"> Design patterns, </w:t>
      </w:r>
      <w:r w:rsidRPr="00464714" w:rsidR="000A794D">
        <w:rPr>
          <w:rFonts w:ascii="Arial" w:hAnsi="Arial" w:cs="Arial"/>
          <w:b w:val="0"/>
          <w:bCs w:val="0"/>
          <w:sz w:val="16"/>
          <w:szCs w:val="16"/>
        </w:rPr>
        <w:t xml:space="preserve"> Eclipse Architect, Spring MVC framew</w:t>
      </w:r>
      <w:r w:rsidRPr="00464714" w:rsidR="00097B64">
        <w:rPr>
          <w:rFonts w:ascii="Arial" w:hAnsi="Arial" w:cs="Arial"/>
          <w:b w:val="0"/>
          <w:bCs w:val="0"/>
          <w:sz w:val="16"/>
          <w:szCs w:val="16"/>
        </w:rPr>
        <w:t>ork 3.x</w:t>
      </w:r>
      <w:r w:rsidRPr="00464714" w:rsidR="000A794D">
        <w:rPr>
          <w:rFonts w:ascii="Arial" w:hAnsi="Arial" w:cs="Arial"/>
          <w:b w:val="0"/>
          <w:bCs w:val="0"/>
          <w:sz w:val="16"/>
          <w:szCs w:val="16"/>
        </w:rPr>
        <w:t xml:space="preserve">, , </w:t>
      </w:r>
      <w:r w:rsidRPr="00464714" w:rsidR="00F019CE">
        <w:rPr>
          <w:rFonts w:ascii="Arial" w:hAnsi="Arial" w:cs="Arial"/>
          <w:b w:val="0"/>
          <w:bCs w:val="0"/>
          <w:sz w:val="16"/>
          <w:szCs w:val="16"/>
        </w:rPr>
        <w:t>Maven 3.4</w:t>
      </w:r>
      <w:r w:rsidRPr="00464714" w:rsidR="000A794D">
        <w:rPr>
          <w:rFonts w:ascii="Arial" w:hAnsi="Arial" w:cs="Arial"/>
          <w:b w:val="0"/>
          <w:bCs w:val="0"/>
          <w:sz w:val="16"/>
          <w:szCs w:val="16"/>
        </w:rPr>
        <w:t>,</w:t>
      </w:r>
      <w:r w:rsidRPr="00464714" w:rsidR="00726326">
        <w:rPr>
          <w:rFonts w:ascii="Arial" w:hAnsi="Arial" w:cs="Arial"/>
          <w:b w:val="0"/>
          <w:bCs w:val="0"/>
          <w:sz w:val="16"/>
          <w:szCs w:val="16"/>
        </w:rPr>
        <w:t>AngularJS</w:t>
      </w:r>
      <w:r w:rsidRPr="00464714" w:rsidR="000A794D">
        <w:rPr>
          <w:rFonts w:ascii="Arial" w:hAnsi="Arial" w:cs="Arial"/>
          <w:b w:val="0"/>
          <w:bCs w:val="0"/>
          <w:sz w:val="16"/>
          <w:szCs w:val="16"/>
        </w:rPr>
        <w:t>, JUNIT</w:t>
      </w:r>
      <w:r w:rsidRPr="00464714" w:rsidR="00531E48">
        <w:rPr>
          <w:rFonts w:ascii="Arial" w:hAnsi="Arial" w:cs="Arial"/>
          <w:b w:val="0"/>
          <w:sz w:val="16"/>
          <w:szCs w:val="16"/>
        </w:rPr>
        <w:t>4.3</w:t>
      </w:r>
      <w:r w:rsidRPr="00464714" w:rsidR="000A794D">
        <w:rPr>
          <w:rFonts w:ascii="Arial" w:hAnsi="Arial" w:cs="Arial"/>
          <w:sz w:val="16"/>
          <w:szCs w:val="16"/>
        </w:rPr>
        <w:t>,</w:t>
      </w:r>
      <w:r w:rsidRPr="00464714" w:rsidR="000A794D">
        <w:rPr>
          <w:rFonts w:ascii="Arial" w:hAnsi="Arial" w:cs="Arial"/>
          <w:b w:val="0"/>
          <w:bCs w:val="0"/>
          <w:sz w:val="16"/>
          <w:szCs w:val="16"/>
        </w:rPr>
        <w:t xml:space="preserve">JIRA, </w:t>
      </w:r>
      <w:r w:rsidRPr="00464714" w:rsidR="00D3216C">
        <w:rPr>
          <w:rFonts w:ascii="Arial" w:hAnsi="Arial" w:cs="Arial"/>
          <w:b w:val="0"/>
          <w:bCs w:val="0"/>
          <w:sz w:val="16"/>
          <w:szCs w:val="16"/>
        </w:rPr>
        <w:t>Jenkins,Android,</w:t>
      </w:r>
      <w:r w:rsidRPr="00464714" w:rsidR="000A794D">
        <w:rPr>
          <w:rFonts w:ascii="Arial" w:hAnsi="Arial" w:cs="Arial"/>
          <w:b w:val="0"/>
          <w:bCs w:val="0"/>
          <w:sz w:val="16"/>
          <w:szCs w:val="16"/>
        </w:rPr>
        <w:t>Eclipse</w:t>
      </w:r>
      <w:r w:rsidRPr="00464714" w:rsidR="006A132E">
        <w:rPr>
          <w:rFonts w:ascii="Arial" w:hAnsi="Arial" w:cs="Arial"/>
          <w:b w:val="0"/>
          <w:bCs w:val="0"/>
          <w:sz w:val="16"/>
          <w:szCs w:val="16"/>
        </w:rPr>
        <w:t>kepler</w:t>
      </w:r>
      <w:r w:rsidRPr="00464714" w:rsidR="000A794D">
        <w:rPr>
          <w:rFonts w:ascii="Arial" w:hAnsi="Arial" w:cs="Arial"/>
          <w:b w:val="0"/>
          <w:bCs w:val="0"/>
          <w:sz w:val="16"/>
          <w:szCs w:val="16"/>
        </w:rPr>
        <w:t>, Sonar, Agile Myt</w:t>
      </w:r>
      <w:r w:rsidRPr="00464714" w:rsidR="00694E3E">
        <w:rPr>
          <w:rFonts w:ascii="Arial" w:hAnsi="Arial" w:cs="Arial"/>
          <w:b w:val="0"/>
          <w:bCs w:val="0"/>
          <w:sz w:val="16"/>
          <w:szCs w:val="16"/>
        </w:rPr>
        <w:t>hologies, Oracle 11g .Tomcat 5.0</w:t>
      </w:r>
      <w:r w:rsidRPr="00464714" w:rsidR="000A794D">
        <w:rPr>
          <w:rFonts w:ascii="Arial" w:hAnsi="Arial" w:cs="Arial"/>
          <w:b w:val="0"/>
          <w:bCs w:val="0"/>
          <w:sz w:val="16"/>
          <w:szCs w:val="16"/>
        </w:rPr>
        <w:t xml:space="preserve">, </w:t>
      </w:r>
      <w:r w:rsidRPr="00464714" w:rsidR="006A58E0">
        <w:rPr>
          <w:rFonts w:ascii="Arial" w:hAnsi="Arial" w:cs="Arial"/>
          <w:b w:val="0"/>
          <w:bCs w:val="0"/>
          <w:sz w:val="16"/>
          <w:szCs w:val="16"/>
        </w:rPr>
        <w:t xml:space="preserve">Web </w:t>
      </w:r>
      <w:r w:rsidRPr="00464714" w:rsidR="004C4CCB">
        <w:rPr>
          <w:rFonts w:ascii="Arial" w:hAnsi="Arial" w:cs="Arial"/>
          <w:b w:val="0"/>
          <w:bCs w:val="0"/>
          <w:sz w:val="16"/>
          <w:szCs w:val="16"/>
        </w:rPr>
        <w:t>Services, MS</w:t>
      </w:r>
      <w:r w:rsidRPr="00464714" w:rsidR="000A794D">
        <w:rPr>
          <w:rFonts w:ascii="Arial" w:hAnsi="Arial" w:cs="Arial"/>
          <w:b w:val="0"/>
          <w:bCs w:val="0"/>
          <w:sz w:val="16"/>
          <w:szCs w:val="16"/>
        </w:rPr>
        <w:t xml:space="preserve"> Office 2007(MS Project, MS Visio, PPT),</w:t>
      </w:r>
      <w:r w:rsidRPr="00464714" w:rsidR="00632496">
        <w:rPr>
          <w:rFonts w:ascii="Arial" w:hAnsi="Arial" w:cs="Arial"/>
          <w:b w:val="0"/>
          <w:bCs w:val="0"/>
          <w:sz w:val="16"/>
          <w:szCs w:val="16"/>
        </w:rPr>
        <w:t xml:space="preserve"> Service </w:t>
      </w:r>
      <w:r w:rsidRPr="00464714" w:rsidR="00632496">
        <w:rPr>
          <w:rFonts w:ascii="Arial" w:hAnsi="Arial" w:cs="Arial"/>
          <w:b w:val="0"/>
          <w:bCs w:val="0"/>
          <w:sz w:val="16"/>
          <w:szCs w:val="16"/>
        </w:rPr>
        <w:t>now</w:t>
      </w:r>
      <w:r w:rsidRPr="00464714" w:rsidR="00632496">
        <w:rPr>
          <w:rFonts w:ascii="Arial" w:hAnsi="Arial" w:cs="Arial"/>
          <w:sz w:val="16"/>
          <w:szCs w:val="16"/>
        </w:rPr>
        <w:t>,</w:t>
      </w:r>
      <w:r w:rsidRPr="00464714" w:rsidR="000C5CE1">
        <w:rPr>
          <w:rFonts w:ascii="Arial" w:hAnsi="Arial" w:cs="Arial"/>
          <w:b w:val="0"/>
          <w:sz w:val="16"/>
          <w:szCs w:val="16"/>
        </w:rPr>
        <w:t>SOA</w:t>
      </w:r>
      <w:r w:rsidRPr="00464714" w:rsidR="000C5CE1">
        <w:rPr>
          <w:rFonts w:ascii="Arial" w:hAnsi="Arial" w:cs="Arial"/>
          <w:b w:val="0"/>
          <w:sz w:val="16"/>
          <w:szCs w:val="16"/>
        </w:rPr>
        <w:t>,</w:t>
      </w:r>
      <w:r w:rsidRPr="00464714" w:rsidR="000A794D">
        <w:rPr>
          <w:rFonts w:ascii="Arial" w:hAnsi="Arial" w:cs="Arial"/>
          <w:b w:val="0"/>
          <w:bCs w:val="0"/>
          <w:sz w:val="16"/>
          <w:szCs w:val="16"/>
        </w:rPr>
        <w:t xml:space="preserve"> UNIX-</w:t>
      </w:r>
      <w:r w:rsidRPr="00464714" w:rsidR="00857207">
        <w:rPr>
          <w:rFonts w:ascii="Arial" w:hAnsi="Arial" w:cs="Arial"/>
          <w:b w:val="0"/>
          <w:bCs w:val="0"/>
          <w:sz w:val="16"/>
          <w:szCs w:val="16"/>
        </w:rPr>
        <w:t xml:space="preserve">HP, CSS, </w:t>
      </w:r>
      <w:r w:rsidRPr="00464714" w:rsidR="00857207">
        <w:rPr>
          <w:rFonts w:ascii="Arial" w:hAnsi="Arial" w:cs="Arial"/>
          <w:b w:val="0"/>
          <w:bCs w:val="0"/>
          <w:sz w:val="16"/>
          <w:szCs w:val="16"/>
        </w:rPr>
        <w:t>xHTML</w:t>
      </w:r>
      <w:r w:rsidRPr="00464714" w:rsidR="00857207">
        <w:rPr>
          <w:rFonts w:ascii="Arial" w:hAnsi="Arial" w:cs="Arial"/>
          <w:b w:val="0"/>
          <w:bCs w:val="0"/>
          <w:sz w:val="16"/>
          <w:szCs w:val="16"/>
        </w:rPr>
        <w:t>, Business</w:t>
      </w:r>
      <w:r w:rsidRPr="00464714" w:rsidR="00CD0054">
        <w:rPr>
          <w:rFonts w:ascii="Arial" w:hAnsi="Arial" w:cs="Arial"/>
          <w:b w:val="0"/>
          <w:bCs w:val="0"/>
          <w:sz w:val="16"/>
          <w:szCs w:val="16"/>
        </w:rPr>
        <w:t xml:space="preserve"> </w:t>
      </w:r>
      <w:r w:rsidRPr="00464714" w:rsidR="00CD0054">
        <w:rPr>
          <w:rFonts w:ascii="Arial" w:hAnsi="Arial" w:cs="Arial"/>
          <w:b w:val="0"/>
          <w:bCs w:val="0"/>
          <w:sz w:val="16"/>
          <w:szCs w:val="16"/>
        </w:rPr>
        <w:t>Rules</w:t>
      </w:r>
      <w:r w:rsidRPr="00464714" w:rsidR="00D3216C">
        <w:rPr>
          <w:rFonts w:ascii="Arial" w:hAnsi="Arial" w:cs="Arial"/>
          <w:b w:val="0"/>
          <w:bCs w:val="0"/>
          <w:sz w:val="16"/>
          <w:szCs w:val="16"/>
        </w:rPr>
        <w:t>,SOAP</w:t>
      </w:r>
      <w:r w:rsidRPr="00464714" w:rsidR="00D3216C">
        <w:rPr>
          <w:rFonts w:ascii="Arial" w:hAnsi="Arial" w:cs="Arial"/>
          <w:b w:val="0"/>
          <w:bCs w:val="0"/>
          <w:sz w:val="16"/>
          <w:szCs w:val="16"/>
        </w:rPr>
        <w:t xml:space="preserve"> </w:t>
      </w:r>
      <w:r w:rsidRPr="00464714" w:rsidR="00D3216C">
        <w:rPr>
          <w:rFonts w:ascii="Arial" w:hAnsi="Arial" w:cs="Arial"/>
          <w:b w:val="0"/>
          <w:bCs w:val="0"/>
          <w:sz w:val="16"/>
          <w:szCs w:val="16"/>
        </w:rPr>
        <w:t>UI,Weblogic</w:t>
      </w:r>
      <w:r w:rsidRPr="00464714" w:rsidR="00D3216C">
        <w:rPr>
          <w:rFonts w:ascii="Arial" w:hAnsi="Arial" w:cs="Arial"/>
          <w:b w:val="0"/>
          <w:bCs w:val="0"/>
          <w:sz w:val="16"/>
          <w:szCs w:val="16"/>
        </w:rPr>
        <w:t xml:space="preserve"> 10,</w:t>
      </w:r>
      <w:r w:rsidRPr="00464714" w:rsidR="000A794D">
        <w:rPr>
          <w:rFonts w:ascii="Arial" w:hAnsi="Arial" w:cs="Arial"/>
          <w:b w:val="0"/>
          <w:bCs w:val="0"/>
          <w:sz w:val="16"/>
          <w:szCs w:val="16"/>
        </w:rPr>
        <w:t>Windows7,XML(Build),</w:t>
      </w:r>
      <w:r w:rsidRPr="00464714" w:rsidR="00B748CC">
        <w:rPr>
          <w:rFonts w:ascii="Arial" w:hAnsi="Arial" w:cs="Arial"/>
          <w:b w:val="0"/>
          <w:bCs w:val="0"/>
          <w:sz w:val="16"/>
          <w:szCs w:val="16"/>
        </w:rPr>
        <w:t>Cobertura</w:t>
      </w:r>
      <w:r w:rsidRPr="00464714" w:rsidR="009D7B4E">
        <w:rPr>
          <w:rFonts w:ascii="Arial" w:hAnsi="Arial" w:cs="Arial"/>
          <w:b w:val="0"/>
          <w:bCs w:val="0"/>
          <w:sz w:val="16"/>
          <w:szCs w:val="16"/>
        </w:rPr>
        <w:t xml:space="preserve">, </w:t>
      </w:r>
      <w:r w:rsidRPr="00464714" w:rsidR="009D7B4E">
        <w:rPr>
          <w:rFonts w:ascii="Arial" w:hAnsi="Arial" w:cs="Arial"/>
          <w:b w:val="0"/>
          <w:bCs w:val="0"/>
          <w:sz w:val="16"/>
          <w:szCs w:val="16"/>
        </w:rPr>
        <w:t>Junit</w:t>
      </w:r>
      <w:r w:rsidRPr="00464714" w:rsidR="009D7B4E">
        <w:rPr>
          <w:rFonts w:ascii="Arial" w:hAnsi="Arial" w:cs="Arial"/>
          <w:b w:val="0"/>
          <w:bCs w:val="0"/>
          <w:sz w:val="16"/>
          <w:szCs w:val="16"/>
        </w:rPr>
        <w:t>(</w:t>
      </w:r>
      <w:r w:rsidRPr="00464714" w:rsidR="009D7B4E">
        <w:rPr>
          <w:rFonts w:ascii="Arial" w:hAnsi="Arial" w:cs="Arial"/>
          <w:b w:val="0"/>
          <w:bCs w:val="0"/>
          <w:sz w:val="16"/>
          <w:szCs w:val="16"/>
        </w:rPr>
        <w:t>Mockito</w:t>
      </w:r>
      <w:r w:rsidRPr="00464714" w:rsidR="009D7B4E">
        <w:rPr>
          <w:rFonts w:ascii="Arial" w:hAnsi="Arial" w:cs="Arial"/>
          <w:b w:val="0"/>
          <w:bCs w:val="0"/>
          <w:sz w:val="16"/>
          <w:szCs w:val="16"/>
        </w:rPr>
        <w:t>)</w:t>
      </w:r>
      <w:r w:rsidRPr="00464714" w:rsidR="000A794D">
        <w:rPr>
          <w:rFonts w:ascii="Arial" w:hAnsi="Arial" w:cs="Arial"/>
          <w:b w:val="0"/>
          <w:bCs w:val="0"/>
          <w:sz w:val="16"/>
          <w:szCs w:val="16"/>
        </w:rPr>
        <w:t>.</w:t>
      </w:r>
    </w:p>
    <w:p w:rsidR="00763571" w:rsidP="00823748">
      <w:pPr>
        <w:pStyle w:val="Heading1"/>
        <w:pBdr>
          <w:top w:val="none" w:sz="0" w:space="0" w:color="auto"/>
        </w:pBdr>
        <w:spacing w:before="0" w:after="0"/>
        <w:jc w:val="left"/>
        <w:rPr>
          <w:rFonts w:ascii="Arial" w:hAnsi="Arial" w:cs="Arial"/>
          <w:b w:val="0"/>
          <w:bCs w:val="0"/>
          <w:sz w:val="16"/>
          <w:szCs w:val="16"/>
        </w:rPr>
      </w:pPr>
      <w:r w:rsidRPr="00464714">
        <w:rPr>
          <w:rFonts w:ascii="Arial" w:hAnsi="Arial" w:cs="Arial"/>
          <w:bCs w:val="0"/>
          <w:sz w:val="16"/>
          <w:szCs w:val="16"/>
        </w:rPr>
        <w:t>Note</w:t>
      </w:r>
      <w:r w:rsidRPr="00464714" w:rsidR="006048C6">
        <w:rPr>
          <w:rFonts w:ascii="Arial" w:hAnsi="Arial" w:cs="Arial"/>
          <w:b w:val="0"/>
          <w:bCs w:val="0"/>
          <w:sz w:val="16"/>
          <w:szCs w:val="16"/>
        </w:rPr>
        <w:t>:- Developed</w:t>
      </w:r>
      <w:r w:rsidRPr="00464714">
        <w:rPr>
          <w:rFonts w:ascii="Arial" w:hAnsi="Arial" w:cs="Arial"/>
          <w:b w:val="0"/>
          <w:bCs w:val="0"/>
          <w:sz w:val="16"/>
          <w:szCs w:val="16"/>
        </w:rPr>
        <w:t xml:space="preserve"> POCs apart from the project </w:t>
      </w:r>
      <w:r w:rsidRPr="00464714" w:rsidR="004F1D29">
        <w:rPr>
          <w:rFonts w:ascii="Arial" w:hAnsi="Arial" w:cs="Arial"/>
          <w:b w:val="0"/>
          <w:bCs w:val="0"/>
          <w:sz w:val="16"/>
          <w:szCs w:val="16"/>
        </w:rPr>
        <w:t>and Solved</w:t>
      </w:r>
      <w:r w:rsidRPr="00464714">
        <w:rPr>
          <w:rFonts w:ascii="Arial" w:hAnsi="Arial" w:cs="Arial"/>
          <w:b w:val="0"/>
          <w:bCs w:val="0"/>
          <w:sz w:val="16"/>
          <w:szCs w:val="16"/>
        </w:rPr>
        <w:t xml:space="preserve"> technical issue for the teams, As I </w:t>
      </w:r>
      <w:r w:rsidRPr="00464714" w:rsidR="00163CAA">
        <w:rPr>
          <w:rFonts w:ascii="Arial" w:hAnsi="Arial" w:cs="Arial"/>
          <w:b w:val="0"/>
          <w:bCs w:val="0"/>
          <w:sz w:val="16"/>
          <w:szCs w:val="16"/>
        </w:rPr>
        <w:t>was</w:t>
      </w:r>
      <w:r w:rsidRPr="00464714">
        <w:rPr>
          <w:rFonts w:ascii="Arial" w:hAnsi="Arial" w:cs="Arial"/>
          <w:b w:val="0"/>
          <w:bCs w:val="0"/>
          <w:sz w:val="16"/>
          <w:szCs w:val="16"/>
        </w:rPr>
        <w:t xml:space="preserve"> working with </w:t>
      </w:r>
      <w:r w:rsidRPr="00464714">
        <w:rPr>
          <w:rFonts w:ascii="Arial" w:hAnsi="Arial" w:cs="Arial"/>
          <w:sz w:val="16"/>
          <w:szCs w:val="16"/>
        </w:rPr>
        <w:tab/>
      </w:r>
      <w:r w:rsidRPr="00464714">
        <w:rPr>
          <w:rFonts w:ascii="Arial" w:hAnsi="Arial" w:cs="Arial"/>
          <w:b w:val="0"/>
          <w:bCs w:val="0"/>
          <w:sz w:val="16"/>
          <w:szCs w:val="16"/>
        </w:rPr>
        <w:t>Core team.</w:t>
      </w:r>
    </w:p>
    <w:p w:rsidR="00CF4035" w:rsidRPr="00CF4035" w:rsidP="00CF4035"/>
    <w:p w:rsidR="002A3E7F" w:rsidRPr="0097798D" w:rsidP="004E74DE">
      <w:pPr>
        <w:pStyle w:val="Heading1"/>
        <w:pBdr>
          <w:top w:val="none" w:sz="0" w:space="0" w:color="auto"/>
        </w:pBdr>
        <w:spacing w:before="0" w:after="0"/>
        <w:jc w:val="left"/>
        <w:rPr>
          <w:rFonts w:ascii="Arial" w:hAnsi="Arial" w:cs="Arial"/>
          <w:bCs w:val="0"/>
          <w:color w:val="000000"/>
          <w:sz w:val="18"/>
          <w:szCs w:val="18"/>
        </w:rPr>
      </w:pPr>
      <w:r w:rsidRPr="0097798D">
        <w:rPr>
          <w:rFonts w:ascii="Arial" w:hAnsi="Arial" w:cs="Arial"/>
          <w:bCs w:val="0"/>
          <w:color w:val="000000"/>
          <w:sz w:val="18"/>
          <w:szCs w:val="18"/>
        </w:rPr>
        <w:t xml:space="preserve">Client: </w:t>
      </w:r>
      <w:r w:rsidRPr="0097798D" w:rsidR="000D200E">
        <w:rPr>
          <w:rFonts w:ascii="Arial" w:hAnsi="Arial" w:cs="Arial"/>
          <w:bCs w:val="0"/>
          <w:color w:val="000000"/>
          <w:sz w:val="18"/>
          <w:szCs w:val="18"/>
        </w:rPr>
        <w:t>Emirates Airlines Group of IT – Dubai UAE</w:t>
      </w:r>
      <w:r w:rsidRPr="0097798D" w:rsidR="00F32128">
        <w:rPr>
          <w:rFonts w:ascii="Arial" w:hAnsi="Arial" w:cs="Arial"/>
          <w:bCs w:val="0"/>
          <w:color w:val="000000"/>
          <w:sz w:val="18"/>
          <w:szCs w:val="18"/>
        </w:rPr>
        <w:t>- Onsite</w:t>
      </w:r>
      <w:r w:rsidRPr="0097798D" w:rsidR="000D200E">
        <w:rPr>
          <w:rFonts w:ascii="Arial" w:hAnsi="Arial" w:cs="Arial"/>
          <w:color w:val="000000"/>
          <w:sz w:val="18"/>
          <w:szCs w:val="18"/>
        </w:rPr>
        <w:tab/>
      </w:r>
      <w:r w:rsidRPr="0097798D" w:rsidR="000D200E">
        <w:rPr>
          <w:rFonts w:ascii="Arial" w:hAnsi="Arial" w:cs="Arial"/>
          <w:color w:val="000000"/>
          <w:sz w:val="18"/>
          <w:szCs w:val="18"/>
        </w:rPr>
        <w:tab/>
      </w:r>
      <w:r w:rsidRPr="0097798D" w:rsidR="000D200E">
        <w:rPr>
          <w:rFonts w:ascii="Arial" w:hAnsi="Arial" w:cs="Arial"/>
          <w:color w:val="000000"/>
          <w:sz w:val="18"/>
          <w:szCs w:val="18"/>
        </w:rPr>
        <w:tab/>
      </w:r>
      <w:r w:rsidRPr="0097798D" w:rsidR="000D200E">
        <w:rPr>
          <w:rFonts w:ascii="Arial" w:hAnsi="Arial" w:cs="Arial"/>
          <w:color w:val="000000"/>
          <w:sz w:val="18"/>
          <w:szCs w:val="18"/>
        </w:rPr>
        <w:tab/>
      </w:r>
      <w:r w:rsidRPr="0097798D" w:rsidR="00286ADE">
        <w:rPr>
          <w:rFonts w:ascii="Arial" w:hAnsi="Arial" w:cs="Arial"/>
          <w:color w:val="000000"/>
          <w:sz w:val="18"/>
          <w:szCs w:val="18"/>
        </w:rPr>
        <w:tab/>
      </w:r>
      <w:r w:rsidR="008045D3">
        <w:rPr>
          <w:rFonts w:ascii="Arial" w:hAnsi="Arial" w:cs="Arial"/>
          <w:color w:val="000000"/>
          <w:sz w:val="18"/>
          <w:szCs w:val="18"/>
        </w:rPr>
        <w:tab/>
      </w:r>
      <w:r w:rsidRPr="0097798D" w:rsidR="000D200E">
        <w:rPr>
          <w:rFonts w:ascii="Arial" w:hAnsi="Arial" w:cs="Arial"/>
          <w:sz w:val="18"/>
          <w:szCs w:val="18"/>
          <w:lang w:val="sv-SE"/>
        </w:rPr>
        <w:t xml:space="preserve">Jan 13 – </w:t>
      </w:r>
      <w:r w:rsidRPr="0097798D" w:rsidR="00604551">
        <w:rPr>
          <w:rFonts w:ascii="Arial" w:hAnsi="Arial" w:cs="Arial"/>
          <w:sz w:val="18"/>
          <w:szCs w:val="18"/>
          <w:lang w:val="sv-SE"/>
        </w:rPr>
        <w:t>Sept</w:t>
      </w:r>
      <w:r w:rsidRPr="0097798D" w:rsidR="00E804F5">
        <w:rPr>
          <w:rFonts w:ascii="Arial" w:hAnsi="Arial" w:cs="Arial"/>
          <w:sz w:val="18"/>
          <w:szCs w:val="18"/>
          <w:lang w:val="sv-SE"/>
        </w:rPr>
        <w:t>14</w:t>
      </w:r>
    </w:p>
    <w:p w:rsidR="00252381" w:rsidRPr="0097798D" w:rsidP="004E74DE">
      <w:pPr>
        <w:pStyle w:val="Heading1"/>
        <w:pBdr>
          <w:top w:val="none" w:sz="0" w:space="0" w:color="auto"/>
        </w:pBdr>
        <w:spacing w:before="0" w:after="0"/>
        <w:jc w:val="left"/>
        <w:rPr>
          <w:rFonts w:ascii="Arial" w:hAnsi="Arial" w:cs="Arial"/>
          <w:bCs w:val="0"/>
          <w:color w:val="000000"/>
          <w:sz w:val="18"/>
          <w:szCs w:val="18"/>
          <w:u w:val="single"/>
        </w:rPr>
      </w:pPr>
      <w:r w:rsidRPr="0097798D">
        <w:rPr>
          <w:rFonts w:ascii="Arial" w:hAnsi="Arial" w:cs="Arial"/>
          <w:bCs w:val="0"/>
          <w:color w:val="000000"/>
          <w:sz w:val="18"/>
          <w:szCs w:val="18"/>
          <w:u w:val="single"/>
        </w:rPr>
        <w:t>STPC- Stop-over paid by carrier / Station To Pick-up Cost</w:t>
      </w:r>
    </w:p>
    <w:p w:rsidR="00252381" w:rsidRPr="008D4DDE" w:rsidP="004E74DE">
      <w:pPr>
        <w:pStyle w:val="Heading1"/>
        <w:pBdr>
          <w:top w:val="none" w:sz="0" w:space="0" w:color="auto"/>
        </w:pBdr>
        <w:spacing w:before="0" w:after="0"/>
        <w:jc w:val="left"/>
        <w:rPr>
          <w:rFonts w:ascii="Arial" w:hAnsi="Arial" w:cs="Arial"/>
          <w:b w:val="0"/>
          <w:bCs w:val="0"/>
          <w:color w:val="000000"/>
          <w:sz w:val="16"/>
          <w:szCs w:val="16"/>
        </w:rPr>
      </w:pPr>
      <w:r w:rsidRPr="008D4DDE">
        <w:rPr>
          <w:rFonts w:ascii="Arial" w:hAnsi="Arial" w:cs="Arial"/>
          <w:b w:val="0"/>
          <w:bCs w:val="0"/>
          <w:color w:val="000000"/>
          <w:sz w:val="16"/>
          <w:szCs w:val="16"/>
        </w:rPr>
        <w:t>Commercial product provides hotel accommodation to passengers who have booked in certain booking classes when their connection time exceeds certain hours. The cost of UAE visa, hotel accommodation, meals and transfer between airport and hotel are borne by the carrier. This application is handling all the STPC activities i.e. Visa, Hotels, No of passengers, passenger eligibility, child award etc.</w:t>
      </w:r>
    </w:p>
    <w:p w:rsidR="00DC1569" w:rsidRPr="008D4DDE" w:rsidP="00DC1569">
      <w:pPr>
        <w:rPr>
          <w:rFonts w:ascii="Arial" w:hAnsi="Arial" w:cs="Arial"/>
          <w:b/>
          <w:sz w:val="16"/>
          <w:szCs w:val="16"/>
        </w:rPr>
      </w:pPr>
      <w:r w:rsidRPr="008D4DDE">
        <w:rPr>
          <w:rFonts w:ascii="Arial" w:hAnsi="Arial" w:cs="Arial"/>
          <w:b/>
          <w:bCs/>
          <w:color w:val="000000"/>
          <w:sz w:val="16"/>
          <w:szCs w:val="16"/>
          <w:u w:val="single"/>
        </w:rPr>
        <w:t>Responsibilities</w:t>
      </w:r>
      <w:r w:rsidRPr="008D4DDE">
        <w:rPr>
          <w:rFonts w:ascii="Arial" w:hAnsi="Arial" w:cs="Arial"/>
          <w:b/>
          <w:bCs/>
          <w:color w:val="000000"/>
          <w:sz w:val="16"/>
          <w:szCs w:val="16"/>
        </w:rPr>
        <w:t>:</w:t>
      </w:r>
    </w:p>
    <w:p w:rsidR="00193DFE" w:rsidRPr="008D4DDE" w:rsidP="00193DFE">
      <w:pPr>
        <w:pStyle w:val="ResBodytext"/>
        <w:jc w:val="both"/>
        <w:rPr>
          <w:rFonts w:cs="Arial"/>
          <w:sz w:val="16"/>
          <w:szCs w:val="16"/>
        </w:rPr>
      </w:pPr>
      <w:r w:rsidRPr="008D4DDE">
        <w:rPr>
          <w:rFonts w:cs="Arial"/>
          <w:b/>
          <w:bCs/>
          <w:color w:val="000000"/>
          <w:sz w:val="16"/>
          <w:szCs w:val="16"/>
        </w:rPr>
        <w:t> </w:t>
      </w:r>
      <w:r w:rsidRPr="008D4DDE">
        <w:rPr>
          <w:rFonts w:cs="Arial"/>
          <w:b/>
          <w:bCs/>
          <w:color w:val="000000"/>
          <w:sz w:val="16"/>
          <w:szCs w:val="16"/>
        </w:rPr>
        <w:t> </w:t>
      </w:r>
      <w:r w:rsidRPr="008D4DDE">
        <w:rPr>
          <w:rFonts w:cs="Arial"/>
          <w:sz w:val="16"/>
          <w:szCs w:val="16"/>
        </w:rPr>
        <w:t xml:space="preserve">As </w:t>
      </w:r>
      <w:r w:rsidRPr="008D4DDE" w:rsidR="0002455D">
        <w:rPr>
          <w:rFonts w:cs="Arial"/>
          <w:b/>
          <w:sz w:val="16"/>
          <w:szCs w:val="16"/>
        </w:rPr>
        <w:t>Sr.</w:t>
      </w:r>
      <w:r w:rsidR="00EB2AAA">
        <w:rPr>
          <w:rFonts w:cs="Arial"/>
          <w:b/>
          <w:sz w:val="16"/>
          <w:szCs w:val="16"/>
        </w:rPr>
        <w:t xml:space="preserve"> </w:t>
      </w:r>
      <w:r w:rsidRPr="008D4DDE">
        <w:rPr>
          <w:rFonts w:cs="Arial"/>
          <w:b/>
          <w:bCs/>
          <w:sz w:val="16"/>
          <w:szCs w:val="16"/>
        </w:rPr>
        <w:t>Technical</w:t>
      </w:r>
      <w:r w:rsidR="00EB2AAA">
        <w:rPr>
          <w:rFonts w:cs="Arial"/>
          <w:b/>
          <w:bCs/>
          <w:sz w:val="16"/>
          <w:szCs w:val="16"/>
        </w:rPr>
        <w:t xml:space="preserve"> </w:t>
      </w:r>
      <w:r w:rsidRPr="008D4DDE" w:rsidR="008D2718">
        <w:rPr>
          <w:rFonts w:cs="Arial"/>
          <w:b/>
          <w:bCs/>
          <w:sz w:val="16"/>
          <w:szCs w:val="16"/>
        </w:rPr>
        <w:t>Lead</w:t>
      </w:r>
      <w:r w:rsidRPr="008D4DDE">
        <w:rPr>
          <w:rFonts w:cs="Arial"/>
          <w:b/>
          <w:bCs/>
          <w:sz w:val="16"/>
          <w:szCs w:val="16"/>
        </w:rPr>
        <w:t>&amp; Onsite Coordinator</w:t>
      </w:r>
      <w:r w:rsidRPr="008D4DDE">
        <w:rPr>
          <w:rFonts w:cs="Arial"/>
          <w:sz w:val="16"/>
          <w:szCs w:val="16"/>
        </w:rPr>
        <w:t xml:space="preserve"> responsibilities include:</w:t>
      </w:r>
    </w:p>
    <w:p w:rsidR="00051EF9" w:rsidRPr="008D4DDE" w:rsidP="00E42126">
      <w:pPr>
        <w:pStyle w:val="Heading1"/>
        <w:numPr>
          <w:ilvl w:val="0"/>
          <w:numId w:val="12"/>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End to End Delivery, Requirements gathering, design, development, unit testing, offshore coordination for any kind of production issue/Requirements clarification, Flight Message Service and major business logics using Spring, Hibernate, JMS, MS SQL db. Lead/Participate in Joint Application Design sessions with the client and help the Business Analyst with requirement gathering and requirement analysis.</w:t>
      </w:r>
    </w:p>
    <w:p w:rsidR="005060EB" w:rsidRPr="008D4DDE" w:rsidP="00E42126">
      <w:pPr>
        <w:pStyle w:val="Heading1"/>
        <w:numPr>
          <w:ilvl w:val="0"/>
          <w:numId w:val="12"/>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Conduct design and code reviews. Mentor technical team, Onsite-Offshore coordination in development, release &amp; deployment and tracking team activities.</w:t>
      </w:r>
    </w:p>
    <w:p w:rsidR="00757C14" w:rsidRPr="008D4DDE" w:rsidP="00E42126">
      <w:pPr>
        <w:pStyle w:val="Heading1"/>
        <w:numPr>
          <w:ilvl w:val="0"/>
          <w:numId w:val="12"/>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Advise clients on processes and technologies, and Evaluate solutions and technologies.</w:t>
      </w:r>
    </w:p>
    <w:p w:rsidR="008E5776" w:rsidRPr="008D4DDE" w:rsidP="00E42126">
      <w:pPr>
        <w:pStyle w:val="Heading1"/>
        <w:numPr>
          <w:ilvl w:val="0"/>
          <w:numId w:val="12"/>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Provided support for System &amp; E2E testing and resolving/escalations any issues with the users/interfacing systems.</w:t>
      </w:r>
    </w:p>
    <w:p w:rsidR="009553EA" w:rsidP="00E42126">
      <w:pPr>
        <w:pStyle w:val="Heading1"/>
        <w:numPr>
          <w:ilvl w:val="0"/>
          <w:numId w:val="12"/>
        </w:numPr>
        <w:pBdr>
          <w:top w:val="none" w:sz="0" w:space="0" w:color="auto"/>
        </w:pBdr>
        <w:spacing w:before="0" w:after="0"/>
        <w:jc w:val="left"/>
        <w:rPr>
          <w:rFonts w:ascii="Arial" w:hAnsi="Arial" w:cs="Arial"/>
          <w:b w:val="0"/>
          <w:bCs w:val="0"/>
          <w:sz w:val="16"/>
          <w:szCs w:val="16"/>
        </w:rPr>
      </w:pPr>
      <w:r w:rsidRPr="008D4DDE">
        <w:rPr>
          <w:rFonts w:ascii="Arial" w:hAnsi="Arial" w:cs="Arial"/>
          <w:b w:val="0"/>
          <w:bCs w:val="0"/>
          <w:sz w:val="16"/>
          <w:szCs w:val="16"/>
        </w:rPr>
        <w:t xml:space="preserve">Responsible for Requirements gathering, Analysis, Design, </w:t>
      </w:r>
      <w:r w:rsidRPr="008D4DDE" w:rsidR="004E125E">
        <w:rPr>
          <w:rFonts w:ascii="Arial" w:hAnsi="Arial" w:cs="Arial"/>
          <w:b w:val="0"/>
          <w:bCs w:val="0"/>
          <w:sz w:val="16"/>
          <w:szCs w:val="16"/>
        </w:rPr>
        <w:t>Development (</w:t>
      </w:r>
      <w:r w:rsidRPr="008D4DDE">
        <w:rPr>
          <w:rFonts w:ascii="Arial" w:hAnsi="Arial" w:cs="Arial"/>
          <w:b w:val="0"/>
          <w:bCs w:val="0"/>
          <w:sz w:val="16"/>
          <w:szCs w:val="16"/>
        </w:rPr>
        <w:t xml:space="preserve">Coding)  and deployment. Code </w:t>
      </w:r>
      <w:r w:rsidRPr="008D4DDE">
        <w:rPr>
          <w:rFonts w:ascii="Arial" w:hAnsi="Arial" w:cs="Arial"/>
          <w:b w:val="0"/>
          <w:bCs w:val="0"/>
          <w:sz w:val="16"/>
          <w:szCs w:val="16"/>
        </w:rPr>
        <w:t>Review.Unit</w:t>
      </w:r>
      <w:r w:rsidRPr="008D4DDE">
        <w:rPr>
          <w:rFonts w:ascii="Arial" w:hAnsi="Arial" w:cs="Arial"/>
          <w:b w:val="0"/>
          <w:bCs w:val="0"/>
          <w:sz w:val="16"/>
          <w:szCs w:val="16"/>
        </w:rPr>
        <w:t xml:space="preserve"> Testing etc.</w:t>
      </w:r>
    </w:p>
    <w:p w:rsidR="00016855" w:rsidRPr="00016855" w:rsidP="00016855"/>
    <w:p w:rsidR="001B32FD" w:rsidP="001B32FD">
      <w:pPr>
        <w:pStyle w:val="Heading1"/>
        <w:pBdr>
          <w:top w:val="none" w:sz="0" w:space="0" w:color="auto"/>
        </w:pBdr>
        <w:spacing w:before="0" w:after="0"/>
        <w:jc w:val="left"/>
        <w:rPr>
          <w:rFonts w:ascii="Arial" w:hAnsi="Arial" w:cs="Arial"/>
          <w:b w:val="0"/>
          <w:bCs w:val="0"/>
          <w:sz w:val="16"/>
          <w:szCs w:val="16"/>
        </w:rPr>
      </w:pPr>
      <w:r w:rsidRPr="008D4DDE">
        <w:rPr>
          <w:rFonts w:ascii="Arial" w:hAnsi="Arial" w:cs="Arial"/>
          <w:b w:val="0"/>
          <w:bCs w:val="0"/>
          <w:color w:val="000000"/>
          <w:sz w:val="16"/>
          <w:szCs w:val="16"/>
        </w:rPr>
        <w:t> </w:t>
      </w:r>
      <w:r w:rsidRPr="008D4DDE" w:rsidR="00B00E05">
        <w:rPr>
          <w:rFonts w:ascii="Arial" w:hAnsi="Arial" w:cs="Arial"/>
          <w:bCs w:val="0"/>
          <w:i/>
          <w:iCs/>
          <w:color w:val="000000"/>
          <w:sz w:val="16"/>
          <w:szCs w:val="16"/>
          <w:u w:val="single"/>
        </w:rPr>
        <w:t>Environment</w:t>
      </w:r>
      <w:r w:rsidRPr="008D4DDE" w:rsidR="00B00E05">
        <w:rPr>
          <w:rFonts w:ascii="Arial" w:hAnsi="Arial" w:cs="Arial"/>
          <w:b w:val="0"/>
          <w:bCs w:val="0"/>
          <w:color w:val="000000"/>
          <w:sz w:val="16"/>
          <w:szCs w:val="16"/>
        </w:rPr>
        <w:t>:</w:t>
      </w:r>
      <w:r w:rsidRPr="008D4DDE" w:rsidR="00B00E05">
        <w:rPr>
          <w:rFonts w:ascii="Arial" w:hAnsi="Arial" w:cs="Arial"/>
          <w:b w:val="0"/>
          <w:bCs w:val="0"/>
          <w:sz w:val="16"/>
          <w:szCs w:val="16"/>
        </w:rPr>
        <w:t xml:space="preserve"> Core</w:t>
      </w:r>
      <w:r w:rsidRPr="008D4DDE">
        <w:rPr>
          <w:rFonts w:ascii="Arial" w:hAnsi="Arial" w:cs="Arial"/>
          <w:b w:val="0"/>
          <w:bCs w:val="0"/>
          <w:sz w:val="16"/>
          <w:szCs w:val="16"/>
        </w:rPr>
        <w:t xml:space="preserve"> Java/J2EE (JDK1.5), </w:t>
      </w:r>
      <w:r w:rsidRPr="008D4DDE" w:rsidR="00313858">
        <w:rPr>
          <w:rFonts w:ascii="Arial" w:hAnsi="Arial" w:cs="Arial"/>
          <w:b w:val="0"/>
          <w:bCs w:val="0"/>
          <w:color w:val="000000"/>
          <w:sz w:val="16"/>
          <w:szCs w:val="16"/>
        </w:rPr>
        <w:t xml:space="preserve">Design patterns, </w:t>
      </w:r>
      <w:r w:rsidRPr="008D4DDE" w:rsidR="009C2FE5">
        <w:rPr>
          <w:rFonts w:ascii="Arial" w:hAnsi="Arial" w:cs="Arial"/>
          <w:b w:val="0"/>
          <w:bCs w:val="0"/>
          <w:sz w:val="16"/>
          <w:szCs w:val="16"/>
        </w:rPr>
        <w:t xml:space="preserve">UML, </w:t>
      </w:r>
      <w:r w:rsidRPr="008D4DDE">
        <w:rPr>
          <w:rFonts w:ascii="Arial" w:hAnsi="Arial" w:cs="Arial"/>
          <w:b w:val="0"/>
          <w:bCs w:val="0"/>
          <w:sz w:val="16"/>
          <w:szCs w:val="16"/>
        </w:rPr>
        <w:t xml:space="preserve">Eclipse Architect, Spring MVC framework 2.5, hibernate, JSF - </w:t>
      </w:r>
      <w:r w:rsidRPr="008D4DDE" w:rsidR="00B00E05">
        <w:rPr>
          <w:rFonts w:ascii="Arial" w:hAnsi="Arial" w:cs="Arial"/>
          <w:b w:val="0"/>
          <w:bCs w:val="0"/>
          <w:sz w:val="16"/>
          <w:szCs w:val="16"/>
        </w:rPr>
        <w:t>rich faces</w:t>
      </w:r>
      <w:r w:rsidRPr="008D4DDE">
        <w:rPr>
          <w:rFonts w:ascii="Arial" w:hAnsi="Arial" w:cs="Arial"/>
          <w:b w:val="0"/>
          <w:bCs w:val="0"/>
          <w:sz w:val="16"/>
          <w:szCs w:val="16"/>
        </w:rPr>
        <w:t xml:space="preserve">, </w:t>
      </w:r>
      <w:r w:rsidRPr="008D4DDE" w:rsidR="00F16241">
        <w:rPr>
          <w:rFonts w:ascii="Arial" w:hAnsi="Arial" w:cs="Arial"/>
          <w:b w:val="0"/>
          <w:bCs w:val="0"/>
          <w:sz w:val="16"/>
          <w:szCs w:val="16"/>
        </w:rPr>
        <w:t>Maven 3.0,</w:t>
      </w:r>
      <w:r w:rsidRPr="008D4DDE">
        <w:rPr>
          <w:rFonts w:ascii="Arial" w:hAnsi="Arial" w:cs="Arial"/>
          <w:b w:val="0"/>
          <w:bCs w:val="0"/>
          <w:sz w:val="16"/>
          <w:szCs w:val="16"/>
        </w:rPr>
        <w:t xml:space="preserve">JDBC 2.0, </w:t>
      </w:r>
      <w:r w:rsidRPr="008D4DDE" w:rsidR="009474D1">
        <w:rPr>
          <w:rFonts w:ascii="Arial" w:hAnsi="Arial" w:cs="Arial"/>
          <w:b w:val="0"/>
          <w:bCs w:val="0"/>
          <w:sz w:val="16"/>
          <w:szCs w:val="16"/>
        </w:rPr>
        <w:t>JUNIT</w:t>
      </w:r>
      <w:r w:rsidRPr="008D4DDE" w:rsidR="009474D1">
        <w:rPr>
          <w:rFonts w:ascii="Arial" w:hAnsi="Arial" w:cs="Arial"/>
          <w:sz w:val="16"/>
          <w:szCs w:val="16"/>
        </w:rPr>
        <w:t xml:space="preserve"> ,</w:t>
      </w:r>
      <w:r w:rsidRPr="008D4DDE">
        <w:rPr>
          <w:rFonts w:ascii="Arial" w:hAnsi="Arial" w:cs="Arial"/>
          <w:b w:val="0"/>
          <w:bCs w:val="0"/>
          <w:sz w:val="16"/>
          <w:szCs w:val="16"/>
        </w:rPr>
        <w:t xml:space="preserve">JIRA, Eclipse Helios, Sonar, Agile Mythologies, Oracle 11g .Tomcat 5.5, MS Office 2007(MS Project, MS Visio, PPT),Putty, UNIX-HP, CSS, </w:t>
      </w:r>
      <w:r w:rsidRPr="008D4DDE">
        <w:rPr>
          <w:rFonts w:ascii="Arial" w:hAnsi="Arial" w:cs="Arial"/>
          <w:b w:val="0"/>
          <w:bCs w:val="0"/>
          <w:sz w:val="16"/>
          <w:szCs w:val="16"/>
        </w:rPr>
        <w:t>xHTM</w:t>
      </w:r>
      <w:r w:rsidRPr="008D4DDE" w:rsidR="006839F8">
        <w:rPr>
          <w:rFonts w:ascii="Arial" w:hAnsi="Arial" w:cs="Arial"/>
          <w:b w:val="0"/>
          <w:bCs w:val="0"/>
          <w:sz w:val="16"/>
          <w:szCs w:val="16"/>
        </w:rPr>
        <w:t>L</w:t>
      </w:r>
      <w:r w:rsidRPr="008D4DDE" w:rsidR="006839F8">
        <w:rPr>
          <w:rFonts w:ascii="Arial" w:hAnsi="Arial" w:cs="Arial"/>
          <w:b w:val="0"/>
          <w:bCs w:val="0"/>
          <w:sz w:val="16"/>
          <w:szCs w:val="16"/>
        </w:rPr>
        <w:t xml:space="preserve">, </w:t>
      </w:r>
      <w:r w:rsidRPr="008D4DDE" w:rsidR="00B00E05">
        <w:rPr>
          <w:rFonts w:ascii="Arial" w:hAnsi="Arial" w:cs="Arial"/>
          <w:b w:val="0"/>
          <w:bCs w:val="0"/>
          <w:sz w:val="16"/>
          <w:szCs w:val="16"/>
        </w:rPr>
        <w:t>Business</w:t>
      </w:r>
      <w:r w:rsidRPr="008D4DDE" w:rsidR="006839F8">
        <w:rPr>
          <w:rFonts w:ascii="Arial" w:hAnsi="Arial" w:cs="Arial"/>
          <w:b w:val="0"/>
          <w:bCs w:val="0"/>
          <w:sz w:val="16"/>
          <w:szCs w:val="16"/>
        </w:rPr>
        <w:t xml:space="preserve"> Rules(</w:t>
      </w:r>
      <w:r w:rsidRPr="008D4DDE" w:rsidR="006839F8">
        <w:rPr>
          <w:rFonts w:ascii="Arial" w:hAnsi="Arial" w:cs="Arial"/>
          <w:b w:val="0"/>
          <w:bCs w:val="0"/>
          <w:sz w:val="16"/>
          <w:szCs w:val="16"/>
        </w:rPr>
        <w:t>Drls</w:t>
      </w:r>
      <w:r w:rsidRPr="008D4DDE" w:rsidR="006839F8">
        <w:rPr>
          <w:rFonts w:ascii="Arial" w:hAnsi="Arial" w:cs="Arial"/>
          <w:b w:val="0"/>
          <w:bCs w:val="0"/>
          <w:sz w:val="16"/>
          <w:szCs w:val="16"/>
        </w:rPr>
        <w:t xml:space="preserve"> files), </w:t>
      </w:r>
      <w:r w:rsidRPr="008D4DDE">
        <w:rPr>
          <w:rFonts w:ascii="Arial" w:hAnsi="Arial" w:cs="Arial"/>
          <w:b w:val="0"/>
          <w:bCs w:val="0"/>
          <w:sz w:val="16"/>
          <w:szCs w:val="16"/>
        </w:rPr>
        <w:t>Windows7,XML(Build),JMS(Queue)</w:t>
      </w:r>
      <w:r w:rsidRPr="008D4DDE" w:rsidR="00DA2859">
        <w:rPr>
          <w:rFonts w:ascii="Arial" w:hAnsi="Arial" w:cs="Arial"/>
          <w:b w:val="0"/>
          <w:bCs w:val="0"/>
          <w:sz w:val="16"/>
          <w:szCs w:val="16"/>
        </w:rPr>
        <w:t>, Report Builder 3.0</w:t>
      </w:r>
      <w:r w:rsidRPr="008D4DDE">
        <w:rPr>
          <w:rFonts w:ascii="Arial" w:hAnsi="Arial" w:cs="Arial"/>
          <w:b w:val="0"/>
          <w:bCs w:val="0"/>
          <w:sz w:val="16"/>
          <w:szCs w:val="16"/>
        </w:rPr>
        <w:t>.</w:t>
      </w:r>
    </w:p>
    <w:p w:rsidR="001A4DB9" w:rsidRPr="001A4DB9" w:rsidP="001A4DB9"/>
    <w:p w:rsidR="00F040B5" w:rsidRPr="00387933" w:rsidP="00E42126">
      <w:pPr>
        <w:pStyle w:val="ResBodytext"/>
        <w:numPr>
          <w:ilvl w:val="0"/>
          <w:numId w:val="5"/>
        </w:numPr>
        <w:rPr>
          <w:rFonts w:cs="Arial"/>
          <w:b/>
          <w:sz w:val="18"/>
          <w:szCs w:val="18"/>
        </w:rPr>
      </w:pPr>
      <w:r w:rsidRPr="00387933">
        <w:rPr>
          <w:rFonts w:cs="Arial"/>
          <w:b/>
          <w:sz w:val="18"/>
          <w:szCs w:val="18"/>
          <w:lang w:val="sv-SE"/>
        </w:rPr>
        <w:t>Product</w:t>
      </w:r>
      <w:r w:rsidRPr="00387933" w:rsidR="00F4258E">
        <w:rPr>
          <w:rFonts w:cs="Arial"/>
          <w:b/>
          <w:sz w:val="18"/>
          <w:szCs w:val="18"/>
          <w:lang w:val="sv-SE"/>
        </w:rPr>
        <w:t xml:space="preserve"> Name</w:t>
      </w:r>
      <w:r w:rsidRPr="00387933" w:rsidR="00F4258E">
        <w:rPr>
          <w:rFonts w:cs="Arial"/>
          <w:sz w:val="18"/>
          <w:szCs w:val="18"/>
          <w:lang w:val="sv-SE"/>
        </w:rPr>
        <w:t xml:space="preserve">: </w:t>
      </w:r>
      <w:r w:rsidRPr="00387933" w:rsidR="00F4258E">
        <w:rPr>
          <w:rFonts w:cs="Arial"/>
          <w:b/>
          <w:sz w:val="18"/>
          <w:szCs w:val="18"/>
          <w:lang w:val="sv-SE"/>
        </w:rPr>
        <w:t>1.&gt;</w:t>
      </w:r>
      <w:r w:rsidRPr="00387933" w:rsidR="00F4258E">
        <w:rPr>
          <w:rFonts w:cs="Arial"/>
          <w:b/>
          <w:bCs/>
          <w:sz w:val="18"/>
          <w:szCs w:val="18"/>
        </w:rPr>
        <w:t>SKYCHA</w:t>
      </w:r>
      <w:r w:rsidRPr="00387933">
        <w:rPr>
          <w:rFonts w:cs="Arial"/>
          <w:b/>
          <w:bCs/>
          <w:sz w:val="18"/>
          <w:szCs w:val="18"/>
        </w:rPr>
        <w:t xml:space="preserve">IN </w:t>
      </w:r>
      <w:r w:rsidRPr="00387933">
        <w:rPr>
          <w:rFonts w:cs="Arial"/>
          <w:b/>
          <w:bCs/>
          <w:sz w:val="18"/>
          <w:szCs w:val="18"/>
          <w:u w:val="single"/>
        </w:rPr>
        <w:t>Cargo(RAPID Cargo Proration)</w:t>
      </w:r>
      <w:r w:rsidRPr="00387933">
        <w:rPr>
          <w:rFonts w:cs="Arial"/>
          <w:b/>
          <w:sz w:val="18"/>
          <w:szCs w:val="18"/>
        </w:rPr>
        <w:t xml:space="preserve">Tech Lead  at </w:t>
      </w:r>
      <w:r w:rsidRPr="00387933">
        <w:rPr>
          <w:rFonts w:cs="Arial"/>
          <w:b/>
          <w:bCs/>
          <w:sz w:val="18"/>
          <w:szCs w:val="18"/>
        </w:rPr>
        <w:t>UAE,</w:t>
      </w:r>
      <w:r w:rsidRPr="00387933" w:rsidR="00DB6860">
        <w:rPr>
          <w:rFonts w:cs="Arial"/>
          <w:b/>
          <w:sz w:val="18"/>
          <w:szCs w:val="18"/>
          <w:lang w:val="sv-SE"/>
        </w:rPr>
        <w:t>Jan 13 -</w:t>
      </w:r>
      <w:r w:rsidRPr="00387933">
        <w:rPr>
          <w:rFonts w:cs="Arial"/>
          <w:b/>
          <w:sz w:val="18"/>
          <w:szCs w:val="18"/>
          <w:lang w:val="sv-SE"/>
        </w:rPr>
        <w:t>July13</w:t>
      </w:r>
      <w:r w:rsidRPr="00387933" w:rsidR="006221C5">
        <w:rPr>
          <w:rFonts w:cs="Arial"/>
          <w:b/>
          <w:sz w:val="18"/>
          <w:szCs w:val="18"/>
          <w:lang w:val="sv-SE"/>
        </w:rPr>
        <w:t>,</w:t>
      </w:r>
      <w:r w:rsidRPr="00387933" w:rsidR="00B3454A">
        <w:rPr>
          <w:rFonts w:cs="Arial"/>
          <w:b/>
          <w:sz w:val="18"/>
          <w:szCs w:val="18"/>
          <w:lang w:val="sv-SE"/>
        </w:rPr>
        <w:tab/>
      </w:r>
      <w:r w:rsidRPr="00387933" w:rsidR="00DB6860">
        <w:rPr>
          <w:rFonts w:cs="Arial"/>
          <w:b/>
          <w:sz w:val="18"/>
          <w:szCs w:val="18"/>
          <w:lang w:val="sv-SE"/>
        </w:rPr>
        <w:t>A</w:t>
      </w:r>
      <w:r w:rsidRPr="00387933" w:rsidR="006221C5">
        <w:rPr>
          <w:rFonts w:cs="Arial"/>
          <w:b/>
          <w:sz w:val="18"/>
          <w:szCs w:val="18"/>
          <w:lang w:val="sv-SE"/>
        </w:rPr>
        <w:t>gain in Dec16 to May17</w:t>
      </w:r>
      <w:r w:rsidRPr="00387933" w:rsidR="00B3454A">
        <w:rPr>
          <w:rFonts w:cs="Arial"/>
          <w:b/>
          <w:sz w:val="18"/>
          <w:szCs w:val="18"/>
          <w:lang w:val="sv-SE"/>
        </w:rPr>
        <w:t xml:space="preserve"> for FlyDubai</w:t>
      </w:r>
    </w:p>
    <w:p w:rsidR="004966D2" w:rsidRPr="00FA1A96" w:rsidP="004966D2">
      <w:pPr>
        <w:pStyle w:val="ResBodytext"/>
        <w:rPr>
          <w:rFonts w:cs="Arial"/>
          <w:bCs/>
          <w:sz w:val="16"/>
          <w:szCs w:val="16"/>
        </w:rPr>
      </w:pPr>
      <w:r w:rsidRPr="00DC3369">
        <w:rPr>
          <w:rFonts w:cs="Arial"/>
          <w:b/>
          <w:bCs/>
        </w:rPr>
        <w:tab/>
      </w:r>
      <w:r w:rsidRPr="00DC3369">
        <w:rPr>
          <w:rFonts w:cs="Arial"/>
          <w:b/>
          <w:bCs/>
        </w:rPr>
        <w:tab/>
      </w:r>
      <w:r w:rsidRPr="00FA1A96" w:rsidR="00F4258E">
        <w:rPr>
          <w:rFonts w:cs="Arial"/>
          <w:b/>
          <w:bCs/>
          <w:sz w:val="16"/>
          <w:szCs w:val="16"/>
        </w:rPr>
        <w:t>2.&gt; Zero Install Automation Utility.</w:t>
      </w:r>
      <w:r w:rsidRPr="00FA1A96">
        <w:rPr>
          <w:rFonts w:cs="Arial"/>
          <w:bCs/>
          <w:sz w:val="16"/>
          <w:szCs w:val="16"/>
        </w:rPr>
        <w:t xml:space="preserve"> (This utility will pick all resources from network and </w:t>
      </w:r>
      <w:r w:rsidRPr="00FA1A96" w:rsidR="00F040B5">
        <w:rPr>
          <w:rFonts w:cs="Arial"/>
          <w:bCs/>
          <w:sz w:val="16"/>
          <w:szCs w:val="16"/>
        </w:rPr>
        <w:tab/>
      </w:r>
      <w:r w:rsidRPr="00FA1A96" w:rsidR="009A5BEC">
        <w:rPr>
          <w:rFonts w:cs="Arial"/>
          <w:bCs/>
          <w:sz w:val="16"/>
          <w:szCs w:val="16"/>
        </w:rPr>
        <w:tab/>
      </w:r>
      <w:r w:rsidRPr="00FA1A96" w:rsidR="00F040B5">
        <w:rPr>
          <w:rFonts w:cs="Arial"/>
          <w:bCs/>
          <w:sz w:val="16"/>
          <w:szCs w:val="16"/>
        </w:rPr>
        <w:tab/>
      </w:r>
      <w:r w:rsidRPr="00FA1A96" w:rsidR="00F040B5">
        <w:rPr>
          <w:rFonts w:cs="Arial"/>
          <w:bCs/>
          <w:sz w:val="16"/>
          <w:szCs w:val="16"/>
        </w:rPr>
        <w:tab/>
      </w:r>
      <w:r w:rsidRPr="00FA1A96" w:rsidR="00F040B5">
        <w:rPr>
          <w:rFonts w:cs="Arial"/>
          <w:bCs/>
          <w:sz w:val="16"/>
          <w:szCs w:val="16"/>
        </w:rPr>
        <w:tab/>
      </w:r>
      <w:r w:rsidRPr="00FA1A96" w:rsidR="00F040B5">
        <w:rPr>
          <w:rFonts w:cs="Arial"/>
          <w:bCs/>
          <w:sz w:val="16"/>
          <w:szCs w:val="16"/>
        </w:rPr>
        <w:tab/>
      </w:r>
      <w:r w:rsidRPr="00FA1A96" w:rsidR="00F040B5">
        <w:rPr>
          <w:rFonts w:cs="Arial"/>
          <w:bCs/>
          <w:sz w:val="16"/>
          <w:szCs w:val="16"/>
        </w:rPr>
        <w:tab/>
      </w:r>
      <w:r w:rsidRPr="00FA1A96" w:rsidR="00F040B5">
        <w:rPr>
          <w:rFonts w:cs="Arial"/>
          <w:bCs/>
          <w:sz w:val="16"/>
          <w:szCs w:val="16"/>
        </w:rPr>
        <w:tab/>
      </w:r>
      <w:r w:rsidRPr="00FA1A96">
        <w:rPr>
          <w:rFonts w:cs="Arial"/>
          <w:bCs/>
          <w:sz w:val="16"/>
          <w:szCs w:val="16"/>
        </w:rPr>
        <w:t>prepared setup in client machine</w:t>
      </w:r>
      <w:r w:rsidRPr="00FA1A96" w:rsidR="00ED0CDC">
        <w:rPr>
          <w:rFonts w:cs="Arial"/>
          <w:bCs/>
          <w:sz w:val="16"/>
          <w:szCs w:val="16"/>
        </w:rPr>
        <w:t xml:space="preserve"> automatically</w:t>
      </w:r>
      <w:r w:rsidRPr="00FA1A96">
        <w:rPr>
          <w:rFonts w:cs="Arial"/>
          <w:bCs/>
          <w:sz w:val="16"/>
          <w:szCs w:val="16"/>
        </w:rPr>
        <w:t>)</w:t>
      </w:r>
      <w:r w:rsidRPr="00FA1A96" w:rsidR="00C831E3">
        <w:rPr>
          <w:rFonts w:cs="Arial"/>
          <w:bCs/>
          <w:sz w:val="16"/>
          <w:szCs w:val="16"/>
        </w:rPr>
        <w:t>.</w:t>
      </w:r>
    </w:p>
    <w:p w:rsidR="00DF22BF" w:rsidRPr="00FA1A96" w:rsidP="00DF22BF">
      <w:pPr>
        <w:pStyle w:val="ResBodytext"/>
        <w:rPr>
          <w:rFonts w:cs="Arial"/>
          <w:b/>
          <w:bCs/>
          <w:sz w:val="16"/>
          <w:szCs w:val="16"/>
        </w:rPr>
      </w:pPr>
      <w:r w:rsidRPr="00FA1A96">
        <w:rPr>
          <w:rFonts w:cs="Arial"/>
          <w:b/>
          <w:bCs/>
          <w:sz w:val="16"/>
          <w:szCs w:val="16"/>
        </w:rPr>
        <w:t>Client:</w:t>
      </w:r>
      <w:r w:rsidRPr="00FA1A96" w:rsidR="003A10B2">
        <w:rPr>
          <w:rFonts w:cs="Arial"/>
          <w:b/>
          <w:bCs/>
          <w:sz w:val="16"/>
          <w:szCs w:val="16"/>
        </w:rPr>
        <w:t xml:space="preserve"> Onsite-</w:t>
      </w:r>
      <w:r w:rsidRPr="00FA1A96">
        <w:rPr>
          <w:rFonts w:cs="Arial"/>
          <w:b/>
          <w:bCs/>
          <w:sz w:val="16"/>
          <w:szCs w:val="16"/>
        </w:rPr>
        <w:t xml:space="preserve"> Emirates </w:t>
      </w:r>
      <w:r w:rsidRPr="00FA1A96" w:rsidR="00B00E05">
        <w:rPr>
          <w:rFonts w:cs="Arial"/>
          <w:b/>
          <w:bCs/>
          <w:sz w:val="16"/>
          <w:szCs w:val="16"/>
        </w:rPr>
        <w:t>Airlines</w:t>
      </w:r>
      <w:r w:rsidRPr="00FA1A96">
        <w:rPr>
          <w:rFonts w:cs="Arial"/>
          <w:b/>
          <w:bCs/>
          <w:sz w:val="16"/>
          <w:szCs w:val="16"/>
        </w:rPr>
        <w:t xml:space="preserve"> Group of IT – Dubai </w:t>
      </w:r>
      <w:r w:rsidRPr="00FA1A96">
        <w:rPr>
          <w:rFonts w:cs="Arial"/>
          <w:b/>
          <w:bCs/>
          <w:sz w:val="16"/>
          <w:szCs w:val="16"/>
        </w:rPr>
        <w:t>UAE.</w:t>
      </w:r>
      <w:r w:rsidRPr="00FA1A96">
        <w:rPr>
          <w:rFonts w:cs="Arial"/>
          <w:sz w:val="16"/>
          <w:szCs w:val="16"/>
        </w:rPr>
        <w:t>like</w:t>
      </w:r>
      <w:r w:rsidRPr="00FA1A96">
        <w:rPr>
          <w:rFonts w:cs="Arial"/>
          <w:sz w:val="16"/>
          <w:szCs w:val="16"/>
        </w:rPr>
        <w:t xml:space="preserve"> Proviso, Requirements and SPAs. It allows filing of all the reference data and masters required for prorating a document. The Cargo Proration Masters are used to prorate AWBs. RAPID Cargo Proration System also has Rejection handling process to support any correction relating from proration exceptions. System provides the facility to ask questions at the time of proration and apply the agreement depending on the response.</w:t>
      </w:r>
    </w:p>
    <w:p w:rsidR="00F4258E" w:rsidRPr="00FA1A96" w:rsidP="00DF22BF">
      <w:pPr>
        <w:pStyle w:val="ResBodytext"/>
        <w:rPr>
          <w:rFonts w:cs="Arial"/>
          <w:sz w:val="16"/>
          <w:szCs w:val="16"/>
        </w:rPr>
      </w:pPr>
      <w:r w:rsidRPr="00FA1A96">
        <w:rPr>
          <w:rFonts w:cs="Arial"/>
          <w:sz w:val="16"/>
          <w:szCs w:val="16"/>
        </w:rPr>
        <w:t>Cargo Proration System in RAPID facilitates filing of different kind of Agreements</w:t>
      </w:r>
      <w:r w:rsidRPr="00FA1A96" w:rsidR="006D78C6">
        <w:rPr>
          <w:rFonts w:cs="Arial"/>
          <w:sz w:val="16"/>
          <w:szCs w:val="16"/>
        </w:rPr>
        <w:t>.</w:t>
      </w:r>
    </w:p>
    <w:p w:rsidR="00F4258E" w:rsidRPr="00FA1A96" w:rsidP="00F4258E">
      <w:pPr>
        <w:pStyle w:val="ResBodytext"/>
        <w:rPr>
          <w:rFonts w:cs="Arial"/>
          <w:sz w:val="16"/>
          <w:szCs w:val="16"/>
        </w:rPr>
      </w:pPr>
      <w:r w:rsidRPr="00FA1A96">
        <w:rPr>
          <w:rFonts w:cs="Arial"/>
          <w:b/>
          <w:sz w:val="16"/>
          <w:szCs w:val="16"/>
        </w:rPr>
        <w:t>Environment:</w:t>
      </w:r>
      <w:r w:rsidRPr="00FA1A96">
        <w:rPr>
          <w:rFonts w:cs="Arial"/>
          <w:sz w:val="16"/>
          <w:szCs w:val="16"/>
        </w:rPr>
        <w:t xml:space="preserve"> Core Java/J2EE (JDK1.6), Spring 2.5, hibernate, JDBC 2.0, JIRA, Eclipse Juno, Oracle 11g .JBOSS 5.X, </w:t>
      </w:r>
      <w:r w:rsidRPr="00FA1A96" w:rsidR="000850DB">
        <w:rPr>
          <w:rFonts w:cs="Arial"/>
          <w:sz w:val="16"/>
          <w:szCs w:val="16"/>
        </w:rPr>
        <w:t>maven 3.0,</w:t>
      </w:r>
      <w:r w:rsidRPr="00FA1A96">
        <w:rPr>
          <w:rFonts w:cs="Arial"/>
          <w:sz w:val="16"/>
          <w:szCs w:val="16"/>
        </w:rPr>
        <w:t>MS Office 2007(MS Project, MS Visio, PPT),</w:t>
      </w:r>
      <w:r w:rsidRPr="00FA1A96">
        <w:rPr>
          <w:rFonts w:cs="Arial"/>
          <w:sz w:val="16"/>
          <w:szCs w:val="16"/>
        </w:rPr>
        <w:t>Swing,XML</w:t>
      </w:r>
      <w:r w:rsidRPr="00FA1A96">
        <w:rPr>
          <w:rFonts w:cs="Arial"/>
          <w:sz w:val="16"/>
          <w:szCs w:val="16"/>
        </w:rPr>
        <w:t>, CSS, HTML, IBM RAD,Windows7</w:t>
      </w:r>
      <w:r w:rsidRPr="00FA1A96" w:rsidR="007C1158">
        <w:rPr>
          <w:rFonts w:cs="Arial"/>
          <w:b/>
          <w:bCs/>
          <w:sz w:val="16"/>
          <w:szCs w:val="16"/>
        </w:rPr>
        <w:t>,</w:t>
      </w:r>
      <w:r w:rsidRPr="00FA1A96" w:rsidR="009314F0">
        <w:rPr>
          <w:rFonts w:cs="Arial"/>
          <w:bCs/>
          <w:sz w:val="16"/>
          <w:szCs w:val="16"/>
        </w:rPr>
        <w:t>Agile(Scrum)</w:t>
      </w:r>
      <w:r w:rsidRPr="00FA1A96">
        <w:rPr>
          <w:rFonts w:cs="Arial"/>
          <w:sz w:val="16"/>
          <w:szCs w:val="16"/>
        </w:rPr>
        <w:t xml:space="preserve"> etc.</w:t>
      </w:r>
    </w:p>
    <w:p w:rsidR="00126D86" w:rsidRPr="00E40577" w:rsidP="00126D86">
      <w:pPr>
        <w:pStyle w:val="ResBodytext"/>
        <w:ind w:left="360"/>
        <w:rPr>
          <w:rFonts w:cs="Arial"/>
          <w:b/>
          <w:sz w:val="18"/>
          <w:szCs w:val="18"/>
        </w:rPr>
      </w:pPr>
      <w:r w:rsidRPr="00E40577">
        <w:rPr>
          <w:rFonts w:cs="Arial"/>
          <w:b/>
          <w:sz w:val="18"/>
          <w:szCs w:val="18"/>
        </w:rPr>
        <w:t xml:space="preserve">Project Name: </w:t>
      </w:r>
      <w:r w:rsidRPr="00E40577">
        <w:rPr>
          <w:rFonts w:cs="Arial"/>
          <w:b/>
          <w:bCs/>
          <w:sz w:val="18"/>
          <w:szCs w:val="18"/>
          <w:u w:val="single"/>
        </w:rPr>
        <w:t>iBorder</w:t>
      </w:r>
      <w:r w:rsidRPr="00E40577">
        <w:rPr>
          <w:rFonts w:cs="Arial"/>
          <w:b/>
          <w:bCs/>
          <w:sz w:val="18"/>
          <w:szCs w:val="18"/>
          <w:u w:val="single"/>
        </w:rPr>
        <w:t xml:space="preserve"> User Portal-APP/PNR </w:t>
      </w:r>
      <w:r w:rsidRPr="00E40577">
        <w:rPr>
          <w:rFonts w:cs="Arial"/>
          <w:b/>
          <w:bCs/>
          <w:sz w:val="18"/>
          <w:szCs w:val="18"/>
          <w:u w:val="single"/>
        </w:rPr>
        <w:t>System</w:t>
      </w:r>
      <w:r w:rsidRPr="00E40577">
        <w:rPr>
          <w:rFonts w:cs="Arial"/>
          <w:b/>
          <w:bCs/>
          <w:sz w:val="18"/>
          <w:szCs w:val="18"/>
        </w:rPr>
        <w:t>.</w:t>
      </w:r>
      <w:r w:rsidRPr="00E40577" w:rsidR="00F4258E">
        <w:rPr>
          <w:rFonts w:cs="Arial"/>
          <w:b/>
          <w:sz w:val="18"/>
          <w:szCs w:val="18"/>
        </w:rPr>
        <w:t>SITA</w:t>
      </w:r>
      <w:r w:rsidRPr="00E40577" w:rsidR="00F4258E">
        <w:rPr>
          <w:rFonts w:cs="Arial"/>
          <w:b/>
          <w:sz w:val="18"/>
          <w:szCs w:val="18"/>
        </w:rPr>
        <w:t xml:space="preserve"> GSL for Airlines UK</w:t>
      </w:r>
      <w:r w:rsidR="00801F24">
        <w:rPr>
          <w:rFonts w:cs="Arial"/>
          <w:b/>
          <w:sz w:val="18"/>
          <w:szCs w:val="18"/>
        </w:rPr>
        <w:t xml:space="preserve"> </w:t>
      </w:r>
      <w:r w:rsidRPr="00E40577" w:rsidR="00F4258E">
        <w:rPr>
          <w:rFonts w:cs="Arial"/>
          <w:b/>
          <w:sz w:val="18"/>
          <w:szCs w:val="18"/>
        </w:rPr>
        <w:t>July12 – Jan13</w:t>
      </w:r>
      <w:r w:rsidRPr="00E40577">
        <w:rPr>
          <w:rFonts w:cs="Arial"/>
          <w:b/>
          <w:sz w:val="18"/>
          <w:szCs w:val="18"/>
        </w:rPr>
        <w:t xml:space="preserve">/ Sr. Tech consultant </w:t>
      </w:r>
    </w:p>
    <w:p w:rsidR="00F4258E" w:rsidRPr="0054226A" w:rsidP="00F4258E">
      <w:pPr>
        <w:pStyle w:val="ResBodytext"/>
        <w:rPr>
          <w:rFonts w:cs="Arial"/>
          <w:sz w:val="16"/>
          <w:szCs w:val="16"/>
        </w:rPr>
      </w:pPr>
      <w:r w:rsidRPr="0054226A">
        <w:rPr>
          <w:rFonts w:cs="Arial"/>
          <w:sz w:val="16"/>
          <w:szCs w:val="16"/>
        </w:rPr>
        <w:t xml:space="preserve">This application will ensure the security of the Saudi borders and prevent trans-national crime, while facilitating and controlling the flow of foreigners and residents as mandated by Saudi Immigration </w:t>
      </w:r>
      <w:r w:rsidRPr="0054226A">
        <w:rPr>
          <w:rFonts w:cs="Arial"/>
          <w:sz w:val="16"/>
          <w:szCs w:val="16"/>
        </w:rPr>
        <w:t>Law.TheiBorders</w:t>
      </w:r>
      <w:r w:rsidRPr="0054226A">
        <w:rPr>
          <w:rFonts w:cs="Arial"/>
          <w:sz w:val="16"/>
          <w:szCs w:val="16"/>
        </w:rPr>
        <w:t xml:space="preserve"> User Portal as the main user interface to APP/PNR(Advance Passenger Processing/ Passenger Name Record ) for use by MOI Government Officers. To implement an Advanced Passenger Processing (APP) and Passenger Name Record (PNR) system to enhance the MOI’s ability to monitor entries, exits and transits of Passengers through Saudi Arabia. APP/PNR will collect these various data feeds and associate the data with travellers on Air, General Aviation, Sea and Bus transportations within the Kingdom.</w:t>
      </w:r>
    </w:p>
    <w:p w:rsidR="00F4258E" w:rsidRPr="0054226A" w:rsidP="00F4258E">
      <w:pPr>
        <w:pStyle w:val="ResBodytext"/>
        <w:rPr>
          <w:rFonts w:cs="Arial"/>
          <w:sz w:val="16"/>
          <w:szCs w:val="16"/>
        </w:rPr>
      </w:pPr>
      <w:r w:rsidRPr="0054226A">
        <w:rPr>
          <w:rFonts w:cs="Arial"/>
          <w:sz w:val="16"/>
          <w:szCs w:val="16"/>
        </w:rPr>
        <w:t>APP/PNR typically sends notifications (SMS, email, and in later phases a message to the Primary Line system) to warn the Intervention team(s) of the need to take action.</w:t>
      </w:r>
    </w:p>
    <w:p w:rsidR="00411C9D" w:rsidRPr="00E40577" w:rsidP="00411C9D">
      <w:pPr>
        <w:pStyle w:val="ResBodytext"/>
        <w:ind w:left="360"/>
        <w:rPr>
          <w:rFonts w:cs="Arial"/>
          <w:b/>
          <w:sz w:val="18"/>
          <w:szCs w:val="18"/>
        </w:rPr>
      </w:pPr>
      <w:r w:rsidRPr="00E40577">
        <w:rPr>
          <w:rFonts w:cs="Arial"/>
          <w:b/>
          <w:sz w:val="18"/>
          <w:szCs w:val="18"/>
          <w:lang w:val="sv-SE"/>
        </w:rPr>
        <w:t>Project Name:</w:t>
      </w:r>
      <w:r w:rsidRPr="00E40577">
        <w:rPr>
          <w:rFonts w:cs="Arial"/>
          <w:b/>
          <w:bCs/>
          <w:sz w:val="18"/>
          <w:szCs w:val="18"/>
          <w:u w:val="single"/>
        </w:rPr>
        <w:t>SPAR Portal/TNS Portal</w:t>
      </w:r>
      <w:r w:rsidR="00FD5806">
        <w:rPr>
          <w:rFonts w:cs="Arial"/>
          <w:b/>
          <w:bCs/>
          <w:sz w:val="18"/>
          <w:szCs w:val="18"/>
          <w:u w:val="single"/>
        </w:rPr>
        <w:t xml:space="preserve"> </w:t>
      </w:r>
      <w:r w:rsidRPr="00E40577" w:rsidR="00F4258E">
        <w:rPr>
          <w:rFonts w:cs="Arial"/>
          <w:b/>
          <w:bCs/>
          <w:sz w:val="18"/>
          <w:szCs w:val="18"/>
        </w:rPr>
        <w:t>AT&amp;T Corporation  USA</w:t>
      </w:r>
      <w:r w:rsidRPr="00E40577" w:rsidR="00F4258E">
        <w:rPr>
          <w:rFonts w:cs="Arial"/>
          <w:sz w:val="18"/>
          <w:szCs w:val="18"/>
        </w:rPr>
        <w:t xml:space="preserve"> / </w:t>
      </w:r>
      <w:r w:rsidRPr="00E40577" w:rsidR="00F4258E">
        <w:rPr>
          <w:rFonts w:cs="Arial"/>
          <w:b/>
          <w:bCs/>
          <w:sz w:val="18"/>
          <w:szCs w:val="18"/>
        </w:rPr>
        <w:t>03 May 2010 to Feb 12</w:t>
      </w:r>
      <w:r w:rsidRPr="00E40577">
        <w:rPr>
          <w:rFonts w:cs="Arial"/>
          <w:b/>
          <w:bCs/>
          <w:sz w:val="18"/>
          <w:szCs w:val="18"/>
        </w:rPr>
        <w:t>/</w:t>
      </w:r>
      <w:r w:rsidRPr="00E40577" w:rsidR="00B049C8">
        <w:rPr>
          <w:rFonts w:cs="Arial"/>
          <w:b/>
          <w:sz w:val="18"/>
          <w:szCs w:val="18"/>
        </w:rPr>
        <w:t>Tech</w:t>
      </w:r>
      <w:r w:rsidRPr="00E40577">
        <w:rPr>
          <w:rFonts w:cs="Arial"/>
          <w:b/>
          <w:sz w:val="18"/>
          <w:szCs w:val="18"/>
        </w:rPr>
        <w:t xml:space="preserve"> Lead </w:t>
      </w:r>
    </w:p>
    <w:p w:rsidR="00952282" w:rsidRPr="005546E6" w:rsidP="00F4258E">
      <w:pPr>
        <w:pStyle w:val="ResBodytext"/>
        <w:rPr>
          <w:rFonts w:cs="Arial"/>
          <w:bCs/>
          <w:sz w:val="16"/>
          <w:szCs w:val="16"/>
        </w:rPr>
      </w:pPr>
      <w:r w:rsidRPr="005546E6">
        <w:rPr>
          <w:rFonts w:cs="Arial"/>
          <w:bCs/>
          <w:sz w:val="16"/>
          <w:szCs w:val="16"/>
        </w:rPr>
        <w:t xml:space="preserve">SPAR Portal/TNS Portal  is web tool for different transactions </w:t>
      </w:r>
      <w:r w:rsidRPr="005546E6">
        <w:rPr>
          <w:rFonts w:cs="Arial"/>
          <w:bCs/>
          <w:sz w:val="16"/>
          <w:szCs w:val="16"/>
        </w:rPr>
        <w:t>i.e.automization</w:t>
      </w:r>
      <w:r w:rsidRPr="005546E6">
        <w:rPr>
          <w:rFonts w:cs="Arial"/>
          <w:bCs/>
          <w:sz w:val="16"/>
          <w:szCs w:val="16"/>
        </w:rPr>
        <w:t xml:space="preserve"> Invoice, Inventory system, data and Digital transformation, Validation, convert PDF to excel and also Report generation. SPAR/TNS Portal is used to upload data which is comes in the form of PDF file and through SPAR/TNS Portal makes upload in the form </w:t>
      </w:r>
      <w:r w:rsidRPr="005546E6">
        <w:rPr>
          <w:rFonts w:cs="Arial"/>
          <w:bCs/>
          <w:sz w:val="16"/>
          <w:szCs w:val="16"/>
        </w:rPr>
        <w:t>xlssheet.User</w:t>
      </w:r>
      <w:r w:rsidRPr="005546E6">
        <w:rPr>
          <w:rFonts w:cs="Arial"/>
          <w:bCs/>
          <w:sz w:val="16"/>
          <w:szCs w:val="16"/>
        </w:rPr>
        <w:t xml:space="preserve"> can create and search upload (Invoice and Inventory according to upload ID and/or other parameters) by this automated tool. Reporting manager/Employee can check work status/stack through Timesheet functionality </w:t>
      </w:r>
      <w:r w:rsidRPr="005546E6">
        <w:rPr>
          <w:rFonts w:cs="Arial"/>
          <w:bCs/>
          <w:sz w:val="16"/>
          <w:szCs w:val="16"/>
        </w:rPr>
        <w:t>inbuild</w:t>
      </w:r>
      <w:r w:rsidRPr="005546E6">
        <w:rPr>
          <w:rFonts w:cs="Arial"/>
          <w:bCs/>
          <w:sz w:val="16"/>
          <w:szCs w:val="16"/>
        </w:rPr>
        <w:t xml:space="preserve"> in this automation tool.</w:t>
      </w:r>
    </w:p>
    <w:p w:rsidR="00F4258E" w:rsidRPr="005546E6" w:rsidP="00F4258E">
      <w:pPr>
        <w:pStyle w:val="ResBodytext"/>
        <w:rPr>
          <w:rFonts w:cs="Arial"/>
          <w:bCs/>
          <w:sz w:val="16"/>
          <w:szCs w:val="16"/>
        </w:rPr>
      </w:pPr>
      <w:r w:rsidRPr="005546E6">
        <w:rPr>
          <w:rFonts w:cs="Arial"/>
          <w:b/>
          <w:sz w:val="16"/>
          <w:szCs w:val="16"/>
        </w:rPr>
        <w:t>Environment:</w:t>
      </w:r>
      <w:r w:rsidRPr="005546E6">
        <w:rPr>
          <w:rFonts w:cs="Arial"/>
          <w:bCs/>
          <w:sz w:val="16"/>
          <w:szCs w:val="16"/>
        </w:rPr>
        <w:t xml:space="preserve"> Core</w:t>
      </w:r>
      <w:r w:rsidRPr="005546E6">
        <w:rPr>
          <w:rFonts w:cs="Arial"/>
          <w:bCs/>
          <w:sz w:val="16"/>
          <w:szCs w:val="16"/>
        </w:rPr>
        <w:t xml:space="preserve"> Java/J2EE (JDK1.5),JSP,STRUTS2,</w:t>
      </w:r>
      <w:r w:rsidRPr="005546E6" w:rsidR="0085656A">
        <w:rPr>
          <w:rFonts w:cs="Arial"/>
          <w:bCs/>
          <w:sz w:val="16"/>
          <w:szCs w:val="16"/>
        </w:rPr>
        <w:t xml:space="preserve"> ,Agile </w:t>
      </w:r>
      <w:r w:rsidRPr="005546E6">
        <w:rPr>
          <w:rFonts w:cs="Arial"/>
          <w:bCs/>
          <w:sz w:val="16"/>
          <w:szCs w:val="16"/>
        </w:rPr>
        <w:t>Mythologies</w:t>
      </w:r>
      <w:r w:rsidRPr="005546E6" w:rsidR="0085656A">
        <w:rPr>
          <w:rFonts w:cs="Arial"/>
          <w:bCs/>
          <w:sz w:val="16"/>
          <w:szCs w:val="16"/>
        </w:rPr>
        <w:t xml:space="preserve"> ,</w:t>
      </w:r>
      <w:r w:rsidRPr="005546E6">
        <w:rPr>
          <w:rFonts w:cs="Arial"/>
          <w:bCs/>
          <w:sz w:val="16"/>
          <w:szCs w:val="16"/>
        </w:rPr>
        <w:t>Hibernate2.1.6,</w:t>
      </w:r>
      <w:r w:rsidRPr="005546E6" w:rsidR="006F6803">
        <w:rPr>
          <w:rFonts w:cs="Arial"/>
          <w:bCs/>
          <w:sz w:val="16"/>
          <w:szCs w:val="16"/>
        </w:rPr>
        <w:t>JQuery ,</w:t>
      </w:r>
      <w:r w:rsidRPr="005546E6">
        <w:rPr>
          <w:rFonts w:cs="Arial"/>
          <w:bCs/>
          <w:sz w:val="16"/>
          <w:szCs w:val="16"/>
        </w:rPr>
        <w:t xml:space="preserve">JBOSS 5.0.x Server, Spring2.0, CSS, JavaScript, XML, JUNIT, Unix HP,MYSQL5.x,JDK1.5,Eclipse Ganymede, Spring, SQL </w:t>
      </w:r>
      <w:r w:rsidRPr="005546E6">
        <w:rPr>
          <w:rFonts w:cs="Arial"/>
          <w:bCs/>
          <w:sz w:val="16"/>
          <w:szCs w:val="16"/>
        </w:rPr>
        <w:t>Yog</w:t>
      </w:r>
      <w:r w:rsidRPr="005546E6">
        <w:rPr>
          <w:rFonts w:cs="Arial"/>
          <w:bCs/>
          <w:sz w:val="16"/>
          <w:szCs w:val="16"/>
        </w:rPr>
        <w:t xml:space="preserve">, UNIX HP, Win-XP Professional Edition, BIRT reporting </w:t>
      </w:r>
      <w:r w:rsidRPr="005546E6">
        <w:rPr>
          <w:rFonts w:cs="Arial"/>
          <w:bCs/>
          <w:sz w:val="16"/>
          <w:szCs w:val="16"/>
        </w:rPr>
        <w:t>tool</w:t>
      </w:r>
      <w:r w:rsidRPr="005546E6" w:rsidR="00175E12">
        <w:rPr>
          <w:rFonts w:cs="Arial"/>
          <w:bCs/>
          <w:sz w:val="16"/>
          <w:szCs w:val="16"/>
        </w:rPr>
        <w:t>iTEXT</w:t>
      </w:r>
      <w:r w:rsidRPr="005546E6">
        <w:rPr>
          <w:rFonts w:cs="Arial"/>
          <w:bCs/>
          <w:sz w:val="16"/>
          <w:szCs w:val="16"/>
        </w:rPr>
        <w:t>,MS</w:t>
      </w:r>
      <w:r w:rsidRPr="005546E6">
        <w:rPr>
          <w:rFonts w:cs="Arial"/>
          <w:bCs/>
          <w:sz w:val="16"/>
          <w:szCs w:val="16"/>
        </w:rPr>
        <w:t xml:space="preserve"> Office 2007(MS Project, MS Visio, PPT), TOAD 7.5.</w:t>
      </w:r>
    </w:p>
    <w:p w:rsidR="00AA6C21" w:rsidRPr="00FB3646" w:rsidP="00EB5880">
      <w:pPr>
        <w:pStyle w:val="ResBodytext"/>
        <w:ind w:left="360"/>
        <w:rPr>
          <w:rFonts w:cs="Arial"/>
          <w:b/>
          <w:sz w:val="18"/>
          <w:szCs w:val="18"/>
        </w:rPr>
      </w:pPr>
      <w:r w:rsidRPr="00FB3646">
        <w:rPr>
          <w:rFonts w:cs="Arial"/>
          <w:b/>
          <w:sz w:val="18"/>
          <w:szCs w:val="18"/>
          <w:lang w:val="sv-SE"/>
        </w:rPr>
        <w:t>Project Name:</w:t>
      </w:r>
      <w:r w:rsidRPr="00FB3646">
        <w:rPr>
          <w:rFonts w:cs="Arial"/>
          <w:b/>
          <w:bCs/>
          <w:sz w:val="18"/>
          <w:szCs w:val="18"/>
          <w:u w:val="single"/>
        </w:rPr>
        <w:t>AMD_Care_OOMS</w:t>
      </w:r>
      <w:r w:rsidRPr="00FB3646">
        <w:rPr>
          <w:rFonts w:cs="Arial"/>
          <w:b/>
          <w:bCs/>
          <w:sz w:val="18"/>
          <w:szCs w:val="18"/>
          <w:u w:val="single"/>
        </w:rPr>
        <w:t xml:space="preserve"> – ELH</w:t>
      </w:r>
      <w:r w:rsidR="00B8641C">
        <w:rPr>
          <w:rFonts w:cs="Arial"/>
          <w:b/>
          <w:bCs/>
          <w:sz w:val="18"/>
          <w:szCs w:val="18"/>
          <w:u w:val="single"/>
        </w:rPr>
        <w:t xml:space="preserve"> </w:t>
      </w:r>
      <w:r w:rsidRPr="00FB3646" w:rsidR="00E546CF">
        <w:rPr>
          <w:rFonts w:cs="Arial"/>
          <w:b/>
          <w:bCs/>
          <w:sz w:val="18"/>
          <w:szCs w:val="18"/>
        </w:rPr>
        <w:t>AT&amp;T</w:t>
      </w:r>
      <w:r w:rsidRPr="00FB3646" w:rsidR="00703D00">
        <w:rPr>
          <w:rFonts w:cs="Arial"/>
          <w:b/>
          <w:bCs/>
          <w:sz w:val="18"/>
          <w:szCs w:val="18"/>
        </w:rPr>
        <w:t xml:space="preserve"> Corporation</w:t>
      </w:r>
      <w:r w:rsidR="00512470">
        <w:rPr>
          <w:rFonts w:cs="Arial"/>
          <w:b/>
          <w:bCs/>
          <w:sz w:val="18"/>
          <w:szCs w:val="18"/>
        </w:rPr>
        <w:t xml:space="preserve"> </w:t>
      </w:r>
      <w:r w:rsidRPr="00FB3646" w:rsidR="00E546CF">
        <w:rPr>
          <w:rFonts w:cs="Arial"/>
          <w:b/>
          <w:bCs/>
          <w:sz w:val="18"/>
          <w:szCs w:val="18"/>
        </w:rPr>
        <w:t>USA</w:t>
      </w:r>
      <w:r w:rsidRPr="00FB3646" w:rsidR="00E546CF">
        <w:rPr>
          <w:rFonts w:cs="Arial"/>
          <w:sz w:val="18"/>
          <w:szCs w:val="18"/>
        </w:rPr>
        <w:t xml:space="preserve">/ </w:t>
      </w:r>
      <w:r w:rsidRPr="00FB3646" w:rsidR="00E546CF">
        <w:rPr>
          <w:rFonts w:cs="Arial"/>
          <w:b/>
          <w:sz w:val="18"/>
          <w:szCs w:val="18"/>
        </w:rPr>
        <w:t>Dec 08 - April10</w:t>
      </w:r>
      <w:r w:rsidRPr="00FB3646" w:rsidR="00EB5880">
        <w:rPr>
          <w:rFonts w:cs="Arial"/>
          <w:b/>
          <w:sz w:val="18"/>
          <w:szCs w:val="18"/>
        </w:rPr>
        <w:t>/Module Lead.</w:t>
      </w:r>
    </w:p>
    <w:p w:rsidR="00F4258E" w:rsidRPr="0010597B" w:rsidP="00F4258E">
      <w:pPr>
        <w:pStyle w:val="ResBodytext"/>
        <w:rPr>
          <w:rFonts w:cs="Arial"/>
          <w:bCs/>
          <w:sz w:val="16"/>
          <w:szCs w:val="16"/>
        </w:rPr>
      </w:pPr>
      <w:r w:rsidRPr="0010597B">
        <w:rPr>
          <w:rFonts w:cs="Arial"/>
          <w:bCs/>
          <w:sz w:val="16"/>
          <w:szCs w:val="16"/>
        </w:rPr>
        <w:t xml:space="preserve">ELH(Enterprise Latter Handler) is system used for creation of confirmation letters on service order activity for SIP4(Service Improvement program#4) and notification letters for CPNI, in addition to that Light speed utilizes ELH to provide letter CPNI(Customer Proprietary Network Information) notifications for </w:t>
      </w:r>
      <w:r w:rsidRPr="0010597B">
        <w:rPr>
          <w:rFonts w:cs="Arial"/>
          <w:bCs/>
          <w:sz w:val="16"/>
          <w:szCs w:val="16"/>
        </w:rPr>
        <w:t>Uverse</w:t>
      </w:r>
      <w:r w:rsidRPr="0010597B">
        <w:rPr>
          <w:rFonts w:cs="Arial"/>
          <w:bCs/>
          <w:sz w:val="16"/>
          <w:szCs w:val="16"/>
        </w:rPr>
        <w:t xml:space="preserve"> accounts.</w:t>
      </w:r>
    </w:p>
    <w:p w:rsidR="00F4258E" w:rsidRPr="0010597B" w:rsidP="00F4258E">
      <w:pPr>
        <w:pStyle w:val="ResBodytext"/>
        <w:rPr>
          <w:rFonts w:cs="Arial"/>
          <w:bCs/>
          <w:sz w:val="16"/>
          <w:szCs w:val="16"/>
        </w:rPr>
      </w:pPr>
      <w:r w:rsidRPr="0010597B">
        <w:rPr>
          <w:rFonts w:cs="Arial"/>
          <w:b/>
          <w:sz w:val="16"/>
          <w:szCs w:val="16"/>
        </w:rPr>
        <w:t>Environment:</w:t>
      </w:r>
      <w:r w:rsidRPr="0010597B">
        <w:rPr>
          <w:rFonts w:cs="Arial"/>
          <w:bCs/>
          <w:sz w:val="16"/>
          <w:szCs w:val="16"/>
        </w:rPr>
        <w:t xml:space="preserve"> JAVA</w:t>
      </w:r>
      <w:r w:rsidR="00BE1F67">
        <w:rPr>
          <w:rFonts w:cs="Arial"/>
          <w:bCs/>
          <w:sz w:val="16"/>
          <w:szCs w:val="16"/>
        </w:rPr>
        <w:t>(Multithreading, Collections</w:t>
      </w:r>
      <w:r w:rsidRPr="0010597B">
        <w:rPr>
          <w:rFonts w:cs="Arial"/>
          <w:bCs/>
          <w:sz w:val="16"/>
          <w:szCs w:val="16"/>
        </w:rPr>
        <w:t xml:space="preserve">)/J2EE(JDK 1.5),JSP,SERVLET,STRUTS, </w:t>
      </w:r>
      <w:r w:rsidRPr="0010597B" w:rsidR="007A66F9">
        <w:rPr>
          <w:rFonts w:cs="Arial"/>
          <w:bCs/>
          <w:sz w:val="16"/>
          <w:szCs w:val="16"/>
        </w:rPr>
        <w:t>iBATIS</w:t>
      </w:r>
      <w:r w:rsidRPr="0010597B">
        <w:rPr>
          <w:rFonts w:cs="Arial"/>
          <w:bCs/>
          <w:sz w:val="16"/>
          <w:szCs w:val="16"/>
        </w:rPr>
        <w:t>, WEB SERVICES(</w:t>
      </w:r>
      <w:r w:rsidRPr="0010597B" w:rsidR="0026120D">
        <w:rPr>
          <w:rFonts w:cs="Arial"/>
          <w:bCs/>
          <w:sz w:val="16"/>
          <w:szCs w:val="16"/>
        </w:rPr>
        <w:t>REST</w:t>
      </w:r>
      <w:r w:rsidRPr="0010597B">
        <w:rPr>
          <w:rFonts w:cs="Arial"/>
          <w:bCs/>
          <w:sz w:val="16"/>
          <w:szCs w:val="16"/>
        </w:rPr>
        <w:t>,WSDL),CSS, JavaScript, JUNIT, Unix(shell Scripting),ORACLE 10</w:t>
      </w:r>
      <w:r w:rsidR="00CC304E">
        <w:rPr>
          <w:rFonts w:cs="Arial"/>
          <w:bCs/>
          <w:sz w:val="16"/>
          <w:szCs w:val="16"/>
        </w:rPr>
        <w:t xml:space="preserve">g,iTEXT,JMS,XML,Eclipse </w:t>
      </w:r>
      <w:r w:rsidR="00CC304E">
        <w:rPr>
          <w:rFonts w:cs="Arial"/>
          <w:bCs/>
          <w:sz w:val="16"/>
          <w:szCs w:val="16"/>
        </w:rPr>
        <w:t>Helios</w:t>
      </w:r>
      <w:r w:rsidRPr="0010597B">
        <w:rPr>
          <w:rFonts w:cs="Arial"/>
          <w:bCs/>
          <w:sz w:val="16"/>
          <w:szCs w:val="16"/>
        </w:rPr>
        <w:t>,Toad</w:t>
      </w:r>
      <w:r w:rsidRPr="0010597B">
        <w:rPr>
          <w:rFonts w:cs="Arial"/>
          <w:bCs/>
          <w:sz w:val="16"/>
          <w:szCs w:val="16"/>
        </w:rPr>
        <w:t xml:space="preserve"> 8.6.1, SQL Loader, CVs, IBM </w:t>
      </w:r>
      <w:r w:rsidRPr="0010597B">
        <w:rPr>
          <w:rFonts w:cs="Arial"/>
          <w:bCs/>
          <w:sz w:val="16"/>
          <w:szCs w:val="16"/>
        </w:rPr>
        <w:t>Web Sphere</w:t>
      </w:r>
      <w:r w:rsidRPr="0010597B">
        <w:rPr>
          <w:rFonts w:cs="Arial"/>
          <w:bCs/>
          <w:sz w:val="16"/>
          <w:szCs w:val="16"/>
        </w:rPr>
        <w:t xml:space="preserve"> 5.1, MS Office 2007, TOAD 9.6.1, HP QC, </w:t>
      </w:r>
      <w:r w:rsidRPr="0010597B">
        <w:rPr>
          <w:rFonts w:cs="Arial"/>
          <w:bCs/>
          <w:sz w:val="16"/>
          <w:szCs w:val="16"/>
        </w:rPr>
        <w:t>JUnit</w:t>
      </w:r>
      <w:r w:rsidRPr="0010597B">
        <w:rPr>
          <w:rFonts w:cs="Arial"/>
          <w:bCs/>
          <w:sz w:val="16"/>
          <w:szCs w:val="16"/>
        </w:rPr>
        <w:t xml:space="preserve"> 4.0, </w:t>
      </w:r>
      <w:r w:rsidRPr="0010597B">
        <w:rPr>
          <w:rFonts w:cs="Arial"/>
          <w:bCs/>
          <w:sz w:val="16"/>
          <w:szCs w:val="16"/>
        </w:rPr>
        <w:t>JProfiler</w:t>
      </w:r>
      <w:r w:rsidRPr="0010597B">
        <w:rPr>
          <w:rFonts w:cs="Arial"/>
          <w:bCs/>
          <w:sz w:val="16"/>
          <w:szCs w:val="16"/>
        </w:rPr>
        <w:t>, Win XP,UNIX-HP,IBM RAD.</w:t>
      </w:r>
    </w:p>
    <w:p w:rsidR="00F4258E" w:rsidRPr="0010597B" w:rsidP="004121C9">
      <w:pPr>
        <w:pStyle w:val="ResBodytext"/>
        <w:rPr>
          <w:rFonts w:cs="Arial"/>
          <w:b/>
          <w:bCs/>
          <w:sz w:val="16"/>
          <w:szCs w:val="16"/>
        </w:rPr>
      </w:pPr>
      <w:r w:rsidRPr="0010597B">
        <w:rPr>
          <w:rFonts w:cs="Arial"/>
          <w:b/>
          <w:bCs/>
          <w:sz w:val="16"/>
          <w:szCs w:val="16"/>
        </w:rPr>
        <w:t>Other Project and techs stacks are :</w:t>
      </w:r>
    </w:p>
    <w:p w:rsidR="00995EFB" w:rsidRPr="00555CDD" w:rsidP="00E42126">
      <w:pPr>
        <w:pStyle w:val="ResBodytext"/>
        <w:numPr>
          <w:ilvl w:val="0"/>
          <w:numId w:val="6"/>
        </w:numPr>
        <w:rPr>
          <w:rFonts w:cs="Arial"/>
          <w:b/>
          <w:sz w:val="16"/>
          <w:szCs w:val="16"/>
        </w:rPr>
      </w:pPr>
      <w:r w:rsidRPr="00555CDD">
        <w:rPr>
          <w:rFonts w:cs="Arial"/>
          <w:b/>
          <w:sz w:val="16"/>
          <w:szCs w:val="16"/>
          <w:lang w:val="sv-SE"/>
        </w:rPr>
        <w:t>Project Name:</w:t>
      </w:r>
      <w:r w:rsidRPr="00555CDD">
        <w:rPr>
          <w:rFonts w:cs="Arial"/>
          <w:b/>
          <w:bCs/>
          <w:sz w:val="16"/>
          <w:szCs w:val="16"/>
        </w:rPr>
        <w:t xml:space="preserve"> LSRV</w:t>
      </w:r>
      <w:r w:rsidRPr="00555CDD">
        <w:rPr>
          <w:rFonts w:cs="Arial"/>
          <w:bCs/>
          <w:sz w:val="16"/>
          <w:szCs w:val="16"/>
        </w:rPr>
        <w:t>(</w:t>
      </w:r>
      <w:r w:rsidRPr="00555CDD">
        <w:rPr>
          <w:rFonts w:cs="Arial"/>
          <w:b/>
          <w:bCs/>
          <w:sz w:val="16"/>
          <w:szCs w:val="16"/>
        </w:rPr>
        <w:t>Local Service Request Validator</w:t>
      </w:r>
      <w:r w:rsidRPr="00555CDD">
        <w:rPr>
          <w:rFonts w:cs="Arial"/>
          <w:bCs/>
          <w:sz w:val="16"/>
          <w:szCs w:val="16"/>
        </w:rPr>
        <w:t>)</w:t>
      </w:r>
      <w:r w:rsidRPr="00555CDD">
        <w:rPr>
          <w:rFonts w:cs="Arial"/>
          <w:b/>
          <w:sz w:val="16"/>
          <w:szCs w:val="16"/>
        </w:rPr>
        <w:t xml:space="preserve"> AT&amp;T Corporation, USA</w:t>
      </w:r>
      <w:r w:rsidRPr="00555CDD">
        <w:rPr>
          <w:rFonts w:cs="Arial"/>
          <w:sz w:val="16"/>
          <w:szCs w:val="16"/>
        </w:rPr>
        <w:t xml:space="preserve"> / </w:t>
      </w:r>
      <w:r w:rsidRPr="00555CDD">
        <w:rPr>
          <w:rFonts w:cs="Arial"/>
          <w:b/>
          <w:sz w:val="16"/>
          <w:szCs w:val="16"/>
          <w:lang w:val="en-GB"/>
        </w:rPr>
        <w:t>April 08 - Dec 08</w:t>
      </w:r>
    </w:p>
    <w:p w:rsidR="00995EFB" w:rsidRPr="00555CDD" w:rsidP="00E42126">
      <w:pPr>
        <w:pStyle w:val="ResBodytext"/>
        <w:numPr>
          <w:ilvl w:val="0"/>
          <w:numId w:val="6"/>
        </w:numPr>
        <w:rPr>
          <w:rFonts w:cs="Arial"/>
          <w:sz w:val="16"/>
          <w:szCs w:val="16"/>
        </w:rPr>
      </w:pPr>
      <w:r w:rsidRPr="00555CDD">
        <w:rPr>
          <w:rFonts w:cs="Arial"/>
          <w:b/>
          <w:sz w:val="16"/>
          <w:szCs w:val="16"/>
          <w:lang w:val="sv-SE"/>
        </w:rPr>
        <w:t>Project Name:</w:t>
      </w:r>
      <w:r w:rsidRPr="00555CDD">
        <w:rPr>
          <w:rFonts w:cs="Arial"/>
          <w:b/>
          <w:sz w:val="16"/>
          <w:szCs w:val="16"/>
        </w:rPr>
        <w:t>NetScope</w:t>
      </w:r>
      <w:r w:rsidRPr="00555CDD">
        <w:rPr>
          <w:rFonts w:cs="Arial"/>
          <w:b/>
          <w:sz w:val="16"/>
          <w:szCs w:val="16"/>
        </w:rPr>
        <w:t xml:space="preserve"> Applications</w:t>
      </w:r>
      <w:r w:rsidRPr="00555CDD">
        <w:rPr>
          <w:rFonts w:cs="Arial"/>
          <w:sz w:val="16"/>
          <w:szCs w:val="16"/>
        </w:rPr>
        <w:t xml:space="preserve">. </w:t>
      </w:r>
      <w:r w:rsidRPr="00555CDD">
        <w:rPr>
          <w:rFonts w:cs="Arial"/>
          <w:b/>
          <w:sz w:val="16"/>
          <w:szCs w:val="16"/>
        </w:rPr>
        <w:t xml:space="preserve">AT&amp;T Cooperation(Service </w:t>
      </w:r>
      <w:r w:rsidRPr="00555CDD" w:rsidR="00850D71">
        <w:rPr>
          <w:rFonts w:cs="Arial"/>
          <w:b/>
          <w:sz w:val="16"/>
          <w:szCs w:val="16"/>
        </w:rPr>
        <w:t>Assurance</w:t>
      </w:r>
      <w:r w:rsidRPr="00555CDD">
        <w:rPr>
          <w:rFonts w:cs="Arial"/>
          <w:b/>
          <w:sz w:val="16"/>
          <w:szCs w:val="16"/>
        </w:rPr>
        <w:t>) USAJan07 - Apr 08</w:t>
      </w:r>
    </w:p>
    <w:p w:rsidR="00995EFB" w:rsidRPr="00555CDD" w:rsidP="00E42126">
      <w:pPr>
        <w:pStyle w:val="ResBodytext"/>
        <w:numPr>
          <w:ilvl w:val="0"/>
          <w:numId w:val="6"/>
        </w:numPr>
        <w:rPr>
          <w:rFonts w:cs="Arial"/>
          <w:sz w:val="16"/>
          <w:szCs w:val="16"/>
        </w:rPr>
      </w:pPr>
      <w:r w:rsidRPr="00555CDD">
        <w:rPr>
          <w:rFonts w:cs="Arial"/>
          <w:b/>
          <w:sz w:val="16"/>
          <w:szCs w:val="16"/>
          <w:lang w:val="sv-SE"/>
        </w:rPr>
        <w:t>Project Name:</w:t>
      </w:r>
      <w:r w:rsidRPr="00555CDD" w:rsidR="002313B6">
        <w:rPr>
          <w:rFonts w:cs="Arial"/>
          <w:b/>
          <w:bCs/>
          <w:sz w:val="16"/>
          <w:szCs w:val="16"/>
        </w:rPr>
        <w:t>Color</w:t>
      </w:r>
      <w:r w:rsidRPr="00555CDD">
        <w:rPr>
          <w:rFonts w:cs="Arial"/>
          <w:b/>
          <w:bCs/>
          <w:sz w:val="16"/>
          <w:szCs w:val="16"/>
        </w:rPr>
        <w:t xml:space="preserve"> Notes</w:t>
      </w:r>
      <w:r w:rsidR="00507B42">
        <w:rPr>
          <w:rFonts w:cs="Arial"/>
          <w:b/>
          <w:bCs/>
          <w:sz w:val="16"/>
          <w:szCs w:val="16"/>
        </w:rPr>
        <w:t xml:space="preserve"> </w:t>
      </w:r>
      <w:r w:rsidRPr="00555CDD">
        <w:rPr>
          <w:rFonts w:cs="Arial"/>
          <w:b/>
          <w:bCs/>
          <w:sz w:val="16"/>
          <w:szCs w:val="16"/>
        </w:rPr>
        <w:t>Saudi Bells, Saudi Arabia </w:t>
      </w:r>
      <w:r w:rsidRPr="00555CDD">
        <w:rPr>
          <w:rFonts w:cs="Arial"/>
          <w:sz w:val="16"/>
          <w:szCs w:val="16"/>
        </w:rPr>
        <w:t xml:space="preserve">,  / </w:t>
      </w:r>
      <w:r w:rsidRPr="00555CDD">
        <w:rPr>
          <w:rFonts w:cs="Arial"/>
          <w:b/>
          <w:sz w:val="16"/>
          <w:szCs w:val="16"/>
        </w:rPr>
        <w:t>Sept 06  – Jan 07</w:t>
      </w:r>
    </w:p>
    <w:p w:rsidR="002E7300" w:rsidRPr="002E7300" w:rsidP="00F4258E">
      <w:pPr>
        <w:pStyle w:val="ResBodytext"/>
        <w:jc w:val="both"/>
        <w:rPr>
          <w:rFonts w:ascii="Times New Roman" w:hAnsi="Times New Roman"/>
          <w:sz w:val="18"/>
          <w:szCs w:val="18"/>
        </w:rPr>
      </w:pPr>
      <w:r w:rsidRPr="00555CDD">
        <w:rPr>
          <w:rFonts w:cs="Arial"/>
          <w:b/>
          <w:sz w:val="16"/>
          <w:szCs w:val="16"/>
        </w:rPr>
        <w:t>Technologies:</w:t>
      </w:r>
      <w:r w:rsidRPr="00555CDD">
        <w:rPr>
          <w:rFonts w:cs="Arial"/>
          <w:sz w:val="16"/>
          <w:szCs w:val="16"/>
        </w:rPr>
        <w:t>SalesForce</w:t>
      </w:r>
      <w:r w:rsidRPr="00555CDD">
        <w:rPr>
          <w:rFonts w:cs="Arial"/>
          <w:b/>
          <w:sz w:val="16"/>
          <w:szCs w:val="16"/>
        </w:rPr>
        <w:t>,</w:t>
      </w:r>
      <w:r w:rsidRPr="00555CDD">
        <w:rPr>
          <w:rFonts w:cs="Arial"/>
          <w:sz w:val="16"/>
          <w:szCs w:val="16"/>
        </w:rPr>
        <w:t>Java,J2EE,JSP,Serv</w:t>
      </w:r>
      <w:r w:rsidR="0085713A">
        <w:rPr>
          <w:rFonts w:cs="Arial"/>
          <w:sz w:val="16"/>
          <w:szCs w:val="16"/>
        </w:rPr>
        <w:t>let,Struts,Hibernate,Spring,WEB</w:t>
      </w:r>
      <w:r w:rsidRPr="00555CDD">
        <w:rPr>
          <w:rFonts w:cs="Arial"/>
          <w:sz w:val="16"/>
          <w:szCs w:val="16"/>
        </w:rPr>
        <w:t>SERVICES(</w:t>
      </w:r>
      <w:r w:rsidRPr="00555CDD" w:rsidR="00ED412F">
        <w:rPr>
          <w:rFonts w:cs="Arial"/>
          <w:sz w:val="16"/>
          <w:szCs w:val="16"/>
        </w:rPr>
        <w:t>REST,</w:t>
      </w:r>
      <w:r w:rsidRPr="00555CDD">
        <w:rPr>
          <w:rFonts w:cs="Arial"/>
          <w:sz w:val="16"/>
          <w:szCs w:val="16"/>
        </w:rPr>
        <w:t>SOAP,WSDL),</w:t>
      </w:r>
      <w:r w:rsidR="0085713A">
        <w:rPr>
          <w:rFonts w:cs="Arial"/>
          <w:sz w:val="16"/>
          <w:szCs w:val="16"/>
        </w:rPr>
        <w:t xml:space="preserve"> </w:t>
      </w:r>
      <w:r w:rsidR="00AE5CDC">
        <w:rPr>
          <w:rFonts w:cs="Arial"/>
          <w:sz w:val="16"/>
          <w:szCs w:val="16"/>
        </w:rPr>
        <w:t>AngularJS</w:t>
      </w:r>
      <w:r w:rsidR="00AE5CDC">
        <w:rPr>
          <w:rFonts w:cs="Arial"/>
          <w:sz w:val="16"/>
          <w:szCs w:val="16"/>
        </w:rPr>
        <w:t>,</w:t>
      </w:r>
      <w:r w:rsidR="00C317DA">
        <w:rPr>
          <w:rFonts w:cs="Arial"/>
          <w:sz w:val="16"/>
          <w:szCs w:val="16"/>
        </w:rPr>
        <w:t xml:space="preserve"> </w:t>
      </w:r>
      <w:r w:rsidR="000023BF">
        <w:rPr>
          <w:rFonts w:cs="Arial"/>
          <w:sz w:val="16"/>
          <w:szCs w:val="16"/>
        </w:rPr>
        <w:t xml:space="preserve">Spring boot, </w:t>
      </w:r>
      <w:r w:rsidR="000023BF">
        <w:rPr>
          <w:rFonts w:cs="Arial"/>
          <w:sz w:val="16"/>
          <w:szCs w:val="16"/>
        </w:rPr>
        <w:t>M</w:t>
      </w:r>
      <w:r w:rsidR="008D0438">
        <w:rPr>
          <w:rFonts w:cs="Arial"/>
          <w:sz w:val="16"/>
          <w:szCs w:val="16"/>
        </w:rPr>
        <w:t>icroservices</w:t>
      </w:r>
      <w:r w:rsidR="008D0438">
        <w:rPr>
          <w:rFonts w:cs="Arial"/>
          <w:sz w:val="16"/>
          <w:szCs w:val="16"/>
        </w:rPr>
        <w:t xml:space="preserve">, </w:t>
      </w:r>
      <w:r w:rsidR="00AE5CDC">
        <w:rPr>
          <w:rFonts w:cs="Arial"/>
          <w:sz w:val="16"/>
          <w:szCs w:val="16"/>
        </w:rPr>
        <w:t xml:space="preserve"> </w:t>
      </w:r>
      <w:r w:rsidR="00AE5CDC">
        <w:rPr>
          <w:rFonts w:cs="Arial"/>
          <w:sz w:val="16"/>
          <w:szCs w:val="16"/>
        </w:rPr>
        <w:t>NodeJs</w:t>
      </w:r>
      <w:r w:rsidR="00AE5CDC">
        <w:rPr>
          <w:rFonts w:cs="Arial"/>
          <w:sz w:val="16"/>
          <w:szCs w:val="16"/>
        </w:rPr>
        <w:t>,</w:t>
      </w:r>
      <w:r w:rsidR="00683CC5">
        <w:rPr>
          <w:rFonts w:cs="Arial"/>
          <w:sz w:val="16"/>
          <w:szCs w:val="16"/>
        </w:rPr>
        <w:t xml:space="preserve"> </w:t>
      </w:r>
      <w:r w:rsidRPr="00555CDD">
        <w:rPr>
          <w:rFonts w:cs="Arial"/>
          <w:sz w:val="16"/>
          <w:szCs w:val="16"/>
        </w:rPr>
        <w:t>UNIX,</w:t>
      </w:r>
      <w:r w:rsidR="0085713A">
        <w:rPr>
          <w:rFonts w:cs="Arial"/>
          <w:sz w:val="16"/>
          <w:szCs w:val="16"/>
        </w:rPr>
        <w:t xml:space="preserve"> </w:t>
      </w:r>
      <w:r w:rsidRPr="00555CDD">
        <w:rPr>
          <w:rFonts w:cs="Arial"/>
          <w:sz w:val="16"/>
          <w:szCs w:val="16"/>
        </w:rPr>
        <w:t>Linux,</w:t>
      </w:r>
      <w:r w:rsidR="0085713A">
        <w:rPr>
          <w:rFonts w:cs="Arial"/>
          <w:sz w:val="16"/>
          <w:szCs w:val="16"/>
        </w:rPr>
        <w:t xml:space="preserve"> </w:t>
      </w:r>
      <w:r w:rsidRPr="00555CDD">
        <w:rPr>
          <w:rFonts w:cs="Arial"/>
          <w:sz w:val="16"/>
          <w:szCs w:val="16"/>
        </w:rPr>
        <w:t>Tomcat,</w:t>
      </w:r>
      <w:r w:rsidR="0085713A">
        <w:rPr>
          <w:rFonts w:cs="Arial"/>
          <w:sz w:val="16"/>
          <w:szCs w:val="16"/>
        </w:rPr>
        <w:t xml:space="preserve"> </w:t>
      </w:r>
      <w:r w:rsidRPr="00555CDD">
        <w:rPr>
          <w:rFonts w:cs="Arial"/>
          <w:sz w:val="16"/>
          <w:szCs w:val="16"/>
        </w:rPr>
        <w:t>JBOSS,</w:t>
      </w:r>
      <w:r w:rsidR="0085713A">
        <w:rPr>
          <w:rFonts w:cs="Arial"/>
          <w:sz w:val="16"/>
          <w:szCs w:val="16"/>
        </w:rPr>
        <w:t xml:space="preserve"> </w:t>
      </w:r>
      <w:r w:rsidRPr="00555CDD">
        <w:rPr>
          <w:rFonts w:cs="Arial"/>
          <w:sz w:val="16"/>
          <w:szCs w:val="16"/>
        </w:rPr>
        <w:t>Weblogic</w:t>
      </w:r>
      <w:r w:rsidRPr="00555CDD">
        <w:rPr>
          <w:rFonts w:cs="Arial"/>
          <w:sz w:val="16"/>
          <w:szCs w:val="16"/>
        </w:rPr>
        <w:t>,</w:t>
      </w:r>
      <w:r w:rsidR="0085713A">
        <w:rPr>
          <w:rFonts w:cs="Arial"/>
          <w:sz w:val="16"/>
          <w:szCs w:val="16"/>
        </w:rPr>
        <w:t xml:space="preserve"> SOA,</w:t>
      </w:r>
      <w:r w:rsidR="00D8028F">
        <w:rPr>
          <w:rFonts w:cs="Arial"/>
          <w:sz w:val="16"/>
          <w:szCs w:val="16"/>
        </w:rPr>
        <w:t xml:space="preserve"> </w:t>
      </w:r>
      <w:r w:rsidRPr="00555CDD">
        <w:rPr>
          <w:rFonts w:cs="Arial"/>
          <w:sz w:val="16"/>
          <w:szCs w:val="16"/>
        </w:rPr>
        <w:t>MYSQL,</w:t>
      </w:r>
      <w:r w:rsidR="00D8028F">
        <w:rPr>
          <w:rFonts w:cs="Arial"/>
          <w:sz w:val="16"/>
          <w:szCs w:val="16"/>
        </w:rPr>
        <w:t xml:space="preserve"> </w:t>
      </w:r>
      <w:r w:rsidRPr="00555CDD" w:rsidR="007A66F9">
        <w:rPr>
          <w:rFonts w:cs="Arial"/>
          <w:sz w:val="16"/>
          <w:szCs w:val="16"/>
        </w:rPr>
        <w:t>iBATIS</w:t>
      </w:r>
      <w:r w:rsidR="00172459">
        <w:rPr>
          <w:rFonts w:cs="Arial"/>
          <w:sz w:val="16"/>
          <w:szCs w:val="16"/>
        </w:rPr>
        <w:t xml:space="preserve">, </w:t>
      </w:r>
      <w:r w:rsidRPr="00555CDD">
        <w:rPr>
          <w:rFonts w:cs="Arial"/>
          <w:sz w:val="16"/>
          <w:szCs w:val="16"/>
        </w:rPr>
        <w:t>Oracle,</w:t>
      </w:r>
      <w:r w:rsidR="000023BF">
        <w:rPr>
          <w:rFonts w:cs="Arial"/>
          <w:sz w:val="16"/>
          <w:szCs w:val="16"/>
        </w:rPr>
        <w:t xml:space="preserve"> </w:t>
      </w:r>
      <w:r w:rsidRPr="00555CDD">
        <w:rPr>
          <w:rFonts w:cs="Arial"/>
          <w:sz w:val="16"/>
          <w:szCs w:val="16"/>
        </w:rPr>
        <w:t>JavaScript,</w:t>
      </w:r>
      <w:r w:rsidR="000023BF">
        <w:rPr>
          <w:rFonts w:cs="Arial"/>
          <w:sz w:val="16"/>
          <w:szCs w:val="16"/>
        </w:rPr>
        <w:t xml:space="preserve"> </w:t>
      </w:r>
      <w:r w:rsidRPr="00555CDD">
        <w:rPr>
          <w:rFonts w:cs="Arial"/>
          <w:sz w:val="16"/>
          <w:szCs w:val="16"/>
        </w:rPr>
        <w:t>Applet,</w:t>
      </w:r>
      <w:r w:rsidR="000023BF">
        <w:rPr>
          <w:rFonts w:cs="Arial"/>
          <w:sz w:val="16"/>
          <w:szCs w:val="16"/>
        </w:rPr>
        <w:t xml:space="preserve"> </w:t>
      </w:r>
      <w:r w:rsidRPr="00555CDD">
        <w:rPr>
          <w:rFonts w:cs="Arial"/>
          <w:sz w:val="16"/>
          <w:szCs w:val="16"/>
        </w:rPr>
        <w:t>IBM</w:t>
      </w:r>
      <w:r w:rsidR="000023BF">
        <w:rPr>
          <w:rFonts w:cs="Arial"/>
          <w:sz w:val="16"/>
          <w:szCs w:val="16"/>
        </w:rPr>
        <w:t xml:space="preserve"> </w:t>
      </w:r>
      <w:r w:rsidRPr="00555CDD">
        <w:rPr>
          <w:rFonts w:cs="Arial"/>
          <w:sz w:val="16"/>
          <w:szCs w:val="16"/>
        </w:rPr>
        <w:t>WebSphere5.x,</w:t>
      </w:r>
      <w:r w:rsidRPr="00555CDD" w:rsidR="0007254F">
        <w:rPr>
          <w:rFonts w:cs="Arial"/>
          <w:sz w:val="16"/>
          <w:szCs w:val="16"/>
        </w:rPr>
        <w:t xml:space="preserve"> </w:t>
      </w:r>
      <w:r w:rsidRPr="00555CDD" w:rsidR="0007254F">
        <w:rPr>
          <w:rFonts w:cs="Arial"/>
          <w:sz w:val="16"/>
          <w:szCs w:val="16"/>
        </w:rPr>
        <w:t>PERL,</w:t>
      </w:r>
      <w:r w:rsidR="00C61498">
        <w:rPr>
          <w:rFonts w:cs="Arial"/>
          <w:sz w:val="16"/>
          <w:szCs w:val="16"/>
        </w:rPr>
        <w:t>Jenkins</w:t>
      </w:r>
      <w:r w:rsidR="00C61498">
        <w:rPr>
          <w:rFonts w:cs="Arial"/>
          <w:sz w:val="16"/>
          <w:szCs w:val="16"/>
        </w:rPr>
        <w:t xml:space="preserve">, </w:t>
      </w:r>
      <w:r w:rsidR="00C61498">
        <w:rPr>
          <w:rFonts w:cs="Arial"/>
          <w:sz w:val="16"/>
          <w:szCs w:val="16"/>
        </w:rPr>
        <w:t>Docker</w:t>
      </w:r>
      <w:r w:rsidR="00235410">
        <w:rPr>
          <w:rFonts w:cs="Arial"/>
          <w:sz w:val="16"/>
          <w:szCs w:val="16"/>
        </w:rPr>
        <w:t>, AWS</w:t>
      </w:r>
      <w:r w:rsidR="006A2C71">
        <w:rPr>
          <w:rFonts w:cs="Arial"/>
          <w:sz w:val="16"/>
          <w:szCs w:val="16"/>
        </w:rPr>
        <w:t xml:space="preserve">, </w:t>
      </w:r>
      <w:r w:rsidR="00E35B59">
        <w:rPr>
          <w:rFonts w:cs="Arial"/>
          <w:sz w:val="16"/>
          <w:szCs w:val="16"/>
        </w:rPr>
        <w:t>Python,</w:t>
      </w:r>
      <w:bookmarkStart w:id="0" w:name="_GoBack"/>
      <w:bookmarkEnd w:id="0"/>
      <w:r w:rsidR="006A2C71">
        <w:rPr>
          <w:rFonts w:cs="Arial"/>
          <w:sz w:val="16"/>
          <w:szCs w:val="16"/>
        </w:rPr>
        <w:t>J2ME</w:t>
      </w:r>
      <w:r w:rsidRPr="00555CDD" w:rsidR="00F57EFC">
        <w:rPr>
          <w:rFonts w:cs="Arial"/>
          <w:sz w:val="16"/>
          <w:szCs w:val="16"/>
        </w:rPr>
        <w:t>.</w:t>
      </w:r>
      <w:r w:rsidRPr="00DC3369" w:rsidR="008C2F68">
        <w:rPr>
          <w:rFonts w:cs="Arial"/>
        </w:rPr>
        <w:tab/>
      </w:r>
      <w:r w:rsidRPr="00DC3369" w:rsidR="008C2F68">
        <w:rPr>
          <w:rFonts w:cs="Arial"/>
        </w:rPr>
        <w:tab/>
      </w:r>
      <w:r w:rsidRPr="00DC3369" w:rsidR="008C2F68">
        <w:rPr>
          <w:rFonts w:cs="Arial"/>
        </w:rPr>
        <w:tab/>
      </w:r>
      <w:r w:rsidRPr="00DC3369" w:rsidR="008C2F68">
        <w:rPr>
          <w:rFonts w:cs="Arial"/>
        </w:rPr>
        <w:tab/>
      </w:r>
      <w:r w:rsidRPr="00DC3369" w:rsidR="008C2F68">
        <w:rPr>
          <w:rFonts w:cs="Arial"/>
        </w:rPr>
        <w:tab/>
      </w:r>
      <w:r w:rsidRPr="00DC3369" w:rsidR="008C2F68">
        <w:rPr>
          <w:rFonts w:cs="Arial"/>
        </w:rPr>
        <w:tab/>
      </w:r>
      <w:r w:rsidRPr="00DC3369" w:rsidR="008C2F68">
        <w:rPr>
          <w:rFonts w:cs="Arial"/>
        </w:rPr>
        <w:tab/>
      </w:r>
      <w:r w:rsidR="008C2F68">
        <w:rPr>
          <w:rFonts w:ascii="Times New Roman" w:hAnsi="Times New Roman"/>
          <w:sz w:val="18"/>
          <w:szCs w:val="18"/>
        </w:rPr>
        <w:tab/>
      </w:r>
      <w:r w:rsidR="008C2F68">
        <w:rPr>
          <w:rFonts w:ascii="Times New Roman" w:hAnsi="Times New Roman"/>
          <w:sz w:val="18"/>
          <w:szCs w:val="18"/>
        </w:rPr>
        <w:tab/>
      </w:r>
      <w:r w:rsidR="008C2F68">
        <w:rPr>
          <w:rFonts w:ascii="Times New Roman" w:hAnsi="Times New Roman"/>
          <w:sz w:val="18"/>
          <w:szCs w:val="18"/>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B3CF9">
      <w:headerReference w:type="default" r:id="rId5"/>
      <w:pgSz w:w="12240" w:h="15840"/>
      <w:pgMar w:top="0" w:right="758" w:bottom="270" w:left="1151" w:header="0" w:footer="720" w:gutter="0"/>
      <w:cols w:space="720"/>
      <w:noEndnote/>
      <w:rtlGut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2381" w:rsidP="00BC00F6">
    <w:pPr>
      <w:pStyle w:val="SubmitResum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2">
    <w:nsid w:val="061A52C1"/>
    <w:multiLevelType w:val="hybridMultilevel"/>
    <w:tmpl w:val="F8FA304A"/>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F959BF"/>
    <w:multiLevelType w:val="hybridMultilevel"/>
    <w:tmpl w:val="81E0DC2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B6759D4"/>
    <w:multiLevelType w:val="hybridMultilevel"/>
    <w:tmpl w:val="F9AAA990"/>
    <w:lvl w:ilvl="0">
      <w:start w:val="1"/>
      <w:numFmt w:val="decimal"/>
      <w:lvlText w:val="%1.&gt;"/>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A6715C0"/>
    <w:multiLevelType w:val="hybridMultilevel"/>
    <w:tmpl w:val="37BA239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F1402DE"/>
    <w:multiLevelType w:val="hybridMultilevel"/>
    <w:tmpl w:val="CBA2C3A0"/>
    <w:lvl w:ilvl="0">
      <w:start w:val="1"/>
      <w:numFmt w:val="bullet"/>
      <w:pStyle w:val="Bulletedlist"/>
      <w:lvlText w:val=""/>
      <w:lvlJc w:val="left"/>
      <w:pPr>
        <w:tabs>
          <w:tab w:val="num" w:pos="360"/>
        </w:tabs>
        <w:ind w:left="360" w:hanging="360"/>
      </w:pPr>
      <w:rPr>
        <w:rFonts w:ascii="Wingdings" w:hAnsi="Wingdings" w:hint="default"/>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56D7CD9"/>
    <w:multiLevelType w:val="hybridMultilevel"/>
    <w:tmpl w:val="64D6D164"/>
    <w:lvl w:ilvl="0">
      <w:start w:val="1"/>
      <w:numFmt w:val="bullet"/>
      <w:pStyle w:val="ResBulletpoin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94E5D57"/>
    <w:multiLevelType w:val="hybridMultilevel"/>
    <w:tmpl w:val="5C42ADEA"/>
    <w:lvl w:ilvl="0">
      <w:start w:val="1"/>
      <w:numFmt w:val="bullet"/>
      <w:lvlText w:val=""/>
      <w:lvlJc w:val="left"/>
      <w:pPr>
        <w:tabs>
          <w:tab w:val="num" w:pos="360"/>
        </w:tabs>
        <w:ind w:left="36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B5D3D1D"/>
    <w:multiLevelType w:val="hybridMultilevel"/>
    <w:tmpl w:val="D36EB0E8"/>
    <w:lvl w:ilvl="0">
      <w:start w:val="1"/>
      <w:numFmt w:val="bullet"/>
      <w:lvlText w:val=""/>
      <w:lvlJc w:val="left"/>
      <w:pPr>
        <w:ind w:left="900" w:hanging="360"/>
      </w:pPr>
      <w:rPr>
        <w:rFonts w:ascii="Wingdings" w:hAnsi="Wingdings" w:hint="default"/>
        <w:sz w:val="20"/>
        <w:szCs w:val="20"/>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0">
    <w:nsid w:val="60E91D14"/>
    <w:multiLevelType w:val="hybridMultilevel"/>
    <w:tmpl w:val="67AE0762"/>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C3617BE"/>
    <w:multiLevelType w:val="hybridMultilevel"/>
    <w:tmpl w:val="87949E82"/>
    <w:lvl w:ilvl="0">
      <w:start w:val="1"/>
      <w:numFmt w:val="decimal"/>
      <w:lvlText w:val="%1.&gt;"/>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0D274A1"/>
    <w:multiLevelType w:val="hybridMultilevel"/>
    <w:tmpl w:val="3FBEADBA"/>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6F158B5"/>
    <w:multiLevelType w:val="hybridMultilevel"/>
    <w:tmpl w:val="E77876B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8"/>
  </w:num>
  <w:num w:numId="6">
    <w:abstractNumId w:val="10"/>
  </w:num>
  <w:num w:numId="7">
    <w:abstractNumId w:val="2"/>
  </w:num>
  <w:num w:numId="8">
    <w:abstractNumId w:val="12"/>
  </w:num>
  <w:num w:numId="9">
    <w:abstractNumId w:val="4"/>
  </w:num>
  <w:num w:numId="10">
    <w:abstractNumId w:val="11"/>
  </w:num>
  <w:num w:numId="11">
    <w:abstractNumId w:val="13"/>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removePersonalInformation/>
  <w:displayBackgroundShape/>
  <w:bordersDoNotSurroundHeader/>
  <w:bordersDoNotSurroundFooter/>
  <w:proofState w:spelling="clean" w:grammar="clean"/>
  <w:attachedTemplate r:id="rId1"/>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64"/>
    <w:rsid w:val="00001A1B"/>
    <w:rsid w:val="000023BF"/>
    <w:rsid w:val="00002852"/>
    <w:rsid w:val="00003070"/>
    <w:rsid w:val="00003BF3"/>
    <w:rsid w:val="00004C84"/>
    <w:rsid w:val="00004C88"/>
    <w:rsid w:val="00005639"/>
    <w:rsid w:val="000059F7"/>
    <w:rsid w:val="0000604B"/>
    <w:rsid w:val="000060A9"/>
    <w:rsid w:val="00006316"/>
    <w:rsid w:val="00006721"/>
    <w:rsid w:val="00006897"/>
    <w:rsid w:val="00006E7C"/>
    <w:rsid w:val="00007FE1"/>
    <w:rsid w:val="00010596"/>
    <w:rsid w:val="000109E8"/>
    <w:rsid w:val="00011629"/>
    <w:rsid w:val="00011BFE"/>
    <w:rsid w:val="0001301C"/>
    <w:rsid w:val="00014012"/>
    <w:rsid w:val="00014613"/>
    <w:rsid w:val="0001600E"/>
    <w:rsid w:val="00016664"/>
    <w:rsid w:val="00016855"/>
    <w:rsid w:val="00017AE7"/>
    <w:rsid w:val="00020F77"/>
    <w:rsid w:val="00021498"/>
    <w:rsid w:val="00021710"/>
    <w:rsid w:val="00021CF5"/>
    <w:rsid w:val="00021D66"/>
    <w:rsid w:val="0002219C"/>
    <w:rsid w:val="00022385"/>
    <w:rsid w:val="00022AF4"/>
    <w:rsid w:val="00022DFA"/>
    <w:rsid w:val="0002455D"/>
    <w:rsid w:val="000246B6"/>
    <w:rsid w:val="0002479C"/>
    <w:rsid w:val="00024B3A"/>
    <w:rsid w:val="00025962"/>
    <w:rsid w:val="000261E5"/>
    <w:rsid w:val="0002746F"/>
    <w:rsid w:val="00030AC9"/>
    <w:rsid w:val="000311BB"/>
    <w:rsid w:val="000312FF"/>
    <w:rsid w:val="00031FC3"/>
    <w:rsid w:val="000323E7"/>
    <w:rsid w:val="00032595"/>
    <w:rsid w:val="00032701"/>
    <w:rsid w:val="00032859"/>
    <w:rsid w:val="000339BC"/>
    <w:rsid w:val="00033B00"/>
    <w:rsid w:val="00035E25"/>
    <w:rsid w:val="00035F48"/>
    <w:rsid w:val="00036462"/>
    <w:rsid w:val="00036BB6"/>
    <w:rsid w:val="000373D3"/>
    <w:rsid w:val="00037A5D"/>
    <w:rsid w:val="00041CBB"/>
    <w:rsid w:val="00041F3B"/>
    <w:rsid w:val="0004231C"/>
    <w:rsid w:val="00042590"/>
    <w:rsid w:val="00043708"/>
    <w:rsid w:val="00044B6A"/>
    <w:rsid w:val="00046CE1"/>
    <w:rsid w:val="00047341"/>
    <w:rsid w:val="00047558"/>
    <w:rsid w:val="0004779D"/>
    <w:rsid w:val="000479E4"/>
    <w:rsid w:val="000512C9"/>
    <w:rsid w:val="00051EF9"/>
    <w:rsid w:val="00053748"/>
    <w:rsid w:val="000539F8"/>
    <w:rsid w:val="0005605F"/>
    <w:rsid w:val="00056A24"/>
    <w:rsid w:val="0005718C"/>
    <w:rsid w:val="00057A96"/>
    <w:rsid w:val="00057EA3"/>
    <w:rsid w:val="000607FC"/>
    <w:rsid w:val="00060D73"/>
    <w:rsid w:val="00060DB3"/>
    <w:rsid w:val="00061D37"/>
    <w:rsid w:val="00061F5A"/>
    <w:rsid w:val="00062DA3"/>
    <w:rsid w:val="00063234"/>
    <w:rsid w:val="000635BC"/>
    <w:rsid w:val="000635FD"/>
    <w:rsid w:val="00064ADA"/>
    <w:rsid w:val="00065900"/>
    <w:rsid w:val="00066236"/>
    <w:rsid w:val="00066A98"/>
    <w:rsid w:val="00066C03"/>
    <w:rsid w:val="000706D5"/>
    <w:rsid w:val="00070FD9"/>
    <w:rsid w:val="000719F9"/>
    <w:rsid w:val="00071A92"/>
    <w:rsid w:val="00071B64"/>
    <w:rsid w:val="00071E37"/>
    <w:rsid w:val="00072082"/>
    <w:rsid w:val="0007254F"/>
    <w:rsid w:val="00073BC0"/>
    <w:rsid w:val="00074B0F"/>
    <w:rsid w:val="00075063"/>
    <w:rsid w:val="000756CD"/>
    <w:rsid w:val="00075789"/>
    <w:rsid w:val="0007689B"/>
    <w:rsid w:val="000769F2"/>
    <w:rsid w:val="00076D0E"/>
    <w:rsid w:val="00077F5D"/>
    <w:rsid w:val="0008129F"/>
    <w:rsid w:val="000813D2"/>
    <w:rsid w:val="00081C93"/>
    <w:rsid w:val="00081F1F"/>
    <w:rsid w:val="00082788"/>
    <w:rsid w:val="00082897"/>
    <w:rsid w:val="0008342B"/>
    <w:rsid w:val="000835FC"/>
    <w:rsid w:val="00083741"/>
    <w:rsid w:val="0008380A"/>
    <w:rsid w:val="00084A5E"/>
    <w:rsid w:val="00084CC4"/>
    <w:rsid w:val="00084FAB"/>
    <w:rsid w:val="000850DB"/>
    <w:rsid w:val="00085F33"/>
    <w:rsid w:val="000862B7"/>
    <w:rsid w:val="0008633D"/>
    <w:rsid w:val="000863F8"/>
    <w:rsid w:val="000866A4"/>
    <w:rsid w:val="0008678B"/>
    <w:rsid w:val="000906A9"/>
    <w:rsid w:val="00090EA4"/>
    <w:rsid w:val="00090F59"/>
    <w:rsid w:val="0009163C"/>
    <w:rsid w:val="00091A15"/>
    <w:rsid w:val="00092429"/>
    <w:rsid w:val="000929AD"/>
    <w:rsid w:val="00092D39"/>
    <w:rsid w:val="000932C7"/>
    <w:rsid w:val="00093C23"/>
    <w:rsid w:val="000941FF"/>
    <w:rsid w:val="0009438A"/>
    <w:rsid w:val="00094491"/>
    <w:rsid w:val="00094626"/>
    <w:rsid w:val="00094830"/>
    <w:rsid w:val="0009581A"/>
    <w:rsid w:val="00095974"/>
    <w:rsid w:val="00095D8B"/>
    <w:rsid w:val="000962D5"/>
    <w:rsid w:val="00097B64"/>
    <w:rsid w:val="000A04F6"/>
    <w:rsid w:val="000A08FF"/>
    <w:rsid w:val="000A0976"/>
    <w:rsid w:val="000A1658"/>
    <w:rsid w:val="000A190B"/>
    <w:rsid w:val="000A3769"/>
    <w:rsid w:val="000A53E9"/>
    <w:rsid w:val="000A54B5"/>
    <w:rsid w:val="000A56B3"/>
    <w:rsid w:val="000A673F"/>
    <w:rsid w:val="000A6794"/>
    <w:rsid w:val="000A733F"/>
    <w:rsid w:val="000A7480"/>
    <w:rsid w:val="000A766E"/>
    <w:rsid w:val="000A794D"/>
    <w:rsid w:val="000B073B"/>
    <w:rsid w:val="000B0BAD"/>
    <w:rsid w:val="000B21E7"/>
    <w:rsid w:val="000B25A3"/>
    <w:rsid w:val="000B3556"/>
    <w:rsid w:val="000B3D47"/>
    <w:rsid w:val="000B43C0"/>
    <w:rsid w:val="000B71B1"/>
    <w:rsid w:val="000B7884"/>
    <w:rsid w:val="000C045C"/>
    <w:rsid w:val="000C0F3B"/>
    <w:rsid w:val="000C0FE8"/>
    <w:rsid w:val="000C11E7"/>
    <w:rsid w:val="000C1B45"/>
    <w:rsid w:val="000C2183"/>
    <w:rsid w:val="000C2C59"/>
    <w:rsid w:val="000C3811"/>
    <w:rsid w:val="000C4F45"/>
    <w:rsid w:val="000C55DF"/>
    <w:rsid w:val="000C5679"/>
    <w:rsid w:val="000C5CE1"/>
    <w:rsid w:val="000C5F63"/>
    <w:rsid w:val="000C6416"/>
    <w:rsid w:val="000C6C2D"/>
    <w:rsid w:val="000C7BCF"/>
    <w:rsid w:val="000D0094"/>
    <w:rsid w:val="000D043E"/>
    <w:rsid w:val="000D0DF0"/>
    <w:rsid w:val="000D12D6"/>
    <w:rsid w:val="000D19B9"/>
    <w:rsid w:val="000D200E"/>
    <w:rsid w:val="000D2509"/>
    <w:rsid w:val="000D275D"/>
    <w:rsid w:val="000D37F9"/>
    <w:rsid w:val="000D3D55"/>
    <w:rsid w:val="000D3E42"/>
    <w:rsid w:val="000D490F"/>
    <w:rsid w:val="000D4BC4"/>
    <w:rsid w:val="000D563E"/>
    <w:rsid w:val="000D5954"/>
    <w:rsid w:val="000D6087"/>
    <w:rsid w:val="000D6F6C"/>
    <w:rsid w:val="000D7055"/>
    <w:rsid w:val="000D7596"/>
    <w:rsid w:val="000D7603"/>
    <w:rsid w:val="000D7605"/>
    <w:rsid w:val="000D7D15"/>
    <w:rsid w:val="000D7FFA"/>
    <w:rsid w:val="000E0825"/>
    <w:rsid w:val="000E08D1"/>
    <w:rsid w:val="000E0952"/>
    <w:rsid w:val="000E0DDA"/>
    <w:rsid w:val="000E1356"/>
    <w:rsid w:val="000E143E"/>
    <w:rsid w:val="000E16D8"/>
    <w:rsid w:val="000E23CC"/>
    <w:rsid w:val="000E28FF"/>
    <w:rsid w:val="000E29E9"/>
    <w:rsid w:val="000E4993"/>
    <w:rsid w:val="000E4BF1"/>
    <w:rsid w:val="000E5F9D"/>
    <w:rsid w:val="000E667E"/>
    <w:rsid w:val="000E6CEB"/>
    <w:rsid w:val="000E6EB4"/>
    <w:rsid w:val="000E7351"/>
    <w:rsid w:val="000E7C00"/>
    <w:rsid w:val="000F0FD7"/>
    <w:rsid w:val="000F11F5"/>
    <w:rsid w:val="000F1353"/>
    <w:rsid w:val="000F1E8A"/>
    <w:rsid w:val="000F27F4"/>
    <w:rsid w:val="000F29EB"/>
    <w:rsid w:val="000F38AE"/>
    <w:rsid w:val="000F5F63"/>
    <w:rsid w:val="000F61CF"/>
    <w:rsid w:val="000F6A14"/>
    <w:rsid w:val="000F6A76"/>
    <w:rsid w:val="000F723B"/>
    <w:rsid w:val="00100240"/>
    <w:rsid w:val="00101D77"/>
    <w:rsid w:val="00101FF7"/>
    <w:rsid w:val="001026B9"/>
    <w:rsid w:val="00102D65"/>
    <w:rsid w:val="001033BE"/>
    <w:rsid w:val="00103448"/>
    <w:rsid w:val="00103457"/>
    <w:rsid w:val="00103471"/>
    <w:rsid w:val="00103558"/>
    <w:rsid w:val="00104671"/>
    <w:rsid w:val="00104F86"/>
    <w:rsid w:val="00105383"/>
    <w:rsid w:val="0010558C"/>
    <w:rsid w:val="0010597B"/>
    <w:rsid w:val="00105EE5"/>
    <w:rsid w:val="00107B53"/>
    <w:rsid w:val="00110E12"/>
    <w:rsid w:val="00110F71"/>
    <w:rsid w:val="0011122A"/>
    <w:rsid w:val="0011142C"/>
    <w:rsid w:val="00112D33"/>
    <w:rsid w:val="00113048"/>
    <w:rsid w:val="00113997"/>
    <w:rsid w:val="00113B76"/>
    <w:rsid w:val="00113C80"/>
    <w:rsid w:val="00113DF4"/>
    <w:rsid w:val="00114395"/>
    <w:rsid w:val="00116717"/>
    <w:rsid w:val="00116BCF"/>
    <w:rsid w:val="00116CBA"/>
    <w:rsid w:val="00117196"/>
    <w:rsid w:val="00117A16"/>
    <w:rsid w:val="00117C65"/>
    <w:rsid w:val="00120501"/>
    <w:rsid w:val="001206A3"/>
    <w:rsid w:val="00120CD9"/>
    <w:rsid w:val="00120DE1"/>
    <w:rsid w:val="001210FC"/>
    <w:rsid w:val="0012135D"/>
    <w:rsid w:val="0012221C"/>
    <w:rsid w:val="001222AA"/>
    <w:rsid w:val="0012262D"/>
    <w:rsid w:val="00122D56"/>
    <w:rsid w:val="0012337E"/>
    <w:rsid w:val="0012387E"/>
    <w:rsid w:val="00123D5A"/>
    <w:rsid w:val="00123F30"/>
    <w:rsid w:val="00124141"/>
    <w:rsid w:val="001242BC"/>
    <w:rsid w:val="00124AF5"/>
    <w:rsid w:val="0012649E"/>
    <w:rsid w:val="0012676F"/>
    <w:rsid w:val="001269BC"/>
    <w:rsid w:val="00126D86"/>
    <w:rsid w:val="00127006"/>
    <w:rsid w:val="001272B3"/>
    <w:rsid w:val="00127338"/>
    <w:rsid w:val="001309AB"/>
    <w:rsid w:val="00130DDD"/>
    <w:rsid w:val="00131B68"/>
    <w:rsid w:val="001328A3"/>
    <w:rsid w:val="00132CE8"/>
    <w:rsid w:val="00133462"/>
    <w:rsid w:val="00133669"/>
    <w:rsid w:val="00133EAD"/>
    <w:rsid w:val="00134207"/>
    <w:rsid w:val="00134734"/>
    <w:rsid w:val="001358E4"/>
    <w:rsid w:val="00135D08"/>
    <w:rsid w:val="00140153"/>
    <w:rsid w:val="001405A2"/>
    <w:rsid w:val="00140950"/>
    <w:rsid w:val="00140BA2"/>
    <w:rsid w:val="00141BF6"/>
    <w:rsid w:val="001428FD"/>
    <w:rsid w:val="00142F50"/>
    <w:rsid w:val="001436A2"/>
    <w:rsid w:val="00143C4E"/>
    <w:rsid w:val="00144107"/>
    <w:rsid w:val="00145E26"/>
    <w:rsid w:val="00146010"/>
    <w:rsid w:val="00147F06"/>
    <w:rsid w:val="001509AB"/>
    <w:rsid w:val="00150DAA"/>
    <w:rsid w:val="001510D1"/>
    <w:rsid w:val="001512A2"/>
    <w:rsid w:val="00151BF1"/>
    <w:rsid w:val="00151D92"/>
    <w:rsid w:val="001523A4"/>
    <w:rsid w:val="00152560"/>
    <w:rsid w:val="00153A75"/>
    <w:rsid w:val="00155471"/>
    <w:rsid w:val="00155B44"/>
    <w:rsid w:val="001561FD"/>
    <w:rsid w:val="0015780C"/>
    <w:rsid w:val="00157D4D"/>
    <w:rsid w:val="00157DFE"/>
    <w:rsid w:val="00157E1D"/>
    <w:rsid w:val="0016109A"/>
    <w:rsid w:val="001631E9"/>
    <w:rsid w:val="00163C5E"/>
    <w:rsid w:val="00163CAA"/>
    <w:rsid w:val="00163CFF"/>
    <w:rsid w:val="001640E4"/>
    <w:rsid w:val="00164170"/>
    <w:rsid w:val="001644CC"/>
    <w:rsid w:val="0016476D"/>
    <w:rsid w:val="00165561"/>
    <w:rsid w:val="00165ACA"/>
    <w:rsid w:val="00170110"/>
    <w:rsid w:val="0017042B"/>
    <w:rsid w:val="001707DE"/>
    <w:rsid w:val="00171957"/>
    <w:rsid w:val="00171966"/>
    <w:rsid w:val="00172459"/>
    <w:rsid w:val="001725D6"/>
    <w:rsid w:val="00173824"/>
    <w:rsid w:val="00174D35"/>
    <w:rsid w:val="00175E12"/>
    <w:rsid w:val="00175F4F"/>
    <w:rsid w:val="00176213"/>
    <w:rsid w:val="00176F94"/>
    <w:rsid w:val="0017710B"/>
    <w:rsid w:val="00180DBE"/>
    <w:rsid w:val="00180E18"/>
    <w:rsid w:val="001818D1"/>
    <w:rsid w:val="0018207F"/>
    <w:rsid w:val="00182ADA"/>
    <w:rsid w:val="00182C3B"/>
    <w:rsid w:val="00183DE3"/>
    <w:rsid w:val="00183F6C"/>
    <w:rsid w:val="00184092"/>
    <w:rsid w:val="0018448F"/>
    <w:rsid w:val="0018591F"/>
    <w:rsid w:val="00185EA5"/>
    <w:rsid w:val="00186119"/>
    <w:rsid w:val="00186831"/>
    <w:rsid w:val="00186E1D"/>
    <w:rsid w:val="001874EF"/>
    <w:rsid w:val="0018761A"/>
    <w:rsid w:val="0019026F"/>
    <w:rsid w:val="001910C3"/>
    <w:rsid w:val="001914DB"/>
    <w:rsid w:val="00191D63"/>
    <w:rsid w:val="00191DE0"/>
    <w:rsid w:val="001929C0"/>
    <w:rsid w:val="00192CC5"/>
    <w:rsid w:val="00193DFE"/>
    <w:rsid w:val="001945A1"/>
    <w:rsid w:val="0019473A"/>
    <w:rsid w:val="00194BF5"/>
    <w:rsid w:val="00197031"/>
    <w:rsid w:val="00197616"/>
    <w:rsid w:val="0019791A"/>
    <w:rsid w:val="00197CBA"/>
    <w:rsid w:val="001A0089"/>
    <w:rsid w:val="001A0DE0"/>
    <w:rsid w:val="001A111F"/>
    <w:rsid w:val="001A18E4"/>
    <w:rsid w:val="001A1B01"/>
    <w:rsid w:val="001A2563"/>
    <w:rsid w:val="001A287F"/>
    <w:rsid w:val="001A2906"/>
    <w:rsid w:val="001A2977"/>
    <w:rsid w:val="001A2A9E"/>
    <w:rsid w:val="001A348C"/>
    <w:rsid w:val="001A4338"/>
    <w:rsid w:val="001A44F3"/>
    <w:rsid w:val="001A4DB9"/>
    <w:rsid w:val="001A56B3"/>
    <w:rsid w:val="001A70BB"/>
    <w:rsid w:val="001A7366"/>
    <w:rsid w:val="001A76C2"/>
    <w:rsid w:val="001A7BBD"/>
    <w:rsid w:val="001A7BEB"/>
    <w:rsid w:val="001B01B5"/>
    <w:rsid w:val="001B20C8"/>
    <w:rsid w:val="001B2DB0"/>
    <w:rsid w:val="001B2E41"/>
    <w:rsid w:val="001B2F6E"/>
    <w:rsid w:val="001B313A"/>
    <w:rsid w:val="001B32FD"/>
    <w:rsid w:val="001B375B"/>
    <w:rsid w:val="001B3BC6"/>
    <w:rsid w:val="001B3CD3"/>
    <w:rsid w:val="001B448C"/>
    <w:rsid w:val="001B44EA"/>
    <w:rsid w:val="001B483C"/>
    <w:rsid w:val="001B544C"/>
    <w:rsid w:val="001B546A"/>
    <w:rsid w:val="001B5858"/>
    <w:rsid w:val="001B5EB0"/>
    <w:rsid w:val="001B6B06"/>
    <w:rsid w:val="001B6CD3"/>
    <w:rsid w:val="001B713B"/>
    <w:rsid w:val="001C00C3"/>
    <w:rsid w:val="001C094A"/>
    <w:rsid w:val="001C0CCD"/>
    <w:rsid w:val="001C1EDC"/>
    <w:rsid w:val="001C231D"/>
    <w:rsid w:val="001C482F"/>
    <w:rsid w:val="001C4A97"/>
    <w:rsid w:val="001C4C0D"/>
    <w:rsid w:val="001C4D5F"/>
    <w:rsid w:val="001C4E8F"/>
    <w:rsid w:val="001C5080"/>
    <w:rsid w:val="001C59AA"/>
    <w:rsid w:val="001C5D63"/>
    <w:rsid w:val="001C6970"/>
    <w:rsid w:val="001D05E8"/>
    <w:rsid w:val="001D0C1F"/>
    <w:rsid w:val="001D0F92"/>
    <w:rsid w:val="001D1FF1"/>
    <w:rsid w:val="001D2601"/>
    <w:rsid w:val="001D2C42"/>
    <w:rsid w:val="001D351E"/>
    <w:rsid w:val="001D599E"/>
    <w:rsid w:val="001D6517"/>
    <w:rsid w:val="001D6B93"/>
    <w:rsid w:val="001D75F9"/>
    <w:rsid w:val="001E00CD"/>
    <w:rsid w:val="001E0442"/>
    <w:rsid w:val="001E04E4"/>
    <w:rsid w:val="001E0511"/>
    <w:rsid w:val="001E0D86"/>
    <w:rsid w:val="001E175F"/>
    <w:rsid w:val="001E1AD9"/>
    <w:rsid w:val="001E29CB"/>
    <w:rsid w:val="001E3061"/>
    <w:rsid w:val="001E30DE"/>
    <w:rsid w:val="001E3357"/>
    <w:rsid w:val="001E3A3C"/>
    <w:rsid w:val="001E3C01"/>
    <w:rsid w:val="001E3F59"/>
    <w:rsid w:val="001E40D4"/>
    <w:rsid w:val="001E445B"/>
    <w:rsid w:val="001E486D"/>
    <w:rsid w:val="001E4B78"/>
    <w:rsid w:val="001E4E8C"/>
    <w:rsid w:val="001E4F98"/>
    <w:rsid w:val="001E6AB5"/>
    <w:rsid w:val="001E6EAD"/>
    <w:rsid w:val="001E6F59"/>
    <w:rsid w:val="001E77C1"/>
    <w:rsid w:val="001E7823"/>
    <w:rsid w:val="001F0CE1"/>
    <w:rsid w:val="001F116E"/>
    <w:rsid w:val="001F1949"/>
    <w:rsid w:val="001F2348"/>
    <w:rsid w:val="001F23E4"/>
    <w:rsid w:val="001F3659"/>
    <w:rsid w:val="001F37AB"/>
    <w:rsid w:val="001F3D11"/>
    <w:rsid w:val="001F44EC"/>
    <w:rsid w:val="001F4C07"/>
    <w:rsid w:val="001F4C6F"/>
    <w:rsid w:val="001F6553"/>
    <w:rsid w:val="001F72F7"/>
    <w:rsid w:val="001F7EC3"/>
    <w:rsid w:val="00200C72"/>
    <w:rsid w:val="002010C0"/>
    <w:rsid w:val="0020116A"/>
    <w:rsid w:val="002015FA"/>
    <w:rsid w:val="00201AFB"/>
    <w:rsid w:val="00201B57"/>
    <w:rsid w:val="00201BC2"/>
    <w:rsid w:val="00202175"/>
    <w:rsid w:val="002024FC"/>
    <w:rsid w:val="002026B2"/>
    <w:rsid w:val="002027E1"/>
    <w:rsid w:val="00202855"/>
    <w:rsid w:val="00202CD3"/>
    <w:rsid w:val="00202D2A"/>
    <w:rsid w:val="00202FFE"/>
    <w:rsid w:val="002030C3"/>
    <w:rsid w:val="00203BA9"/>
    <w:rsid w:val="00204251"/>
    <w:rsid w:val="002044C5"/>
    <w:rsid w:val="00204505"/>
    <w:rsid w:val="002048D1"/>
    <w:rsid w:val="00205664"/>
    <w:rsid w:val="00206961"/>
    <w:rsid w:val="0020716C"/>
    <w:rsid w:val="00207EAD"/>
    <w:rsid w:val="002100AE"/>
    <w:rsid w:val="00211B08"/>
    <w:rsid w:val="00211D74"/>
    <w:rsid w:val="00213E98"/>
    <w:rsid w:val="002145FE"/>
    <w:rsid w:val="00214C55"/>
    <w:rsid w:val="00215630"/>
    <w:rsid w:val="002160A9"/>
    <w:rsid w:val="00216A61"/>
    <w:rsid w:val="00216F43"/>
    <w:rsid w:val="00217D38"/>
    <w:rsid w:val="00220D0D"/>
    <w:rsid w:val="002215F2"/>
    <w:rsid w:val="00221AD3"/>
    <w:rsid w:val="00221AD5"/>
    <w:rsid w:val="00221FC8"/>
    <w:rsid w:val="002224C3"/>
    <w:rsid w:val="00222B84"/>
    <w:rsid w:val="00223EC0"/>
    <w:rsid w:val="002252DA"/>
    <w:rsid w:val="00225909"/>
    <w:rsid w:val="00225EB2"/>
    <w:rsid w:val="00226BDB"/>
    <w:rsid w:val="00231390"/>
    <w:rsid w:val="002313B6"/>
    <w:rsid w:val="00231B1C"/>
    <w:rsid w:val="00231E71"/>
    <w:rsid w:val="00233359"/>
    <w:rsid w:val="002333D5"/>
    <w:rsid w:val="00233B7F"/>
    <w:rsid w:val="00234649"/>
    <w:rsid w:val="002347D8"/>
    <w:rsid w:val="00234F34"/>
    <w:rsid w:val="00235410"/>
    <w:rsid w:val="00235B62"/>
    <w:rsid w:val="00235CA0"/>
    <w:rsid w:val="0023672A"/>
    <w:rsid w:val="00236A28"/>
    <w:rsid w:val="0024010E"/>
    <w:rsid w:val="00240A56"/>
    <w:rsid w:val="00241496"/>
    <w:rsid w:val="002416BF"/>
    <w:rsid w:val="002423B9"/>
    <w:rsid w:val="00243025"/>
    <w:rsid w:val="0024315D"/>
    <w:rsid w:val="0024325E"/>
    <w:rsid w:val="00243668"/>
    <w:rsid w:val="0024421E"/>
    <w:rsid w:val="00244779"/>
    <w:rsid w:val="00244AD7"/>
    <w:rsid w:val="00246445"/>
    <w:rsid w:val="00247585"/>
    <w:rsid w:val="0025085C"/>
    <w:rsid w:val="00251B92"/>
    <w:rsid w:val="00251FDB"/>
    <w:rsid w:val="00252381"/>
    <w:rsid w:val="002534C6"/>
    <w:rsid w:val="0025449A"/>
    <w:rsid w:val="002545AF"/>
    <w:rsid w:val="00254F7C"/>
    <w:rsid w:val="00255937"/>
    <w:rsid w:val="002562C7"/>
    <w:rsid w:val="002562DB"/>
    <w:rsid w:val="00257176"/>
    <w:rsid w:val="002606A6"/>
    <w:rsid w:val="002611AC"/>
    <w:rsid w:val="0026120D"/>
    <w:rsid w:val="002615EB"/>
    <w:rsid w:val="00261F03"/>
    <w:rsid w:val="00263878"/>
    <w:rsid w:val="0026488B"/>
    <w:rsid w:val="00264965"/>
    <w:rsid w:val="002649B7"/>
    <w:rsid w:val="002650A9"/>
    <w:rsid w:val="00267699"/>
    <w:rsid w:val="00267A66"/>
    <w:rsid w:val="002706A2"/>
    <w:rsid w:val="00271CAC"/>
    <w:rsid w:val="002728B2"/>
    <w:rsid w:val="00272C0B"/>
    <w:rsid w:val="00273CDE"/>
    <w:rsid w:val="00273D9C"/>
    <w:rsid w:val="00273E85"/>
    <w:rsid w:val="00274AE1"/>
    <w:rsid w:val="00275798"/>
    <w:rsid w:val="00276370"/>
    <w:rsid w:val="00277172"/>
    <w:rsid w:val="002772D3"/>
    <w:rsid w:val="00281DC3"/>
    <w:rsid w:val="00283C5C"/>
    <w:rsid w:val="0028425C"/>
    <w:rsid w:val="00284592"/>
    <w:rsid w:val="00284B94"/>
    <w:rsid w:val="00285B59"/>
    <w:rsid w:val="002866EA"/>
    <w:rsid w:val="00286747"/>
    <w:rsid w:val="00286ADE"/>
    <w:rsid w:val="0029011B"/>
    <w:rsid w:val="0029042D"/>
    <w:rsid w:val="00291869"/>
    <w:rsid w:val="00291C0F"/>
    <w:rsid w:val="00292846"/>
    <w:rsid w:val="0029296E"/>
    <w:rsid w:val="0029318E"/>
    <w:rsid w:val="00293249"/>
    <w:rsid w:val="00293EE2"/>
    <w:rsid w:val="00294EF7"/>
    <w:rsid w:val="002951DD"/>
    <w:rsid w:val="002963CE"/>
    <w:rsid w:val="00296BDB"/>
    <w:rsid w:val="0029787D"/>
    <w:rsid w:val="00297CC4"/>
    <w:rsid w:val="002A0FD8"/>
    <w:rsid w:val="002A1DC6"/>
    <w:rsid w:val="002A2AF5"/>
    <w:rsid w:val="002A3A79"/>
    <w:rsid w:val="002A3BF2"/>
    <w:rsid w:val="002A3E7F"/>
    <w:rsid w:val="002A4319"/>
    <w:rsid w:val="002A4959"/>
    <w:rsid w:val="002A4A1A"/>
    <w:rsid w:val="002A5CEA"/>
    <w:rsid w:val="002A6671"/>
    <w:rsid w:val="002A7FDD"/>
    <w:rsid w:val="002B0AA0"/>
    <w:rsid w:val="002B1045"/>
    <w:rsid w:val="002B1251"/>
    <w:rsid w:val="002B1C65"/>
    <w:rsid w:val="002B21C6"/>
    <w:rsid w:val="002B2401"/>
    <w:rsid w:val="002B3F47"/>
    <w:rsid w:val="002B3FA0"/>
    <w:rsid w:val="002B4157"/>
    <w:rsid w:val="002B4843"/>
    <w:rsid w:val="002B5BE9"/>
    <w:rsid w:val="002B667C"/>
    <w:rsid w:val="002B6D7C"/>
    <w:rsid w:val="002B7BFD"/>
    <w:rsid w:val="002C04D3"/>
    <w:rsid w:val="002C0A5C"/>
    <w:rsid w:val="002C12E0"/>
    <w:rsid w:val="002C13C1"/>
    <w:rsid w:val="002C1FAD"/>
    <w:rsid w:val="002C2E6E"/>
    <w:rsid w:val="002C2FE7"/>
    <w:rsid w:val="002C31D9"/>
    <w:rsid w:val="002C35E2"/>
    <w:rsid w:val="002C3953"/>
    <w:rsid w:val="002C3B4E"/>
    <w:rsid w:val="002C4123"/>
    <w:rsid w:val="002C4632"/>
    <w:rsid w:val="002C53DE"/>
    <w:rsid w:val="002C59E7"/>
    <w:rsid w:val="002C5BB7"/>
    <w:rsid w:val="002C5C3B"/>
    <w:rsid w:val="002C6124"/>
    <w:rsid w:val="002C6549"/>
    <w:rsid w:val="002C6AC1"/>
    <w:rsid w:val="002C7B4D"/>
    <w:rsid w:val="002C7FCE"/>
    <w:rsid w:val="002D0104"/>
    <w:rsid w:val="002D13CE"/>
    <w:rsid w:val="002D2A7A"/>
    <w:rsid w:val="002D2E2F"/>
    <w:rsid w:val="002D362C"/>
    <w:rsid w:val="002D4C02"/>
    <w:rsid w:val="002D54CE"/>
    <w:rsid w:val="002D610B"/>
    <w:rsid w:val="002D7D11"/>
    <w:rsid w:val="002E1006"/>
    <w:rsid w:val="002E1458"/>
    <w:rsid w:val="002E1F89"/>
    <w:rsid w:val="002E2663"/>
    <w:rsid w:val="002E3288"/>
    <w:rsid w:val="002E35F0"/>
    <w:rsid w:val="002E4174"/>
    <w:rsid w:val="002E4838"/>
    <w:rsid w:val="002E49FD"/>
    <w:rsid w:val="002E4B4F"/>
    <w:rsid w:val="002E4EEA"/>
    <w:rsid w:val="002E5370"/>
    <w:rsid w:val="002E5954"/>
    <w:rsid w:val="002E5C1F"/>
    <w:rsid w:val="002E60C8"/>
    <w:rsid w:val="002E6199"/>
    <w:rsid w:val="002E69C8"/>
    <w:rsid w:val="002E6D27"/>
    <w:rsid w:val="002E7300"/>
    <w:rsid w:val="002F0135"/>
    <w:rsid w:val="002F17F7"/>
    <w:rsid w:val="002F2FA7"/>
    <w:rsid w:val="002F39E8"/>
    <w:rsid w:val="002F46F0"/>
    <w:rsid w:val="002F4D76"/>
    <w:rsid w:val="002F605D"/>
    <w:rsid w:val="002F68BF"/>
    <w:rsid w:val="002F779D"/>
    <w:rsid w:val="002F7F5A"/>
    <w:rsid w:val="003003B7"/>
    <w:rsid w:val="0030079E"/>
    <w:rsid w:val="0030106A"/>
    <w:rsid w:val="003017BB"/>
    <w:rsid w:val="00303828"/>
    <w:rsid w:val="00303F7E"/>
    <w:rsid w:val="00305948"/>
    <w:rsid w:val="00306484"/>
    <w:rsid w:val="00310523"/>
    <w:rsid w:val="00310C41"/>
    <w:rsid w:val="0031219F"/>
    <w:rsid w:val="00313454"/>
    <w:rsid w:val="00313858"/>
    <w:rsid w:val="0031411D"/>
    <w:rsid w:val="003152E1"/>
    <w:rsid w:val="00316124"/>
    <w:rsid w:val="00316B59"/>
    <w:rsid w:val="00317979"/>
    <w:rsid w:val="00320291"/>
    <w:rsid w:val="0032037A"/>
    <w:rsid w:val="00320F47"/>
    <w:rsid w:val="00323999"/>
    <w:rsid w:val="003249F6"/>
    <w:rsid w:val="00324D85"/>
    <w:rsid w:val="00324E89"/>
    <w:rsid w:val="00325F66"/>
    <w:rsid w:val="00326D82"/>
    <w:rsid w:val="00327991"/>
    <w:rsid w:val="00330D98"/>
    <w:rsid w:val="00330FAD"/>
    <w:rsid w:val="003321B3"/>
    <w:rsid w:val="0033344C"/>
    <w:rsid w:val="0033347B"/>
    <w:rsid w:val="00333F11"/>
    <w:rsid w:val="00334BE5"/>
    <w:rsid w:val="00335BF7"/>
    <w:rsid w:val="00336662"/>
    <w:rsid w:val="00336906"/>
    <w:rsid w:val="0033692E"/>
    <w:rsid w:val="0033751A"/>
    <w:rsid w:val="0034084A"/>
    <w:rsid w:val="003408A7"/>
    <w:rsid w:val="00341323"/>
    <w:rsid w:val="00341574"/>
    <w:rsid w:val="003418BC"/>
    <w:rsid w:val="00341EEA"/>
    <w:rsid w:val="00342187"/>
    <w:rsid w:val="00342D8E"/>
    <w:rsid w:val="003430B3"/>
    <w:rsid w:val="00343125"/>
    <w:rsid w:val="00343181"/>
    <w:rsid w:val="00343A07"/>
    <w:rsid w:val="00343BF2"/>
    <w:rsid w:val="0034433B"/>
    <w:rsid w:val="0034605F"/>
    <w:rsid w:val="00346296"/>
    <w:rsid w:val="003463DD"/>
    <w:rsid w:val="00347722"/>
    <w:rsid w:val="00347A96"/>
    <w:rsid w:val="003509AA"/>
    <w:rsid w:val="003509DA"/>
    <w:rsid w:val="003513B4"/>
    <w:rsid w:val="0035143F"/>
    <w:rsid w:val="003528A5"/>
    <w:rsid w:val="00353B6A"/>
    <w:rsid w:val="003541CA"/>
    <w:rsid w:val="00354667"/>
    <w:rsid w:val="00354691"/>
    <w:rsid w:val="00356805"/>
    <w:rsid w:val="00356D1C"/>
    <w:rsid w:val="00357BB8"/>
    <w:rsid w:val="00357CA3"/>
    <w:rsid w:val="00360013"/>
    <w:rsid w:val="003602A4"/>
    <w:rsid w:val="00360642"/>
    <w:rsid w:val="003606C9"/>
    <w:rsid w:val="00360BE7"/>
    <w:rsid w:val="00361253"/>
    <w:rsid w:val="003629AC"/>
    <w:rsid w:val="00362DA9"/>
    <w:rsid w:val="00362FCF"/>
    <w:rsid w:val="003639C9"/>
    <w:rsid w:val="00363D88"/>
    <w:rsid w:val="00364CE1"/>
    <w:rsid w:val="00365B71"/>
    <w:rsid w:val="00370A98"/>
    <w:rsid w:val="00371876"/>
    <w:rsid w:val="00371F4F"/>
    <w:rsid w:val="00371FC0"/>
    <w:rsid w:val="00374642"/>
    <w:rsid w:val="003754BC"/>
    <w:rsid w:val="003756F6"/>
    <w:rsid w:val="00375C6F"/>
    <w:rsid w:val="00376CC2"/>
    <w:rsid w:val="00376DB3"/>
    <w:rsid w:val="00377C68"/>
    <w:rsid w:val="00380E6F"/>
    <w:rsid w:val="00381054"/>
    <w:rsid w:val="0038186E"/>
    <w:rsid w:val="00381E0E"/>
    <w:rsid w:val="00382B7C"/>
    <w:rsid w:val="00383322"/>
    <w:rsid w:val="003843F7"/>
    <w:rsid w:val="00384618"/>
    <w:rsid w:val="00384E47"/>
    <w:rsid w:val="003850B6"/>
    <w:rsid w:val="0038551C"/>
    <w:rsid w:val="00385C93"/>
    <w:rsid w:val="00385E04"/>
    <w:rsid w:val="0038682D"/>
    <w:rsid w:val="003868B2"/>
    <w:rsid w:val="00386D19"/>
    <w:rsid w:val="003873C5"/>
    <w:rsid w:val="00387527"/>
    <w:rsid w:val="00387933"/>
    <w:rsid w:val="00391E6A"/>
    <w:rsid w:val="003925D5"/>
    <w:rsid w:val="00392C09"/>
    <w:rsid w:val="0039399E"/>
    <w:rsid w:val="00393D8E"/>
    <w:rsid w:val="00394342"/>
    <w:rsid w:val="0039566D"/>
    <w:rsid w:val="0039708F"/>
    <w:rsid w:val="003977F4"/>
    <w:rsid w:val="00397B16"/>
    <w:rsid w:val="00397DC1"/>
    <w:rsid w:val="00397E8F"/>
    <w:rsid w:val="003A0D9B"/>
    <w:rsid w:val="003A10B2"/>
    <w:rsid w:val="003A1425"/>
    <w:rsid w:val="003A17C7"/>
    <w:rsid w:val="003A25DE"/>
    <w:rsid w:val="003A26C3"/>
    <w:rsid w:val="003A38C6"/>
    <w:rsid w:val="003A3902"/>
    <w:rsid w:val="003A484E"/>
    <w:rsid w:val="003A4AF3"/>
    <w:rsid w:val="003A4F9D"/>
    <w:rsid w:val="003A5100"/>
    <w:rsid w:val="003A5C17"/>
    <w:rsid w:val="003A79BA"/>
    <w:rsid w:val="003A7B1F"/>
    <w:rsid w:val="003A7D12"/>
    <w:rsid w:val="003B09A7"/>
    <w:rsid w:val="003B0C6B"/>
    <w:rsid w:val="003B123C"/>
    <w:rsid w:val="003B1247"/>
    <w:rsid w:val="003B15D8"/>
    <w:rsid w:val="003B1B05"/>
    <w:rsid w:val="003B26CB"/>
    <w:rsid w:val="003B3A57"/>
    <w:rsid w:val="003B3C00"/>
    <w:rsid w:val="003B4010"/>
    <w:rsid w:val="003B4B15"/>
    <w:rsid w:val="003B4F34"/>
    <w:rsid w:val="003B56DD"/>
    <w:rsid w:val="003B6179"/>
    <w:rsid w:val="003B6AA2"/>
    <w:rsid w:val="003B72E0"/>
    <w:rsid w:val="003B78DA"/>
    <w:rsid w:val="003B797C"/>
    <w:rsid w:val="003C10CA"/>
    <w:rsid w:val="003C1265"/>
    <w:rsid w:val="003C176D"/>
    <w:rsid w:val="003C1A00"/>
    <w:rsid w:val="003C1A36"/>
    <w:rsid w:val="003C2916"/>
    <w:rsid w:val="003C5AC6"/>
    <w:rsid w:val="003C6C13"/>
    <w:rsid w:val="003C6C2C"/>
    <w:rsid w:val="003C73EC"/>
    <w:rsid w:val="003C762D"/>
    <w:rsid w:val="003D0469"/>
    <w:rsid w:val="003D12FA"/>
    <w:rsid w:val="003D35E3"/>
    <w:rsid w:val="003D3D74"/>
    <w:rsid w:val="003D42A9"/>
    <w:rsid w:val="003D55B9"/>
    <w:rsid w:val="003D5AC5"/>
    <w:rsid w:val="003D69EF"/>
    <w:rsid w:val="003D6CE2"/>
    <w:rsid w:val="003D72E3"/>
    <w:rsid w:val="003D7574"/>
    <w:rsid w:val="003D7909"/>
    <w:rsid w:val="003D7C62"/>
    <w:rsid w:val="003D7E7E"/>
    <w:rsid w:val="003E14B7"/>
    <w:rsid w:val="003E171D"/>
    <w:rsid w:val="003E21E9"/>
    <w:rsid w:val="003E27B0"/>
    <w:rsid w:val="003E2A16"/>
    <w:rsid w:val="003E3022"/>
    <w:rsid w:val="003E39F8"/>
    <w:rsid w:val="003E4547"/>
    <w:rsid w:val="003E4794"/>
    <w:rsid w:val="003E48ED"/>
    <w:rsid w:val="003E516B"/>
    <w:rsid w:val="003E5361"/>
    <w:rsid w:val="003E6D85"/>
    <w:rsid w:val="003E721C"/>
    <w:rsid w:val="003E72CA"/>
    <w:rsid w:val="003E7433"/>
    <w:rsid w:val="003F07C4"/>
    <w:rsid w:val="003F1CAC"/>
    <w:rsid w:val="003F23B1"/>
    <w:rsid w:val="003F260B"/>
    <w:rsid w:val="003F2B80"/>
    <w:rsid w:val="003F3117"/>
    <w:rsid w:val="003F39B5"/>
    <w:rsid w:val="003F3E42"/>
    <w:rsid w:val="003F4DE6"/>
    <w:rsid w:val="003F516C"/>
    <w:rsid w:val="003F66CF"/>
    <w:rsid w:val="003F78A5"/>
    <w:rsid w:val="003F7F10"/>
    <w:rsid w:val="003F7FBD"/>
    <w:rsid w:val="0040074E"/>
    <w:rsid w:val="0040076C"/>
    <w:rsid w:val="00400B7F"/>
    <w:rsid w:val="00400C7C"/>
    <w:rsid w:val="004017B7"/>
    <w:rsid w:val="00401E2E"/>
    <w:rsid w:val="0040256F"/>
    <w:rsid w:val="004029E9"/>
    <w:rsid w:val="00402A98"/>
    <w:rsid w:val="004033DF"/>
    <w:rsid w:val="00403C84"/>
    <w:rsid w:val="00403D22"/>
    <w:rsid w:val="00404FD8"/>
    <w:rsid w:val="00405D18"/>
    <w:rsid w:val="00406099"/>
    <w:rsid w:val="00406E97"/>
    <w:rsid w:val="004074A4"/>
    <w:rsid w:val="0041018C"/>
    <w:rsid w:val="0041182C"/>
    <w:rsid w:val="00411C9D"/>
    <w:rsid w:val="004121C9"/>
    <w:rsid w:val="00412216"/>
    <w:rsid w:val="00412C50"/>
    <w:rsid w:val="00413877"/>
    <w:rsid w:val="00413DC0"/>
    <w:rsid w:val="00414310"/>
    <w:rsid w:val="00414F99"/>
    <w:rsid w:val="00416BE6"/>
    <w:rsid w:val="00417724"/>
    <w:rsid w:val="00417771"/>
    <w:rsid w:val="00417E4D"/>
    <w:rsid w:val="0042064E"/>
    <w:rsid w:val="00420F4E"/>
    <w:rsid w:val="00422314"/>
    <w:rsid w:val="004224CE"/>
    <w:rsid w:val="004226F1"/>
    <w:rsid w:val="00422C0E"/>
    <w:rsid w:val="0042316B"/>
    <w:rsid w:val="00423241"/>
    <w:rsid w:val="004243BB"/>
    <w:rsid w:val="00424B1B"/>
    <w:rsid w:val="00424EE5"/>
    <w:rsid w:val="0042547D"/>
    <w:rsid w:val="00425510"/>
    <w:rsid w:val="0042554F"/>
    <w:rsid w:val="00426A76"/>
    <w:rsid w:val="004275F3"/>
    <w:rsid w:val="00430971"/>
    <w:rsid w:val="00430A25"/>
    <w:rsid w:val="00430F91"/>
    <w:rsid w:val="00432596"/>
    <w:rsid w:val="004328E7"/>
    <w:rsid w:val="00432A59"/>
    <w:rsid w:val="00433060"/>
    <w:rsid w:val="004331CD"/>
    <w:rsid w:val="00433645"/>
    <w:rsid w:val="00434A52"/>
    <w:rsid w:val="004350BB"/>
    <w:rsid w:val="004353CD"/>
    <w:rsid w:val="00436C89"/>
    <w:rsid w:val="00436EA5"/>
    <w:rsid w:val="0043727D"/>
    <w:rsid w:val="00437516"/>
    <w:rsid w:val="00437AAE"/>
    <w:rsid w:val="00437F19"/>
    <w:rsid w:val="004405CD"/>
    <w:rsid w:val="004413DA"/>
    <w:rsid w:val="00441583"/>
    <w:rsid w:val="004423F5"/>
    <w:rsid w:val="00443AAF"/>
    <w:rsid w:val="00443D96"/>
    <w:rsid w:val="00444EE1"/>
    <w:rsid w:val="00444F39"/>
    <w:rsid w:val="00444FC4"/>
    <w:rsid w:val="00446188"/>
    <w:rsid w:val="00446354"/>
    <w:rsid w:val="004464C0"/>
    <w:rsid w:val="00447595"/>
    <w:rsid w:val="00447771"/>
    <w:rsid w:val="00447877"/>
    <w:rsid w:val="00447AF1"/>
    <w:rsid w:val="00447B2E"/>
    <w:rsid w:val="00447D6B"/>
    <w:rsid w:val="00450796"/>
    <w:rsid w:val="0045205A"/>
    <w:rsid w:val="00452B79"/>
    <w:rsid w:val="00453188"/>
    <w:rsid w:val="00453E96"/>
    <w:rsid w:val="00454484"/>
    <w:rsid w:val="00454DB6"/>
    <w:rsid w:val="00454F49"/>
    <w:rsid w:val="00455A6B"/>
    <w:rsid w:val="00455D02"/>
    <w:rsid w:val="00455FF0"/>
    <w:rsid w:val="0046038F"/>
    <w:rsid w:val="004603B3"/>
    <w:rsid w:val="004607F9"/>
    <w:rsid w:val="00460A91"/>
    <w:rsid w:val="004614B8"/>
    <w:rsid w:val="0046277D"/>
    <w:rsid w:val="00462DBE"/>
    <w:rsid w:val="004637FC"/>
    <w:rsid w:val="00463CA2"/>
    <w:rsid w:val="00464714"/>
    <w:rsid w:val="0046474B"/>
    <w:rsid w:val="00464CBC"/>
    <w:rsid w:val="00464D39"/>
    <w:rsid w:val="00465081"/>
    <w:rsid w:val="004660BD"/>
    <w:rsid w:val="00466479"/>
    <w:rsid w:val="004668F1"/>
    <w:rsid w:val="0046747E"/>
    <w:rsid w:val="00467E05"/>
    <w:rsid w:val="00470005"/>
    <w:rsid w:val="00470270"/>
    <w:rsid w:val="0047050F"/>
    <w:rsid w:val="00470CEE"/>
    <w:rsid w:val="00471F44"/>
    <w:rsid w:val="004721AF"/>
    <w:rsid w:val="00472474"/>
    <w:rsid w:val="004728A9"/>
    <w:rsid w:val="00473463"/>
    <w:rsid w:val="00473568"/>
    <w:rsid w:val="00473651"/>
    <w:rsid w:val="00474ED4"/>
    <w:rsid w:val="00474EE5"/>
    <w:rsid w:val="004752CF"/>
    <w:rsid w:val="00475A5B"/>
    <w:rsid w:val="004763AB"/>
    <w:rsid w:val="00476629"/>
    <w:rsid w:val="00476727"/>
    <w:rsid w:val="00476E96"/>
    <w:rsid w:val="00477529"/>
    <w:rsid w:val="00480566"/>
    <w:rsid w:val="00480583"/>
    <w:rsid w:val="004810DD"/>
    <w:rsid w:val="0048176A"/>
    <w:rsid w:val="004821ED"/>
    <w:rsid w:val="00482FE2"/>
    <w:rsid w:val="00483709"/>
    <w:rsid w:val="00484835"/>
    <w:rsid w:val="0048696E"/>
    <w:rsid w:val="00486DC8"/>
    <w:rsid w:val="00490FD6"/>
    <w:rsid w:val="00491D65"/>
    <w:rsid w:val="00492977"/>
    <w:rsid w:val="00492D08"/>
    <w:rsid w:val="00494D9C"/>
    <w:rsid w:val="00495018"/>
    <w:rsid w:val="004950AB"/>
    <w:rsid w:val="00495C6D"/>
    <w:rsid w:val="004966D2"/>
    <w:rsid w:val="00496A01"/>
    <w:rsid w:val="00496A2A"/>
    <w:rsid w:val="00496A6F"/>
    <w:rsid w:val="00496F9A"/>
    <w:rsid w:val="0049752A"/>
    <w:rsid w:val="004A02B6"/>
    <w:rsid w:val="004A06B3"/>
    <w:rsid w:val="004A0D67"/>
    <w:rsid w:val="004A118D"/>
    <w:rsid w:val="004A19F0"/>
    <w:rsid w:val="004A2C31"/>
    <w:rsid w:val="004A3D0A"/>
    <w:rsid w:val="004A4358"/>
    <w:rsid w:val="004A54EA"/>
    <w:rsid w:val="004A591B"/>
    <w:rsid w:val="004A6AEC"/>
    <w:rsid w:val="004A7024"/>
    <w:rsid w:val="004A7A51"/>
    <w:rsid w:val="004A7B98"/>
    <w:rsid w:val="004B0908"/>
    <w:rsid w:val="004B09DC"/>
    <w:rsid w:val="004B2096"/>
    <w:rsid w:val="004B23D0"/>
    <w:rsid w:val="004B2483"/>
    <w:rsid w:val="004B2611"/>
    <w:rsid w:val="004B2682"/>
    <w:rsid w:val="004B2766"/>
    <w:rsid w:val="004B3051"/>
    <w:rsid w:val="004B3AE2"/>
    <w:rsid w:val="004B3AF0"/>
    <w:rsid w:val="004B3FE0"/>
    <w:rsid w:val="004B43E8"/>
    <w:rsid w:val="004B4481"/>
    <w:rsid w:val="004B4A55"/>
    <w:rsid w:val="004B58EC"/>
    <w:rsid w:val="004B5C8C"/>
    <w:rsid w:val="004B5EED"/>
    <w:rsid w:val="004B6AC4"/>
    <w:rsid w:val="004B707B"/>
    <w:rsid w:val="004B7B57"/>
    <w:rsid w:val="004B7DA0"/>
    <w:rsid w:val="004C0807"/>
    <w:rsid w:val="004C116E"/>
    <w:rsid w:val="004C153B"/>
    <w:rsid w:val="004C1878"/>
    <w:rsid w:val="004C1A85"/>
    <w:rsid w:val="004C335F"/>
    <w:rsid w:val="004C4CCB"/>
    <w:rsid w:val="004C4D1D"/>
    <w:rsid w:val="004C4F15"/>
    <w:rsid w:val="004C4FEF"/>
    <w:rsid w:val="004C52B1"/>
    <w:rsid w:val="004C55A1"/>
    <w:rsid w:val="004C5D8E"/>
    <w:rsid w:val="004C72FC"/>
    <w:rsid w:val="004C7474"/>
    <w:rsid w:val="004C7BEA"/>
    <w:rsid w:val="004D08A3"/>
    <w:rsid w:val="004D09B5"/>
    <w:rsid w:val="004D0A26"/>
    <w:rsid w:val="004D112C"/>
    <w:rsid w:val="004D11EC"/>
    <w:rsid w:val="004D11F4"/>
    <w:rsid w:val="004D1DF9"/>
    <w:rsid w:val="004D1F24"/>
    <w:rsid w:val="004D2CA8"/>
    <w:rsid w:val="004D2DDE"/>
    <w:rsid w:val="004D3145"/>
    <w:rsid w:val="004D3C34"/>
    <w:rsid w:val="004D423F"/>
    <w:rsid w:val="004D4457"/>
    <w:rsid w:val="004D451C"/>
    <w:rsid w:val="004D4C84"/>
    <w:rsid w:val="004D637B"/>
    <w:rsid w:val="004D6482"/>
    <w:rsid w:val="004D6A66"/>
    <w:rsid w:val="004D6E12"/>
    <w:rsid w:val="004D74F0"/>
    <w:rsid w:val="004D75DC"/>
    <w:rsid w:val="004D7CA4"/>
    <w:rsid w:val="004E11B4"/>
    <w:rsid w:val="004E125E"/>
    <w:rsid w:val="004E2897"/>
    <w:rsid w:val="004E32C9"/>
    <w:rsid w:val="004E3B68"/>
    <w:rsid w:val="004E3FE3"/>
    <w:rsid w:val="004E48D8"/>
    <w:rsid w:val="004E5157"/>
    <w:rsid w:val="004E5586"/>
    <w:rsid w:val="004E60C1"/>
    <w:rsid w:val="004E645A"/>
    <w:rsid w:val="004E6F3F"/>
    <w:rsid w:val="004E74DE"/>
    <w:rsid w:val="004F05AA"/>
    <w:rsid w:val="004F105D"/>
    <w:rsid w:val="004F1712"/>
    <w:rsid w:val="004F19D3"/>
    <w:rsid w:val="004F1D29"/>
    <w:rsid w:val="004F1D4B"/>
    <w:rsid w:val="004F2652"/>
    <w:rsid w:val="004F28CC"/>
    <w:rsid w:val="004F2C12"/>
    <w:rsid w:val="004F36FD"/>
    <w:rsid w:val="004F4325"/>
    <w:rsid w:val="004F6CA5"/>
    <w:rsid w:val="005005DA"/>
    <w:rsid w:val="005014DD"/>
    <w:rsid w:val="005015FF"/>
    <w:rsid w:val="00501E68"/>
    <w:rsid w:val="00502DF9"/>
    <w:rsid w:val="00502F2D"/>
    <w:rsid w:val="005031AF"/>
    <w:rsid w:val="0050352D"/>
    <w:rsid w:val="00503C23"/>
    <w:rsid w:val="00504357"/>
    <w:rsid w:val="005050DF"/>
    <w:rsid w:val="00505F6A"/>
    <w:rsid w:val="005060EB"/>
    <w:rsid w:val="00506334"/>
    <w:rsid w:val="0050666C"/>
    <w:rsid w:val="00506C1B"/>
    <w:rsid w:val="0050773B"/>
    <w:rsid w:val="00507824"/>
    <w:rsid w:val="005079DB"/>
    <w:rsid w:val="00507B42"/>
    <w:rsid w:val="0051004F"/>
    <w:rsid w:val="005112ED"/>
    <w:rsid w:val="00511344"/>
    <w:rsid w:val="0051140C"/>
    <w:rsid w:val="005115A3"/>
    <w:rsid w:val="00512470"/>
    <w:rsid w:val="00513462"/>
    <w:rsid w:val="005169BE"/>
    <w:rsid w:val="00516F50"/>
    <w:rsid w:val="005212BC"/>
    <w:rsid w:val="00521619"/>
    <w:rsid w:val="005227F9"/>
    <w:rsid w:val="00522C6B"/>
    <w:rsid w:val="00522F7B"/>
    <w:rsid w:val="00523C23"/>
    <w:rsid w:val="005240DE"/>
    <w:rsid w:val="0052467A"/>
    <w:rsid w:val="005248EB"/>
    <w:rsid w:val="00524A08"/>
    <w:rsid w:val="00525078"/>
    <w:rsid w:val="00525138"/>
    <w:rsid w:val="00525BA2"/>
    <w:rsid w:val="00526B55"/>
    <w:rsid w:val="00530243"/>
    <w:rsid w:val="00530D12"/>
    <w:rsid w:val="005312D9"/>
    <w:rsid w:val="00531E48"/>
    <w:rsid w:val="00532993"/>
    <w:rsid w:val="00532DB7"/>
    <w:rsid w:val="00533546"/>
    <w:rsid w:val="005335AC"/>
    <w:rsid w:val="005338DA"/>
    <w:rsid w:val="00533B74"/>
    <w:rsid w:val="00533EBA"/>
    <w:rsid w:val="00533F5D"/>
    <w:rsid w:val="00534197"/>
    <w:rsid w:val="00534205"/>
    <w:rsid w:val="005346F4"/>
    <w:rsid w:val="005357A0"/>
    <w:rsid w:val="00535B74"/>
    <w:rsid w:val="00535B88"/>
    <w:rsid w:val="00535C47"/>
    <w:rsid w:val="00535C8F"/>
    <w:rsid w:val="00535F66"/>
    <w:rsid w:val="00536053"/>
    <w:rsid w:val="00536945"/>
    <w:rsid w:val="00536E2F"/>
    <w:rsid w:val="005374DA"/>
    <w:rsid w:val="00537A67"/>
    <w:rsid w:val="0054017F"/>
    <w:rsid w:val="0054103D"/>
    <w:rsid w:val="00541392"/>
    <w:rsid w:val="005413BA"/>
    <w:rsid w:val="0054198B"/>
    <w:rsid w:val="0054226A"/>
    <w:rsid w:val="0054394A"/>
    <w:rsid w:val="00544155"/>
    <w:rsid w:val="00544249"/>
    <w:rsid w:val="0054447F"/>
    <w:rsid w:val="005447B7"/>
    <w:rsid w:val="005447F0"/>
    <w:rsid w:val="00544C0C"/>
    <w:rsid w:val="00544F0A"/>
    <w:rsid w:val="0054578A"/>
    <w:rsid w:val="00546683"/>
    <w:rsid w:val="005468A6"/>
    <w:rsid w:val="00547587"/>
    <w:rsid w:val="00547DF6"/>
    <w:rsid w:val="00547ED6"/>
    <w:rsid w:val="0055073D"/>
    <w:rsid w:val="0055088D"/>
    <w:rsid w:val="00551B0B"/>
    <w:rsid w:val="0055262B"/>
    <w:rsid w:val="00552AAF"/>
    <w:rsid w:val="00552DE0"/>
    <w:rsid w:val="005533C4"/>
    <w:rsid w:val="00553916"/>
    <w:rsid w:val="00553C96"/>
    <w:rsid w:val="00553DCB"/>
    <w:rsid w:val="005543CC"/>
    <w:rsid w:val="005546E6"/>
    <w:rsid w:val="00555B87"/>
    <w:rsid w:val="00555CDD"/>
    <w:rsid w:val="005565F8"/>
    <w:rsid w:val="00556C10"/>
    <w:rsid w:val="005572CA"/>
    <w:rsid w:val="00557A73"/>
    <w:rsid w:val="00560506"/>
    <w:rsid w:val="005605BD"/>
    <w:rsid w:val="00561792"/>
    <w:rsid w:val="0056355E"/>
    <w:rsid w:val="00563878"/>
    <w:rsid w:val="005648A4"/>
    <w:rsid w:val="005654BB"/>
    <w:rsid w:val="00566620"/>
    <w:rsid w:val="00566D60"/>
    <w:rsid w:val="005676D1"/>
    <w:rsid w:val="00567BB8"/>
    <w:rsid w:val="00570A24"/>
    <w:rsid w:val="0057148E"/>
    <w:rsid w:val="005716E5"/>
    <w:rsid w:val="00572448"/>
    <w:rsid w:val="00573061"/>
    <w:rsid w:val="0057332C"/>
    <w:rsid w:val="00573D1B"/>
    <w:rsid w:val="00573DE6"/>
    <w:rsid w:val="00574343"/>
    <w:rsid w:val="005748AE"/>
    <w:rsid w:val="005750AE"/>
    <w:rsid w:val="00576202"/>
    <w:rsid w:val="005769CF"/>
    <w:rsid w:val="00576DDC"/>
    <w:rsid w:val="00576DDE"/>
    <w:rsid w:val="00577C4E"/>
    <w:rsid w:val="00580EA1"/>
    <w:rsid w:val="00581362"/>
    <w:rsid w:val="00581E52"/>
    <w:rsid w:val="005832BF"/>
    <w:rsid w:val="00583703"/>
    <w:rsid w:val="00584FA4"/>
    <w:rsid w:val="005857D8"/>
    <w:rsid w:val="00586276"/>
    <w:rsid w:val="0058727A"/>
    <w:rsid w:val="00587DC4"/>
    <w:rsid w:val="0059012D"/>
    <w:rsid w:val="00590E3C"/>
    <w:rsid w:val="005912FA"/>
    <w:rsid w:val="00591585"/>
    <w:rsid w:val="00592717"/>
    <w:rsid w:val="00592BC0"/>
    <w:rsid w:val="00593742"/>
    <w:rsid w:val="0059424D"/>
    <w:rsid w:val="00594D68"/>
    <w:rsid w:val="00594E85"/>
    <w:rsid w:val="00595EA1"/>
    <w:rsid w:val="00595EFB"/>
    <w:rsid w:val="005963E0"/>
    <w:rsid w:val="005966B6"/>
    <w:rsid w:val="00596AFD"/>
    <w:rsid w:val="00596CDA"/>
    <w:rsid w:val="005A0579"/>
    <w:rsid w:val="005A12C6"/>
    <w:rsid w:val="005A2261"/>
    <w:rsid w:val="005A300A"/>
    <w:rsid w:val="005A3478"/>
    <w:rsid w:val="005A393D"/>
    <w:rsid w:val="005A49AC"/>
    <w:rsid w:val="005A5DC7"/>
    <w:rsid w:val="005A5E4A"/>
    <w:rsid w:val="005A6498"/>
    <w:rsid w:val="005A6504"/>
    <w:rsid w:val="005A6D58"/>
    <w:rsid w:val="005A7987"/>
    <w:rsid w:val="005B026E"/>
    <w:rsid w:val="005B05AF"/>
    <w:rsid w:val="005B07BC"/>
    <w:rsid w:val="005B082E"/>
    <w:rsid w:val="005B0A94"/>
    <w:rsid w:val="005B0DD7"/>
    <w:rsid w:val="005B1526"/>
    <w:rsid w:val="005B1656"/>
    <w:rsid w:val="005B2C03"/>
    <w:rsid w:val="005B30BF"/>
    <w:rsid w:val="005B3248"/>
    <w:rsid w:val="005B34DF"/>
    <w:rsid w:val="005B39E6"/>
    <w:rsid w:val="005B44AB"/>
    <w:rsid w:val="005B5485"/>
    <w:rsid w:val="005B5CB8"/>
    <w:rsid w:val="005B6E84"/>
    <w:rsid w:val="005B7721"/>
    <w:rsid w:val="005C07E3"/>
    <w:rsid w:val="005C185F"/>
    <w:rsid w:val="005C2EB4"/>
    <w:rsid w:val="005C4034"/>
    <w:rsid w:val="005C4678"/>
    <w:rsid w:val="005C46A5"/>
    <w:rsid w:val="005C518E"/>
    <w:rsid w:val="005C5251"/>
    <w:rsid w:val="005C635D"/>
    <w:rsid w:val="005C65D8"/>
    <w:rsid w:val="005C7E78"/>
    <w:rsid w:val="005C7F88"/>
    <w:rsid w:val="005D0184"/>
    <w:rsid w:val="005D0246"/>
    <w:rsid w:val="005D08E8"/>
    <w:rsid w:val="005D1180"/>
    <w:rsid w:val="005D139B"/>
    <w:rsid w:val="005D140D"/>
    <w:rsid w:val="005D15FD"/>
    <w:rsid w:val="005D179A"/>
    <w:rsid w:val="005D22E0"/>
    <w:rsid w:val="005D293F"/>
    <w:rsid w:val="005D2EAA"/>
    <w:rsid w:val="005D3CFC"/>
    <w:rsid w:val="005D4E4B"/>
    <w:rsid w:val="005D4F4B"/>
    <w:rsid w:val="005D55BA"/>
    <w:rsid w:val="005D5619"/>
    <w:rsid w:val="005D625D"/>
    <w:rsid w:val="005D7F3D"/>
    <w:rsid w:val="005D7FF6"/>
    <w:rsid w:val="005E1320"/>
    <w:rsid w:val="005E20F5"/>
    <w:rsid w:val="005E2102"/>
    <w:rsid w:val="005E237C"/>
    <w:rsid w:val="005E25B2"/>
    <w:rsid w:val="005E2982"/>
    <w:rsid w:val="005E2BB3"/>
    <w:rsid w:val="005E45EC"/>
    <w:rsid w:val="005E478B"/>
    <w:rsid w:val="005E4C43"/>
    <w:rsid w:val="005E4F80"/>
    <w:rsid w:val="005E54B4"/>
    <w:rsid w:val="005E559C"/>
    <w:rsid w:val="005E6B61"/>
    <w:rsid w:val="005E7949"/>
    <w:rsid w:val="005F129E"/>
    <w:rsid w:val="005F179A"/>
    <w:rsid w:val="005F19C1"/>
    <w:rsid w:val="005F2264"/>
    <w:rsid w:val="005F290D"/>
    <w:rsid w:val="005F2A5C"/>
    <w:rsid w:val="005F325F"/>
    <w:rsid w:val="005F3275"/>
    <w:rsid w:val="005F42DD"/>
    <w:rsid w:val="005F5BC1"/>
    <w:rsid w:val="005F5EE8"/>
    <w:rsid w:val="005F601D"/>
    <w:rsid w:val="005F64C8"/>
    <w:rsid w:val="005F64E5"/>
    <w:rsid w:val="005F765A"/>
    <w:rsid w:val="006014F7"/>
    <w:rsid w:val="00601DB1"/>
    <w:rsid w:val="006021D7"/>
    <w:rsid w:val="0060267E"/>
    <w:rsid w:val="00602D1B"/>
    <w:rsid w:val="00604551"/>
    <w:rsid w:val="00604797"/>
    <w:rsid w:val="006048C6"/>
    <w:rsid w:val="00604A83"/>
    <w:rsid w:val="00604B06"/>
    <w:rsid w:val="00604DCF"/>
    <w:rsid w:val="006058C0"/>
    <w:rsid w:val="0060600F"/>
    <w:rsid w:val="00606937"/>
    <w:rsid w:val="00607054"/>
    <w:rsid w:val="006077A4"/>
    <w:rsid w:val="006100B5"/>
    <w:rsid w:val="006116C8"/>
    <w:rsid w:val="00611780"/>
    <w:rsid w:val="00611CDB"/>
    <w:rsid w:val="006122FD"/>
    <w:rsid w:val="0061238B"/>
    <w:rsid w:val="00612521"/>
    <w:rsid w:val="006139E8"/>
    <w:rsid w:val="00613A30"/>
    <w:rsid w:val="00613FE3"/>
    <w:rsid w:val="00614C3B"/>
    <w:rsid w:val="00616625"/>
    <w:rsid w:val="00616E75"/>
    <w:rsid w:val="006173ED"/>
    <w:rsid w:val="00617520"/>
    <w:rsid w:val="006177B8"/>
    <w:rsid w:val="006210B5"/>
    <w:rsid w:val="00621526"/>
    <w:rsid w:val="00621CC4"/>
    <w:rsid w:val="006221C5"/>
    <w:rsid w:val="006240E4"/>
    <w:rsid w:val="006243F5"/>
    <w:rsid w:val="00624920"/>
    <w:rsid w:val="006256FC"/>
    <w:rsid w:val="006258BE"/>
    <w:rsid w:val="006258E8"/>
    <w:rsid w:val="006260DF"/>
    <w:rsid w:val="0062661E"/>
    <w:rsid w:val="006272C2"/>
    <w:rsid w:val="0062777C"/>
    <w:rsid w:val="00627E39"/>
    <w:rsid w:val="0063022D"/>
    <w:rsid w:val="0063029F"/>
    <w:rsid w:val="00630387"/>
    <w:rsid w:val="006303DF"/>
    <w:rsid w:val="00630D19"/>
    <w:rsid w:val="0063172B"/>
    <w:rsid w:val="0063185F"/>
    <w:rsid w:val="00631912"/>
    <w:rsid w:val="00631B8F"/>
    <w:rsid w:val="00632496"/>
    <w:rsid w:val="00632774"/>
    <w:rsid w:val="0063336D"/>
    <w:rsid w:val="00633CAF"/>
    <w:rsid w:val="00634372"/>
    <w:rsid w:val="006351D1"/>
    <w:rsid w:val="006354A9"/>
    <w:rsid w:val="00635990"/>
    <w:rsid w:val="00635FB3"/>
    <w:rsid w:val="006373B4"/>
    <w:rsid w:val="0063768B"/>
    <w:rsid w:val="006379F4"/>
    <w:rsid w:val="00640092"/>
    <w:rsid w:val="006401CF"/>
    <w:rsid w:val="006413F9"/>
    <w:rsid w:val="00641994"/>
    <w:rsid w:val="00641BE1"/>
    <w:rsid w:val="00642F07"/>
    <w:rsid w:val="00642FA1"/>
    <w:rsid w:val="00643056"/>
    <w:rsid w:val="006433A8"/>
    <w:rsid w:val="00643FAD"/>
    <w:rsid w:val="00644141"/>
    <w:rsid w:val="00644322"/>
    <w:rsid w:val="00644A80"/>
    <w:rsid w:val="00644D37"/>
    <w:rsid w:val="00645FED"/>
    <w:rsid w:val="006471F2"/>
    <w:rsid w:val="00647D6F"/>
    <w:rsid w:val="006502EC"/>
    <w:rsid w:val="006508E7"/>
    <w:rsid w:val="00650EAC"/>
    <w:rsid w:val="006517CD"/>
    <w:rsid w:val="006518D0"/>
    <w:rsid w:val="006519CC"/>
    <w:rsid w:val="00651A3F"/>
    <w:rsid w:val="00651E69"/>
    <w:rsid w:val="00652A64"/>
    <w:rsid w:val="00652FA2"/>
    <w:rsid w:val="006534AD"/>
    <w:rsid w:val="006538EC"/>
    <w:rsid w:val="00653DCC"/>
    <w:rsid w:val="006548A2"/>
    <w:rsid w:val="00654925"/>
    <w:rsid w:val="00654A04"/>
    <w:rsid w:val="00654F4B"/>
    <w:rsid w:val="006554D3"/>
    <w:rsid w:val="00657FC0"/>
    <w:rsid w:val="00660A97"/>
    <w:rsid w:val="00660F65"/>
    <w:rsid w:val="00661040"/>
    <w:rsid w:val="00661068"/>
    <w:rsid w:val="00661393"/>
    <w:rsid w:val="0066225E"/>
    <w:rsid w:val="00662A33"/>
    <w:rsid w:val="0066303B"/>
    <w:rsid w:val="0066364A"/>
    <w:rsid w:val="00663A5D"/>
    <w:rsid w:val="00663E2D"/>
    <w:rsid w:val="00665151"/>
    <w:rsid w:val="00665378"/>
    <w:rsid w:val="0066579F"/>
    <w:rsid w:val="00665D7B"/>
    <w:rsid w:val="0066628D"/>
    <w:rsid w:val="00667081"/>
    <w:rsid w:val="00667193"/>
    <w:rsid w:val="00667779"/>
    <w:rsid w:val="0066787D"/>
    <w:rsid w:val="0067092E"/>
    <w:rsid w:val="006716DF"/>
    <w:rsid w:val="00671E9E"/>
    <w:rsid w:val="0067220D"/>
    <w:rsid w:val="00672616"/>
    <w:rsid w:val="006727A5"/>
    <w:rsid w:val="00672CDB"/>
    <w:rsid w:val="0067315C"/>
    <w:rsid w:val="00673268"/>
    <w:rsid w:val="00673691"/>
    <w:rsid w:val="00673DED"/>
    <w:rsid w:val="00674027"/>
    <w:rsid w:val="006741EC"/>
    <w:rsid w:val="0067472A"/>
    <w:rsid w:val="00675615"/>
    <w:rsid w:val="00676418"/>
    <w:rsid w:val="0067681F"/>
    <w:rsid w:val="00677C12"/>
    <w:rsid w:val="00680BAA"/>
    <w:rsid w:val="00680FA6"/>
    <w:rsid w:val="0068150F"/>
    <w:rsid w:val="006815AE"/>
    <w:rsid w:val="006826D5"/>
    <w:rsid w:val="0068312A"/>
    <w:rsid w:val="00683520"/>
    <w:rsid w:val="00683606"/>
    <w:rsid w:val="0068369C"/>
    <w:rsid w:val="006839F8"/>
    <w:rsid w:val="00683CC5"/>
    <w:rsid w:val="006843BA"/>
    <w:rsid w:val="00684577"/>
    <w:rsid w:val="00684E98"/>
    <w:rsid w:val="006867B0"/>
    <w:rsid w:val="006873CC"/>
    <w:rsid w:val="006874CD"/>
    <w:rsid w:val="006900F2"/>
    <w:rsid w:val="00690BAB"/>
    <w:rsid w:val="00691265"/>
    <w:rsid w:val="0069221D"/>
    <w:rsid w:val="006922AD"/>
    <w:rsid w:val="006927BF"/>
    <w:rsid w:val="00692C6A"/>
    <w:rsid w:val="006941C9"/>
    <w:rsid w:val="00694DA6"/>
    <w:rsid w:val="00694E3E"/>
    <w:rsid w:val="0069654B"/>
    <w:rsid w:val="00696C3B"/>
    <w:rsid w:val="006970A0"/>
    <w:rsid w:val="00697ADC"/>
    <w:rsid w:val="00697C01"/>
    <w:rsid w:val="006A132E"/>
    <w:rsid w:val="006A158D"/>
    <w:rsid w:val="006A1677"/>
    <w:rsid w:val="006A1795"/>
    <w:rsid w:val="006A24EC"/>
    <w:rsid w:val="006A2787"/>
    <w:rsid w:val="006A28A0"/>
    <w:rsid w:val="006A2C71"/>
    <w:rsid w:val="006A3214"/>
    <w:rsid w:val="006A350D"/>
    <w:rsid w:val="006A3638"/>
    <w:rsid w:val="006A3BC3"/>
    <w:rsid w:val="006A47FC"/>
    <w:rsid w:val="006A51E4"/>
    <w:rsid w:val="006A58E0"/>
    <w:rsid w:val="006A59D8"/>
    <w:rsid w:val="006A5BCE"/>
    <w:rsid w:val="006A5F6E"/>
    <w:rsid w:val="006A6461"/>
    <w:rsid w:val="006A6590"/>
    <w:rsid w:val="006A6B25"/>
    <w:rsid w:val="006A7B5C"/>
    <w:rsid w:val="006A7B67"/>
    <w:rsid w:val="006A7FBB"/>
    <w:rsid w:val="006A7FC7"/>
    <w:rsid w:val="006B0844"/>
    <w:rsid w:val="006B0873"/>
    <w:rsid w:val="006B0BD0"/>
    <w:rsid w:val="006B100C"/>
    <w:rsid w:val="006B1CC9"/>
    <w:rsid w:val="006B386C"/>
    <w:rsid w:val="006B3986"/>
    <w:rsid w:val="006B3DA3"/>
    <w:rsid w:val="006B4979"/>
    <w:rsid w:val="006B49A3"/>
    <w:rsid w:val="006B4BFA"/>
    <w:rsid w:val="006B5514"/>
    <w:rsid w:val="006B5B0B"/>
    <w:rsid w:val="006B5F20"/>
    <w:rsid w:val="006B628B"/>
    <w:rsid w:val="006B699E"/>
    <w:rsid w:val="006B7435"/>
    <w:rsid w:val="006C05EF"/>
    <w:rsid w:val="006C1832"/>
    <w:rsid w:val="006C1DCF"/>
    <w:rsid w:val="006C1E4B"/>
    <w:rsid w:val="006C275E"/>
    <w:rsid w:val="006C27BA"/>
    <w:rsid w:val="006C4753"/>
    <w:rsid w:val="006C52B5"/>
    <w:rsid w:val="006C53DC"/>
    <w:rsid w:val="006C6006"/>
    <w:rsid w:val="006C6B47"/>
    <w:rsid w:val="006D1558"/>
    <w:rsid w:val="006D185A"/>
    <w:rsid w:val="006D18CC"/>
    <w:rsid w:val="006D1C20"/>
    <w:rsid w:val="006D233E"/>
    <w:rsid w:val="006D2421"/>
    <w:rsid w:val="006D2B8E"/>
    <w:rsid w:val="006D2D2C"/>
    <w:rsid w:val="006D3A45"/>
    <w:rsid w:val="006D41A7"/>
    <w:rsid w:val="006D4FCB"/>
    <w:rsid w:val="006D5EE0"/>
    <w:rsid w:val="006D67CB"/>
    <w:rsid w:val="006D69EC"/>
    <w:rsid w:val="006D78C6"/>
    <w:rsid w:val="006D7F05"/>
    <w:rsid w:val="006E1760"/>
    <w:rsid w:val="006E2728"/>
    <w:rsid w:val="006E2908"/>
    <w:rsid w:val="006E3102"/>
    <w:rsid w:val="006E3FE3"/>
    <w:rsid w:val="006E4060"/>
    <w:rsid w:val="006E4AAC"/>
    <w:rsid w:val="006E5531"/>
    <w:rsid w:val="006E5C34"/>
    <w:rsid w:val="006E6B8A"/>
    <w:rsid w:val="006E6C6A"/>
    <w:rsid w:val="006E6D1B"/>
    <w:rsid w:val="006E734E"/>
    <w:rsid w:val="006E7F69"/>
    <w:rsid w:val="006F02D3"/>
    <w:rsid w:val="006F03A7"/>
    <w:rsid w:val="006F094C"/>
    <w:rsid w:val="006F0BAC"/>
    <w:rsid w:val="006F0DF5"/>
    <w:rsid w:val="006F140D"/>
    <w:rsid w:val="006F1453"/>
    <w:rsid w:val="006F1AB3"/>
    <w:rsid w:val="006F1B68"/>
    <w:rsid w:val="006F221A"/>
    <w:rsid w:val="006F328C"/>
    <w:rsid w:val="006F33E3"/>
    <w:rsid w:val="006F412D"/>
    <w:rsid w:val="006F4505"/>
    <w:rsid w:val="006F54E2"/>
    <w:rsid w:val="006F55B1"/>
    <w:rsid w:val="006F57DF"/>
    <w:rsid w:val="006F5867"/>
    <w:rsid w:val="006F6414"/>
    <w:rsid w:val="006F6803"/>
    <w:rsid w:val="006F6A4C"/>
    <w:rsid w:val="006F6EB4"/>
    <w:rsid w:val="006F72BC"/>
    <w:rsid w:val="006F7966"/>
    <w:rsid w:val="006F7ADC"/>
    <w:rsid w:val="006F7BBD"/>
    <w:rsid w:val="00700307"/>
    <w:rsid w:val="00701BBD"/>
    <w:rsid w:val="00701CAA"/>
    <w:rsid w:val="00701F9B"/>
    <w:rsid w:val="00702AEF"/>
    <w:rsid w:val="00702B76"/>
    <w:rsid w:val="00702C5F"/>
    <w:rsid w:val="0070358D"/>
    <w:rsid w:val="007037E5"/>
    <w:rsid w:val="00703AB0"/>
    <w:rsid w:val="00703D00"/>
    <w:rsid w:val="00703F2A"/>
    <w:rsid w:val="0070592D"/>
    <w:rsid w:val="00705E1F"/>
    <w:rsid w:val="00707BE8"/>
    <w:rsid w:val="0071061F"/>
    <w:rsid w:val="00710AAB"/>
    <w:rsid w:val="00710E2E"/>
    <w:rsid w:val="007119C1"/>
    <w:rsid w:val="00713724"/>
    <w:rsid w:val="00714D32"/>
    <w:rsid w:val="00715B16"/>
    <w:rsid w:val="00715BF5"/>
    <w:rsid w:val="007176B1"/>
    <w:rsid w:val="00717968"/>
    <w:rsid w:val="0072018E"/>
    <w:rsid w:val="0072160D"/>
    <w:rsid w:val="00721D39"/>
    <w:rsid w:val="00722278"/>
    <w:rsid w:val="0072269A"/>
    <w:rsid w:val="007227E8"/>
    <w:rsid w:val="00722F69"/>
    <w:rsid w:val="00723044"/>
    <w:rsid w:val="00723A14"/>
    <w:rsid w:val="00723B12"/>
    <w:rsid w:val="00724018"/>
    <w:rsid w:val="007248FC"/>
    <w:rsid w:val="00725388"/>
    <w:rsid w:val="0072544C"/>
    <w:rsid w:val="00726326"/>
    <w:rsid w:val="00727512"/>
    <w:rsid w:val="00727ADE"/>
    <w:rsid w:val="00730341"/>
    <w:rsid w:val="0073071D"/>
    <w:rsid w:val="00730792"/>
    <w:rsid w:val="00731FAE"/>
    <w:rsid w:val="00732524"/>
    <w:rsid w:val="00732619"/>
    <w:rsid w:val="00732F7D"/>
    <w:rsid w:val="0073369E"/>
    <w:rsid w:val="007337F1"/>
    <w:rsid w:val="00733AE4"/>
    <w:rsid w:val="00733E2D"/>
    <w:rsid w:val="00735471"/>
    <w:rsid w:val="007359CA"/>
    <w:rsid w:val="00735AF5"/>
    <w:rsid w:val="00735F36"/>
    <w:rsid w:val="00736A34"/>
    <w:rsid w:val="00736B95"/>
    <w:rsid w:val="00740707"/>
    <w:rsid w:val="0074121C"/>
    <w:rsid w:val="0074154E"/>
    <w:rsid w:val="007420CA"/>
    <w:rsid w:val="00743CD5"/>
    <w:rsid w:val="007446EC"/>
    <w:rsid w:val="00744995"/>
    <w:rsid w:val="00744E35"/>
    <w:rsid w:val="007458E3"/>
    <w:rsid w:val="007459AE"/>
    <w:rsid w:val="00746BB2"/>
    <w:rsid w:val="00750675"/>
    <w:rsid w:val="00751A53"/>
    <w:rsid w:val="00752D29"/>
    <w:rsid w:val="007541E8"/>
    <w:rsid w:val="00754713"/>
    <w:rsid w:val="00754940"/>
    <w:rsid w:val="0075632F"/>
    <w:rsid w:val="007564C8"/>
    <w:rsid w:val="00756522"/>
    <w:rsid w:val="0075715F"/>
    <w:rsid w:val="00757216"/>
    <w:rsid w:val="00757C14"/>
    <w:rsid w:val="00757D9F"/>
    <w:rsid w:val="00757F10"/>
    <w:rsid w:val="0076003D"/>
    <w:rsid w:val="0076091A"/>
    <w:rsid w:val="00761283"/>
    <w:rsid w:val="00761943"/>
    <w:rsid w:val="00761A75"/>
    <w:rsid w:val="0076229C"/>
    <w:rsid w:val="0076230F"/>
    <w:rsid w:val="007629B9"/>
    <w:rsid w:val="00763571"/>
    <w:rsid w:val="00763CF2"/>
    <w:rsid w:val="00763F4C"/>
    <w:rsid w:val="007648A9"/>
    <w:rsid w:val="00766DDD"/>
    <w:rsid w:val="007706FE"/>
    <w:rsid w:val="0077141E"/>
    <w:rsid w:val="00772484"/>
    <w:rsid w:val="0077349B"/>
    <w:rsid w:val="00773D02"/>
    <w:rsid w:val="00773ED6"/>
    <w:rsid w:val="00774BBE"/>
    <w:rsid w:val="00774F9D"/>
    <w:rsid w:val="00775A23"/>
    <w:rsid w:val="00776503"/>
    <w:rsid w:val="00777CD2"/>
    <w:rsid w:val="00780144"/>
    <w:rsid w:val="00780BFD"/>
    <w:rsid w:val="00781001"/>
    <w:rsid w:val="007815C9"/>
    <w:rsid w:val="00781B0F"/>
    <w:rsid w:val="00781FBC"/>
    <w:rsid w:val="00782E04"/>
    <w:rsid w:val="0078324D"/>
    <w:rsid w:val="00783ABE"/>
    <w:rsid w:val="00784014"/>
    <w:rsid w:val="00784CD7"/>
    <w:rsid w:val="00784EF2"/>
    <w:rsid w:val="00784FD0"/>
    <w:rsid w:val="0078500D"/>
    <w:rsid w:val="00785EBD"/>
    <w:rsid w:val="0078630C"/>
    <w:rsid w:val="0078648A"/>
    <w:rsid w:val="00786655"/>
    <w:rsid w:val="007867D1"/>
    <w:rsid w:val="00786887"/>
    <w:rsid w:val="00786D45"/>
    <w:rsid w:val="00786E6C"/>
    <w:rsid w:val="00787106"/>
    <w:rsid w:val="00787C9A"/>
    <w:rsid w:val="00790216"/>
    <w:rsid w:val="0079137F"/>
    <w:rsid w:val="007917CE"/>
    <w:rsid w:val="00791B70"/>
    <w:rsid w:val="00791DCA"/>
    <w:rsid w:val="00792741"/>
    <w:rsid w:val="007937C9"/>
    <w:rsid w:val="00793B79"/>
    <w:rsid w:val="00793DB5"/>
    <w:rsid w:val="0079413B"/>
    <w:rsid w:val="007943C2"/>
    <w:rsid w:val="007948B7"/>
    <w:rsid w:val="00794A71"/>
    <w:rsid w:val="007955FA"/>
    <w:rsid w:val="00796946"/>
    <w:rsid w:val="00796B1A"/>
    <w:rsid w:val="00796BA4"/>
    <w:rsid w:val="0079797B"/>
    <w:rsid w:val="00797A45"/>
    <w:rsid w:val="007A0B7D"/>
    <w:rsid w:val="007A1476"/>
    <w:rsid w:val="007A27D1"/>
    <w:rsid w:val="007A2809"/>
    <w:rsid w:val="007A2965"/>
    <w:rsid w:val="007A2EA6"/>
    <w:rsid w:val="007A369A"/>
    <w:rsid w:val="007A3AE9"/>
    <w:rsid w:val="007A43E0"/>
    <w:rsid w:val="007A4F39"/>
    <w:rsid w:val="007A53DC"/>
    <w:rsid w:val="007A66F9"/>
    <w:rsid w:val="007A69BB"/>
    <w:rsid w:val="007A79A5"/>
    <w:rsid w:val="007A7AAD"/>
    <w:rsid w:val="007A7F38"/>
    <w:rsid w:val="007B006F"/>
    <w:rsid w:val="007B0C6F"/>
    <w:rsid w:val="007B152C"/>
    <w:rsid w:val="007B154C"/>
    <w:rsid w:val="007B19A9"/>
    <w:rsid w:val="007B1C1F"/>
    <w:rsid w:val="007B3A8A"/>
    <w:rsid w:val="007B3CF9"/>
    <w:rsid w:val="007B4737"/>
    <w:rsid w:val="007B4CA1"/>
    <w:rsid w:val="007B50EE"/>
    <w:rsid w:val="007B57FB"/>
    <w:rsid w:val="007B5ABF"/>
    <w:rsid w:val="007B5CDE"/>
    <w:rsid w:val="007B615D"/>
    <w:rsid w:val="007B78EC"/>
    <w:rsid w:val="007C03AB"/>
    <w:rsid w:val="007C0E1F"/>
    <w:rsid w:val="007C0F80"/>
    <w:rsid w:val="007C1158"/>
    <w:rsid w:val="007C1C9F"/>
    <w:rsid w:val="007C2EF2"/>
    <w:rsid w:val="007C5016"/>
    <w:rsid w:val="007C58E9"/>
    <w:rsid w:val="007C7264"/>
    <w:rsid w:val="007C77DC"/>
    <w:rsid w:val="007C7A8C"/>
    <w:rsid w:val="007D014A"/>
    <w:rsid w:val="007D1483"/>
    <w:rsid w:val="007D1782"/>
    <w:rsid w:val="007D286E"/>
    <w:rsid w:val="007D3026"/>
    <w:rsid w:val="007D344B"/>
    <w:rsid w:val="007D3B24"/>
    <w:rsid w:val="007D3B94"/>
    <w:rsid w:val="007D3C83"/>
    <w:rsid w:val="007D3F3B"/>
    <w:rsid w:val="007D41A8"/>
    <w:rsid w:val="007D493C"/>
    <w:rsid w:val="007D6ABD"/>
    <w:rsid w:val="007D6AEB"/>
    <w:rsid w:val="007D781C"/>
    <w:rsid w:val="007E0C27"/>
    <w:rsid w:val="007E101E"/>
    <w:rsid w:val="007E10F1"/>
    <w:rsid w:val="007E2ADB"/>
    <w:rsid w:val="007E3D11"/>
    <w:rsid w:val="007E5264"/>
    <w:rsid w:val="007E697B"/>
    <w:rsid w:val="007E6C09"/>
    <w:rsid w:val="007E6CEB"/>
    <w:rsid w:val="007E6F75"/>
    <w:rsid w:val="007E7D27"/>
    <w:rsid w:val="007E7FE1"/>
    <w:rsid w:val="007F06E3"/>
    <w:rsid w:val="007F1DD1"/>
    <w:rsid w:val="007F1E4A"/>
    <w:rsid w:val="007F2987"/>
    <w:rsid w:val="007F3240"/>
    <w:rsid w:val="007F4D1C"/>
    <w:rsid w:val="007F4F81"/>
    <w:rsid w:val="007F506B"/>
    <w:rsid w:val="007F52C3"/>
    <w:rsid w:val="007F5440"/>
    <w:rsid w:val="007F670F"/>
    <w:rsid w:val="007F7DB5"/>
    <w:rsid w:val="007F7F0C"/>
    <w:rsid w:val="007F7F1F"/>
    <w:rsid w:val="007F7F23"/>
    <w:rsid w:val="00801EB8"/>
    <w:rsid w:val="00801F24"/>
    <w:rsid w:val="008021DC"/>
    <w:rsid w:val="00802373"/>
    <w:rsid w:val="0080391D"/>
    <w:rsid w:val="008039CE"/>
    <w:rsid w:val="008045D3"/>
    <w:rsid w:val="00804705"/>
    <w:rsid w:val="00804E6C"/>
    <w:rsid w:val="00804FD5"/>
    <w:rsid w:val="008050F8"/>
    <w:rsid w:val="008051BF"/>
    <w:rsid w:val="00805B4A"/>
    <w:rsid w:val="00805EF0"/>
    <w:rsid w:val="0080675A"/>
    <w:rsid w:val="00806A48"/>
    <w:rsid w:val="0080764F"/>
    <w:rsid w:val="00807E72"/>
    <w:rsid w:val="00810B00"/>
    <w:rsid w:val="00810D18"/>
    <w:rsid w:val="00811C96"/>
    <w:rsid w:val="00811F61"/>
    <w:rsid w:val="008123CF"/>
    <w:rsid w:val="00812875"/>
    <w:rsid w:val="00812912"/>
    <w:rsid w:val="00813091"/>
    <w:rsid w:val="0081310B"/>
    <w:rsid w:val="008132C1"/>
    <w:rsid w:val="00813697"/>
    <w:rsid w:val="008144CC"/>
    <w:rsid w:val="00814961"/>
    <w:rsid w:val="0081576C"/>
    <w:rsid w:val="00816269"/>
    <w:rsid w:val="00817174"/>
    <w:rsid w:val="00817E6F"/>
    <w:rsid w:val="00820B19"/>
    <w:rsid w:val="008210B8"/>
    <w:rsid w:val="00821B13"/>
    <w:rsid w:val="00821E23"/>
    <w:rsid w:val="00822B9F"/>
    <w:rsid w:val="00822D41"/>
    <w:rsid w:val="00822ED8"/>
    <w:rsid w:val="00823547"/>
    <w:rsid w:val="00823748"/>
    <w:rsid w:val="00823945"/>
    <w:rsid w:val="00823C5B"/>
    <w:rsid w:val="00823EF5"/>
    <w:rsid w:val="00823FCA"/>
    <w:rsid w:val="0082431E"/>
    <w:rsid w:val="00824979"/>
    <w:rsid w:val="00826499"/>
    <w:rsid w:val="008300C6"/>
    <w:rsid w:val="00830130"/>
    <w:rsid w:val="0083095E"/>
    <w:rsid w:val="00831183"/>
    <w:rsid w:val="0083122A"/>
    <w:rsid w:val="00831ACE"/>
    <w:rsid w:val="00832758"/>
    <w:rsid w:val="00832AF8"/>
    <w:rsid w:val="00832D44"/>
    <w:rsid w:val="00833734"/>
    <w:rsid w:val="00833A1B"/>
    <w:rsid w:val="0083406B"/>
    <w:rsid w:val="00834B97"/>
    <w:rsid w:val="008353B5"/>
    <w:rsid w:val="00835973"/>
    <w:rsid w:val="008360BB"/>
    <w:rsid w:val="00836EA0"/>
    <w:rsid w:val="0083761F"/>
    <w:rsid w:val="00837F08"/>
    <w:rsid w:val="008402E0"/>
    <w:rsid w:val="0084080F"/>
    <w:rsid w:val="008409C6"/>
    <w:rsid w:val="00841966"/>
    <w:rsid w:val="00841C5C"/>
    <w:rsid w:val="00841E11"/>
    <w:rsid w:val="008422E6"/>
    <w:rsid w:val="00842807"/>
    <w:rsid w:val="00842A50"/>
    <w:rsid w:val="008434C4"/>
    <w:rsid w:val="0084398E"/>
    <w:rsid w:val="00844C1B"/>
    <w:rsid w:val="00844CC6"/>
    <w:rsid w:val="00844F41"/>
    <w:rsid w:val="00845BF7"/>
    <w:rsid w:val="008460B3"/>
    <w:rsid w:val="00847061"/>
    <w:rsid w:val="00850324"/>
    <w:rsid w:val="00850D71"/>
    <w:rsid w:val="00852EAA"/>
    <w:rsid w:val="0085341A"/>
    <w:rsid w:val="00854065"/>
    <w:rsid w:val="0085423A"/>
    <w:rsid w:val="00854DE0"/>
    <w:rsid w:val="00855472"/>
    <w:rsid w:val="0085593C"/>
    <w:rsid w:val="00855E33"/>
    <w:rsid w:val="00856329"/>
    <w:rsid w:val="00856395"/>
    <w:rsid w:val="0085656A"/>
    <w:rsid w:val="008565BB"/>
    <w:rsid w:val="008569E8"/>
    <w:rsid w:val="0085713A"/>
    <w:rsid w:val="00857207"/>
    <w:rsid w:val="00857877"/>
    <w:rsid w:val="00857EA6"/>
    <w:rsid w:val="008602E8"/>
    <w:rsid w:val="0086094F"/>
    <w:rsid w:val="00860A8D"/>
    <w:rsid w:val="008610EB"/>
    <w:rsid w:val="0086144F"/>
    <w:rsid w:val="00861760"/>
    <w:rsid w:val="00861EC7"/>
    <w:rsid w:val="00862440"/>
    <w:rsid w:val="00862AD0"/>
    <w:rsid w:val="00862FC9"/>
    <w:rsid w:val="0086349F"/>
    <w:rsid w:val="008637E9"/>
    <w:rsid w:val="0086485C"/>
    <w:rsid w:val="008654BA"/>
    <w:rsid w:val="00865735"/>
    <w:rsid w:val="008658EE"/>
    <w:rsid w:val="00865D54"/>
    <w:rsid w:val="0086716E"/>
    <w:rsid w:val="008675A4"/>
    <w:rsid w:val="0087048D"/>
    <w:rsid w:val="008709DF"/>
    <w:rsid w:val="008710BB"/>
    <w:rsid w:val="00871157"/>
    <w:rsid w:val="00872EFE"/>
    <w:rsid w:val="00873731"/>
    <w:rsid w:val="00873CDD"/>
    <w:rsid w:val="00874AA6"/>
    <w:rsid w:val="008754AA"/>
    <w:rsid w:val="00876E3F"/>
    <w:rsid w:val="00876ECC"/>
    <w:rsid w:val="008779AF"/>
    <w:rsid w:val="00877D89"/>
    <w:rsid w:val="00880050"/>
    <w:rsid w:val="00880C49"/>
    <w:rsid w:val="0088215D"/>
    <w:rsid w:val="00882736"/>
    <w:rsid w:val="00882870"/>
    <w:rsid w:val="00882E35"/>
    <w:rsid w:val="00882E9E"/>
    <w:rsid w:val="00883135"/>
    <w:rsid w:val="008833CF"/>
    <w:rsid w:val="00883515"/>
    <w:rsid w:val="008848FB"/>
    <w:rsid w:val="00884E05"/>
    <w:rsid w:val="00886243"/>
    <w:rsid w:val="00886706"/>
    <w:rsid w:val="00887644"/>
    <w:rsid w:val="00890D48"/>
    <w:rsid w:val="00891962"/>
    <w:rsid w:val="00891D19"/>
    <w:rsid w:val="008920E0"/>
    <w:rsid w:val="008921EC"/>
    <w:rsid w:val="00893F6B"/>
    <w:rsid w:val="00894093"/>
    <w:rsid w:val="008941E8"/>
    <w:rsid w:val="008942B8"/>
    <w:rsid w:val="0089580E"/>
    <w:rsid w:val="00896497"/>
    <w:rsid w:val="008968A5"/>
    <w:rsid w:val="00896954"/>
    <w:rsid w:val="00896B68"/>
    <w:rsid w:val="00896C92"/>
    <w:rsid w:val="008973AD"/>
    <w:rsid w:val="008A07D5"/>
    <w:rsid w:val="008A0C92"/>
    <w:rsid w:val="008A157F"/>
    <w:rsid w:val="008A2202"/>
    <w:rsid w:val="008A237F"/>
    <w:rsid w:val="008A25DB"/>
    <w:rsid w:val="008A2DBC"/>
    <w:rsid w:val="008A3525"/>
    <w:rsid w:val="008A3628"/>
    <w:rsid w:val="008A3E50"/>
    <w:rsid w:val="008A3EEC"/>
    <w:rsid w:val="008A4685"/>
    <w:rsid w:val="008A4857"/>
    <w:rsid w:val="008A576F"/>
    <w:rsid w:val="008A65FE"/>
    <w:rsid w:val="008A7434"/>
    <w:rsid w:val="008A759D"/>
    <w:rsid w:val="008A76F9"/>
    <w:rsid w:val="008A7812"/>
    <w:rsid w:val="008A7BD9"/>
    <w:rsid w:val="008A7EB2"/>
    <w:rsid w:val="008B01B6"/>
    <w:rsid w:val="008B054F"/>
    <w:rsid w:val="008B07FF"/>
    <w:rsid w:val="008B10D2"/>
    <w:rsid w:val="008B1149"/>
    <w:rsid w:val="008B2102"/>
    <w:rsid w:val="008B238F"/>
    <w:rsid w:val="008B336A"/>
    <w:rsid w:val="008B38CD"/>
    <w:rsid w:val="008B3C33"/>
    <w:rsid w:val="008B4155"/>
    <w:rsid w:val="008B48F1"/>
    <w:rsid w:val="008B5516"/>
    <w:rsid w:val="008B5B4B"/>
    <w:rsid w:val="008B7E6A"/>
    <w:rsid w:val="008C01B0"/>
    <w:rsid w:val="008C0353"/>
    <w:rsid w:val="008C0F2B"/>
    <w:rsid w:val="008C2E1D"/>
    <w:rsid w:val="008C2F68"/>
    <w:rsid w:val="008C3531"/>
    <w:rsid w:val="008C35AB"/>
    <w:rsid w:val="008C4343"/>
    <w:rsid w:val="008C489F"/>
    <w:rsid w:val="008C5042"/>
    <w:rsid w:val="008C5FEC"/>
    <w:rsid w:val="008C6D77"/>
    <w:rsid w:val="008C7004"/>
    <w:rsid w:val="008C7192"/>
    <w:rsid w:val="008C7D8D"/>
    <w:rsid w:val="008C7EF5"/>
    <w:rsid w:val="008D0438"/>
    <w:rsid w:val="008D07A0"/>
    <w:rsid w:val="008D2718"/>
    <w:rsid w:val="008D2748"/>
    <w:rsid w:val="008D28DF"/>
    <w:rsid w:val="008D2AA6"/>
    <w:rsid w:val="008D2D57"/>
    <w:rsid w:val="008D2D89"/>
    <w:rsid w:val="008D2FD7"/>
    <w:rsid w:val="008D2FF9"/>
    <w:rsid w:val="008D4DDE"/>
    <w:rsid w:val="008D522C"/>
    <w:rsid w:val="008D5853"/>
    <w:rsid w:val="008D6A4E"/>
    <w:rsid w:val="008D6B0A"/>
    <w:rsid w:val="008D6F9C"/>
    <w:rsid w:val="008D733A"/>
    <w:rsid w:val="008D7E15"/>
    <w:rsid w:val="008E025E"/>
    <w:rsid w:val="008E0B38"/>
    <w:rsid w:val="008E0D18"/>
    <w:rsid w:val="008E2C4A"/>
    <w:rsid w:val="008E2D32"/>
    <w:rsid w:val="008E394D"/>
    <w:rsid w:val="008E4B32"/>
    <w:rsid w:val="008E5747"/>
    <w:rsid w:val="008E5775"/>
    <w:rsid w:val="008E5776"/>
    <w:rsid w:val="008E5FAD"/>
    <w:rsid w:val="008E6182"/>
    <w:rsid w:val="008E671D"/>
    <w:rsid w:val="008E69C3"/>
    <w:rsid w:val="008E7492"/>
    <w:rsid w:val="008E781D"/>
    <w:rsid w:val="008E7A03"/>
    <w:rsid w:val="008F0B13"/>
    <w:rsid w:val="008F0DB9"/>
    <w:rsid w:val="008F1074"/>
    <w:rsid w:val="008F1DE0"/>
    <w:rsid w:val="008F1DE7"/>
    <w:rsid w:val="008F34B4"/>
    <w:rsid w:val="008F3EB2"/>
    <w:rsid w:val="008F4235"/>
    <w:rsid w:val="008F472B"/>
    <w:rsid w:val="008F560F"/>
    <w:rsid w:val="008F6B01"/>
    <w:rsid w:val="008F7ED7"/>
    <w:rsid w:val="00900340"/>
    <w:rsid w:val="009017FA"/>
    <w:rsid w:val="0090185A"/>
    <w:rsid w:val="00902AC7"/>
    <w:rsid w:val="00902BD3"/>
    <w:rsid w:val="00902D6A"/>
    <w:rsid w:val="00903676"/>
    <w:rsid w:val="00903CAA"/>
    <w:rsid w:val="00904044"/>
    <w:rsid w:val="009040F4"/>
    <w:rsid w:val="0090427A"/>
    <w:rsid w:val="0090490B"/>
    <w:rsid w:val="009051CD"/>
    <w:rsid w:val="00905A05"/>
    <w:rsid w:val="00906AC4"/>
    <w:rsid w:val="009079A9"/>
    <w:rsid w:val="00907EA5"/>
    <w:rsid w:val="00907F8B"/>
    <w:rsid w:val="009103FF"/>
    <w:rsid w:val="00910858"/>
    <w:rsid w:val="00910BA8"/>
    <w:rsid w:val="00910BF9"/>
    <w:rsid w:val="00911EC2"/>
    <w:rsid w:val="00912326"/>
    <w:rsid w:val="009128C8"/>
    <w:rsid w:val="00913777"/>
    <w:rsid w:val="009139D1"/>
    <w:rsid w:val="00915508"/>
    <w:rsid w:val="0091565B"/>
    <w:rsid w:val="009157F3"/>
    <w:rsid w:val="009166E3"/>
    <w:rsid w:val="00917105"/>
    <w:rsid w:val="00917627"/>
    <w:rsid w:val="009203CB"/>
    <w:rsid w:val="009211EF"/>
    <w:rsid w:val="00921700"/>
    <w:rsid w:val="0092185E"/>
    <w:rsid w:val="00921E7F"/>
    <w:rsid w:val="00922094"/>
    <w:rsid w:val="009221B7"/>
    <w:rsid w:val="0092227C"/>
    <w:rsid w:val="00922621"/>
    <w:rsid w:val="00922A38"/>
    <w:rsid w:val="00924C13"/>
    <w:rsid w:val="00924EC5"/>
    <w:rsid w:val="00924F4D"/>
    <w:rsid w:val="009254BB"/>
    <w:rsid w:val="0092556D"/>
    <w:rsid w:val="00925CEB"/>
    <w:rsid w:val="00925E14"/>
    <w:rsid w:val="00926FC1"/>
    <w:rsid w:val="0092717E"/>
    <w:rsid w:val="0092742A"/>
    <w:rsid w:val="009300FB"/>
    <w:rsid w:val="009302B0"/>
    <w:rsid w:val="00930598"/>
    <w:rsid w:val="009314F0"/>
    <w:rsid w:val="009316F0"/>
    <w:rsid w:val="0093277D"/>
    <w:rsid w:val="00932C32"/>
    <w:rsid w:val="009339EE"/>
    <w:rsid w:val="00933AEA"/>
    <w:rsid w:val="00934A16"/>
    <w:rsid w:val="009350F6"/>
    <w:rsid w:val="009354FA"/>
    <w:rsid w:val="00935939"/>
    <w:rsid w:val="00935ACC"/>
    <w:rsid w:val="00936D91"/>
    <w:rsid w:val="0093771C"/>
    <w:rsid w:val="009400B2"/>
    <w:rsid w:val="00940863"/>
    <w:rsid w:val="00941130"/>
    <w:rsid w:val="009412AA"/>
    <w:rsid w:val="0094380E"/>
    <w:rsid w:val="0094401C"/>
    <w:rsid w:val="009443FF"/>
    <w:rsid w:val="00944427"/>
    <w:rsid w:val="00944710"/>
    <w:rsid w:val="00945D90"/>
    <w:rsid w:val="0094618F"/>
    <w:rsid w:val="009471B3"/>
    <w:rsid w:val="009474B1"/>
    <w:rsid w:val="009474D1"/>
    <w:rsid w:val="009477F8"/>
    <w:rsid w:val="00947A61"/>
    <w:rsid w:val="00947CA3"/>
    <w:rsid w:val="00950ECD"/>
    <w:rsid w:val="0095193A"/>
    <w:rsid w:val="00951A78"/>
    <w:rsid w:val="00952111"/>
    <w:rsid w:val="00952282"/>
    <w:rsid w:val="00952352"/>
    <w:rsid w:val="00952A96"/>
    <w:rsid w:val="00952E12"/>
    <w:rsid w:val="0095376A"/>
    <w:rsid w:val="00953FEC"/>
    <w:rsid w:val="00954286"/>
    <w:rsid w:val="00954E02"/>
    <w:rsid w:val="009553EA"/>
    <w:rsid w:val="00955BE2"/>
    <w:rsid w:val="00956F31"/>
    <w:rsid w:val="0096004C"/>
    <w:rsid w:val="00960172"/>
    <w:rsid w:val="0096106B"/>
    <w:rsid w:val="00962D97"/>
    <w:rsid w:val="009644F3"/>
    <w:rsid w:val="00964CB8"/>
    <w:rsid w:val="009650DA"/>
    <w:rsid w:val="009654EA"/>
    <w:rsid w:val="0096597E"/>
    <w:rsid w:val="00965B3B"/>
    <w:rsid w:val="009663ED"/>
    <w:rsid w:val="0096643B"/>
    <w:rsid w:val="00970656"/>
    <w:rsid w:val="00970A98"/>
    <w:rsid w:val="009717B7"/>
    <w:rsid w:val="00971B72"/>
    <w:rsid w:val="00973098"/>
    <w:rsid w:val="009731A1"/>
    <w:rsid w:val="009738B4"/>
    <w:rsid w:val="00973DEF"/>
    <w:rsid w:val="00974122"/>
    <w:rsid w:val="0097540A"/>
    <w:rsid w:val="0097606F"/>
    <w:rsid w:val="009773AF"/>
    <w:rsid w:val="00977653"/>
    <w:rsid w:val="0097798D"/>
    <w:rsid w:val="00980472"/>
    <w:rsid w:val="009808F8"/>
    <w:rsid w:val="00980EAF"/>
    <w:rsid w:val="00982BFE"/>
    <w:rsid w:val="00982D75"/>
    <w:rsid w:val="00983843"/>
    <w:rsid w:val="009848FC"/>
    <w:rsid w:val="0098508A"/>
    <w:rsid w:val="009850E7"/>
    <w:rsid w:val="00985841"/>
    <w:rsid w:val="00985EF2"/>
    <w:rsid w:val="00986E0D"/>
    <w:rsid w:val="00987406"/>
    <w:rsid w:val="00987976"/>
    <w:rsid w:val="009904E9"/>
    <w:rsid w:val="00990538"/>
    <w:rsid w:val="009907E3"/>
    <w:rsid w:val="00991511"/>
    <w:rsid w:val="00992662"/>
    <w:rsid w:val="009927EF"/>
    <w:rsid w:val="00992F9B"/>
    <w:rsid w:val="0099382E"/>
    <w:rsid w:val="009939F3"/>
    <w:rsid w:val="00993BED"/>
    <w:rsid w:val="00994593"/>
    <w:rsid w:val="00994720"/>
    <w:rsid w:val="0099574F"/>
    <w:rsid w:val="00995C25"/>
    <w:rsid w:val="00995EFB"/>
    <w:rsid w:val="00995FBB"/>
    <w:rsid w:val="00996364"/>
    <w:rsid w:val="00996815"/>
    <w:rsid w:val="00996971"/>
    <w:rsid w:val="00997B9A"/>
    <w:rsid w:val="00997BFC"/>
    <w:rsid w:val="009A02A2"/>
    <w:rsid w:val="009A059C"/>
    <w:rsid w:val="009A184E"/>
    <w:rsid w:val="009A2BCC"/>
    <w:rsid w:val="009A4301"/>
    <w:rsid w:val="009A4B5E"/>
    <w:rsid w:val="009A4D9F"/>
    <w:rsid w:val="009A5A44"/>
    <w:rsid w:val="009A5BEC"/>
    <w:rsid w:val="009A5DF3"/>
    <w:rsid w:val="009A5EAC"/>
    <w:rsid w:val="009A687D"/>
    <w:rsid w:val="009A7E63"/>
    <w:rsid w:val="009A7E78"/>
    <w:rsid w:val="009B00BB"/>
    <w:rsid w:val="009B0780"/>
    <w:rsid w:val="009B0C65"/>
    <w:rsid w:val="009B1560"/>
    <w:rsid w:val="009B223E"/>
    <w:rsid w:val="009B24E0"/>
    <w:rsid w:val="009B2650"/>
    <w:rsid w:val="009B3CC0"/>
    <w:rsid w:val="009B437A"/>
    <w:rsid w:val="009B4C97"/>
    <w:rsid w:val="009B5371"/>
    <w:rsid w:val="009B5978"/>
    <w:rsid w:val="009B5BD3"/>
    <w:rsid w:val="009B62E9"/>
    <w:rsid w:val="009B6DE9"/>
    <w:rsid w:val="009B7F67"/>
    <w:rsid w:val="009C0D4E"/>
    <w:rsid w:val="009C146C"/>
    <w:rsid w:val="009C1B6F"/>
    <w:rsid w:val="009C2FE5"/>
    <w:rsid w:val="009C42FB"/>
    <w:rsid w:val="009C45CD"/>
    <w:rsid w:val="009C4694"/>
    <w:rsid w:val="009C4779"/>
    <w:rsid w:val="009C47AC"/>
    <w:rsid w:val="009C51AE"/>
    <w:rsid w:val="009C5AB5"/>
    <w:rsid w:val="009C6417"/>
    <w:rsid w:val="009C6949"/>
    <w:rsid w:val="009C6E1C"/>
    <w:rsid w:val="009C7806"/>
    <w:rsid w:val="009C783F"/>
    <w:rsid w:val="009D0426"/>
    <w:rsid w:val="009D0757"/>
    <w:rsid w:val="009D0A56"/>
    <w:rsid w:val="009D1C0F"/>
    <w:rsid w:val="009D2851"/>
    <w:rsid w:val="009D292A"/>
    <w:rsid w:val="009D2C5E"/>
    <w:rsid w:val="009D3383"/>
    <w:rsid w:val="009D3BC2"/>
    <w:rsid w:val="009D3D5E"/>
    <w:rsid w:val="009D41CC"/>
    <w:rsid w:val="009D4B97"/>
    <w:rsid w:val="009D4FDB"/>
    <w:rsid w:val="009D56F7"/>
    <w:rsid w:val="009D61B2"/>
    <w:rsid w:val="009D7B4E"/>
    <w:rsid w:val="009D7FE6"/>
    <w:rsid w:val="009E2990"/>
    <w:rsid w:val="009E3173"/>
    <w:rsid w:val="009E3B26"/>
    <w:rsid w:val="009E5CA2"/>
    <w:rsid w:val="009E7310"/>
    <w:rsid w:val="009F016A"/>
    <w:rsid w:val="009F0461"/>
    <w:rsid w:val="009F0599"/>
    <w:rsid w:val="009F05D2"/>
    <w:rsid w:val="009F091C"/>
    <w:rsid w:val="009F1C22"/>
    <w:rsid w:val="009F2306"/>
    <w:rsid w:val="009F2B22"/>
    <w:rsid w:val="009F38BE"/>
    <w:rsid w:val="009F4135"/>
    <w:rsid w:val="009F4F9D"/>
    <w:rsid w:val="009F501F"/>
    <w:rsid w:val="009F527E"/>
    <w:rsid w:val="009F6050"/>
    <w:rsid w:val="009F60B7"/>
    <w:rsid w:val="009F6919"/>
    <w:rsid w:val="009F6B49"/>
    <w:rsid w:val="009F6F60"/>
    <w:rsid w:val="009F70A4"/>
    <w:rsid w:val="009F7763"/>
    <w:rsid w:val="009F7F10"/>
    <w:rsid w:val="00A00BFC"/>
    <w:rsid w:val="00A00FC8"/>
    <w:rsid w:val="00A017DA"/>
    <w:rsid w:val="00A01C8B"/>
    <w:rsid w:val="00A03495"/>
    <w:rsid w:val="00A04617"/>
    <w:rsid w:val="00A04AF9"/>
    <w:rsid w:val="00A04B17"/>
    <w:rsid w:val="00A058A7"/>
    <w:rsid w:val="00A05D88"/>
    <w:rsid w:val="00A065AC"/>
    <w:rsid w:val="00A07500"/>
    <w:rsid w:val="00A07FB8"/>
    <w:rsid w:val="00A10112"/>
    <w:rsid w:val="00A107D2"/>
    <w:rsid w:val="00A11319"/>
    <w:rsid w:val="00A11E48"/>
    <w:rsid w:val="00A11ED6"/>
    <w:rsid w:val="00A12CD2"/>
    <w:rsid w:val="00A13170"/>
    <w:rsid w:val="00A14041"/>
    <w:rsid w:val="00A14AE8"/>
    <w:rsid w:val="00A14EA4"/>
    <w:rsid w:val="00A160A3"/>
    <w:rsid w:val="00A17EEC"/>
    <w:rsid w:val="00A20190"/>
    <w:rsid w:val="00A21417"/>
    <w:rsid w:val="00A22F30"/>
    <w:rsid w:val="00A2464F"/>
    <w:rsid w:val="00A2493F"/>
    <w:rsid w:val="00A251B8"/>
    <w:rsid w:val="00A26061"/>
    <w:rsid w:val="00A26D38"/>
    <w:rsid w:val="00A2721A"/>
    <w:rsid w:val="00A27333"/>
    <w:rsid w:val="00A27426"/>
    <w:rsid w:val="00A27764"/>
    <w:rsid w:val="00A27E1E"/>
    <w:rsid w:val="00A30B26"/>
    <w:rsid w:val="00A3136C"/>
    <w:rsid w:val="00A3138D"/>
    <w:rsid w:val="00A316A8"/>
    <w:rsid w:val="00A3171F"/>
    <w:rsid w:val="00A32BB1"/>
    <w:rsid w:val="00A335EA"/>
    <w:rsid w:val="00A34A6D"/>
    <w:rsid w:val="00A3529B"/>
    <w:rsid w:val="00A3576A"/>
    <w:rsid w:val="00A35881"/>
    <w:rsid w:val="00A36CEE"/>
    <w:rsid w:val="00A3794C"/>
    <w:rsid w:val="00A37C27"/>
    <w:rsid w:val="00A40DAD"/>
    <w:rsid w:val="00A41970"/>
    <w:rsid w:val="00A41D55"/>
    <w:rsid w:val="00A41FE8"/>
    <w:rsid w:val="00A42A52"/>
    <w:rsid w:val="00A437EC"/>
    <w:rsid w:val="00A43942"/>
    <w:rsid w:val="00A4400A"/>
    <w:rsid w:val="00A444E9"/>
    <w:rsid w:val="00A4457A"/>
    <w:rsid w:val="00A45851"/>
    <w:rsid w:val="00A458A9"/>
    <w:rsid w:val="00A46936"/>
    <w:rsid w:val="00A46FE7"/>
    <w:rsid w:val="00A4752E"/>
    <w:rsid w:val="00A50DE0"/>
    <w:rsid w:val="00A51A88"/>
    <w:rsid w:val="00A51B18"/>
    <w:rsid w:val="00A51C34"/>
    <w:rsid w:val="00A5235A"/>
    <w:rsid w:val="00A52493"/>
    <w:rsid w:val="00A52A45"/>
    <w:rsid w:val="00A52B00"/>
    <w:rsid w:val="00A531C0"/>
    <w:rsid w:val="00A5324E"/>
    <w:rsid w:val="00A532E0"/>
    <w:rsid w:val="00A534AB"/>
    <w:rsid w:val="00A53B05"/>
    <w:rsid w:val="00A53C33"/>
    <w:rsid w:val="00A53EA6"/>
    <w:rsid w:val="00A541DD"/>
    <w:rsid w:val="00A54994"/>
    <w:rsid w:val="00A55140"/>
    <w:rsid w:val="00A55588"/>
    <w:rsid w:val="00A56BBA"/>
    <w:rsid w:val="00A572B8"/>
    <w:rsid w:val="00A57584"/>
    <w:rsid w:val="00A5786E"/>
    <w:rsid w:val="00A57F17"/>
    <w:rsid w:val="00A61426"/>
    <w:rsid w:val="00A61943"/>
    <w:rsid w:val="00A6221B"/>
    <w:rsid w:val="00A64065"/>
    <w:rsid w:val="00A64234"/>
    <w:rsid w:val="00A65501"/>
    <w:rsid w:val="00A65972"/>
    <w:rsid w:val="00A65F79"/>
    <w:rsid w:val="00A66016"/>
    <w:rsid w:val="00A66626"/>
    <w:rsid w:val="00A67B74"/>
    <w:rsid w:val="00A7058E"/>
    <w:rsid w:val="00A70F24"/>
    <w:rsid w:val="00A72936"/>
    <w:rsid w:val="00A73C41"/>
    <w:rsid w:val="00A7407C"/>
    <w:rsid w:val="00A742DE"/>
    <w:rsid w:val="00A7519F"/>
    <w:rsid w:val="00A757E2"/>
    <w:rsid w:val="00A75FAC"/>
    <w:rsid w:val="00A762D9"/>
    <w:rsid w:val="00A76941"/>
    <w:rsid w:val="00A77AEC"/>
    <w:rsid w:val="00A80524"/>
    <w:rsid w:val="00A80F17"/>
    <w:rsid w:val="00A813EB"/>
    <w:rsid w:val="00A814B9"/>
    <w:rsid w:val="00A814FB"/>
    <w:rsid w:val="00A816F5"/>
    <w:rsid w:val="00A8235C"/>
    <w:rsid w:val="00A82388"/>
    <w:rsid w:val="00A828D1"/>
    <w:rsid w:val="00A82D85"/>
    <w:rsid w:val="00A831DE"/>
    <w:rsid w:val="00A836C8"/>
    <w:rsid w:val="00A838F7"/>
    <w:rsid w:val="00A84456"/>
    <w:rsid w:val="00A84FBA"/>
    <w:rsid w:val="00A8503D"/>
    <w:rsid w:val="00A85512"/>
    <w:rsid w:val="00A855CB"/>
    <w:rsid w:val="00A87123"/>
    <w:rsid w:val="00A87772"/>
    <w:rsid w:val="00A904B6"/>
    <w:rsid w:val="00A9071A"/>
    <w:rsid w:val="00A907A6"/>
    <w:rsid w:val="00A90878"/>
    <w:rsid w:val="00A910CC"/>
    <w:rsid w:val="00A913BE"/>
    <w:rsid w:val="00A9159A"/>
    <w:rsid w:val="00A918C0"/>
    <w:rsid w:val="00A931BA"/>
    <w:rsid w:val="00A93B92"/>
    <w:rsid w:val="00A9434D"/>
    <w:rsid w:val="00A95340"/>
    <w:rsid w:val="00A958E6"/>
    <w:rsid w:val="00A97CC8"/>
    <w:rsid w:val="00AA05D1"/>
    <w:rsid w:val="00AA0B8D"/>
    <w:rsid w:val="00AA0C1D"/>
    <w:rsid w:val="00AA0CB7"/>
    <w:rsid w:val="00AA0E1B"/>
    <w:rsid w:val="00AA1549"/>
    <w:rsid w:val="00AA15A3"/>
    <w:rsid w:val="00AA1A95"/>
    <w:rsid w:val="00AA1D6B"/>
    <w:rsid w:val="00AA1EDC"/>
    <w:rsid w:val="00AA2E92"/>
    <w:rsid w:val="00AA4902"/>
    <w:rsid w:val="00AA493C"/>
    <w:rsid w:val="00AA6A95"/>
    <w:rsid w:val="00AA6C21"/>
    <w:rsid w:val="00AA7283"/>
    <w:rsid w:val="00AA794A"/>
    <w:rsid w:val="00AA7FBC"/>
    <w:rsid w:val="00AB0101"/>
    <w:rsid w:val="00AB0169"/>
    <w:rsid w:val="00AB0B9C"/>
    <w:rsid w:val="00AB106C"/>
    <w:rsid w:val="00AB14B7"/>
    <w:rsid w:val="00AB1657"/>
    <w:rsid w:val="00AB21DE"/>
    <w:rsid w:val="00AB22A2"/>
    <w:rsid w:val="00AB2737"/>
    <w:rsid w:val="00AB2841"/>
    <w:rsid w:val="00AB285A"/>
    <w:rsid w:val="00AB30E5"/>
    <w:rsid w:val="00AB32F0"/>
    <w:rsid w:val="00AB3A87"/>
    <w:rsid w:val="00AB3D7E"/>
    <w:rsid w:val="00AB4585"/>
    <w:rsid w:val="00AB5134"/>
    <w:rsid w:val="00AB5854"/>
    <w:rsid w:val="00AC0421"/>
    <w:rsid w:val="00AC060A"/>
    <w:rsid w:val="00AC0837"/>
    <w:rsid w:val="00AC0C90"/>
    <w:rsid w:val="00AC1036"/>
    <w:rsid w:val="00AC21C3"/>
    <w:rsid w:val="00AC4397"/>
    <w:rsid w:val="00AC4C8E"/>
    <w:rsid w:val="00AC4FF9"/>
    <w:rsid w:val="00AC6268"/>
    <w:rsid w:val="00AC6F73"/>
    <w:rsid w:val="00AD18F6"/>
    <w:rsid w:val="00AD2C2E"/>
    <w:rsid w:val="00AD2D2D"/>
    <w:rsid w:val="00AD35FC"/>
    <w:rsid w:val="00AD41F3"/>
    <w:rsid w:val="00AD4FCA"/>
    <w:rsid w:val="00AD5D91"/>
    <w:rsid w:val="00AD6755"/>
    <w:rsid w:val="00AD691A"/>
    <w:rsid w:val="00AD6B77"/>
    <w:rsid w:val="00AD74C6"/>
    <w:rsid w:val="00AD7A93"/>
    <w:rsid w:val="00AE1516"/>
    <w:rsid w:val="00AE362E"/>
    <w:rsid w:val="00AE3662"/>
    <w:rsid w:val="00AE36F7"/>
    <w:rsid w:val="00AE5320"/>
    <w:rsid w:val="00AE59BA"/>
    <w:rsid w:val="00AE5CDC"/>
    <w:rsid w:val="00AE6A91"/>
    <w:rsid w:val="00AE6E91"/>
    <w:rsid w:val="00AE7B54"/>
    <w:rsid w:val="00AF18FC"/>
    <w:rsid w:val="00AF2937"/>
    <w:rsid w:val="00AF40B8"/>
    <w:rsid w:val="00AF41D6"/>
    <w:rsid w:val="00AF4F7C"/>
    <w:rsid w:val="00AF51C7"/>
    <w:rsid w:val="00AF5283"/>
    <w:rsid w:val="00AF5E56"/>
    <w:rsid w:val="00AF6FAE"/>
    <w:rsid w:val="00B006F4"/>
    <w:rsid w:val="00B00789"/>
    <w:rsid w:val="00B00E05"/>
    <w:rsid w:val="00B0129E"/>
    <w:rsid w:val="00B01A87"/>
    <w:rsid w:val="00B029C8"/>
    <w:rsid w:val="00B043BC"/>
    <w:rsid w:val="00B049C8"/>
    <w:rsid w:val="00B0559B"/>
    <w:rsid w:val="00B064B5"/>
    <w:rsid w:val="00B07088"/>
    <w:rsid w:val="00B070B1"/>
    <w:rsid w:val="00B0711D"/>
    <w:rsid w:val="00B10338"/>
    <w:rsid w:val="00B10411"/>
    <w:rsid w:val="00B10451"/>
    <w:rsid w:val="00B10CC4"/>
    <w:rsid w:val="00B113DA"/>
    <w:rsid w:val="00B11D49"/>
    <w:rsid w:val="00B12651"/>
    <w:rsid w:val="00B128E7"/>
    <w:rsid w:val="00B128FE"/>
    <w:rsid w:val="00B1293E"/>
    <w:rsid w:val="00B12A6B"/>
    <w:rsid w:val="00B12E5E"/>
    <w:rsid w:val="00B144F6"/>
    <w:rsid w:val="00B14AE3"/>
    <w:rsid w:val="00B14BB2"/>
    <w:rsid w:val="00B14DB0"/>
    <w:rsid w:val="00B1593D"/>
    <w:rsid w:val="00B15DE1"/>
    <w:rsid w:val="00B15E26"/>
    <w:rsid w:val="00B15F1C"/>
    <w:rsid w:val="00B15F94"/>
    <w:rsid w:val="00B16386"/>
    <w:rsid w:val="00B2025A"/>
    <w:rsid w:val="00B2116B"/>
    <w:rsid w:val="00B2123A"/>
    <w:rsid w:val="00B226AA"/>
    <w:rsid w:val="00B2283E"/>
    <w:rsid w:val="00B237E0"/>
    <w:rsid w:val="00B23D19"/>
    <w:rsid w:val="00B23DEC"/>
    <w:rsid w:val="00B244B8"/>
    <w:rsid w:val="00B2484B"/>
    <w:rsid w:val="00B24BA6"/>
    <w:rsid w:val="00B263DD"/>
    <w:rsid w:val="00B267E4"/>
    <w:rsid w:val="00B26DF6"/>
    <w:rsid w:val="00B279A1"/>
    <w:rsid w:val="00B30B66"/>
    <w:rsid w:val="00B30D04"/>
    <w:rsid w:val="00B313E0"/>
    <w:rsid w:val="00B31DB1"/>
    <w:rsid w:val="00B31DB5"/>
    <w:rsid w:val="00B32514"/>
    <w:rsid w:val="00B33310"/>
    <w:rsid w:val="00B333DE"/>
    <w:rsid w:val="00B33841"/>
    <w:rsid w:val="00B33B65"/>
    <w:rsid w:val="00B34446"/>
    <w:rsid w:val="00B3454A"/>
    <w:rsid w:val="00B34C17"/>
    <w:rsid w:val="00B358D1"/>
    <w:rsid w:val="00B35CF2"/>
    <w:rsid w:val="00B364FF"/>
    <w:rsid w:val="00B36AFD"/>
    <w:rsid w:val="00B36B16"/>
    <w:rsid w:val="00B37663"/>
    <w:rsid w:val="00B376A9"/>
    <w:rsid w:val="00B377AF"/>
    <w:rsid w:val="00B40324"/>
    <w:rsid w:val="00B40B2C"/>
    <w:rsid w:val="00B415F9"/>
    <w:rsid w:val="00B425DE"/>
    <w:rsid w:val="00B42E6A"/>
    <w:rsid w:val="00B42E6C"/>
    <w:rsid w:val="00B42E85"/>
    <w:rsid w:val="00B43478"/>
    <w:rsid w:val="00B43DF8"/>
    <w:rsid w:val="00B44227"/>
    <w:rsid w:val="00B4427F"/>
    <w:rsid w:val="00B44409"/>
    <w:rsid w:val="00B45618"/>
    <w:rsid w:val="00B459E6"/>
    <w:rsid w:val="00B47AF8"/>
    <w:rsid w:val="00B47CC8"/>
    <w:rsid w:val="00B50D76"/>
    <w:rsid w:val="00B50DF4"/>
    <w:rsid w:val="00B52922"/>
    <w:rsid w:val="00B53CAE"/>
    <w:rsid w:val="00B53F7F"/>
    <w:rsid w:val="00B5563F"/>
    <w:rsid w:val="00B558EC"/>
    <w:rsid w:val="00B55972"/>
    <w:rsid w:val="00B55A0E"/>
    <w:rsid w:val="00B5609B"/>
    <w:rsid w:val="00B565F8"/>
    <w:rsid w:val="00B56672"/>
    <w:rsid w:val="00B566C7"/>
    <w:rsid w:val="00B56EEB"/>
    <w:rsid w:val="00B576AC"/>
    <w:rsid w:val="00B576B3"/>
    <w:rsid w:val="00B57749"/>
    <w:rsid w:val="00B57A0F"/>
    <w:rsid w:val="00B57EBA"/>
    <w:rsid w:val="00B6005C"/>
    <w:rsid w:val="00B6082A"/>
    <w:rsid w:val="00B6082D"/>
    <w:rsid w:val="00B6131C"/>
    <w:rsid w:val="00B628F1"/>
    <w:rsid w:val="00B638AB"/>
    <w:rsid w:val="00B64014"/>
    <w:rsid w:val="00B64725"/>
    <w:rsid w:val="00B64971"/>
    <w:rsid w:val="00B6588E"/>
    <w:rsid w:val="00B65CC3"/>
    <w:rsid w:val="00B66C45"/>
    <w:rsid w:val="00B6728F"/>
    <w:rsid w:val="00B67497"/>
    <w:rsid w:val="00B67982"/>
    <w:rsid w:val="00B70320"/>
    <w:rsid w:val="00B711BE"/>
    <w:rsid w:val="00B7240A"/>
    <w:rsid w:val="00B726BC"/>
    <w:rsid w:val="00B72D89"/>
    <w:rsid w:val="00B7398F"/>
    <w:rsid w:val="00B748CC"/>
    <w:rsid w:val="00B74B06"/>
    <w:rsid w:val="00B74BD9"/>
    <w:rsid w:val="00B74E5D"/>
    <w:rsid w:val="00B74EB5"/>
    <w:rsid w:val="00B74EE2"/>
    <w:rsid w:val="00B763A1"/>
    <w:rsid w:val="00B76E74"/>
    <w:rsid w:val="00B77D66"/>
    <w:rsid w:val="00B80F99"/>
    <w:rsid w:val="00B82DB1"/>
    <w:rsid w:val="00B8513B"/>
    <w:rsid w:val="00B8641C"/>
    <w:rsid w:val="00B86D74"/>
    <w:rsid w:val="00B877ED"/>
    <w:rsid w:val="00B87C5F"/>
    <w:rsid w:val="00B90363"/>
    <w:rsid w:val="00B90561"/>
    <w:rsid w:val="00B9096B"/>
    <w:rsid w:val="00B90B27"/>
    <w:rsid w:val="00B90B3B"/>
    <w:rsid w:val="00B90FA2"/>
    <w:rsid w:val="00B91669"/>
    <w:rsid w:val="00B92600"/>
    <w:rsid w:val="00B92A82"/>
    <w:rsid w:val="00B92BFB"/>
    <w:rsid w:val="00B930D0"/>
    <w:rsid w:val="00B934AD"/>
    <w:rsid w:val="00B9373E"/>
    <w:rsid w:val="00B943CA"/>
    <w:rsid w:val="00B94AFD"/>
    <w:rsid w:val="00B951F7"/>
    <w:rsid w:val="00B95236"/>
    <w:rsid w:val="00B96210"/>
    <w:rsid w:val="00B9640B"/>
    <w:rsid w:val="00B97C75"/>
    <w:rsid w:val="00B97D34"/>
    <w:rsid w:val="00B97F05"/>
    <w:rsid w:val="00BA0623"/>
    <w:rsid w:val="00BA10A3"/>
    <w:rsid w:val="00BA1C4A"/>
    <w:rsid w:val="00BA200E"/>
    <w:rsid w:val="00BA2BFD"/>
    <w:rsid w:val="00BA321C"/>
    <w:rsid w:val="00BA3342"/>
    <w:rsid w:val="00BA3632"/>
    <w:rsid w:val="00BA408F"/>
    <w:rsid w:val="00BA5982"/>
    <w:rsid w:val="00BA5D4A"/>
    <w:rsid w:val="00BA6A80"/>
    <w:rsid w:val="00BA7AED"/>
    <w:rsid w:val="00BA7CBB"/>
    <w:rsid w:val="00BB0466"/>
    <w:rsid w:val="00BB0516"/>
    <w:rsid w:val="00BB05F9"/>
    <w:rsid w:val="00BB0711"/>
    <w:rsid w:val="00BB17CA"/>
    <w:rsid w:val="00BB223E"/>
    <w:rsid w:val="00BB2664"/>
    <w:rsid w:val="00BB2F80"/>
    <w:rsid w:val="00BB32EF"/>
    <w:rsid w:val="00BB4C44"/>
    <w:rsid w:val="00BB542D"/>
    <w:rsid w:val="00BB5567"/>
    <w:rsid w:val="00BB5A28"/>
    <w:rsid w:val="00BB726C"/>
    <w:rsid w:val="00BB7D69"/>
    <w:rsid w:val="00BC00F6"/>
    <w:rsid w:val="00BC26A9"/>
    <w:rsid w:val="00BC304B"/>
    <w:rsid w:val="00BC3612"/>
    <w:rsid w:val="00BC37B2"/>
    <w:rsid w:val="00BC39BD"/>
    <w:rsid w:val="00BC3B50"/>
    <w:rsid w:val="00BC3C01"/>
    <w:rsid w:val="00BC4E41"/>
    <w:rsid w:val="00BC5290"/>
    <w:rsid w:val="00BC5484"/>
    <w:rsid w:val="00BC781F"/>
    <w:rsid w:val="00BC7F67"/>
    <w:rsid w:val="00BD10A5"/>
    <w:rsid w:val="00BD1DAA"/>
    <w:rsid w:val="00BD1E74"/>
    <w:rsid w:val="00BD25A8"/>
    <w:rsid w:val="00BD2670"/>
    <w:rsid w:val="00BD28F8"/>
    <w:rsid w:val="00BD2B83"/>
    <w:rsid w:val="00BD2F28"/>
    <w:rsid w:val="00BD3689"/>
    <w:rsid w:val="00BD4361"/>
    <w:rsid w:val="00BD4474"/>
    <w:rsid w:val="00BD62BC"/>
    <w:rsid w:val="00BD6329"/>
    <w:rsid w:val="00BD635E"/>
    <w:rsid w:val="00BD6710"/>
    <w:rsid w:val="00BD6DAF"/>
    <w:rsid w:val="00BD6F9C"/>
    <w:rsid w:val="00BD762B"/>
    <w:rsid w:val="00BD7870"/>
    <w:rsid w:val="00BE0CAF"/>
    <w:rsid w:val="00BE0E32"/>
    <w:rsid w:val="00BE0FCF"/>
    <w:rsid w:val="00BE1223"/>
    <w:rsid w:val="00BE127A"/>
    <w:rsid w:val="00BE1C19"/>
    <w:rsid w:val="00BE1CAF"/>
    <w:rsid w:val="00BE1F67"/>
    <w:rsid w:val="00BE20B0"/>
    <w:rsid w:val="00BE33B5"/>
    <w:rsid w:val="00BE36D4"/>
    <w:rsid w:val="00BE3A3C"/>
    <w:rsid w:val="00BE3C35"/>
    <w:rsid w:val="00BE7A40"/>
    <w:rsid w:val="00BF01D9"/>
    <w:rsid w:val="00BF033E"/>
    <w:rsid w:val="00BF04FB"/>
    <w:rsid w:val="00BF1533"/>
    <w:rsid w:val="00BF1F89"/>
    <w:rsid w:val="00BF23FA"/>
    <w:rsid w:val="00BF31CF"/>
    <w:rsid w:val="00BF31E1"/>
    <w:rsid w:val="00BF333B"/>
    <w:rsid w:val="00BF4355"/>
    <w:rsid w:val="00BF4A91"/>
    <w:rsid w:val="00BF4AE3"/>
    <w:rsid w:val="00BF4BE8"/>
    <w:rsid w:val="00BF4CAF"/>
    <w:rsid w:val="00BF51E3"/>
    <w:rsid w:val="00BF6A0E"/>
    <w:rsid w:val="00BF6C3E"/>
    <w:rsid w:val="00BF7005"/>
    <w:rsid w:val="00BF765F"/>
    <w:rsid w:val="00C00703"/>
    <w:rsid w:val="00C00B0B"/>
    <w:rsid w:val="00C00E13"/>
    <w:rsid w:val="00C01494"/>
    <w:rsid w:val="00C01B5F"/>
    <w:rsid w:val="00C01D21"/>
    <w:rsid w:val="00C03168"/>
    <w:rsid w:val="00C04253"/>
    <w:rsid w:val="00C0458D"/>
    <w:rsid w:val="00C04648"/>
    <w:rsid w:val="00C0523F"/>
    <w:rsid w:val="00C05A6F"/>
    <w:rsid w:val="00C05E32"/>
    <w:rsid w:val="00C07EC3"/>
    <w:rsid w:val="00C07FC3"/>
    <w:rsid w:val="00C1029A"/>
    <w:rsid w:val="00C10880"/>
    <w:rsid w:val="00C111D1"/>
    <w:rsid w:val="00C11A0B"/>
    <w:rsid w:val="00C11D26"/>
    <w:rsid w:val="00C120DB"/>
    <w:rsid w:val="00C123B1"/>
    <w:rsid w:val="00C12731"/>
    <w:rsid w:val="00C12951"/>
    <w:rsid w:val="00C12BBD"/>
    <w:rsid w:val="00C133FC"/>
    <w:rsid w:val="00C14AA4"/>
    <w:rsid w:val="00C14D0F"/>
    <w:rsid w:val="00C152AF"/>
    <w:rsid w:val="00C15E8A"/>
    <w:rsid w:val="00C15EF3"/>
    <w:rsid w:val="00C171B0"/>
    <w:rsid w:val="00C17EFB"/>
    <w:rsid w:val="00C20FE4"/>
    <w:rsid w:val="00C21991"/>
    <w:rsid w:val="00C22EE9"/>
    <w:rsid w:val="00C238E8"/>
    <w:rsid w:val="00C23AB2"/>
    <w:rsid w:val="00C23D63"/>
    <w:rsid w:val="00C23F32"/>
    <w:rsid w:val="00C241C4"/>
    <w:rsid w:val="00C25689"/>
    <w:rsid w:val="00C256DD"/>
    <w:rsid w:val="00C27CB8"/>
    <w:rsid w:val="00C27F7A"/>
    <w:rsid w:val="00C303DA"/>
    <w:rsid w:val="00C30555"/>
    <w:rsid w:val="00C30B30"/>
    <w:rsid w:val="00C317DA"/>
    <w:rsid w:val="00C31C10"/>
    <w:rsid w:val="00C31FBD"/>
    <w:rsid w:val="00C32144"/>
    <w:rsid w:val="00C3227D"/>
    <w:rsid w:val="00C32736"/>
    <w:rsid w:val="00C32E0B"/>
    <w:rsid w:val="00C32E4A"/>
    <w:rsid w:val="00C33427"/>
    <w:rsid w:val="00C33FDD"/>
    <w:rsid w:val="00C34391"/>
    <w:rsid w:val="00C35B33"/>
    <w:rsid w:val="00C35FA1"/>
    <w:rsid w:val="00C3648A"/>
    <w:rsid w:val="00C373BA"/>
    <w:rsid w:val="00C3776A"/>
    <w:rsid w:val="00C3797E"/>
    <w:rsid w:val="00C4084E"/>
    <w:rsid w:val="00C4098A"/>
    <w:rsid w:val="00C413FD"/>
    <w:rsid w:val="00C41549"/>
    <w:rsid w:val="00C4245C"/>
    <w:rsid w:val="00C42527"/>
    <w:rsid w:val="00C42BF1"/>
    <w:rsid w:val="00C43FEB"/>
    <w:rsid w:val="00C46541"/>
    <w:rsid w:val="00C468F6"/>
    <w:rsid w:val="00C46C6D"/>
    <w:rsid w:val="00C47304"/>
    <w:rsid w:val="00C509C8"/>
    <w:rsid w:val="00C513ED"/>
    <w:rsid w:val="00C52AED"/>
    <w:rsid w:val="00C53888"/>
    <w:rsid w:val="00C53D9F"/>
    <w:rsid w:val="00C549BE"/>
    <w:rsid w:val="00C54BB5"/>
    <w:rsid w:val="00C5547A"/>
    <w:rsid w:val="00C55B5F"/>
    <w:rsid w:val="00C55FB8"/>
    <w:rsid w:val="00C56619"/>
    <w:rsid w:val="00C5689E"/>
    <w:rsid w:val="00C57430"/>
    <w:rsid w:val="00C578CE"/>
    <w:rsid w:val="00C60480"/>
    <w:rsid w:val="00C60A31"/>
    <w:rsid w:val="00C60F31"/>
    <w:rsid w:val="00C61498"/>
    <w:rsid w:val="00C61A9E"/>
    <w:rsid w:val="00C63117"/>
    <w:rsid w:val="00C63178"/>
    <w:rsid w:val="00C63E6A"/>
    <w:rsid w:val="00C646C3"/>
    <w:rsid w:val="00C64DF5"/>
    <w:rsid w:val="00C66266"/>
    <w:rsid w:val="00C667C5"/>
    <w:rsid w:val="00C66A7C"/>
    <w:rsid w:val="00C67BBB"/>
    <w:rsid w:val="00C701CA"/>
    <w:rsid w:val="00C70A5A"/>
    <w:rsid w:val="00C70AF9"/>
    <w:rsid w:val="00C70F13"/>
    <w:rsid w:val="00C72626"/>
    <w:rsid w:val="00C726BC"/>
    <w:rsid w:val="00C73BA1"/>
    <w:rsid w:val="00C742DF"/>
    <w:rsid w:val="00C75963"/>
    <w:rsid w:val="00C76340"/>
    <w:rsid w:val="00C76AE9"/>
    <w:rsid w:val="00C77262"/>
    <w:rsid w:val="00C77B6C"/>
    <w:rsid w:val="00C805FA"/>
    <w:rsid w:val="00C81D00"/>
    <w:rsid w:val="00C82271"/>
    <w:rsid w:val="00C824AF"/>
    <w:rsid w:val="00C829BF"/>
    <w:rsid w:val="00C831E3"/>
    <w:rsid w:val="00C835A2"/>
    <w:rsid w:val="00C83D30"/>
    <w:rsid w:val="00C83F3B"/>
    <w:rsid w:val="00C845EB"/>
    <w:rsid w:val="00C84B86"/>
    <w:rsid w:val="00C84C9A"/>
    <w:rsid w:val="00C87CBE"/>
    <w:rsid w:val="00C87D62"/>
    <w:rsid w:val="00C906FD"/>
    <w:rsid w:val="00C90897"/>
    <w:rsid w:val="00C90D7B"/>
    <w:rsid w:val="00C918D0"/>
    <w:rsid w:val="00C9273D"/>
    <w:rsid w:val="00C934E1"/>
    <w:rsid w:val="00C93E6A"/>
    <w:rsid w:val="00C949FD"/>
    <w:rsid w:val="00C94F0B"/>
    <w:rsid w:val="00C95B62"/>
    <w:rsid w:val="00C95FFB"/>
    <w:rsid w:val="00C96060"/>
    <w:rsid w:val="00C9643A"/>
    <w:rsid w:val="00C9653F"/>
    <w:rsid w:val="00C9752A"/>
    <w:rsid w:val="00CA18F8"/>
    <w:rsid w:val="00CA454F"/>
    <w:rsid w:val="00CA46BC"/>
    <w:rsid w:val="00CA4A46"/>
    <w:rsid w:val="00CA63EC"/>
    <w:rsid w:val="00CA6B8F"/>
    <w:rsid w:val="00CA70D8"/>
    <w:rsid w:val="00CA7515"/>
    <w:rsid w:val="00CB114F"/>
    <w:rsid w:val="00CB1841"/>
    <w:rsid w:val="00CB18E8"/>
    <w:rsid w:val="00CB2451"/>
    <w:rsid w:val="00CB28EE"/>
    <w:rsid w:val="00CB2E68"/>
    <w:rsid w:val="00CB328B"/>
    <w:rsid w:val="00CB5F10"/>
    <w:rsid w:val="00CC19E5"/>
    <w:rsid w:val="00CC2E52"/>
    <w:rsid w:val="00CC304E"/>
    <w:rsid w:val="00CC321C"/>
    <w:rsid w:val="00CC4427"/>
    <w:rsid w:val="00CC52B2"/>
    <w:rsid w:val="00CC60E5"/>
    <w:rsid w:val="00CC7B0F"/>
    <w:rsid w:val="00CD0054"/>
    <w:rsid w:val="00CD0601"/>
    <w:rsid w:val="00CD08B1"/>
    <w:rsid w:val="00CD09C5"/>
    <w:rsid w:val="00CD1644"/>
    <w:rsid w:val="00CD29D4"/>
    <w:rsid w:val="00CD33E8"/>
    <w:rsid w:val="00CD3856"/>
    <w:rsid w:val="00CD4498"/>
    <w:rsid w:val="00CD7361"/>
    <w:rsid w:val="00CD786A"/>
    <w:rsid w:val="00CD7A7F"/>
    <w:rsid w:val="00CE0E7A"/>
    <w:rsid w:val="00CE155D"/>
    <w:rsid w:val="00CE1678"/>
    <w:rsid w:val="00CE23CD"/>
    <w:rsid w:val="00CE3E7B"/>
    <w:rsid w:val="00CE4153"/>
    <w:rsid w:val="00CE446D"/>
    <w:rsid w:val="00CE44CE"/>
    <w:rsid w:val="00CE4736"/>
    <w:rsid w:val="00CE49F3"/>
    <w:rsid w:val="00CE6428"/>
    <w:rsid w:val="00CE6CBD"/>
    <w:rsid w:val="00CE740C"/>
    <w:rsid w:val="00CF08DD"/>
    <w:rsid w:val="00CF14B2"/>
    <w:rsid w:val="00CF245B"/>
    <w:rsid w:val="00CF2B67"/>
    <w:rsid w:val="00CF3B05"/>
    <w:rsid w:val="00CF3BDA"/>
    <w:rsid w:val="00CF4035"/>
    <w:rsid w:val="00CF40B4"/>
    <w:rsid w:val="00CF4235"/>
    <w:rsid w:val="00CF4919"/>
    <w:rsid w:val="00CF5309"/>
    <w:rsid w:val="00CF5B9B"/>
    <w:rsid w:val="00CF64FC"/>
    <w:rsid w:val="00CF6907"/>
    <w:rsid w:val="00CF6C0A"/>
    <w:rsid w:val="00CF6F92"/>
    <w:rsid w:val="00CF6FBB"/>
    <w:rsid w:val="00CF7FEC"/>
    <w:rsid w:val="00D0085A"/>
    <w:rsid w:val="00D010D1"/>
    <w:rsid w:val="00D0151C"/>
    <w:rsid w:val="00D01613"/>
    <w:rsid w:val="00D01EBB"/>
    <w:rsid w:val="00D02844"/>
    <w:rsid w:val="00D04ADA"/>
    <w:rsid w:val="00D04E1D"/>
    <w:rsid w:val="00D04E25"/>
    <w:rsid w:val="00D04E38"/>
    <w:rsid w:val="00D051F2"/>
    <w:rsid w:val="00D055A8"/>
    <w:rsid w:val="00D06E90"/>
    <w:rsid w:val="00D075B9"/>
    <w:rsid w:val="00D07D73"/>
    <w:rsid w:val="00D10294"/>
    <w:rsid w:val="00D11394"/>
    <w:rsid w:val="00D12555"/>
    <w:rsid w:val="00D132B4"/>
    <w:rsid w:val="00D132D3"/>
    <w:rsid w:val="00D138D3"/>
    <w:rsid w:val="00D13BBA"/>
    <w:rsid w:val="00D147DC"/>
    <w:rsid w:val="00D14D02"/>
    <w:rsid w:val="00D1607A"/>
    <w:rsid w:val="00D16561"/>
    <w:rsid w:val="00D1727E"/>
    <w:rsid w:val="00D201D4"/>
    <w:rsid w:val="00D202BD"/>
    <w:rsid w:val="00D2031B"/>
    <w:rsid w:val="00D20361"/>
    <w:rsid w:val="00D2159B"/>
    <w:rsid w:val="00D22651"/>
    <w:rsid w:val="00D22AB5"/>
    <w:rsid w:val="00D23C67"/>
    <w:rsid w:val="00D24FDE"/>
    <w:rsid w:val="00D2551B"/>
    <w:rsid w:val="00D25AF9"/>
    <w:rsid w:val="00D25D52"/>
    <w:rsid w:val="00D25D93"/>
    <w:rsid w:val="00D26570"/>
    <w:rsid w:val="00D269E8"/>
    <w:rsid w:val="00D26BF3"/>
    <w:rsid w:val="00D270D9"/>
    <w:rsid w:val="00D27AD9"/>
    <w:rsid w:val="00D303E5"/>
    <w:rsid w:val="00D3043C"/>
    <w:rsid w:val="00D30C50"/>
    <w:rsid w:val="00D30C67"/>
    <w:rsid w:val="00D31757"/>
    <w:rsid w:val="00D31C1C"/>
    <w:rsid w:val="00D3216C"/>
    <w:rsid w:val="00D322BF"/>
    <w:rsid w:val="00D323B0"/>
    <w:rsid w:val="00D32D8F"/>
    <w:rsid w:val="00D32F6E"/>
    <w:rsid w:val="00D33361"/>
    <w:rsid w:val="00D336A7"/>
    <w:rsid w:val="00D36294"/>
    <w:rsid w:val="00D40224"/>
    <w:rsid w:val="00D40791"/>
    <w:rsid w:val="00D41151"/>
    <w:rsid w:val="00D41650"/>
    <w:rsid w:val="00D41C6A"/>
    <w:rsid w:val="00D41F9B"/>
    <w:rsid w:val="00D43D57"/>
    <w:rsid w:val="00D440B6"/>
    <w:rsid w:val="00D44335"/>
    <w:rsid w:val="00D44D51"/>
    <w:rsid w:val="00D44EE1"/>
    <w:rsid w:val="00D4547D"/>
    <w:rsid w:val="00D45FF3"/>
    <w:rsid w:val="00D478F1"/>
    <w:rsid w:val="00D47F57"/>
    <w:rsid w:val="00D50299"/>
    <w:rsid w:val="00D50320"/>
    <w:rsid w:val="00D50733"/>
    <w:rsid w:val="00D50A5C"/>
    <w:rsid w:val="00D51514"/>
    <w:rsid w:val="00D519ED"/>
    <w:rsid w:val="00D51DEB"/>
    <w:rsid w:val="00D521E2"/>
    <w:rsid w:val="00D5253C"/>
    <w:rsid w:val="00D5393C"/>
    <w:rsid w:val="00D539FC"/>
    <w:rsid w:val="00D53ECF"/>
    <w:rsid w:val="00D54860"/>
    <w:rsid w:val="00D548A5"/>
    <w:rsid w:val="00D54F34"/>
    <w:rsid w:val="00D552C8"/>
    <w:rsid w:val="00D5556B"/>
    <w:rsid w:val="00D55A5A"/>
    <w:rsid w:val="00D55DEF"/>
    <w:rsid w:val="00D55F55"/>
    <w:rsid w:val="00D568A7"/>
    <w:rsid w:val="00D56CB7"/>
    <w:rsid w:val="00D56EEA"/>
    <w:rsid w:val="00D57832"/>
    <w:rsid w:val="00D61654"/>
    <w:rsid w:val="00D6199C"/>
    <w:rsid w:val="00D61A9A"/>
    <w:rsid w:val="00D6205E"/>
    <w:rsid w:val="00D62159"/>
    <w:rsid w:val="00D63034"/>
    <w:rsid w:val="00D636DB"/>
    <w:rsid w:val="00D63F21"/>
    <w:rsid w:val="00D63F31"/>
    <w:rsid w:val="00D641A3"/>
    <w:rsid w:val="00D643F5"/>
    <w:rsid w:val="00D64880"/>
    <w:rsid w:val="00D64ABE"/>
    <w:rsid w:val="00D651BD"/>
    <w:rsid w:val="00D669B2"/>
    <w:rsid w:val="00D66F15"/>
    <w:rsid w:val="00D67160"/>
    <w:rsid w:val="00D70476"/>
    <w:rsid w:val="00D70EE8"/>
    <w:rsid w:val="00D7142C"/>
    <w:rsid w:val="00D7302B"/>
    <w:rsid w:val="00D73EE6"/>
    <w:rsid w:val="00D74DB2"/>
    <w:rsid w:val="00D74EA2"/>
    <w:rsid w:val="00D7543B"/>
    <w:rsid w:val="00D75482"/>
    <w:rsid w:val="00D7569E"/>
    <w:rsid w:val="00D75777"/>
    <w:rsid w:val="00D762EF"/>
    <w:rsid w:val="00D763E0"/>
    <w:rsid w:val="00D7665E"/>
    <w:rsid w:val="00D76A87"/>
    <w:rsid w:val="00D76BDB"/>
    <w:rsid w:val="00D772AD"/>
    <w:rsid w:val="00D7778B"/>
    <w:rsid w:val="00D777F4"/>
    <w:rsid w:val="00D779E6"/>
    <w:rsid w:val="00D77C57"/>
    <w:rsid w:val="00D8028F"/>
    <w:rsid w:val="00D815A5"/>
    <w:rsid w:val="00D81FC8"/>
    <w:rsid w:val="00D82B5E"/>
    <w:rsid w:val="00D83D8C"/>
    <w:rsid w:val="00D84325"/>
    <w:rsid w:val="00D8434E"/>
    <w:rsid w:val="00D84630"/>
    <w:rsid w:val="00D84C0D"/>
    <w:rsid w:val="00D84F68"/>
    <w:rsid w:val="00D85619"/>
    <w:rsid w:val="00D908D2"/>
    <w:rsid w:val="00D9092F"/>
    <w:rsid w:val="00D9097F"/>
    <w:rsid w:val="00D90CB4"/>
    <w:rsid w:val="00D918E2"/>
    <w:rsid w:val="00D91B2E"/>
    <w:rsid w:val="00D925F6"/>
    <w:rsid w:val="00D92B34"/>
    <w:rsid w:val="00D93256"/>
    <w:rsid w:val="00D934FB"/>
    <w:rsid w:val="00D94A96"/>
    <w:rsid w:val="00D95582"/>
    <w:rsid w:val="00D96F1F"/>
    <w:rsid w:val="00D97741"/>
    <w:rsid w:val="00D97ACF"/>
    <w:rsid w:val="00D97FDD"/>
    <w:rsid w:val="00DA093C"/>
    <w:rsid w:val="00DA1AB3"/>
    <w:rsid w:val="00DA200B"/>
    <w:rsid w:val="00DA223F"/>
    <w:rsid w:val="00DA2620"/>
    <w:rsid w:val="00DA2859"/>
    <w:rsid w:val="00DA35D0"/>
    <w:rsid w:val="00DA38A5"/>
    <w:rsid w:val="00DA4234"/>
    <w:rsid w:val="00DA430B"/>
    <w:rsid w:val="00DA45A8"/>
    <w:rsid w:val="00DA5B44"/>
    <w:rsid w:val="00DA5C99"/>
    <w:rsid w:val="00DA5DEE"/>
    <w:rsid w:val="00DA5E1B"/>
    <w:rsid w:val="00DA6396"/>
    <w:rsid w:val="00DB01FD"/>
    <w:rsid w:val="00DB0573"/>
    <w:rsid w:val="00DB2385"/>
    <w:rsid w:val="00DB2769"/>
    <w:rsid w:val="00DB35C6"/>
    <w:rsid w:val="00DB3EBA"/>
    <w:rsid w:val="00DB3FD3"/>
    <w:rsid w:val="00DB3FD6"/>
    <w:rsid w:val="00DB4331"/>
    <w:rsid w:val="00DB4D06"/>
    <w:rsid w:val="00DB530D"/>
    <w:rsid w:val="00DB56FF"/>
    <w:rsid w:val="00DB5C53"/>
    <w:rsid w:val="00DB6760"/>
    <w:rsid w:val="00DB6860"/>
    <w:rsid w:val="00DB6F5D"/>
    <w:rsid w:val="00DB7498"/>
    <w:rsid w:val="00DB7996"/>
    <w:rsid w:val="00DC0284"/>
    <w:rsid w:val="00DC1569"/>
    <w:rsid w:val="00DC2B0C"/>
    <w:rsid w:val="00DC2C49"/>
    <w:rsid w:val="00DC2EC1"/>
    <w:rsid w:val="00DC3369"/>
    <w:rsid w:val="00DC33E7"/>
    <w:rsid w:val="00DC343E"/>
    <w:rsid w:val="00DC3A4B"/>
    <w:rsid w:val="00DC3C45"/>
    <w:rsid w:val="00DC4409"/>
    <w:rsid w:val="00DC4475"/>
    <w:rsid w:val="00DC4893"/>
    <w:rsid w:val="00DC5010"/>
    <w:rsid w:val="00DC5260"/>
    <w:rsid w:val="00DC5577"/>
    <w:rsid w:val="00DC5B56"/>
    <w:rsid w:val="00DC5DD4"/>
    <w:rsid w:val="00DC6766"/>
    <w:rsid w:val="00DC752C"/>
    <w:rsid w:val="00DC7638"/>
    <w:rsid w:val="00DC773E"/>
    <w:rsid w:val="00DC7E94"/>
    <w:rsid w:val="00DD0391"/>
    <w:rsid w:val="00DD0756"/>
    <w:rsid w:val="00DD3025"/>
    <w:rsid w:val="00DD3E33"/>
    <w:rsid w:val="00DD4281"/>
    <w:rsid w:val="00DD4CCA"/>
    <w:rsid w:val="00DD6B71"/>
    <w:rsid w:val="00DD77D0"/>
    <w:rsid w:val="00DD7970"/>
    <w:rsid w:val="00DE0055"/>
    <w:rsid w:val="00DE00E6"/>
    <w:rsid w:val="00DE0E3C"/>
    <w:rsid w:val="00DE1500"/>
    <w:rsid w:val="00DE1BE3"/>
    <w:rsid w:val="00DE3115"/>
    <w:rsid w:val="00DE44A5"/>
    <w:rsid w:val="00DE4713"/>
    <w:rsid w:val="00DE5587"/>
    <w:rsid w:val="00DE61AF"/>
    <w:rsid w:val="00DE7961"/>
    <w:rsid w:val="00DE7D48"/>
    <w:rsid w:val="00DF04D0"/>
    <w:rsid w:val="00DF09CD"/>
    <w:rsid w:val="00DF16F9"/>
    <w:rsid w:val="00DF211D"/>
    <w:rsid w:val="00DF2157"/>
    <w:rsid w:val="00DF22BF"/>
    <w:rsid w:val="00DF2D9F"/>
    <w:rsid w:val="00DF33EB"/>
    <w:rsid w:val="00DF3694"/>
    <w:rsid w:val="00DF36FF"/>
    <w:rsid w:val="00DF3AD1"/>
    <w:rsid w:val="00DF41DA"/>
    <w:rsid w:val="00DF4E05"/>
    <w:rsid w:val="00DF5017"/>
    <w:rsid w:val="00DF51AE"/>
    <w:rsid w:val="00DF6299"/>
    <w:rsid w:val="00DF6380"/>
    <w:rsid w:val="00DF67D3"/>
    <w:rsid w:val="00DF6F5E"/>
    <w:rsid w:val="00DF6FB2"/>
    <w:rsid w:val="00DF73F4"/>
    <w:rsid w:val="00E0056A"/>
    <w:rsid w:val="00E007AA"/>
    <w:rsid w:val="00E00FA8"/>
    <w:rsid w:val="00E01DFB"/>
    <w:rsid w:val="00E0465C"/>
    <w:rsid w:val="00E046C1"/>
    <w:rsid w:val="00E04A78"/>
    <w:rsid w:val="00E04F23"/>
    <w:rsid w:val="00E056BC"/>
    <w:rsid w:val="00E057BE"/>
    <w:rsid w:val="00E05E2B"/>
    <w:rsid w:val="00E07178"/>
    <w:rsid w:val="00E07677"/>
    <w:rsid w:val="00E07740"/>
    <w:rsid w:val="00E102AE"/>
    <w:rsid w:val="00E10442"/>
    <w:rsid w:val="00E1084F"/>
    <w:rsid w:val="00E10B2E"/>
    <w:rsid w:val="00E10C79"/>
    <w:rsid w:val="00E12206"/>
    <w:rsid w:val="00E130A1"/>
    <w:rsid w:val="00E130C3"/>
    <w:rsid w:val="00E1367B"/>
    <w:rsid w:val="00E15D2B"/>
    <w:rsid w:val="00E16F86"/>
    <w:rsid w:val="00E1787B"/>
    <w:rsid w:val="00E17B5A"/>
    <w:rsid w:val="00E17DE4"/>
    <w:rsid w:val="00E20126"/>
    <w:rsid w:val="00E2061D"/>
    <w:rsid w:val="00E20A13"/>
    <w:rsid w:val="00E20C0A"/>
    <w:rsid w:val="00E220AF"/>
    <w:rsid w:val="00E22374"/>
    <w:rsid w:val="00E223ED"/>
    <w:rsid w:val="00E22519"/>
    <w:rsid w:val="00E23017"/>
    <w:rsid w:val="00E23BF2"/>
    <w:rsid w:val="00E25A43"/>
    <w:rsid w:val="00E25D5B"/>
    <w:rsid w:val="00E2620B"/>
    <w:rsid w:val="00E26C4D"/>
    <w:rsid w:val="00E26D81"/>
    <w:rsid w:val="00E271E1"/>
    <w:rsid w:val="00E304F8"/>
    <w:rsid w:val="00E30A65"/>
    <w:rsid w:val="00E31964"/>
    <w:rsid w:val="00E31CC0"/>
    <w:rsid w:val="00E31D24"/>
    <w:rsid w:val="00E32CF9"/>
    <w:rsid w:val="00E330EB"/>
    <w:rsid w:val="00E33236"/>
    <w:rsid w:val="00E3355E"/>
    <w:rsid w:val="00E33602"/>
    <w:rsid w:val="00E336EA"/>
    <w:rsid w:val="00E3388F"/>
    <w:rsid w:val="00E343EF"/>
    <w:rsid w:val="00E353CF"/>
    <w:rsid w:val="00E35769"/>
    <w:rsid w:val="00E35B59"/>
    <w:rsid w:val="00E363DA"/>
    <w:rsid w:val="00E37C7A"/>
    <w:rsid w:val="00E37E2C"/>
    <w:rsid w:val="00E40577"/>
    <w:rsid w:val="00E41657"/>
    <w:rsid w:val="00E41E42"/>
    <w:rsid w:val="00E42126"/>
    <w:rsid w:val="00E42728"/>
    <w:rsid w:val="00E4315E"/>
    <w:rsid w:val="00E440EF"/>
    <w:rsid w:val="00E4433D"/>
    <w:rsid w:val="00E45384"/>
    <w:rsid w:val="00E4553F"/>
    <w:rsid w:val="00E45F11"/>
    <w:rsid w:val="00E46125"/>
    <w:rsid w:val="00E474BF"/>
    <w:rsid w:val="00E47B39"/>
    <w:rsid w:val="00E503F9"/>
    <w:rsid w:val="00E51684"/>
    <w:rsid w:val="00E517D4"/>
    <w:rsid w:val="00E51853"/>
    <w:rsid w:val="00E51B16"/>
    <w:rsid w:val="00E51B5C"/>
    <w:rsid w:val="00E528D1"/>
    <w:rsid w:val="00E5293A"/>
    <w:rsid w:val="00E52BD4"/>
    <w:rsid w:val="00E52EB9"/>
    <w:rsid w:val="00E5418B"/>
    <w:rsid w:val="00E546CF"/>
    <w:rsid w:val="00E54A79"/>
    <w:rsid w:val="00E54FD9"/>
    <w:rsid w:val="00E5545D"/>
    <w:rsid w:val="00E55851"/>
    <w:rsid w:val="00E56091"/>
    <w:rsid w:val="00E57715"/>
    <w:rsid w:val="00E61CB7"/>
    <w:rsid w:val="00E6432C"/>
    <w:rsid w:val="00E645DA"/>
    <w:rsid w:val="00E6480F"/>
    <w:rsid w:val="00E648D4"/>
    <w:rsid w:val="00E64C13"/>
    <w:rsid w:val="00E64DF5"/>
    <w:rsid w:val="00E64E47"/>
    <w:rsid w:val="00E651B5"/>
    <w:rsid w:val="00E6581F"/>
    <w:rsid w:val="00E65923"/>
    <w:rsid w:val="00E66E03"/>
    <w:rsid w:val="00E71A09"/>
    <w:rsid w:val="00E71B92"/>
    <w:rsid w:val="00E721EE"/>
    <w:rsid w:val="00E72BAB"/>
    <w:rsid w:val="00E73A2C"/>
    <w:rsid w:val="00E73A76"/>
    <w:rsid w:val="00E73C91"/>
    <w:rsid w:val="00E75131"/>
    <w:rsid w:val="00E768A2"/>
    <w:rsid w:val="00E77BA3"/>
    <w:rsid w:val="00E80240"/>
    <w:rsid w:val="00E80435"/>
    <w:rsid w:val="00E804F5"/>
    <w:rsid w:val="00E82A2A"/>
    <w:rsid w:val="00E843BE"/>
    <w:rsid w:val="00E84E5E"/>
    <w:rsid w:val="00E86204"/>
    <w:rsid w:val="00E86389"/>
    <w:rsid w:val="00E86E95"/>
    <w:rsid w:val="00E87AE5"/>
    <w:rsid w:val="00E87BE4"/>
    <w:rsid w:val="00E900E9"/>
    <w:rsid w:val="00E902DE"/>
    <w:rsid w:val="00E906F5"/>
    <w:rsid w:val="00E92E56"/>
    <w:rsid w:val="00E93005"/>
    <w:rsid w:val="00E93045"/>
    <w:rsid w:val="00E93493"/>
    <w:rsid w:val="00E934A1"/>
    <w:rsid w:val="00E937F5"/>
    <w:rsid w:val="00E939DE"/>
    <w:rsid w:val="00E94161"/>
    <w:rsid w:val="00E94452"/>
    <w:rsid w:val="00E94E29"/>
    <w:rsid w:val="00E95EB9"/>
    <w:rsid w:val="00E95FAB"/>
    <w:rsid w:val="00E96A5E"/>
    <w:rsid w:val="00E96AB4"/>
    <w:rsid w:val="00E97AD9"/>
    <w:rsid w:val="00E97BB9"/>
    <w:rsid w:val="00EA0004"/>
    <w:rsid w:val="00EA017F"/>
    <w:rsid w:val="00EA056E"/>
    <w:rsid w:val="00EA0AC5"/>
    <w:rsid w:val="00EA0F42"/>
    <w:rsid w:val="00EA1DF5"/>
    <w:rsid w:val="00EA3053"/>
    <w:rsid w:val="00EA3102"/>
    <w:rsid w:val="00EA32DB"/>
    <w:rsid w:val="00EA3716"/>
    <w:rsid w:val="00EA41BF"/>
    <w:rsid w:val="00EA482B"/>
    <w:rsid w:val="00EA4EC6"/>
    <w:rsid w:val="00EA55C4"/>
    <w:rsid w:val="00EA59C0"/>
    <w:rsid w:val="00EA6DE3"/>
    <w:rsid w:val="00EA7322"/>
    <w:rsid w:val="00EA7DAE"/>
    <w:rsid w:val="00EA7F14"/>
    <w:rsid w:val="00EB06D6"/>
    <w:rsid w:val="00EB07FD"/>
    <w:rsid w:val="00EB12B0"/>
    <w:rsid w:val="00EB1B03"/>
    <w:rsid w:val="00EB250E"/>
    <w:rsid w:val="00EB2527"/>
    <w:rsid w:val="00EB26BA"/>
    <w:rsid w:val="00EB2875"/>
    <w:rsid w:val="00EB2AAA"/>
    <w:rsid w:val="00EB5193"/>
    <w:rsid w:val="00EB54EC"/>
    <w:rsid w:val="00EB5878"/>
    <w:rsid w:val="00EB5880"/>
    <w:rsid w:val="00EB5D82"/>
    <w:rsid w:val="00EB60C7"/>
    <w:rsid w:val="00EB60CA"/>
    <w:rsid w:val="00EB694E"/>
    <w:rsid w:val="00EB6A1B"/>
    <w:rsid w:val="00EB6B8B"/>
    <w:rsid w:val="00EB74FD"/>
    <w:rsid w:val="00EB755C"/>
    <w:rsid w:val="00EC02B5"/>
    <w:rsid w:val="00EC1E63"/>
    <w:rsid w:val="00EC1EB7"/>
    <w:rsid w:val="00EC336E"/>
    <w:rsid w:val="00EC363B"/>
    <w:rsid w:val="00EC3649"/>
    <w:rsid w:val="00EC3B40"/>
    <w:rsid w:val="00EC4760"/>
    <w:rsid w:val="00EC52D5"/>
    <w:rsid w:val="00EC54E8"/>
    <w:rsid w:val="00EC586B"/>
    <w:rsid w:val="00EC6994"/>
    <w:rsid w:val="00EC6A5E"/>
    <w:rsid w:val="00EC6ACE"/>
    <w:rsid w:val="00EC741F"/>
    <w:rsid w:val="00EC7DEF"/>
    <w:rsid w:val="00ED0129"/>
    <w:rsid w:val="00ED0CDC"/>
    <w:rsid w:val="00ED178E"/>
    <w:rsid w:val="00ED1960"/>
    <w:rsid w:val="00ED1AE9"/>
    <w:rsid w:val="00ED3060"/>
    <w:rsid w:val="00ED3079"/>
    <w:rsid w:val="00ED36B2"/>
    <w:rsid w:val="00ED3D10"/>
    <w:rsid w:val="00ED412F"/>
    <w:rsid w:val="00ED4240"/>
    <w:rsid w:val="00ED76C1"/>
    <w:rsid w:val="00ED7A0C"/>
    <w:rsid w:val="00ED7A13"/>
    <w:rsid w:val="00ED7B82"/>
    <w:rsid w:val="00EE091E"/>
    <w:rsid w:val="00EE0E86"/>
    <w:rsid w:val="00EE0E8F"/>
    <w:rsid w:val="00EE0E92"/>
    <w:rsid w:val="00EE10A6"/>
    <w:rsid w:val="00EE19F8"/>
    <w:rsid w:val="00EE2518"/>
    <w:rsid w:val="00EE2AE3"/>
    <w:rsid w:val="00EE2BD0"/>
    <w:rsid w:val="00EE3019"/>
    <w:rsid w:val="00EE30A8"/>
    <w:rsid w:val="00EE3DAD"/>
    <w:rsid w:val="00EE41B7"/>
    <w:rsid w:val="00EE43EF"/>
    <w:rsid w:val="00EE4F5C"/>
    <w:rsid w:val="00EE5B72"/>
    <w:rsid w:val="00EE6CC2"/>
    <w:rsid w:val="00EE7B1B"/>
    <w:rsid w:val="00EE7BEA"/>
    <w:rsid w:val="00EF2CE7"/>
    <w:rsid w:val="00EF2D5B"/>
    <w:rsid w:val="00EF3075"/>
    <w:rsid w:val="00EF3494"/>
    <w:rsid w:val="00EF3777"/>
    <w:rsid w:val="00EF3D4B"/>
    <w:rsid w:val="00EF40B6"/>
    <w:rsid w:val="00EF4154"/>
    <w:rsid w:val="00EF432A"/>
    <w:rsid w:val="00EF438A"/>
    <w:rsid w:val="00EF45EA"/>
    <w:rsid w:val="00EF48D9"/>
    <w:rsid w:val="00EF515E"/>
    <w:rsid w:val="00EF56AA"/>
    <w:rsid w:val="00EF5720"/>
    <w:rsid w:val="00EF580F"/>
    <w:rsid w:val="00EF5B76"/>
    <w:rsid w:val="00EF627A"/>
    <w:rsid w:val="00EF6428"/>
    <w:rsid w:val="00EF6593"/>
    <w:rsid w:val="00EF673E"/>
    <w:rsid w:val="00EF7ABF"/>
    <w:rsid w:val="00EF7BD1"/>
    <w:rsid w:val="00EF7D3A"/>
    <w:rsid w:val="00F00413"/>
    <w:rsid w:val="00F00FC9"/>
    <w:rsid w:val="00F0117A"/>
    <w:rsid w:val="00F017DB"/>
    <w:rsid w:val="00F019CE"/>
    <w:rsid w:val="00F02428"/>
    <w:rsid w:val="00F02ADB"/>
    <w:rsid w:val="00F031F3"/>
    <w:rsid w:val="00F03247"/>
    <w:rsid w:val="00F0346E"/>
    <w:rsid w:val="00F03CBC"/>
    <w:rsid w:val="00F040B5"/>
    <w:rsid w:val="00F04D2B"/>
    <w:rsid w:val="00F051C5"/>
    <w:rsid w:val="00F053B3"/>
    <w:rsid w:val="00F056E8"/>
    <w:rsid w:val="00F0680E"/>
    <w:rsid w:val="00F06860"/>
    <w:rsid w:val="00F07820"/>
    <w:rsid w:val="00F10E0F"/>
    <w:rsid w:val="00F11553"/>
    <w:rsid w:val="00F1156C"/>
    <w:rsid w:val="00F126AD"/>
    <w:rsid w:val="00F12F02"/>
    <w:rsid w:val="00F13641"/>
    <w:rsid w:val="00F142F0"/>
    <w:rsid w:val="00F14A5D"/>
    <w:rsid w:val="00F15A7D"/>
    <w:rsid w:val="00F16241"/>
    <w:rsid w:val="00F17F53"/>
    <w:rsid w:val="00F202AC"/>
    <w:rsid w:val="00F20EF1"/>
    <w:rsid w:val="00F21352"/>
    <w:rsid w:val="00F21DC0"/>
    <w:rsid w:val="00F22F90"/>
    <w:rsid w:val="00F23264"/>
    <w:rsid w:val="00F23679"/>
    <w:rsid w:val="00F23EEF"/>
    <w:rsid w:val="00F24F48"/>
    <w:rsid w:val="00F252C3"/>
    <w:rsid w:val="00F2673A"/>
    <w:rsid w:val="00F26B3F"/>
    <w:rsid w:val="00F26CBD"/>
    <w:rsid w:val="00F26FDE"/>
    <w:rsid w:val="00F27796"/>
    <w:rsid w:val="00F279B6"/>
    <w:rsid w:val="00F27EE1"/>
    <w:rsid w:val="00F27EE9"/>
    <w:rsid w:val="00F304F4"/>
    <w:rsid w:val="00F308A3"/>
    <w:rsid w:val="00F31B98"/>
    <w:rsid w:val="00F31BA0"/>
    <w:rsid w:val="00F31FDA"/>
    <w:rsid w:val="00F32128"/>
    <w:rsid w:val="00F3280A"/>
    <w:rsid w:val="00F33C93"/>
    <w:rsid w:val="00F34217"/>
    <w:rsid w:val="00F3534E"/>
    <w:rsid w:val="00F356E9"/>
    <w:rsid w:val="00F3647E"/>
    <w:rsid w:val="00F371B0"/>
    <w:rsid w:val="00F373A6"/>
    <w:rsid w:val="00F37427"/>
    <w:rsid w:val="00F37877"/>
    <w:rsid w:val="00F37F26"/>
    <w:rsid w:val="00F40C7C"/>
    <w:rsid w:val="00F40CBD"/>
    <w:rsid w:val="00F40F04"/>
    <w:rsid w:val="00F41EFE"/>
    <w:rsid w:val="00F41FE3"/>
    <w:rsid w:val="00F4208D"/>
    <w:rsid w:val="00F4258E"/>
    <w:rsid w:val="00F42901"/>
    <w:rsid w:val="00F43F5F"/>
    <w:rsid w:val="00F44ADD"/>
    <w:rsid w:val="00F44C3F"/>
    <w:rsid w:val="00F45055"/>
    <w:rsid w:val="00F45A3F"/>
    <w:rsid w:val="00F45FA2"/>
    <w:rsid w:val="00F46DCE"/>
    <w:rsid w:val="00F470C7"/>
    <w:rsid w:val="00F47CB0"/>
    <w:rsid w:val="00F50543"/>
    <w:rsid w:val="00F5102E"/>
    <w:rsid w:val="00F516E1"/>
    <w:rsid w:val="00F523C5"/>
    <w:rsid w:val="00F5269E"/>
    <w:rsid w:val="00F526E6"/>
    <w:rsid w:val="00F53015"/>
    <w:rsid w:val="00F53054"/>
    <w:rsid w:val="00F530AF"/>
    <w:rsid w:val="00F531B7"/>
    <w:rsid w:val="00F53D1A"/>
    <w:rsid w:val="00F54AE1"/>
    <w:rsid w:val="00F54B44"/>
    <w:rsid w:val="00F55F02"/>
    <w:rsid w:val="00F5626D"/>
    <w:rsid w:val="00F57365"/>
    <w:rsid w:val="00F577E5"/>
    <w:rsid w:val="00F57EFC"/>
    <w:rsid w:val="00F60705"/>
    <w:rsid w:val="00F60D21"/>
    <w:rsid w:val="00F61785"/>
    <w:rsid w:val="00F61A7B"/>
    <w:rsid w:val="00F61E1A"/>
    <w:rsid w:val="00F623BE"/>
    <w:rsid w:val="00F623C2"/>
    <w:rsid w:val="00F62560"/>
    <w:rsid w:val="00F627EC"/>
    <w:rsid w:val="00F62C31"/>
    <w:rsid w:val="00F65F5A"/>
    <w:rsid w:val="00F6652C"/>
    <w:rsid w:val="00F669BD"/>
    <w:rsid w:val="00F66F76"/>
    <w:rsid w:val="00F700DC"/>
    <w:rsid w:val="00F727A1"/>
    <w:rsid w:val="00F727B0"/>
    <w:rsid w:val="00F72EDB"/>
    <w:rsid w:val="00F732A9"/>
    <w:rsid w:val="00F733E5"/>
    <w:rsid w:val="00F7553C"/>
    <w:rsid w:val="00F7560C"/>
    <w:rsid w:val="00F7593B"/>
    <w:rsid w:val="00F759CF"/>
    <w:rsid w:val="00F75A80"/>
    <w:rsid w:val="00F75ADD"/>
    <w:rsid w:val="00F772D2"/>
    <w:rsid w:val="00F773B7"/>
    <w:rsid w:val="00F7758E"/>
    <w:rsid w:val="00F77802"/>
    <w:rsid w:val="00F77EC7"/>
    <w:rsid w:val="00F80488"/>
    <w:rsid w:val="00F80956"/>
    <w:rsid w:val="00F80A07"/>
    <w:rsid w:val="00F81A8C"/>
    <w:rsid w:val="00F822AB"/>
    <w:rsid w:val="00F82E02"/>
    <w:rsid w:val="00F831F2"/>
    <w:rsid w:val="00F83696"/>
    <w:rsid w:val="00F83816"/>
    <w:rsid w:val="00F84AAC"/>
    <w:rsid w:val="00F85D37"/>
    <w:rsid w:val="00F87031"/>
    <w:rsid w:val="00F87705"/>
    <w:rsid w:val="00F911A5"/>
    <w:rsid w:val="00F913C6"/>
    <w:rsid w:val="00F91DA7"/>
    <w:rsid w:val="00F920EE"/>
    <w:rsid w:val="00F936F4"/>
    <w:rsid w:val="00F93900"/>
    <w:rsid w:val="00F943A4"/>
    <w:rsid w:val="00F94569"/>
    <w:rsid w:val="00F95E52"/>
    <w:rsid w:val="00F96A8F"/>
    <w:rsid w:val="00F979E5"/>
    <w:rsid w:val="00FA0214"/>
    <w:rsid w:val="00FA0595"/>
    <w:rsid w:val="00FA05CD"/>
    <w:rsid w:val="00FA085D"/>
    <w:rsid w:val="00FA08E9"/>
    <w:rsid w:val="00FA1823"/>
    <w:rsid w:val="00FA1828"/>
    <w:rsid w:val="00FA1A96"/>
    <w:rsid w:val="00FA2A3E"/>
    <w:rsid w:val="00FA4029"/>
    <w:rsid w:val="00FA48BA"/>
    <w:rsid w:val="00FA4CF9"/>
    <w:rsid w:val="00FA58E2"/>
    <w:rsid w:val="00FA5938"/>
    <w:rsid w:val="00FA618B"/>
    <w:rsid w:val="00FA6F1C"/>
    <w:rsid w:val="00FA7073"/>
    <w:rsid w:val="00FA77EE"/>
    <w:rsid w:val="00FA7DAB"/>
    <w:rsid w:val="00FB0236"/>
    <w:rsid w:val="00FB08B5"/>
    <w:rsid w:val="00FB1301"/>
    <w:rsid w:val="00FB201D"/>
    <w:rsid w:val="00FB25B5"/>
    <w:rsid w:val="00FB2821"/>
    <w:rsid w:val="00FB3646"/>
    <w:rsid w:val="00FB3781"/>
    <w:rsid w:val="00FB3DEE"/>
    <w:rsid w:val="00FB5120"/>
    <w:rsid w:val="00FB5563"/>
    <w:rsid w:val="00FB5A10"/>
    <w:rsid w:val="00FB612E"/>
    <w:rsid w:val="00FB7367"/>
    <w:rsid w:val="00FC0419"/>
    <w:rsid w:val="00FC1570"/>
    <w:rsid w:val="00FC15E5"/>
    <w:rsid w:val="00FC16F6"/>
    <w:rsid w:val="00FC1BE1"/>
    <w:rsid w:val="00FC28DD"/>
    <w:rsid w:val="00FC2ADB"/>
    <w:rsid w:val="00FC44D3"/>
    <w:rsid w:val="00FC4A90"/>
    <w:rsid w:val="00FC4D0E"/>
    <w:rsid w:val="00FC58F1"/>
    <w:rsid w:val="00FC5C09"/>
    <w:rsid w:val="00FC5FA4"/>
    <w:rsid w:val="00FC6142"/>
    <w:rsid w:val="00FC61FE"/>
    <w:rsid w:val="00FC646B"/>
    <w:rsid w:val="00FC64D6"/>
    <w:rsid w:val="00FC6E89"/>
    <w:rsid w:val="00FC7348"/>
    <w:rsid w:val="00FD00D5"/>
    <w:rsid w:val="00FD0589"/>
    <w:rsid w:val="00FD1426"/>
    <w:rsid w:val="00FD26C0"/>
    <w:rsid w:val="00FD2E2C"/>
    <w:rsid w:val="00FD54E5"/>
    <w:rsid w:val="00FD5806"/>
    <w:rsid w:val="00FD5E16"/>
    <w:rsid w:val="00FD6773"/>
    <w:rsid w:val="00FD6968"/>
    <w:rsid w:val="00FD7122"/>
    <w:rsid w:val="00FD7711"/>
    <w:rsid w:val="00FE02C8"/>
    <w:rsid w:val="00FE0A18"/>
    <w:rsid w:val="00FE0DE1"/>
    <w:rsid w:val="00FE1445"/>
    <w:rsid w:val="00FE2212"/>
    <w:rsid w:val="00FE2A66"/>
    <w:rsid w:val="00FE336F"/>
    <w:rsid w:val="00FE3482"/>
    <w:rsid w:val="00FE3777"/>
    <w:rsid w:val="00FE467C"/>
    <w:rsid w:val="00FE5DFD"/>
    <w:rsid w:val="00FE7270"/>
    <w:rsid w:val="00FE7307"/>
    <w:rsid w:val="00FF05B5"/>
    <w:rsid w:val="00FF0CA7"/>
    <w:rsid w:val="00FF0D9C"/>
    <w:rsid w:val="00FF104A"/>
    <w:rsid w:val="00FF112A"/>
    <w:rsid w:val="00FF157E"/>
    <w:rsid w:val="00FF1647"/>
    <w:rsid w:val="00FF1970"/>
    <w:rsid w:val="00FF1C11"/>
    <w:rsid w:val="00FF2497"/>
    <w:rsid w:val="00FF3CB2"/>
    <w:rsid w:val="00FF4473"/>
    <w:rsid w:val="00FF4540"/>
    <w:rsid w:val="00FF4660"/>
    <w:rsid w:val="00FF4EB7"/>
    <w:rsid w:val="00FF5004"/>
    <w:rsid w:val="00FF5118"/>
    <w:rsid w:val="00FF53D1"/>
    <w:rsid w:val="00FF543A"/>
    <w:rsid w:val="00FF5513"/>
    <w:rsid w:val="00FF627E"/>
    <w:rsid w:val="00FF73B0"/>
    <w:rsid w:val="00FF7C80"/>
    <w:rsid w:val="00FF7D6B"/>
    <w:rsid w:val="00FF7E04"/>
    <w:rsid w:val="00FF7E50"/>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nhideWhenUsed="0"/>
    <w:lsdException w:name="Subtitle" w:locked="1" w:semiHidden="0" w:uiPriority="0" w:unhideWhenUsed="0" w:qFormat="1"/>
    <w:lsdException w:name="Body Text 2" w:locked="1" w:semiHidden="0" w:uiPriority="0" w:unhideWhenUsed="0"/>
    <w:lsdException w:name="Body Text Indent 2" w:locked="1" w:semiHidden="0" w:uiPriority="0" w:unhideWhenUsed="0"/>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uiPriority w:val="99"/>
    <w:qFormat/>
    <w:rsid w:val="008C2E1D"/>
    <w:pPr>
      <w:pBdr>
        <w:top w:val="single" w:sz="18" w:space="3" w:color="auto"/>
      </w:pBdr>
      <w:spacing w:before="200" w:after="140"/>
      <w:jc w:val="center"/>
      <w:outlineLvl w:val="0"/>
    </w:pPr>
    <w:rPr>
      <w:rFonts w:ascii="Verdana" w:hAnsi="Verdana" w:cs="Courier New"/>
      <w:b/>
      <w:bCs/>
      <w:sz w:val="21"/>
    </w:rPr>
  </w:style>
  <w:style w:type="paragraph" w:styleId="Heading2">
    <w:name w:val="heading 2"/>
    <w:basedOn w:val="Normal"/>
    <w:next w:val="Normal"/>
    <w:link w:val="Heading2Char"/>
    <w:uiPriority w:val="99"/>
    <w:qFormat/>
    <w:locked/>
    <w:rsid w:val="00F9390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A814B9"/>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locked/>
    <w:rsid w:val="000A190B"/>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9"/>
    <w:qFormat/>
    <w:locked/>
    <w:rsid w:val="00E33236"/>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C2E1D"/>
    <w:rPr>
      <w:rFonts w:ascii="Verdana" w:hAnsi="Verdana" w:cs="Courier New"/>
      <w:b/>
      <w:bCs/>
      <w:sz w:val="21"/>
      <w:lang w:val="en-US" w:eastAsia="en-US" w:bidi="ar-SA"/>
    </w:rPr>
  </w:style>
  <w:style w:type="character" w:customStyle="1" w:styleId="Heading2Char">
    <w:name w:val="Heading 2 Char"/>
    <w:link w:val="Heading2"/>
    <w:uiPriority w:val="99"/>
    <w:semiHidden/>
    <w:locked/>
    <w:rsid w:val="00F93900"/>
    <w:rPr>
      <w:rFonts w:ascii="Cambria" w:hAnsi="Cambria" w:cs="Times New Roman"/>
      <w:b/>
      <w:bCs/>
      <w:color w:val="4F81BD"/>
      <w:sz w:val="26"/>
      <w:szCs w:val="26"/>
      <w:lang w:val="en-US" w:eastAsia="en-US"/>
    </w:rPr>
  </w:style>
  <w:style w:type="character" w:customStyle="1" w:styleId="Heading3Char">
    <w:name w:val="Heading 3 Char"/>
    <w:link w:val="Heading3"/>
    <w:uiPriority w:val="99"/>
    <w:semiHidden/>
    <w:locked/>
    <w:rsid w:val="00A814B9"/>
    <w:rPr>
      <w:rFonts w:ascii="Cambria" w:hAnsi="Cambria" w:cs="Times New Roman"/>
      <w:b/>
      <w:bCs/>
      <w:color w:val="4F81BD"/>
      <w:sz w:val="24"/>
      <w:szCs w:val="24"/>
    </w:rPr>
  </w:style>
  <w:style w:type="character" w:customStyle="1" w:styleId="Heading6Char">
    <w:name w:val="Heading 6 Char"/>
    <w:link w:val="Heading6"/>
    <w:uiPriority w:val="99"/>
    <w:semiHidden/>
    <w:locked/>
    <w:rsid w:val="00E33236"/>
    <w:rPr>
      <w:rFonts w:ascii="Cambria" w:hAnsi="Cambria" w:cs="Times New Roman"/>
      <w:i/>
      <w:iCs/>
      <w:color w:val="243F60"/>
      <w:sz w:val="24"/>
      <w:szCs w:val="24"/>
      <w:lang w:val="en-US" w:eastAsia="en-US"/>
    </w:rPr>
  </w:style>
  <w:style w:type="paragraph" w:styleId="BodyText2">
    <w:name w:val="Body Text 2"/>
    <w:basedOn w:val="Normal"/>
    <w:link w:val="BodyText2Char"/>
    <w:uiPriority w:val="99"/>
    <w:rsid w:val="001F3659"/>
    <w:pPr>
      <w:widowControl w:val="0"/>
      <w:tabs>
        <w:tab w:val="left" w:pos="360"/>
      </w:tabs>
      <w:autoSpaceDE w:val="0"/>
      <w:autoSpaceDN w:val="0"/>
      <w:adjustRightInd w:val="0"/>
      <w:ind w:left="360" w:hanging="360"/>
    </w:pPr>
    <w:rPr>
      <w:rFonts w:ascii="Times New Roman" w:hAnsi="Times New Roman"/>
    </w:rPr>
  </w:style>
  <w:style w:type="character" w:customStyle="1" w:styleId="BodyText2Char">
    <w:name w:val="Body Text 2 Char"/>
    <w:link w:val="BodyText2"/>
    <w:uiPriority w:val="99"/>
    <w:semiHidden/>
    <w:locked/>
    <w:rsid w:val="001F3659"/>
    <w:rPr>
      <w:rFonts w:ascii="Times New Roman" w:hAnsi="Times New Roman" w:cs="Times New Roman"/>
      <w:sz w:val="24"/>
      <w:szCs w:val="24"/>
    </w:rPr>
  </w:style>
  <w:style w:type="paragraph" w:styleId="BodyTextIndent2">
    <w:name w:val="Body Text Indent 2"/>
    <w:basedOn w:val="Normal"/>
    <w:link w:val="BodyTextIndent2Char"/>
    <w:uiPriority w:val="99"/>
    <w:rsid w:val="001F3659"/>
    <w:pPr>
      <w:widowControl w:val="0"/>
      <w:tabs>
        <w:tab w:val="left" w:pos="360"/>
      </w:tabs>
      <w:autoSpaceDE w:val="0"/>
      <w:autoSpaceDN w:val="0"/>
      <w:adjustRightInd w:val="0"/>
      <w:spacing w:after="40"/>
      <w:ind w:left="360" w:hanging="360"/>
      <w:jc w:val="both"/>
    </w:pPr>
    <w:rPr>
      <w:rFonts w:ascii="Times New Roman" w:hAnsi="Times New Roman"/>
    </w:rPr>
  </w:style>
  <w:style w:type="character" w:customStyle="1" w:styleId="BodyTextIndent2Char">
    <w:name w:val="Body Text Indent 2 Char"/>
    <w:link w:val="BodyTextIndent2"/>
    <w:uiPriority w:val="99"/>
    <w:semiHidden/>
    <w:locked/>
    <w:rsid w:val="001F3659"/>
    <w:rPr>
      <w:rFonts w:ascii="Times New Roman" w:hAnsi="Times New Roman" w:cs="Times New Roman"/>
      <w:sz w:val="24"/>
      <w:szCs w:val="24"/>
    </w:rPr>
  </w:style>
  <w:style w:type="paragraph" w:styleId="BodyText">
    <w:name w:val="Body Text"/>
    <w:basedOn w:val="Normal"/>
    <w:link w:val="BodyTextChar"/>
    <w:uiPriority w:val="99"/>
    <w:rsid w:val="00DD4CCA"/>
    <w:pPr>
      <w:widowControl w:val="0"/>
      <w:autoSpaceDE w:val="0"/>
      <w:autoSpaceDN w:val="0"/>
      <w:adjustRightInd w:val="0"/>
      <w:jc w:val="both"/>
    </w:pPr>
    <w:rPr>
      <w:rFonts w:cs="Verdana"/>
      <w:sz w:val="17"/>
      <w:szCs w:val="20"/>
    </w:rPr>
  </w:style>
  <w:style w:type="character" w:customStyle="1" w:styleId="BodyTextChar">
    <w:name w:val="Body Text Char"/>
    <w:link w:val="BodyText"/>
    <w:uiPriority w:val="99"/>
    <w:semiHidden/>
    <w:locked/>
    <w:rsid w:val="00DD4CCA"/>
    <w:rPr>
      <w:rFonts w:ascii="Verdana" w:hAnsi="Verdana" w:cs="Verdana"/>
      <w:sz w:val="17"/>
      <w:lang w:val="en-US" w:eastAsia="en-US" w:bidi="ar-SA"/>
    </w:rPr>
  </w:style>
  <w:style w:type="paragraph" w:styleId="Header">
    <w:name w:val="header"/>
    <w:basedOn w:val="Normal"/>
    <w:link w:val="HeaderChar"/>
    <w:uiPriority w:val="99"/>
    <w:semiHidden/>
    <w:rsid w:val="00FE0A18"/>
    <w:pPr>
      <w:tabs>
        <w:tab w:val="center" w:pos="4680"/>
        <w:tab w:val="right" w:pos="9360"/>
      </w:tabs>
    </w:pPr>
    <w:rPr>
      <w:rFonts w:ascii="Times New Roman" w:hAnsi="Times New Roman"/>
    </w:rPr>
  </w:style>
  <w:style w:type="character" w:customStyle="1" w:styleId="HeaderChar">
    <w:name w:val="Header Char"/>
    <w:link w:val="Header"/>
    <w:uiPriority w:val="99"/>
    <w:semiHidden/>
    <w:locked/>
    <w:rsid w:val="00FE0A18"/>
    <w:rPr>
      <w:rFonts w:ascii="Times New Roman" w:hAnsi="Times New Roman" w:cs="Times New Roman"/>
      <w:sz w:val="24"/>
      <w:szCs w:val="24"/>
    </w:rPr>
  </w:style>
  <w:style w:type="paragraph" w:styleId="Footer">
    <w:name w:val="footer"/>
    <w:basedOn w:val="Normal"/>
    <w:link w:val="FooterChar"/>
    <w:uiPriority w:val="99"/>
    <w:rsid w:val="00FE0A18"/>
    <w:pPr>
      <w:tabs>
        <w:tab w:val="center" w:pos="4680"/>
        <w:tab w:val="right" w:pos="9360"/>
      </w:tabs>
    </w:pPr>
    <w:rPr>
      <w:rFonts w:ascii="Times New Roman" w:hAnsi="Times New Roman"/>
    </w:rPr>
  </w:style>
  <w:style w:type="character" w:customStyle="1" w:styleId="FooterChar">
    <w:name w:val="Footer Char"/>
    <w:link w:val="Footer"/>
    <w:uiPriority w:val="99"/>
    <w:locked/>
    <w:rsid w:val="00FE0A18"/>
    <w:rPr>
      <w:rFonts w:ascii="Times New Roman" w:hAnsi="Times New Roman" w:cs="Times New Roman"/>
      <w:sz w:val="24"/>
      <w:szCs w:val="24"/>
    </w:rPr>
  </w:style>
  <w:style w:type="character" w:styleId="Hyperlink">
    <w:name w:val="Hyperlink"/>
    <w:uiPriority w:val="99"/>
    <w:rsid w:val="00F23264"/>
    <w:rPr>
      <w:rFonts w:ascii="Verdana" w:hAnsi="Verdana" w:cs="Times New Roman"/>
      <w:color w:val="333399"/>
      <w:u w:val="single"/>
    </w:rPr>
  </w:style>
  <w:style w:type="paragraph" w:styleId="PlainText">
    <w:name w:val="Plain Text"/>
    <w:basedOn w:val="Normal"/>
    <w:link w:val="PlainTextChar"/>
    <w:uiPriority w:val="99"/>
    <w:semiHidden/>
    <w:rsid w:val="00614C3B"/>
    <w:rPr>
      <w:rFonts w:ascii="Courier New" w:hAnsi="Courier New"/>
      <w:sz w:val="20"/>
      <w:szCs w:val="20"/>
    </w:rPr>
  </w:style>
  <w:style w:type="character" w:customStyle="1" w:styleId="PlainTextChar">
    <w:name w:val="Plain Text Char"/>
    <w:link w:val="PlainText"/>
    <w:uiPriority w:val="99"/>
    <w:semiHidden/>
    <w:locked/>
    <w:rsid w:val="00614C3B"/>
    <w:rPr>
      <w:rFonts w:ascii="Courier New" w:hAnsi="Courier New" w:cs="Courier New"/>
      <w:sz w:val="20"/>
      <w:szCs w:val="20"/>
    </w:rPr>
  </w:style>
  <w:style w:type="character" w:customStyle="1" w:styleId="cbstyle">
    <w:name w:val="cb_style"/>
    <w:uiPriority w:val="99"/>
    <w:rsid w:val="00A64065"/>
    <w:rPr>
      <w:rFonts w:cs="Times New Roman"/>
    </w:rPr>
  </w:style>
  <w:style w:type="character" w:customStyle="1" w:styleId="small">
    <w:name w:val="small"/>
    <w:uiPriority w:val="99"/>
    <w:rsid w:val="00A52B00"/>
    <w:rPr>
      <w:rFonts w:cs="Times New Roman"/>
    </w:rPr>
  </w:style>
  <w:style w:type="paragraph" w:customStyle="1" w:styleId="Name">
    <w:name w:val="Name"/>
    <w:basedOn w:val="PlainText"/>
    <w:uiPriority w:val="99"/>
    <w:rsid w:val="009211EF"/>
    <w:pPr>
      <w:spacing w:before="360" w:after="60"/>
      <w:jc w:val="center"/>
    </w:pPr>
    <w:rPr>
      <w:rFonts w:ascii="Verdana" w:hAnsi="Verdana"/>
      <w:b/>
      <w:sz w:val="34"/>
      <w:szCs w:val="34"/>
    </w:rPr>
  </w:style>
  <w:style w:type="character" w:customStyle="1" w:styleId="Address">
    <w:name w:val="Address"/>
    <w:uiPriority w:val="99"/>
    <w:rsid w:val="00DD4CCA"/>
    <w:rPr>
      <w:rFonts w:ascii="Verdana" w:hAnsi="Verdana" w:cs="Times New Roman"/>
      <w:sz w:val="17"/>
    </w:rPr>
  </w:style>
  <w:style w:type="paragraph" w:customStyle="1" w:styleId="E-mailaddress">
    <w:name w:val="E-mail address"/>
    <w:basedOn w:val="Normal"/>
    <w:uiPriority w:val="99"/>
    <w:rsid w:val="00DD4CCA"/>
    <w:pPr>
      <w:spacing w:before="80"/>
      <w:jc w:val="center"/>
    </w:pPr>
    <w:rPr>
      <w:szCs w:val="20"/>
    </w:rPr>
  </w:style>
  <w:style w:type="paragraph" w:customStyle="1" w:styleId="Phonenumbers">
    <w:name w:val="Phone numbers"/>
    <w:basedOn w:val="Normal"/>
    <w:uiPriority w:val="99"/>
    <w:rsid w:val="00DD4CCA"/>
    <w:pPr>
      <w:jc w:val="right"/>
    </w:pPr>
    <w:rPr>
      <w:sz w:val="17"/>
    </w:rPr>
  </w:style>
  <w:style w:type="character" w:customStyle="1" w:styleId="Smallspace">
    <w:name w:val="Small space"/>
    <w:uiPriority w:val="99"/>
    <w:rsid w:val="00DD4CCA"/>
    <w:rPr>
      <w:rFonts w:cs="Times New Roman"/>
      <w:sz w:val="12"/>
    </w:rPr>
  </w:style>
  <w:style w:type="paragraph" w:customStyle="1" w:styleId="Bulletedlist">
    <w:name w:val="Bulleted list"/>
    <w:basedOn w:val="PlainText"/>
    <w:uiPriority w:val="99"/>
    <w:rsid w:val="000835FC"/>
    <w:pPr>
      <w:numPr>
        <w:numId w:val="1"/>
      </w:numPr>
      <w:spacing w:before="120"/>
      <w:jc w:val="both"/>
    </w:pPr>
    <w:rPr>
      <w:rFonts w:ascii="Verdana" w:hAnsi="Verdana" w:cs="Verdana"/>
      <w:bCs/>
      <w:sz w:val="17"/>
      <w:szCs w:val="17"/>
    </w:rPr>
  </w:style>
  <w:style w:type="character" w:customStyle="1" w:styleId="StyleBodyText85ptUnderline">
    <w:name w:val="Style Body Text + 8.5 pt Underline"/>
    <w:uiPriority w:val="99"/>
    <w:rsid w:val="00DD4CCA"/>
    <w:rPr>
      <w:rFonts w:cs="Times New Roman"/>
      <w:sz w:val="17"/>
      <w:szCs w:val="17"/>
      <w:u w:val="single"/>
    </w:rPr>
  </w:style>
  <w:style w:type="paragraph" w:customStyle="1" w:styleId="Horizontalline">
    <w:name w:val="Horizontal line"/>
    <w:basedOn w:val="Normal"/>
    <w:uiPriority w:val="99"/>
    <w:rsid w:val="000D275D"/>
    <w:pPr>
      <w:pBdr>
        <w:top w:val="single" w:sz="18" w:space="1" w:color="auto"/>
      </w:pBdr>
      <w:spacing w:before="120" w:after="80"/>
      <w:jc w:val="both"/>
    </w:pPr>
    <w:rPr>
      <w:sz w:val="2"/>
    </w:rPr>
  </w:style>
  <w:style w:type="character" w:customStyle="1" w:styleId="Jobtitle">
    <w:name w:val="Job title"/>
    <w:uiPriority w:val="99"/>
    <w:rsid w:val="008C2E1D"/>
    <w:rPr>
      <w:rFonts w:cs="Times New Roman"/>
      <w:b/>
      <w:bCs/>
      <w:sz w:val="17"/>
    </w:rPr>
  </w:style>
  <w:style w:type="paragraph" w:customStyle="1" w:styleId="AreasofExpertise">
    <w:name w:val="Areas of Expertise"/>
    <w:basedOn w:val="PlainText"/>
    <w:uiPriority w:val="99"/>
    <w:rsid w:val="008C2E1D"/>
    <w:pPr>
      <w:tabs>
        <w:tab w:val="num" w:pos="360"/>
      </w:tabs>
      <w:ind w:left="360" w:hanging="360"/>
      <w:jc w:val="both"/>
    </w:pPr>
    <w:rPr>
      <w:rFonts w:ascii="Verdana" w:hAnsi="Verdana"/>
      <w:i/>
      <w:spacing w:val="-4"/>
      <w:sz w:val="17"/>
    </w:rPr>
  </w:style>
  <w:style w:type="character" w:customStyle="1" w:styleId="Employer">
    <w:name w:val="Employer"/>
    <w:uiPriority w:val="99"/>
    <w:rsid w:val="008C2E1D"/>
    <w:rPr>
      <w:rFonts w:cs="Times New Roman"/>
      <w:sz w:val="20"/>
    </w:rPr>
  </w:style>
  <w:style w:type="paragraph" w:customStyle="1" w:styleId="Dates">
    <w:name w:val="Dates"/>
    <w:basedOn w:val="Normal"/>
    <w:uiPriority w:val="99"/>
    <w:rsid w:val="008C2E1D"/>
    <w:pPr>
      <w:jc w:val="right"/>
    </w:pPr>
    <w:rPr>
      <w:sz w:val="20"/>
      <w:szCs w:val="20"/>
    </w:rPr>
  </w:style>
  <w:style w:type="character" w:customStyle="1" w:styleId="Jobdates">
    <w:name w:val="Job dates"/>
    <w:basedOn w:val="Jobtitle"/>
    <w:uiPriority w:val="99"/>
    <w:rsid w:val="008C2E1D"/>
    <w:rPr>
      <w:rFonts w:cs="Times New Roman"/>
      <w:b/>
      <w:bCs/>
      <w:sz w:val="17"/>
    </w:rPr>
  </w:style>
  <w:style w:type="paragraph" w:customStyle="1" w:styleId="Job">
    <w:name w:val="Job"/>
    <w:basedOn w:val="Normal"/>
    <w:uiPriority w:val="99"/>
    <w:rsid w:val="000835FC"/>
    <w:pPr>
      <w:widowControl w:val="0"/>
      <w:autoSpaceDE w:val="0"/>
      <w:autoSpaceDN w:val="0"/>
      <w:adjustRightInd w:val="0"/>
      <w:spacing w:before="40"/>
    </w:pPr>
    <w:rPr>
      <w:sz w:val="17"/>
    </w:rPr>
  </w:style>
  <w:style w:type="paragraph" w:customStyle="1" w:styleId="Education">
    <w:name w:val="Education"/>
    <w:basedOn w:val="Job"/>
    <w:uiPriority w:val="99"/>
    <w:rsid w:val="000835FC"/>
    <w:pPr>
      <w:spacing w:after="160"/>
    </w:pPr>
    <w:rPr>
      <w:b/>
    </w:rPr>
  </w:style>
  <w:style w:type="paragraph" w:customStyle="1" w:styleId="Jobdescription">
    <w:name w:val="Job description"/>
    <w:basedOn w:val="BodyText"/>
    <w:uiPriority w:val="99"/>
    <w:rsid w:val="000835FC"/>
    <w:pPr>
      <w:spacing w:before="60"/>
    </w:pPr>
    <w:rPr>
      <w:rFonts w:cs="Times New Roman"/>
    </w:rPr>
  </w:style>
  <w:style w:type="character" w:styleId="Emphasis">
    <w:name w:val="Emphasis"/>
    <w:basedOn w:val="StyleBodyText85ptUnderline"/>
    <w:uiPriority w:val="99"/>
    <w:qFormat/>
    <w:rsid w:val="000835FC"/>
    <w:rPr>
      <w:rFonts w:cs="Times New Roman"/>
      <w:sz w:val="17"/>
      <w:szCs w:val="17"/>
      <w:u w:val="single"/>
    </w:rPr>
  </w:style>
  <w:style w:type="paragraph" w:customStyle="1" w:styleId="Thinline">
    <w:name w:val="Thin line"/>
    <w:basedOn w:val="PlainText"/>
    <w:uiPriority w:val="99"/>
    <w:rsid w:val="0017042B"/>
    <w:pPr>
      <w:pBdr>
        <w:bottom w:val="single" w:sz="4" w:space="1" w:color="auto"/>
      </w:pBdr>
      <w:spacing w:after="160"/>
      <w:jc w:val="both"/>
    </w:pPr>
    <w:rPr>
      <w:rFonts w:ascii="Verdana" w:hAnsi="Verdana"/>
      <w:sz w:val="16"/>
    </w:rPr>
  </w:style>
  <w:style w:type="paragraph" w:customStyle="1" w:styleId="Educationdescription">
    <w:name w:val="Education description"/>
    <w:basedOn w:val="Jobdescription"/>
    <w:uiPriority w:val="99"/>
    <w:rsid w:val="0017042B"/>
    <w:pPr>
      <w:spacing w:before="0"/>
    </w:pPr>
  </w:style>
  <w:style w:type="paragraph" w:customStyle="1" w:styleId="SubmitResume">
    <w:name w:val="Submit Resume"/>
    <w:basedOn w:val="Normal"/>
    <w:uiPriority w:val="99"/>
    <w:rsid w:val="00F23264"/>
    <w:pPr>
      <w:spacing w:before="100"/>
    </w:pPr>
    <w:rPr>
      <w:rFonts w:cs="MS Shell Dlg"/>
      <w:i/>
      <w:color w:val="333399"/>
      <w:sz w:val="16"/>
      <w:szCs w:val="15"/>
    </w:rPr>
  </w:style>
  <w:style w:type="character" w:customStyle="1" w:styleId="ProfileDetailsChar">
    <w:name w:val="Profile Details Char"/>
    <w:link w:val="ProfileDetails"/>
    <w:uiPriority w:val="99"/>
    <w:locked/>
    <w:rsid w:val="00F93900"/>
    <w:rPr>
      <w:rFonts w:cs="Times New Roman"/>
      <w:lang w:val="en-US" w:eastAsia="en-US"/>
    </w:rPr>
  </w:style>
  <w:style w:type="paragraph" w:customStyle="1" w:styleId="ProfileDetails">
    <w:name w:val="Profile Details"/>
    <w:basedOn w:val="Normal"/>
    <w:link w:val="ProfileDetailsChar"/>
    <w:uiPriority w:val="99"/>
    <w:rsid w:val="00F93900"/>
    <w:pPr>
      <w:spacing w:before="120"/>
      <w:ind w:left="360"/>
    </w:pPr>
    <w:rPr>
      <w:rFonts w:ascii="Calibri" w:hAnsi="Calibri"/>
      <w:sz w:val="20"/>
      <w:szCs w:val="20"/>
    </w:rPr>
  </w:style>
  <w:style w:type="paragraph" w:customStyle="1" w:styleId="ResumeSectionsHeadings">
    <w:name w:val="Resume Sections Headings"/>
    <w:basedOn w:val="Heading2"/>
    <w:uiPriority w:val="99"/>
    <w:rsid w:val="00F93900"/>
    <w:pPr>
      <w:keepLines w:val="0"/>
      <w:snapToGrid w:val="0"/>
      <w:spacing w:before="240" w:after="60"/>
    </w:pPr>
    <w:rPr>
      <w:rFonts w:ascii="Times New Roman" w:hAnsi="Times New Roman"/>
      <w:color w:val="auto"/>
      <w:sz w:val="22"/>
      <w:szCs w:val="20"/>
    </w:rPr>
  </w:style>
  <w:style w:type="character" w:customStyle="1" w:styleId="yshortcuts">
    <w:name w:val="yshortcuts"/>
    <w:uiPriority w:val="99"/>
    <w:rsid w:val="00602D1B"/>
    <w:rPr>
      <w:rFonts w:cs="Times New Roman"/>
    </w:rPr>
  </w:style>
  <w:style w:type="paragraph" w:styleId="ListParagraph">
    <w:name w:val="List Paragraph"/>
    <w:basedOn w:val="Normal"/>
    <w:uiPriority w:val="34"/>
    <w:qFormat/>
    <w:rsid w:val="00634372"/>
    <w:pPr>
      <w:ind w:left="720"/>
      <w:contextualSpacing/>
    </w:pPr>
  </w:style>
  <w:style w:type="character" w:customStyle="1" w:styleId="apple-style-span">
    <w:name w:val="apple-style-span"/>
    <w:uiPriority w:val="99"/>
    <w:rsid w:val="00FC6142"/>
    <w:rPr>
      <w:rFonts w:cs="Times New Roman"/>
    </w:rPr>
  </w:style>
  <w:style w:type="character" w:customStyle="1" w:styleId="apple-converted-space">
    <w:name w:val="apple-converted-space"/>
    <w:rsid w:val="00FC6142"/>
    <w:rPr>
      <w:rFonts w:cs="Times New Roman"/>
    </w:rPr>
  </w:style>
  <w:style w:type="character" w:styleId="FollowedHyperlink">
    <w:name w:val="FollowedHyperlink"/>
    <w:uiPriority w:val="99"/>
    <w:rsid w:val="00D73EE6"/>
    <w:rPr>
      <w:rFonts w:cs="Times New Roman"/>
      <w:color w:val="800080"/>
      <w:u w:val="single"/>
    </w:rPr>
  </w:style>
  <w:style w:type="paragraph" w:customStyle="1" w:styleId="JobTitle0">
    <w:name w:val="Job Title"/>
    <w:next w:val="Normal"/>
    <w:uiPriority w:val="99"/>
    <w:rsid w:val="00A814B9"/>
    <w:pPr>
      <w:suppressAutoHyphens/>
      <w:spacing w:after="60" w:line="220" w:lineRule="atLeast"/>
    </w:pPr>
    <w:rPr>
      <w:rFonts w:ascii="Arial Black" w:hAnsi="Arial Black"/>
      <w:spacing w:val="-10"/>
      <w:lang w:eastAsia="ar-SA"/>
    </w:rPr>
  </w:style>
  <w:style w:type="paragraph" w:styleId="NormalWeb">
    <w:name w:val="Normal (Web)"/>
    <w:basedOn w:val="Normal"/>
    <w:rsid w:val="004E74DE"/>
    <w:pPr>
      <w:spacing w:before="100" w:beforeAutospacing="1" w:after="100" w:afterAutospacing="1"/>
    </w:pPr>
    <w:rPr>
      <w:rFonts w:ascii="Times New Roman" w:hAnsi="Times New Roman"/>
    </w:rPr>
  </w:style>
  <w:style w:type="paragraph" w:styleId="CommentText">
    <w:name w:val="annotation text"/>
    <w:basedOn w:val="Normal"/>
    <w:link w:val="CommentTextChar"/>
    <w:uiPriority w:val="99"/>
    <w:semiHidden/>
    <w:unhideWhenUsed/>
    <w:rsid w:val="0072544C"/>
    <w:rPr>
      <w:sz w:val="20"/>
      <w:szCs w:val="20"/>
    </w:rPr>
  </w:style>
  <w:style w:type="character" w:customStyle="1" w:styleId="CommentTextChar">
    <w:name w:val="Comment Text Char"/>
    <w:link w:val="CommentText"/>
    <w:uiPriority w:val="99"/>
    <w:semiHidden/>
    <w:rsid w:val="0072544C"/>
    <w:rPr>
      <w:rFonts w:ascii="Verdana" w:hAnsi="Verdana"/>
    </w:rPr>
  </w:style>
  <w:style w:type="paragraph" w:styleId="Title">
    <w:name w:val="Title"/>
    <w:basedOn w:val="Normal"/>
    <w:next w:val="Normal"/>
    <w:link w:val="TitleChar"/>
    <w:qFormat/>
    <w:locked/>
    <w:rsid w:val="0072544C"/>
    <w:pPr>
      <w:spacing w:before="240" w:after="60"/>
      <w:jc w:val="center"/>
      <w:outlineLvl w:val="0"/>
    </w:pPr>
    <w:rPr>
      <w:rFonts w:ascii="Cambria" w:hAnsi="Cambria"/>
      <w:b/>
      <w:bCs/>
      <w:kern w:val="28"/>
      <w:sz w:val="32"/>
      <w:szCs w:val="32"/>
    </w:rPr>
  </w:style>
  <w:style w:type="character" w:customStyle="1" w:styleId="TitleChar">
    <w:name w:val="Title Char"/>
    <w:link w:val="Title"/>
    <w:rsid w:val="0072544C"/>
    <w:rPr>
      <w:rFonts w:ascii="Cambria" w:eastAsia="Times New Roman" w:hAnsi="Cambria" w:cs="Times New Roman"/>
      <w:b/>
      <w:bCs/>
      <w:kern w:val="28"/>
      <w:sz w:val="32"/>
      <w:szCs w:val="32"/>
    </w:rPr>
  </w:style>
  <w:style w:type="paragraph" w:customStyle="1" w:styleId="ResBulletpoint">
    <w:name w:val="Res_Bullet point"/>
    <w:basedOn w:val="Normal"/>
    <w:rsid w:val="000A190B"/>
    <w:pPr>
      <w:numPr>
        <w:numId w:val="2"/>
      </w:numPr>
      <w:spacing w:after="60"/>
    </w:pPr>
    <w:rPr>
      <w:rFonts w:ascii="Arial" w:hAnsi="Arial" w:cs="Arial"/>
      <w:sz w:val="20"/>
      <w:szCs w:val="20"/>
    </w:rPr>
  </w:style>
  <w:style w:type="character" w:customStyle="1" w:styleId="Heading4Char">
    <w:name w:val="Heading 4 Char"/>
    <w:link w:val="Heading4"/>
    <w:rsid w:val="000A190B"/>
    <w:rPr>
      <w:rFonts w:ascii="Calibri" w:eastAsia="Times New Roman" w:hAnsi="Calibri" w:cs="Times New Roman"/>
      <w:b/>
      <w:bCs/>
      <w:sz w:val="28"/>
      <w:szCs w:val="28"/>
    </w:rPr>
  </w:style>
  <w:style w:type="paragraph" w:customStyle="1" w:styleId="ResCaption1">
    <w:name w:val="Res_Caption 1"/>
    <w:basedOn w:val="Normal"/>
    <w:next w:val="ResBodytext"/>
    <w:rsid w:val="00025962"/>
    <w:pPr>
      <w:spacing w:before="60" w:after="60"/>
      <w:jc w:val="both"/>
    </w:pPr>
    <w:rPr>
      <w:rFonts w:ascii="Arial Bold" w:hAnsi="Arial Bold"/>
      <w:b/>
      <w:bCs/>
      <w:sz w:val="20"/>
      <w:szCs w:val="20"/>
    </w:rPr>
  </w:style>
  <w:style w:type="paragraph" w:customStyle="1" w:styleId="ResBodytext">
    <w:name w:val="Res_Body text"/>
    <w:basedOn w:val="Normal"/>
    <w:rsid w:val="00025962"/>
    <w:pPr>
      <w:spacing w:before="60" w:after="120"/>
    </w:pPr>
    <w:rPr>
      <w:rFonts w:ascii="Arial" w:hAnsi="Arial"/>
      <w:sz w:val="20"/>
      <w:szCs w:val="20"/>
    </w:rPr>
  </w:style>
  <w:style w:type="character" w:styleId="Strong">
    <w:name w:val="Strong"/>
    <w:uiPriority w:val="22"/>
    <w:qFormat/>
    <w:locked/>
    <w:rsid w:val="002D362C"/>
    <w:rPr>
      <w:b/>
      <w:bCs/>
    </w:rPr>
  </w:style>
  <w:style w:type="character" w:customStyle="1" w:styleId="ResumeOverviewtextChar">
    <w:name w:val="Resume Overview text Char"/>
    <w:link w:val="ResumeOverviewtext"/>
    <w:locked/>
    <w:rsid w:val="008B38CD"/>
    <w:rPr>
      <w:rFonts w:ascii="Tahoma" w:eastAsia="MS Mincho" w:hAnsi="Tahoma" w:cs="Tahoma"/>
      <w:sz w:val="21"/>
      <w:szCs w:val="21"/>
    </w:rPr>
  </w:style>
  <w:style w:type="paragraph" w:customStyle="1" w:styleId="ResumeOverviewtext">
    <w:name w:val="Resume Overview text"/>
    <w:basedOn w:val="PlainText"/>
    <w:link w:val="ResumeOverviewtextChar"/>
    <w:rsid w:val="008B38CD"/>
    <w:pPr>
      <w:spacing w:after="240"/>
      <w:jc w:val="both"/>
    </w:pPr>
    <w:rPr>
      <w:rFonts w:ascii="Tahoma" w:eastAsia="MS Mincho" w:hAnsi="Tahoma" w:cs="Tahoma"/>
      <w:sz w:val="21"/>
      <w:szCs w:val="21"/>
    </w:rPr>
  </w:style>
  <w:style w:type="character" w:styleId="SubtleEmphasis">
    <w:name w:val="Subtle Emphasis"/>
    <w:basedOn w:val="DefaultParagraphFont"/>
    <w:uiPriority w:val="19"/>
    <w:qFormat/>
    <w:rsid w:val="009F70A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a0c2cde0277606294c67d35e7870a5e134f530e18705c4458440321091b5b581a0a18001543505e1b4d58515c424154181c084b281e0103030718455e580051580f1b425c4c01090340281e0103180b165d4a055013134d5e675c5353524f0d524b1158120214105f5a5c051e170c13024547505408514c415c11571517595e0a524a151b0d1152180c4f03434e1508110116475d580c4307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cer\Desktop\Customer%2520service%2520manager%2520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Customer%20service%20manager%20resume.dot</Template>
  <TotalTime>0</TotalTime>
  <Pages>4</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lastPrinted>2009-04-13T01:44:00Z</cp:lastPrinted>
  <dcterms:created xsi:type="dcterms:W3CDTF">2019-06-06T15:09:00Z</dcterms:created>
  <dcterms:modified xsi:type="dcterms:W3CDTF">2021-08-23T03:14:00Z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TC103622191033</vt:lpwstr>
  </property>
</Properties>
</file>