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6687C" w14:paraId="4BFFE80A" w14:textId="77777777"/>
    <w:tbl>
      <w:tblPr>
        <w:tblStyle w:val="TableGrid"/>
        <w:tblW w:w="10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00"/>
        <w:gridCol w:w="81"/>
        <w:gridCol w:w="657"/>
        <w:gridCol w:w="76"/>
        <w:gridCol w:w="6369"/>
        <w:gridCol w:w="25"/>
      </w:tblGrid>
      <w:tr w14:paraId="34E6293B" w14:textId="77777777" w:rsidTr="006763B3">
        <w:tblPrEx>
          <w:tblW w:w="108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gridAfter w:val="1"/>
          <w:wAfter w:w="25" w:type="dxa"/>
          <w:trHeight w:val="2816"/>
        </w:trPr>
        <w:tc>
          <w:tcPr>
            <w:tcW w:w="3681" w:type="dxa"/>
            <w:gridSpan w:val="2"/>
          </w:tcPr>
          <w:p w:rsidR="001B2ABD" w:rsidP="0036687C" w14:paraId="3375AF13" w14:textId="77777777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199446</wp:posOffset>
                  </wp:positionH>
                  <wp:positionV relativeFrom="paragraph">
                    <wp:posOffset>32121</wp:posOffset>
                  </wp:positionV>
                  <wp:extent cx="1751330" cy="1701800"/>
                  <wp:effectExtent l="0" t="0" r="1270" b="0"/>
                  <wp:wrapTight wrapText="bothSides">
                    <wp:wrapPolygon>
                      <wp:start x="7753" y="0"/>
                      <wp:lineTo x="5404" y="967"/>
                      <wp:lineTo x="1880" y="3385"/>
                      <wp:lineTo x="0" y="7737"/>
                      <wp:lineTo x="0" y="12331"/>
                      <wp:lineTo x="705" y="15475"/>
                      <wp:lineTo x="3759" y="19585"/>
                      <wp:lineTo x="7753" y="21278"/>
                      <wp:lineTo x="8458" y="21278"/>
                      <wp:lineTo x="12687" y="21278"/>
                      <wp:lineTo x="13627" y="21278"/>
                      <wp:lineTo x="17152" y="19827"/>
                      <wp:lineTo x="20441" y="15475"/>
                      <wp:lineTo x="21381" y="11848"/>
                      <wp:lineTo x="21381" y="7737"/>
                      <wp:lineTo x="20441" y="6045"/>
                      <wp:lineTo x="19266" y="3385"/>
                      <wp:lineTo x="14802" y="242"/>
                      <wp:lineTo x="13392" y="0"/>
                      <wp:lineTo x="7753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57139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3" w:type="dxa"/>
            <w:gridSpan w:val="2"/>
          </w:tcPr>
          <w:p w:rsidR="001B2ABD" w:rsidP="00744084" w14:paraId="44CA2932" w14:textId="77777777">
            <w:pPr>
              <w:tabs>
                <w:tab w:val="left" w:pos="990"/>
              </w:tabs>
            </w:pPr>
          </w:p>
        </w:tc>
        <w:tc>
          <w:tcPr>
            <w:tcW w:w="6369" w:type="dxa"/>
          </w:tcPr>
          <w:p w:rsidR="0036687C" w:rsidRPr="0036687C" w:rsidP="00744084" w14:paraId="1A9B2CF9" w14:textId="77777777">
            <w:pPr>
              <w:pStyle w:val="Title"/>
              <w:rPr>
                <w:sz w:val="24"/>
              </w:rPr>
            </w:pPr>
          </w:p>
          <w:p w:rsidR="001B2ABD" w:rsidRPr="0036687C" w:rsidP="00744084" w14:paraId="4E18FCB6" w14:textId="77777777">
            <w:pPr>
              <w:pStyle w:val="Title"/>
              <w:rPr>
                <w:sz w:val="72"/>
              </w:rPr>
            </w:pPr>
            <w:r w:rsidRPr="0036687C">
              <w:rPr>
                <w:sz w:val="72"/>
              </w:rPr>
              <w:t xml:space="preserve">BHAWUK </w:t>
            </w:r>
            <w:r w:rsidR="0036687C">
              <w:rPr>
                <w:sz w:val="72"/>
              </w:rPr>
              <w:br/>
            </w:r>
            <w:r w:rsidRPr="0036687C">
              <w:rPr>
                <w:sz w:val="72"/>
              </w:rPr>
              <w:t>DARA</w:t>
            </w:r>
          </w:p>
          <w:p w:rsidR="00B040B7" w:rsidRPr="00B040B7" w:rsidP="00744084" w14:paraId="2FA3AB0F" w14:textId="77777777">
            <w:pPr>
              <w:pStyle w:val="Subtitle"/>
              <w:rPr>
                <w:spacing w:val="0"/>
                <w:w w:val="100"/>
              </w:rPr>
            </w:pPr>
            <w:r w:rsidRPr="0012566C">
              <w:rPr>
                <w:spacing w:val="0"/>
                <w:w w:val="69"/>
                <w:sz w:val="28"/>
              </w:rPr>
              <w:t xml:space="preserve">Recruitment </w:t>
            </w:r>
            <w:r w:rsidRPr="0012566C" w:rsidR="00744084">
              <w:rPr>
                <w:spacing w:val="0"/>
                <w:w w:val="69"/>
                <w:sz w:val="28"/>
              </w:rPr>
              <w:t>Enthusiast</w:t>
            </w:r>
            <w:r w:rsidRPr="0012566C" w:rsidR="00744084">
              <w:rPr>
                <w:spacing w:val="150"/>
                <w:w w:val="69"/>
                <w:sz w:val="28"/>
              </w:rPr>
              <w:t xml:space="preserve"> </w:t>
            </w:r>
          </w:p>
        </w:tc>
      </w:tr>
      <w:tr w14:paraId="18AA2C1C" w14:textId="77777777" w:rsidTr="006763B3">
        <w:tblPrEx>
          <w:tblW w:w="10808" w:type="dxa"/>
          <w:tblLayout w:type="fixed"/>
          <w:tblLook w:val="04A0"/>
        </w:tblPrEx>
        <w:tc>
          <w:tcPr>
            <w:tcW w:w="3600" w:type="dxa"/>
          </w:tcPr>
          <w:sdt>
            <w:sdtPr>
              <w:id w:val="-1711873194"/>
              <w:placeholder>
                <w:docPart w:val="3FCC8028BDD742CD9CA375A2D59BF85A"/>
              </w:placeholder>
              <w:showingPlcHdr/>
              <w:richText/>
              <w:temporary/>
            </w:sdtPr>
            <w:sdtContent>
              <w:p w:rsidR="001B2ABD" w:rsidP="00744084" w14:paraId="7CC87A8C" w14:textId="7777777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P="00AF6633" w14:paraId="32123CF4" w14:textId="24B40FDC">
            <w:pPr>
              <w:spacing w:line="276" w:lineRule="auto"/>
              <w:rPr>
                <w:b/>
              </w:rPr>
            </w:pPr>
            <w:r w:rsidRPr="00744084">
              <w:t xml:space="preserve">Disciplined and </w:t>
            </w:r>
            <w:r w:rsidR="00AF6633">
              <w:t>E</w:t>
            </w:r>
            <w:r w:rsidRPr="00744084">
              <w:t xml:space="preserve">nthusiastic associate, conversant with Software Development and Testing. </w:t>
            </w:r>
            <w:r>
              <w:br/>
            </w:r>
            <w:r w:rsidR="0036687C">
              <w:t>I am c</w:t>
            </w:r>
            <w:r w:rsidRPr="00744084">
              <w:t xml:space="preserve">urrently honing my skills as a Hiring Expert in Software and IT Domain. </w:t>
            </w:r>
            <w:r>
              <w:br/>
            </w:r>
            <w:r w:rsidRPr="00744084">
              <w:t xml:space="preserve">I was commended on multiple occasions by the management and customers themselves for superb service and communication skills. </w:t>
            </w:r>
            <w:r>
              <w:br/>
            </w:r>
            <w:r>
              <w:br/>
            </w:r>
            <w:r w:rsidRPr="00744084">
              <w:t>I am a proud recipient of</w:t>
            </w:r>
            <w:r w:rsidRPr="00744084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744084">
              <w:rPr>
                <w:b/>
              </w:rPr>
              <w:t xml:space="preserve">The Achieve of Target </w:t>
            </w:r>
            <w:r w:rsidRPr="00744084">
              <w:t>&amp;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744084">
              <w:rPr>
                <w:b/>
              </w:rPr>
              <w:t xml:space="preserve">Star Performance of Quarter </w:t>
            </w:r>
            <w:r w:rsidRPr="00744084">
              <w:t>awards.</w:t>
            </w:r>
          </w:p>
          <w:sdt>
            <w:sdtPr>
              <w:id w:val="-1954003311"/>
              <w:placeholder>
                <w:docPart w:val="7DA71504F1184C8389D26D14C14C8B5A"/>
              </w:placeholder>
              <w:showingPlcHdr/>
              <w:richText/>
              <w:temporary/>
            </w:sdtPr>
            <w:sdtContent>
              <w:p w:rsidR="00036450" w:rsidRPr="00CB0055" w:rsidP="00744084" w14:paraId="00B92C4B" w14:textId="7777777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B0418F7700D49D7AEC94ADF1C9BFC82"/>
              </w:placeholder>
              <w:showingPlcHdr/>
              <w:richText/>
              <w:temporary/>
            </w:sdtPr>
            <w:sdtContent>
              <w:p w:rsidR="004D3011" w:rsidP="00744084" w14:paraId="5AE4EFF1" w14:textId="77777777">
                <w:r w:rsidRPr="004D3011">
                  <w:t>PHONE:</w:t>
                </w:r>
              </w:p>
            </w:sdtContent>
          </w:sdt>
          <w:p w:rsidR="004D3011" w:rsidP="00744084" w14:paraId="1BD5E152" w14:textId="77777777">
            <w:r>
              <w:t xml:space="preserve">+91 </w:t>
            </w:r>
            <w:r w:rsidRPr="004D2831">
              <w:t>844</w:t>
            </w:r>
            <w:r>
              <w:t xml:space="preserve"> </w:t>
            </w:r>
            <w:r w:rsidRPr="004D2831">
              <w:t>704</w:t>
            </w:r>
            <w:r>
              <w:t xml:space="preserve"> </w:t>
            </w:r>
            <w:r w:rsidRPr="004D2831">
              <w:t>8865</w:t>
            </w:r>
          </w:p>
          <w:p w:rsidR="004D3011" w:rsidRPr="004D3011" w:rsidP="00744084" w14:paraId="7731D3E3" w14:textId="77777777"/>
          <w:sdt>
            <w:sdtPr>
              <w:id w:val="67859272"/>
              <w:placeholder>
                <w:docPart w:val="E20ACE18CE5A45468AD227134B54A674"/>
              </w:placeholder>
              <w:showingPlcHdr/>
              <w:richText/>
              <w:temporary/>
            </w:sdtPr>
            <w:sdtContent>
              <w:p w:rsidR="004D3011" w:rsidP="00744084" w14:paraId="4D9AA825" w14:textId="77777777">
                <w:r w:rsidRPr="004D3011">
                  <w:t>WEBSITE:</w:t>
                </w:r>
              </w:p>
            </w:sdtContent>
          </w:sdt>
          <w:p w:rsidR="004D3011" w:rsidP="00744084" w14:paraId="413176DF" w14:textId="77777777">
            <w:r w:rsidRPr="00744084">
              <w:t>https://www.linkedin.com/in/bhawuk-dara-3213b1176/</w:t>
            </w:r>
          </w:p>
          <w:p w:rsidR="004D3011" w:rsidP="00744084" w14:paraId="21AA2447" w14:textId="77777777"/>
          <w:sdt>
            <w:sdtPr>
              <w:id w:val="-240260293"/>
              <w:placeholder>
                <w:docPart w:val="F86E9696D35E4318A6E5F7DC3D3C9A70"/>
              </w:placeholder>
              <w:showingPlcHdr/>
              <w:richText/>
              <w:temporary/>
            </w:sdtPr>
            <w:sdtContent>
              <w:p w:rsidR="004D3011" w:rsidP="00744084" w14:paraId="173E746A" w14:textId="77777777">
                <w:r w:rsidRPr="004D3011">
                  <w:t>EMAIL:</w:t>
                </w:r>
              </w:p>
            </w:sdtContent>
          </w:sdt>
          <w:p w:rsidR="00036450" w:rsidRPr="00E4381A" w:rsidP="00744084" w14:paraId="5204B7F6" w14:textId="77777777">
            <w:pPr>
              <w:rPr>
                <w:rStyle w:val="Hyperlink"/>
              </w:rPr>
            </w:pPr>
            <w:r w:rsidRPr="004D2831">
              <w:t>bhawukdara.ihrsindia@gmail.com</w:t>
            </w:r>
          </w:p>
          <w:sdt>
            <w:sdtPr>
              <w:id w:val="-1444214663"/>
              <w:placeholder>
                <w:docPart w:val="0A12EEDD5BC54B95ACA903754FAAF0B1"/>
              </w:placeholder>
              <w:showingPlcHdr/>
              <w:richText/>
              <w:temporary/>
            </w:sdtPr>
            <w:sdtContent>
              <w:p w:rsidR="004D3011" w:rsidRPr="00CB0055" w:rsidP="00744084" w14:paraId="1A122DB7" w14:textId="7777777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2831" w:rsidP="00AF6633" w14:paraId="467074AF" w14:textId="68FFAD8B">
            <w:pPr>
              <w:spacing w:line="276" w:lineRule="auto"/>
            </w:pPr>
            <w:r>
              <w:t xml:space="preserve">Love </w:t>
            </w:r>
            <w:r w:rsidR="00AF6633">
              <w:t xml:space="preserve">to Play &amp; Watch </w:t>
            </w:r>
            <w:r w:rsidRPr="004D2831">
              <w:t>Cricket</w:t>
            </w:r>
          </w:p>
          <w:p w:rsidR="004D2831" w:rsidP="00AF6633" w14:paraId="6339480C" w14:textId="77777777">
            <w:pPr>
              <w:spacing w:line="276" w:lineRule="auto"/>
            </w:pPr>
            <w:r w:rsidRPr="004D2831">
              <w:t>Writing</w:t>
            </w:r>
            <w:r>
              <w:t xml:space="preserve"> Fictional Stories</w:t>
            </w:r>
          </w:p>
          <w:p w:rsidR="004D2831" w:rsidP="00AF6633" w14:paraId="278DD279" w14:textId="77777777">
            <w:pPr>
              <w:spacing w:line="276" w:lineRule="auto"/>
            </w:pPr>
            <w:r>
              <w:t xml:space="preserve">Fusion </w:t>
            </w:r>
            <w:r w:rsidRPr="004D2831">
              <w:t>Cooking</w:t>
            </w:r>
          </w:p>
          <w:p w:rsidR="004D3011" w:rsidRPr="004D3011" w:rsidP="00AF6633" w14:paraId="06D024D5" w14:textId="2CBFF329">
            <w:pPr>
              <w:spacing w:line="276" w:lineRule="auto"/>
            </w:pPr>
            <w:r>
              <w:t xml:space="preserve">Hiking </w:t>
            </w:r>
            <w:r w:rsidR="00AF6633">
              <w:t xml:space="preserve">&amp; </w:t>
            </w:r>
            <w:r>
              <w:t>Tracking</w:t>
            </w:r>
          </w:p>
        </w:tc>
        <w:tc>
          <w:tcPr>
            <w:tcW w:w="738" w:type="dxa"/>
            <w:gridSpan w:val="2"/>
          </w:tcPr>
          <w:p w:rsidR="001B2ABD" w:rsidP="00744084" w14:paraId="7A21ADAE" w14:textId="77777777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3"/>
          </w:tcPr>
          <w:sdt>
            <w:sdtPr>
              <w:id w:val="1049110328"/>
              <w:placeholder>
                <w:docPart w:val="225A62BD28374D2B97DF9938AAA15957"/>
              </w:placeholder>
              <w:showingPlcHdr/>
              <w:richText/>
              <w:temporary/>
            </w:sdtPr>
            <w:sdtContent>
              <w:p w:rsidR="001B2ABD" w:rsidP="00744084" w14:paraId="7910F627" w14:textId="7777777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P="00744084" w14:paraId="1AC01F72" w14:textId="77777777">
            <w:pPr>
              <w:pStyle w:val="Heading4"/>
            </w:pPr>
            <w:r>
              <w:t>B. Com</w:t>
            </w:r>
            <w:r w:rsidR="00671277">
              <w:t xml:space="preserve"> (Sol) </w:t>
            </w:r>
            <w:r w:rsidR="00671277">
              <w:br/>
              <w:t>Delhi University, New Delhi</w:t>
            </w:r>
          </w:p>
          <w:p w:rsidR="00036450" w:rsidRPr="00B359E4" w:rsidP="00744084" w14:paraId="578313D5" w14:textId="2B4563D8">
            <w:pPr>
              <w:pStyle w:val="Date"/>
            </w:pPr>
            <w:r>
              <w:t>2018</w:t>
            </w:r>
            <w:r w:rsidRPr="00B359E4">
              <w:t xml:space="preserve"> </w:t>
            </w:r>
            <w:r w:rsidR="00671277">
              <w:t>–</w:t>
            </w:r>
            <w:r w:rsidRPr="00B359E4">
              <w:t xml:space="preserve"> </w:t>
            </w:r>
            <w:r w:rsidR="00671277">
              <w:t>T</w:t>
            </w:r>
            <w:r w:rsidR="0036687C">
              <w:t>o</w:t>
            </w:r>
            <w:r w:rsidR="00671277">
              <w:t xml:space="preserve"> </w:t>
            </w:r>
            <w:r w:rsidR="0036687C">
              <w:t>D</w:t>
            </w:r>
            <w:r w:rsidR="00671277">
              <w:t>ate</w:t>
            </w:r>
          </w:p>
          <w:p w:rsidR="00036450" w:rsidP="00744084" w14:paraId="5A9CADCA" w14:textId="77777777"/>
          <w:p w:rsidR="00036450" w:rsidRPr="00B359E4" w:rsidP="00744084" w14:paraId="47C40F4D" w14:textId="77777777">
            <w:pPr>
              <w:pStyle w:val="Heading4"/>
            </w:pPr>
            <w:r>
              <w:t xml:space="preserve">Senior Secondary </w:t>
            </w:r>
            <w:r>
              <w:t>(12</w:t>
            </w:r>
            <w:r w:rsidRPr="00671277">
              <w:rPr>
                <w:vertAlign w:val="superscript"/>
              </w:rPr>
              <w:t>th</w:t>
            </w:r>
            <w:r>
              <w:t xml:space="preserve"> )</w:t>
            </w:r>
            <w:r>
              <w:br/>
            </w:r>
            <w:r w:rsidRPr="00671277">
              <w:t>Saraswati</w:t>
            </w:r>
            <w:r w:rsidRPr="00671277">
              <w:t xml:space="preserve"> </w:t>
            </w:r>
            <w:r>
              <w:t>Bal</w:t>
            </w:r>
            <w:r>
              <w:t xml:space="preserve"> </w:t>
            </w:r>
            <w:r>
              <w:t>Mandir</w:t>
            </w:r>
            <w:r>
              <w:t>, New Delhi</w:t>
            </w:r>
          </w:p>
          <w:p w:rsidR="00036450" w:rsidP="00671277" w14:paraId="478BCC8C" w14:textId="18B894F0">
            <w:pPr>
              <w:pStyle w:val="Date"/>
            </w:pPr>
            <w:r>
              <w:t>2017</w:t>
            </w:r>
            <w:r w:rsidRPr="00B359E4">
              <w:t xml:space="preserve"> </w:t>
            </w:r>
            <w:r w:rsidRPr="00B359E4">
              <w:t xml:space="preserve">- </w:t>
            </w:r>
            <w:r w:rsidR="00B84158">
              <w:t>201</w:t>
            </w:r>
            <w:r w:rsidR="005C3086">
              <w:t>8</w:t>
            </w:r>
          </w:p>
          <w:sdt>
            <w:sdtPr>
              <w:id w:val="1001553383"/>
              <w:placeholder>
                <w:docPart w:val="5352463F263C442E85B858E4B4455C39"/>
              </w:placeholder>
              <w:showingPlcHdr/>
              <w:richText/>
              <w:temporary/>
            </w:sdtPr>
            <w:sdtContent>
              <w:p w:rsidR="00036450" w:rsidP="00744084" w14:paraId="5932ECF3" w14:textId="7777777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P="00744084" w14:paraId="11B91B2B" w14:textId="77777777">
            <w:pPr>
              <w:pStyle w:val="Heading4"/>
              <w:rPr>
                <w:bCs/>
              </w:rPr>
            </w:pPr>
            <w:r w:rsidRPr="004D2831">
              <w:t>IHRS INDIA Pvt. Ltd</w:t>
            </w:r>
            <w:r>
              <w:t xml:space="preserve"> </w:t>
            </w:r>
            <w:r w:rsidR="00572DC0">
              <w:t xml:space="preserve">as </w:t>
            </w:r>
            <w:r w:rsidRPr="00036450" w:rsidR="00572DC0">
              <w:t>Recruitment</w:t>
            </w:r>
            <w:r w:rsidRPr="004D2831">
              <w:t xml:space="preserve"> Associate</w:t>
            </w:r>
          </w:p>
          <w:p w:rsidR="004D2831" w:rsidP="00744084" w14:paraId="055401E3" w14:textId="77777777">
            <w:pPr>
              <w:pStyle w:val="Date"/>
            </w:pPr>
            <w:r w:rsidRPr="004D2831">
              <w:t>14</w:t>
            </w:r>
            <w:r w:rsidRPr="004D2831">
              <w:rPr>
                <w:vertAlign w:val="superscript"/>
              </w:rPr>
              <w:t>th</w:t>
            </w:r>
            <w:r>
              <w:t xml:space="preserve"> May</w:t>
            </w:r>
            <w:r w:rsidRPr="004D2831">
              <w:t xml:space="preserve"> 2018</w:t>
            </w:r>
            <w:r>
              <w:t xml:space="preserve"> till Date</w:t>
            </w:r>
          </w:p>
          <w:p w:rsidR="00036450" w:rsidP="00744084" w14:paraId="02D91CF6" w14:textId="77777777">
            <w:pPr>
              <w:pStyle w:val="Date"/>
            </w:pPr>
            <w:r>
              <w:t xml:space="preserve">I am responsible for handling end to end IT recruitment for various of our clients. I am required to </w:t>
            </w:r>
          </w:p>
          <w:p w:rsidR="0036687C" w:rsidP="0036687C" w14:paraId="5E38C562" w14:textId="77777777">
            <w:pPr>
              <w:pStyle w:val="ListParagraph"/>
              <w:numPr>
                <w:ilvl w:val="0"/>
                <w:numId w:val="1"/>
              </w:numPr>
            </w:pPr>
            <w:r>
              <w:t>Get the requirement from the stakeholder &amp; design hiring strategy</w:t>
            </w:r>
          </w:p>
          <w:p w:rsidR="0036687C" w:rsidP="0036687C" w14:paraId="42F92D66" w14:textId="77777777">
            <w:pPr>
              <w:pStyle w:val="ListParagraph"/>
              <w:numPr>
                <w:ilvl w:val="0"/>
                <w:numId w:val="1"/>
              </w:numPr>
            </w:pPr>
            <w:r>
              <w:t>Source &amp; recruit candidates by using job portals, vendors, referrals</w:t>
            </w:r>
          </w:p>
          <w:p w:rsidR="0036687C" w:rsidP="0036687C" w14:paraId="6C4F8901" w14:textId="77777777">
            <w:pPr>
              <w:pStyle w:val="ListParagraph"/>
              <w:numPr>
                <w:ilvl w:val="0"/>
                <w:numId w:val="1"/>
              </w:numPr>
            </w:pPr>
            <w:r>
              <w:t>Screen &amp; categorize candidates resume &amp; job applications</w:t>
            </w:r>
          </w:p>
          <w:p w:rsidR="0036687C" w:rsidP="0036687C" w14:paraId="4247DB3B" w14:textId="77777777">
            <w:pPr>
              <w:pStyle w:val="ListParagraph"/>
              <w:numPr>
                <w:ilvl w:val="0"/>
                <w:numId w:val="1"/>
              </w:numPr>
            </w:pPr>
            <w:r>
              <w:t>Taking the initial round of interview (Telephonic &amp; Personal round) &amp; determining the skill sets &amp; fitment to the company</w:t>
            </w:r>
          </w:p>
          <w:p w:rsidR="0036687C" w:rsidRPr="0036687C" w:rsidP="0036687C" w14:paraId="59B2479D" w14:textId="77777777">
            <w:pPr>
              <w:pStyle w:val="ListParagraph"/>
              <w:rPr>
                <w:sz w:val="8"/>
              </w:rPr>
            </w:pPr>
          </w:p>
          <w:p w:rsidR="0036687C" w:rsidP="006763B3" w14:paraId="2772426E" w14:textId="77777777">
            <w:pPr>
              <w:jc w:val="both"/>
            </w:pPr>
            <w:r>
              <w:t>I also possess the Knowledge of posting jobs, Mass Mailing on the job portal. Also, do Follow-ups for the interview process status &amp; Prepare &amp; maintain the interview tracker on an individual basis</w:t>
            </w:r>
          </w:p>
          <w:p w:rsidR="004D3011" w:rsidRPr="0036687C" w:rsidP="00744084" w14:paraId="656B3B1E" w14:textId="77777777">
            <w:pPr>
              <w:rPr>
                <w:sz w:val="6"/>
              </w:rPr>
            </w:pPr>
          </w:p>
          <w:p w:rsidR="004D3011" w:rsidP="00744084" w14:paraId="5DC7E0D6" w14:textId="77777777">
            <w:pPr>
              <w:pStyle w:val="Heading4"/>
            </w:pPr>
            <w:r>
              <w:t xml:space="preserve">Some of my </w:t>
            </w:r>
            <w:r w:rsidR="004D2831">
              <w:t>Notable Clients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076"/>
              <w:gridCol w:w="2077"/>
              <w:gridCol w:w="2077"/>
            </w:tblGrid>
            <w:tr w14:paraId="4C653FB0" w14:textId="77777777" w:rsidTr="006763B3">
              <w:tblPrEx>
                <w:tblW w:w="0" w:type="auto"/>
                <w:jc w:val="center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jc w:val="center"/>
              </w:trPr>
              <w:tc>
                <w:tcPr>
                  <w:tcW w:w="2076" w:type="dxa"/>
                  <w:vAlign w:val="center"/>
                </w:tcPr>
                <w:p w:rsidR="00D95D68" w:rsidP="006763B3" w14:paraId="58096402" w14:textId="77777777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79596" cy="362138"/>
                        <wp:effectExtent l="0" t="0" r="1905" b="0"/>
                        <wp:docPr id="25817423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7001949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rcRect t="19288" b="1633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362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xmlns:a="http://schemas.openxmlformats.org/drawingml/2006/main"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  <w:vAlign w:val="center"/>
                </w:tcPr>
                <w:p w:rsidR="00D95D68" w:rsidP="006763B3" w14:paraId="7B4E7AA3" w14:textId="77777777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81358" cy="411681"/>
                        <wp:effectExtent l="0" t="0" r="0" b="762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153617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9"/>
                                <a:srcRect t="31803" b="3334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735" cy="4118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xmlns:a="http://schemas.openxmlformats.org/drawingml/2006/main"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  <w:vAlign w:val="center"/>
                </w:tcPr>
                <w:p w:rsidR="00D95D68" w:rsidP="006763B3" w14:paraId="0CC3BE39" w14:textId="77777777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81735" cy="27368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7689666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735" cy="27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351D67EE" w14:textId="77777777" w:rsidTr="006763B3">
              <w:tblPrEx>
                <w:tblW w:w="0" w:type="auto"/>
                <w:jc w:val="center"/>
                <w:tblLayout w:type="fixed"/>
                <w:tblLook w:val="04A0"/>
              </w:tblPrEx>
              <w:trPr>
                <w:jc w:val="center"/>
              </w:trPr>
              <w:tc>
                <w:tcPr>
                  <w:tcW w:w="2076" w:type="dxa"/>
                  <w:vAlign w:val="center"/>
                </w:tcPr>
                <w:p w:rsidR="00D95D68" w:rsidP="006763B3" w14:paraId="63491881" w14:textId="77777777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32095" cy="410064"/>
                        <wp:effectExtent l="0" t="0" r="0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04500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9251" cy="4129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  <w:vAlign w:val="center"/>
                </w:tcPr>
                <w:p w:rsidR="00D95D68" w:rsidP="006763B3" w14:paraId="063DF757" w14:textId="77777777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000408" cy="430589"/>
                        <wp:effectExtent l="0" t="0" r="9525" b="762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9856220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531" cy="435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  <w:vAlign w:val="center"/>
                </w:tcPr>
                <w:p w:rsidR="00D95D68" w:rsidP="006763B3" w14:paraId="12467C5B" w14:textId="77777777">
                  <w:pPr>
                    <w:jc w:val="center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200708" cy="298765"/>
                        <wp:effectExtent l="0" t="0" r="0" b="635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6803899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3"/>
                                <a:srcRect t="25648" b="268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83" cy="3052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xmlns:a="http://schemas.openxmlformats.org/drawingml/2006/main"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1AD3721E" w14:textId="77777777" w:rsidTr="006763B3">
              <w:tblPrEx>
                <w:tblW w:w="0" w:type="auto"/>
                <w:jc w:val="center"/>
                <w:tblLayout w:type="fixed"/>
                <w:tblLook w:val="04A0"/>
              </w:tblPrEx>
              <w:trPr>
                <w:jc w:val="center"/>
              </w:trPr>
              <w:tc>
                <w:tcPr>
                  <w:tcW w:w="2076" w:type="dxa"/>
                  <w:vAlign w:val="center"/>
                </w:tcPr>
                <w:p w:rsidR="001E4666" w:rsidP="00C9566F" w14:paraId="4428EA21" w14:textId="37D1C554">
                  <w:pPr>
                    <w:rPr>
                      <w:noProof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891766" cy="549148"/>
                        <wp:effectExtent l="0" t="0" r="3810" b="381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2129795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734" cy="557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  <w:vAlign w:val="center"/>
                </w:tcPr>
                <w:p w:rsidR="001E4666" w:rsidP="006763B3" w14:paraId="70AAD791" w14:textId="6D9968A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81735" cy="352425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9600851" name=""/>
                                <pic:cNvPicPr/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735" cy="352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7" w:type="dxa"/>
                  <w:vAlign w:val="center"/>
                </w:tcPr>
                <w:p w:rsidR="001E4666" w:rsidP="006763B3" w14:paraId="651CBEE0" w14:textId="6259D159">
                  <w:pPr>
                    <w:jc w:val="center"/>
                    <w:rPr>
                      <w:noProof/>
                    </w:rPr>
                  </w:pPr>
                </w:p>
              </w:tc>
            </w:tr>
          </w:tbl>
          <w:p w:rsidR="00744084" w:rsidP="00744084" w14:paraId="3CCD9B1A" w14:textId="77777777">
            <w:pPr>
              <w:pStyle w:val="Heading2"/>
            </w:pPr>
            <w:r>
              <w:t>SKILLS</w:t>
            </w:r>
            <w:bookmarkStart w:id="0" w:name="_GoBack"/>
            <w:bookmarkEnd w:id="0"/>
          </w:p>
          <w:p w:rsidR="00036450" w:rsidRPr="00744084" w:rsidP="00744084" w14:paraId="36C402BF" w14:textId="77777777">
            <w:pPr>
              <w:ind w:hanging="35"/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>
                  <wp:extent cx="3930650" cy="1257300"/>
                  <wp:effectExtent l="0" t="0" r="0" b="0"/>
                  <wp:docPr id="15" name="Chart 15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:rsidR="0043117B" w:rsidP="000C45FF" w14:paraId="536AF607" w14:textId="77777777">
      <w:pPr>
        <w:tabs>
          <w:tab w:val="left" w:pos="99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7"/>
          </v:shape>
        </w:pict>
      </w:r>
    </w:p>
    <w:sectPr w:rsidSect="0036687C">
      <w:headerReference w:type="default" r:id="rId18"/>
      <w:pgSz w:w="12240" w:h="15840"/>
      <w:pgMar w:top="426" w:right="720" w:bottom="720" w:left="720" w:header="1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45FF" w14:paraId="22B41930" w14:textId="7777777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5" name="Graphic 35">
            <a:extLst xmlns:a="http://schemas.openxmlformats.org/drawingml/2006/main">
              <a:ext xmlns:a="http://schemas.openxmlformats.org/drawingml/2006/main" uri="{C183D7F6-B498-43B3-948B-1728B52AA6E4}">
                <adec:decorative xmlns="" xmlns:adec="http://schemas.microsoft.com/office/drawing/2017/decorative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5="http://schemas.microsoft.com/office/word/2012/wordml" xmlns:w16cid="http://schemas.microsoft.com/office/word/2016/wordml/cid" xmlns:w16se="http://schemas.microsoft.com/office/word/2015/wordml/symex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01264D"/>
    <w:multiLevelType w:val="hybridMultilevel"/>
    <w:tmpl w:val="1C706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31"/>
    <w:rsid w:val="00036450"/>
    <w:rsid w:val="00094499"/>
    <w:rsid w:val="000C45FF"/>
    <w:rsid w:val="000E3FD1"/>
    <w:rsid w:val="00112054"/>
    <w:rsid w:val="0012566C"/>
    <w:rsid w:val="001525E1"/>
    <w:rsid w:val="00180329"/>
    <w:rsid w:val="0019001F"/>
    <w:rsid w:val="001A74A5"/>
    <w:rsid w:val="001B2ABD"/>
    <w:rsid w:val="001E0391"/>
    <w:rsid w:val="001E1759"/>
    <w:rsid w:val="001E4666"/>
    <w:rsid w:val="001F1ECC"/>
    <w:rsid w:val="002400EB"/>
    <w:rsid w:val="00256CF7"/>
    <w:rsid w:val="00281FD5"/>
    <w:rsid w:val="0030481B"/>
    <w:rsid w:val="003156FC"/>
    <w:rsid w:val="003254B5"/>
    <w:rsid w:val="0036687C"/>
    <w:rsid w:val="0037121F"/>
    <w:rsid w:val="003A6B7D"/>
    <w:rsid w:val="003B06CA"/>
    <w:rsid w:val="004071FC"/>
    <w:rsid w:val="0042521B"/>
    <w:rsid w:val="0043117B"/>
    <w:rsid w:val="00445947"/>
    <w:rsid w:val="004813B3"/>
    <w:rsid w:val="00496591"/>
    <w:rsid w:val="004C63E4"/>
    <w:rsid w:val="004D2831"/>
    <w:rsid w:val="004D3011"/>
    <w:rsid w:val="005262AC"/>
    <w:rsid w:val="00572DC0"/>
    <w:rsid w:val="005C3086"/>
    <w:rsid w:val="005E39D5"/>
    <w:rsid w:val="00600670"/>
    <w:rsid w:val="0062123A"/>
    <w:rsid w:val="00646E75"/>
    <w:rsid w:val="00671277"/>
    <w:rsid w:val="006763B3"/>
    <w:rsid w:val="006771D0"/>
    <w:rsid w:val="00715FCB"/>
    <w:rsid w:val="00720CD6"/>
    <w:rsid w:val="0073216B"/>
    <w:rsid w:val="00743101"/>
    <w:rsid w:val="00744084"/>
    <w:rsid w:val="007775E1"/>
    <w:rsid w:val="007867A0"/>
    <w:rsid w:val="007927F5"/>
    <w:rsid w:val="00802CA0"/>
    <w:rsid w:val="009260CD"/>
    <w:rsid w:val="00952C25"/>
    <w:rsid w:val="00A2118D"/>
    <w:rsid w:val="00AD76E2"/>
    <w:rsid w:val="00AF6633"/>
    <w:rsid w:val="00B040B7"/>
    <w:rsid w:val="00B20152"/>
    <w:rsid w:val="00B359E4"/>
    <w:rsid w:val="00B57D98"/>
    <w:rsid w:val="00B70850"/>
    <w:rsid w:val="00B84158"/>
    <w:rsid w:val="00C066B6"/>
    <w:rsid w:val="00C37BA1"/>
    <w:rsid w:val="00C4674C"/>
    <w:rsid w:val="00C506CF"/>
    <w:rsid w:val="00C72BED"/>
    <w:rsid w:val="00C9566F"/>
    <w:rsid w:val="00C9578B"/>
    <w:rsid w:val="00CB0055"/>
    <w:rsid w:val="00D2522B"/>
    <w:rsid w:val="00D422DE"/>
    <w:rsid w:val="00D5459D"/>
    <w:rsid w:val="00D94730"/>
    <w:rsid w:val="00D95D68"/>
    <w:rsid w:val="00DA1F4D"/>
    <w:rsid w:val="00DD172A"/>
    <w:rsid w:val="00DF165E"/>
    <w:rsid w:val="00E25A26"/>
    <w:rsid w:val="00E4381A"/>
    <w:rsid w:val="00E55D74"/>
    <w:rsid w:val="00F60274"/>
    <w:rsid w:val="00F77FB9"/>
    <w:rsid w:val="00FB068F"/>
  </w:rsids>
  <w:docVars>
    <w:docVar w:name="__Grammarly_42___1" w:val="H4sIAAAAAAAEAKtWcslP9kxRslIyNDYyNrM0NTW3NDMxtDS2MDJX0lEKTi0uzszPAykwrAUAJQ0xWywAAAA="/>
    <w:docVar w:name="__Grammarly_42____i" w:val="H4sIAAAAAAAEAKtWckksSQxILCpxzi/NK1GyMqwFAAEhoTITAAAA"/>
  </w:docVar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95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0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chart" Target="charts/chart1.xml" /><Relationship Id="rId17" Type="http://schemas.openxmlformats.org/officeDocument/2006/relationships/image" Target="https://rdxfootmark.naukri.com/v2/track/openCv?trackingInfo=9cda9b3e09aac78cfbd2f31f7a2f5a00134f530e18705c4458440321091b5b58120e19071542595a0e4356014b4450530401195c1333471b1b111547595d0d564e011503504e1c180c571833471b1b0617455f580d555601514841481f0f2b561358191b15001043095e08541b140e445745455d5f08054c1b00100317130d5d5d551c120a120011474a411b1213471b1b1115415e5809534c160c12115c6&amp;docType=docx" TargetMode="External" /><Relationship Id="rId18" Type="http://schemas.openxmlformats.org/officeDocument/2006/relationships/header" Target="header1.xml" /><Relationship Id="rId19" Type="http://schemas.openxmlformats.org/officeDocument/2006/relationships/glossaryDocument" Target="glossary/document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jpe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media/image11.sv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nitb\AppData\Roaming\Microsoft\Templates\Blue%20grey%20resume.dotx" TargetMode="Externa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547161410962566"/>
          <c:y val="0"/>
          <c:w val="0.6624825410555507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Java</c:v>
                </c:pt>
                <c:pt idx="1">
                  <c:v>.NET</c:v>
                </c:pt>
                <c:pt idx="2">
                  <c:v>Automation Testing</c:v>
                </c:pt>
                <c:pt idx="3">
                  <c:v>Selenium Testing</c:v>
                </c:pt>
                <c:pt idx="4">
                  <c:v>SAP</c:v>
                </c:pt>
                <c:pt idx="5">
                  <c:v>Business Intelligence</c:v>
                </c:pt>
                <c:pt idx="6">
                  <c:v>MS Office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0.5</c:v>
                </c:pt>
                <c:pt idx="1">
                  <c:v>0.35</c:v>
                </c:pt>
                <c:pt idx="2">
                  <c:v>0.45</c:v>
                </c:pt>
                <c:pt idx="3">
                  <c:v>0.5</c:v>
                </c:pt>
                <c:pt idx="4">
                  <c:v>0.35</c:v>
                </c:pt>
                <c:pt idx="5">
                  <c:v>0.25</c:v>
                </c:pt>
                <c:pt idx="6">
                  <c:v>0.8</c:v>
                </c:pt>
              </c:numCache>
            </c:numRef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0-330B-4067-A3CD-4737D0AC5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10364160"/>
        <c:axId val="110365696"/>
      </c:barChart>
      <c:catAx>
        <c:axId val="110364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noFill/>
            <a:round/>
            <a:headEnd w="sm" len="sm"/>
            <a:tailEnd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5696"/>
        <c:crosses val="autoZero"/>
        <c:auto val="1"/>
        <c:lblAlgn val="ctr"/>
        <c:lblOffset val="100"/>
        <c:noMultiLvlLbl val="0"/>
      </c:catAx>
      <c:valAx>
        <c:axId val="11036569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11036416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3FCC8028BDD742CD9CA375A2D59B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65F2D-5E48-4BFB-9B56-227D44F09FDB}"/>
      </w:docPartPr>
      <w:docPartBody>
        <w:p w:rsidR="0073216B">
          <w:pPr>
            <w:pStyle w:val="3FCC8028BDD742CD9CA375A2D59BF85A"/>
          </w:pPr>
          <w:r w:rsidRPr="00D5459D">
            <w:t>Profile</w:t>
          </w:r>
        </w:p>
      </w:docPartBody>
    </w:docPart>
    <w:docPart>
      <w:docPartPr>
        <w:name w:val="7DA71504F1184C8389D26D14C14C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7E11-B80F-40CA-AB92-1732F249E3BB}"/>
      </w:docPartPr>
      <w:docPartBody>
        <w:p w:rsidR="0073216B">
          <w:pPr>
            <w:pStyle w:val="7DA71504F1184C8389D26D14C14C8B5A"/>
          </w:pPr>
          <w:r w:rsidRPr="00CB0055">
            <w:t>Contact</w:t>
          </w:r>
        </w:p>
      </w:docPartBody>
    </w:docPart>
    <w:docPart>
      <w:docPartPr>
        <w:name w:val="9B0418F7700D49D7AEC94ADF1C9BF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B5B8D-FF50-48AE-AC37-2BF6D36299BE}"/>
      </w:docPartPr>
      <w:docPartBody>
        <w:p w:rsidR="0073216B">
          <w:pPr>
            <w:pStyle w:val="9B0418F7700D49D7AEC94ADF1C9BFC82"/>
          </w:pPr>
          <w:r w:rsidRPr="004D3011">
            <w:t>PHONE:</w:t>
          </w:r>
        </w:p>
      </w:docPartBody>
    </w:docPart>
    <w:docPart>
      <w:docPartPr>
        <w:name w:val="E20ACE18CE5A45468AD227134B54A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4E7D3-DABD-44A1-B3B6-8A730BAA16DF}"/>
      </w:docPartPr>
      <w:docPartBody>
        <w:p w:rsidR="0073216B">
          <w:pPr>
            <w:pStyle w:val="E20ACE18CE5A45468AD227134B54A674"/>
          </w:pPr>
          <w:r w:rsidRPr="004D3011">
            <w:t>WEBSITE:</w:t>
          </w:r>
        </w:p>
      </w:docPartBody>
    </w:docPart>
    <w:docPart>
      <w:docPartPr>
        <w:name w:val="F86E9696D35E4318A6E5F7DC3D3C9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A139A-9988-4DBE-91A4-DA679A6493AE}"/>
      </w:docPartPr>
      <w:docPartBody>
        <w:p w:rsidR="0073216B">
          <w:pPr>
            <w:pStyle w:val="F86E9696D35E4318A6E5F7DC3D3C9A70"/>
          </w:pPr>
          <w:r w:rsidRPr="004D3011">
            <w:t>EMAIL:</w:t>
          </w:r>
        </w:p>
      </w:docPartBody>
    </w:docPart>
    <w:docPart>
      <w:docPartPr>
        <w:name w:val="0A12EEDD5BC54B95ACA903754FAAF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731F-13BA-4C48-A360-DB716BEA3C74}"/>
      </w:docPartPr>
      <w:docPartBody>
        <w:p w:rsidR="0073216B">
          <w:pPr>
            <w:pStyle w:val="0A12EEDD5BC54B95ACA903754FAAF0B1"/>
          </w:pPr>
          <w:r w:rsidRPr="00CB0055">
            <w:t>Hobbies</w:t>
          </w:r>
        </w:p>
      </w:docPartBody>
    </w:docPart>
    <w:docPart>
      <w:docPartPr>
        <w:name w:val="225A62BD28374D2B97DF9938AAA1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CE2AA-0B77-4072-9B18-AAF801C07FC7}"/>
      </w:docPartPr>
      <w:docPartBody>
        <w:p w:rsidR="0073216B">
          <w:pPr>
            <w:pStyle w:val="225A62BD28374D2B97DF9938AAA15957"/>
          </w:pPr>
          <w:r w:rsidRPr="00036450">
            <w:t>EDUCATION</w:t>
          </w:r>
        </w:p>
      </w:docPartBody>
    </w:docPart>
    <w:docPart>
      <w:docPartPr>
        <w:name w:val="5352463F263C442E85B858E4B4455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B8AC7-119F-47CE-AECC-DC34C8CF564E}"/>
      </w:docPartPr>
      <w:docPartBody>
        <w:p w:rsidR="0073216B">
          <w:pPr>
            <w:pStyle w:val="5352463F263C442E85B858E4B4455C3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C"/>
    <w:rsid w:val="001C2D69"/>
    <w:rsid w:val="0073216B"/>
    <w:rsid w:val="008F692A"/>
    <w:rsid w:val="00F26ACC"/>
    <w:rsid w:val="00F87850"/>
    <w:rsid w:val="00FB4CF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FB710C81B4F3398DC20458924C32E">
    <w:name w:val="840FB710C81B4F3398DC20458924C32E"/>
  </w:style>
  <w:style w:type="paragraph" w:customStyle="1" w:styleId="DB3E86F82D0946C08AA4560450BEDFEF">
    <w:name w:val="DB3E86F82D0946C08AA4560450BEDFEF"/>
  </w:style>
  <w:style w:type="paragraph" w:customStyle="1" w:styleId="3FCC8028BDD742CD9CA375A2D59BF85A">
    <w:name w:val="3FCC8028BDD742CD9CA375A2D59BF85A"/>
  </w:style>
  <w:style w:type="paragraph" w:customStyle="1" w:styleId="AE4A5676B84C42B0ABD90AA095F66461">
    <w:name w:val="AE4A5676B84C42B0ABD90AA095F66461"/>
  </w:style>
  <w:style w:type="paragraph" w:customStyle="1" w:styleId="7DA71504F1184C8389D26D14C14C8B5A">
    <w:name w:val="7DA71504F1184C8389D26D14C14C8B5A"/>
  </w:style>
  <w:style w:type="paragraph" w:customStyle="1" w:styleId="9B0418F7700D49D7AEC94ADF1C9BFC82">
    <w:name w:val="9B0418F7700D49D7AEC94ADF1C9BFC82"/>
  </w:style>
  <w:style w:type="paragraph" w:customStyle="1" w:styleId="1D424D75126A46F4BECD338072CDA666">
    <w:name w:val="1D424D75126A46F4BECD338072CDA666"/>
  </w:style>
  <w:style w:type="paragraph" w:customStyle="1" w:styleId="E20ACE18CE5A45468AD227134B54A674">
    <w:name w:val="E20ACE18CE5A45468AD227134B54A674"/>
  </w:style>
  <w:style w:type="paragraph" w:customStyle="1" w:styleId="1E2917719C9C4C428FA40DBB4582C4D7">
    <w:name w:val="1E2917719C9C4C428FA40DBB4582C4D7"/>
  </w:style>
  <w:style w:type="paragraph" w:customStyle="1" w:styleId="F86E9696D35E4318A6E5F7DC3D3C9A70">
    <w:name w:val="F86E9696D35E4318A6E5F7DC3D3C9A70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2EC8730A0BD24E0F825BDD7AEB50EC85">
    <w:name w:val="2EC8730A0BD24E0F825BDD7AEB50EC85"/>
  </w:style>
  <w:style w:type="paragraph" w:customStyle="1" w:styleId="0A12EEDD5BC54B95ACA903754FAAF0B1">
    <w:name w:val="0A12EEDD5BC54B95ACA903754FAAF0B1"/>
  </w:style>
  <w:style w:type="paragraph" w:customStyle="1" w:styleId="94373D3B414A4B3EA0161C171C1FFCCB">
    <w:name w:val="94373D3B414A4B3EA0161C171C1FFCCB"/>
  </w:style>
  <w:style w:type="paragraph" w:customStyle="1" w:styleId="C7B92CCEFE4A4B1A8C04A4979DC8FDA9">
    <w:name w:val="C7B92CCEFE4A4B1A8C04A4979DC8FDA9"/>
  </w:style>
  <w:style w:type="paragraph" w:customStyle="1" w:styleId="07E061A9DF95417D96CA1FF6BA62DE0E">
    <w:name w:val="07E061A9DF95417D96CA1FF6BA62DE0E"/>
  </w:style>
  <w:style w:type="paragraph" w:customStyle="1" w:styleId="9CAAA9521E844E739B843A5A6B905C46">
    <w:name w:val="9CAAA9521E844E739B843A5A6B905C46"/>
  </w:style>
  <w:style w:type="paragraph" w:customStyle="1" w:styleId="225A62BD28374D2B97DF9938AAA15957">
    <w:name w:val="225A62BD28374D2B97DF9938AAA15957"/>
  </w:style>
  <w:style w:type="paragraph" w:customStyle="1" w:styleId="3AAFC6E79F7B4C3E92E64BB842DC508A">
    <w:name w:val="3AAFC6E79F7B4C3E92E64BB842DC508A"/>
  </w:style>
  <w:style w:type="paragraph" w:customStyle="1" w:styleId="4AA9BD35451A4B05A8E77F679B5B4E3F">
    <w:name w:val="4AA9BD35451A4B05A8E77F679B5B4E3F"/>
  </w:style>
  <w:style w:type="paragraph" w:customStyle="1" w:styleId="769A45F5991747FD8D782E1385F0583A">
    <w:name w:val="769A45F5991747FD8D782E1385F0583A"/>
  </w:style>
  <w:style w:type="paragraph" w:customStyle="1" w:styleId="A2487952DA32438A93A84A5BDED99945">
    <w:name w:val="A2487952DA32438A93A84A5BDED99945"/>
  </w:style>
  <w:style w:type="paragraph" w:customStyle="1" w:styleId="3DDA320709A94A058F892F2244D29F72">
    <w:name w:val="3DDA320709A94A058F892F2244D29F72"/>
  </w:style>
  <w:style w:type="paragraph" w:customStyle="1" w:styleId="7F05AC5F6E564A2FADE8DAE0A832206A">
    <w:name w:val="7F05AC5F6E564A2FADE8DAE0A832206A"/>
  </w:style>
  <w:style w:type="paragraph" w:customStyle="1" w:styleId="F7C59668176B453F93697B114EA67CD0">
    <w:name w:val="F7C59668176B453F93697B114EA67CD0"/>
  </w:style>
  <w:style w:type="paragraph" w:customStyle="1" w:styleId="5352463F263C442E85B858E4B4455C39">
    <w:name w:val="5352463F263C442E85B858E4B4455C39"/>
  </w:style>
  <w:style w:type="paragraph" w:customStyle="1" w:styleId="1EFC68BEA4AF403EB828F4904AEBE070">
    <w:name w:val="1EFC68BEA4AF403EB828F4904AEBE070"/>
  </w:style>
  <w:style w:type="paragraph" w:customStyle="1" w:styleId="A504B0A30EE44621A4B73FFE1D2D4F5E">
    <w:name w:val="A504B0A30EE44621A4B73FFE1D2D4F5E"/>
  </w:style>
  <w:style w:type="paragraph" w:customStyle="1" w:styleId="F4D5CBAB4F974744B7BEA2318587E5E2">
    <w:name w:val="F4D5CBAB4F974744B7BEA2318587E5E2"/>
  </w:style>
  <w:style w:type="paragraph" w:customStyle="1" w:styleId="014F590E76D649E48A6C75C9EB767F65">
    <w:name w:val="014F590E76D649E48A6C75C9EB767F65"/>
  </w:style>
  <w:style w:type="paragraph" w:customStyle="1" w:styleId="E64DD85996F74DCCABA37EE7B1A391B8">
    <w:name w:val="E64DD85996F74DCCABA37EE7B1A391B8"/>
  </w:style>
  <w:style w:type="paragraph" w:customStyle="1" w:styleId="BBE08BDAE0B74567817CAC7DBF8134C2">
    <w:name w:val="BBE08BDAE0B74567817CAC7DBF8134C2"/>
  </w:style>
  <w:style w:type="paragraph" w:customStyle="1" w:styleId="FEAA01044EAC4F6DAB974FEA2EC7C719">
    <w:name w:val="FEAA01044EAC4F6DAB974FEA2EC7C719"/>
  </w:style>
  <w:style w:type="paragraph" w:customStyle="1" w:styleId="2F45CE26595540A19566F3F8E1862671">
    <w:name w:val="2F45CE26595540A19566F3F8E1862671"/>
  </w:style>
  <w:style w:type="paragraph" w:customStyle="1" w:styleId="F833367C90BD4FA1B2D5DC25F7F79151">
    <w:name w:val="F833367C90BD4FA1B2D5DC25F7F79151"/>
  </w:style>
  <w:style w:type="paragraph" w:customStyle="1" w:styleId="CCB2B1CF69B641CCA092E7BA5E4CFAD8">
    <w:name w:val="CCB2B1CF69B641CCA092E7BA5E4CFAD8"/>
  </w:style>
  <w:style w:type="paragraph" w:customStyle="1" w:styleId="8304A5790D7C4B698F3FE10C0F0E1C59">
    <w:name w:val="8304A5790D7C4B698F3FE10C0F0E1C59"/>
  </w:style>
  <w:style w:type="paragraph" w:customStyle="1" w:styleId="8015991F50994DBA8EF8685402350A1E">
    <w:name w:val="8015991F50994DBA8EF8685402350A1E"/>
  </w:style>
  <w:style w:type="paragraph" w:customStyle="1" w:styleId="E7F2253052384568ADB2972BD8B7B234">
    <w:name w:val="E7F2253052384568ADB2972BD8B7B234"/>
  </w:style>
  <w:style w:type="paragraph" w:customStyle="1" w:styleId="6C16CB2B6B884AEABFFBD23086F6E4CC">
    <w:name w:val="6C16CB2B6B884AEABFFBD23086F6E4CC"/>
  </w:style>
  <w:style w:type="paragraph" w:customStyle="1" w:styleId="78888FC3D2B54B5FBD50F3E039FF4D4C">
    <w:name w:val="78888FC3D2B54B5FBD50F3E039FF4D4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E25ABFD60D942E580C6F673498CCC48">
    <w:name w:val="AE25ABFD60D942E580C6F673498CCC48"/>
  </w:style>
  <w:style w:type="paragraph" w:customStyle="1" w:styleId="79AB780B7B58496CB561760F3BFF9C70">
    <w:name w:val="79AB780B7B58496CB561760F3BFF9C70"/>
    <w:rsid w:val="00F26ACC"/>
  </w:style>
  <w:style w:type="paragraph" w:customStyle="1" w:styleId="353449600E664A9CAED3C5E9069372E7">
    <w:name w:val="353449600E664A9CAED3C5E9069372E7"/>
    <w:rsid w:val="00F26ACC"/>
  </w:style>
  <w:style w:type="paragraph" w:customStyle="1" w:styleId="092E1310A6124E988B8482669BE583B4">
    <w:name w:val="092E1310A6124E988B8482669BE583B4"/>
    <w:rsid w:val="00F26ACC"/>
  </w:style>
  <w:style w:type="paragraph" w:customStyle="1" w:styleId="269BC5174A1A434DAA01E09E2CFDF62F">
    <w:name w:val="269BC5174A1A434DAA01E09E2CFDF62F"/>
    <w:rsid w:val="00F26ACC"/>
  </w:style>
  <w:style w:type="paragraph" w:customStyle="1" w:styleId="E05EDA3878DB446580F4CBFB76134F07">
    <w:name w:val="E05EDA3878DB446580F4CBFB76134F07"/>
    <w:rsid w:val="00F26ACC"/>
  </w:style>
  <w:style w:type="paragraph" w:customStyle="1" w:styleId="BEF27B4ECE9C4E2AA4844D507A3D364D">
    <w:name w:val="BEF27B4ECE9C4E2AA4844D507A3D364D"/>
    <w:rsid w:val="00F26ACC"/>
  </w:style>
  <w:style w:type="paragraph" w:customStyle="1" w:styleId="52BB310F422C408CAADF88682869D9AC">
    <w:name w:val="52BB310F422C408CAADF88682869D9AC"/>
    <w:rsid w:val="00F26ACC"/>
  </w:style>
  <w:style w:type="paragraph" w:customStyle="1" w:styleId="496D5ABC9ECA4483ACC8BE860BE75D6C">
    <w:name w:val="496D5ABC9ECA4483ACC8BE860BE75D6C"/>
    <w:rsid w:val="00F26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2020-06-18T14:37:00Z</dcterms:created>
  <dcterms:modified xsi:type="dcterms:W3CDTF">2020-06-24T14:25:00Z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-992468894</vt:i4>
  </property>
</Properties>
</file>