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0" w:type="auto"/>
        <w:tblLook w:val="04A0" w:firstRow="1" w:lastRow="0" w:firstColumn="1" w:lastColumn="0" w:noHBand="0" w:noVBand="1"/>
      </w:tblPr>
      <w:tblGrid>
        <w:gridCol w:w="118"/>
        <w:gridCol w:w="160"/>
        <w:gridCol w:w="6233"/>
        <w:gridCol w:w="4086"/>
        <w:gridCol w:w="85"/>
      </w:tblGrid>
      <w:tr w:rsidR="00DC35C3" w:rsidRPr="002D7EBF" w14:paraId="07C4596C" w14:textId="77777777" w:rsidTr="00AE048A">
        <w:tc>
          <w:tcPr>
            <w:tcW w:w="6510" w:type="dxa"/>
            <w:gridSpan w:val="3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7EBF" w14:paraId="1969CEC9" w14:textId="77777777" w:rsidTr="002D44B0">
              <w:tc>
                <w:tcPr>
                  <w:tcW w:w="6237" w:type="dxa"/>
                </w:tcPr>
                <w:p w14:paraId="6782A110" w14:textId="77777777" w:rsidR="00083491" w:rsidRPr="005831B0" w:rsidRDefault="00BF5E93" w:rsidP="00054F1C">
                  <w:pPr>
                    <w:spacing w:before="80" w:after="0" w:line="240" w:lineRule="auto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Animesh</w:t>
                  </w:r>
                  <w:r w:rsidR="006967B7" w:rsidRPr="005831B0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Mishra</w:t>
                  </w:r>
                </w:p>
              </w:tc>
            </w:tr>
            <w:tr w:rsidR="00083491" w:rsidRPr="002D7EBF" w14:paraId="1C4A108A" w14:textId="77777777" w:rsidTr="002D44B0">
              <w:tc>
                <w:tcPr>
                  <w:tcW w:w="6237" w:type="dxa"/>
                </w:tcPr>
                <w:p w14:paraId="0B2EC50C" w14:textId="77777777" w:rsidR="00083491" w:rsidRPr="002D7EBF" w:rsidRDefault="00083491" w:rsidP="00DE36D3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6D83B3"/>
                      <w:sz w:val="24"/>
                      <w:szCs w:val="24"/>
                    </w:rPr>
                  </w:pPr>
                </w:p>
              </w:tc>
            </w:tr>
          </w:tbl>
          <w:p w14:paraId="606933EE" w14:textId="77777777" w:rsidR="00083491" w:rsidRPr="002D7EBF" w:rsidRDefault="00083491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72" w:type="dxa"/>
            <w:gridSpan w:val="2"/>
          </w:tcPr>
          <w:tbl>
            <w:tblPr>
              <w:tblpPr w:leftFromText="180" w:rightFromText="180" w:tblpY="-480"/>
              <w:tblOverlap w:val="never"/>
              <w:tblW w:w="390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05"/>
            </w:tblGrid>
            <w:tr w:rsidR="00083491" w:rsidRPr="002D7EBF" w14:paraId="1BF77EF9" w14:textId="77777777" w:rsidTr="00AE048A">
              <w:trPr>
                <w:trHeight w:val="276"/>
              </w:trPr>
              <w:tc>
                <w:tcPr>
                  <w:tcW w:w="390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3EFA1B56" w14:textId="77777777" w:rsidR="00083491" w:rsidRPr="002D7EBF" w:rsidRDefault="009F2958" w:rsidP="002D44B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3B3E42"/>
                      <w:sz w:val="28"/>
                      <w:szCs w:val="28"/>
                    </w:rPr>
                  </w:pPr>
                  <w:r w:rsidRPr="002D7EBF">
                    <w:rPr>
                      <w:rFonts w:ascii="Times New Roman" w:hAnsi="Times New Roman"/>
                      <w:b/>
                      <w:bCs/>
                      <w:color w:val="3B3E42"/>
                      <w:sz w:val="28"/>
                      <w:szCs w:val="28"/>
                    </w:rPr>
                    <w:t>Contact</w:t>
                  </w:r>
                  <w:r w:rsidR="00985A6E" w:rsidRPr="002D7EBF">
                    <w:rPr>
                      <w:rFonts w:ascii="Times New Roman" w:hAnsi="Times New Roman"/>
                      <w:b/>
                      <w:bCs/>
                      <w:color w:val="3B3E42"/>
                      <w:sz w:val="28"/>
                      <w:szCs w:val="28"/>
                    </w:rPr>
                    <w:t>:</w:t>
                  </w:r>
                </w:p>
              </w:tc>
            </w:tr>
            <w:tr w:rsidR="00083491" w:rsidRPr="002D7EBF" w14:paraId="0BF6F0C6" w14:textId="77777777" w:rsidTr="00AE048A">
              <w:trPr>
                <w:trHeight w:val="794"/>
              </w:trPr>
              <w:tc>
                <w:tcPr>
                  <w:tcW w:w="390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0CEC9F0" w14:textId="696753A7" w:rsidR="00B508D4" w:rsidRPr="002D7EBF" w:rsidRDefault="007A78F7" w:rsidP="002D44B0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</w:pPr>
                  <w:r w:rsidRPr="002D7EBF"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  <w:t>Mob:</w:t>
                  </w:r>
                  <w:r w:rsidR="009F2958" w:rsidRPr="002D7EBF"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  <w:t xml:space="preserve"> </w:t>
                  </w:r>
                  <w:r w:rsidR="009A5FC2"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  <w:t>6392820291</w:t>
                  </w:r>
                </w:p>
                <w:p w14:paraId="1825A780" w14:textId="77777777" w:rsidR="003551FC" w:rsidRDefault="00C12D97" w:rsidP="006967B7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  <w:lang w:val="fr-FR"/>
                    </w:rPr>
                    <w:t>E</w:t>
                  </w:r>
                  <w:r w:rsidR="00DC35C3" w:rsidRPr="002D7EBF"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  <w:lang w:val="fr-FR"/>
                    </w:rPr>
                    <w:t>-mail :</w:t>
                  </w:r>
                </w:p>
                <w:p w14:paraId="77978C86" w14:textId="77777777" w:rsidR="009F2958" w:rsidRPr="002D7EBF" w:rsidRDefault="003551FC" w:rsidP="006967B7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  <w:lang w:val="fr-FR"/>
                    </w:rPr>
                  </w:pPr>
                  <w:r w:rsidRPr="0050225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fr-FR"/>
                    </w:rPr>
                    <w:t>animesh.mishra.lko@gmail.com</w:t>
                  </w:r>
                </w:p>
              </w:tc>
            </w:tr>
          </w:tbl>
          <w:p w14:paraId="1B7F9002" w14:textId="77777777" w:rsidR="009F2958" w:rsidRPr="002D7EBF" w:rsidRDefault="009F2958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F2958" w:rsidRPr="002D7EBF" w14:paraId="34CECA41" w14:textId="77777777" w:rsidTr="00CC68FE">
        <w:trPr>
          <w:trHeight w:val="374"/>
        </w:trPr>
        <w:tc>
          <w:tcPr>
            <w:tcW w:w="10682" w:type="dxa"/>
            <w:gridSpan w:val="5"/>
          </w:tcPr>
          <w:p w14:paraId="12A73CA9" w14:textId="77777777" w:rsidR="009F2958" w:rsidRPr="002D7EBF" w:rsidRDefault="009F2958" w:rsidP="00C43066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BF6970" w:rsidRPr="002D7EBF" w14:paraId="23A62F8A" w14:textId="77777777" w:rsidTr="00AE048A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rPr>
          <w:gridBefore w:val="2"/>
          <w:gridAfter w:val="1"/>
          <w:wBefore w:w="262" w:type="dxa"/>
          <w:wAfter w:w="101" w:type="dxa"/>
        </w:trPr>
        <w:tc>
          <w:tcPr>
            <w:tcW w:w="10319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7C31F58D" w14:textId="00F48710" w:rsidR="00BF6970" w:rsidRPr="002D7EBF" w:rsidRDefault="007A78F7" w:rsidP="009542F9">
            <w:pPr>
              <w:spacing w:after="0" w:line="240" w:lineRule="auto"/>
              <w:rPr>
                <w:rFonts w:ascii="Times New Roman" w:hAnsi="Times New Roman"/>
                <w:b/>
                <w:bCs/>
                <w:color w:val="3B3E42"/>
                <w:sz w:val="28"/>
                <w:szCs w:val="28"/>
              </w:rPr>
            </w:pPr>
            <w:r w:rsidRPr="002D7EBF">
              <w:rPr>
                <w:rFonts w:ascii="Times New Roman" w:hAnsi="Times New Roman"/>
                <w:b/>
                <w:bCs/>
                <w:color w:val="3B3E42"/>
                <w:sz w:val="28"/>
                <w:szCs w:val="28"/>
              </w:rPr>
              <w:t>P</w:t>
            </w:r>
            <w:r>
              <w:rPr>
                <w:rFonts w:ascii="Times New Roman" w:hAnsi="Times New Roman"/>
                <w:b/>
                <w:bCs/>
                <w:color w:val="3B3E42"/>
                <w:sz w:val="28"/>
                <w:szCs w:val="28"/>
              </w:rPr>
              <w:t>ermanent</w:t>
            </w:r>
            <w:r w:rsidR="00CF04BE" w:rsidRPr="002D7EBF">
              <w:rPr>
                <w:rFonts w:ascii="Times New Roman" w:hAnsi="Times New Roman"/>
                <w:b/>
                <w:bCs/>
                <w:color w:val="3B3E42"/>
                <w:sz w:val="28"/>
                <w:szCs w:val="28"/>
              </w:rPr>
              <w:t xml:space="preserve"> </w:t>
            </w:r>
            <w:r w:rsidR="00BF6970" w:rsidRPr="002D7EBF">
              <w:rPr>
                <w:rFonts w:ascii="Times New Roman" w:hAnsi="Times New Roman"/>
                <w:b/>
                <w:bCs/>
                <w:color w:val="3B3E42"/>
                <w:sz w:val="28"/>
                <w:szCs w:val="28"/>
              </w:rPr>
              <w:t>Address</w:t>
            </w:r>
            <w:r w:rsidR="00985A6E" w:rsidRPr="002D7EBF">
              <w:rPr>
                <w:rFonts w:ascii="Times New Roman" w:hAnsi="Times New Roman"/>
                <w:b/>
                <w:bCs/>
                <w:color w:val="3B3E42"/>
                <w:sz w:val="28"/>
                <w:szCs w:val="28"/>
              </w:rPr>
              <w:t>:</w:t>
            </w:r>
          </w:p>
        </w:tc>
      </w:tr>
      <w:tr w:rsidR="00BF6970" w:rsidRPr="002D7EBF" w14:paraId="5D7C1EAA" w14:textId="77777777" w:rsidTr="00AE048A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rPr>
          <w:gridBefore w:val="2"/>
          <w:gridAfter w:val="1"/>
          <w:wBefore w:w="262" w:type="dxa"/>
          <w:wAfter w:w="101" w:type="dxa"/>
          <w:trHeight w:val="1507"/>
        </w:trPr>
        <w:tc>
          <w:tcPr>
            <w:tcW w:w="10319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397A8ACA" w14:textId="77777777" w:rsidR="00364EB8" w:rsidRDefault="006967B7" w:rsidP="00DF135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49, Ravindra Palli,</w:t>
            </w:r>
          </w:p>
          <w:p w14:paraId="2D2B3011" w14:textId="77777777" w:rsidR="006E6C88" w:rsidRDefault="006967B7" w:rsidP="00DF135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Indira Nagar,</w:t>
            </w:r>
          </w:p>
          <w:p w14:paraId="6CDFB6FE" w14:textId="77777777" w:rsidR="00BF6970" w:rsidRPr="00DF135D" w:rsidRDefault="006967B7" w:rsidP="00DF135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Lucknow.</w:t>
            </w:r>
          </w:p>
        </w:tc>
      </w:tr>
      <w:tr w:rsidR="00A34C4E" w:rsidRPr="002D7EBF" w14:paraId="2A5D7F08" w14:textId="77777777" w:rsidTr="00175962">
        <w:trPr>
          <w:trHeight w:val="2223"/>
        </w:trPr>
        <w:tc>
          <w:tcPr>
            <w:tcW w:w="10682" w:type="dxa"/>
            <w:gridSpan w:val="5"/>
          </w:tcPr>
          <w:p w14:paraId="7DB14B47" w14:textId="77777777" w:rsidR="00BF6970" w:rsidRPr="002D7EBF" w:rsidRDefault="00BF6970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tbl>
            <w:tblPr>
              <w:tblpPr w:leftFromText="180" w:rightFromText="180" w:vertAnchor="text" w:horzAnchor="margin" w:tblpY="-124"/>
              <w:tblOverlap w:val="never"/>
              <w:tblW w:w="10348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348"/>
            </w:tblGrid>
            <w:tr w:rsidR="00175962" w:rsidRPr="002D7EBF" w14:paraId="7C915959" w14:textId="77777777" w:rsidTr="00175962">
              <w:trPr>
                <w:trHeight w:val="137"/>
              </w:trPr>
              <w:tc>
                <w:tcPr>
                  <w:tcW w:w="1034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5A1D5BC" w14:textId="77777777" w:rsidR="00175962" w:rsidRPr="00856DB9" w:rsidRDefault="00175962" w:rsidP="001A0EE7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3B3E42"/>
                      <w:sz w:val="28"/>
                      <w:szCs w:val="28"/>
                    </w:rPr>
                  </w:pPr>
                  <w:r w:rsidRPr="00856DB9">
                    <w:rPr>
                      <w:rFonts w:ascii="Times New Roman" w:hAnsi="Times New Roman"/>
                      <w:b/>
                      <w:bCs/>
                      <w:color w:val="3B3E42"/>
                      <w:sz w:val="28"/>
                      <w:szCs w:val="28"/>
                    </w:rPr>
                    <w:t>Objective:</w:t>
                  </w:r>
                </w:p>
              </w:tc>
            </w:tr>
            <w:tr w:rsidR="00175962" w:rsidRPr="002D7EBF" w14:paraId="5CA4429F" w14:textId="77777777" w:rsidTr="00175962">
              <w:trPr>
                <w:trHeight w:val="1081"/>
              </w:trPr>
              <w:tc>
                <w:tcPr>
                  <w:tcW w:w="1034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F1D932E" w14:textId="77777777" w:rsidR="00175962" w:rsidRPr="002D7EBF" w:rsidRDefault="00B20BAC" w:rsidP="007A78F7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 pursue a challenging career and be a part of progressive organization that gives a scope to enhance my knowledge and utilizing my skills towards the growth of the organization.</w:t>
                  </w:r>
                </w:p>
              </w:tc>
            </w:tr>
          </w:tbl>
          <w:p w14:paraId="249CB1CB" w14:textId="77777777" w:rsidR="009337DC" w:rsidRPr="002D7EBF" w:rsidRDefault="009337DC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36EF" w:rsidRPr="002D7EBF" w14:paraId="0CA56D30" w14:textId="77777777" w:rsidTr="00AE048A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rPr>
          <w:gridBefore w:val="2"/>
          <w:gridAfter w:val="1"/>
          <w:wBefore w:w="262" w:type="dxa"/>
          <w:wAfter w:w="101" w:type="dxa"/>
        </w:trPr>
        <w:tc>
          <w:tcPr>
            <w:tcW w:w="10319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5FDF17EB" w14:textId="77777777" w:rsidR="002436EF" w:rsidRPr="00856DB9" w:rsidRDefault="009E26D4" w:rsidP="009542F9">
            <w:pPr>
              <w:spacing w:after="0" w:line="240" w:lineRule="auto"/>
              <w:rPr>
                <w:rFonts w:ascii="Times New Roman" w:hAnsi="Times New Roman"/>
                <w:b/>
                <w:bCs/>
                <w:color w:val="3B3E42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3B3E42"/>
                <w:sz w:val="28"/>
                <w:szCs w:val="28"/>
              </w:rPr>
              <w:t>Education:</w:t>
            </w:r>
          </w:p>
        </w:tc>
      </w:tr>
      <w:tr w:rsidR="002436EF" w:rsidRPr="002D7EBF" w14:paraId="50023B87" w14:textId="77777777" w:rsidTr="00AE048A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rPr>
          <w:gridBefore w:val="2"/>
          <w:gridAfter w:val="1"/>
          <w:wBefore w:w="262" w:type="dxa"/>
          <w:wAfter w:w="101" w:type="dxa"/>
          <w:trHeight w:val="1521"/>
        </w:trPr>
        <w:tc>
          <w:tcPr>
            <w:tcW w:w="10319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1F172ACA" w14:textId="77777777" w:rsidR="00D05764" w:rsidRDefault="009E26D4" w:rsidP="009542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26D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Professional Qualification:</w:t>
            </w:r>
            <w:r w:rsidR="003551F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3444F50" w14:textId="69CE98F8" w:rsidR="00D05764" w:rsidRPr="00D05764" w:rsidRDefault="00D05764" w:rsidP="00D0576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5764">
              <w:rPr>
                <w:rFonts w:ascii="Times New Roman" w:hAnsi="Times New Roman"/>
                <w:sz w:val="24"/>
                <w:szCs w:val="24"/>
              </w:rPr>
              <w:t>Completed</w:t>
            </w:r>
            <w:r w:rsidR="001E59D7" w:rsidRPr="00D05764">
              <w:rPr>
                <w:rFonts w:ascii="Times New Roman" w:hAnsi="Times New Roman"/>
                <w:sz w:val="24"/>
                <w:szCs w:val="24"/>
              </w:rPr>
              <w:t xml:space="preserve"> MCA from International Institute </w:t>
            </w:r>
            <w:r w:rsidRPr="00D05764">
              <w:rPr>
                <w:rFonts w:ascii="Times New Roman" w:hAnsi="Times New Roman"/>
                <w:sz w:val="24"/>
                <w:szCs w:val="24"/>
              </w:rPr>
              <w:t>for</w:t>
            </w:r>
            <w:r w:rsidR="001E59D7" w:rsidRPr="00D05764">
              <w:rPr>
                <w:rFonts w:ascii="Times New Roman" w:hAnsi="Times New Roman"/>
                <w:sz w:val="24"/>
                <w:szCs w:val="24"/>
              </w:rPr>
              <w:t xml:space="preserve"> Special Education, affiliated to Dr. APJ Abdul Kalam Technical University</w:t>
            </w:r>
            <w:r w:rsidR="003F0A74" w:rsidRPr="00D05764">
              <w:rPr>
                <w:rFonts w:ascii="Times New Roman" w:hAnsi="Times New Roman"/>
                <w:sz w:val="24"/>
                <w:szCs w:val="24"/>
              </w:rPr>
              <w:t>,</w:t>
            </w:r>
            <w:r w:rsidR="0092707A" w:rsidRPr="00D05764">
              <w:rPr>
                <w:rFonts w:ascii="Times New Roman" w:hAnsi="Times New Roman"/>
                <w:sz w:val="24"/>
                <w:szCs w:val="24"/>
              </w:rPr>
              <w:t xml:space="preserve"> L</w:t>
            </w:r>
            <w:r w:rsidR="003F0A74" w:rsidRPr="00D05764">
              <w:rPr>
                <w:rFonts w:ascii="Times New Roman" w:hAnsi="Times New Roman"/>
                <w:sz w:val="24"/>
                <w:szCs w:val="24"/>
              </w:rPr>
              <w:t>ucknow</w:t>
            </w:r>
            <w:r w:rsidRPr="00D05764">
              <w:rPr>
                <w:rFonts w:ascii="Times New Roman" w:hAnsi="Times New Roman"/>
                <w:sz w:val="24"/>
                <w:szCs w:val="24"/>
              </w:rPr>
              <w:t xml:space="preserve"> in 2021</w:t>
            </w:r>
            <w:r w:rsidR="001E59D7" w:rsidRPr="00D0576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877C1DA" w14:textId="69CE98F8" w:rsidR="009E26D4" w:rsidRPr="00D05764" w:rsidRDefault="005C773A" w:rsidP="00D0576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5764">
              <w:rPr>
                <w:rFonts w:ascii="Times New Roman" w:hAnsi="Times New Roman"/>
                <w:sz w:val="24"/>
                <w:szCs w:val="24"/>
              </w:rPr>
              <w:t>Completed</w:t>
            </w:r>
            <w:r w:rsidR="00BF5E93" w:rsidRPr="00D05764">
              <w:rPr>
                <w:rFonts w:ascii="Times New Roman" w:hAnsi="Times New Roman"/>
                <w:sz w:val="24"/>
                <w:szCs w:val="24"/>
              </w:rPr>
              <w:t xml:space="preserve"> BCA from International Institute </w:t>
            </w:r>
            <w:r w:rsidR="00D05764" w:rsidRPr="00D05764">
              <w:rPr>
                <w:rFonts w:ascii="Times New Roman" w:hAnsi="Times New Roman"/>
                <w:sz w:val="24"/>
                <w:szCs w:val="24"/>
              </w:rPr>
              <w:t>for</w:t>
            </w:r>
            <w:r w:rsidR="00BF5E93" w:rsidRPr="00D05764">
              <w:rPr>
                <w:rFonts w:ascii="Times New Roman" w:hAnsi="Times New Roman"/>
                <w:sz w:val="24"/>
                <w:szCs w:val="24"/>
              </w:rPr>
              <w:t xml:space="preserve"> Special Education</w:t>
            </w:r>
            <w:r w:rsidR="009E26D4" w:rsidRPr="00D05764">
              <w:rPr>
                <w:rFonts w:ascii="Times New Roman" w:hAnsi="Times New Roman"/>
                <w:sz w:val="24"/>
                <w:szCs w:val="24"/>
              </w:rPr>
              <w:t>, affiliat</w:t>
            </w:r>
            <w:r w:rsidR="00BF5E93" w:rsidRPr="00D05764">
              <w:rPr>
                <w:rFonts w:ascii="Times New Roman" w:hAnsi="Times New Roman"/>
                <w:sz w:val="24"/>
                <w:szCs w:val="24"/>
              </w:rPr>
              <w:t>ed to Dr. Bhi</w:t>
            </w:r>
            <w:r w:rsidR="00C75F77" w:rsidRPr="00D05764">
              <w:rPr>
                <w:rFonts w:ascii="Times New Roman" w:hAnsi="Times New Roman"/>
                <w:sz w:val="24"/>
                <w:szCs w:val="24"/>
              </w:rPr>
              <w:t xml:space="preserve">m Rao Ambedkar University, </w:t>
            </w:r>
            <w:r w:rsidR="00947693" w:rsidRPr="00D05764">
              <w:rPr>
                <w:rFonts w:ascii="Times New Roman" w:hAnsi="Times New Roman"/>
                <w:sz w:val="24"/>
                <w:szCs w:val="24"/>
              </w:rPr>
              <w:t>Agra in 2019.</w:t>
            </w:r>
          </w:p>
          <w:p w14:paraId="35549B4B" w14:textId="77777777" w:rsidR="00F911A7" w:rsidRDefault="00F911A7" w:rsidP="009542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9CD137D" w14:textId="77777777" w:rsidR="00D05764" w:rsidRDefault="009E26D4" w:rsidP="009542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26D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Academic Qualification: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9D65096" w14:textId="78D40B94" w:rsidR="009E26D4" w:rsidRPr="00D05764" w:rsidRDefault="009E26D4" w:rsidP="00D0576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5764">
              <w:rPr>
                <w:rFonts w:ascii="Times New Roman" w:hAnsi="Times New Roman"/>
                <w:sz w:val="24"/>
                <w:szCs w:val="24"/>
              </w:rPr>
              <w:t>Completed 12</w:t>
            </w:r>
            <w:r w:rsidRPr="00D0576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D05764">
              <w:rPr>
                <w:rFonts w:ascii="Times New Roman" w:hAnsi="Times New Roman"/>
                <w:sz w:val="24"/>
                <w:szCs w:val="24"/>
              </w:rPr>
              <w:t xml:space="preserve"> from Spring Da</w:t>
            </w:r>
            <w:r w:rsidR="00BF5E93" w:rsidRPr="00D05764">
              <w:rPr>
                <w:rFonts w:ascii="Times New Roman" w:hAnsi="Times New Roman"/>
                <w:sz w:val="24"/>
                <w:szCs w:val="24"/>
              </w:rPr>
              <w:t>le College, ISC board in 2016</w:t>
            </w:r>
            <w:r w:rsidRPr="00D0576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D51E68C" w14:textId="77777777" w:rsidR="009E26D4" w:rsidRDefault="009E26D4" w:rsidP="00D0576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5764">
              <w:rPr>
                <w:rFonts w:ascii="Times New Roman" w:hAnsi="Times New Roman"/>
                <w:sz w:val="24"/>
                <w:szCs w:val="24"/>
              </w:rPr>
              <w:t>Completed 10</w:t>
            </w:r>
            <w:r w:rsidRPr="00D0576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D05764">
              <w:rPr>
                <w:rFonts w:ascii="Times New Roman" w:hAnsi="Times New Roman"/>
                <w:sz w:val="24"/>
                <w:szCs w:val="24"/>
              </w:rPr>
              <w:t xml:space="preserve"> from Spring </w:t>
            </w:r>
            <w:r w:rsidR="00BF5E93" w:rsidRPr="00D05764">
              <w:rPr>
                <w:rFonts w:ascii="Times New Roman" w:hAnsi="Times New Roman"/>
                <w:sz w:val="24"/>
                <w:szCs w:val="24"/>
              </w:rPr>
              <w:t>Dale College, ICSE board in 2014</w:t>
            </w:r>
            <w:r w:rsidRPr="00D0576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DDE30C7" w14:textId="130A4DA8" w:rsidR="00D05764" w:rsidRPr="00D05764" w:rsidRDefault="00D05764" w:rsidP="00D05764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5076" w:rsidRPr="002D7EBF" w14:paraId="0767B4C2" w14:textId="77777777" w:rsidTr="00AE048A">
        <w:trPr>
          <w:gridBefore w:val="1"/>
          <w:wBefore w:w="111" w:type="dxa"/>
          <w:trHeight w:val="201"/>
        </w:trPr>
        <w:tc>
          <w:tcPr>
            <w:tcW w:w="10571" w:type="dxa"/>
            <w:gridSpan w:val="4"/>
          </w:tcPr>
          <w:tbl>
            <w:tblPr>
              <w:tblpPr w:leftFromText="180" w:rightFromText="180" w:vertAnchor="text" w:horzAnchor="margin" w:tblpY="-37"/>
              <w:tblOverlap w:val="never"/>
              <w:tblW w:w="10518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518"/>
            </w:tblGrid>
            <w:tr w:rsidR="00D05764" w:rsidRPr="002D7EBF" w14:paraId="60E7CB69" w14:textId="77777777" w:rsidTr="00D05764">
              <w:trPr>
                <w:trHeight w:val="84"/>
              </w:trPr>
              <w:tc>
                <w:tcPr>
                  <w:tcW w:w="1051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5A909C0" w14:textId="77777777" w:rsidR="00D05764" w:rsidRPr="00856DB9" w:rsidRDefault="00D05764" w:rsidP="00D05764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3B3E42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3B3E42"/>
                      <w:sz w:val="28"/>
                      <w:szCs w:val="28"/>
                    </w:rPr>
                    <w:t>Technical Skills:</w:t>
                  </w:r>
                </w:p>
              </w:tc>
            </w:tr>
            <w:tr w:rsidR="00D05764" w:rsidRPr="002D7EBF" w14:paraId="5DE402FE" w14:textId="77777777" w:rsidTr="00D05764">
              <w:trPr>
                <w:trHeight w:val="1212"/>
              </w:trPr>
              <w:tc>
                <w:tcPr>
                  <w:tcW w:w="1051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77371FB" w14:textId="56A82027" w:rsidR="00D05764" w:rsidRDefault="00D05764" w:rsidP="00D05764">
                  <w:pPr>
                    <w:pStyle w:val="ColorfulList-Accent11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Language: C, C++, PHP (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Laravel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&amp;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WordPress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  <w:r w:rsidR="007D7088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bookmarkStart w:id="0" w:name="_GoBack"/>
                  <w:bookmarkEnd w:id="0"/>
                </w:p>
                <w:p w14:paraId="53BB5493" w14:textId="42230B46" w:rsidR="007D7088" w:rsidRPr="003F0A74" w:rsidRDefault="007D7088" w:rsidP="00D05764">
                  <w:pPr>
                    <w:pStyle w:val="ColorfulList-Accent11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Database: SQL Server 2014</w:t>
                  </w:r>
                </w:p>
                <w:p w14:paraId="62E8872B" w14:textId="77777777" w:rsidR="00D05764" w:rsidRDefault="00D05764" w:rsidP="00D05764">
                  <w:pPr>
                    <w:pStyle w:val="ColorfulList-Accent11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Web Designing.</w:t>
                  </w:r>
                </w:p>
                <w:p w14:paraId="0D96666C" w14:textId="77777777" w:rsidR="00D05764" w:rsidRPr="00BF5E93" w:rsidRDefault="00D05764" w:rsidP="00D05764">
                  <w:pPr>
                    <w:pStyle w:val="ColorfulList-Accent11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Web Development.</w:t>
                  </w:r>
                </w:p>
              </w:tc>
            </w:tr>
          </w:tbl>
          <w:p w14:paraId="00B27FFD" w14:textId="77777777" w:rsidR="00DF135D" w:rsidRDefault="00DF135D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37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314"/>
            </w:tblGrid>
            <w:tr w:rsidR="00175962" w:rsidRPr="002D7EBF" w14:paraId="16AC7102" w14:textId="77777777" w:rsidTr="00175962">
              <w:trPr>
                <w:trHeight w:val="60"/>
              </w:trPr>
              <w:tc>
                <w:tcPr>
                  <w:tcW w:w="1031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AE4CD7F" w14:textId="4D660221" w:rsidR="00175962" w:rsidRPr="00856DB9" w:rsidRDefault="00D05764" w:rsidP="001759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3B3E42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3B3E42"/>
                      <w:sz w:val="28"/>
                      <w:szCs w:val="28"/>
                    </w:rPr>
                    <w:t>Projects Undertaken</w:t>
                  </w:r>
                  <w:r w:rsidR="00175962">
                    <w:rPr>
                      <w:rFonts w:ascii="Times New Roman" w:hAnsi="Times New Roman"/>
                      <w:b/>
                      <w:bCs/>
                      <w:color w:val="3B3E42"/>
                      <w:sz w:val="28"/>
                      <w:szCs w:val="28"/>
                    </w:rPr>
                    <w:t>:</w:t>
                  </w:r>
                </w:p>
              </w:tc>
            </w:tr>
            <w:tr w:rsidR="00175962" w:rsidRPr="002D7EBF" w14:paraId="5D38704E" w14:textId="77777777" w:rsidTr="00175962">
              <w:tc>
                <w:tcPr>
                  <w:tcW w:w="1031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5465B75E" w14:textId="51B71228" w:rsidR="00175962" w:rsidRPr="00BF5E93" w:rsidRDefault="00D05764" w:rsidP="00175962">
                  <w:pPr>
                    <w:pStyle w:val="ColorfulList-Accent11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RESTAURANT AUTOMATION SYSTEM using PHP and MySQL.</w:t>
                  </w:r>
                </w:p>
              </w:tc>
            </w:tr>
          </w:tbl>
          <w:p w14:paraId="59395466" w14:textId="77777777" w:rsidR="00DF135D" w:rsidRPr="002D7EBF" w:rsidRDefault="00DF135D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06E" w:rsidRPr="002D7EBF" w14:paraId="4FC85FD6" w14:textId="77777777" w:rsidTr="00AE048A">
        <w:trPr>
          <w:gridBefore w:val="1"/>
          <w:wBefore w:w="111" w:type="dxa"/>
          <w:trHeight w:val="201"/>
        </w:trPr>
        <w:tc>
          <w:tcPr>
            <w:tcW w:w="10571" w:type="dxa"/>
            <w:gridSpan w:val="4"/>
          </w:tcPr>
          <w:tbl>
            <w:tblPr>
              <w:tblpPr w:leftFromText="180" w:rightFromText="180" w:vertAnchor="text" w:horzAnchor="margin" w:tblpY="-298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314"/>
            </w:tblGrid>
            <w:tr w:rsidR="00175962" w:rsidRPr="002D7EBF" w14:paraId="5B2B2D72" w14:textId="77777777" w:rsidTr="00175962">
              <w:tc>
                <w:tcPr>
                  <w:tcW w:w="1031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308E38F0" w14:textId="77777777" w:rsidR="00175962" w:rsidRPr="00856DB9" w:rsidRDefault="00175962" w:rsidP="001759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3B3E42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3B3E42"/>
                      <w:sz w:val="28"/>
                      <w:szCs w:val="28"/>
                    </w:rPr>
                    <w:t>Hobbies:</w:t>
                  </w:r>
                </w:p>
              </w:tc>
            </w:tr>
            <w:tr w:rsidR="00175962" w:rsidRPr="002D7EBF" w14:paraId="3D6DFCB3" w14:textId="77777777" w:rsidTr="00175962">
              <w:tc>
                <w:tcPr>
                  <w:tcW w:w="1031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7C006D77" w14:textId="50EAF0CC" w:rsidR="004566EF" w:rsidRPr="004566EF" w:rsidRDefault="00C42FB4" w:rsidP="004566EF">
                  <w:pPr>
                    <w:pStyle w:val="ColorfulList-Accent11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Travelling</w:t>
                  </w:r>
                  <w:r w:rsidR="00175962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14:paraId="717555EB" w14:textId="77777777" w:rsidR="00175962" w:rsidRPr="00BF5E93" w:rsidRDefault="00175962" w:rsidP="00AF4C36">
                  <w:pPr>
                    <w:pStyle w:val="ColorfulList-Accent11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3F844142" w14:textId="77777777" w:rsidR="00D0206E" w:rsidRDefault="00D0206E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5076" w:rsidRPr="002D7EBF" w14:paraId="188CDEA6" w14:textId="77777777" w:rsidTr="00AE048A">
        <w:trPr>
          <w:gridBefore w:val="1"/>
          <w:wBefore w:w="111" w:type="dxa"/>
        </w:trPr>
        <w:tc>
          <w:tcPr>
            <w:tcW w:w="10571" w:type="dxa"/>
            <w:gridSpan w:val="4"/>
          </w:tcPr>
          <w:p w14:paraId="4BF1FC0C" w14:textId="77777777" w:rsidR="00315076" w:rsidRDefault="00315076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9071555" w14:textId="77777777" w:rsidR="00D05764" w:rsidRDefault="00D05764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1545FA1" w14:textId="77777777" w:rsidR="00D05764" w:rsidRDefault="00D05764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A92D65C" w14:textId="77777777" w:rsidR="00D05764" w:rsidRDefault="00D05764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116CEF" w14:textId="3CE57A55" w:rsidR="00D05764" w:rsidRPr="002D7EBF" w:rsidRDefault="00D05764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5076" w:rsidRPr="002D7EBF" w14:paraId="7BF3A33B" w14:textId="77777777" w:rsidTr="00AE048A">
        <w:trPr>
          <w:gridBefore w:val="1"/>
          <w:wBefore w:w="111" w:type="dxa"/>
          <w:trHeight w:val="80"/>
        </w:trPr>
        <w:tc>
          <w:tcPr>
            <w:tcW w:w="10571" w:type="dxa"/>
            <w:gridSpan w:val="4"/>
          </w:tcPr>
          <w:tbl>
            <w:tblPr>
              <w:tblpPr w:leftFromText="180" w:rightFromText="180" w:vertAnchor="text" w:horzAnchor="margin" w:tblpY="-313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328"/>
            </w:tblGrid>
            <w:tr w:rsidR="00175962" w:rsidRPr="002D7EBF" w14:paraId="7628E80C" w14:textId="77777777" w:rsidTr="00175962">
              <w:trPr>
                <w:trHeight w:val="358"/>
              </w:trPr>
              <w:tc>
                <w:tcPr>
                  <w:tcW w:w="1032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F464744" w14:textId="77777777" w:rsidR="00175962" w:rsidRPr="00856DB9" w:rsidRDefault="00175962" w:rsidP="001759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3B3E42"/>
                      <w:sz w:val="28"/>
                      <w:szCs w:val="28"/>
                    </w:rPr>
                  </w:pPr>
                  <w:r w:rsidRPr="00856DB9">
                    <w:rPr>
                      <w:rFonts w:ascii="Times New Roman" w:hAnsi="Times New Roman"/>
                      <w:b/>
                      <w:bCs/>
                      <w:color w:val="3B3E42"/>
                      <w:sz w:val="28"/>
                      <w:szCs w:val="28"/>
                    </w:rPr>
                    <w:lastRenderedPageBreak/>
                    <w:t>Personal Details:</w:t>
                  </w:r>
                </w:p>
              </w:tc>
            </w:tr>
            <w:tr w:rsidR="00175962" w:rsidRPr="002D7EBF" w14:paraId="585F3207" w14:textId="77777777" w:rsidTr="00175962">
              <w:trPr>
                <w:trHeight w:val="1714"/>
              </w:trPr>
              <w:tc>
                <w:tcPr>
                  <w:tcW w:w="10329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1A5B0760" w14:textId="7D55394F" w:rsidR="00175962" w:rsidRPr="002D7EBF" w:rsidRDefault="00175962" w:rsidP="00175962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Gender                   </w:t>
                  </w:r>
                  <w:r w:rsidR="00D05764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 :</w:t>
                  </w:r>
                  <w:r w:rsidRPr="002D7EBF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>Male</w:t>
                  </w:r>
                </w:p>
                <w:p w14:paraId="3136C0D2" w14:textId="7AE146B7" w:rsidR="00175962" w:rsidRPr="002D7EBF" w:rsidRDefault="00175962" w:rsidP="00175962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 w:rsidRPr="002D7EBF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Date of Birth          </w:t>
                  </w:r>
                  <w:r w:rsidR="00D05764" w:rsidRPr="002D7EBF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 :</w:t>
                  </w:r>
                  <w:r w:rsidRPr="002D7EBF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>21</w:t>
                  </w:r>
                  <w:r w:rsidRPr="006967B7">
                    <w:rPr>
                      <w:rFonts w:ascii="Times New Roman" w:hAnsi="Times New Roman"/>
                      <w:color w:val="3B3E42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 February,1998</w:t>
                  </w:r>
                </w:p>
                <w:p w14:paraId="1C90150E" w14:textId="77777777" w:rsidR="00175962" w:rsidRPr="002D7EBF" w:rsidRDefault="00175962" w:rsidP="00175962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 w:rsidRPr="002D7EBF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Father Name            :  Mr. </w:t>
                  </w: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>Sudhanshu Mishra</w:t>
                  </w:r>
                  <w:r w:rsidRPr="002D7EBF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 </w:t>
                  </w:r>
                </w:p>
                <w:p w14:paraId="5E84689D" w14:textId="77777777" w:rsidR="00175962" w:rsidRPr="002D7EBF" w:rsidRDefault="00175962" w:rsidP="00175962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 w:rsidRPr="002D7EBF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Mother Name          : Mrs. </w:t>
                  </w: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>Parinita Mishra</w:t>
                  </w:r>
                </w:p>
                <w:p w14:paraId="18AE4786" w14:textId="7F499349" w:rsidR="00175962" w:rsidRPr="002D7EBF" w:rsidRDefault="00175962" w:rsidP="00175962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 w:rsidRPr="002D7EBF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Languages </w:t>
                  </w:r>
                  <w:r w:rsidR="00D05764" w:rsidRPr="002D7EBF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>Known :</w:t>
                  </w:r>
                  <w:r w:rsidRPr="002D7EBF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  Hindi</w:t>
                  </w: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 and </w:t>
                  </w:r>
                  <w:r w:rsidRPr="002D7EBF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English </w:t>
                  </w:r>
                </w:p>
                <w:p w14:paraId="70FA9626" w14:textId="77777777" w:rsidR="00175962" w:rsidRPr="002D7EBF" w:rsidRDefault="00175962" w:rsidP="00175962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</w:p>
              </w:tc>
            </w:tr>
          </w:tbl>
          <w:p w14:paraId="570F2B0E" w14:textId="77777777" w:rsidR="00DF135D" w:rsidRPr="002D7EBF" w:rsidRDefault="00DF135D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C35C3" w:rsidRPr="002D7EBF" w14:paraId="276D8C51" w14:textId="77777777" w:rsidTr="00AE048A">
        <w:trPr>
          <w:gridBefore w:val="1"/>
          <w:wBefore w:w="111" w:type="dxa"/>
          <w:trHeight w:val="80"/>
        </w:trPr>
        <w:tc>
          <w:tcPr>
            <w:tcW w:w="10571" w:type="dxa"/>
            <w:gridSpan w:val="4"/>
          </w:tcPr>
          <w:p w14:paraId="0AFB3715" w14:textId="77777777" w:rsidR="00D05764" w:rsidRDefault="00D05764" w:rsidP="00D0206E">
            <w:pPr>
              <w:pStyle w:val="BodyText3"/>
              <w:rPr>
                <w:rFonts w:ascii="Times New Roman" w:hAnsi="Times New Roman"/>
                <w:sz w:val="24"/>
                <w:szCs w:val="24"/>
              </w:rPr>
            </w:pPr>
          </w:p>
          <w:p w14:paraId="4CCA04E5" w14:textId="2EC65D6F" w:rsidR="001E59D7" w:rsidRDefault="00175962" w:rsidP="00D0206E">
            <w:pPr>
              <w:pStyle w:val="BodyText3"/>
              <w:rPr>
                <w:rFonts w:ascii="Times New Roman" w:hAnsi="Times New Roman"/>
                <w:sz w:val="24"/>
                <w:szCs w:val="24"/>
              </w:rPr>
            </w:pPr>
            <w:r w:rsidRPr="002D7EBF">
              <w:rPr>
                <w:rFonts w:ascii="Times New Roman" w:hAnsi="Times New Roman"/>
                <w:sz w:val="24"/>
                <w:szCs w:val="24"/>
              </w:rPr>
              <w:t>I hereby declare that the above written particulars are true and correct to the best of my knowledge and belief</w:t>
            </w:r>
            <w:r w:rsidR="001E59D7" w:rsidRPr="002D7EB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D2AA5C5" w14:textId="77777777" w:rsidR="00175962" w:rsidRDefault="001E59D7" w:rsidP="00D0206E">
            <w:pPr>
              <w:pStyle w:val="BodyText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(Animesh Mishra)</w:t>
            </w:r>
          </w:p>
          <w:p w14:paraId="68267BF0" w14:textId="77777777" w:rsidR="00DF135D" w:rsidRPr="002D7EBF" w:rsidRDefault="00D0206E" w:rsidP="001759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56DB9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                    </w:t>
            </w:r>
          </w:p>
        </w:tc>
      </w:tr>
      <w:tr w:rsidR="00CA4EDD" w:rsidRPr="002D7EBF" w14:paraId="6FA81370" w14:textId="77777777" w:rsidTr="00AE048A">
        <w:trPr>
          <w:gridBefore w:val="1"/>
          <w:wBefore w:w="111" w:type="dxa"/>
        </w:trPr>
        <w:tc>
          <w:tcPr>
            <w:tcW w:w="10571" w:type="dxa"/>
            <w:gridSpan w:val="4"/>
          </w:tcPr>
          <w:p w14:paraId="30ACC902" w14:textId="77777777" w:rsidR="008D653C" w:rsidRPr="002D7EBF" w:rsidRDefault="008D653C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C35C3" w:rsidRPr="002D7EBF" w14:paraId="6E785242" w14:textId="77777777" w:rsidTr="00AE048A">
        <w:trPr>
          <w:gridBefore w:val="1"/>
          <w:wBefore w:w="111" w:type="dxa"/>
        </w:trPr>
        <w:tc>
          <w:tcPr>
            <w:tcW w:w="10571" w:type="dxa"/>
            <w:gridSpan w:val="4"/>
          </w:tcPr>
          <w:p w14:paraId="1DFE94FE" w14:textId="77777777" w:rsidR="00832878" w:rsidRDefault="00832878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AA69DED" w14:textId="77777777" w:rsidR="00DF135D" w:rsidRDefault="00DF135D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5057C23" w14:textId="77777777" w:rsidR="00DF135D" w:rsidRPr="002D7EBF" w:rsidRDefault="00DF135D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88" w:rsidRPr="002D7EBF" w14:paraId="14E3479E" w14:textId="77777777" w:rsidTr="00AE048A">
        <w:trPr>
          <w:gridBefore w:val="1"/>
          <w:wBefore w:w="111" w:type="dxa"/>
        </w:trPr>
        <w:tc>
          <w:tcPr>
            <w:tcW w:w="10571" w:type="dxa"/>
            <w:gridSpan w:val="4"/>
          </w:tcPr>
          <w:p w14:paraId="18F89E72" w14:textId="77777777" w:rsidR="006E6C88" w:rsidRPr="002D7EBF" w:rsidRDefault="006E6C88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1AC5" w:rsidRPr="002D7EBF" w14:paraId="0CB331D0" w14:textId="77777777" w:rsidTr="00AE048A">
        <w:trPr>
          <w:gridBefore w:val="1"/>
          <w:wBefore w:w="111" w:type="dxa"/>
        </w:trPr>
        <w:tc>
          <w:tcPr>
            <w:tcW w:w="10571" w:type="dxa"/>
            <w:gridSpan w:val="4"/>
          </w:tcPr>
          <w:p w14:paraId="6E3F47D2" w14:textId="77777777" w:rsidR="007A1AC5" w:rsidRDefault="007A1AC5" w:rsidP="00832878">
            <w:pPr>
              <w:spacing w:after="0" w:line="240" w:lineRule="auto"/>
              <w:rPr>
                <w:rFonts w:ascii="Times New Roman" w:hAnsi="Times New Roman"/>
                <w:b/>
                <w:bCs/>
                <w:color w:val="3B3E42"/>
                <w:sz w:val="28"/>
                <w:szCs w:val="28"/>
              </w:rPr>
            </w:pPr>
          </w:p>
        </w:tc>
      </w:tr>
      <w:tr w:rsidR="003303B1" w:rsidRPr="002D7EBF" w14:paraId="4AEC52BB" w14:textId="77777777" w:rsidTr="00AE048A">
        <w:trPr>
          <w:gridBefore w:val="1"/>
          <w:wBefore w:w="111" w:type="dxa"/>
        </w:trPr>
        <w:tc>
          <w:tcPr>
            <w:tcW w:w="10571" w:type="dxa"/>
            <w:gridSpan w:val="4"/>
          </w:tcPr>
          <w:p w14:paraId="518AA90A" w14:textId="77777777" w:rsidR="003E19DD" w:rsidRPr="002D7EBF" w:rsidRDefault="003E19DD" w:rsidP="003E19D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F83D27A" w14:textId="77777777" w:rsidR="00DC35C3" w:rsidRPr="002D7EBF" w:rsidRDefault="00DC35C3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F2E771A" w14:textId="77777777" w:rsidR="00DC35C3" w:rsidRPr="002D7EBF" w:rsidRDefault="00DC35C3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49BDFB0" w14:textId="77777777" w:rsidR="00DC35C3" w:rsidRPr="002D7EBF" w:rsidRDefault="00DC35C3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AE1221A" w14:textId="77777777" w:rsidR="00DC35C3" w:rsidRPr="002D7EBF" w:rsidRDefault="00DC35C3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9E61E01" w14:textId="77777777" w:rsidR="00DC35C3" w:rsidRPr="002D7EBF" w:rsidRDefault="00DC35C3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C19EF31" w14:textId="77777777" w:rsidR="00DC35C3" w:rsidRPr="002D7EBF" w:rsidRDefault="00DC35C3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FA1B0B" w14:textId="77777777" w:rsidR="003303B1" w:rsidRPr="002D7EBF" w:rsidRDefault="003303B1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6D4" w:rsidRPr="002D7EBF" w14:paraId="0589F337" w14:textId="77777777" w:rsidTr="00AE048A">
        <w:trPr>
          <w:gridBefore w:val="1"/>
          <w:wBefore w:w="111" w:type="dxa"/>
        </w:trPr>
        <w:tc>
          <w:tcPr>
            <w:tcW w:w="10571" w:type="dxa"/>
            <w:gridSpan w:val="4"/>
          </w:tcPr>
          <w:p w14:paraId="672EB2B0" w14:textId="77777777" w:rsidR="009E26D4" w:rsidRPr="00856DB9" w:rsidRDefault="009E26D4" w:rsidP="00956896">
            <w:pPr>
              <w:spacing w:after="0" w:line="240" w:lineRule="auto"/>
              <w:rPr>
                <w:rFonts w:ascii="Times New Roman" w:hAnsi="Times New Roman"/>
                <w:b/>
                <w:bCs/>
                <w:color w:val="3B3E42"/>
                <w:sz w:val="28"/>
                <w:szCs w:val="28"/>
              </w:rPr>
            </w:pPr>
          </w:p>
        </w:tc>
      </w:tr>
      <w:tr w:rsidR="00CA4EDD" w:rsidRPr="002D7EBF" w14:paraId="0D64849A" w14:textId="77777777" w:rsidTr="00AE048A">
        <w:trPr>
          <w:gridBefore w:val="1"/>
          <w:wBefore w:w="111" w:type="dxa"/>
        </w:trPr>
        <w:tc>
          <w:tcPr>
            <w:tcW w:w="10571" w:type="dxa"/>
            <w:gridSpan w:val="4"/>
          </w:tcPr>
          <w:p w14:paraId="18444054" w14:textId="77777777" w:rsidR="00CA4EDD" w:rsidRPr="002D7EBF" w:rsidRDefault="00CA4EDD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43FB041" w14:textId="77777777" w:rsidR="00856333" w:rsidRPr="002D7EBF" w:rsidRDefault="00856333" w:rsidP="009F3B39">
      <w:pPr>
        <w:jc w:val="left"/>
        <w:rPr>
          <w:rFonts w:ascii="Times New Roman" w:hAnsi="Times New Roman"/>
          <w:sz w:val="24"/>
          <w:szCs w:val="24"/>
        </w:rPr>
      </w:pPr>
    </w:p>
    <w:sectPr w:rsidR="00856333" w:rsidRPr="002D7EBF" w:rsidSect="00DE36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charset w:val="80"/>
    <w:family w:val="roman"/>
    <w:pitch w:val="variable"/>
    <w:sig w:usb0="00000000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C6449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72ECE"/>
    <w:multiLevelType w:val="hybridMultilevel"/>
    <w:tmpl w:val="A77A777E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9A52B1E"/>
    <w:multiLevelType w:val="hybridMultilevel"/>
    <w:tmpl w:val="0AEEBF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C1D9E"/>
    <w:multiLevelType w:val="hybridMultilevel"/>
    <w:tmpl w:val="EACE7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0DF4"/>
    <w:multiLevelType w:val="hybridMultilevel"/>
    <w:tmpl w:val="9B9AD0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6053F"/>
    <w:multiLevelType w:val="hybridMultilevel"/>
    <w:tmpl w:val="E65A8A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06A28"/>
    <w:multiLevelType w:val="hybridMultilevel"/>
    <w:tmpl w:val="A82C2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F6A4D"/>
    <w:multiLevelType w:val="hybridMultilevel"/>
    <w:tmpl w:val="B986E232"/>
    <w:lvl w:ilvl="0" w:tplc="04090009">
      <w:start w:val="1"/>
      <w:numFmt w:val="bullet"/>
      <w:lvlText w:val="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8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202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FF11E3B"/>
    <w:multiLevelType w:val="hybridMultilevel"/>
    <w:tmpl w:val="046E3C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842CA4"/>
    <w:multiLevelType w:val="hybridMultilevel"/>
    <w:tmpl w:val="D8746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E214B4"/>
    <w:multiLevelType w:val="hybridMultilevel"/>
    <w:tmpl w:val="E56AA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B59C7"/>
    <w:multiLevelType w:val="hybridMultilevel"/>
    <w:tmpl w:val="D70EAB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321E8A"/>
    <w:multiLevelType w:val="hybridMultilevel"/>
    <w:tmpl w:val="88C8FDBA"/>
    <w:lvl w:ilvl="0" w:tplc="40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43D32802"/>
    <w:multiLevelType w:val="hybridMultilevel"/>
    <w:tmpl w:val="617A14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A25E71"/>
    <w:multiLevelType w:val="hybridMultilevel"/>
    <w:tmpl w:val="656AFD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CE7439"/>
    <w:multiLevelType w:val="hybridMultilevel"/>
    <w:tmpl w:val="DD5A890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4B7161A5"/>
    <w:multiLevelType w:val="hybridMultilevel"/>
    <w:tmpl w:val="7586F2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CB6373"/>
    <w:multiLevelType w:val="hybridMultilevel"/>
    <w:tmpl w:val="A5FE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6E6AE6"/>
    <w:multiLevelType w:val="hybridMultilevel"/>
    <w:tmpl w:val="1818D0BC"/>
    <w:lvl w:ilvl="0" w:tplc="0809000B">
      <w:start w:val="1"/>
      <w:numFmt w:val="bullet"/>
      <w:lvlText w:val=""/>
      <w:lvlJc w:val="left"/>
      <w:pPr>
        <w:ind w:left="95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22">
    <w:nsid w:val="584A5F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AD0195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64BD5"/>
    <w:multiLevelType w:val="hybridMultilevel"/>
    <w:tmpl w:val="F75C2380"/>
    <w:lvl w:ilvl="0" w:tplc="08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7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E148FC"/>
    <w:multiLevelType w:val="hybridMultilevel"/>
    <w:tmpl w:val="748CA358"/>
    <w:lvl w:ilvl="0" w:tplc="BACCD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E0013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7446799D"/>
    <w:multiLevelType w:val="hybridMultilevel"/>
    <w:tmpl w:val="BCA81540"/>
    <w:lvl w:ilvl="0" w:tplc="40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32">
    <w:nsid w:val="7DE3405C"/>
    <w:multiLevelType w:val="hybridMultilevel"/>
    <w:tmpl w:val="77E62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F221257"/>
    <w:multiLevelType w:val="hybridMultilevel"/>
    <w:tmpl w:val="7F08F05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4"/>
  </w:num>
  <w:num w:numId="2">
    <w:abstractNumId w:val="8"/>
  </w:num>
  <w:num w:numId="3">
    <w:abstractNumId w:val="25"/>
  </w:num>
  <w:num w:numId="4">
    <w:abstractNumId w:val="14"/>
  </w:num>
  <w:num w:numId="5">
    <w:abstractNumId w:val="27"/>
  </w:num>
  <w:num w:numId="6">
    <w:abstractNumId w:val="29"/>
  </w:num>
  <w:num w:numId="7">
    <w:abstractNumId w:val="26"/>
  </w:num>
  <w:num w:numId="8">
    <w:abstractNumId w:val="17"/>
  </w:num>
  <w:num w:numId="9">
    <w:abstractNumId w:val="28"/>
  </w:num>
  <w:num w:numId="10">
    <w:abstractNumId w:val="21"/>
  </w:num>
  <w:num w:numId="11">
    <w:abstractNumId w:val="11"/>
  </w:num>
  <w:num w:numId="12">
    <w:abstractNumId w:val="6"/>
  </w:num>
  <w:num w:numId="13">
    <w:abstractNumId w:val="5"/>
  </w:num>
  <w:num w:numId="14">
    <w:abstractNumId w:val="0"/>
  </w:num>
  <w:num w:numId="15">
    <w:abstractNumId w:val="20"/>
  </w:num>
  <w:num w:numId="16">
    <w:abstractNumId w:val="32"/>
  </w:num>
  <w:num w:numId="17">
    <w:abstractNumId w:val="10"/>
  </w:num>
  <w:num w:numId="18">
    <w:abstractNumId w:val="12"/>
  </w:num>
  <w:num w:numId="19">
    <w:abstractNumId w:val="31"/>
  </w:num>
  <w:num w:numId="20">
    <w:abstractNumId w:val="22"/>
  </w:num>
  <w:num w:numId="21">
    <w:abstractNumId w:val="30"/>
  </w:num>
  <w:num w:numId="22">
    <w:abstractNumId w:val="9"/>
  </w:num>
  <w:num w:numId="23">
    <w:abstractNumId w:val="23"/>
  </w:num>
  <w:num w:numId="24">
    <w:abstractNumId w:val="18"/>
  </w:num>
  <w:num w:numId="25">
    <w:abstractNumId w:val="33"/>
  </w:num>
  <w:num w:numId="26">
    <w:abstractNumId w:val="1"/>
  </w:num>
  <w:num w:numId="27">
    <w:abstractNumId w:val="15"/>
  </w:num>
  <w:num w:numId="28">
    <w:abstractNumId w:val="2"/>
  </w:num>
  <w:num w:numId="29">
    <w:abstractNumId w:val="7"/>
  </w:num>
  <w:num w:numId="30">
    <w:abstractNumId w:val="3"/>
  </w:num>
  <w:num w:numId="31">
    <w:abstractNumId w:val="16"/>
  </w:num>
  <w:num w:numId="32">
    <w:abstractNumId w:val="13"/>
  </w:num>
  <w:num w:numId="33">
    <w:abstractNumId w:val="4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B4436"/>
    <w:rsid w:val="00001D53"/>
    <w:rsid w:val="000335CD"/>
    <w:rsid w:val="00044D2B"/>
    <w:rsid w:val="00045A5D"/>
    <w:rsid w:val="00045ED2"/>
    <w:rsid w:val="00050FB6"/>
    <w:rsid w:val="00051C04"/>
    <w:rsid w:val="000543E9"/>
    <w:rsid w:val="00054F1C"/>
    <w:rsid w:val="00055FB3"/>
    <w:rsid w:val="00061550"/>
    <w:rsid w:val="00062AD3"/>
    <w:rsid w:val="000671C5"/>
    <w:rsid w:val="00083491"/>
    <w:rsid w:val="000926A8"/>
    <w:rsid w:val="0009738D"/>
    <w:rsid w:val="000D32A9"/>
    <w:rsid w:val="000E5DBD"/>
    <w:rsid w:val="000F3082"/>
    <w:rsid w:val="000F657C"/>
    <w:rsid w:val="000F7C99"/>
    <w:rsid w:val="00111953"/>
    <w:rsid w:val="001211DC"/>
    <w:rsid w:val="0012212A"/>
    <w:rsid w:val="001243A6"/>
    <w:rsid w:val="001260EE"/>
    <w:rsid w:val="0012700B"/>
    <w:rsid w:val="00130370"/>
    <w:rsid w:val="0015451A"/>
    <w:rsid w:val="0017241B"/>
    <w:rsid w:val="00175962"/>
    <w:rsid w:val="001918C6"/>
    <w:rsid w:val="00194780"/>
    <w:rsid w:val="001B20F2"/>
    <w:rsid w:val="001E59D7"/>
    <w:rsid w:val="001F0096"/>
    <w:rsid w:val="00203CC8"/>
    <w:rsid w:val="002074C7"/>
    <w:rsid w:val="00211682"/>
    <w:rsid w:val="00215B45"/>
    <w:rsid w:val="00234F5A"/>
    <w:rsid w:val="0023571C"/>
    <w:rsid w:val="0024156B"/>
    <w:rsid w:val="002436EF"/>
    <w:rsid w:val="002636E4"/>
    <w:rsid w:val="002972FD"/>
    <w:rsid w:val="002A25D1"/>
    <w:rsid w:val="002A3E83"/>
    <w:rsid w:val="002A7296"/>
    <w:rsid w:val="002B17F4"/>
    <w:rsid w:val="002B67AF"/>
    <w:rsid w:val="002C6FA7"/>
    <w:rsid w:val="002D44B0"/>
    <w:rsid w:val="002D7EBF"/>
    <w:rsid w:val="002E0687"/>
    <w:rsid w:val="002E3173"/>
    <w:rsid w:val="002F6413"/>
    <w:rsid w:val="002F6D60"/>
    <w:rsid w:val="00315076"/>
    <w:rsid w:val="00327469"/>
    <w:rsid w:val="003303B1"/>
    <w:rsid w:val="003551FC"/>
    <w:rsid w:val="003609EB"/>
    <w:rsid w:val="00364EB8"/>
    <w:rsid w:val="00365885"/>
    <w:rsid w:val="00365EA9"/>
    <w:rsid w:val="003667B8"/>
    <w:rsid w:val="00381BFF"/>
    <w:rsid w:val="003820FC"/>
    <w:rsid w:val="003927FC"/>
    <w:rsid w:val="003A63F8"/>
    <w:rsid w:val="003B510F"/>
    <w:rsid w:val="003D7191"/>
    <w:rsid w:val="003E19DD"/>
    <w:rsid w:val="003E7ECF"/>
    <w:rsid w:val="003F0A74"/>
    <w:rsid w:val="003F185A"/>
    <w:rsid w:val="00406271"/>
    <w:rsid w:val="00414239"/>
    <w:rsid w:val="00420605"/>
    <w:rsid w:val="004219D7"/>
    <w:rsid w:val="004407DC"/>
    <w:rsid w:val="004566EF"/>
    <w:rsid w:val="00461C34"/>
    <w:rsid w:val="004637D5"/>
    <w:rsid w:val="004655EC"/>
    <w:rsid w:val="00470926"/>
    <w:rsid w:val="00482D0A"/>
    <w:rsid w:val="0048474A"/>
    <w:rsid w:val="004B6A72"/>
    <w:rsid w:val="004D75BB"/>
    <w:rsid w:val="004E698C"/>
    <w:rsid w:val="004F5293"/>
    <w:rsid w:val="0050225E"/>
    <w:rsid w:val="00504C88"/>
    <w:rsid w:val="0051712A"/>
    <w:rsid w:val="005171A5"/>
    <w:rsid w:val="00521FAD"/>
    <w:rsid w:val="00524105"/>
    <w:rsid w:val="00532D43"/>
    <w:rsid w:val="0053476A"/>
    <w:rsid w:val="00562696"/>
    <w:rsid w:val="00567AAD"/>
    <w:rsid w:val="005729B2"/>
    <w:rsid w:val="00576CEA"/>
    <w:rsid w:val="005831B0"/>
    <w:rsid w:val="0059170D"/>
    <w:rsid w:val="005C773A"/>
    <w:rsid w:val="005D567F"/>
    <w:rsid w:val="005D77EB"/>
    <w:rsid w:val="005E3377"/>
    <w:rsid w:val="005E39D5"/>
    <w:rsid w:val="00604AAD"/>
    <w:rsid w:val="006068F3"/>
    <w:rsid w:val="00606CB9"/>
    <w:rsid w:val="00625887"/>
    <w:rsid w:val="0063665B"/>
    <w:rsid w:val="00641208"/>
    <w:rsid w:val="00644CFC"/>
    <w:rsid w:val="006603FE"/>
    <w:rsid w:val="00661173"/>
    <w:rsid w:val="0066117B"/>
    <w:rsid w:val="00666727"/>
    <w:rsid w:val="0068082D"/>
    <w:rsid w:val="00686EFC"/>
    <w:rsid w:val="00694E29"/>
    <w:rsid w:val="006967B7"/>
    <w:rsid w:val="006C0A9B"/>
    <w:rsid w:val="006C778F"/>
    <w:rsid w:val="006D7492"/>
    <w:rsid w:val="006E5165"/>
    <w:rsid w:val="006E6C88"/>
    <w:rsid w:val="006F7B4E"/>
    <w:rsid w:val="00706ABF"/>
    <w:rsid w:val="007265BE"/>
    <w:rsid w:val="007473DA"/>
    <w:rsid w:val="0075494A"/>
    <w:rsid w:val="00760321"/>
    <w:rsid w:val="007860AC"/>
    <w:rsid w:val="00792DA5"/>
    <w:rsid w:val="007A1AC5"/>
    <w:rsid w:val="007A78F7"/>
    <w:rsid w:val="007B2C66"/>
    <w:rsid w:val="007B4876"/>
    <w:rsid w:val="007C35B5"/>
    <w:rsid w:val="007C5108"/>
    <w:rsid w:val="007D7088"/>
    <w:rsid w:val="007E625B"/>
    <w:rsid w:val="007E70AC"/>
    <w:rsid w:val="007F6385"/>
    <w:rsid w:val="008040F5"/>
    <w:rsid w:val="0081297C"/>
    <w:rsid w:val="008312AB"/>
    <w:rsid w:val="00832878"/>
    <w:rsid w:val="00854F81"/>
    <w:rsid w:val="00856333"/>
    <w:rsid w:val="00856DB9"/>
    <w:rsid w:val="0086196C"/>
    <w:rsid w:val="00864960"/>
    <w:rsid w:val="00876B2D"/>
    <w:rsid w:val="00896403"/>
    <w:rsid w:val="008A0C67"/>
    <w:rsid w:val="008D2111"/>
    <w:rsid w:val="008D4330"/>
    <w:rsid w:val="008D653C"/>
    <w:rsid w:val="008E360C"/>
    <w:rsid w:val="008F5D07"/>
    <w:rsid w:val="00914EC1"/>
    <w:rsid w:val="00926167"/>
    <w:rsid w:val="0092707A"/>
    <w:rsid w:val="009337DC"/>
    <w:rsid w:val="009369FB"/>
    <w:rsid w:val="00946EC0"/>
    <w:rsid w:val="00947693"/>
    <w:rsid w:val="009528E9"/>
    <w:rsid w:val="009542F9"/>
    <w:rsid w:val="00971688"/>
    <w:rsid w:val="00985A6E"/>
    <w:rsid w:val="00985EA2"/>
    <w:rsid w:val="009A5FC2"/>
    <w:rsid w:val="009A76C8"/>
    <w:rsid w:val="009B4436"/>
    <w:rsid w:val="009D66CA"/>
    <w:rsid w:val="009E26D4"/>
    <w:rsid w:val="009F0D22"/>
    <w:rsid w:val="009F14EA"/>
    <w:rsid w:val="009F2958"/>
    <w:rsid w:val="009F37D3"/>
    <w:rsid w:val="009F3B39"/>
    <w:rsid w:val="009F79C8"/>
    <w:rsid w:val="00A13DA2"/>
    <w:rsid w:val="00A1582C"/>
    <w:rsid w:val="00A16238"/>
    <w:rsid w:val="00A212FC"/>
    <w:rsid w:val="00A22110"/>
    <w:rsid w:val="00A34C4E"/>
    <w:rsid w:val="00A4194D"/>
    <w:rsid w:val="00A73EFB"/>
    <w:rsid w:val="00A82B92"/>
    <w:rsid w:val="00AC56A4"/>
    <w:rsid w:val="00AD0F31"/>
    <w:rsid w:val="00AE048A"/>
    <w:rsid w:val="00AF4C36"/>
    <w:rsid w:val="00AF57C2"/>
    <w:rsid w:val="00B004BA"/>
    <w:rsid w:val="00B14A1C"/>
    <w:rsid w:val="00B20BAC"/>
    <w:rsid w:val="00B2691C"/>
    <w:rsid w:val="00B2783C"/>
    <w:rsid w:val="00B34E7A"/>
    <w:rsid w:val="00B508D4"/>
    <w:rsid w:val="00B51744"/>
    <w:rsid w:val="00B71D56"/>
    <w:rsid w:val="00BA12B9"/>
    <w:rsid w:val="00BB17F5"/>
    <w:rsid w:val="00BE6D3B"/>
    <w:rsid w:val="00BE76CE"/>
    <w:rsid w:val="00BF0E24"/>
    <w:rsid w:val="00BF10E6"/>
    <w:rsid w:val="00BF53FF"/>
    <w:rsid w:val="00BF5E93"/>
    <w:rsid w:val="00BF6970"/>
    <w:rsid w:val="00C01F8B"/>
    <w:rsid w:val="00C10CB6"/>
    <w:rsid w:val="00C12719"/>
    <w:rsid w:val="00C12D97"/>
    <w:rsid w:val="00C42FB4"/>
    <w:rsid w:val="00C43066"/>
    <w:rsid w:val="00C7014F"/>
    <w:rsid w:val="00C75F77"/>
    <w:rsid w:val="00C97404"/>
    <w:rsid w:val="00CA4EDD"/>
    <w:rsid w:val="00CB2F19"/>
    <w:rsid w:val="00CB6DD0"/>
    <w:rsid w:val="00CB7391"/>
    <w:rsid w:val="00CC3774"/>
    <w:rsid w:val="00CC68FE"/>
    <w:rsid w:val="00CF04BE"/>
    <w:rsid w:val="00D012C4"/>
    <w:rsid w:val="00D0206E"/>
    <w:rsid w:val="00D03EF6"/>
    <w:rsid w:val="00D05764"/>
    <w:rsid w:val="00D24B4E"/>
    <w:rsid w:val="00D45A83"/>
    <w:rsid w:val="00D504A7"/>
    <w:rsid w:val="00D51AE4"/>
    <w:rsid w:val="00D652B4"/>
    <w:rsid w:val="00D92838"/>
    <w:rsid w:val="00DA5C8B"/>
    <w:rsid w:val="00DA682F"/>
    <w:rsid w:val="00DB5A85"/>
    <w:rsid w:val="00DB6B2A"/>
    <w:rsid w:val="00DC35C3"/>
    <w:rsid w:val="00DD0954"/>
    <w:rsid w:val="00DD7165"/>
    <w:rsid w:val="00DD7E9F"/>
    <w:rsid w:val="00DE2EAE"/>
    <w:rsid w:val="00DE36D3"/>
    <w:rsid w:val="00DF135D"/>
    <w:rsid w:val="00DF78AB"/>
    <w:rsid w:val="00E05C71"/>
    <w:rsid w:val="00E11590"/>
    <w:rsid w:val="00E426A8"/>
    <w:rsid w:val="00E47AFA"/>
    <w:rsid w:val="00E93F7B"/>
    <w:rsid w:val="00EA64E7"/>
    <w:rsid w:val="00EB0805"/>
    <w:rsid w:val="00EC52AE"/>
    <w:rsid w:val="00EC55DE"/>
    <w:rsid w:val="00EC5E82"/>
    <w:rsid w:val="00ED023E"/>
    <w:rsid w:val="00F10ABE"/>
    <w:rsid w:val="00F305F4"/>
    <w:rsid w:val="00F30657"/>
    <w:rsid w:val="00F445A0"/>
    <w:rsid w:val="00F6053C"/>
    <w:rsid w:val="00F6496C"/>
    <w:rsid w:val="00F86C52"/>
    <w:rsid w:val="00F90FEF"/>
    <w:rsid w:val="00F911A7"/>
    <w:rsid w:val="00FA7B5B"/>
    <w:rsid w:val="00FB1BFE"/>
    <w:rsid w:val="00FC0BF6"/>
    <w:rsid w:val="00FC3932"/>
    <w:rsid w:val="00FC47AB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CE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C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9F2958"/>
    <w:pPr>
      <w:spacing w:after="0"/>
      <w:jc w:val="left"/>
      <w:outlineLvl w:val="6"/>
    </w:pPr>
    <w:rPr>
      <w:b/>
      <w:smallCaps/>
      <w:color w:val="7598D9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9F2958"/>
    <w:pPr>
      <w:spacing w:after="0"/>
      <w:jc w:val="left"/>
      <w:outlineLvl w:val="7"/>
    </w:pPr>
    <w:rPr>
      <w:b/>
      <w:i/>
      <w:smallCaps/>
      <w:color w:val="3667C3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9F2958"/>
    <w:pPr>
      <w:spacing w:after="0"/>
      <w:jc w:val="left"/>
      <w:outlineLvl w:val="8"/>
    </w:pPr>
    <w:rPr>
      <w:b/>
      <w:i/>
      <w:smallCaps/>
      <w:color w:val="24448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  <w:lang w:bidi="ar-SA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customStyle="1" w:styleId="ColorfulList-Accent11">
    <w:name w:val="Colorful List - Accent 11"/>
    <w:basedOn w:val="Normal"/>
    <w:uiPriority w:val="34"/>
    <w:qFormat/>
    <w:rsid w:val="009F2958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9F2958"/>
    <w:rPr>
      <w:i/>
      <w:lang w:bidi="ar-SA"/>
    </w:rPr>
  </w:style>
  <w:style w:type="character" w:customStyle="1" w:styleId="ColorfulGrid-Accent1Char">
    <w:name w:val="Colorful Grid - Accent 1 Char"/>
    <w:link w:val="ColorfulGrid-Accent11"/>
    <w:uiPriority w:val="29"/>
    <w:rsid w:val="009F2958"/>
    <w:rPr>
      <w:i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  <w:lang w:bidi="ar-SA"/>
    </w:rPr>
  </w:style>
  <w:style w:type="character" w:customStyle="1" w:styleId="LightShading-Accent2Char">
    <w:name w:val="Light Shading - Accent 2 Char"/>
    <w:link w:val="LightShading-Accent21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ColorfulShading-Accent5">
    <w:name w:val="Colorful Shading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urier" w:eastAsia="Courier" w:hAnsi="Courier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ourier" w:eastAsia="Courier" w:hAnsi="Courier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ourier" w:eastAsia="Courier" w:hAnsi="Courier" w:cs="Times New Roman"/>
        <w:b/>
        <w:bCs/>
      </w:rPr>
    </w:tblStylePr>
    <w:tblStylePr w:type="lastCol">
      <w:rPr>
        <w:rFonts w:ascii="Courier" w:eastAsia="Courier" w:hAnsi="Courier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36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3-Accent2">
    <w:name w:val="Medium Grid 3 Accent 2"/>
    <w:basedOn w:val="TableNormal"/>
    <w:uiPriority w:val="60"/>
    <w:rsid w:val="002436E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Grid3-Accent3">
    <w:name w:val="Medium Grid 3 Accent 3"/>
    <w:basedOn w:val="TableNormal"/>
    <w:uiPriority w:val="60"/>
    <w:rsid w:val="002436E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BodyTextIndent">
    <w:name w:val="Body Text Indent"/>
    <w:basedOn w:val="Normal"/>
    <w:link w:val="BodyTextIndentChar"/>
    <w:rsid w:val="00EA64E7"/>
    <w:pPr>
      <w:spacing w:before="0" w:after="0" w:line="240" w:lineRule="auto"/>
    </w:pPr>
    <w:rPr>
      <w:rFonts w:ascii="Arial" w:eastAsia="Times New Roman" w:hAnsi="Arial" w:cs="Arial"/>
      <w:lang w:bidi="ar-SA"/>
    </w:rPr>
  </w:style>
  <w:style w:type="character" w:customStyle="1" w:styleId="BodyTextIndentChar">
    <w:name w:val="Body Text Indent Char"/>
    <w:link w:val="BodyTextIndent"/>
    <w:rsid w:val="00EA64E7"/>
    <w:rPr>
      <w:rFonts w:ascii="Arial" w:eastAsia="Times New Roman" w:hAnsi="Arial" w:cs="Arial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3927F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3927FC"/>
    <w:rPr>
      <w:sz w:val="16"/>
      <w:szCs w:val="16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DC35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IN" w:eastAsia="en-IN" w:bidi="ar-SA"/>
    </w:rPr>
  </w:style>
  <w:style w:type="paragraph" w:customStyle="1" w:styleId="DecimalAligned">
    <w:name w:val="Decimal Aligned"/>
    <w:basedOn w:val="Normal"/>
    <w:uiPriority w:val="40"/>
    <w:qFormat/>
    <w:rsid w:val="00832878"/>
    <w:pPr>
      <w:tabs>
        <w:tab w:val="decimal" w:pos="360"/>
      </w:tabs>
      <w:spacing w:before="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832878"/>
    <w:pPr>
      <w:spacing w:before="0" w:after="0" w:line="240" w:lineRule="auto"/>
      <w:jc w:val="left"/>
    </w:pPr>
    <w:rPr>
      <w:rFonts w:asciiTheme="minorHAnsi" w:eastAsiaTheme="minorEastAsia" w:hAnsiTheme="minorHAnsi" w:cstheme="minorBidi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2878"/>
    <w:rPr>
      <w:rFonts w:asciiTheme="minorHAnsi" w:eastAsiaTheme="minorEastAsia" w:hAnsiTheme="minorHAnsi" w:cstheme="minorBidi"/>
    </w:rPr>
  </w:style>
  <w:style w:type="table" w:styleId="MediumShading2-Accent5">
    <w:name w:val="Medium Shading 2 Accent 5"/>
    <w:basedOn w:val="TableNormal"/>
    <w:uiPriority w:val="64"/>
    <w:rsid w:val="00832878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32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jun\Application%20Data\Microsoft\Templates\300006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CF407-829B-4AB2-8700-ECEDE823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30000607</Template>
  <TotalTime>116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subject>Resume</dc:subject>
  <dc:creator>Animesh Mishra</dc:creator>
  <cp:keywords>cv</cp:keywords>
  <cp:lastModifiedBy>Animesh Mishra</cp:lastModifiedBy>
  <cp:revision>35</cp:revision>
  <dcterms:created xsi:type="dcterms:W3CDTF">2018-09-14T02:53:00Z</dcterms:created>
  <dcterms:modified xsi:type="dcterms:W3CDTF">2021-09-08T15:11:00Z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