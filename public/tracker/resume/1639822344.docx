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>
    <v:background id="_x0000_s1025" o:bwmode="white" fillcolor="#daeef3" o:targetscreensize="1024,768">
      <v:fill color2="fill lighten(85)" method="linear sigma" focus="50%" type="gradient"/>
    </v:background>
  </w:background>
  <w:body>
    <w:tbl>
      <w:tblPr>
        <w:tblpPr w:leftFromText="180" w:rightFromText="180" w:vertAnchor="page" w:horzAnchor="margin" w:tblpY="721"/>
        <w:tblW w:w="13517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373"/>
        <w:gridCol w:w="854"/>
        <w:gridCol w:w="4976"/>
        <w:gridCol w:w="3576"/>
        <w:gridCol w:w="2738"/>
      </w:tblGrid>
      <w:tr w:rsidR="000C469F" w:rsidTr="00F66926">
        <w:trPr>
          <w:cantSplit/>
          <w:trHeight w:val="80"/>
        </w:trPr>
        <w:tc>
          <w:tcPr>
            <w:tcW w:w="1373" w:type="dxa"/>
            <w:vMerge w:val="restart"/>
            <w:shd w:val="clear" w:color="auto" w:fill="auto"/>
            <w:vAlign w:val="center"/>
          </w:tcPr>
          <w:p w:rsidR="00EC7330" w:rsidRDefault="00EC7330" w:rsidP="004E5ECD">
            <w:pPr>
              <w:spacing w:after="0" w:line="240" w:lineRule="auto"/>
              <w:ind w:right="-275"/>
              <w:jc w:val="center"/>
            </w:pPr>
            <w:bookmarkStart w:id="0" w:name="_GoBack"/>
            <w:bookmarkEnd w:id="0"/>
          </w:p>
        </w:tc>
        <w:tc>
          <w:tcPr>
            <w:tcW w:w="5830" w:type="dxa"/>
            <w:gridSpan w:val="2"/>
            <w:vMerge w:val="restart"/>
            <w:shd w:val="clear" w:color="auto" w:fill="auto"/>
          </w:tcPr>
          <w:p w:rsidR="00EC7330" w:rsidRPr="00973B5C" w:rsidRDefault="00EA6ABC" w:rsidP="004934C1">
            <w:pPr>
              <w:spacing w:before="240" w:after="0" w:line="240" w:lineRule="auto"/>
              <w:rPr>
                <w:rFonts w:ascii="Arial Black" w:hAnsi="Arial Black"/>
                <w:b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535305</wp:posOffset>
                      </wp:positionV>
                      <wp:extent cx="3419475" cy="45085"/>
                      <wp:effectExtent l="0" t="0" r="3175" b="2540"/>
                      <wp:wrapNone/>
                      <wp:docPr id="2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3419475" cy="45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3" o:spid="_x0000_s1026" style="position:absolute;margin-left:-5.9pt;margin-top:42.15pt;width:269.25pt;height:3.5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" fillcolor="#c00000" stroked="f" strokeweight="2pt">
                      <v:path arrowok="t"/>
                    </v:rect>
                  </w:pict>
                </mc:Fallback>
              </mc:AlternateContent>
            </w:r>
            <w:r w:rsidR="00725500">
              <w:rPr>
                <w:rFonts w:ascii="Arial Black" w:hAnsi="Arial Black"/>
                <w:b/>
                <w:bCs/>
                <w:color w:val="002060"/>
                <w:sz w:val="40"/>
                <w:szCs w:val="40"/>
                <w:lang w:val="en-IN"/>
              </w:rPr>
              <w:t>ANKIT KUMAR</w:t>
            </w:r>
          </w:p>
        </w:tc>
        <w:tc>
          <w:tcPr>
            <w:tcW w:w="3576" w:type="dxa"/>
            <w:shd w:val="clear" w:color="auto" w:fill="auto"/>
          </w:tcPr>
          <w:p w:rsidR="00EC7330" w:rsidRPr="00FC4DB7" w:rsidRDefault="00EA6ABC" w:rsidP="006430FF">
            <w:pPr>
              <w:pStyle w:val="ListParagraph"/>
              <w:numPr>
                <w:ilvl w:val="0"/>
                <w:numId w:val="4"/>
              </w:numPr>
              <w:tabs>
                <w:tab w:val="clear" w:pos="502"/>
                <w:tab w:val="num" w:pos="310"/>
              </w:tabs>
              <w:spacing w:after="0" w:line="240" w:lineRule="auto"/>
              <w:ind w:right="201" w:hanging="617"/>
            </w:pPr>
            <w:r>
              <w:t>+91-8969793372</w:t>
            </w:r>
          </w:p>
        </w:tc>
        <w:tc>
          <w:tcPr>
            <w:tcW w:w="2738" w:type="dxa"/>
            <w:shd w:val="clear" w:color="auto" w:fill="auto"/>
            <w:vAlign w:val="center"/>
          </w:tcPr>
          <w:p w:rsidR="00EC7330" w:rsidRPr="00E45265" w:rsidRDefault="00EA6ABC" w:rsidP="005A01AA">
            <w:pPr>
              <w:spacing w:after="0"/>
              <w:ind w:left="-2497" w:hanging="2497"/>
              <w:rPr>
                <w:sz w:val="16"/>
              </w:rPr>
            </w:pPr>
            <w:r>
              <w:rPr>
                <w:sz w:val="18"/>
              </w:rPr>
              <w:t>91-8745002273</w:t>
            </w:r>
          </w:p>
        </w:tc>
      </w:tr>
      <w:tr w:rsidR="000C469F" w:rsidTr="00F66926">
        <w:trPr>
          <w:cantSplit/>
          <w:trHeight w:val="90"/>
        </w:trPr>
        <w:tc>
          <w:tcPr>
            <w:tcW w:w="1373" w:type="dxa"/>
            <w:vMerge/>
            <w:shd w:val="clear" w:color="auto" w:fill="auto"/>
          </w:tcPr>
          <w:p w:rsidR="00EC7330" w:rsidRDefault="00EC7330" w:rsidP="00EC7330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30" w:type="dxa"/>
            <w:gridSpan w:val="2"/>
            <w:vMerge/>
            <w:shd w:val="clear" w:color="auto" w:fill="auto"/>
          </w:tcPr>
          <w:p w:rsidR="00EC7330" w:rsidRPr="002E54A6" w:rsidRDefault="00EC7330" w:rsidP="00EC7330">
            <w:pPr>
              <w:spacing w:before="240" w:after="0" w:line="240" w:lineRule="auto"/>
              <w:jc w:val="center"/>
              <w:rPr>
                <w:b/>
                <w:sz w:val="96"/>
              </w:rPr>
            </w:pPr>
          </w:p>
        </w:tc>
        <w:tc>
          <w:tcPr>
            <w:tcW w:w="3576" w:type="dxa"/>
            <w:shd w:val="clear" w:color="auto" w:fill="auto"/>
          </w:tcPr>
          <w:p w:rsidR="00EC7330" w:rsidRDefault="00EA6ABC" w:rsidP="00F66926">
            <w:pPr>
              <w:spacing w:after="0" w:line="240" w:lineRule="auto"/>
              <w:ind w:left="-115"/>
            </w:pPr>
            <w:r>
              <w:rPr>
                <w:noProof/>
                <w:sz w:val="16"/>
              </w:rPr>
              <w:drawing>
                <wp:inline distT="0" distB="0" distL="0" distR="0">
                  <wp:extent cx="217667" cy="21766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096517" name="Email @ transparen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3" cy="214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5500">
              <w:t>ankitraj1224@gmail.com</w:t>
            </w:r>
          </w:p>
          <w:p w:rsidR="00F66926" w:rsidRPr="007529F7" w:rsidRDefault="00F66926" w:rsidP="00F66926">
            <w:pPr>
              <w:spacing w:after="0" w:line="240" w:lineRule="auto"/>
              <w:ind w:left="-115"/>
              <w:rPr>
                <w:sz w:val="16"/>
              </w:rPr>
            </w:pPr>
          </w:p>
        </w:tc>
        <w:tc>
          <w:tcPr>
            <w:tcW w:w="2738" w:type="dxa"/>
            <w:shd w:val="clear" w:color="auto" w:fill="auto"/>
          </w:tcPr>
          <w:p w:rsidR="00EC7330" w:rsidRPr="007529F7" w:rsidRDefault="00EA6ABC" w:rsidP="00EC7330">
            <w:pPr>
              <w:spacing w:after="100" w:afterAutospacing="1"/>
              <w:jc w:val="center"/>
              <w:rPr>
                <w:sz w:val="16"/>
              </w:rPr>
            </w:pPr>
            <w:r>
              <w:rPr>
                <w:rFonts w:cstheme="minorHAnsi"/>
                <w:sz w:val="18"/>
                <w:szCs w:val="18"/>
                <w:lang w:val="fr-FR"/>
              </w:rPr>
              <w:t>rajtech039@gmail.com</w:t>
            </w:r>
          </w:p>
        </w:tc>
      </w:tr>
      <w:tr w:rsidR="000C469F" w:rsidTr="00F66926">
        <w:trPr>
          <w:cantSplit/>
          <w:trHeight w:val="249"/>
        </w:trPr>
        <w:tc>
          <w:tcPr>
            <w:tcW w:w="1373" w:type="dxa"/>
            <w:vMerge/>
            <w:shd w:val="clear" w:color="auto" w:fill="auto"/>
          </w:tcPr>
          <w:p w:rsidR="00EC7330" w:rsidRDefault="00EC7330" w:rsidP="00EC7330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30" w:type="dxa"/>
            <w:gridSpan w:val="2"/>
            <w:vMerge/>
            <w:shd w:val="clear" w:color="auto" w:fill="auto"/>
          </w:tcPr>
          <w:p w:rsidR="00EC7330" w:rsidRPr="002E54A6" w:rsidRDefault="00EC7330" w:rsidP="00EC7330">
            <w:pPr>
              <w:spacing w:before="240" w:after="0" w:line="240" w:lineRule="auto"/>
              <w:jc w:val="center"/>
              <w:rPr>
                <w:b/>
                <w:sz w:val="96"/>
              </w:rPr>
            </w:pPr>
          </w:p>
        </w:tc>
        <w:tc>
          <w:tcPr>
            <w:tcW w:w="3576" w:type="dxa"/>
            <w:shd w:val="clear" w:color="auto" w:fill="auto"/>
            <w:vAlign w:val="center"/>
          </w:tcPr>
          <w:p w:rsidR="0062442D" w:rsidRPr="00F34444" w:rsidRDefault="00EA6ABC" w:rsidP="008A1FC5">
            <w:pPr>
              <w:spacing w:after="0"/>
              <w:ind w:left="761" w:hanging="876"/>
            </w:pPr>
            <w:r>
              <w:rPr>
                <w:b/>
                <w:noProof/>
                <w:sz w:val="16"/>
              </w:rPr>
              <w:drawing>
                <wp:inline distT="0" distB="0" distL="0" distR="0">
                  <wp:extent cx="198617" cy="19861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878382" name="Mail transpar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21" cy="197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5500">
              <w:t>At/Po-</w:t>
            </w:r>
            <w:r w:rsidR="00ED7B7E">
              <w:t xml:space="preserve"> </w:t>
            </w:r>
            <w:r w:rsidR="00725500">
              <w:t>wazirganj, Dist. Gaya, Bihar, 805131</w:t>
            </w:r>
          </w:p>
        </w:tc>
        <w:tc>
          <w:tcPr>
            <w:tcW w:w="2738" w:type="dxa"/>
            <w:shd w:val="clear" w:color="auto" w:fill="auto"/>
          </w:tcPr>
          <w:p w:rsidR="00B02E3A" w:rsidRPr="00FF2423" w:rsidRDefault="00B02E3A" w:rsidP="000658B0">
            <w:pPr>
              <w:pStyle w:val="NoSpacing"/>
              <w:ind w:left="-3445"/>
              <w:rPr>
                <w:sz w:val="16"/>
              </w:rPr>
            </w:pPr>
          </w:p>
        </w:tc>
      </w:tr>
      <w:tr w:rsidR="000C469F" w:rsidTr="00F66926">
        <w:trPr>
          <w:cantSplit/>
          <w:trHeight w:val="298"/>
        </w:trPr>
        <w:tc>
          <w:tcPr>
            <w:tcW w:w="1373" w:type="dxa"/>
            <w:vMerge/>
            <w:shd w:val="clear" w:color="auto" w:fill="auto"/>
          </w:tcPr>
          <w:p w:rsidR="00EC7330" w:rsidRDefault="00EC7330" w:rsidP="00EC7330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30" w:type="dxa"/>
            <w:gridSpan w:val="2"/>
            <w:vMerge/>
            <w:shd w:val="clear" w:color="auto" w:fill="auto"/>
          </w:tcPr>
          <w:p w:rsidR="00EC7330" w:rsidRPr="002E54A6" w:rsidRDefault="00EC7330" w:rsidP="00EC7330">
            <w:pPr>
              <w:spacing w:before="240" w:after="0" w:line="240" w:lineRule="auto"/>
              <w:jc w:val="center"/>
              <w:rPr>
                <w:b/>
                <w:sz w:val="96"/>
              </w:rPr>
            </w:pPr>
          </w:p>
        </w:tc>
        <w:tc>
          <w:tcPr>
            <w:tcW w:w="3576" w:type="dxa"/>
            <w:shd w:val="clear" w:color="auto" w:fill="auto"/>
          </w:tcPr>
          <w:p w:rsidR="00EC7330" w:rsidRDefault="00EC7330" w:rsidP="00EC7330">
            <w:pPr>
              <w:spacing w:after="0"/>
              <w:jc w:val="center"/>
              <w:rPr>
                <w:b/>
                <w:noProof/>
                <w:sz w:val="16"/>
              </w:rPr>
            </w:pPr>
          </w:p>
        </w:tc>
        <w:tc>
          <w:tcPr>
            <w:tcW w:w="2738" w:type="dxa"/>
            <w:shd w:val="clear" w:color="auto" w:fill="auto"/>
          </w:tcPr>
          <w:p w:rsidR="00EC7330" w:rsidRPr="0054442B" w:rsidRDefault="00EC7330" w:rsidP="00EC7330">
            <w:pPr>
              <w:pStyle w:val="NoSpacing"/>
              <w:rPr>
                <w:sz w:val="16"/>
                <w:u w:val="single"/>
              </w:rPr>
            </w:pPr>
          </w:p>
        </w:tc>
      </w:tr>
      <w:tr w:rsidR="000C469F" w:rsidTr="00F66926">
        <w:trPr>
          <w:cantSplit/>
          <w:trHeight w:val="496"/>
        </w:trPr>
        <w:tc>
          <w:tcPr>
            <w:tcW w:w="2227" w:type="dxa"/>
            <w:gridSpan w:val="2"/>
            <w:shd w:val="clear" w:color="auto" w:fill="auto"/>
            <w:vAlign w:val="center"/>
          </w:tcPr>
          <w:p w:rsidR="005B4EC2" w:rsidRPr="00934242" w:rsidRDefault="00EA6ABC" w:rsidP="003A04DF">
            <w:pPr>
              <w:spacing w:after="0"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-36830</wp:posOffset>
                      </wp:positionV>
                      <wp:extent cx="6627495" cy="19050"/>
                      <wp:effectExtent l="22860" t="25400" r="26670" b="50800"/>
                      <wp:wrapNone/>
                      <wp:docPr id="1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627495" cy="1905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2987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-2.9pt" to="519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" strokecolor="#4f81bd" strokeweight="3pt">
                      <v:shadow on="t" color="black" opacity="22936f" origin=",.5" offset="0,1.81pt"/>
                    </v:line>
                  </w:pict>
                </mc:Fallback>
              </mc:AlternateContent>
            </w:r>
          </w:p>
        </w:tc>
        <w:tc>
          <w:tcPr>
            <w:tcW w:w="11290" w:type="dxa"/>
            <w:gridSpan w:val="3"/>
            <w:shd w:val="clear" w:color="auto" w:fill="auto"/>
            <w:vAlign w:val="center"/>
          </w:tcPr>
          <w:p w:rsidR="005B4EC2" w:rsidRPr="0015543F" w:rsidRDefault="00EA6ABC" w:rsidP="003A04DF">
            <w:pPr>
              <w:pStyle w:val="NoSpacing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</w:p>
        </w:tc>
      </w:tr>
      <w:tr w:rsidR="000C469F" w:rsidTr="00F66926">
        <w:trPr>
          <w:cantSplit/>
          <w:trHeight w:val="75"/>
        </w:trPr>
        <w:tc>
          <w:tcPr>
            <w:tcW w:w="13517" w:type="dxa"/>
            <w:gridSpan w:val="5"/>
            <w:shd w:val="clear" w:color="auto" w:fill="auto"/>
          </w:tcPr>
          <w:p w:rsidR="00865D0A" w:rsidRPr="001541F7" w:rsidRDefault="00865D0A" w:rsidP="003A04DF">
            <w:pPr>
              <w:spacing w:after="0" w:line="240" w:lineRule="auto"/>
              <w:rPr>
                <w:sz w:val="14"/>
              </w:rPr>
            </w:pPr>
          </w:p>
        </w:tc>
      </w:tr>
    </w:tbl>
    <w:p w:rsidR="00595987" w:rsidRDefault="00595987" w:rsidP="00C219DD">
      <w:pPr>
        <w:pStyle w:val="Achievement"/>
        <w:numPr>
          <w:ilvl w:val="0"/>
          <w:numId w:val="0"/>
        </w:numPr>
        <w:ind w:left="720" w:hanging="360"/>
        <w:rPr>
          <w:rFonts w:ascii="Times New Roman" w:hAnsi="Times New Roman"/>
          <w:sz w:val="26"/>
          <w:szCs w:val="26"/>
        </w:rPr>
      </w:pPr>
    </w:p>
    <w:p w:rsidR="00FA6ED3" w:rsidRDefault="00EA6ABC" w:rsidP="003B17F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Career Objective</w:t>
      </w:r>
      <w:r w:rsidRPr="00887129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 xml:space="preserve">-        </w:t>
      </w:r>
    </w:p>
    <w:p w:rsidR="00595987" w:rsidRPr="004C503D" w:rsidRDefault="00EA6ABC" w:rsidP="009B7180">
      <w:pPr>
        <w:spacing w:line="36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4C503D">
        <w:rPr>
          <w:rFonts w:ascii="Times New Roman" w:hAnsi="Times New Roman" w:cs="Times New Roman"/>
          <w:bCs/>
          <w:sz w:val="24"/>
          <w:szCs w:val="24"/>
        </w:rPr>
        <w:t xml:space="preserve">To Deal with challenges in an </w:t>
      </w:r>
      <w:r w:rsidRPr="004C503D">
        <w:rPr>
          <w:rFonts w:ascii="Times New Roman" w:hAnsi="Times New Roman" w:cs="Times New Roman"/>
          <w:bCs/>
          <w:sz w:val="24"/>
          <w:szCs w:val="24"/>
        </w:rPr>
        <w:t>organization appreciation and crediting innovative ideas to strengthen own skill and to effectively utilize my potential in the best interest of the organization.</w:t>
      </w:r>
    </w:p>
    <w:p w:rsidR="00FA6ED3" w:rsidRPr="00887129" w:rsidRDefault="00EA6ABC" w:rsidP="003B17F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7129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Work Experience: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 xml:space="preserve">-                                                           </w:t>
      </w:r>
    </w:p>
    <w:p w:rsidR="00515125" w:rsidRDefault="00EA6ABC" w:rsidP="003B17F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="00AE3965">
        <w:rPr>
          <w:rFonts w:ascii="Times New Roman" w:hAnsi="Times New Roman" w:cs="Times New Roman"/>
          <w:bCs/>
          <w:iCs/>
          <w:sz w:val="24"/>
          <w:szCs w:val="24"/>
        </w:rPr>
        <w:t>Total 2.4</w:t>
      </w:r>
      <w:r w:rsidR="0062442D">
        <w:rPr>
          <w:rFonts w:ascii="Times New Roman" w:hAnsi="Times New Roman" w:cs="Times New Roman"/>
          <w:bCs/>
          <w:iCs/>
          <w:sz w:val="24"/>
          <w:szCs w:val="24"/>
        </w:rPr>
        <w:t xml:space="preserve"> year</w:t>
      </w:r>
      <w:r w:rsidR="00AE3965">
        <w:rPr>
          <w:rFonts w:ascii="Times New Roman" w:hAnsi="Times New Roman" w:cs="Times New Roman"/>
          <w:bCs/>
          <w:iCs/>
          <w:sz w:val="24"/>
          <w:szCs w:val="24"/>
        </w:rPr>
        <w:t xml:space="preserve"> experience in Quality Engineer.</w:t>
      </w:r>
    </w:p>
    <w:p w:rsidR="004C503D" w:rsidRDefault="004C503D" w:rsidP="003B17F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41A3B" w:rsidRPr="003B17F9" w:rsidRDefault="00EA6ABC" w:rsidP="003B17F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Organization Scan</w:t>
      </w:r>
      <w:r w:rsidR="0062442D" w:rsidRPr="00887129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:</w:t>
      </w:r>
      <w:r w:rsidR="00AE3965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 xml:space="preserve"> -ASL INDUSTRIES LTD GAMHARIA JAMSHEDPUR.</w:t>
      </w:r>
    </w:p>
    <w:p w:rsidR="00C66309" w:rsidRPr="006F0E1D" w:rsidRDefault="00EA6ABC" w:rsidP="003B17F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F0E1D">
        <w:rPr>
          <w:rFonts w:ascii="Times New Roman" w:hAnsi="Times New Roman" w:cs="Times New Roman"/>
          <w:b/>
          <w:bCs/>
          <w:i/>
          <w:sz w:val="24"/>
          <w:szCs w:val="24"/>
        </w:rPr>
        <w:t>About Company:</w:t>
      </w:r>
    </w:p>
    <w:p w:rsidR="004612C8" w:rsidRDefault="00EA6ABC" w:rsidP="004612C8">
      <w:pPr>
        <w:ind w:firstLine="720"/>
        <w:jc w:val="both"/>
        <w:rPr>
          <w:rFonts w:asciiTheme="majorHAnsi" w:hAnsiTheme="majorHAnsi" w:cstheme="minorHAnsi"/>
          <w:bCs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ASL INDUSTRIES LTD</w:t>
      </w:r>
      <w:r w:rsidR="00C66309" w:rsidRPr="00B7500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is an ISO-TS/16949 certified c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ompany</w:t>
      </w:r>
      <w:r>
        <w:rPr>
          <w:rFonts w:asciiTheme="majorHAnsi" w:hAnsiTheme="majorHAnsi" w:cstheme="minorHAnsi"/>
        </w:rPr>
        <w:t xml:space="preserve">. OE Manufacturer of sheet metal Pressing &amp; Deep </w:t>
      </w:r>
      <w:r w:rsidR="001F20A8">
        <w:rPr>
          <w:rFonts w:asciiTheme="majorHAnsi" w:hAnsiTheme="majorHAnsi" w:cstheme="minorHAnsi"/>
        </w:rPr>
        <w:t>drawing,</w:t>
      </w:r>
      <w:r>
        <w:rPr>
          <w:rFonts w:asciiTheme="majorHAnsi" w:hAnsiTheme="majorHAnsi" w:cstheme="minorHAnsi"/>
        </w:rPr>
        <w:t xml:space="preserve"> Machined Assemblies Fabricated Auto Component and forge Products.</w:t>
      </w:r>
    </w:p>
    <w:p w:rsidR="00C66309" w:rsidRDefault="00EA6ABC" w:rsidP="00357410">
      <w:pPr>
        <w:spacing w:after="0" w:line="360" w:lineRule="auto"/>
        <w:ind w:left="165"/>
        <w:rPr>
          <w:rFonts w:ascii="Arial" w:hAnsi="Arial" w:cs="Arial"/>
          <w:color w:val="000000"/>
          <w:sz w:val="24"/>
          <w:szCs w:val="24"/>
          <w:lang w:val="en-IN" w:eastAsia="en-IN" w:bidi="hi-IN"/>
        </w:rPr>
      </w:pPr>
      <w:r w:rsidRPr="00B7500B">
        <w:rPr>
          <w:rFonts w:ascii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. Its Valuable cus</w:t>
      </w:r>
      <w:r w:rsidR="004612C8">
        <w:rPr>
          <w:rFonts w:ascii="Times New Roman" w:hAnsi="Times New Roman" w:cs="Times New Roman"/>
          <w:color w:val="000000"/>
          <w:sz w:val="24"/>
          <w:szCs w:val="24"/>
          <w:lang w:val="en-IN" w:eastAsia="en-IN" w:bidi="hi-IN"/>
        </w:rPr>
        <w:t>tomers are</w:t>
      </w:r>
      <w:r w:rsidR="001F20A8">
        <w:rPr>
          <w:rFonts w:ascii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</w:t>
      </w:r>
      <w:r w:rsidR="004612C8">
        <w:rPr>
          <w:rFonts w:ascii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:- </w:t>
      </w:r>
      <w:r w:rsidR="001F20A8">
        <w:rPr>
          <w:rFonts w:ascii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</w:t>
      </w:r>
      <w:r w:rsidR="004612C8">
        <w:rPr>
          <w:rFonts w:ascii="Times New Roman" w:hAnsi="Times New Roman" w:cs="Times New Roman"/>
          <w:color w:val="000000"/>
          <w:sz w:val="24"/>
          <w:szCs w:val="24"/>
          <w:lang w:val="en-IN" w:eastAsia="en-IN" w:bidi="hi-IN"/>
        </w:rPr>
        <w:t>TRF A TATA ENTERPRISE,TATA STEEL,YORK TRANSPORT EQUIPMENT PVT LTD,JOST,INDIAN RAILWAY.</w:t>
      </w:r>
    </w:p>
    <w:p w:rsidR="005F44F1" w:rsidRDefault="00EA6ABC" w:rsidP="003B17F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6F0E1D">
        <w:rPr>
          <w:rFonts w:ascii="Times New Roman" w:hAnsi="Times New Roman" w:cs="Times New Roman"/>
          <w:b/>
          <w:i/>
          <w:sz w:val="24"/>
        </w:rPr>
        <w:t>Designation:</w:t>
      </w:r>
      <w:r w:rsidR="001F20A8">
        <w:rPr>
          <w:rFonts w:ascii="Times New Roman" w:hAnsi="Times New Roman" w:cs="Times New Roman"/>
          <w:b/>
          <w:i/>
          <w:sz w:val="24"/>
        </w:rPr>
        <w:t xml:space="preserve"> </w:t>
      </w:r>
      <w:r w:rsidR="00F34444">
        <w:rPr>
          <w:rFonts w:ascii="Times New Roman" w:hAnsi="Times New Roman" w:cs="Times New Roman"/>
          <w:sz w:val="24"/>
          <w:szCs w:val="24"/>
        </w:rPr>
        <w:t>ENGINEER</w:t>
      </w:r>
      <w:r w:rsidR="00F2238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i/>
          <w:sz w:val="24"/>
        </w:rPr>
        <w:t>Role</w:t>
      </w:r>
      <w:r w:rsidRPr="006F0E1D">
        <w:rPr>
          <w:rFonts w:ascii="Times New Roman" w:hAnsi="Times New Roman" w:cs="Times New Roman"/>
          <w:b/>
          <w:i/>
          <w:sz w:val="24"/>
        </w:rPr>
        <w:t>:</w:t>
      </w:r>
      <w:r w:rsidR="00855F38">
        <w:rPr>
          <w:rFonts w:ascii="Times New Roman" w:hAnsi="Times New Roman" w:cs="Times New Roman"/>
          <w:sz w:val="28"/>
          <w:szCs w:val="24"/>
        </w:rPr>
        <w:t xml:space="preserve">   QC ENGINEER IN SHOP FLOOR</w:t>
      </w:r>
    </w:p>
    <w:p w:rsidR="00741A3B" w:rsidRPr="00741A3B" w:rsidRDefault="00EA6ABC" w:rsidP="003B17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0E1D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Time </w:t>
      </w:r>
      <w:r w:rsidRPr="006F0E1D">
        <w:rPr>
          <w:rFonts w:ascii="Times New Roman" w:hAnsi="Times New Roman" w:cs="Times New Roman"/>
          <w:b/>
          <w:bCs/>
          <w:i/>
          <w:sz w:val="24"/>
          <w:szCs w:val="24"/>
        </w:rPr>
        <w:t>Period:</w:t>
      </w:r>
      <w:r w:rsidR="001F20A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4612C8">
        <w:rPr>
          <w:rFonts w:ascii="Times New Roman" w:hAnsi="Times New Roman" w:cs="Times New Roman"/>
          <w:bCs/>
          <w:sz w:val="24"/>
          <w:szCs w:val="24"/>
        </w:rPr>
        <w:t>12</w:t>
      </w:r>
      <w:r w:rsidR="001F20A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4612C8">
        <w:rPr>
          <w:rFonts w:ascii="Times New Roman" w:hAnsi="Times New Roman" w:cs="Times New Roman"/>
          <w:bCs/>
          <w:sz w:val="24"/>
          <w:szCs w:val="24"/>
        </w:rPr>
        <w:t>Feb</w:t>
      </w:r>
      <w:r w:rsidR="00F34444">
        <w:rPr>
          <w:rFonts w:ascii="Times New Roman" w:hAnsi="Times New Roman" w:cs="Times New Roman"/>
          <w:sz w:val="24"/>
          <w:szCs w:val="24"/>
        </w:rPr>
        <w:t>.</w:t>
      </w:r>
      <w:r w:rsidR="001F20A8">
        <w:rPr>
          <w:rFonts w:ascii="Times New Roman" w:hAnsi="Times New Roman" w:cs="Times New Roman"/>
          <w:sz w:val="24"/>
          <w:szCs w:val="24"/>
        </w:rPr>
        <w:t xml:space="preserve"> </w:t>
      </w:r>
      <w:r w:rsidR="00F34444">
        <w:rPr>
          <w:rFonts w:ascii="Times New Roman" w:hAnsi="Times New Roman" w:cs="Times New Roman"/>
          <w:sz w:val="24"/>
          <w:szCs w:val="24"/>
        </w:rPr>
        <w:t>201</w:t>
      </w:r>
      <w:r w:rsidR="004612C8">
        <w:rPr>
          <w:rFonts w:ascii="Times New Roman" w:hAnsi="Times New Roman" w:cs="Times New Roman"/>
          <w:sz w:val="24"/>
          <w:szCs w:val="24"/>
        </w:rPr>
        <w:t>8</w:t>
      </w:r>
      <w:r w:rsidR="0062442D">
        <w:rPr>
          <w:rFonts w:ascii="Times New Roman" w:hAnsi="Times New Roman" w:cs="Times New Roman"/>
          <w:sz w:val="24"/>
          <w:szCs w:val="24"/>
        </w:rPr>
        <w:t xml:space="preserve"> ~ Till Present</w:t>
      </w:r>
      <w:r w:rsidRPr="00741A3B">
        <w:rPr>
          <w:rFonts w:ascii="Times New Roman" w:hAnsi="Times New Roman" w:cs="Times New Roman"/>
          <w:sz w:val="24"/>
          <w:szCs w:val="24"/>
        </w:rPr>
        <w:t>.</w:t>
      </w:r>
    </w:p>
    <w:p w:rsidR="006430FF" w:rsidRPr="009F36AE" w:rsidRDefault="00EA6ABC" w:rsidP="009F36AE">
      <w:pPr>
        <w:spacing w:after="0" w:line="360" w:lineRule="auto"/>
        <w:rPr>
          <w:rFonts w:ascii="Times New Roman" w:hAnsi="Times New Roman" w:cs="Times New Roman"/>
          <w:b/>
          <w:bCs/>
          <w:i/>
          <w:sz w:val="28"/>
          <w:szCs w:val="24"/>
        </w:rPr>
      </w:pPr>
      <w:r w:rsidRPr="006F0E1D">
        <w:rPr>
          <w:rFonts w:ascii="Times New Roman" w:hAnsi="Times New Roman" w:cs="Times New Roman"/>
          <w:b/>
          <w:bCs/>
          <w:i/>
          <w:sz w:val="28"/>
          <w:szCs w:val="24"/>
        </w:rPr>
        <w:t>Job Responsibilities:</w:t>
      </w:r>
    </w:p>
    <w:p w:rsidR="004716F7" w:rsidRPr="00B7500B" w:rsidRDefault="00EA6ABC" w:rsidP="003B17F9">
      <w:pPr>
        <w:pStyle w:val="ListParagraph"/>
        <w:numPr>
          <w:ilvl w:val="0"/>
          <w:numId w:val="5"/>
        </w:numPr>
        <w:tabs>
          <w:tab w:val="left" w:pos="3600"/>
          <w:tab w:val="left" w:pos="3780"/>
          <w:tab w:val="left" w:pos="3960"/>
          <w:tab w:val="left" w:pos="414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Responsible for Calibration of Gauges &amp; Instruments.</w:t>
      </w:r>
    </w:p>
    <w:p w:rsidR="004716F7" w:rsidRPr="009F36AE" w:rsidRDefault="00EA6ABC" w:rsidP="009F36AE">
      <w:pPr>
        <w:pStyle w:val="ListParagraph"/>
        <w:numPr>
          <w:ilvl w:val="0"/>
          <w:numId w:val="5"/>
        </w:numPr>
        <w:tabs>
          <w:tab w:val="left" w:pos="3600"/>
          <w:tab w:val="left" w:pos="3780"/>
          <w:tab w:val="left" w:pos="3960"/>
          <w:tab w:val="left" w:pos="414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7500B">
        <w:rPr>
          <w:rFonts w:ascii="Times New Roman" w:hAnsi="Times New Roman" w:cs="Times New Roman"/>
          <w:bCs/>
          <w:sz w:val="24"/>
          <w:szCs w:val="24"/>
        </w:rPr>
        <w:t xml:space="preserve">Responsible for Layout Inspection.    </w:t>
      </w:r>
    </w:p>
    <w:p w:rsidR="004716F7" w:rsidRPr="00B7500B" w:rsidRDefault="00EA6ABC" w:rsidP="003B17F9">
      <w:pPr>
        <w:pStyle w:val="ListParagraph"/>
        <w:numPr>
          <w:ilvl w:val="0"/>
          <w:numId w:val="5"/>
        </w:numPr>
        <w:tabs>
          <w:tab w:val="left" w:pos="3600"/>
          <w:tab w:val="left" w:pos="396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7500B">
        <w:rPr>
          <w:rFonts w:ascii="Times New Roman" w:hAnsi="Times New Roman" w:cs="Times New Roman"/>
          <w:bCs/>
          <w:sz w:val="24"/>
          <w:szCs w:val="24"/>
        </w:rPr>
        <w:t>Responsible for</w:t>
      </w:r>
      <w:r w:rsidR="00D7296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500B">
        <w:rPr>
          <w:rFonts w:ascii="Times New Roman" w:hAnsi="Times New Roman" w:cs="Times New Roman"/>
          <w:bCs/>
          <w:sz w:val="24"/>
          <w:szCs w:val="24"/>
        </w:rPr>
        <w:t>handling</w:t>
      </w:r>
      <w:r w:rsidR="004612C8">
        <w:rPr>
          <w:rFonts w:ascii="Times New Roman" w:hAnsi="Times New Roman" w:cs="Times New Roman"/>
          <w:bCs/>
          <w:sz w:val="24"/>
          <w:szCs w:val="24"/>
        </w:rPr>
        <w:t xml:space="preserve"> Machining process inspection</w:t>
      </w:r>
      <w:r w:rsidRPr="00B7500B">
        <w:rPr>
          <w:rFonts w:ascii="Times New Roman" w:hAnsi="Times New Roman" w:cs="Times New Roman"/>
          <w:bCs/>
          <w:sz w:val="24"/>
          <w:szCs w:val="24"/>
        </w:rPr>
        <w:t>.</w:t>
      </w:r>
    </w:p>
    <w:p w:rsidR="004716F7" w:rsidRPr="00B7500B" w:rsidRDefault="00EA6ABC" w:rsidP="003B17F9">
      <w:pPr>
        <w:pStyle w:val="ListParagraph"/>
        <w:numPr>
          <w:ilvl w:val="0"/>
          <w:numId w:val="5"/>
        </w:numPr>
        <w:tabs>
          <w:tab w:val="left" w:pos="3600"/>
          <w:tab w:val="left" w:pos="396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7500B">
        <w:rPr>
          <w:rFonts w:ascii="Times New Roman" w:hAnsi="Times New Roman" w:cs="Times New Roman"/>
          <w:bCs/>
          <w:sz w:val="24"/>
          <w:szCs w:val="24"/>
        </w:rPr>
        <w:t xml:space="preserve">To provide operational training to subordinates for relevant measuring </w:t>
      </w:r>
      <w:r w:rsidR="00D9741A" w:rsidRPr="00B7500B">
        <w:rPr>
          <w:rFonts w:ascii="Times New Roman" w:hAnsi="Times New Roman" w:cs="Times New Roman"/>
          <w:bCs/>
          <w:sz w:val="24"/>
          <w:szCs w:val="24"/>
        </w:rPr>
        <w:t>instrument like</w:t>
      </w:r>
      <w:r w:rsidR="004612C8">
        <w:rPr>
          <w:rFonts w:ascii="Times New Roman" w:hAnsi="Times New Roman" w:cs="Times New Roman"/>
          <w:bCs/>
          <w:sz w:val="24"/>
          <w:szCs w:val="24"/>
        </w:rPr>
        <w:t xml:space="preserve"> Verneir calliper, Micrometer</w:t>
      </w:r>
      <w:r w:rsidR="00867EC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612C8">
        <w:rPr>
          <w:rFonts w:ascii="Times New Roman" w:hAnsi="Times New Roman" w:cs="Times New Roman"/>
          <w:bCs/>
          <w:sz w:val="24"/>
          <w:szCs w:val="24"/>
        </w:rPr>
        <w:t>Height Gauge</w:t>
      </w:r>
      <w:r w:rsidR="00D9741A" w:rsidRPr="00B7500B">
        <w:rPr>
          <w:rFonts w:ascii="Times New Roman" w:hAnsi="Times New Roman" w:cs="Times New Roman"/>
          <w:bCs/>
          <w:sz w:val="24"/>
          <w:szCs w:val="24"/>
        </w:rPr>
        <w:t>,</w:t>
      </w:r>
      <w:r w:rsidRPr="00B7500B">
        <w:rPr>
          <w:rFonts w:ascii="Times New Roman" w:hAnsi="Times New Roman" w:cs="Times New Roman"/>
          <w:bCs/>
          <w:sz w:val="24"/>
          <w:szCs w:val="24"/>
        </w:rPr>
        <w:t xml:space="preserve"> Rough</w:t>
      </w:r>
      <w:r w:rsidR="00ED6938">
        <w:rPr>
          <w:rFonts w:ascii="Times New Roman" w:hAnsi="Times New Roman" w:cs="Times New Roman"/>
          <w:bCs/>
          <w:sz w:val="24"/>
          <w:szCs w:val="24"/>
        </w:rPr>
        <w:t xml:space="preserve">ness Tester, Bore gauge </w:t>
      </w:r>
      <w:r w:rsidR="00867EC5">
        <w:rPr>
          <w:rFonts w:ascii="Times New Roman" w:hAnsi="Times New Roman" w:cs="Times New Roman"/>
          <w:bCs/>
          <w:sz w:val="24"/>
          <w:szCs w:val="24"/>
        </w:rPr>
        <w:t>etc</w:t>
      </w:r>
      <w:r w:rsidRPr="00B7500B">
        <w:rPr>
          <w:rFonts w:ascii="Times New Roman" w:hAnsi="Times New Roman" w:cs="Times New Roman"/>
          <w:bCs/>
          <w:sz w:val="24"/>
          <w:szCs w:val="24"/>
        </w:rPr>
        <w:t>.</w:t>
      </w:r>
    </w:p>
    <w:p w:rsidR="004716F7" w:rsidRPr="00B7500B" w:rsidRDefault="00EA6ABC" w:rsidP="003B17F9">
      <w:pPr>
        <w:pStyle w:val="ListParagraph"/>
        <w:numPr>
          <w:ilvl w:val="0"/>
          <w:numId w:val="5"/>
        </w:numPr>
        <w:tabs>
          <w:tab w:val="left" w:pos="3600"/>
          <w:tab w:val="left" w:pos="396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7500B">
        <w:rPr>
          <w:rFonts w:ascii="Times New Roman" w:hAnsi="Times New Roman" w:cs="Times New Roman"/>
          <w:bCs/>
          <w:sz w:val="24"/>
          <w:szCs w:val="24"/>
        </w:rPr>
        <w:t xml:space="preserve">Responsible for discipline and good housekeeping in </w:t>
      </w:r>
      <w:r w:rsidR="00ED6938">
        <w:rPr>
          <w:rFonts w:ascii="Times New Roman" w:hAnsi="Times New Roman" w:cs="Times New Roman"/>
          <w:bCs/>
          <w:sz w:val="24"/>
          <w:szCs w:val="24"/>
        </w:rPr>
        <w:t>Sho</w:t>
      </w:r>
      <w:r w:rsidR="009F36AE">
        <w:rPr>
          <w:rFonts w:ascii="Times New Roman" w:hAnsi="Times New Roman" w:cs="Times New Roman"/>
          <w:bCs/>
          <w:sz w:val="24"/>
          <w:szCs w:val="24"/>
        </w:rPr>
        <w:t>p floor</w:t>
      </w:r>
    </w:p>
    <w:p w:rsidR="004716F7" w:rsidRPr="00B7500B" w:rsidRDefault="00EA6ABC" w:rsidP="003B17F9">
      <w:pPr>
        <w:pStyle w:val="ListParagraph"/>
        <w:numPr>
          <w:ilvl w:val="0"/>
          <w:numId w:val="5"/>
        </w:numPr>
        <w:tabs>
          <w:tab w:val="left" w:pos="3600"/>
          <w:tab w:val="left" w:pos="396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Responsible fo</w:t>
      </w:r>
      <w:r w:rsidR="00D9741A" w:rsidRPr="00B7500B">
        <w:rPr>
          <w:rFonts w:ascii="Times New Roman" w:hAnsi="Times New Roman" w:cs="Times New Roman"/>
          <w:bCs/>
          <w:sz w:val="24"/>
          <w:szCs w:val="24"/>
        </w:rPr>
        <w:t>r</w:t>
      </w:r>
      <w:r w:rsidR="001F20A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2967">
        <w:rPr>
          <w:rFonts w:ascii="Times New Roman" w:hAnsi="Times New Roman" w:cs="Times New Roman"/>
          <w:bCs/>
          <w:sz w:val="24"/>
          <w:szCs w:val="24"/>
        </w:rPr>
        <w:t>r</w:t>
      </w:r>
      <w:r w:rsidR="00D72967" w:rsidRPr="00B7500B">
        <w:rPr>
          <w:rFonts w:ascii="Times New Roman" w:hAnsi="Times New Roman" w:cs="Times New Roman"/>
          <w:bCs/>
          <w:sz w:val="24"/>
          <w:szCs w:val="24"/>
        </w:rPr>
        <w:t>ecords</w:t>
      </w:r>
      <w:r w:rsidR="00D7296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2967" w:rsidRPr="00B7500B">
        <w:rPr>
          <w:rFonts w:ascii="Times New Roman" w:hAnsi="Times New Roman" w:cs="Times New Roman"/>
          <w:bCs/>
          <w:sz w:val="24"/>
          <w:szCs w:val="24"/>
        </w:rPr>
        <w:t>all</w:t>
      </w:r>
      <w:r w:rsidRPr="00B7500B">
        <w:rPr>
          <w:rFonts w:ascii="Times New Roman" w:hAnsi="Times New Roman" w:cs="Times New Roman"/>
          <w:bCs/>
          <w:sz w:val="24"/>
          <w:szCs w:val="24"/>
        </w:rPr>
        <w:t xml:space="preserve"> relevant documents.</w:t>
      </w:r>
    </w:p>
    <w:p w:rsidR="00C21C3A" w:rsidRDefault="00EA6ABC" w:rsidP="009F36AE">
      <w:pPr>
        <w:pStyle w:val="ListParagraph"/>
        <w:numPr>
          <w:ilvl w:val="0"/>
          <w:numId w:val="5"/>
        </w:numPr>
        <w:tabs>
          <w:tab w:val="left" w:pos="3600"/>
          <w:tab w:val="left" w:pos="396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Responsible for rejection analysis</w:t>
      </w:r>
      <w:r w:rsidR="009F36AE">
        <w:rPr>
          <w:rFonts w:ascii="Times New Roman" w:hAnsi="Times New Roman" w:cs="Times New Roman"/>
          <w:bCs/>
          <w:sz w:val="24"/>
          <w:szCs w:val="24"/>
        </w:rPr>
        <w:t>.</w:t>
      </w:r>
    </w:p>
    <w:p w:rsidR="00ED6938" w:rsidRPr="009F36AE" w:rsidRDefault="00EA6ABC" w:rsidP="009F36AE">
      <w:pPr>
        <w:pStyle w:val="ListParagraph"/>
        <w:numPr>
          <w:ilvl w:val="0"/>
          <w:numId w:val="5"/>
        </w:numPr>
        <w:tabs>
          <w:tab w:val="left" w:pos="3600"/>
          <w:tab w:val="left" w:pos="396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 development like SPC,FMEA,RCA,MSA</w:t>
      </w:r>
    </w:p>
    <w:p w:rsidR="00C21C3A" w:rsidRPr="00A36A75" w:rsidRDefault="00EA6ABC" w:rsidP="003B17F9">
      <w:pPr>
        <w:numPr>
          <w:ilvl w:val="0"/>
          <w:numId w:val="6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62442D">
        <w:rPr>
          <w:rFonts w:ascii="Times New Roman" w:hAnsi="Times New Roman" w:cs="Times New Roman"/>
          <w:sz w:val="24"/>
          <w:szCs w:val="24"/>
        </w:rPr>
        <w:t xml:space="preserve">Ensure usage of safe work practice &amp; safety </w:t>
      </w:r>
      <w:r w:rsidR="007106B5" w:rsidRPr="0062442D">
        <w:rPr>
          <w:rFonts w:ascii="Times New Roman" w:hAnsi="Times New Roman" w:cs="Times New Roman"/>
          <w:sz w:val="24"/>
          <w:szCs w:val="24"/>
        </w:rPr>
        <w:t>equipment</w:t>
      </w:r>
      <w:r w:rsidRPr="0062442D">
        <w:rPr>
          <w:rFonts w:ascii="Times New Roman" w:hAnsi="Times New Roman" w:cs="Times New Roman"/>
          <w:sz w:val="24"/>
          <w:szCs w:val="24"/>
        </w:rPr>
        <w:t xml:space="preserve"> as per company policy.</w:t>
      </w:r>
    </w:p>
    <w:p w:rsidR="00C21C3A" w:rsidRDefault="00EA6ABC" w:rsidP="003B17F9">
      <w:pPr>
        <w:numPr>
          <w:ilvl w:val="0"/>
          <w:numId w:val="6"/>
        </w:numPr>
        <w:spacing w:after="0" w:line="360" w:lineRule="auto"/>
        <w:ind w:left="709"/>
        <w:jc w:val="lowKashida"/>
        <w:rPr>
          <w:rFonts w:ascii="Times New Roman" w:hAnsi="Times New Roman" w:cs="Times New Roman"/>
          <w:bCs/>
          <w:lang w:bidi="ar-EG"/>
        </w:rPr>
      </w:pPr>
      <w:r w:rsidRPr="0062442D">
        <w:rPr>
          <w:rFonts w:ascii="Times New Roman" w:hAnsi="Times New Roman" w:cs="Times New Roman"/>
          <w:bCs/>
          <w:sz w:val="24"/>
          <w:szCs w:val="24"/>
          <w:lang w:bidi="ar-EG"/>
        </w:rPr>
        <w:t>To maintain 5S, Kaizen and Poke-Yoke for shop floor improvement</w:t>
      </w:r>
      <w:r>
        <w:rPr>
          <w:rFonts w:ascii="Times New Roman" w:hAnsi="Times New Roman" w:cs="Times New Roman"/>
          <w:bCs/>
          <w:lang w:bidi="ar-EG"/>
        </w:rPr>
        <w:t>.</w:t>
      </w:r>
    </w:p>
    <w:p w:rsidR="00C21C3A" w:rsidRDefault="00C21C3A" w:rsidP="00C21C3A">
      <w:pPr>
        <w:spacing w:after="0" w:line="360" w:lineRule="auto"/>
        <w:ind w:left="709"/>
        <w:rPr>
          <w:rFonts w:ascii="Times New Roman" w:hAnsi="Times New Roman" w:cs="Times New Roman"/>
        </w:rPr>
      </w:pPr>
    </w:p>
    <w:p w:rsidR="003B17F9" w:rsidRDefault="003B17F9" w:rsidP="00C21C3A">
      <w:pPr>
        <w:spacing w:after="0" w:line="360" w:lineRule="auto"/>
        <w:ind w:left="709"/>
        <w:rPr>
          <w:rFonts w:ascii="Times New Roman" w:hAnsi="Times New Roman" w:cs="Times New Roman"/>
        </w:rPr>
      </w:pPr>
    </w:p>
    <w:p w:rsidR="003B17F9" w:rsidRDefault="003B17F9" w:rsidP="00C21C3A">
      <w:pPr>
        <w:spacing w:after="0" w:line="360" w:lineRule="auto"/>
        <w:ind w:left="709"/>
        <w:rPr>
          <w:rFonts w:ascii="Times New Roman" w:hAnsi="Times New Roman" w:cs="Times New Roman"/>
        </w:rPr>
      </w:pPr>
    </w:p>
    <w:p w:rsidR="003B17F9" w:rsidRDefault="003B17F9" w:rsidP="00C21C3A">
      <w:pPr>
        <w:spacing w:after="0" w:line="360" w:lineRule="auto"/>
        <w:ind w:left="426"/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</w:pPr>
    </w:p>
    <w:p w:rsidR="00C6213A" w:rsidRPr="00C6213A" w:rsidRDefault="00EA6ABC" w:rsidP="00C6213A">
      <w:pPr>
        <w:spacing w:after="0" w:line="360" w:lineRule="auto"/>
        <w:ind w:left="426" w:hanging="426"/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 xml:space="preserve">Previous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Employer</w:t>
      </w:r>
      <w:r w:rsidR="00FD171F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 xml:space="preserve"> 1</w:t>
      </w:r>
      <w:r w:rsidR="00C21C3A" w:rsidRPr="00887129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:</w:t>
      </w:r>
      <w:r w:rsidR="00C21C3A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 xml:space="preserve">- </w:t>
      </w:r>
    </w:p>
    <w:p w:rsidR="00C6213A" w:rsidRDefault="00EA6ABC" w:rsidP="00593A4B">
      <w:pPr>
        <w:spacing w:after="0" w:line="360" w:lineRule="auto"/>
        <w:ind w:left="426" w:hanging="426"/>
        <w:rPr>
          <w:rFonts w:ascii="Times New Roman" w:hAnsi="Times New Roman" w:cs="Times New Roman"/>
          <w:bCs/>
          <w:sz w:val="24"/>
          <w:szCs w:val="24"/>
        </w:rPr>
      </w:pPr>
      <w:r w:rsidRPr="00EB2F54">
        <w:rPr>
          <w:rFonts w:ascii="Times New Roman" w:hAnsi="Times New Roman" w:cs="Times New Roman"/>
          <w:bCs/>
          <w:sz w:val="24"/>
          <w:szCs w:val="24"/>
        </w:rPr>
        <w:t xml:space="preserve">Worked as </w:t>
      </w:r>
      <w:r>
        <w:rPr>
          <w:rFonts w:ascii="Times New Roman" w:hAnsi="Times New Roman" w:cs="Times New Roman"/>
          <w:bCs/>
          <w:sz w:val="24"/>
          <w:szCs w:val="24"/>
        </w:rPr>
        <w:t xml:space="preserve">ENGINEER </w:t>
      </w:r>
      <w:r w:rsidRPr="00EB2F54">
        <w:rPr>
          <w:rFonts w:ascii="Times New Roman" w:hAnsi="Times New Roman" w:cs="Times New Roman"/>
          <w:bCs/>
          <w:sz w:val="24"/>
          <w:szCs w:val="24"/>
        </w:rPr>
        <w:t>Std.</w:t>
      </w:r>
      <w:r w:rsidR="0059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2F54">
        <w:rPr>
          <w:rFonts w:ascii="Times New Roman" w:hAnsi="Times New Roman" w:cs="Times New Roman"/>
          <w:bCs/>
          <w:sz w:val="24"/>
          <w:szCs w:val="24"/>
        </w:rPr>
        <w:t xml:space="preserve">Room QA in </w:t>
      </w:r>
      <w:r w:rsidR="00593A4B">
        <w:rPr>
          <w:rFonts w:ascii="Times New Roman" w:hAnsi="Times New Roman" w:cs="Times New Roman"/>
          <w:bCs/>
          <w:sz w:val="24"/>
          <w:szCs w:val="24"/>
        </w:rPr>
        <w:t xml:space="preserve">KAFILA FORGE LTD ISO/TS 16949:2002 Certified company and </w:t>
      </w:r>
      <w:r w:rsidR="00593A4B" w:rsidRPr="00876EF8">
        <w:rPr>
          <w:rStyle w:val="SubtleEmphasis"/>
        </w:rPr>
        <w:t>manufacture</w:t>
      </w:r>
      <w:r w:rsidR="00593A4B">
        <w:rPr>
          <w:rFonts w:ascii="Times New Roman" w:hAnsi="Times New Roman" w:cs="Times New Roman"/>
          <w:bCs/>
          <w:sz w:val="24"/>
          <w:szCs w:val="24"/>
        </w:rPr>
        <w:t xml:space="preserve"> CNC Turning &amp; Machining Auto Component Part Such As Ball joint, Knuckle joint, Connecting Rod</w:t>
      </w:r>
      <w:r w:rsidR="0043390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93A4B">
        <w:rPr>
          <w:rFonts w:ascii="Times New Roman" w:hAnsi="Times New Roman" w:cs="Times New Roman"/>
          <w:bCs/>
          <w:sz w:val="24"/>
          <w:szCs w:val="24"/>
        </w:rPr>
        <w:t xml:space="preserve"> Rear support axle hinge (TURKEY)</w:t>
      </w:r>
      <w:r w:rsidRPr="00EB2F54">
        <w:rPr>
          <w:rFonts w:ascii="Times New Roman" w:hAnsi="Times New Roman" w:cs="Times New Roman"/>
          <w:bCs/>
          <w:sz w:val="24"/>
          <w:szCs w:val="24"/>
        </w:rPr>
        <w:t>.</w:t>
      </w:r>
    </w:p>
    <w:p w:rsidR="00593A4B" w:rsidRPr="00593A4B" w:rsidRDefault="00EA6ABC" w:rsidP="00593A4B">
      <w:pPr>
        <w:spacing w:after="0" w:line="360" w:lineRule="auto"/>
        <w:ind w:left="426" w:hanging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Valuable</w:t>
      </w:r>
      <w:r>
        <w:rPr>
          <w:rFonts w:ascii="Times New Roman" w:hAnsi="Times New Roman" w:cs="Times New Roman"/>
          <w:bCs/>
          <w:sz w:val="24"/>
          <w:szCs w:val="24"/>
        </w:rPr>
        <w:t xml:space="preserve"> customers are NEW HOLLAND TRACTOR, ESCORTS TRACTOR, EICHER TRACTOR LTD,</w:t>
      </w:r>
      <w:r w:rsidR="00433908">
        <w:rPr>
          <w:rFonts w:ascii="Times New Roman" w:hAnsi="Times New Roman" w:cs="Times New Roman"/>
          <w:bCs/>
          <w:sz w:val="24"/>
          <w:szCs w:val="24"/>
        </w:rPr>
        <w:t xml:space="preserve"> HMEA TURKEY</w:t>
      </w:r>
    </w:p>
    <w:p w:rsidR="00876EF8" w:rsidRPr="006109E4" w:rsidRDefault="00EA6ABC" w:rsidP="00876EF8">
      <w:pPr>
        <w:spacing w:after="0" w:line="360" w:lineRule="auto"/>
        <w:ind w:left="426" w:hanging="426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 w:rsidRPr="006109E4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Key Highlights:</w:t>
      </w:r>
    </w:p>
    <w:p w:rsidR="00433908" w:rsidRPr="00170B1B" w:rsidRDefault="00EA6ABC" w:rsidP="00170B1B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170B1B">
        <w:rPr>
          <w:rFonts w:ascii="Times New Roman" w:hAnsi="Times New Roman" w:cs="Times New Roman"/>
          <w:bCs/>
          <w:iCs/>
          <w:sz w:val="24"/>
          <w:szCs w:val="24"/>
        </w:rPr>
        <w:t>Operate CMM</w:t>
      </w:r>
    </w:p>
    <w:p w:rsidR="00876EF8" w:rsidRPr="00170B1B" w:rsidRDefault="00EA6ABC" w:rsidP="00170B1B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170B1B">
        <w:rPr>
          <w:rFonts w:ascii="Times New Roman" w:hAnsi="Times New Roman" w:cs="Times New Roman"/>
          <w:bCs/>
          <w:iCs/>
          <w:sz w:val="24"/>
          <w:szCs w:val="24"/>
        </w:rPr>
        <w:t xml:space="preserve">IN LINE PROCESS INSPECTION </w:t>
      </w:r>
    </w:p>
    <w:p w:rsidR="00876EF8" w:rsidRPr="00170B1B" w:rsidRDefault="00EA6ABC" w:rsidP="00170B1B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170B1B">
        <w:rPr>
          <w:rFonts w:ascii="Times New Roman" w:hAnsi="Times New Roman" w:cs="Times New Roman"/>
          <w:bCs/>
          <w:iCs/>
          <w:sz w:val="24"/>
          <w:szCs w:val="24"/>
        </w:rPr>
        <w:t>FINAL INSPECTION (PDI)</w:t>
      </w:r>
      <w:r w:rsidR="00610DD3" w:rsidRPr="00170B1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CD76E7" w:rsidRPr="00170B1B" w:rsidRDefault="00EA6ABC" w:rsidP="00170B1B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170B1B">
        <w:rPr>
          <w:rFonts w:ascii="Times New Roman" w:hAnsi="Times New Roman" w:cs="Times New Roman"/>
          <w:bCs/>
          <w:iCs/>
          <w:sz w:val="24"/>
          <w:szCs w:val="24"/>
        </w:rPr>
        <w:t>STANDARD</w:t>
      </w:r>
      <w:r w:rsidR="00610DD3" w:rsidRPr="00170B1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170B1B">
        <w:rPr>
          <w:rFonts w:ascii="Times New Roman" w:hAnsi="Times New Roman" w:cs="Times New Roman"/>
          <w:bCs/>
          <w:iCs/>
          <w:sz w:val="24"/>
          <w:szCs w:val="24"/>
        </w:rPr>
        <w:t xml:space="preserve"> ROOM </w:t>
      </w:r>
      <w:r w:rsidR="006109E4" w:rsidRPr="00170B1B">
        <w:rPr>
          <w:rFonts w:ascii="Times New Roman" w:hAnsi="Times New Roman" w:cs="Times New Roman"/>
          <w:bCs/>
          <w:iCs/>
          <w:sz w:val="24"/>
          <w:szCs w:val="24"/>
        </w:rPr>
        <w:t xml:space="preserve"> A</w:t>
      </w:r>
      <w:r w:rsidRPr="00170B1B">
        <w:rPr>
          <w:rFonts w:ascii="Times New Roman" w:hAnsi="Times New Roman" w:cs="Times New Roman"/>
          <w:bCs/>
          <w:iCs/>
          <w:sz w:val="24"/>
          <w:szCs w:val="24"/>
        </w:rPr>
        <w:t>CTIVITY.</w:t>
      </w:r>
    </w:p>
    <w:p w:rsidR="00CD76E7" w:rsidRPr="00EB2F54" w:rsidRDefault="00CD76E7" w:rsidP="001B5727">
      <w:pPr>
        <w:pStyle w:val="ListParagraph"/>
        <w:spacing w:after="0"/>
        <w:ind w:left="567" w:right="216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21C3A" w:rsidRPr="008B38EA" w:rsidRDefault="00EA6ABC" w:rsidP="001B572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Academic Qualification</w:t>
      </w:r>
      <w:r w:rsidRPr="00887129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 xml:space="preserve">-                                                           </w:t>
      </w:r>
    </w:p>
    <w:p w:rsidR="00C21C3A" w:rsidRPr="00EB2F54" w:rsidRDefault="00EA6ABC" w:rsidP="00170B1B">
      <w:pPr>
        <w:pStyle w:val="ListParagraph"/>
        <w:numPr>
          <w:ilvl w:val="0"/>
          <w:numId w:val="35"/>
        </w:numPr>
        <w:spacing w:after="0" w:line="240" w:lineRule="auto"/>
        <w:jc w:val="lowKashida"/>
        <w:rPr>
          <w:rFonts w:ascii="Times New Roman" w:hAnsi="Times New Roman" w:cs="Times New Roman"/>
          <w:b/>
          <w:i/>
          <w:lang w:bidi="ar-EG"/>
        </w:rPr>
      </w:pPr>
      <w:r w:rsidRPr="00EB2F54">
        <w:rPr>
          <w:rFonts w:ascii="Times New Roman" w:hAnsi="Times New Roman" w:cs="Times New Roman"/>
          <w:lang w:bidi="ar-EG"/>
        </w:rPr>
        <w:t>Passed class 10</w:t>
      </w:r>
      <w:r w:rsidRPr="00EB2F54">
        <w:rPr>
          <w:rFonts w:ascii="Times New Roman" w:hAnsi="Times New Roman" w:cs="Times New Roman"/>
          <w:vertAlign w:val="superscript"/>
          <w:lang w:bidi="ar-EG"/>
        </w:rPr>
        <w:t>th</w:t>
      </w:r>
      <w:r w:rsidR="007106B5" w:rsidRPr="00EB2F54">
        <w:rPr>
          <w:rFonts w:ascii="Times New Roman" w:hAnsi="Times New Roman" w:cs="Times New Roman"/>
          <w:lang w:bidi="ar-EG"/>
        </w:rPr>
        <w:t xml:space="preserve"> from </w:t>
      </w:r>
      <w:r w:rsidR="006109E4">
        <w:rPr>
          <w:rFonts w:ascii="Times New Roman" w:hAnsi="Times New Roman" w:cs="Times New Roman"/>
          <w:lang w:bidi="ar-EG"/>
        </w:rPr>
        <w:t>SRHS Wazirganj Gaya Bihar in the year 2008.</w:t>
      </w:r>
    </w:p>
    <w:p w:rsidR="00C66309" w:rsidRPr="00170B1B" w:rsidRDefault="00EA6ABC" w:rsidP="00170B1B">
      <w:pPr>
        <w:pStyle w:val="ListParagraph"/>
        <w:numPr>
          <w:ilvl w:val="0"/>
          <w:numId w:val="38"/>
        </w:numPr>
        <w:spacing w:after="0" w:line="240" w:lineRule="auto"/>
        <w:jc w:val="lowKashida"/>
        <w:rPr>
          <w:rFonts w:ascii="Times New Roman" w:hAnsi="Times New Roman" w:cs="Times New Roman"/>
          <w:b/>
          <w:i/>
          <w:lang w:bidi="ar-EG"/>
        </w:rPr>
      </w:pPr>
      <w:r w:rsidRPr="00170B1B">
        <w:rPr>
          <w:rFonts w:ascii="Times New Roman" w:hAnsi="Times New Roman" w:cs="Times New Roman"/>
          <w:lang w:bidi="ar-EG"/>
        </w:rPr>
        <w:t>Passed class 12</w:t>
      </w:r>
      <w:r w:rsidRPr="00170B1B">
        <w:rPr>
          <w:rFonts w:ascii="Times New Roman" w:hAnsi="Times New Roman" w:cs="Times New Roman"/>
          <w:vertAlign w:val="superscript"/>
          <w:lang w:bidi="ar-EG"/>
        </w:rPr>
        <w:t>th</w:t>
      </w:r>
      <w:r w:rsidR="006109E4" w:rsidRPr="00170B1B">
        <w:rPr>
          <w:rFonts w:ascii="Times New Roman" w:hAnsi="Times New Roman" w:cs="Times New Roman"/>
          <w:lang w:bidi="ar-EG"/>
        </w:rPr>
        <w:t xml:space="preserve"> from AM College in the year 2010</w:t>
      </w:r>
      <w:r w:rsidRPr="00170B1B">
        <w:rPr>
          <w:rFonts w:ascii="Times New Roman" w:hAnsi="Times New Roman" w:cs="Times New Roman"/>
          <w:lang w:bidi="ar-EG"/>
        </w:rPr>
        <w:t>.</w:t>
      </w:r>
    </w:p>
    <w:p w:rsidR="00F77185" w:rsidRPr="00EB2F54" w:rsidRDefault="00F77185" w:rsidP="00F77185">
      <w:pPr>
        <w:pStyle w:val="ListParagraph"/>
        <w:spacing w:after="0" w:line="240" w:lineRule="auto"/>
        <w:ind w:left="567"/>
        <w:jc w:val="lowKashida"/>
        <w:rPr>
          <w:rFonts w:ascii="Times New Roman" w:hAnsi="Times New Roman" w:cs="Times New Roman"/>
          <w:b/>
          <w:i/>
          <w:lang w:bidi="ar-EG"/>
        </w:rPr>
      </w:pPr>
    </w:p>
    <w:p w:rsidR="00C66309" w:rsidRPr="00815E8F" w:rsidRDefault="00C66309" w:rsidP="00C66309">
      <w:pPr>
        <w:pStyle w:val="ListParagraph"/>
        <w:spacing w:after="0" w:line="240" w:lineRule="auto"/>
        <w:jc w:val="lowKashida"/>
        <w:rPr>
          <w:rFonts w:ascii="Times New Roman" w:hAnsi="Times New Roman" w:cs="Times New Roman"/>
          <w:b/>
          <w:i/>
          <w:lang w:bidi="ar-EG"/>
        </w:rPr>
      </w:pPr>
    </w:p>
    <w:p w:rsidR="00CA6145" w:rsidRDefault="00EA6ABC" w:rsidP="009F2B03">
      <w:pPr>
        <w:spacing w:after="0" w:line="360" w:lineRule="auto"/>
        <w:ind w:left="426" w:hanging="28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Technical Qualification</w:t>
      </w:r>
      <w:r w:rsidR="00C21C3A" w:rsidRPr="00887129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:</w:t>
      </w:r>
      <w:r w:rsidR="00C21C3A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 xml:space="preserve">-                                                           </w:t>
      </w:r>
    </w:p>
    <w:p w:rsidR="003B17F9" w:rsidRPr="003C7272" w:rsidRDefault="00EA6ABC" w:rsidP="00CA6145">
      <w:pPr>
        <w:pStyle w:val="ListParagraph"/>
        <w:numPr>
          <w:ilvl w:val="0"/>
          <w:numId w:val="10"/>
        </w:numPr>
        <w:spacing w:after="0" w:line="360" w:lineRule="auto"/>
        <w:ind w:left="567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B.TECH </w:t>
      </w:r>
      <w:r w:rsidR="003F3692" w:rsidRPr="003F3692">
        <w:rPr>
          <w:rFonts w:ascii="Times New Roman" w:hAnsi="Times New Roman" w:cs="Times New Roman"/>
          <w:sz w:val="24"/>
          <w:szCs w:val="24"/>
        </w:rPr>
        <w:t xml:space="preserve"> in </w:t>
      </w:r>
      <w:r w:rsidR="00CA6145" w:rsidRPr="00867EC5">
        <w:rPr>
          <w:rFonts w:ascii="Times New Roman" w:hAnsi="Times New Roman" w:cs="Times New Roman"/>
          <w:sz w:val="24"/>
          <w:szCs w:val="24"/>
        </w:rPr>
        <w:t>Mechanical</w:t>
      </w:r>
      <w:r w:rsidR="003F3692" w:rsidRPr="00867EC5">
        <w:rPr>
          <w:rFonts w:ascii="Times New Roman" w:hAnsi="Times New Roman" w:cs="Times New Roman"/>
          <w:sz w:val="24"/>
          <w:szCs w:val="24"/>
        </w:rPr>
        <w:t xml:space="preserve"> Engineering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3C7272">
        <w:rPr>
          <w:rFonts w:ascii="Times New Roman" w:hAnsi="Times New Roman" w:cs="Times New Roman"/>
          <w:sz w:val="24"/>
          <w:szCs w:val="24"/>
        </w:rPr>
        <w:t>SMIT College B</w:t>
      </w:r>
      <w:r>
        <w:rPr>
          <w:rFonts w:ascii="Times New Roman" w:hAnsi="Times New Roman" w:cs="Times New Roman"/>
          <w:sz w:val="24"/>
          <w:szCs w:val="24"/>
        </w:rPr>
        <w:t>erhampur Odisha</w:t>
      </w:r>
      <w:r w:rsidR="00FF4F1C">
        <w:rPr>
          <w:rFonts w:ascii="Times New Roman" w:hAnsi="Times New Roman" w:cs="Times New Roman"/>
          <w:sz w:val="24"/>
          <w:szCs w:val="24"/>
        </w:rPr>
        <w:t xml:space="preserve"> in the year 2014.</w:t>
      </w:r>
    </w:p>
    <w:p w:rsidR="003B17F9" w:rsidRDefault="003B17F9" w:rsidP="00CA614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9639E" w:rsidRPr="00D9639E" w:rsidRDefault="00EA6ABC" w:rsidP="009F2B03">
      <w:pPr>
        <w:spacing w:after="0" w:line="360" w:lineRule="auto"/>
        <w:ind w:left="426" w:hanging="28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Training</w:t>
      </w:r>
      <w:r w:rsidRPr="00887129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-</w:t>
      </w:r>
    </w:p>
    <w:p w:rsidR="00FF4F1C" w:rsidRPr="00270932" w:rsidRDefault="00EA6ABC" w:rsidP="00FF4F1C">
      <w:pPr>
        <w:spacing w:after="0"/>
      </w:pPr>
      <w:r>
        <w:rPr>
          <w:rFonts w:ascii="Garamond" w:hAnsi="Garamond"/>
          <w:b/>
        </w:rPr>
        <w:t xml:space="preserve">              </w:t>
      </w:r>
      <w:r>
        <w:t>TML Drivelines limited (A TATA MOTOR ENTERPRISE)</w:t>
      </w:r>
    </w:p>
    <w:p w:rsidR="00FF4F1C" w:rsidRDefault="00EA6ABC" w:rsidP="00FF4F1C">
      <w:pPr>
        <w:spacing w:after="0"/>
      </w:pPr>
      <w:r>
        <w:rPr>
          <w:rFonts w:ascii="Garamond" w:hAnsi="Garamond"/>
          <w:b/>
        </w:rPr>
        <w:t xml:space="preserve">               </w:t>
      </w:r>
      <w:r w:rsidRPr="00270932">
        <w:rPr>
          <w:rFonts w:ascii="Garamond" w:hAnsi="Garamond"/>
          <w:b/>
        </w:rPr>
        <w:t xml:space="preserve">Project Title     </w:t>
      </w:r>
      <w:r>
        <w:rPr>
          <w:rFonts w:ascii="Garamond" w:hAnsi="Garamond"/>
          <w:b/>
        </w:rPr>
        <w:t xml:space="preserve">    :-   </w:t>
      </w:r>
      <w:r w:rsidRPr="002E69AC">
        <w:rPr>
          <w:rFonts w:ascii="Garamond" w:hAnsi="Garamond"/>
          <w:b/>
        </w:rPr>
        <w:t xml:space="preserve">Workshop manual of rear axle SRT model           </w:t>
      </w:r>
      <w:r w:rsidRPr="002E69AC">
        <w:t xml:space="preserve">                                  </w:t>
      </w:r>
    </w:p>
    <w:p w:rsidR="00D9741A" w:rsidRPr="00104D2B" w:rsidRDefault="00EA6ABC" w:rsidP="00104D2B">
      <w:pPr>
        <w:spacing w:after="0"/>
        <w:rPr>
          <w:rFonts w:ascii="Garamond" w:hAnsi="Garamond"/>
          <w:b/>
        </w:rPr>
      </w:pPr>
      <w:r>
        <w:t xml:space="preserve">            </w:t>
      </w:r>
      <w:r w:rsidRPr="002E69AC">
        <w:t xml:space="preserve">    </w:t>
      </w:r>
      <w:r>
        <w:rPr>
          <w:rFonts w:ascii="Garamond" w:hAnsi="Garamond"/>
          <w:b/>
        </w:rPr>
        <w:t xml:space="preserve">Duration              </w:t>
      </w:r>
      <w:r w:rsidRPr="002E69AC">
        <w:rPr>
          <w:rFonts w:ascii="Garamond" w:hAnsi="Garamond"/>
          <w:b/>
        </w:rPr>
        <w:t xml:space="preserve"> :-   </w:t>
      </w:r>
      <w:r>
        <w:t>one Months</w:t>
      </w:r>
    </w:p>
    <w:p w:rsidR="00D9639E" w:rsidRDefault="00EA6ABC" w:rsidP="009F2B03">
      <w:pPr>
        <w:spacing w:line="240" w:lineRule="auto"/>
        <w:ind w:left="491" w:hanging="34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9639E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 xml:space="preserve">CO-Curricular </w:t>
      </w:r>
      <w:r w:rsidR="009B7180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activities:</w:t>
      </w:r>
      <w:r w:rsidRPr="00D9639E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 xml:space="preserve">-     </w:t>
      </w:r>
    </w:p>
    <w:p w:rsidR="00690299" w:rsidRPr="00EB2F54" w:rsidRDefault="00EA6ABC" w:rsidP="006F0E1D">
      <w:pPr>
        <w:pStyle w:val="ListParagraph"/>
        <w:numPr>
          <w:ilvl w:val="0"/>
          <w:numId w:val="29"/>
        </w:numPr>
        <w:tabs>
          <w:tab w:val="left" w:pos="851"/>
        </w:tabs>
        <w:spacing w:after="0" w:line="288" w:lineRule="auto"/>
        <w:ind w:left="709" w:hanging="142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B2F54">
        <w:rPr>
          <w:rFonts w:ascii="Times New Roman" w:hAnsi="Times New Roman" w:cs="Times New Roman"/>
          <w:bCs/>
          <w:color w:val="000000"/>
          <w:sz w:val="24"/>
          <w:szCs w:val="24"/>
        </w:rPr>
        <w:t>Participated in various annual programs of college.</w:t>
      </w:r>
    </w:p>
    <w:p w:rsidR="007F76BA" w:rsidRPr="00EB2F54" w:rsidRDefault="00EA6ABC" w:rsidP="006F0E1D">
      <w:pPr>
        <w:pStyle w:val="ListParagraph"/>
        <w:numPr>
          <w:ilvl w:val="0"/>
          <w:numId w:val="29"/>
        </w:numPr>
        <w:spacing w:line="240" w:lineRule="auto"/>
        <w:ind w:left="709" w:hanging="142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Won Home</w:t>
      </w:r>
      <w:r w:rsidR="005C26C2" w:rsidRPr="00EB2F54">
        <w:rPr>
          <w:rFonts w:ascii="Times New Roman" w:hAnsi="Times New Roman" w:cs="Times New Roman"/>
          <w:bCs/>
          <w:iCs/>
          <w:sz w:val="24"/>
          <w:szCs w:val="24"/>
        </w:rPr>
        <w:t xml:space="preserve"> Tournament of Cricket.</w:t>
      </w:r>
    </w:p>
    <w:p w:rsidR="00A36A75" w:rsidRDefault="00A36A75" w:rsidP="00515125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A6145" w:rsidRPr="00515125" w:rsidRDefault="00EA6ABC" w:rsidP="009F2B03">
      <w:pPr>
        <w:spacing w:line="240" w:lineRule="auto"/>
        <w:ind w:left="426" w:hanging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 xml:space="preserve">More </w:t>
      </w:r>
      <w:r w:rsidR="009B7180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of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 xml:space="preserve"> Me</w:t>
      </w:r>
      <w:r w:rsidRPr="00887129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 xml:space="preserve">-                                                           </w:t>
      </w:r>
    </w:p>
    <w:p w:rsidR="00CA6145" w:rsidRPr="004404F8" w:rsidRDefault="00EA6ABC" w:rsidP="00CA6145">
      <w:pPr>
        <w:spacing w:after="0" w:line="240" w:lineRule="auto"/>
        <w:ind w:firstLine="720"/>
        <w:rPr>
          <w:b/>
          <w:noProof/>
          <w:color w:val="0070C0"/>
          <w:sz w:val="28"/>
          <w:szCs w:val="28"/>
        </w:rPr>
      </w:pPr>
      <w:r w:rsidRPr="00515125">
        <w:rPr>
          <w:b/>
          <w:noProof/>
          <w:sz w:val="28"/>
          <w:szCs w:val="28"/>
        </w:rPr>
        <w:t xml:space="preserve">MY STRENGTHS                </w:t>
      </w:r>
      <w:r w:rsidR="00104D2B">
        <w:rPr>
          <w:b/>
          <w:noProof/>
          <w:sz w:val="28"/>
          <w:szCs w:val="28"/>
        </w:rPr>
        <w:t xml:space="preserve">                           </w:t>
      </w:r>
      <w:r w:rsidRPr="00515125">
        <w:rPr>
          <w:b/>
          <w:noProof/>
          <w:sz w:val="28"/>
          <w:szCs w:val="28"/>
        </w:rPr>
        <w:t xml:space="preserve">   PERSONAL DETAILS</w:t>
      </w:r>
    </w:p>
    <w:p w:rsidR="00CA6145" w:rsidRPr="00B47BDE" w:rsidRDefault="00EA6ABC" w:rsidP="006F0E1D">
      <w:pPr>
        <w:pStyle w:val="ListParagraph"/>
        <w:numPr>
          <w:ilvl w:val="0"/>
          <w:numId w:val="3"/>
        </w:numPr>
        <w:tabs>
          <w:tab w:val="decimal" w:pos="851"/>
        </w:tabs>
        <w:spacing w:after="0" w:line="240" w:lineRule="auto"/>
        <w:ind w:hanging="513"/>
        <w:rPr>
          <w:sz w:val="26"/>
          <w:szCs w:val="26"/>
        </w:rPr>
      </w:pPr>
      <w:r w:rsidRPr="00B47BDE">
        <w:rPr>
          <w:sz w:val="26"/>
          <w:szCs w:val="26"/>
        </w:rPr>
        <w:t xml:space="preserve">Quick Learner                                                       Date of Birth -           </w:t>
      </w:r>
      <w:r w:rsidR="00FF4F1C">
        <w:rPr>
          <w:sz w:val="26"/>
          <w:szCs w:val="26"/>
        </w:rPr>
        <w:t>4th May .1993</w:t>
      </w:r>
    </w:p>
    <w:p w:rsidR="00CA6145" w:rsidRPr="00B47BDE" w:rsidRDefault="00EA6ABC" w:rsidP="006F0E1D">
      <w:pPr>
        <w:pStyle w:val="ListParagraph"/>
        <w:numPr>
          <w:ilvl w:val="0"/>
          <w:numId w:val="2"/>
        </w:numPr>
        <w:spacing w:after="0" w:line="240" w:lineRule="auto"/>
        <w:ind w:left="851" w:hanging="284"/>
        <w:rPr>
          <w:sz w:val="26"/>
          <w:szCs w:val="26"/>
        </w:rPr>
      </w:pPr>
      <w:r w:rsidRPr="00B47BDE">
        <w:rPr>
          <w:sz w:val="26"/>
          <w:szCs w:val="26"/>
        </w:rPr>
        <w:t xml:space="preserve">Good Team Player                                               </w:t>
      </w:r>
      <w:r w:rsidR="006F0E1D">
        <w:rPr>
          <w:bCs/>
          <w:sz w:val="26"/>
          <w:szCs w:val="26"/>
        </w:rPr>
        <w:t xml:space="preserve">Marital Status -         </w:t>
      </w:r>
      <w:r w:rsidR="00FF4F1C">
        <w:rPr>
          <w:bCs/>
          <w:sz w:val="26"/>
          <w:szCs w:val="26"/>
        </w:rPr>
        <w:t>Unm</w:t>
      </w:r>
      <w:r w:rsidR="003C2854">
        <w:rPr>
          <w:bCs/>
          <w:sz w:val="26"/>
          <w:szCs w:val="26"/>
        </w:rPr>
        <w:t>arried</w:t>
      </w:r>
      <w:r w:rsidRPr="00B47BDE">
        <w:rPr>
          <w:bCs/>
          <w:sz w:val="26"/>
          <w:szCs w:val="26"/>
        </w:rPr>
        <w:t>.</w:t>
      </w:r>
    </w:p>
    <w:p w:rsidR="008C1B61" w:rsidRPr="00104D2B" w:rsidRDefault="00EA6ABC" w:rsidP="00104D2B">
      <w:pPr>
        <w:pStyle w:val="ListParagraph"/>
        <w:numPr>
          <w:ilvl w:val="0"/>
          <w:numId w:val="2"/>
        </w:numPr>
        <w:tabs>
          <w:tab w:val="left" w:pos="709"/>
          <w:tab w:val="left" w:pos="851"/>
        </w:tabs>
        <w:spacing w:after="0" w:line="240" w:lineRule="auto"/>
        <w:ind w:left="709" w:hanging="142"/>
        <w:rPr>
          <w:sz w:val="26"/>
          <w:szCs w:val="26"/>
        </w:rPr>
      </w:pPr>
      <w:r w:rsidRPr="00EB2F54">
        <w:rPr>
          <w:sz w:val="26"/>
          <w:szCs w:val="26"/>
        </w:rPr>
        <w:t xml:space="preserve">Open to learn new ideas   </w:t>
      </w:r>
      <w:r w:rsidRPr="00EB2F54">
        <w:rPr>
          <w:bCs/>
          <w:sz w:val="26"/>
          <w:szCs w:val="26"/>
        </w:rPr>
        <w:t xml:space="preserve">Languages Known </w:t>
      </w:r>
      <w:r w:rsidR="00515125" w:rsidRPr="00EB2F54">
        <w:rPr>
          <w:bCs/>
          <w:sz w:val="26"/>
          <w:szCs w:val="26"/>
        </w:rPr>
        <w:t>-   Hindi</w:t>
      </w:r>
      <w:r w:rsidRPr="00EB2F54">
        <w:rPr>
          <w:bCs/>
          <w:sz w:val="26"/>
          <w:szCs w:val="26"/>
        </w:rPr>
        <w:t xml:space="preserve"> and English.</w:t>
      </w:r>
    </w:p>
    <w:p w:rsidR="00CA6145" w:rsidRDefault="00EA6ABC" w:rsidP="009F2B03">
      <w:pPr>
        <w:spacing w:line="240" w:lineRule="auto"/>
        <w:ind w:left="426" w:hanging="28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Declaration</w:t>
      </w:r>
      <w:r w:rsidRPr="00887129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-</w:t>
      </w:r>
    </w:p>
    <w:p w:rsidR="00515125" w:rsidRPr="00B47BDE" w:rsidRDefault="00EA6ABC" w:rsidP="00231F17">
      <w:pPr>
        <w:spacing w:after="0" w:line="240" w:lineRule="auto"/>
        <w:rPr>
          <w:color w:val="002060"/>
          <w:sz w:val="26"/>
          <w:szCs w:val="26"/>
        </w:rPr>
      </w:pPr>
      <w:r w:rsidRPr="0051789C">
        <w:rPr>
          <w:rFonts w:ascii="Times New Roman" w:hAnsi="Times New Roman"/>
          <w:i/>
          <w:sz w:val="26"/>
          <w:szCs w:val="26"/>
        </w:rPr>
        <w:t xml:space="preserve">I hereby declare that the information furnished </w:t>
      </w:r>
      <w:r>
        <w:rPr>
          <w:rFonts w:ascii="Times New Roman" w:hAnsi="Times New Roman"/>
          <w:i/>
          <w:sz w:val="26"/>
          <w:szCs w:val="26"/>
        </w:rPr>
        <w:t>above is true and correct to</w:t>
      </w:r>
      <w:r w:rsidRPr="0051789C">
        <w:rPr>
          <w:rFonts w:ascii="Times New Roman" w:hAnsi="Times New Roman"/>
          <w:i/>
          <w:sz w:val="26"/>
          <w:szCs w:val="26"/>
        </w:rPr>
        <w:t xml:space="preserve"> the best of my knowledge and belief.  </w:t>
      </w:r>
    </w:p>
    <w:p w:rsidR="00515125" w:rsidRPr="00FF2C2B" w:rsidRDefault="00515125" w:rsidP="00515125">
      <w:pPr>
        <w:spacing w:after="0" w:line="240" w:lineRule="auto"/>
        <w:rPr>
          <w:b/>
          <w:color w:val="002060"/>
          <w:sz w:val="36"/>
          <w:szCs w:val="36"/>
          <w:u w:val="double" w:color="FFC000"/>
        </w:rPr>
      </w:pPr>
    </w:p>
    <w:p w:rsidR="00515125" w:rsidRPr="00B47BDE" w:rsidRDefault="00EA6ABC" w:rsidP="00515125">
      <w:pPr>
        <w:spacing w:after="0" w:line="240" w:lineRule="auto"/>
        <w:rPr>
          <w:b/>
          <w:noProof/>
          <w:color w:val="0070C0"/>
          <w:sz w:val="26"/>
          <w:szCs w:val="26"/>
        </w:rPr>
      </w:pPr>
      <w:r w:rsidRPr="00B47BDE">
        <w:rPr>
          <w:b/>
          <w:sz w:val="26"/>
          <w:szCs w:val="26"/>
        </w:rPr>
        <w:t>Date:</w:t>
      </w:r>
      <w:r w:rsidR="00104D2B">
        <w:rPr>
          <w:b/>
          <w:sz w:val="26"/>
          <w:szCs w:val="26"/>
        </w:rPr>
        <w:t xml:space="preserve">                                                                                                                                   ANKIT KUMAR</w:t>
      </w:r>
    </w:p>
    <w:p w:rsidR="00515125" w:rsidRPr="00C219DD" w:rsidRDefault="00515125" w:rsidP="00515125">
      <w:pPr>
        <w:pStyle w:val="Achievement"/>
        <w:numPr>
          <w:ilvl w:val="0"/>
          <w:numId w:val="0"/>
        </w:numPr>
        <w:ind w:left="720"/>
        <w:rPr>
          <w:rFonts w:asciiTheme="minorHAnsi" w:hAnsiTheme="minorHAnsi"/>
          <w:sz w:val="26"/>
          <w:szCs w:val="26"/>
        </w:rPr>
      </w:pPr>
    </w:p>
    <w:p w:rsidR="00515125" w:rsidRPr="00CA6145" w:rsidRDefault="00515125" w:rsidP="00CA6145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21C3A" w:rsidRPr="004739EF" w:rsidRDefault="00C21C3A" w:rsidP="00C21C3A">
      <w:pPr>
        <w:spacing w:after="0" w:line="360" w:lineRule="auto"/>
        <w:rPr>
          <w:rFonts w:ascii="Times New Roman" w:hAnsi="Times New Roman" w:cs="Times New Roman"/>
        </w:rPr>
      </w:pPr>
    </w:p>
    <w:p w:rsidR="0010298C" w:rsidRPr="00A0510C" w:rsidRDefault="0010298C" w:rsidP="0010298C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10298C" w:rsidRPr="00741A3B" w:rsidRDefault="0010298C" w:rsidP="00102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298C" w:rsidRPr="00741A3B" w:rsidRDefault="0010298C" w:rsidP="00FA6E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iCs/>
          <w:sz w:val="28"/>
          <w:szCs w:val="28"/>
          <w:highlight w:val="lightGray"/>
        </w:rPr>
      </w:pPr>
    </w:p>
    <w:p w:rsidR="00FA6ED3" w:rsidRPr="00FA6ED3" w:rsidRDefault="00FA6ED3" w:rsidP="00FA6E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Cs/>
          <w:sz w:val="28"/>
          <w:szCs w:val="28"/>
          <w:highlight w:val="lightGray"/>
        </w:rPr>
      </w:pPr>
    </w:p>
    <w:p w:rsidR="00FA6ED3" w:rsidRDefault="00EA6ABC" w:rsidP="00FA6E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5" name="Picture 5" descr="https://rdxfootmark.naukri.com/v2/track/openCv?trackingInfo=1b848a496a81ba1c49d4132df03bb212134f530e18705c4458440321091b5b581b09130b11455e551b4d58515c424154181c084b281e010303071041585d0b57580f1b425c4c01090340281e0103150b15465c540d4d584b50535a4f162e024b4340010d120213105b5c0c004d145c455715445a5c5d57421a081105431458090d074b100a12031753444f4a081e0103030014445d5d0e564a1008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dxfootmark.naukri.com/v2/track/openCv?trackingInfo=1b848a496a81ba1c49d4132df03bb212134f530e18705c4458440321091b5b581b09130b11455e551b4d58515c424154181c084b281e010303071041585d0b57580f1b425c4c01090340281e0103150b15465c540d4d584b50535a4f162e024b4340010d120213105b5c0c004d145c455715445a5c5d57421a081105431458090d074b100a12031753444f4a081e0103030014445d5d0e564a1008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6ED3" w:rsidSect="00FF2C2B">
      <w:pgSz w:w="11907" w:h="16839" w:code="9"/>
      <w:pgMar w:top="0" w:right="720" w:bottom="720" w:left="720" w:header="720" w:footer="720" w:gutter="0"/>
      <w:pgBorders w:offsetFrom="page">
        <w:top w:val="single" w:sz="18" w:space="24" w:color="0070C0"/>
        <w:left w:val="single" w:sz="18" w:space="24" w:color="0070C0"/>
        <w:bottom w:val="single" w:sz="18" w:space="24" w:color="0070C0"/>
        <w:right w:val="single" w:sz="18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8.75pt;height:18.75pt" o:bullet="t">
        <v:imagedata r:id="rId1" o:title=""/>
      </v:shape>
    </w:pict>
  </w:numPicBullet>
  <w:abstractNum w:abstractNumId="0">
    <w:nsid w:val="FFFFFF89"/>
    <w:multiLevelType w:val="singleLevel"/>
    <w:tmpl w:val="4E22EDE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C5435AA"/>
    <w:multiLevelType w:val="hybridMultilevel"/>
    <w:tmpl w:val="E59E6834"/>
    <w:lvl w:ilvl="0" w:tplc="6C880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A42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5A1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E2F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CDE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1E2D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32AC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4A3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3EE3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123F3"/>
    <w:multiLevelType w:val="hybridMultilevel"/>
    <w:tmpl w:val="1ABE43AA"/>
    <w:lvl w:ilvl="0" w:tplc="9B00D3E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62B8B22A" w:tentative="1">
      <w:start w:val="1"/>
      <w:numFmt w:val="lowerLetter"/>
      <w:lvlText w:val="%2."/>
      <w:lvlJc w:val="left"/>
      <w:pPr>
        <w:ind w:left="1740" w:hanging="360"/>
      </w:pPr>
    </w:lvl>
    <w:lvl w:ilvl="2" w:tplc="8E42E384" w:tentative="1">
      <w:start w:val="1"/>
      <w:numFmt w:val="lowerRoman"/>
      <w:lvlText w:val="%3."/>
      <w:lvlJc w:val="right"/>
      <w:pPr>
        <w:ind w:left="2460" w:hanging="180"/>
      </w:pPr>
    </w:lvl>
    <w:lvl w:ilvl="3" w:tplc="C7FA64CC" w:tentative="1">
      <w:start w:val="1"/>
      <w:numFmt w:val="decimal"/>
      <w:lvlText w:val="%4."/>
      <w:lvlJc w:val="left"/>
      <w:pPr>
        <w:ind w:left="3180" w:hanging="360"/>
      </w:pPr>
    </w:lvl>
    <w:lvl w:ilvl="4" w:tplc="783C3150" w:tentative="1">
      <w:start w:val="1"/>
      <w:numFmt w:val="lowerLetter"/>
      <w:lvlText w:val="%5."/>
      <w:lvlJc w:val="left"/>
      <w:pPr>
        <w:ind w:left="3900" w:hanging="360"/>
      </w:pPr>
    </w:lvl>
    <w:lvl w:ilvl="5" w:tplc="36744924" w:tentative="1">
      <w:start w:val="1"/>
      <w:numFmt w:val="lowerRoman"/>
      <w:lvlText w:val="%6."/>
      <w:lvlJc w:val="right"/>
      <w:pPr>
        <w:ind w:left="4620" w:hanging="180"/>
      </w:pPr>
    </w:lvl>
    <w:lvl w:ilvl="6" w:tplc="6304FA74" w:tentative="1">
      <w:start w:val="1"/>
      <w:numFmt w:val="decimal"/>
      <w:lvlText w:val="%7."/>
      <w:lvlJc w:val="left"/>
      <w:pPr>
        <w:ind w:left="5340" w:hanging="360"/>
      </w:pPr>
    </w:lvl>
    <w:lvl w:ilvl="7" w:tplc="FE545EEC" w:tentative="1">
      <w:start w:val="1"/>
      <w:numFmt w:val="lowerLetter"/>
      <w:lvlText w:val="%8."/>
      <w:lvlJc w:val="left"/>
      <w:pPr>
        <w:ind w:left="6060" w:hanging="360"/>
      </w:pPr>
    </w:lvl>
    <w:lvl w:ilvl="8" w:tplc="F5B83AB2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0E074D63"/>
    <w:multiLevelType w:val="hybridMultilevel"/>
    <w:tmpl w:val="CBFE8500"/>
    <w:lvl w:ilvl="0" w:tplc="1FE2860E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6EE487BA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642087D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826712A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348A462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53ED5A2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558EA548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52223288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D93A2BF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0972001"/>
    <w:multiLevelType w:val="hybridMultilevel"/>
    <w:tmpl w:val="97D685AC"/>
    <w:lvl w:ilvl="0" w:tplc="AC14FF1E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24"/>
      </w:rPr>
    </w:lvl>
    <w:lvl w:ilvl="1" w:tplc="C7440874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9662A4F6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F7F2869A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65585726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E28EF578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B0B223CA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7A70AC98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D9A66062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11260A1D"/>
    <w:multiLevelType w:val="hybridMultilevel"/>
    <w:tmpl w:val="58A4049C"/>
    <w:lvl w:ilvl="0" w:tplc="43186C18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670E0D6E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9C20DFE6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FC1A3D0A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1D243A58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93F6EA98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753E6936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C7D6F0E6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6FA48208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>
    <w:nsid w:val="11A6515E"/>
    <w:multiLevelType w:val="hybridMultilevel"/>
    <w:tmpl w:val="82FC9762"/>
    <w:lvl w:ilvl="0" w:tplc="82E29C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38A31D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AA44F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E4A1E4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202543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FC0649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946869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8CEE72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9C4282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79441F"/>
    <w:multiLevelType w:val="hybridMultilevel"/>
    <w:tmpl w:val="163A011E"/>
    <w:lvl w:ilvl="0" w:tplc="EC28738A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32"/>
        <w:szCs w:val="32"/>
      </w:rPr>
    </w:lvl>
    <w:lvl w:ilvl="1" w:tplc="09C2B0C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65108B40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77A2E1F4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EF704DA2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9AE8506C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BABAE5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55F2B0A8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948EA3EA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8">
    <w:nsid w:val="18C323B4"/>
    <w:multiLevelType w:val="hybridMultilevel"/>
    <w:tmpl w:val="C856322E"/>
    <w:lvl w:ilvl="0" w:tplc="6472077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12383E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3C78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451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2CB4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42BF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408E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E81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5EAF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12915"/>
    <w:multiLevelType w:val="hybridMultilevel"/>
    <w:tmpl w:val="61CAE544"/>
    <w:lvl w:ilvl="0" w:tplc="A9D4C8DA">
      <w:start w:val="1"/>
      <w:numFmt w:val="decimal"/>
      <w:lvlText w:val="%1."/>
      <w:lvlJc w:val="left"/>
      <w:pPr>
        <w:ind w:left="720" w:hanging="360"/>
      </w:pPr>
    </w:lvl>
    <w:lvl w:ilvl="1" w:tplc="C838B5D4">
      <w:start w:val="1"/>
      <w:numFmt w:val="lowerLetter"/>
      <w:lvlText w:val="%2."/>
      <w:lvlJc w:val="left"/>
      <w:pPr>
        <w:ind w:left="1440" w:hanging="360"/>
      </w:pPr>
    </w:lvl>
    <w:lvl w:ilvl="2" w:tplc="2D58EC66">
      <w:start w:val="1"/>
      <w:numFmt w:val="lowerRoman"/>
      <w:lvlText w:val="%3."/>
      <w:lvlJc w:val="right"/>
      <w:pPr>
        <w:ind w:left="2160" w:hanging="180"/>
      </w:pPr>
    </w:lvl>
    <w:lvl w:ilvl="3" w:tplc="90EC2D60">
      <w:start w:val="1"/>
      <w:numFmt w:val="decimal"/>
      <w:lvlText w:val="%4."/>
      <w:lvlJc w:val="left"/>
      <w:pPr>
        <w:ind w:left="2880" w:hanging="360"/>
      </w:pPr>
    </w:lvl>
    <w:lvl w:ilvl="4" w:tplc="46F0E0EA">
      <w:start w:val="1"/>
      <w:numFmt w:val="lowerLetter"/>
      <w:lvlText w:val="%5."/>
      <w:lvlJc w:val="left"/>
      <w:pPr>
        <w:ind w:left="3600" w:hanging="360"/>
      </w:pPr>
    </w:lvl>
    <w:lvl w:ilvl="5" w:tplc="1812DA48">
      <w:start w:val="1"/>
      <w:numFmt w:val="lowerRoman"/>
      <w:lvlText w:val="%6."/>
      <w:lvlJc w:val="right"/>
      <w:pPr>
        <w:ind w:left="4320" w:hanging="180"/>
      </w:pPr>
    </w:lvl>
    <w:lvl w:ilvl="6" w:tplc="A73C325C">
      <w:start w:val="1"/>
      <w:numFmt w:val="decimal"/>
      <w:lvlText w:val="%7."/>
      <w:lvlJc w:val="left"/>
      <w:pPr>
        <w:ind w:left="5040" w:hanging="360"/>
      </w:pPr>
    </w:lvl>
    <w:lvl w:ilvl="7" w:tplc="526A2680">
      <w:start w:val="1"/>
      <w:numFmt w:val="lowerLetter"/>
      <w:lvlText w:val="%8."/>
      <w:lvlJc w:val="left"/>
      <w:pPr>
        <w:ind w:left="5760" w:hanging="360"/>
      </w:pPr>
    </w:lvl>
    <w:lvl w:ilvl="8" w:tplc="73E4743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130F90"/>
    <w:multiLevelType w:val="hybridMultilevel"/>
    <w:tmpl w:val="95AEA49A"/>
    <w:lvl w:ilvl="0" w:tplc="E2C09B28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CF5815DA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B6DC9588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EF2E56C2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BF18B214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90A7018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C002B3DA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510A6856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B0C7884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>
    <w:nsid w:val="2954263F"/>
    <w:multiLevelType w:val="hybridMultilevel"/>
    <w:tmpl w:val="CE9CC266"/>
    <w:lvl w:ilvl="0" w:tplc="1FF69780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843A4EF0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B2864B36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CA26C9FE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BCEE8BB2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B884169A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6B3EAE16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F0C67522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F8AEC5CA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>
    <w:nsid w:val="31BA605D"/>
    <w:multiLevelType w:val="hybridMultilevel"/>
    <w:tmpl w:val="AEF6A992"/>
    <w:lvl w:ilvl="0" w:tplc="C8F64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9262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9E4F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BE61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8C5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802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A6C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659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E8B5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3954CD"/>
    <w:multiLevelType w:val="hybridMultilevel"/>
    <w:tmpl w:val="311A0B10"/>
    <w:lvl w:ilvl="0" w:tplc="338E3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B36E008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D64275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536B2B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6E087A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9322C7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58C50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A1E278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FC461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C595E93"/>
    <w:multiLevelType w:val="hybridMultilevel"/>
    <w:tmpl w:val="18667D2A"/>
    <w:lvl w:ilvl="0" w:tplc="FD809D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EFC95F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8CA3F3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1ACBD6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37447A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134A55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388A3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A38424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F9874D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130247"/>
    <w:multiLevelType w:val="hybridMultilevel"/>
    <w:tmpl w:val="15723348"/>
    <w:lvl w:ilvl="0" w:tplc="E4D689F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E228158">
      <w:start w:val="1"/>
      <w:numFmt w:val="lowerLetter"/>
      <w:lvlText w:val="%2."/>
      <w:lvlJc w:val="left"/>
      <w:pPr>
        <w:ind w:left="1440" w:hanging="360"/>
      </w:pPr>
    </w:lvl>
    <w:lvl w:ilvl="2" w:tplc="978AEDCA">
      <w:start w:val="1"/>
      <w:numFmt w:val="lowerRoman"/>
      <w:lvlText w:val="%3."/>
      <w:lvlJc w:val="right"/>
      <w:pPr>
        <w:ind w:left="2160" w:hanging="180"/>
      </w:pPr>
    </w:lvl>
    <w:lvl w:ilvl="3" w:tplc="22BA9C50">
      <w:start w:val="1"/>
      <w:numFmt w:val="decimal"/>
      <w:lvlText w:val="%4."/>
      <w:lvlJc w:val="left"/>
      <w:pPr>
        <w:ind w:left="2880" w:hanging="360"/>
      </w:pPr>
    </w:lvl>
    <w:lvl w:ilvl="4" w:tplc="252441FE">
      <w:start w:val="1"/>
      <w:numFmt w:val="lowerLetter"/>
      <w:lvlText w:val="%5."/>
      <w:lvlJc w:val="left"/>
      <w:pPr>
        <w:ind w:left="3600" w:hanging="360"/>
      </w:pPr>
    </w:lvl>
    <w:lvl w:ilvl="5" w:tplc="F9689DD0">
      <w:start w:val="1"/>
      <w:numFmt w:val="lowerRoman"/>
      <w:lvlText w:val="%6."/>
      <w:lvlJc w:val="right"/>
      <w:pPr>
        <w:ind w:left="4320" w:hanging="180"/>
      </w:pPr>
    </w:lvl>
    <w:lvl w:ilvl="6" w:tplc="E4AC4F7C">
      <w:start w:val="1"/>
      <w:numFmt w:val="decimal"/>
      <w:lvlText w:val="%7."/>
      <w:lvlJc w:val="left"/>
      <w:pPr>
        <w:ind w:left="5040" w:hanging="360"/>
      </w:pPr>
    </w:lvl>
    <w:lvl w:ilvl="7" w:tplc="C25E2EBA">
      <w:start w:val="1"/>
      <w:numFmt w:val="lowerLetter"/>
      <w:lvlText w:val="%8."/>
      <w:lvlJc w:val="left"/>
      <w:pPr>
        <w:ind w:left="5760" w:hanging="360"/>
      </w:pPr>
    </w:lvl>
    <w:lvl w:ilvl="8" w:tplc="E82A31CE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946A24"/>
    <w:multiLevelType w:val="hybridMultilevel"/>
    <w:tmpl w:val="67D86196"/>
    <w:lvl w:ilvl="0" w:tplc="61628222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F44A664C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D2B4D782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33906780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FAE00C98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8820B7EA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62EC10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E5FC7D0C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947A982C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>
    <w:nsid w:val="435262BD"/>
    <w:multiLevelType w:val="hybridMultilevel"/>
    <w:tmpl w:val="90B01F16"/>
    <w:lvl w:ilvl="0" w:tplc="56E2AB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03449D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646E3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BC60E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8E28C9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EFEDB1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14071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F481A4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C7EAA3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7F950C6"/>
    <w:multiLevelType w:val="hybridMultilevel"/>
    <w:tmpl w:val="091CC7BA"/>
    <w:lvl w:ilvl="0" w:tplc="FC283CA6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1" w:tplc="1CDA3B3A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88B2A8B8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3103434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FA82EBBA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DE04BA14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0F868D2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A8A8E680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6BB478A8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9">
    <w:nsid w:val="4D2C4EE4"/>
    <w:multiLevelType w:val="hybridMultilevel"/>
    <w:tmpl w:val="94B8C3D2"/>
    <w:lvl w:ilvl="0" w:tplc="D7020F68">
      <w:start w:val="1"/>
      <w:numFmt w:val="bullet"/>
      <w:lvlText w:val=""/>
      <w:lvlJc w:val="left"/>
      <w:pPr>
        <w:ind w:left="1211" w:hanging="360"/>
      </w:pPr>
      <w:rPr>
        <w:rFonts w:ascii="Wingdings" w:hAnsi="Wingdings" w:cs="Wingdings" w:hint="default"/>
      </w:rPr>
    </w:lvl>
    <w:lvl w:ilvl="1" w:tplc="67D00040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738350C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750CB18A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707E2E10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8FAAFF4A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8118ECDC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7AD6E246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ED680CA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52E90172"/>
    <w:multiLevelType w:val="hybridMultilevel"/>
    <w:tmpl w:val="20104CDE"/>
    <w:lvl w:ilvl="0" w:tplc="99F82DDC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A5901DBE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8D4AD810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65BA10C0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EE4C589E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100261AE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DBC82CD8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C832AD8E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B28C5C9E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>
    <w:nsid w:val="54C30298"/>
    <w:multiLevelType w:val="hybridMultilevel"/>
    <w:tmpl w:val="D9F65220"/>
    <w:lvl w:ilvl="0" w:tplc="F18E88F6">
      <w:numFmt w:val="bullet"/>
      <w:lvlText w:val="•"/>
      <w:lvlJc w:val="left"/>
      <w:pPr>
        <w:ind w:left="786" w:hanging="360"/>
      </w:pPr>
      <w:rPr>
        <w:rFonts w:ascii="Arial" w:eastAsiaTheme="minorHAnsi" w:hAnsi="Arial" w:cs="Arial" w:hint="default"/>
        <w:b w:val="0"/>
        <w:i w:val="0"/>
      </w:rPr>
    </w:lvl>
    <w:lvl w:ilvl="1" w:tplc="BEA8C644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C4A6C79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E46A56F4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64882B98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AEEE61B6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A88E99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C1D20B92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9248B8C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55031D32"/>
    <w:multiLevelType w:val="hybridMultilevel"/>
    <w:tmpl w:val="C1BAA2DE"/>
    <w:lvl w:ilvl="0" w:tplc="C80CEB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7E49C4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D065B3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D600E2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BB6CA4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EB453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9BC8C0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FB28F3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818A82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8865D75"/>
    <w:multiLevelType w:val="hybridMultilevel"/>
    <w:tmpl w:val="8E142124"/>
    <w:lvl w:ilvl="0" w:tplc="2CDA0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0ED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EA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988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3045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FE1C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D6E5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808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0E18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C518BB"/>
    <w:multiLevelType w:val="hybridMultilevel"/>
    <w:tmpl w:val="FCBEAB0A"/>
    <w:lvl w:ilvl="0" w:tplc="E11C7C98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6A06FD40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4C47630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8D405F12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D1BE1BB6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9E72FF12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264B406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BD00245A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D98A3D16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5">
    <w:nsid w:val="5CA43A9D"/>
    <w:multiLevelType w:val="hybridMultilevel"/>
    <w:tmpl w:val="910E6EC2"/>
    <w:lvl w:ilvl="0" w:tplc="D3109104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BE6E3CD6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3CC6D66E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E068B8F0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8220ABAE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D4E02DE2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A44C82F8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B6C8350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F1CACCC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6">
    <w:nsid w:val="5E9E29D8"/>
    <w:multiLevelType w:val="hybridMultilevel"/>
    <w:tmpl w:val="E668A0B8"/>
    <w:lvl w:ilvl="0" w:tplc="893C6B28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707495F4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5628B7F2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633C7F82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07827AC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E348A0E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BD76DDDE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DB215BA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61809A0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7">
    <w:nsid w:val="613D1EE3"/>
    <w:multiLevelType w:val="hybridMultilevel"/>
    <w:tmpl w:val="5DEC9D1A"/>
    <w:lvl w:ilvl="0" w:tplc="1AB2970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ECEE300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A728B64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766E862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9BB02EC2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3101F72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9AE0FF64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6674ECB0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C54EFB62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9">
    <w:nsid w:val="72E16C2C"/>
    <w:multiLevelType w:val="hybridMultilevel"/>
    <w:tmpl w:val="32C409F8"/>
    <w:lvl w:ilvl="0" w:tplc="C57819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5EE02B2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CE281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3AFDC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A686F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382980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276FE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D441F8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D3207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45C3855"/>
    <w:multiLevelType w:val="hybridMultilevel"/>
    <w:tmpl w:val="C8CCC532"/>
    <w:lvl w:ilvl="0" w:tplc="4E1CF03A">
      <w:start w:val="1"/>
      <w:numFmt w:val="bullet"/>
      <w:lvlText w:val=""/>
      <w:lvlJc w:val="left"/>
      <w:pPr>
        <w:ind w:left="1211" w:hanging="360"/>
      </w:pPr>
      <w:rPr>
        <w:rFonts w:ascii="Wingdings" w:hAnsi="Wingdings" w:cs="Wingdings" w:hint="default"/>
      </w:rPr>
    </w:lvl>
    <w:lvl w:ilvl="1" w:tplc="703AFE62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7BE6B788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7A3EF91C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587E7684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E4EA7FA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BA386CFC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60D436BA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E1C4B666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>
    <w:nsid w:val="754C3424"/>
    <w:multiLevelType w:val="hybridMultilevel"/>
    <w:tmpl w:val="9212272A"/>
    <w:lvl w:ilvl="0" w:tplc="383494A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</w:rPr>
    </w:lvl>
    <w:lvl w:ilvl="1" w:tplc="2C900F02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E0B9A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102FDF2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01046E2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BD76F696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7500FAAC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E361CE6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3074D6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76BA0B5C"/>
    <w:multiLevelType w:val="hybridMultilevel"/>
    <w:tmpl w:val="4A040DAE"/>
    <w:lvl w:ilvl="0" w:tplc="C7C0C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9408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96E3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E06F58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DD4423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E4261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854873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90CA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38D43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777E6723"/>
    <w:multiLevelType w:val="hybridMultilevel"/>
    <w:tmpl w:val="E7DED7B8"/>
    <w:lvl w:ilvl="0" w:tplc="CCE2A380">
      <w:start w:val="1"/>
      <w:numFmt w:val="bullet"/>
      <w:lvlText w:val=""/>
      <w:lvlJc w:val="left"/>
      <w:pPr>
        <w:ind w:left="1211" w:hanging="360"/>
      </w:pPr>
      <w:rPr>
        <w:rFonts w:ascii="Wingdings" w:hAnsi="Wingdings" w:cs="Wingdings" w:hint="default"/>
      </w:rPr>
    </w:lvl>
    <w:lvl w:ilvl="1" w:tplc="F47848C0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768A06E0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C6F14C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787247B6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6D48DBBC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734A5C9C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C1C331E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76C49796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>
    <w:nsid w:val="782615AE"/>
    <w:multiLevelType w:val="hybridMultilevel"/>
    <w:tmpl w:val="B290F694"/>
    <w:lvl w:ilvl="0" w:tplc="2DC4477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8BC0BD8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01E48D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EB6A98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5A40E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6B8B29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FD21BC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65637F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35A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C2E3EAF"/>
    <w:multiLevelType w:val="hybridMultilevel"/>
    <w:tmpl w:val="A7B092F0"/>
    <w:lvl w:ilvl="0" w:tplc="A574EA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38E0A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3CCDE9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E08E91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F2E6FD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F6E0AE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C8E88E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4F25FB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8EC08E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8"/>
  </w:num>
  <w:num w:numId="2">
    <w:abstractNumId w:val="22"/>
  </w:num>
  <w:num w:numId="3">
    <w:abstractNumId w:val="35"/>
  </w:num>
  <w:num w:numId="4">
    <w:abstractNumId w:val="7"/>
  </w:num>
  <w:num w:numId="5">
    <w:abstractNumId w:val="32"/>
  </w:num>
  <w:num w:numId="6">
    <w:abstractNumId w:val="31"/>
  </w:num>
  <w:num w:numId="7">
    <w:abstractNumId w:val="8"/>
  </w:num>
  <w:num w:numId="8">
    <w:abstractNumId w:val="18"/>
  </w:num>
  <w:num w:numId="9">
    <w:abstractNumId w:val="14"/>
  </w:num>
  <w:num w:numId="10">
    <w:abstractNumId w:val="12"/>
  </w:num>
  <w:num w:numId="11">
    <w:abstractNumId w:val="0"/>
  </w:num>
  <w:num w:numId="12">
    <w:abstractNumId w:val="34"/>
  </w:num>
  <w:num w:numId="13">
    <w:abstractNumId w:val="19"/>
  </w:num>
  <w:num w:numId="14">
    <w:abstractNumId w:val="33"/>
  </w:num>
  <w:num w:numId="15">
    <w:abstractNumId w:val="30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4"/>
  </w:num>
  <w:num w:numId="20">
    <w:abstractNumId w:val="21"/>
  </w:num>
  <w:num w:numId="21">
    <w:abstractNumId w:val="10"/>
  </w:num>
  <w:num w:numId="22">
    <w:abstractNumId w:val="2"/>
  </w:num>
  <w:num w:numId="23">
    <w:abstractNumId w:val="25"/>
  </w:num>
  <w:num w:numId="24">
    <w:abstractNumId w:val="17"/>
  </w:num>
  <w:num w:numId="25">
    <w:abstractNumId w:val="6"/>
  </w:num>
  <w:num w:numId="26">
    <w:abstractNumId w:val="23"/>
  </w:num>
  <w:num w:numId="27">
    <w:abstractNumId w:val="29"/>
  </w:num>
  <w:num w:numId="28">
    <w:abstractNumId w:val="13"/>
  </w:num>
  <w:num w:numId="29">
    <w:abstractNumId w:val="3"/>
  </w:num>
  <w:num w:numId="30">
    <w:abstractNumId w:val="36"/>
  </w:num>
  <w:num w:numId="31">
    <w:abstractNumId w:val="11"/>
  </w:num>
  <w:num w:numId="32">
    <w:abstractNumId w:val="24"/>
  </w:num>
  <w:num w:numId="33">
    <w:abstractNumId w:val="26"/>
  </w:num>
  <w:num w:numId="34">
    <w:abstractNumId w:val="16"/>
  </w:num>
  <w:num w:numId="35">
    <w:abstractNumId w:val="27"/>
  </w:num>
  <w:num w:numId="36">
    <w:abstractNumId w:val="20"/>
  </w:num>
  <w:num w:numId="37">
    <w:abstractNumId w:val="1"/>
  </w:num>
  <w:num w:numId="3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9E4"/>
    <w:rsid w:val="00014883"/>
    <w:rsid w:val="000166ED"/>
    <w:rsid w:val="00025308"/>
    <w:rsid w:val="000301B8"/>
    <w:rsid w:val="000333C8"/>
    <w:rsid w:val="00037C7E"/>
    <w:rsid w:val="00040E11"/>
    <w:rsid w:val="00041F95"/>
    <w:rsid w:val="0004452A"/>
    <w:rsid w:val="000537B8"/>
    <w:rsid w:val="000548D3"/>
    <w:rsid w:val="000658B0"/>
    <w:rsid w:val="0006678F"/>
    <w:rsid w:val="000815C7"/>
    <w:rsid w:val="000B2E04"/>
    <w:rsid w:val="000B4EB8"/>
    <w:rsid w:val="000C4261"/>
    <w:rsid w:val="000C469F"/>
    <w:rsid w:val="000C6E0A"/>
    <w:rsid w:val="000D17FC"/>
    <w:rsid w:val="000D47DB"/>
    <w:rsid w:val="000E11B7"/>
    <w:rsid w:val="000F4144"/>
    <w:rsid w:val="000F4BDC"/>
    <w:rsid w:val="000F63FB"/>
    <w:rsid w:val="00100BF8"/>
    <w:rsid w:val="0010298C"/>
    <w:rsid w:val="00104D2B"/>
    <w:rsid w:val="001157E5"/>
    <w:rsid w:val="001207BC"/>
    <w:rsid w:val="001426C8"/>
    <w:rsid w:val="001541F7"/>
    <w:rsid w:val="0015543F"/>
    <w:rsid w:val="00161D62"/>
    <w:rsid w:val="00161E1F"/>
    <w:rsid w:val="00170B1B"/>
    <w:rsid w:val="00172047"/>
    <w:rsid w:val="00175E50"/>
    <w:rsid w:val="001864E8"/>
    <w:rsid w:val="00186D29"/>
    <w:rsid w:val="001917E8"/>
    <w:rsid w:val="001A25E9"/>
    <w:rsid w:val="001A3475"/>
    <w:rsid w:val="001B1480"/>
    <w:rsid w:val="001B5727"/>
    <w:rsid w:val="001B6747"/>
    <w:rsid w:val="001B7480"/>
    <w:rsid w:val="001C0C43"/>
    <w:rsid w:val="001C54AD"/>
    <w:rsid w:val="001D1495"/>
    <w:rsid w:val="001D1D99"/>
    <w:rsid w:val="001E0B13"/>
    <w:rsid w:val="001E1F7C"/>
    <w:rsid w:val="001E259D"/>
    <w:rsid w:val="001E684C"/>
    <w:rsid w:val="001F20A8"/>
    <w:rsid w:val="001F2250"/>
    <w:rsid w:val="002036C7"/>
    <w:rsid w:val="00211197"/>
    <w:rsid w:val="0021327C"/>
    <w:rsid w:val="00216C85"/>
    <w:rsid w:val="00220208"/>
    <w:rsid w:val="00223ED6"/>
    <w:rsid w:val="00224227"/>
    <w:rsid w:val="00231F17"/>
    <w:rsid w:val="0023613E"/>
    <w:rsid w:val="00243190"/>
    <w:rsid w:val="0024714E"/>
    <w:rsid w:val="002508CB"/>
    <w:rsid w:val="002541B1"/>
    <w:rsid w:val="0025681E"/>
    <w:rsid w:val="00256CB7"/>
    <w:rsid w:val="0025799B"/>
    <w:rsid w:val="00261AF7"/>
    <w:rsid w:val="002629A2"/>
    <w:rsid w:val="00270932"/>
    <w:rsid w:val="00277E78"/>
    <w:rsid w:val="00277FCF"/>
    <w:rsid w:val="002A438A"/>
    <w:rsid w:val="002A57B1"/>
    <w:rsid w:val="002A606C"/>
    <w:rsid w:val="002A6ED9"/>
    <w:rsid w:val="002B3742"/>
    <w:rsid w:val="002C38A1"/>
    <w:rsid w:val="002C6555"/>
    <w:rsid w:val="002C7021"/>
    <w:rsid w:val="002D076E"/>
    <w:rsid w:val="002D084B"/>
    <w:rsid w:val="002E27DF"/>
    <w:rsid w:val="002E54A6"/>
    <w:rsid w:val="002E69AC"/>
    <w:rsid w:val="002F4BD9"/>
    <w:rsid w:val="002F522E"/>
    <w:rsid w:val="003063DC"/>
    <w:rsid w:val="00311669"/>
    <w:rsid w:val="00311E41"/>
    <w:rsid w:val="00314565"/>
    <w:rsid w:val="00321937"/>
    <w:rsid w:val="00321A88"/>
    <w:rsid w:val="00323C43"/>
    <w:rsid w:val="003258BF"/>
    <w:rsid w:val="0032736C"/>
    <w:rsid w:val="00331818"/>
    <w:rsid w:val="00334E12"/>
    <w:rsid w:val="00340833"/>
    <w:rsid w:val="00341167"/>
    <w:rsid w:val="00343A59"/>
    <w:rsid w:val="00357410"/>
    <w:rsid w:val="00362C7C"/>
    <w:rsid w:val="00366D05"/>
    <w:rsid w:val="00377AC9"/>
    <w:rsid w:val="00384D75"/>
    <w:rsid w:val="00387825"/>
    <w:rsid w:val="003902D9"/>
    <w:rsid w:val="00397FF9"/>
    <w:rsid w:val="003A04DF"/>
    <w:rsid w:val="003A4F86"/>
    <w:rsid w:val="003B090A"/>
    <w:rsid w:val="003B17F9"/>
    <w:rsid w:val="003B329F"/>
    <w:rsid w:val="003C156F"/>
    <w:rsid w:val="003C2854"/>
    <w:rsid w:val="003C3CDB"/>
    <w:rsid w:val="003C3E2F"/>
    <w:rsid w:val="003C6077"/>
    <w:rsid w:val="003C7272"/>
    <w:rsid w:val="003D3429"/>
    <w:rsid w:val="003D61BF"/>
    <w:rsid w:val="003E16B5"/>
    <w:rsid w:val="003E7075"/>
    <w:rsid w:val="003F3692"/>
    <w:rsid w:val="003F5294"/>
    <w:rsid w:val="0042068B"/>
    <w:rsid w:val="0042558F"/>
    <w:rsid w:val="00425C27"/>
    <w:rsid w:val="00425F42"/>
    <w:rsid w:val="00430B41"/>
    <w:rsid w:val="00431FCD"/>
    <w:rsid w:val="0043358D"/>
    <w:rsid w:val="00433908"/>
    <w:rsid w:val="00436F64"/>
    <w:rsid w:val="004404F8"/>
    <w:rsid w:val="0044419E"/>
    <w:rsid w:val="004550E3"/>
    <w:rsid w:val="00456B11"/>
    <w:rsid w:val="004612C8"/>
    <w:rsid w:val="00463F60"/>
    <w:rsid w:val="00470054"/>
    <w:rsid w:val="004716F7"/>
    <w:rsid w:val="004739EF"/>
    <w:rsid w:val="00474170"/>
    <w:rsid w:val="00482CD9"/>
    <w:rsid w:val="00485205"/>
    <w:rsid w:val="00486AC8"/>
    <w:rsid w:val="004934C1"/>
    <w:rsid w:val="004A1720"/>
    <w:rsid w:val="004A4065"/>
    <w:rsid w:val="004A7C36"/>
    <w:rsid w:val="004C1154"/>
    <w:rsid w:val="004C125B"/>
    <w:rsid w:val="004C503D"/>
    <w:rsid w:val="004C6062"/>
    <w:rsid w:val="004D1C44"/>
    <w:rsid w:val="004D3CAB"/>
    <w:rsid w:val="004D74A1"/>
    <w:rsid w:val="004E415E"/>
    <w:rsid w:val="004E5ECD"/>
    <w:rsid w:val="004F3D03"/>
    <w:rsid w:val="004F795E"/>
    <w:rsid w:val="00504F96"/>
    <w:rsid w:val="0051061B"/>
    <w:rsid w:val="005120D1"/>
    <w:rsid w:val="00512948"/>
    <w:rsid w:val="00515125"/>
    <w:rsid w:val="0051789C"/>
    <w:rsid w:val="0052193C"/>
    <w:rsid w:val="00523B3C"/>
    <w:rsid w:val="00525FA4"/>
    <w:rsid w:val="00531B8A"/>
    <w:rsid w:val="00532196"/>
    <w:rsid w:val="00532AE0"/>
    <w:rsid w:val="00533EFA"/>
    <w:rsid w:val="005375BF"/>
    <w:rsid w:val="0054423F"/>
    <w:rsid w:val="0054442B"/>
    <w:rsid w:val="00550943"/>
    <w:rsid w:val="005517A7"/>
    <w:rsid w:val="005551C5"/>
    <w:rsid w:val="00576302"/>
    <w:rsid w:val="005815EC"/>
    <w:rsid w:val="0058261C"/>
    <w:rsid w:val="0058411E"/>
    <w:rsid w:val="00585A4E"/>
    <w:rsid w:val="0058757B"/>
    <w:rsid w:val="00593A4B"/>
    <w:rsid w:val="00595987"/>
    <w:rsid w:val="00597322"/>
    <w:rsid w:val="005977DD"/>
    <w:rsid w:val="005A01AA"/>
    <w:rsid w:val="005B02ED"/>
    <w:rsid w:val="005B0563"/>
    <w:rsid w:val="005B23EC"/>
    <w:rsid w:val="005B4EC2"/>
    <w:rsid w:val="005B5BAC"/>
    <w:rsid w:val="005B6F0F"/>
    <w:rsid w:val="005C26C2"/>
    <w:rsid w:val="005C330C"/>
    <w:rsid w:val="005D2DC7"/>
    <w:rsid w:val="005D68DF"/>
    <w:rsid w:val="005D7B0B"/>
    <w:rsid w:val="005E0C68"/>
    <w:rsid w:val="005E2981"/>
    <w:rsid w:val="005E2B68"/>
    <w:rsid w:val="005E3A88"/>
    <w:rsid w:val="005F234B"/>
    <w:rsid w:val="005F323F"/>
    <w:rsid w:val="005F44F1"/>
    <w:rsid w:val="00601C52"/>
    <w:rsid w:val="00605CCF"/>
    <w:rsid w:val="006109E4"/>
    <w:rsid w:val="00610DD3"/>
    <w:rsid w:val="006175DF"/>
    <w:rsid w:val="0062442D"/>
    <w:rsid w:val="006430FF"/>
    <w:rsid w:val="0064326E"/>
    <w:rsid w:val="00646336"/>
    <w:rsid w:val="00667977"/>
    <w:rsid w:val="00672D6B"/>
    <w:rsid w:val="006807DE"/>
    <w:rsid w:val="00690299"/>
    <w:rsid w:val="0069515F"/>
    <w:rsid w:val="006972B5"/>
    <w:rsid w:val="006A6E5E"/>
    <w:rsid w:val="006B6906"/>
    <w:rsid w:val="006C30C9"/>
    <w:rsid w:val="006C4906"/>
    <w:rsid w:val="006C643F"/>
    <w:rsid w:val="006D2012"/>
    <w:rsid w:val="006D671C"/>
    <w:rsid w:val="006E0A26"/>
    <w:rsid w:val="006E30AC"/>
    <w:rsid w:val="006E487E"/>
    <w:rsid w:val="006E60B6"/>
    <w:rsid w:val="006E612D"/>
    <w:rsid w:val="006E7CC5"/>
    <w:rsid w:val="006F0E1D"/>
    <w:rsid w:val="006F33FD"/>
    <w:rsid w:val="006F44F4"/>
    <w:rsid w:val="00702FEC"/>
    <w:rsid w:val="00710258"/>
    <w:rsid w:val="007106B5"/>
    <w:rsid w:val="00712699"/>
    <w:rsid w:val="00717914"/>
    <w:rsid w:val="00725500"/>
    <w:rsid w:val="00734267"/>
    <w:rsid w:val="007342CC"/>
    <w:rsid w:val="00737879"/>
    <w:rsid w:val="00741A3B"/>
    <w:rsid w:val="007529F7"/>
    <w:rsid w:val="007542F8"/>
    <w:rsid w:val="007735BA"/>
    <w:rsid w:val="00773B2F"/>
    <w:rsid w:val="0077673A"/>
    <w:rsid w:val="007945C0"/>
    <w:rsid w:val="007965A6"/>
    <w:rsid w:val="0079772F"/>
    <w:rsid w:val="007A4B24"/>
    <w:rsid w:val="007C2C33"/>
    <w:rsid w:val="007D45E2"/>
    <w:rsid w:val="007D474F"/>
    <w:rsid w:val="007E3C91"/>
    <w:rsid w:val="007E5C16"/>
    <w:rsid w:val="007F55D2"/>
    <w:rsid w:val="007F76BA"/>
    <w:rsid w:val="008049A8"/>
    <w:rsid w:val="008123DC"/>
    <w:rsid w:val="00812CD1"/>
    <w:rsid w:val="0081341B"/>
    <w:rsid w:val="00814B68"/>
    <w:rsid w:val="00815E8F"/>
    <w:rsid w:val="0081683B"/>
    <w:rsid w:val="00820254"/>
    <w:rsid w:val="00822D87"/>
    <w:rsid w:val="008367D5"/>
    <w:rsid w:val="00836963"/>
    <w:rsid w:val="0084132D"/>
    <w:rsid w:val="00844FE7"/>
    <w:rsid w:val="008463CF"/>
    <w:rsid w:val="008478B6"/>
    <w:rsid w:val="00855F38"/>
    <w:rsid w:val="008654D0"/>
    <w:rsid w:val="00865D0A"/>
    <w:rsid w:val="00867EC5"/>
    <w:rsid w:val="00870B8F"/>
    <w:rsid w:val="00870EBD"/>
    <w:rsid w:val="00874BC1"/>
    <w:rsid w:val="00876EF8"/>
    <w:rsid w:val="008809D6"/>
    <w:rsid w:val="008818C8"/>
    <w:rsid w:val="008851C0"/>
    <w:rsid w:val="00885CB9"/>
    <w:rsid w:val="00887129"/>
    <w:rsid w:val="00896068"/>
    <w:rsid w:val="008A0792"/>
    <w:rsid w:val="008A0B1A"/>
    <w:rsid w:val="008A1FC5"/>
    <w:rsid w:val="008A6F18"/>
    <w:rsid w:val="008B38EA"/>
    <w:rsid w:val="008B4482"/>
    <w:rsid w:val="008C0718"/>
    <w:rsid w:val="008C1B61"/>
    <w:rsid w:val="008C5244"/>
    <w:rsid w:val="008C5910"/>
    <w:rsid w:val="008C69EB"/>
    <w:rsid w:val="008D1E89"/>
    <w:rsid w:val="008D396F"/>
    <w:rsid w:val="008D5656"/>
    <w:rsid w:val="008E5644"/>
    <w:rsid w:val="008F0BE0"/>
    <w:rsid w:val="008F5D72"/>
    <w:rsid w:val="008F71D2"/>
    <w:rsid w:val="008F720F"/>
    <w:rsid w:val="008F7BF3"/>
    <w:rsid w:val="009063B1"/>
    <w:rsid w:val="00907318"/>
    <w:rsid w:val="009150A8"/>
    <w:rsid w:val="009213F2"/>
    <w:rsid w:val="00921BC8"/>
    <w:rsid w:val="00923155"/>
    <w:rsid w:val="00924199"/>
    <w:rsid w:val="00927FD8"/>
    <w:rsid w:val="00934242"/>
    <w:rsid w:val="00935596"/>
    <w:rsid w:val="009362BB"/>
    <w:rsid w:val="00937E43"/>
    <w:rsid w:val="00947094"/>
    <w:rsid w:val="00950BF0"/>
    <w:rsid w:val="009571A2"/>
    <w:rsid w:val="00965D9B"/>
    <w:rsid w:val="00966A9D"/>
    <w:rsid w:val="009674D8"/>
    <w:rsid w:val="00967DC4"/>
    <w:rsid w:val="00973B5C"/>
    <w:rsid w:val="00985E40"/>
    <w:rsid w:val="00991EEA"/>
    <w:rsid w:val="00995719"/>
    <w:rsid w:val="009B69FF"/>
    <w:rsid w:val="009B7180"/>
    <w:rsid w:val="009B74E8"/>
    <w:rsid w:val="009B7ADE"/>
    <w:rsid w:val="009C40ED"/>
    <w:rsid w:val="009C44A5"/>
    <w:rsid w:val="009D0869"/>
    <w:rsid w:val="009D21E0"/>
    <w:rsid w:val="009D401E"/>
    <w:rsid w:val="009D59A7"/>
    <w:rsid w:val="009D7EB0"/>
    <w:rsid w:val="009E5891"/>
    <w:rsid w:val="009F2B03"/>
    <w:rsid w:val="009F36AE"/>
    <w:rsid w:val="009F7FB9"/>
    <w:rsid w:val="00A02EAE"/>
    <w:rsid w:val="00A0510C"/>
    <w:rsid w:val="00A064EA"/>
    <w:rsid w:val="00A06DA3"/>
    <w:rsid w:val="00A135E5"/>
    <w:rsid w:val="00A26032"/>
    <w:rsid w:val="00A303EB"/>
    <w:rsid w:val="00A34B2A"/>
    <w:rsid w:val="00A36A75"/>
    <w:rsid w:val="00A4088B"/>
    <w:rsid w:val="00A40978"/>
    <w:rsid w:val="00A418D3"/>
    <w:rsid w:val="00A44210"/>
    <w:rsid w:val="00A55BF4"/>
    <w:rsid w:val="00A56445"/>
    <w:rsid w:val="00A63DC5"/>
    <w:rsid w:val="00A7520F"/>
    <w:rsid w:val="00A7683B"/>
    <w:rsid w:val="00A770F8"/>
    <w:rsid w:val="00A77725"/>
    <w:rsid w:val="00A8511F"/>
    <w:rsid w:val="00A9255B"/>
    <w:rsid w:val="00AA42DC"/>
    <w:rsid w:val="00AB0DC6"/>
    <w:rsid w:val="00AB4BAB"/>
    <w:rsid w:val="00AB536C"/>
    <w:rsid w:val="00AC03E1"/>
    <w:rsid w:val="00AC1E22"/>
    <w:rsid w:val="00AC222E"/>
    <w:rsid w:val="00AC35AE"/>
    <w:rsid w:val="00AC6E73"/>
    <w:rsid w:val="00AD0D0A"/>
    <w:rsid w:val="00AD1BEF"/>
    <w:rsid w:val="00AD3357"/>
    <w:rsid w:val="00AD371E"/>
    <w:rsid w:val="00AE18F9"/>
    <w:rsid w:val="00AE3965"/>
    <w:rsid w:val="00AF2F6A"/>
    <w:rsid w:val="00AF4BC4"/>
    <w:rsid w:val="00AF4D0D"/>
    <w:rsid w:val="00AF6815"/>
    <w:rsid w:val="00B02E3A"/>
    <w:rsid w:val="00B1483A"/>
    <w:rsid w:val="00B20164"/>
    <w:rsid w:val="00B20B16"/>
    <w:rsid w:val="00B20D10"/>
    <w:rsid w:val="00B22B71"/>
    <w:rsid w:val="00B344B3"/>
    <w:rsid w:val="00B34E1C"/>
    <w:rsid w:val="00B354E2"/>
    <w:rsid w:val="00B3657B"/>
    <w:rsid w:val="00B420C6"/>
    <w:rsid w:val="00B47BDE"/>
    <w:rsid w:val="00B47CA9"/>
    <w:rsid w:val="00B50844"/>
    <w:rsid w:val="00B658AB"/>
    <w:rsid w:val="00B6680A"/>
    <w:rsid w:val="00B66B1F"/>
    <w:rsid w:val="00B7500B"/>
    <w:rsid w:val="00B75E2C"/>
    <w:rsid w:val="00B76E55"/>
    <w:rsid w:val="00B77407"/>
    <w:rsid w:val="00B82EB1"/>
    <w:rsid w:val="00B92FBA"/>
    <w:rsid w:val="00B96880"/>
    <w:rsid w:val="00BB037D"/>
    <w:rsid w:val="00BB549D"/>
    <w:rsid w:val="00BB59EB"/>
    <w:rsid w:val="00BB7341"/>
    <w:rsid w:val="00BC575A"/>
    <w:rsid w:val="00BE08AF"/>
    <w:rsid w:val="00BE37DD"/>
    <w:rsid w:val="00BE6664"/>
    <w:rsid w:val="00BE6F1F"/>
    <w:rsid w:val="00BE7080"/>
    <w:rsid w:val="00BF5CFD"/>
    <w:rsid w:val="00C000F4"/>
    <w:rsid w:val="00C05E9F"/>
    <w:rsid w:val="00C07CA6"/>
    <w:rsid w:val="00C106A2"/>
    <w:rsid w:val="00C118A6"/>
    <w:rsid w:val="00C13511"/>
    <w:rsid w:val="00C17449"/>
    <w:rsid w:val="00C2105A"/>
    <w:rsid w:val="00C219DD"/>
    <w:rsid w:val="00C21C3A"/>
    <w:rsid w:val="00C25BE2"/>
    <w:rsid w:val="00C26AF6"/>
    <w:rsid w:val="00C27B5B"/>
    <w:rsid w:val="00C315E7"/>
    <w:rsid w:val="00C318B2"/>
    <w:rsid w:val="00C31CDC"/>
    <w:rsid w:val="00C36056"/>
    <w:rsid w:val="00C43FE8"/>
    <w:rsid w:val="00C44C6C"/>
    <w:rsid w:val="00C462EB"/>
    <w:rsid w:val="00C5261E"/>
    <w:rsid w:val="00C52881"/>
    <w:rsid w:val="00C533B2"/>
    <w:rsid w:val="00C53FAD"/>
    <w:rsid w:val="00C5510F"/>
    <w:rsid w:val="00C5517D"/>
    <w:rsid w:val="00C6088B"/>
    <w:rsid w:val="00C6213A"/>
    <w:rsid w:val="00C65347"/>
    <w:rsid w:val="00C65526"/>
    <w:rsid w:val="00C65C7C"/>
    <w:rsid w:val="00C66309"/>
    <w:rsid w:val="00C737FE"/>
    <w:rsid w:val="00C74694"/>
    <w:rsid w:val="00C77C24"/>
    <w:rsid w:val="00C815FD"/>
    <w:rsid w:val="00C900EA"/>
    <w:rsid w:val="00C939E4"/>
    <w:rsid w:val="00C95D11"/>
    <w:rsid w:val="00C95F44"/>
    <w:rsid w:val="00CA0BC0"/>
    <w:rsid w:val="00CA3D2B"/>
    <w:rsid w:val="00CA6145"/>
    <w:rsid w:val="00CA77CB"/>
    <w:rsid w:val="00CB14FE"/>
    <w:rsid w:val="00CB7B5C"/>
    <w:rsid w:val="00CD097B"/>
    <w:rsid w:val="00CD2F75"/>
    <w:rsid w:val="00CD3147"/>
    <w:rsid w:val="00CD4E0A"/>
    <w:rsid w:val="00CD76E7"/>
    <w:rsid w:val="00CE0ED5"/>
    <w:rsid w:val="00CE352F"/>
    <w:rsid w:val="00CF5989"/>
    <w:rsid w:val="00CF7341"/>
    <w:rsid w:val="00D03CD1"/>
    <w:rsid w:val="00D1418D"/>
    <w:rsid w:val="00D142B8"/>
    <w:rsid w:val="00D14351"/>
    <w:rsid w:val="00D2351B"/>
    <w:rsid w:val="00D251BB"/>
    <w:rsid w:val="00D2585E"/>
    <w:rsid w:val="00D26C6F"/>
    <w:rsid w:val="00D27D62"/>
    <w:rsid w:val="00D31678"/>
    <w:rsid w:val="00D37E85"/>
    <w:rsid w:val="00D43FE4"/>
    <w:rsid w:val="00D45FE1"/>
    <w:rsid w:val="00D5323D"/>
    <w:rsid w:val="00D5667B"/>
    <w:rsid w:val="00D6244B"/>
    <w:rsid w:val="00D62536"/>
    <w:rsid w:val="00D64915"/>
    <w:rsid w:val="00D72967"/>
    <w:rsid w:val="00D76F05"/>
    <w:rsid w:val="00D81DB6"/>
    <w:rsid w:val="00D87FF4"/>
    <w:rsid w:val="00D90143"/>
    <w:rsid w:val="00D91A4F"/>
    <w:rsid w:val="00D9320A"/>
    <w:rsid w:val="00D9639E"/>
    <w:rsid w:val="00D96E02"/>
    <w:rsid w:val="00D9741A"/>
    <w:rsid w:val="00DA4D1C"/>
    <w:rsid w:val="00DA6D94"/>
    <w:rsid w:val="00DB39BD"/>
    <w:rsid w:val="00DB641E"/>
    <w:rsid w:val="00DB7EFF"/>
    <w:rsid w:val="00DC44BB"/>
    <w:rsid w:val="00DD041F"/>
    <w:rsid w:val="00DD2077"/>
    <w:rsid w:val="00DD3E3A"/>
    <w:rsid w:val="00DD6C9C"/>
    <w:rsid w:val="00DE1B34"/>
    <w:rsid w:val="00DF6332"/>
    <w:rsid w:val="00DF6FF4"/>
    <w:rsid w:val="00E04301"/>
    <w:rsid w:val="00E07EAE"/>
    <w:rsid w:val="00E1426B"/>
    <w:rsid w:val="00E22D90"/>
    <w:rsid w:val="00E307E9"/>
    <w:rsid w:val="00E41257"/>
    <w:rsid w:val="00E45265"/>
    <w:rsid w:val="00E5467A"/>
    <w:rsid w:val="00E6094B"/>
    <w:rsid w:val="00E65371"/>
    <w:rsid w:val="00E6670E"/>
    <w:rsid w:val="00E814BA"/>
    <w:rsid w:val="00E90420"/>
    <w:rsid w:val="00E913ED"/>
    <w:rsid w:val="00E9574B"/>
    <w:rsid w:val="00EA187D"/>
    <w:rsid w:val="00EA2468"/>
    <w:rsid w:val="00EA4153"/>
    <w:rsid w:val="00EA46D9"/>
    <w:rsid w:val="00EA5437"/>
    <w:rsid w:val="00EA6ABC"/>
    <w:rsid w:val="00EB2F54"/>
    <w:rsid w:val="00EB31A1"/>
    <w:rsid w:val="00EC6AF8"/>
    <w:rsid w:val="00EC7330"/>
    <w:rsid w:val="00EC77D2"/>
    <w:rsid w:val="00EC7F8F"/>
    <w:rsid w:val="00ED171B"/>
    <w:rsid w:val="00ED267A"/>
    <w:rsid w:val="00ED330B"/>
    <w:rsid w:val="00ED4427"/>
    <w:rsid w:val="00ED64A3"/>
    <w:rsid w:val="00ED6938"/>
    <w:rsid w:val="00ED7B7E"/>
    <w:rsid w:val="00EE3745"/>
    <w:rsid w:val="00EE6F56"/>
    <w:rsid w:val="00F00BBD"/>
    <w:rsid w:val="00F10B16"/>
    <w:rsid w:val="00F11868"/>
    <w:rsid w:val="00F12EF8"/>
    <w:rsid w:val="00F215DB"/>
    <w:rsid w:val="00F22381"/>
    <w:rsid w:val="00F258A8"/>
    <w:rsid w:val="00F31F59"/>
    <w:rsid w:val="00F32006"/>
    <w:rsid w:val="00F3331A"/>
    <w:rsid w:val="00F34444"/>
    <w:rsid w:val="00F36451"/>
    <w:rsid w:val="00F41240"/>
    <w:rsid w:val="00F446F6"/>
    <w:rsid w:val="00F46651"/>
    <w:rsid w:val="00F531EE"/>
    <w:rsid w:val="00F54AD7"/>
    <w:rsid w:val="00F66926"/>
    <w:rsid w:val="00F707A7"/>
    <w:rsid w:val="00F73361"/>
    <w:rsid w:val="00F73FC0"/>
    <w:rsid w:val="00F748F7"/>
    <w:rsid w:val="00F77185"/>
    <w:rsid w:val="00F81E0E"/>
    <w:rsid w:val="00F831A7"/>
    <w:rsid w:val="00F903E9"/>
    <w:rsid w:val="00FA1FFA"/>
    <w:rsid w:val="00FA6ED3"/>
    <w:rsid w:val="00FA740F"/>
    <w:rsid w:val="00FB6966"/>
    <w:rsid w:val="00FB7BCD"/>
    <w:rsid w:val="00FC12F8"/>
    <w:rsid w:val="00FC4DB7"/>
    <w:rsid w:val="00FD171F"/>
    <w:rsid w:val="00FD198D"/>
    <w:rsid w:val="00FD3A6E"/>
    <w:rsid w:val="00FD61CD"/>
    <w:rsid w:val="00FF2423"/>
    <w:rsid w:val="00FF2C2B"/>
    <w:rsid w:val="00FF4265"/>
    <w:rsid w:val="00FF4F1C"/>
    <w:rsid w:val="00FF638D"/>
    <w:rsid w:val="00FF7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3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9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061B"/>
    <w:pPr>
      <w:ind w:left="720"/>
      <w:contextualSpacing/>
    </w:pPr>
  </w:style>
  <w:style w:type="paragraph" w:styleId="NoSpacing">
    <w:name w:val="No Spacing"/>
    <w:uiPriority w:val="1"/>
    <w:qFormat/>
    <w:rsid w:val="00FF638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3F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ectionHeading">
    <w:name w:val="Section Heading"/>
    <w:basedOn w:val="Normal"/>
    <w:rsid w:val="00EB31A1"/>
    <w:pPr>
      <w:spacing w:before="240" w:after="0" w:line="240" w:lineRule="auto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customStyle="1" w:styleId="p0">
    <w:name w:val="p0"/>
    <w:basedOn w:val="Normal"/>
    <w:rsid w:val="00532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Achievement">
    <w:name w:val="Achievement"/>
    <w:basedOn w:val="BodyText"/>
    <w:rsid w:val="005A01AA"/>
    <w:pPr>
      <w:numPr>
        <w:numId w:val="1"/>
      </w:numPr>
      <w:tabs>
        <w:tab w:val="clear" w:pos="360"/>
      </w:tabs>
      <w:spacing w:after="60" w:line="220" w:lineRule="atLeast"/>
      <w:ind w:left="720" w:hanging="36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A01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A01AA"/>
  </w:style>
  <w:style w:type="paragraph" w:styleId="ListBullet">
    <w:name w:val="List Bullet"/>
    <w:basedOn w:val="Normal"/>
    <w:uiPriority w:val="1"/>
    <w:unhideWhenUsed/>
    <w:qFormat/>
    <w:rsid w:val="00D9639E"/>
    <w:pPr>
      <w:numPr>
        <w:numId w:val="11"/>
      </w:numPr>
      <w:spacing w:after="80" w:line="240" w:lineRule="auto"/>
    </w:pPr>
    <w:rPr>
      <w:color w:val="404040" w:themeColor="text1" w:themeTint="BF"/>
      <w:sz w:val="18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876EF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3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9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061B"/>
    <w:pPr>
      <w:ind w:left="720"/>
      <w:contextualSpacing/>
    </w:pPr>
  </w:style>
  <w:style w:type="paragraph" w:styleId="NoSpacing">
    <w:name w:val="No Spacing"/>
    <w:uiPriority w:val="1"/>
    <w:qFormat/>
    <w:rsid w:val="00FF638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3F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ectionHeading">
    <w:name w:val="Section Heading"/>
    <w:basedOn w:val="Normal"/>
    <w:rsid w:val="00EB31A1"/>
    <w:pPr>
      <w:spacing w:before="240" w:after="0" w:line="240" w:lineRule="auto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customStyle="1" w:styleId="p0">
    <w:name w:val="p0"/>
    <w:basedOn w:val="Normal"/>
    <w:rsid w:val="00532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Achievement">
    <w:name w:val="Achievement"/>
    <w:basedOn w:val="BodyText"/>
    <w:rsid w:val="005A01AA"/>
    <w:pPr>
      <w:numPr>
        <w:numId w:val="1"/>
      </w:numPr>
      <w:tabs>
        <w:tab w:val="clear" w:pos="360"/>
      </w:tabs>
      <w:spacing w:after="60" w:line="220" w:lineRule="atLeast"/>
      <w:ind w:left="720" w:hanging="36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A01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A01AA"/>
  </w:style>
  <w:style w:type="paragraph" w:styleId="ListBullet">
    <w:name w:val="List Bullet"/>
    <w:basedOn w:val="Normal"/>
    <w:uiPriority w:val="1"/>
    <w:unhideWhenUsed/>
    <w:qFormat/>
    <w:rsid w:val="00D9639E"/>
    <w:pPr>
      <w:numPr>
        <w:numId w:val="11"/>
      </w:numPr>
      <w:spacing w:after="80" w:line="240" w:lineRule="auto"/>
    </w:pPr>
    <w:rPr>
      <w:color w:val="404040" w:themeColor="text1" w:themeTint="BF"/>
      <w:sz w:val="18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876EF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https://rdxfootmark.naukri.com/v2/track/openCv?trackingInfo=1b848a496a81ba1c49d4132df03bb212134f530e18705c4458440321091b5b581b09130b11455e551b4d58515c424154181c084b281e010303071041585d0b57580f1b425c4c01090340281e0103150b15465c540d4d584b50535a4f162e024b4340010d120213105b5c0c004d145c455715445a5c5d57421a081105431458090d074b100a12031753444f4a081e0103030014445d5d0e564a1008034e6&amp;docType=doc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elam.Dwivedi\Documents\NIET%20Resume%20Template%20v1.1%20ND%2012-Aug-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8EC8E-8DC1-4FA2-802C-51BEA9478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NIET Resume Template v1.1 ND 12-Aug-14.dotx</Template>
  <TotalTime>0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Jagriti.Batra</dc:creator>
  <cp:lastModifiedBy>pc</cp:lastModifiedBy>
  <cp:revision>2</cp:revision>
  <cp:lastPrinted>2014-09-10T10:17:00Z</cp:lastPrinted>
  <dcterms:created xsi:type="dcterms:W3CDTF">2019-09-03T10:06:00Z</dcterms:created>
  <dcterms:modified xsi:type="dcterms:W3CDTF">2019-09-03T10:06:00Z</dcterms:modified>
</cp:coreProperties>
</file>