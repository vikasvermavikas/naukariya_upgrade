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Description w:val="Layout table for name, contact info, and objective"/>
        <w:tblW w:w="5452" w:type="pct"/>
        <w:tblInd w:w="-426" w:type="dxa"/>
        <w:tblCellMar>
          <w:left w:w="0" w:type="dxa"/>
          <w:bottom w:w="115" w:type="dxa"/>
          <w:right w:w="0" w:type="dxa"/>
        </w:tblCellMar>
        <w:tblLook w:val="04A0"/>
      </w:tblPr>
      <w:tblGrid>
        <w:gridCol w:w="10206"/>
      </w:tblGrid>
      <w:tr w:rsidTr="00FC7E47">
        <w:tblPrEx>
          <w:tblW w:w="5452" w:type="pct"/>
          <w:tblInd w:w="-426" w:type="dxa"/>
          <w:tblCellMar>
            <w:left w:w="0" w:type="dxa"/>
            <w:bottom w:w="115" w:type="dxa"/>
            <w:right w:w="0" w:type="dxa"/>
          </w:tblCellMar>
          <w:tblLook w:val="04A0"/>
        </w:tblPrEx>
        <w:trPr>
          <w:trHeight w:hRule="exact" w:val="1424"/>
        </w:trPr>
        <w:tc>
          <w:tcPr>
            <w:tcW w:w="10207" w:type="dxa"/>
            <w:tcMar>
              <w:top w:w="0" w:type="dxa"/>
              <w:bottom w:w="0" w:type="dxa"/>
            </w:tcMar>
          </w:tcPr>
          <w:p w:rsidR="00692703" w:rsidRPr="00CF1A49" w:rsidP="00913946">
            <w:pPr>
              <w:pStyle w:val="Title"/>
            </w:pPr>
            <w:r>
              <w:t>n rajshhekhar rao</w:t>
            </w:r>
          </w:p>
          <w:p w:rsidR="00692703" w:rsidRPr="00CF1A49" w:rsidP="007930A2">
            <w:pPr>
              <w:pStyle w:val="ContactInfo"/>
              <w:spacing w:after="120"/>
              <w:contextualSpacing w:val="0"/>
            </w:pPr>
            <w:r>
              <w:t xml:space="preserve">C-81-82, Housing Board, Industrial Estate, Bhilai, Durg , </w:t>
            </w:r>
            <w:r w:rsidR="00F43393">
              <w:t>Chhattisgarh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A9B3C5353DE42528685F94A1B4B089E"/>
                </w:placeholder>
                <w:showingPlcHdr/>
                <w:richText/>
                <w:temporary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F1EDBAD429A6438BBC8666016088DB37"/>
                </w:placeholder>
                <w:showingPlcHdr/>
                <w:richText/>
                <w:temporary/>
                <w15:appearance w15:val="hidden"/>
              </w:sdtPr>
              <w:sdtContent>
                <w:r w:rsidRPr="00CF1A49" w:rsidR="00C57FC6">
                  <w:t>Phone</w:t>
                </w:r>
              </w:sdtContent>
            </w:sdt>
            <w:r>
              <w:t>:- 9589545544,9755768300</w:t>
            </w:r>
          </w:p>
          <w:p w:rsidR="00692703" w:rsidRPr="00CF1A49" w:rsidP="002B2FCE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BB43498687184B55B7FAAA1E1EFC9CC9"/>
                </w:placeholder>
                <w:showingPlcHdr/>
                <w:richText/>
                <w:temporary/>
                <w15:appearance w15:val="hidden"/>
              </w:sdtPr>
              <w:sdtContent>
                <w:r w:rsidRPr="00CF1A49" w:rsidR="00C57FC6">
                  <w:t>Email</w:t>
                </w:r>
              </w:sdtContent>
            </w:sdt>
            <w:r w:rsidR="002B2FCE">
              <w:t>:- Shekharraj777@g</w:t>
            </w:r>
            <w:r w:rsidR="00BC40D0">
              <w:t>m</w:t>
            </w:r>
            <w:r w:rsidR="002B2FCE">
              <w:t>a</w:t>
            </w:r>
            <w:r w:rsidR="00BC40D0">
              <w:t>il.com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2A098422F8D4CB1BF981279D27D0C82"/>
                </w:placeholder>
                <w:showingPlcHdr/>
                <w:richText/>
                <w:temporary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</w:p>
        </w:tc>
      </w:tr>
      <w:tr w:rsidTr="002B2FCE">
        <w:tblPrEx>
          <w:tblW w:w="5452" w:type="pct"/>
          <w:tblInd w:w="-426" w:type="dxa"/>
          <w:tblCellMar>
            <w:left w:w="0" w:type="dxa"/>
            <w:bottom w:w="115" w:type="dxa"/>
            <w:right w:w="0" w:type="dxa"/>
          </w:tblCellMar>
          <w:tblLook w:val="04A0"/>
        </w:tblPrEx>
        <w:tc>
          <w:tcPr>
            <w:tcW w:w="10207" w:type="dxa"/>
            <w:tcMar>
              <w:top w:w="432" w:type="dxa"/>
            </w:tcMar>
          </w:tcPr>
          <w:p w:rsidR="001755A8" w:rsidRPr="002B2FCE" w:rsidP="002B2FCE">
            <w:pPr>
              <w:pStyle w:val="BodyText"/>
              <w:spacing w:before="163" w:line="324" w:lineRule="auto"/>
              <w:ind w:left="160" w:right="269"/>
              <w:rPr>
                <w:color w:val="000000" w:themeColor="text1"/>
                <w:sz w:val="24"/>
                <w:szCs w:val="24"/>
              </w:rPr>
            </w:pPr>
            <w:r w:rsidRPr="002B2FCE">
              <w:rPr>
                <w:color w:val="000000" w:themeColor="text1"/>
                <w:w w:val="115"/>
                <w:sz w:val="24"/>
                <w:szCs w:val="24"/>
              </w:rPr>
              <w:t xml:space="preserve">To </w:t>
            </w:r>
            <w:r w:rsidRPr="002B2FCE">
              <w:rPr>
                <w:color w:val="000000" w:themeColor="text1"/>
                <w:spacing w:val="3"/>
                <w:w w:val="115"/>
                <w:sz w:val="24"/>
                <w:szCs w:val="24"/>
              </w:rPr>
              <w:t xml:space="preserve">improve my </w:t>
            </w:r>
            <w:r w:rsidRPr="002B2FCE">
              <w:rPr>
                <w:color w:val="000000" w:themeColor="text1"/>
                <w:w w:val="115"/>
                <w:sz w:val="24"/>
                <w:szCs w:val="24"/>
              </w:rPr>
              <w:t>software</w:t>
            </w:r>
            <w:r w:rsidRPr="002B2FCE">
              <w:rPr>
                <w:color w:val="000000" w:themeColor="text1"/>
                <w:spacing w:val="4"/>
                <w:w w:val="115"/>
                <w:sz w:val="24"/>
                <w:szCs w:val="24"/>
              </w:rPr>
              <w:t xml:space="preserve"> skills, as well as hardware skills </w:t>
            </w:r>
            <w:r w:rsidRPr="002B2FCE">
              <w:rPr>
                <w:color w:val="000000" w:themeColor="text1"/>
                <w:w w:val="115"/>
                <w:sz w:val="24"/>
                <w:szCs w:val="24"/>
              </w:rPr>
              <w:t xml:space="preserve">in a job </w:t>
            </w:r>
            <w:r w:rsidRPr="002B2FCE">
              <w:rPr>
                <w:color w:val="000000" w:themeColor="text1"/>
                <w:spacing w:val="2"/>
                <w:w w:val="115"/>
                <w:sz w:val="24"/>
                <w:szCs w:val="24"/>
              </w:rPr>
              <w:t xml:space="preserve">that both </w:t>
            </w:r>
            <w:r w:rsidRPr="002B2FCE">
              <w:rPr>
                <w:color w:val="000000" w:themeColor="text1"/>
                <w:spacing w:val="3"/>
                <w:w w:val="115"/>
                <w:sz w:val="24"/>
                <w:szCs w:val="24"/>
              </w:rPr>
              <w:t xml:space="preserve">challenges </w:t>
            </w:r>
            <w:r w:rsidRPr="002B2FCE">
              <w:rPr>
                <w:color w:val="000000" w:themeColor="text1"/>
                <w:spacing w:val="2"/>
                <w:w w:val="115"/>
                <w:sz w:val="24"/>
                <w:szCs w:val="24"/>
              </w:rPr>
              <w:t xml:space="preserve">and inspires </w:t>
            </w:r>
            <w:r w:rsidRPr="002B2FCE">
              <w:rPr>
                <w:color w:val="000000" w:themeColor="text1"/>
                <w:spacing w:val="5"/>
                <w:w w:val="115"/>
                <w:sz w:val="24"/>
                <w:szCs w:val="24"/>
              </w:rPr>
              <w:t xml:space="preserve">me, </w:t>
            </w:r>
            <w:r w:rsidRPr="002B2FCE">
              <w:rPr>
                <w:color w:val="000000" w:themeColor="text1"/>
                <w:spacing w:val="2"/>
                <w:w w:val="115"/>
                <w:sz w:val="24"/>
                <w:szCs w:val="24"/>
              </w:rPr>
              <w:t xml:space="preserve">while </w:t>
            </w:r>
            <w:r w:rsidRPr="002B2FCE">
              <w:rPr>
                <w:color w:val="000000" w:themeColor="text1"/>
                <w:spacing w:val="3"/>
                <w:w w:val="115"/>
                <w:sz w:val="24"/>
                <w:szCs w:val="24"/>
              </w:rPr>
              <w:t xml:space="preserve">furnishes my </w:t>
            </w:r>
            <w:r w:rsidRPr="002B2FCE">
              <w:rPr>
                <w:color w:val="000000" w:themeColor="text1"/>
                <w:w w:val="115"/>
                <w:sz w:val="24"/>
                <w:szCs w:val="24"/>
              </w:rPr>
              <w:t xml:space="preserve">to </w:t>
            </w:r>
            <w:r w:rsidRPr="002B2FCE">
              <w:rPr>
                <w:color w:val="000000" w:themeColor="text1"/>
                <w:spacing w:val="2"/>
                <w:w w:val="115"/>
                <w:sz w:val="24"/>
                <w:szCs w:val="24"/>
              </w:rPr>
              <w:t xml:space="preserve">work </w:t>
            </w:r>
            <w:r w:rsidRPr="002B2FCE">
              <w:rPr>
                <w:color w:val="000000" w:themeColor="text1"/>
                <w:w w:val="115"/>
                <w:sz w:val="24"/>
                <w:szCs w:val="24"/>
              </w:rPr>
              <w:t xml:space="preserve">to </w:t>
            </w:r>
            <w:r w:rsidRPr="002B2FCE">
              <w:rPr>
                <w:color w:val="000000" w:themeColor="text1"/>
                <w:spacing w:val="2"/>
                <w:w w:val="115"/>
                <w:sz w:val="24"/>
                <w:szCs w:val="24"/>
              </w:rPr>
              <w:t xml:space="preserve">the </w:t>
            </w:r>
            <w:r w:rsidRPr="002B2FCE">
              <w:rPr>
                <w:color w:val="000000" w:themeColor="text1"/>
                <w:spacing w:val="4"/>
                <w:w w:val="115"/>
                <w:sz w:val="24"/>
                <w:szCs w:val="24"/>
              </w:rPr>
              <w:t>best</w:t>
            </w:r>
            <w:r w:rsidRPr="002B2FCE">
              <w:rPr>
                <w:color w:val="000000" w:themeColor="text1"/>
                <w:spacing w:val="6"/>
                <w:w w:val="115"/>
                <w:sz w:val="24"/>
                <w:szCs w:val="24"/>
              </w:rPr>
              <w:t xml:space="preserve"> </w:t>
            </w:r>
            <w:r w:rsidRPr="002B2FCE">
              <w:rPr>
                <w:color w:val="000000" w:themeColor="text1"/>
                <w:spacing w:val="2"/>
                <w:w w:val="115"/>
                <w:sz w:val="24"/>
                <w:szCs w:val="24"/>
              </w:rPr>
              <w:t xml:space="preserve">abilities and </w:t>
            </w:r>
            <w:r w:rsidRPr="002B2FCE">
              <w:rPr>
                <w:color w:val="000000" w:themeColor="text1"/>
                <w:spacing w:val="3"/>
                <w:w w:val="115"/>
                <w:sz w:val="24"/>
                <w:szCs w:val="24"/>
              </w:rPr>
              <w:t>produce the</w:t>
            </w:r>
            <w:r w:rsidRPr="002B2FCE">
              <w:rPr>
                <w:color w:val="000000" w:themeColor="text1"/>
                <w:spacing w:val="2"/>
                <w:w w:val="115"/>
                <w:sz w:val="24"/>
                <w:szCs w:val="24"/>
              </w:rPr>
              <w:t xml:space="preserve"> </w:t>
            </w:r>
            <w:r w:rsidRPr="002B2FCE">
              <w:rPr>
                <w:color w:val="000000" w:themeColor="text1"/>
                <w:spacing w:val="3"/>
                <w:w w:val="115"/>
                <w:sz w:val="24"/>
                <w:szCs w:val="24"/>
              </w:rPr>
              <w:t xml:space="preserve">highest quality </w:t>
            </w:r>
            <w:r w:rsidRPr="002B2FCE">
              <w:rPr>
                <w:color w:val="000000" w:themeColor="text1"/>
                <w:spacing w:val="2"/>
                <w:w w:val="115"/>
                <w:sz w:val="24"/>
                <w:szCs w:val="24"/>
              </w:rPr>
              <w:t xml:space="preserve">work that </w:t>
            </w:r>
            <w:r w:rsidRPr="002B2FCE">
              <w:rPr>
                <w:color w:val="000000" w:themeColor="text1"/>
                <w:w w:val="115"/>
                <w:sz w:val="24"/>
                <w:szCs w:val="24"/>
              </w:rPr>
              <w:t xml:space="preserve">I am </w:t>
            </w:r>
            <w:r w:rsidRPr="002B2FCE">
              <w:rPr>
                <w:color w:val="000000" w:themeColor="text1"/>
                <w:spacing w:val="3"/>
                <w:w w:val="115"/>
                <w:sz w:val="24"/>
                <w:szCs w:val="24"/>
              </w:rPr>
              <w:t>capable</w:t>
            </w:r>
            <w:r w:rsidRPr="002B2FCE">
              <w:rPr>
                <w:color w:val="000000" w:themeColor="text1"/>
                <w:spacing w:val="8"/>
                <w:w w:val="115"/>
                <w:sz w:val="24"/>
                <w:szCs w:val="24"/>
              </w:rPr>
              <w:t xml:space="preserve"> </w:t>
            </w:r>
            <w:r w:rsidRPr="002B2FCE">
              <w:rPr>
                <w:color w:val="000000" w:themeColor="text1"/>
                <w:spacing w:val="2"/>
                <w:w w:val="115"/>
                <w:sz w:val="24"/>
                <w:szCs w:val="24"/>
              </w:rPr>
              <w:t>of that &amp; growth with the company.</w:t>
            </w:r>
          </w:p>
        </w:tc>
      </w:tr>
    </w:tbl>
    <w:p w:rsidR="004E01EB" w:rsidRPr="00CF1A49" w:rsidP="005A35BE">
      <w:pPr>
        <w:pStyle w:val="Heading1"/>
        <w:spacing w:before="0" w:after="120"/>
      </w:pPr>
      <w:sdt>
        <w:sdtPr>
          <w:alias w:val="Experience:"/>
          <w:tag w:val="Experience:"/>
          <w:id w:val="-1983300934"/>
          <w:placeholder>
            <w:docPart w:val="B5DE01438A2549C8A1110A2346269102"/>
          </w:placeholder>
          <w:showingPlcHdr/>
          <w:richText/>
          <w:temporary/>
          <w15:appearance w15:val="hidden"/>
        </w:sdtPr>
        <w:sdtContent>
          <w:r w:rsidRPr="00CF1A49">
            <w:t>Experience</w:t>
          </w:r>
        </w:sdtContent>
      </w:sdt>
    </w:p>
    <w:tbl>
      <w:tblPr>
        <w:tblStyle w:val="TableGrid"/>
        <w:tblDescription w:val="Experience layout table"/>
        <w:tblW w:w="5319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933"/>
      </w:tblGrid>
      <w:tr w:rsidTr="001F62F6">
        <w:tblPrEx>
          <w:tblW w:w="5319" w:type="pct"/>
          <w:tblInd w:w="72" w:type="dxa"/>
          <w:tblBorders>
            <w:left w:val="dotted" w:sz="18" w:space="0" w:color="BFBFBF" w:themeColor="background1" w:themeShade="BF"/>
          </w:tblBorders>
          <w:tblCellMar>
            <w:left w:w="576" w:type="dxa"/>
            <w:right w:w="0" w:type="dxa"/>
          </w:tblCellMar>
          <w:tblLook w:val="04A0"/>
        </w:tblPrEx>
        <w:trPr>
          <w:trHeight w:val="1385"/>
        </w:trPr>
        <w:tc>
          <w:tcPr>
            <w:tcW w:w="9932" w:type="dxa"/>
          </w:tcPr>
          <w:p w:rsidR="001D0BF1" w:rsidRPr="00CF1A49" w:rsidP="001D0BF1">
            <w:pPr>
              <w:pStyle w:val="Heading3"/>
              <w:contextualSpacing w:val="0"/>
              <w:outlineLvl w:val="2"/>
            </w:pPr>
            <w:r>
              <w:t>Duration – 6 months</w:t>
            </w:r>
          </w:p>
          <w:p w:rsidR="001D0BF1" w:rsidRPr="00CF1A49" w:rsidP="002B2FCE">
            <w:pPr>
              <w:pStyle w:val="Heading2"/>
              <w:contextualSpacing w:val="0"/>
              <w:outlineLvl w:val="1"/>
            </w:pPr>
            <w:r>
              <w:rPr>
                <w:color w:val="000000" w:themeColor="text1"/>
                <w:w w:val="110"/>
              </w:rPr>
              <w:t>JUNIOR WEB DEVELOPER</w:t>
            </w:r>
            <w:r w:rsidRPr="00CF1A49">
              <w:t xml:space="preserve">, </w:t>
            </w:r>
            <w:r>
              <w:rPr>
                <w:rStyle w:val="SubtleReference"/>
              </w:rPr>
              <w:t>Root technologies</w:t>
            </w:r>
          </w:p>
          <w:p w:rsidR="001E3120" w:rsidRPr="00CF1A49" w:rsidP="000B25B3">
            <w:pPr>
              <w:contextualSpacing w:val="0"/>
            </w:pPr>
            <w:r>
              <w:t xml:space="preserve">My responsibilities are to complete the project on time with the perfection in term of web spelling, </w:t>
            </w:r>
            <w:bookmarkStart w:id="0" w:name="_GoBack"/>
            <w:bookmarkEnd w:id="0"/>
            <w:r>
              <w:t xml:space="preserve"> Content relative matter of website, creating responsive website, mobile friendly.</w:t>
            </w:r>
            <w:r w:rsidR="00FC7E47">
              <w:t xml:space="preserve"> </w:t>
            </w:r>
          </w:p>
        </w:tc>
      </w:tr>
      <w:tr w:rsidTr="001F62F6">
        <w:tblPrEx>
          <w:tblW w:w="5319" w:type="pct"/>
          <w:tblInd w:w="72" w:type="dxa"/>
          <w:tblCellMar>
            <w:left w:w="576" w:type="dxa"/>
            <w:right w:w="0" w:type="dxa"/>
          </w:tblCellMar>
          <w:tblLook w:val="04A0"/>
        </w:tblPrEx>
        <w:trPr>
          <w:trHeight w:val="3393"/>
        </w:trPr>
        <w:tc>
          <w:tcPr>
            <w:tcW w:w="9932" w:type="dxa"/>
            <w:tcMar>
              <w:top w:w="216" w:type="dxa"/>
            </w:tcMar>
          </w:tcPr>
          <w:p w:rsidR="00F61DF9" w:rsidRPr="00CF1A49" w:rsidP="00F61DF9">
            <w:pPr>
              <w:pStyle w:val="Heading3"/>
              <w:contextualSpacing w:val="0"/>
              <w:outlineLvl w:val="2"/>
            </w:pPr>
            <w:r>
              <w:t>duration</w:t>
            </w:r>
            <w:r w:rsidRPr="00CF1A49">
              <w:t xml:space="preserve"> – </w:t>
            </w:r>
            <w:r>
              <w:t>2 months</w:t>
            </w:r>
          </w:p>
          <w:p w:rsidR="00F61DF9" w:rsidRPr="00CF1A49" w:rsidP="00F61DF9">
            <w:pPr>
              <w:pStyle w:val="Heading2"/>
              <w:contextualSpacing w:val="0"/>
              <w:outlineLvl w:val="1"/>
            </w:pPr>
            <w:r>
              <w:rPr>
                <w:color w:val="000000" w:themeColor="text1"/>
                <w:w w:val="110"/>
              </w:rPr>
              <w:t>JUNIOR WEB DEVELOPER</w:t>
            </w:r>
            <w:r w:rsidRPr="00CF1A49">
              <w:t xml:space="preserve">, </w:t>
            </w:r>
            <w:r w:rsidR="00F80700">
              <w:rPr>
                <w:rStyle w:val="SubtleReference"/>
              </w:rPr>
              <w:t>proximity It solution</w:t>
            </w:r>
          </w:p>
          <w:p w:rsidR="00560506" w:rsidP="00560506">
            <w:pPr>
              <w:contextualSpacing w:val="0"/>
            </w:pPr>
            <w:r>
              <w:t xml:space="preserve">My responsibilities are to complete the project on time with the perfection in term of web spelling, </w:t>
            </w:r>
          </w:p>
          <w:p w:rsidR="00F61DF9" w:rsidP="00560506">
            <w:r>
              <w:t xml:space="preserve"> Content relative matter of website, creating responsive website, mobile friendly, Handling the database of the website, admin panel of website.</w:t>
            </w:r>
          </w:p>
          <w:p w:rsidR="00A14E4B" w:rsidP="00560506"/>
          <w:p w:rsidR="00A14E4B" w:rsidP="00A14E4B">
            <w:pPr>
              <w:pStyle w:val="Heading3"/>
              <w:contextualSpacing w:val="0"/>
              <w:outlineLvl w:val="2"/>
            </w:pPr>
            <w:r>
              <w:t>duration</w:t>
            </w:r>
            <w:r w:rsidRPr="00CF1A49">
              <w:t xml:space="preserve"> – </w:t>
            </w:r>
            <w:r>
              <w:t>4</w:t>
            </w:r>
            <w:r>
              <w:t xml:space="preserve"> months</w:t>
            </w:r>
            <w:r>
              <w:t xml:space="preserve"> 10 days</w:t>
            </w:r>
          </w:p>
          <w:p w:rsidR="00A14E4B" w:rsidRPr="00CF1A49" w:rsidP="00A14E4B">
            <w:pPr>
              <w:pStyle w:val="Heading3"/>
              <w:contextualSpacing w:val="0"/>
              <w:outlineLvl w:val="2"/>
            </w:pPr>
            <w:r>
              <w:t xml:space="preserve"> </w:t>
            </w:r>
            <w:r w:rsidR="008B47A3">
              <w:t>DATE</w:t>
            </w:r>
            <w:r w:rsidR="00922C87">
              <w:t xml:space="preserve"> </w:t>
            </w:r>
            <w:r w:rsidR="008B47A3">
              <w:t>:- 13 /mar/ 19 to tell now.</w:t>
            </w:r>
          </w:p>
          <w:p w:rsidR="00A14E4B" w:rsidRPr="00CF1A49" w:rsidP="00A14E4B">
            <w:pPr>
              <w:pStyle w:val="Heading2"/>
              <w:contextualSpacing w:val="0"/>
              <w:outlineLvl w:val="1"/>
            </w:pPr>
            <w:r>
              <w:rPr>
                <w:color w:val="000000" w:themeColor="text1"/>
                <w:w w:val="110"/>
              </w:rPr>
              <w:t>WEB DEVELOPER</w:t>
            </w:r>
            <w:r>
              <w:t xml:space="preserve">, </w:t>
            </w:r>
            <w:r w:rsidR="00C76FA3">
              <w:rPr>
                <w:rStyle w:val="SubtleReference"/>
              </w:rPr>
              <w:t>vibgyor e</w:t>
            </w:r>
            <w:r>
              <w:rPr>
                <w:rStyle w:val="SubtleReference"/>
              </w:rPr>
              <w:t>rp application</w:t>
            </w:r>
          </w:p>
          <w:p w:rsidR="00A14E4B" w:rsidP="001F62F6">
            <w:pPr>
              <w:contextualSpacing w:val="0"/>
            </w:pPr>
            <w:r>
              <w:t xml:space="preserve">My responsibilities are to </w:t>
            </w:r>
            <w:r w:rsidR="00922C87">
              <w:t>complete</w:t>
            </w:r>
            <w:r w:rsidR="001F62F6">
              <w:t xml:space="preserve"> the application based error n bugs to &amp; correct the reports, it’s the most challenging work </w:t>
            </w:r>
            <w:r w:rsidR="00922C87">
              <w:t>every day</w:t>
            </w:r>
            <w:r w:rsidR="001F62F6">
              <w:t>.</w:t>
            </w:r>
            <w:r w:rsidR="00922C87">
              <w:t xml:space="preserve"> </w:t>
            </w:r>
            <w:r w:rsidR="001F62F6">
              <w:t xml:space="preserve"> </w:t>
            </w:r>
            <w:r w:rsidR="00922C87">
              <w:t>The reports which generated full of bugs. The  project is fully completed but I have to maintain it.</w:t>
            </w:r>
          </w:p>
        </w:tc>
      </w:tr>
    </w:tbl>
    <w:p w:rsidR="00DA59AA" w:rsidRPr="00CF1A49" w:rsidP="005A35BE">
      <w:pPr>
        <w:pStyle w:val="Heading1"/>
        <w:spacing w:before="240"/>
      </w:pPr>
      <w:r>
        <w:t>projects</w:t>
      </w:r>
      <w:r w:rsidR="001F62F6">
        <w:t xml:space="preserve"> </w:t>
      </w:r>
    </w:p>
    <w:tbl>
      <w:tblPr>
        <w:tblStyle w:val="TableGrid"/>
        <w:tblDescription w:val="Education layout tabl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290"/>
      </w:tblGrid>
      <w:tr w:rsidTr="005A35BE">
        <w:tblPrEx>
          <w:tblW w:w="4975" w:type="pct"/>
          <w:tblInd w:w="72" w:type="dxa"/>
          <w:tblBorders>
            <w:left w:val="dotted" w:sz="18" w:space="0" w:color="BFBFBF" w:themeColor="background1" w:themeShade="BF"/>
          </w:tblBorders>
          <w:tblCellMar>
            <w:left w:w="576" w:type="dxa"/>
            <w:right w:w="0" w:type="dxa"/>
          </w:tblCellMar>
          <w:tblLook w:val="04A0"/>
        </w:tblPrEx>
        <w:tc>
          <w:tcPr>
            <w:tcW w:w="9290" w:type="dxa"/>
          </w:tcPr>
          <w:p w:rsidR="001D0BF1" w:rsidRPr="00CF1A49" w:rsidP="001D0BF1">
            <w:pPr>
              <w:pStyle w:val="Heading3"/>
              <w:contextualSpacing w:val="0"/>
              <w:outlineLvl w:val="2"/>
            </w:pPr>
            <w:r>
              <w:t>Front end: core php, css, bootstrip 3</w:t>
            </w:r>
          </w:p>
          <w:p w:rsidR="001D0BF1" w:rsidRPr="00CF1A49" w:rsidP="001D0BF1">
            <w:pPr>
              <w:pStyle w:val="Heading2"/>
              <w:contextualSpacing w:val="0"/>
              <w:outlineLvl w:val="1"/>
            </w:pPr>
            <w:r>
              <w:t>WEBSITE: - MITHEX.COM,</w:t>
            </w:r>
            <w:r w:rsidRPr="00CF1A49">
              <w:t xml:space="preserve"> </w:t>
            </w:r>
            <w:r>
              <w:rPr>
                <w:rStyle w:val="SubtleReference"/>
              </w:rPr>
              <w:t>transport</w:t>
            </w:r>
          </w:p>
          <w:p w:rsidR="007538DC" w:rsidRPr="00CF1A49" w:rsidP="00626DAB">
            <w:pPr>
              <w:contextualSpacing w:val="0"/>
            </w:pPr>
            <w:r>
              <w:t>Back End:- MySQL(</w:t>
            </w:r>
            <w:r w:rsidR="00291204">
              <w:t xml:space="preserve"> </w:t>
            </w:r>
            <w:r>
              <w:t>Php My Admin</w:t>
            </w:r>
            <w:r w:rsidR="00291204">
              <w:t xml:space="preserve"> </w:t>
            </w:r>
            <w:r>
              <w:t xml:space="preserve">)  </w:t>
            </w:r>
          </w:p>
        </w:tc>
      </w:tr>
      <w:tr w:rsidTr="005A35BE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9290" w:type="dxa"/>
            <w:tcMar>
              <w:top w:w="216" w:type="dxa"/>
            </w:tcMar>
          </w:tcPr>
          <w:p w:rsidR="00F61DF9" w:rsidRPr="00CF1A49" w:rsidP="00F61DF9">
            <w:pPr>
              <w:pStyle w:val="Heading3"/>
              <w:contextualSpacing w:val="0"/>
              <w:outlineLvl w:val="2"/>
            </w:pPr>
            <w:r>
              <w:t>fornt end: Codeigniter</w:t>
            </w:r>
            <w:r w:rsidR="006B1980">
              <w:t xml:space="preserve"> framework, Php, Css, bootstrip 3</w:t>
            </w:r>
          </w:p>
          <w:p w:rsidR="00F61DF9" w:rsidRPr="00CF1A49" w:rsidP="00F61DF9">
            <w:pPr>
              <w:pStyle w:val="Heading2"/>
              <w:contextualSpacing w:val="0"/>
              <w:outlineLvl w:val="1"/>
            </w:pPr>
            <w:r>
              <w:t>WEBSITE: -</w:t>
            </w:r>
            <w:r w:rsidR="00613824">
              <w:t xml:space="preserve"> nkdhospital.com</w:t>
            </w:r>
            <w:r w:rsidRPr="00CF1A49">
              <w:t xml:space="preserve">, </w:t>
            </w:r>
            <w:r w:rsidR="00613824">
              <w:rPr>
                <w:rStyle w:val="SubtleReference"/>
              </w:rPr>
              <w:t>hospital</w:t>
            </w:r>
          </w:p>
          <w:p w:rsidR="002D7323" w:rsidP="006B1980">
            <w:r>
              <w:t xml:space="preserve">Back </w:t>
            </w:r>
            <w:r w:rsidR="00F73126">
              <w:t>End: -</w:t>
            </w:r>
            <w:r>
              <w:t xml:space="preserve"> </w:t>
            </w:r>
            <w:r w:rsidR="00F73126">
              <w:t>MySQL (</w:t>
            </w:r>
            <w:r>
              <w:t xml:space="preserve">Php My </w:t>
            </w:r>
            <w:r w:rsidR="00F73126">
              <w:t>Admin)</w:t>
            </w:r>
          </w:p>
          <w:p w:rsidR="00F61DF9" w:rsidP="006B1980">
            <w:r>
              <w:t xml:space="preserve"> </w:t>
            </w:r>
          </w:p>
          <w:p w:rsidR="002D7323" w:rsidRPr="00CF1A49" w:rsidP="002D7323">
            <w:pPr>
              <w:pStyle w:val="Heading3"/>
              <w:contextualSpacing w:val="0"/>
              <w:outlineLvl w:val="2"/>
            </w:pPr>
            <w:r>
              <w:t>fornt end: Codeigniter framework, Php, Css, bootstrip 3</w:t>
            </w:r>
          </w:p>
          <w:p w:rsidR="002D7323" w:rsidRPr="00CF1A49" w:rsidP="002D7323">
            <w:pPr>
              <w:pStyle w:val="Heading2"/>
              <w:contextualSpacing w:val="0"/>
              <w:outlineLvl w:val="1"/>
            </w:pPr>
            <w:r>
              <w:t>WEBSITE: -</w:t>
            </w:r>
            <w:r w:rsidR="00613824">
              <w:t xml:space="preserve"> </w:t>
            </w:r>
            <w:r w:rsidRPr="00613824" w:rsidR="00613824">
              <w:t>shreedhanvantarihospital.com</w:t>
            </w:r>
            <w:r w:rsidRPr="00CF1A49">
              <w:t xml:space="preserve">, </w:t>
            </w:r>
            <w:r w:rsidR="00613824">
              <w:rPr>
                <w:rStyle w:val="SubtleReference"/>
              </w:rPr>
              <w:t>hospital</w:t>
            </w:r>
          </w:p>
          <w:p w:rsidR="002D7323" w:rsidP="002D7323">
            <w:r>
              <w:t>Back End:- MySQL(</w:t>
            </w:r>
            <w:r w:rsidR="00F73126">
              <w:t xml:space="preserve"> </w:t>
            </w:r>
            <w:r>
              <w:t>Php My Admin )</w:t>
            </w:r>
          </w:p>
          <w:p w:rsidR="00F43393" w:rsidP="002D7323"/>
          <w:p w:rsidR="00F43393" w:rsidRPr="00CF1A49" w:rsidP="00F43393">
            <w:pPr>
              <w:pStyle w:val="Heading3"/>
              <w:contextualSpacing w:val="0"/>
              <w:outlineLvl w:val="2"/>
            </w:pPr>
            <w:r>
              <w:t>fornt end: java programming &amp; Vb6.0.</w:t>
            </w:r>
          </w:p>
          <w:p w:rsidR="00F43393" w:rsidRPr="00CF1A49" w:rsidP="00F43393">
            <w:pPr>
              <w:pStyle w:val="Heading2"/>
              <w:contextualSpacing w:val="0"/>
              <w:outlineLvl w:val="1"/>
            </w:pPr>
            <w:r>
              <w:t xml:space="preserve">Desktop app: - gasagency management system </w:t>
            </w:r>
            <w:r w:rsidR="007F79A0">
              <w:t>(MAJOR/MINOR)</w:t>
            </w:r>
          </w:p>
          <w:p w:rsidR="00F43393" w:rsidP="00F43393">
            <w:r>
              <w:t>Back End:- MySQL( Php My Admin )</w:t>
            </w:r>
            <w:r w:rsidR="003F479F">
              <w:t>, MS Access</w:t>
            </w:r>
          </w:p>
          <w:p w:rsidR="00F43393" w:rsidP="002D7323"/>
          <w:p w:rsidR="00F43393" w:rsidRPr="00CF1A49" w:rsidP="00F43393">
            <w:pPr>
              <w:pStyle w:val="Heading2"/>
              <w:contextualSpacing w:val="0"/>
              <w:outlineLvl w:val="1"/>
            </w:pPr>
            <w:r>
              <w:t>research paper</w:t>
            </w:r>
            <w:r>
              <w:t xml:space="preserve">: - </w:t>
            </w:r>
            <w:r>
              <w:t>big data analytics for cybersecurity a review of trends, techniques and tools.</w:t>
            </w:r>
          </w:p>
          <w:p w:rsidR="00F43393" w:rsidP="001C5519"/>
          <w:p w:rsidR="001C5519" w:rsidP="001C5519"/>
        </w:tc>
      </w:tr>
    </w:tbl>
    <w:sdt>
      <w:sdtPr>
        <w:alias w:val="Education:"/>
        <w:tag w:val="Education:"/>
        <w:id w:val="-224923519"/>
        <w:placeholder>
          <w:docPart w:val="B1DA72C95C3247D2B272DDB4975309F0"/>
        </w:placeholder>
        <w:showingPlcHdr/>
        <w:richText/>
        <w:temporary/>
        <w15:appearance w15:val="hidden"/>
      </w:sdtPr>
      <w:sdtContent>
        <w:p w:rsidR="005A35BE" w:rsidRPr="00CF1A49" w:rsidP="005A35BE">
          <w:pPr>
            <w:pStyle w:val="Heading1"/>
            <w:spacing w:before="120"/>
          </w:pPr>
          <w:r w:rsidRPr="00CF1A49">
            <w:t>Education</w:t>
          </w:r>
        </w:p>
      </w:sdtContent>
    </w:sdt>
    <w:tbl>
      <w:tblPr>
        <w:tblStyle w:val="TableGrid"/>
        <w:tblDescription w:val="Education layout tabl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290"/>
      </w:tblGrid>
      <w:tr w:rsidTr="00A91B88">
        <w:tblPrEx>
          <w:tblW w:w="4975" w:type="pct"/>
          <w:tblInd w:w="72" w:type="dxa"/>
          <w:tblBorders>
            <w:left w:val="dotted" w:sz="18" w:space="0" w:color="BFBFBF" w:themeColor="background1" w:themeShade="BF"/>
          </w:tblBorders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</w:tcPr>
          <w:p w:rsidR="005A35BE" w:rsidRPr="00CF1A49" w:rsidP="00A91B88">
            <w:pPr>
              <w:pStyle w:val="Heading3"/>
              <w:contextualSpacing w:val="0"/>
              <w:outlineLvl w:val="2"/>
            </w:pPr>
            <w:sdt>
              <w:sdtPr>
                <w:alias w:val="Enter year of school 1:"/>
                <w:tag w:val="Enter year of school 1:"/>
                <w:id w:val="-1320884385"/>
                <w:placeholder>
                  <w:docPart w:val="5F351E2D46C448AABECDC11A85DD4473"/>
                </w:placeholder>
                <w:showingPlcHdr/>
                <w:richText/>
                <w:temporary/>
                <w15:appearance w15:val="hidden"/>
              </w:sdtPr>
              <w:sdtContent>
                <w:r w:rsidRPr="00CF1A49">
                  <w:t>Year</w:t>
                </w:r>
              </w:sdtContent>
            </w:sdt>
            <w:r w:rsidR="00F43C64">
              <w:t>: - 2016 – 18                                                                  marks obtain: -  75%</w:t>
            </w:r>
          </w:p>
          <w:p w:rsidR="005A35BE" w:rsidRPr="00CF1A49" w:rsidP="00F43C64">
            <w:pPr>
              <w:pStyle w:val="Heading2"/>
              <w:contextualSpacing w:val="0"/>
              <w:outlineLvl w:val="1"/>
            </w:pPr>
            <w:r>
              <w:t>master in computer application(mca)</w:t>
            </w:r>
            <w:r w:rsidRPr="00CF1A49">
              <w:t xml:space="preserve">, </w:t>
            </w:r>
            <w:r>
              <w:rPr>
                <w:rStyle w:val="SubtleReference"/>
              </w:rPr>
              <w:t>kalinga university</w:t>
            </w:r>
          </w:p>
        </w:tc>
      </w:tr>
      <w:tr w:rsidTr="00A91B88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  <w:tcMar>
              <w:top w:w="216" w:type="dxa"/>
            </w:tcMar>
          </w:tcPr>
          <w:p w:rsidR="005A35BE" w:rsidRPr="00CF1A49" w:rsidP="00A91B88">
            <w:pPr>
              <w:pStyle w:val="Heading3"/>
              <w:contextualSpacing w:val="0"/>
              <w:outlineLvl w:val="2"/>
            </w:pPr>
            <w:sdt>
              <w:sdtPr>
                <w:alias w:val="Enter year of school 2:"/>
                <w:tag w:val="Enter year of school 2:"/>
                <w:id w:val="-283121362"/>
                <w:placeholder>
                  <w:docPart w:val="AA8AC04358B64BE4B5E417A380FE3F67"/>
                </w:placeholder>
                <w:showingPlcHdr/>
                <w:richText/>
                <w:temporary/>
                <w15:appearance w15:val="hidden"/>
              </w:sdtPr>
              <w:sdtContent>
                <w:r w:rsidRPr="00CF1A49">
                  <w:t>Year</w:t>
                </w:r>
              </w:sdtContent>
            </w:sdt>
            <w:r w:rsidR="00F43C64">
              <w:t>: - 2011 - 15                                                                   marks obtain: - 65%</w:t>
            </w:r>
          </w:p>
          <w:p w:rsidR="005A35BE" w:rsidP="00706169">
            <w:pPr>
              <w:pStyle w:val="Heading2"/>
              <w:spacing w:after="240"/>
              <w:contextualSpacing w:val="0"/>
              <w:outlineLvl w:val="1"/>
              <w:rPr>
                <w:rStyle w:val="SubtleReference"/>
              </w:rPr>
            </w:pPr>
            <w:r>
              <w:t>bachelor in computer application(bca)</w:t>
            </w:r>
            <w:r w:rsidRPr="00CF1A49">
              <w:t xml:space="preserve">, </w:t>
            </w:r>
            <w:r>
              <w:rPr>
                <w:rStyle w:val="SubtleReference"/>
              </w:rPr>
              <w:t>ik gujral punjab technical university</w:t>
            </w:r>
          </w:p>
          <w:p w:rsidR="00706169" w:rsidRPr="00CF1A49" w:rsidP="00706169">
            <w:pPr>
              <w:pStyle w:val="Heading3"/>
              <w:contextualSpacing w:val="0"/>
              <w:outlineLvl w:val="2"/>
            </w:pPr>
            <w:sdt>
              <w:sdtPr>
                <w:alias w:val="Enter year of school 2:"/>
                <w:tag w:val="Enter year of school 2:"/>
                <w:id w:val="1796863008"/>
                <w:placeholder>
                  <w:docPart w:val="8DC4C073A04B4B258CFE6C91385B5B55"/>
                </w:placeholder>
                <w:showingPlcHdr/>
                <w:richText/>
                <w:temporary/>
                <w15:appearance w15:val="hidden"/>
              </w:sdtPr>
              <w:sdtContent>
                <w:r w:rsidRPr="00CF1A49">
                  <w:t>Year</w:t>
                </w:r>
              </w:sdtContent>
            </w:sdt>
            <w:r>
              <w:t xml:space="preserve">: - 2011                                                                           marks obtain: - </w:t>
            </w:r>
            <w:r w:rsidR="00C43C7F">
              <w:t>40</w:t>
            </w:r>
            <w:r>
              <w:t>%</w:t>
            </w:r>
          </w:p>
          <w:p w:rsidR="00F43C64" w:rsidP="00F43C64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nalanda senior secondary school</w:t>
            </w:r>
            <w:r w:rsidRPr="00CF1A49">
              <w:t xml:space="preserve">, </w:t>
            </w:r>
            <w:r>
              <w:rPr>
                <w:rStyle w:val="SubtleReference"/>
              </w:rPr>
              <w:t>ssc – cg board</w:t>
            </w:r>
          </w:p>
          <w:p w:rsidR="00F43C64" w:rsidP="00F43C64">
            <w:pPr>
              <w:pStyle w:val="Heading2"/>
              <w:contextualSpacing w:val="0"/>
              <w:outlineLvl w:val="1"/>
            </w:pPr>
          </w:p>
          <w:p w:rsidR="00C43C7F" w:rsidRPr="00CF1A49" w:rsidP="00C43C7F">
            <w:pPr>
              <w:pStyle w:val="Heading3"/>
              <w:contextualSpacing w:val="0"/>
              <w:outlineLvl w:val="2"/>
            </w:pPr>
            <w:sdt>
              <w:sdtPr>
                <w:alias w:val="Enter year of school 2:"/>
                <w:tag w:val="Enter year of school 2:"/>
                <w:id w:val="455212855"/>
                <w:placeholder>
                  <w:docPart w:val="E06BA3CB99AE4D5CBC780F1BCEFAF08B"/>
                </w:placeholder>
                <w:showingPlcHdr/>
                <w:richText/>
                <w:temporary/>
                <w15:appearance w15:val="hidden"/>
              </w:sdtPr>
              <w:sdtContent>
                <w:r w:rsidRPr="00CF1A49">
                  <w:t>Year</w:t>
                </w:r>
              </w:sdtContent>
            </w:sdt>
            <w:r>
              <w:t>: - 2009                                                                           marks obtain: - 54.33%</w:t>
            </w:r>
          </w:p>
          <w:p w:rsidR="00C43C7F" w:rsidP="00C43C7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nalanda senior secondary school</w:t>
            </w:r>
            <w:r w:rsidRPr="00CF1A49">
              <w:t xml:space="preserve">, </w:t>
            </w:r>
            <w:r>
              <w:rPr>
                <w:rStyle w:val="SubtleReference"/>
              </w:rPr>
              <w:t>hsc – cg board</w:t>
            </w:r>
          </w:p>
          <w:p w:rsidR="00C43C7F" w:rsidP="00F43C64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Skills:"/>
        <w:tag w:val="Skills:"/>
        <w:id w:val="-1392877668"/>
        <w:placeholder>
          <w:docPart w:val="3A26425D091144BCBAEF62C8047BB94C"/>
        </w:placeholder>
        <w:showingPlcHdr/>
        <w:richText/>
        <w:temporary/>
        <w15:appearance w15:val="hidden"/>
      </w:sdtPr>
      <w:sdtContent>
        <w:p w:rsidR="00486277" w:rsidRPr="00CF1A49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Description w:val="Skills layout table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Tr="00D63C15"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val="577"/>
        </w:trPr>
        <w:tc>
          <w:tcPr>
            <w:tcW w:w="4675" w:type="dxa"/>
          </w:tcPr>
          <w:p w:rsidR="001E3120" w:rsidRPr="006E1507" w:rsidP="006E1507">
            <w:pPr>
              <w:pStyle w:val="ListBullet"/>
              <w:contextualSpacing w:val="0"/>
            </w:pPr>
            <w:r>
              <w:t xml:space="preserve">Operating </w:t>
            </w:r>
            <w:r w:rsidR="00642C27">
              <w:t>system:</w:t>
            </w:r>
            <w:r>
              <w:t xml:space="preserve"> - Win 7, 8, 10</w:t>
            </w:r>
          </w:p>
          <w:p w:rsidR="00642C27" w:rsidP="00642C27">
            <w:pPr>
              <w:pStyle w:val="ListBullet"/>
              <w:contextualSpacing w:val="0"/>
            </w:pPr>
            <w:r>
              <w:t xml:space="preserve">MS Office: - MS Excel, MS Word, MS PowerPoint, MS Access. </w:t>
            </w:r>
          </w:p>
          <w:p w:rsidR="001F4E6D" w:rsidRPr="006E1507" w:rsidP="00642C27">
            <w:pPr>
              <w:pStyle w:val="ListBullet"/>
              <w:contextualSpacing w:val="0"/>
            </w:pPr>
            <w:r>
              <w:t xml:space="preserve">Adobe: - Photoshop CS6, CC 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P="006E1507">
            <w:pPr>
              <w:pStyle w:val="ListBullet"/>
              <w:contextualSpacing w:val="0"/>
            </w:pPr>
            <w:r>
              <w:t>Computer Hardware Technical Support</w:t>
            </w:r>
          </w:p>
          <w:p w:rsidR="001E3120" w:rsidRPr="006E1507" w:rsidP="006E1507">
            <w:pPr>
              <w:pStyle w:val="ListBullet"/>
              <w:contextualSpacing w:val="0"/>
            </w:pPr>
            <w:r>
              <w:t xml:space="preserve">WordPress Themes, CPanel, </w:t>
            </w:r>
            <w:r w:rsidR="00ED0C23">
              <w:t>Plexel</w:t>
            </w:r>
            <w:r>
              <w:t xml:space="preserve"> </w:t>
            </w:r>
          </w:p>
          <w:p w:rsidR="001E3120" w:rsidRPr="006E1507" w:rsidP="00ED0C23">
            <w:pPr>
              <w:pStyle w:val="ListBullet"/>
              <w:contextualSpacing w:val="0"/>
            </w:pPr>
            <w:r>
              <w:t>Languages: - C++, C</w:t>
            </w:r>
          </w:p>
        </w:tc>
      </w:tr>
    </w:tbl>
    <w:p w:rsidR="00AD782D" w:rsidRPr="00CF1A49" w:rsidP="0062312F">
      <w:pPr>
        <w:pStyle w:val="Heading1"/>
      </w:pPr>
      <w:r>
        <w:t>hobbies</w:t>
      </w:r>
    </w:p>
    <w:p w:rsidR="00DA0C24" w:rsidP="00DA0C24">
      <w:pPr>
        <w:pStyle w:val="BodyText"/>
        <w:spacing w:before="288"/>
        <w:ind w:left="115"/>
        <w:jc w:val="both"/>
        <w:rPr>
          <w:color w:val="000000" w:themeColor="text1"/>
          <w:w w:val="110"/>
        </w:rPr>
      </w:pPr>
      <w:r>
        <w:rPr>
          <w:color w:val="000000" w:themeColor="text1"/>
          <w:w w:val="110"/>
        </w:rPr>
        <w:t>Traveling | Music’s | Biking |Gaming | Gadgets</w:t>
      </w:r>
    </w:p>
    <w:p w:rsidR="001D5D21" w:rsidRPr="00CF1A49" w:rsidP="001D5D21">
      <w:pPr>
        <w:pStyle w:val="Heading1"/>
      </w:pPr>
      <w:r>
        <w:t>Personal Details</w:t>
      </w:r>
    </w:p>
    <w:p w:rsidR="001D5D21" w:rsidRPr="00866B76" w:rsidP="001D5D21">
      <w:pPr>
        <w:numPr>
          <w:ilvl w:val="0"/>
          <w:numId w:val="14"/>
        </w:numPr>
      </w:pPr>
      <w:r w:rsidRPr="00866B76">
        <w:t>Da</w:t>
      </w:r>
      <w:r>
        <w:t xml:space="preserve">te of Birth           </w:t>
      </w:r>
      <w:r w:rsidR="009139DA">
        <w:t xml:space="preserve">  </w:t>
      </w:r>
      <w:r>
        <w:t>: 16/11/1990</w:t>
      </w:r>
      <w:r w:rsidRPr="00866B76">
        <w:t>.</w:t>
      </w:r>
    </w:p>
    <w:p w:rsidR="001D5D21" w:rsidRPr="00866B76" w:rsidP="001D5D21">
      <w:pPr>
        <w:numPr>
          <w:ilvl w:val="0"/>
          <w:numId w:val="14"/>
        </w:numPr>
      </w:pPr>
      <w:r>
        <w:t xml:space="preserve">Languages Known   : English, Hindi &amp; </w:t>
      </w:r>
      <w:r w:rsidRPr="00837EB0">
        <w:t>Telugu</w:t>
      </w:r>
      <w:r w:rsidRPr="00866B76">
        <w:t>.</w:t>
      </w:r>
    </w:p>
    <w:p w:rsidR="001D5D21" w:rsidRPr="00866B76" w:rsidP="001D5D21">
      <w:pPr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</w:pPr>
      <w:r w:rsidRPr="00866B76">
        <w:rPr>
          <w:spacing w:val="18"/>
        </w:rPr>
        <w:t xml:space="preserve">Father Name    </w:t>
      </w:r>
      <w:r>
        <w:rPr>
          <w:spacing w:val="18"/>
        </w:rPr>
        <w:t xml:space="preserve"> </w:t>
      </w:r>
      <w:r w:rsidR="009139DA">
        <w:rPr>
          <w:spacing w:val="18"/>
        </w:rPr>
        <w:t xml:space="preserve"> </w:t>
      </w:r>
      <w:r w:rsidRPr="00866B76">
        <w:rPr>
          <w:spacing w:val="18"/>
        </w:rPr>
        <w:t xml:space="preserve">: </w:t>
      </w:r>
      <w:r>
        <w:rPr>
          <w:spacing w:val="18"/>
        </w:rPr>
        <w:t>N TIRUPATI RAO</w:t>
      </w:r>
    </w:p>
    <w:p w:rsidR="001D5D21" w:rsidRPr="00866B76" w:rsidP="001D5D21">
      <w:pPr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</w:pPr>
      <w:r w:rsidRPr="00866B76">
        <w:t>G</w:t>
      </w:r>
      <w:r>
        <w:t xml:space="preserve">ender                     </w:t>
      </w:r>
      <w:r w:rsidR="009139DA">
        <w:t xml:space="preserve"> </w:t>
      </w:r>
      <w:r>
        <w:t xml:space="preserve">: </w:t>
      </w:r>
      <w:r w:rsidRPr="00866B76">
        <w:t>Male</w:t>
      </w:r>
    </w:p>
    <w:p w:rsidR="001D5D21" w:rsidRPr="00866B76" w:rsidP="001D5D21">
      <w:pPr>
        <w:numPr>
          <w:ilvl w:val="0"/>
          <w:numId w:val="14"/>
        </w:numPr>
        <w:overflowPunct w:val="0"/>
        <w:autoSpaceDE w:val="0"/>
        <w:autoSpaceDN w:val="0"/>
        <w:adjustRightInd w:val="0"/>
        <w:textAlignment w:val="baseline"/>
      </w:pPr>
      <w:r>
        <w:t xml:space="preserve">Marital Status         </w:t>
      </w:r>
      <w:r w:rsidR="009139DA">
        <w:t xml:space="preserve"> </w:t>
      </w:r>
      <w:r>
        <w:t xml:space="preserve">: </w:t>
      </w:r>
      <w:r w:rsidRPr="00866B76">
        <w:t>Unmarried</w:t>
      </w:r>
    </w:p>
    <w:p w:rsidR="00B51D1B" w:rsidP="006E1507"/>
    <w:p w:rsidR="003F4708" w:rsidRPr="00CF1A49" w:rsidP="003F4708">
      <w:pPr>
        <w:pStyle w:val="Heading1"/>
      </w:pPr>
      <w:r>
        <w:t>Decleration</w:t>
      </w:r>
    </w:p>
    <w:p w:rsidR="003F4708" w:rsidP="006E1507">
      <w:pPr>
        <w:rPr>
          <w:sz w:val="24"/>
          <w:szCs w:val="24"/>
        </w:rPr>
      </w:pPr>
      <w:r w:rsidRPr="003F4708">
        <w:rPr>
          <w:sz w:val="24"/>
          <w:szCs w:val="24"/>
        </w:rPr>
        <w:t>I hereby declare that above furnished particulars are true to the best of my knowledge and belief.</w:t>
      </w:r>
    </w:p>
    <w:p w:rsidR="003F4708" w:rsidP="006E1507">
      <w:pPr>
        <w:rPr>
          <w:sz w:val="24"/>
          <w:szCs w:val="24"/>
        </w:rPr>
      </w:pPr>
    </w:p>
    <w:p w:rsidR="003F4708" w:rsidRPr="003F4708" w:rsidP="003F4708">
      <w:pPr>
        <w:rPr>
          <w:b/>
          <w:sz w:val="24"/>
          <w:szCs w:val="24"/>
        </w:rPr>
      </w:pPr>
      <w:r w:rsidRPr="003F4708">
        <w:rPr>
          <w:b/>
          <w:sz w:val="24"/>
          <w:szCs w:val="24"/>
        </w:rPr>
        <w:t>PLACE                                                                                                                                 SIGNATURE</w:t>
      </w:r>
    </w:p>
    <w:p w:rsidR="003F4708" w:rsidRPr="003F4708" w:rsidP="003F4708">
      <w:pPr>
        <w:rPr>
          <w:b/>
          <w:sz w:val="24"/>
          <w:szCs w:val="24"/>
        </w:rPr>
      </w:pPr>
    </w:p>
    <w:p w:rsidR="003F4708" w:rsidRPr="003F4708" w:rsidP="003F4708">
      <w:pPr>
        <w:overflowPunct w:val="0"/>
        <w:autoSpaceDE w:val="0"/>
        <w:autoSpaceDN w:val="0"/>
        <w:adjustRightInd w:val="0"/>
        <w:textAlignment w:val="baseline"/>
        <w:rPr>
          <w:sz w:val="24"/>
          <w:szCs w:val="24"/>
        </w:rPr>
      </w:pPr>
      <w:r w:rsidRPr="003F4708">
        <w:rPr>
          <w:b/>
          <w:sz w:val="24"/>
          <w:szCs w:val="24"/>
        </w:rPr>
        <w:t xml:space="preserve">DATE                                                                                  </w:t>
      </w:r>
    </w:p>
    <w:p w:rsidR="003F4708" w:rsidRPr="003F4708" w:rsidP="006E1507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C7E47">
      <w:footerReference w:type="default" r:id="rId5"/>
      <w:headerReference w:type="first" r:id="rId6"/>
      <w:pgSz w:w="12240" w:h="15840" w:code="1"/>
      <w:pgMar w:top="426" w:right="1440" w:bottom="567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596623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E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6D54" w:rsidRPr="004E01EB" w:rsidP="005A1B10">
    <w:pPr>
      <w:pStyle w:val="Header"/>
    </w:pPr>
    <w:r w:rsidRPr="004E01EB"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1740103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2049" alt="Header dividing line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251657216" from="0,0" to="612pt,0" strokecolor="#5a5a5a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7055F30"/>
    <w:multiLevelType w:val="hybridMultilevel"/>
    <w:tmpl w:val="1338BD46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D0"/>
    <w:rsid w:val="000001EF"/>
    <w:rsid w:val="00007322"/>
    <w:rsid w:val="00007728"/>
    <w:rsid w:val="00024584"/>
    <w:rsid w:val="00024730"/>
    <w:rsid w:val="00055E95"/>
    <w:rsid w:val="0007021F"/>
    <w:rsid w:val="000B25B3"/>
    <w:rsid w:val="000B2BA5"/>
    <w:rsid w:val="000E3BDF"/>
    <w:rsid w:val="000F1AE9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C5519"/>
    <w:rsid w:val="001D0BF1"/>
    <w:rsid w:val="001D5D21"/>
    <w:rsid w:val="001E3120"/>
    <w:rsid w:val="001E7E0C"/>
    <w:rsid w:val="001F0BB0"/>
    <w:rsid w:val="001F4E6D"/>
    <w:rsid w:val="001F6140"/>
    <w:rsid w:val="001F62F6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1204"/>
    <w:rsid w:val="00294998"/>
    <w:rsid w:val="00297F18"/>
    <w:rsid w:val="002A1945"/>
    <w:rsid w:val="002B2958"/>
    <w:rsid w:val="002B2FCE"/>
    <w:rsid w:val="002B3FC8"/>
    <w:rsid w:val="002D23C5"/>
    <w:rsid w:val="002D6137"/>
    <w:rsid w:val="002D7323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4708"/>
    <w:rsid w:val="003F479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2C1D"/>
    <w:rsid w:val="00513E2A"/>
    <w:rsid w:val="00560506"/>
    <w:rsid w:val="00566A35"/>
    <w:rsid w:val="0056701E"/>
    <w:rsid w:val="005740D7"/>
    <w:rsid w:val="005A0F26"/>
    <w:rsid w:val="005A1B10"/>
    <w:rsid w:val="005A35BE"/>
    <w:rsid w:val="005A6850"/>
    <w:rsid w:val="005B1B1B"/>
    <w:rsid w:val="005C5932"/>
    <w:rsid w:val="005D3CA7"/>
    <w:rsid w:val="005D4CC1"/>
    <w:rsid w:val="005F4B91"/>
    <w:rsid w:val="005F55D2"/>
    <w:rsid w:val="00613824"/>
    <w:rsid w:val="0062312F"/>
    <w:rsid w:val="00625F2C"/>
    <w:rsid w:val="00626DAB"/>
    <w:rsid w:val="00642C27"/>
    <w:rsid w:val="006618E9"/>
    <w:rsid w:val="006709A0"/>
    <w:rsid w:val="0068194B"/>
    <w:rsid w:val="006850DC"/>
    <w:rsid w:val="00692703"/>
    <w:rsid w:val="006A1962"/>
    <w:rsid w:val="006B1980"/>
    <w:rsid w:val="006B5D48"/>
    <w:rsid w:val="006B7D7B"/>
    <w:rsid w:val="006C1A5E"/>
    <w:rsid w:val="006C386D"/>
    <w:rsid w:val="006E1507"/>
    <w:rsid w:val="00706169"/>
    <w:rsid w:val="00712D8B"/>
    <w:rsid w:val="007273B7"/>
    <w:rsid w:val="00733E0A"/>
    <w:rsid w:val="0074403D"/>
    <w:rsid w:val="00746D44"/>
    <w:rsid w:val="007538DC"/>
    <w:rsid w:val="00757803"/>
    <w:rsid w:val="0079206B"/>
    <w:rsid w:val="007930A2"/>
    <w:rsid w:val="00796076"/>
    <w:rsid w:val="007C0566"/>
    <w:rsid w:val="007C606B"/>
    <w:rsid w:val="007E6A61"/>
    <w:rsid w:val="007F79A0"/>
    <w:rsid w:val="00801140"/>
    <w:rsid w:val="00803404"/>
    <w:rsid w:val="00834955"/>
    <w:rsid w:val="00837EB0"/>
    <w:rsid w:val="00855B59"/>
    <w:rsid w:val="00860461"/>
    <w:rsid w:val="0086487C"/>
    <w:rsid w:val="00866B76"/>
    <w:rsid w:val="00870B20"/>
    <w:rsid w:val="00872F6D"/>
    <w:rsid w:val="008829F8"/>
    <w:rsid w:val="00885897"/>
    <w:rsid w:val="008A6538"/>
    <w:rsid w:val="008B47A3"/>
    <w:rsid w:val="008C7056"/>
    <w:rsid w:val="008F3B14"/>
    <w:rsid w:val="00901899"/>
    <w:rsid w:val="0090344B"/>
    <w:rsid w:val="00905715"/>
    <w:rsid w:val="0091321E"/>
    <w:rsid w:val="00913946"/>
    <w:rsid w:val="009139DA"/>
    <w:rsid w:val="00922C8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2D60"/>
    <w:rsid w:val="009A44CE"/>
    <w:rsid w:val="009C4DFC"/>
    <w:rsid w:val="009D44F8"/>
    <w:rsid w:val="009E3160"/>
    <w:rsid w:val="009F220C"/>
    <w:rsid w:val="009F3B05"/>
    <w:rsid w:val="009F4931"/>
    <w:rsid w:val="00A14534"/>
    <w:rsid w:val="00A14E4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1B88"/>
    <w:rsid w:val="00A92030"/>
    <w:rsid w:val="00A93A5D"/>
    <w:rsid w:val="00AA3F19"/>
    <w:rsid w:val="00AB32F8"/>
    <w:rsid w:val="00AB610B"/>
    <w:rsid w:val="00AD360E"/>
    <w:rsid w:val="00AD40FB"/>
    <w:rsid w:val="00AD782D"/>
    <w:rsid w:val="00AE7650"/>
    <w:rsid w:val="00B10EBE"/>
    <w:rsid w:val="00B22D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40D0"/>
    <w:rsid w:val="00BD431F"/>
    <w:rsid w:val="00BE423E"/>
    <w:rsid w:val="00BF61AC"/>
    <w:rsid w:val="00C43C7F"/>
    <w:rsid w:val="00C47FA6"/>
    <w:rsid w:val="00C57FC6"/>
    <w:rsid w:val="00C66A7D"/>
    <w:rsid w:val="00C76FA3"/>
    <w:rsid w:val="00C779DA"/>
    <w:rsid w:val="00C814F7"/>
    <w:rsid w:val="00CA4B4D"/>
    <w:rsid w:val="00CB35C3"/>
    <w:rsid w:val="00CD323D"/>
    <w:rsid w:val="00CD73C9"/>
    <w:rsid w:val="00CE4030"/>
    <w:rsid w:val="00CE64B3"/>
    <w:rsid w:val="00CF1A49"/>
    <w:rsid w:val="00D0630C"/>
    <w:rsid w:val="00D243A9"/>
    <w:rsid w:val="00D305E5"/>
    <w:rsid w:val="00D37CD3"/>
    <w:rsid w:val="00D63C15"/>
    <w:rsid w:val="00D66A52"/>
    <w:rsid w:val="00D66EFA"/>
    <w:rsid w:val="00D72A2D"/>
    <w:rsid w:val="00D9521A"/>
    <w:rsid w:val="00DA0C24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0C23"/>
    <w:rsid w:val="00EE2CA8"/>
    <w:rsid w:val="00EF17E8"/>
    <w:rsid w:val="00EF51D9"/>
    <w:rsid w:val="00F130DD"/>
    <w:rsid w:val="00F24884"/>
    <w:rsid w:val="00F43393"/>
    <w:rsid w:val="00F43C64"/>
    <w:rsid w:val="00F476C4"/>
    <w:rsid w:val="00F61DF9"/>
    <w:rsid w:val="00F73126"/>
    <w:rsid w:val="00F80700"/>
    <w:rsid w:val="00F81960"/>
    <w:rsid w:val="00F8769D"/>
    <w:rsid w:val="00F9350C"/>
    <w:rsid w:val="00F94EB5"/>
    <w:rsid w:val="00F9624D"/>
    <w:rsid w:val="00FB31C1"/>
    <w:rsid w:val="00FB58F2"/>
    <w:rsid w:val="00FC6AEA"/>
    <w:rsid w:val="00FC7E47"/>
    <w:rsid w:val="00FD3D13"/>
    <w:rsid w:val="00FE55A2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C82BE22-1E06-497A-820B-92608B08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7f417d6e1f17a4ccc07357fb3c02128134f530e18705c4458440321091b5b581b0e110018435d541b4d58515c424154181c084b281e01030307174058590153580f1b425c4c01090340281e0103140515465d590d4d584b50535a4f162e024b4340010d120213105b5c0c004d145c455715445a5c5d57421a081105431458090d074b100a12031753444f4a081e0103030713475a58005449150a034e6&amp;docType=docx" TargetMode="Externa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glossaryDocument" Target="glossary/document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Rajshekhar\AppData\Roaming\Microsoft\Templates\Modern%20chronological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4A9B3C5353DE42528685F94A1B4B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AD9E-1C70-4A0F-9B54-6149D18EC777}"/>
      </w:docPartPr>
      <w:docPartBody>
        <w:p w:rsidR="000E3BDF">
          <w:pPr>
            <w:pStyle w:val="4A9B3C5353DE42528685F94A1B4B089E"/>
          </w:pPr>
          <w:r w:rsidRPr="00CF1A49">
            <w:t>·</w:t>
          </w:r>
        </w:p>
      </w:docPartBody>
    </w:docPart>
    <w:docPart>
      <w:docPartPr>
        <w:name w:val="F1EDBAD429A6438BBC8666016088D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F04F-86B2-49C5-B521-17B4091DA56A}"/>
      </w:docPartPr>
      <w:docPartBody>
        <w:p w:rsidR="000E3BDF">
          <w:pPr>
            <w:pStyle w:val="F1EDBAD429A6438BBC8666016088DB37"/>
          </w:pPr>
          <w:r w:rsidRPr="00CF1A49">
            <w:t>Phone</w:t>
          </w:r>
        </w:p>
      </w:docPartBody>
    </w:docPart>
    <w:docPart>
      <w:docPartPr>
        <w:name w:val="BB43498687184B55B7FAAA1E1EFC9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3623-9A81-4671-BE50-9FF8D85A559C}"/>
      </w:docPartPr>
      <w:docPartBody>
        <w:p w:rsidR="000E3BDF">
          <w:pPr>
            <w:pStyle w:val="BB43498687184B55B7FAAA1E1EFC9CC9"/>
          </w:pPr>
          <w:r w:rsidRPr="00CF1A49">
            <w:t>Email</w:t>
          </w:r>
        </w:p>
      </w:docPartBody>
    </w:docPart>
    <w:docPart>
      <w:docPartPr>
        <w:name w:val="C2A098422F8D4CB1BF981279D27D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DC62D-D5F5-4286-A7D9-A4C255012B11}"/>
      </w:docPartPr>
      <w:docPartBody>
        <w:p w:rsidR="000E3BDF">
          <w:pPr>
            <w:pStyle w:val="C2A098422F8D4CB1BF981279D27D0C82"/>
          </w:pPr>
          <w:r w:rsidRPr="00CF1A49">
            <w:t>·</w:t>
          </w:r>
        </w:p>
      </w:docPartBody>
    </w:docPart>
    <w:docPart>
      <w:docPartPr>
        <w:name w:val="B5DE01438A2549C8A1110A234626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5B5E3-5E02-4461-8425-EE5D4BD77E98}"/>
      </w:docPartPr>
      <w:docPartBody>
        <w:p w:rsidR="000E3BDF">
          <w:pPr>
            <w:pStyle w:val="B5DE01438A2549C8A1110A2346269102"/>
          </w:pPr>
          <w:r w:rsidRPr="00CF1A49">
            <w:t>Experience</w:t>
          </w:r>
        </w:p>
      </w:docPartBody>
    </w:docPart>
    <w:docPart>
      <w:docPartPr>
        <w:name w:val="3A26425D091144BCBAEF62C8047BB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8BCF6-8FC9-4589-8B60-13D3F0C1B495}"/>
      </w:docPartPr>
      <w:docPartBody>
        <w:p w:rsidR="000E3BDF">
          <w:pPr>
            <w:pStyle w:val="3A26425D091144BCBAEF62C8047BB94C"/>
          </w:pPr>
          <w:r w:rsidRPr="00CF1A49">
            <w:t>Skills</w:t>
          </w:r>
        </w:p>
      </w:docPartBody>
    </w:docPart>
    <w:docPart>
      <w:docPartPr>
        <w:name w:val="B1DA72C95C3247D2B272DDB497530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E8609-605D-428D-9E64-9B1D37227FE5}"/>
      </w:docPartPr>
      <w:docPartBody>
        <w:p w:rsidR="009A2D60" w:rsidP="000E3BDF">
          <w:pPr>
            <w:pStyle w:val="B1DA72C95C3247D2B272DDB4975309F0"/>
          </w:pPr>
          <w:r w:rsidRPr="00CF1A49">
            <w:t>Education</w:t>
          </w:r>
        </w:p>
      </w:docPartBody>
    </w:docPart>
    <w:docPart>
      <w:docPartPr>
        <w:name w:val="5F351E2D46C448AABECDC11A85DD4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243B9-7D3B-4D14-874A-622FAD2B7666}"/>
      </w:docPartPr>
      <w:docPartBody>
        <w:p w:rsidR="009A2D60" w:rsidP="000E3BDF">
          <w:pPr>
            <w:pStyle w:val="5F351E2D46C448AABECDC11A85DD4473"/>
          </w:pPr>
          <w:r w:rsidRPr="00CF1A49">
            <w:t>Year</w:t>
          </w:r>
        </w:p>
      </w:docPartBody>
    </w:docPart>
    <w:docPart>
      <w:docPartPr>
        <w:name w:val="AA8AC04358B64BE4B5E417A380FE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E3E0E-F275-45D1-A2BC-E44063982AA5}"/>
      </w:docPartPr>
      <w:docPartBody>
        <w:p w:rsidR="009A2D60" w:rsidP="000E3BDF">
          <w:pPr>
            <w:pStyle w:val="AA8AC04358B64BE4B5E417A380FE3F67"/>
          </w:pPr>
          <w:r w:rsidRPr="00CF1A49">
            <w:t>Year</w:t>
          </w:r>
        </w:p>
      </w:docPartBody>
    </w:docPart>
    <w:docPart>
      <w:docPartPr>
        <w:name w:val="8DC4C073A04B4B258CFE6C91385B5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0F8B1-4A6F-4F90-B9BE-B3FF5A93FBE0}"/>
      </w:docPartPr>
      <w:docPartBody>
        <w:p w:rsidR="009A2D60" w:rsidP="000E3BDF">
          <w:pPr>
            <w:pStyle w:val="8DC4C073A04B4B258CFE6C91385B5B55"/>
          </w:pPr>
          <w:r w:rsidRPr="00CF1A49">
            <w:t>Year</w:t>
          </w:r>
        </w:p>
      </w:docPartBody>
    </w:docPart>
    <w:docPart>
      <w:docPartPr>
        <w:name w:val="E06BA3CB99AE4D5CBC780F1BCEFAF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C5441-1651-403A-AF7E-7D2F897989A5}"/>
      </w:docPartPr>
      <w:docPartBody>
        <w:p w:rsidR="009A2D60" w:rsidP="000E3BDF">
          <w:pPr>
            <w:pStyle w:val="E06BA3CB99AE4D5CBC780F1BCEFAF08B"/>
          </w:pPr>
          <w:r w:rsidRPr="00CF1A49">
            <w:t>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F6"/>
    <w:rsid w:val="000E3BDF"/>
    <w:rsid w:val="0031597C"/>
    <w:rsid w:val="007D6F22"/>
    <w:rsid w:val="009A2D60"/>
    <w:rsid w:val="00A535F6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92EFAFEB9540E28CFABB704ECF3D4C">
    <w:name w:val="8A92EFAFEB9540E28CFABB704ECF3D4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3298A29FA3940D78EEBB989AB054EE8">
    <w:name w:val="93298A29FA3940D78EEBB989AB054EE8"/>
  </w:style>
  <w:style w:type="paragraph" w:customStyle="1" w:styleId="4D09356A01D243728CF539CB6B521708">
    <w:name w:val="4D09356A01D243728CF539CB6B521708"/>
  </w:style>
  <w:style w:type="paragraph" w:customStyle="1" w:styleId="4A9B3C5353DE42528685F94A1B4B089E">
    <w:name w:val="4A9B3C5353DE42528685F94A1B4B089E"/>
  </w:style>
  <w:style w:type="paragraph" w:customStyle="1" w:styleId="F1EDBAD429A6438BBC8666016088DB37">
    <w:name w:val="F1EDBAD429A6438BBC8666016088DB37"/>
  </w:style>
  <w:style w:type="paragraph" w:customStyle="1" w:styleId="BB43498687184B55B7FAAA1E1EFC9CC9">
    <w:name w:val="BB43498687184B55B7FAAA1E1EFC9CC9"/>
  </w:style>
  <w:style w:type="paragraph" w:customStyle="1" w:styleId="C2A098422F8D4CB1BF981279D27D0C82">
    <w:name w:val="C2A098422F8D4CB1BF981279D27D0C82"/>
  </w:style>
  <w:style w:type="paragraph" w:customStyle="1" w:styleId="12E74BAB665441CB95CBEED30B4CBD0E">
    <w:name w:val="12E74BAB665441CB95CBEED30B4CBD0E"/>
  </w:style>
  <w:style w:type="paragraph" w:customStyle="1" w:styleId="9499B99C327348EEA91080897A6E582F">
    <w:name w:val="9499B99C327348EEA91080897A6E582F"/>
  </w:style>
  <w:style w:type="paragraph" w:customStyle="1" w:styleId="7053CDED17E94D90909058094BD3BEE7">
    <w:name w:val="7053CDED17E94D90909058094BD3BEE7"/>
  </w:style>
  <w:style w:type="paragraph" w:customStyle="1" w:styleId="1A45E589356F4F8AA27E036E49934B0E">
    <w:name w:val="1A45E589356F4F8AA27E036E49934B0E"/>
  </w:style>
  <w:style w:type="paragraph" w:customStyle="1" w:styleId="B5DE01438A2549C8A1110A2346269102">
    <w:name w:val="B5DE01438A2549C8A1110A2346269102"/>
  </w:style>
  <w:style w:type="paragraph" w:customStyle="1" w:styleId="FD44290B7B1D43DFB09027F465E78D8F">
    <w:name w:val="FD44290B7B1D43DFB09027F465E78D8F"/>
  </w:style>
  <w:style w:type="paragraph" w:customStyle="1" w:styleId="F1C43645CBC14FEFB6D9DC4C16F8DD67">
    <w:name w:val="F1C43645CBC14FEFB6D9DC4C16F8DD67"/>
  </w:style>
  <w:style w:type="paragraph" w:customStyle="1" w:styleId="4BB2F0DB79ED4772A51A8CD670FD172F">
    <w:name w:val="4BB2F0DB79ED4772A51A8CD670FD172F"/>
  </w:style>
  <w:style w:type="character" w:styleId="SubtleReference">
    <w:name w:val="Subtle Reference"/>
    <w:basedOn w:val="DefaultParagraphFont"/>
    <w:uiPriority w:val="10"/>
    <w:qFormat/>
    <w:rsid w:val="000E3BDF"/>
    <w:rPr>
      <w:b/>
      <w:caps w:val="0"/>
      <w:smallCaps/>
      <w:color w:val="595959" w:themeColor="text1" w:themeTint="A6"/>
    </w:rPr>
  </w:style>
  <w:style w:type="paragraph" w:customStyle="1" w:styleId="A8AE51365BA54FC4A65915565BE5AA4A">
    <w:name w:val="A8AE51365BA54FC4A65915565BE5AA4A"/>
  </w:style>
  <w:style w:type="paragraph" w:customStyle="1" w:styleId="27F23E70B4334CDE9D11C5B222C51D17">
    <w:name w:val="27F23E70B4334CDE9D11C5B222C51D17"/>
  </w:style>
  <w:style w:type="paragraph" w:customStyle="1" w:styleId="7E2DE73BA4C54892A735AA58C14D2357">
    <w:name w:val="7E2DE73BA4C54892A735AA58C14D2357"/>
  </w:style>
  <w:style w:type="paragraph" w:customStyle="1" w:styleId="872295CDB47B4199ACDAAD55B3571B02">
    <w:name w:val="872295CDB47B4199ACDAAD55B3571B02"/>
  </w:style>
  <w:style w:type="paragraph" w:customStyle="1" w:styleId="4EAE440B82574748866CA9CC627D96DA">
    <w:name w:val="4EAE440B82574748866CA9CC627D96DA"/>
  </w:style>
  <w:style w:type="paragraph" w:customStyle="1" w:styleId="F5FC74897FB1472484CBC937E506245F">
    <w:name w:val="F5FC74897FB1472484CBC937E506245F"/>
  </w:style>
  <w:style w:type="paragraph" w:customStyle="1" w:styleId="53BB7EC8EA9A4C8B81881B7C5280D27C">
    <w:name w:val="53BB7EC8EA9A4C8B81881B7C5280D27C"/>
  </w:style>
  <w:style w:type="paragraph" w:customStyle="1" w:styleId="31B20BA2CC0C4110B16F356A091AA6E5">
    <w:name w:val="31B20BA2CC0C4110B16F356A091AA6E5"/>
  </w:style>
  <w:style w:type="paragraph" w:customStyle="1" w:styleId="1C59BB80CB2E4465B9F473B6E321E6FA">
    <w:name w:val="1C59BB80CB2E4465B9F473B6E321E6FA"/>
  </w:style>
  <w:style w:type="paragraph" w:customStyle="1" w:styleId="58D677D49C7C444A91A4B4666E68E573">
    <w:name w:val="58D677D49C7C444A91A4B4666E68E573"/>
  </w:style>
  <w:style w:type="paragraph" w:customStyle="1" w:styleId="F4BBBB4D1ED14C90BA41B47EEFAFC1A1">
    <w:name w:val="F4BBBB4D1ED14C90BA41B47EEFAFC1A1"/>
  </w:style>
  <w:style w:type="paragraph" w:customStyle="1" w:styleId="B3E1136DCD3448F1BCCAB9AC0200E4FB">
    <w:name w:val="B3E1136DCD3448F1BCCAB9AC0200E4FB"/>
  </w:style>
  <w:style w:type="paragraph" w:customStyle="1" w:styleId="A935DBD0A3DF4C3A841270C7B5AC5498">
    <w:name w:val="A935DBD0A3DF4C3A841270C7B5AC5498"/>
  </w:style>
  <w:style w:type="paragraph" w:customStyle="1" w:styleId="91C41CF1918A443480CE74BDD9E4F9A1">
    <w:name w:val="91C41CF1918A443480CE74BDD9E4F9A1"/>
  </w:style>
  <w:style w:type="paragraph" w:customStyle="1" w:styleId="D2E7A67E51B14EDB95BA17C57D17C5AF">
    <w:name w:val="D2E7A67E51B14EDB95BA17C57D17C5AF"/>
  </w:style>
  <w:style w:type="paragraph" w:customStyle="1" w:styleId="5B63BCF7B9014367A8B31421C5DDD383">
    <w:name w:val="5B63BCF7B9014367A8B31421C5DDD383"/>
  </w:style>
  <w:style w:type="paragraph" w:customStyle="1" w:styleId="97AB97E037AF4D7CAB821F44319ABA39">
    <w:name w:val="97AB97E037AF4D7CAB821F44319ABA39"/>
  </w:style>
  <w:style w:type="paragraph" w:customStyle="1" w:styleId="B19DFDA5104F435383DFC01CF007A29F">
    <w:name w:val="B19DFDA5104F435383DFC01CF007A29F"/>
  </w:style>
  <w:style w:type="paragraph" w:customStyle="1" w:styleId="3A26425D091144BCBAEF62C8047BB94C">
    <w:name w:val="3A26425D091144BCBAEF62C8047BB94C"/>
  </w:style>
  <w:style w:type="paragraph" w:customStyle="1" w:styleId="CCA7982B016F4125AC9334B6D1224576">
    <w:name w:val="CCA7982B016F4125AC9334B6D1224576"/>
  </w:style>
  <w:style w:type="paragraph" w:customStyle="1" w:styleId="AEF78AFA625142E984EAC01D783019EE">
    <w:name w:val="AEF78AFA625142E984EAC01D783019EE"/>
  </w:style>
  <w:style w:type="paragraph" w:customStyle="1" w:styleId="9200D693048B48ECA42C9200BDAA4348">
    <w:name w:val="9200D693048B48ECA42C9200BDAA4348"/>
  </w:style>
  <w:style w:type="paragraph" w:customStyle="1" w:styleId="B57EB5E3B969421C8AD344BAE5C3B7FB">
    <w:name w:val="B57EB5E3B969421C8AD344BAE5C3B7FB"/>
  </w:style>
  <w:style w:type="paragraph" w:customStyle="1" w:styleId="1B6779F3934444F0A531BBECCAF8B045">
    <w:name w:val="1B6779F3934444F0A531BBECCAF8B045"/>
  </w:style>
  <w:style w:type="paragraph" w:customStyle="1" w:styleId="7435DCEE1D504DE59E88F408BD5C4E83">
    <w:name w:val="7435DCEE1D504DE59E88F408BD5C4E83"/>
  </w:style>
  <w:style w:type="paragraph" w:customStyle="1" w:styleId="6C0E159EC90646C49BE89D41E8610F79">
    <w:name w:val="6C0E159EC90646C49BE89D41E8610F79"/>
  </w:style>
  <w:style w:type="paragraph" w:customStyle="1" w:styleId="B1DA72C95C3247D2B272DDB4975309F0">
    <w:name w:val="B1DA72C95C3247D2B272DDB4975309F0"/>
    <w:rsid w:val="000E3BDF"/>
  </w:style>
  <w:style w:type="paragraph" w:customStyle="1" w:styleId="5A935C4F43FC4F2EA626163E980E161C">
    <w:name w:val="5A935C4F43FC4F2EA626163E980E161C"/>
    <w:rsid w:val="000E3BDF"/>
  </w:style>
  <w:style w:type="paragraph" w:customStyle="1" w:styleId="5F351E2D46C448AABECDC11A85DD4473">
    <w:name w:val="5F351E2D46C448AABECDC11A85DD4473"/>
    <w:rsid w:val="000E3BDF"/>
  </w:style>
  <w:style w:type="paragraph" w:customStyle="1" w:styleId="0AB23CF7FBE142D5AD938BFB03B9CFBE">
    <w:name w:val="0AB23CF7FBE142D5AD938BFB03B9CFBE"/>
    <w:rsid w:val="000E3BDF"/>
  </w:style>
  <w:style w:type="paragraph" w:customStyle="1" w:styleId="87AFE02CDF1F48E78C7889F24668CB8B">
    <w:name w:val="87AFE02CDF1F48E78C7889F24668CB8B"/>
    <w:rsid w:val="000E3BDF"/>
  </w:style>
  <w:style w:type="paragraph" w:customStyle="1" w:styleId="4AA7AA84D5AE4AAC9F6801CEB65464AF">
    <w:name w:val="4AA7AA84D5AE4AAC9F6801CEB65464AF"/>
    <w:rsid w:val="000E3BDF"/>
  </w:style>
  <w:style w:type="paragraph" w:customStyle="1" w:styleId="C13FFEB94C0944D8848BEF7F2F148940">
    <w:name w:val="C13FFEB94C0944D8848BEF7F2F148940"/>
    <w:rsid w:val="000E3BDF"/>
  </w:style>
  <w:style w:type="paragraph" w:customStyle="1" w:styleId="AA8AC04358B64BE4B5E417A380FE3F67">
    <w:name w:val="AA8AC04358B64BE4B5E417A380FE3F67"/>
    <w:rsid w:val="000E3BDF"/>
  </w:style>
  <w:style w:type="paragraph" w:customStyle="1" w:styleId="FD610EE217F945A28C5C263FA25A22B3">
    <w:name w:val="FD610EE217F945A28C5C263FA25A22B3"/>
    <w:rsid w:val="000E3BDF"/>
  </w:style>
  <w:style w:type="paragraph" w:customStyle="1" w:styleId="1382A52702294450876E0AFB35908DED">
    <w:name w:val="1382A52702294450876E0AFB35908DED"/>
    <w:rsid w:val="000E3BDF"/>
  </w:style>
  <w:style w:type="paragraph" w:customStyle="1" w:styleId="F159066C587C4B6F9EF3063C1D4892B0">
    <w:name w:val="F159066C587C4B6F9EF3063C1D4892B0"/>
    <w:rsid w:val="000E3BDF"/>
  </w:style>
  <w:style w:type="paragraph" w:customStyle="1" w:styleId="7C2CFA8E51954659A1A7B9C7BA3988DC">
    <w:name w:val="7C2CFA8E51954659A1A7B9C7BA3988DC"/>
    <w:rsid w:val="000E3BDF"/>
  </w:style>
  <w:style w:type="paragraph" w:customStyle="1" w:styleId="01F8CD06F8364356A1802A8BC5988508">
    <w:name w:val="01F8CD06F8364356A1802A8BC5988508"/>
    <w:rsid w:val="000E3BDF"/>
  </w:style>
  <w:style w:type="paragraph" w:customStyle="1" w:styleId="133D12C223C1495AB9A55D51FF1DDBA1">
    <w:name w:val="133D12C223C1495AB9A55D51FF1DDBA1"/>
    <w:rsid w:val="000E3BDF"/>
  </w:style>
  <w:style w:type="paragraph" w:customStyle="1" w:styleId="8487D9A260504B26B28A6A8EC2A61601">
    <w:name w:val="8487D9A260504B26B28A6A8EC2A61601"/>
    <w:rsid w:val="000E3BDF"/>
  </w:style>
  <w:style w:type="paragraph" w:customStyle="1" w:styleId="C9A5AB36847F473BBD974644389ACD47">
    <w:name w:val="C9A5AB36847F473BBD974644389ACD47"/>
    <w:rsid w:val="000E3BDF"/>
  </w:style>
  <w:style w:type="paragraph" w:customStyle="1" w:styleId="A88E6C772DB047989DF808BCA4D89D89">
    <w:name w:val="A88E6C772DB047989DF808BCA4D89D89"/>
    <w:rsid w:val="000E3BDF"/>
  </w:style>
  <w:style w:type="paragraph" w:customStyle="1" w:styleId="8DC4C073A04B4B258CFE6C91385B5B55">
    <w:name w:val="8DC4C073A04B4B258CFE6C91385B5B55"/>
    <w:rsid w:val="000E3BDF"/>
  </w:style>
  <w:style w:type="paragraph" w:customStyle="1" w:styleId="E06BA3CB99AE4D5CBC780F1BCEFAF08B">
    <w:name w:val="E06BA3CB99AE4D5CBC780F1BCEFAF08B"/>
    <w:rsid w:val="000E3B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227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Rajshekhar</dc:creator>
  <cp:lastModifiedBy>Rajshekhar</cp:lastModifiedBy>
  <cp:revision>28</cp:revision>
  <dcterms:created xsi:type="dcterms:W3CDTF">2019-02-12T19:31:00Z</dcterms:created>
  <dcterms:modified xsi:type="dcterms:W3CDTF">2019-07-23T19:12:00Z</dcterms:modified>
</cp:coreProperties>
</file>