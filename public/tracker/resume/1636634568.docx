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4D5C4" w14:textId="01FED996" w:rsidR="00816216" w:rsidRDefault="0059693B" w:rsidP="00141A4C">
      <w:pPr>
        <w:pStyle w:val="Title"/>
      </w:pPr>
      <w:bookmarkStart w:id="0" w:name="_GoBack"/>
      <w:bookmarkEnd w:id="0"/>
      <w:r>
        <w:t>S</w:t>
      </w:r>
      <w:r w:rsidR="00666A24">
        <w:t>UNNY</w:t>
      </w:r>
      <w:r>
        <w:t xml:space="preserve"> </w:t>
      </w:r>
    </w:p>
    <w:p w14:paraId="4984D7C8" w14:textId="77777777" w:rsidR="00666A24" w:rsidRPr="00666A24" w:rsidRDefault="00666A24" w:rsidP="00666A24"/>
    <w:p w14:paraId="12550942" w14:textId="26321A60" w:rsidR="00666A24" w:rsidRPr="00666A24" w:rsidRDefault="00666A24" w:rsidP="00141A4C">
      <w:pPr>
        <w:rPr>
          <w:b/>
        </w:rPr>
      </w:pPr>
      <w:r>
        <w:rPr>
          <w:b/>
        </w:rPr>
        <w:t>Mobile</w:t>
      </w:r>
      <w:r w:rsidRPr="00666A24">
        <w:rPr>
          <w:b/>
        </w:rPr>
        <w:t xml:space="preserve"> No - 9911608604</w:t>
      </w:r>
    </w:p>
    <w:p w14:paraId="6A498882" w14:textId="4CC19257" w:rsidR="00141A4C" w:rsidRPr="00666A24" w:rsidRDefault="00666A24" w:rsidP="00141A4C">
      <w:pPr>
        <w:rPr>
          <w:b/>
        </w:rPr>
      </w:pPr>
      <w:r w:rsidRPr="00666A24">
        <w:rPr>
          <w:b/>
        </w:rPr>
        <w:t>Email -</w:t>
      </w:r>
      <w:r w:rsidR="00962D45">
        <w:rPr>
          <w:b/>
        </w:rPr>
        <w:t>s</w:t>
      </w:r>
      <w:r w:rsidRPr="00666A24">
        <w:rPr>
          <w:b/>
        </w:rPr>
        <w:t xml:space="preserve">nnchauhan07@gmail.com </w:t>
      </w:r>
    </w:p>
    <w:p w14:paraId="2206C7EF" w14:textId="77777777" w:rsidR="006270A9" w:rsidRDefault="00254610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B66CCAE2A96B4C17BADE273466563B2E"/>
          </w:placeholder>
          <w:temporary/>
          <w:showingPlcHdr/>
        </w:sdtPr>
        <w:sdtEndPr/>
        <w:sdtContent>
          <w:r w:rsidR="009D5933">
            <w:t>Objective</w:t>
          </w:r>
        </w:sdtContent>
      </w:sdt>
    </w:p>
    <w:p w14:paraId="7930D418" w14:textId="77777777" w:rsidR="006270A9" w:rsidRDefault="0059693B">
      <w:r>
        <w:t>To work with an organization providing promising career opportunities &amp; create environment where my knowledge &amp; skills helps in the organization growth.</w:t>
      </w:r>
    </w:p>
    <w:p w14:paraId="03EB03D7" w14:textId="7476444C" w:rsidR="00A315DC" w:rsidRDefault="00A315DC" w:rsidP="00A315DC"/>
    <w:p w14:paraId="69FF03ED" w14:textId="0CFAB7B5" w:rsidR="006270A9" w:rsidRDefault="00666A24">
      <w:pPr>
        <w:pStyle w:val="Heading1"/>
      </w:pPr>
      <w:r>
        <w:t>Academic</w:t>
      </w:r>
    </w:p>
    <w:p w14:paraId="096645EB" w14:textId="77777777" w:rsidR="00666A24" w:rsidRPr="00666A24" w:rsidRDefault="00666A24" w:rsidP="00666A24"/>
    <w:p w14:paraId="19A8C857" w14:textId="52DC89D4" w:rsidR="00EE1527" w:rsidRPr="00962D45" w:rsidRDefault="00666A24" w:rsidP="00666A24">
      <w:pPr>
        <w:rPr>
          <w:sz w:val="24"/>
          <w:szCs w:val="24"/>
        </w:rPr>
      </w:pPr>
      <w:r w:rsidRPr="00962D45">
        <w:rPr>
          <w:sz w:val="24"/>
          <w:szCs w:val="24"/>
        </w:rPr>
        <w:t>-Pursuing BCA from IGNOU &amp; in final year</w:t>
      </w:r>
    </w:p>
    <w:p w14:paraId="368BF550" w14:textId="258A0A0F" w:rsidR="00666A24" w:rsidRPr="00962D45" w:rsidRDefault="00666A24" w:rsidP="00666A24">
      <w:pPr>
        <w:rPr>
          <w:sz w:val="24"/>
          <w:szCs w:val="24"/>
        </w:rPr>
      </w:pPr>
      <w:r w:rsidRPr="00962D45">
        <w:rPr>
          <w:sz w:val="24"/>
          <w:szCs w:val="24"/>
        </w:rPr>
        <w:t>-Passed 12</w:t>
      </w:r>
      <w:r w:rsidRPr="00962D45">
        <w:rPr>
          <w:sz w:val="24"/>
          <w:szCs w:val="24"/>
          <w:vertAlign w:val="superscript"/>
        </w:rPr>
        <w:t>th</w:t>
      </w:r>
      <w:r w:rsidRPr="00962D45">
        <w:rPr>
          <w:sz w:val="24"/>
          <w:szCs w:val="24"/>
        </w:rPr>
        <w:t xml:space="preserve"> from </w:t>
      </w:r>
      <w:r w:rsidR="00962D45" w:rsidRPr="00962D45">
        <w:rPr>
          <w:sz w:val="24"/>
          <w:szCs w:val="24"/>
        </w:rPr>
        <w:t>K</w:t>
      </w:r>
      <w:r w:rsidRPr="00962D45">
        <w:rPr>
          <w:sz w:val="24"/>
          <w:szCs w:val="24"/>
        </w:rPr>
        <w:t>endriya Vidyalaya in 2016</w:t>
      </w:r>
    </w:p>
    <w:p w14:paraId="71A05F95" w14:textId="06025813" w:rsidR="00666A24" w:rsidRPr="00962D45" w:rsidRDefault="00666A24" w:rsidP="00666A24">
      <w:pPr>
        <w:rPr>
          <w:sz w:val="24"/>
          <w:szCs w:val="24"/>
        </w:rPr>
      </w:pPr>
      <w:r w:rsidRPr="00962D45">
        <w:rPr>
          <w:sz w:val="24"/>
          <w:szCs w:val="24"/>
        </w:rPr>
        <w:t>-Passed 10</w:t>
      </w:r>
      <w:r w:rsidRPr="00962D45">
        <w:rPr>
          <w:sz w:val="24"/>
          <w:szCs w:val="24"/>
          <w:vertAlign w:val="superscript"/>
        </w:rPr>
        <w:t>th</w:t>
      </w:r>
      <w:r w:rsidRPr="00962D45">
        <w:rPr>
          <w:sz w:val="24"/>
          <w:szCs w:val="24"/>
        </w:rPr>
        <w:t xml:space="preserve"> from </w:t>
      </w:r>
      <w:r w:rsidR="00962D45" w:rsidRPr="00962D45">
        <w:rPr>
          <w:sz w:val="24"/>
          <w:szCs w:val="24"/>
        </w:rPr>
        <w:t>K</w:t>
      </w:r>
      <w:r w:rsidRPr="00962D45">
        <w:rPr>
          <w:sz w:val="24"/>
          <w:szCs w:val="24"/>
        </w:rPr>
        <w:t>endriya Vidyalaya</w:t>
      </w:r>
      <w:r w:rsidR="00962D45" w:rsidRPr="00962D45">
        <w:rPr>
          <w:sz w:val="24"/>
          <w:szCs w:val="24"/>
        </w:rPr>
        <w:t xml:space="preserve"> in 2013</w:t>
      </w:r>
      <w:r w:rsidRPr="00962D45">
        <w:rPr>
          <w:sz w:val="24"/>
          <w:szCs w:val="24"/>
        </w:rPr>
        <w:t xml:space="preserve"> </w:t>
      </w:r>
    </w:p>
    <w:p w14:paraId="7A59543B" w14:textId="69CF46FE" w:rsidR="006270A9" w:rsidRDefault="00254610" w:rsidP="00035CCF">
      <w:pPr>
        <w:pStyle w:val="Heading1"/>
        <w:tabs>
          <w:tab w:val="left" w:pos="3180"/>
        </w:tabs>
      </w:pPr>
      <w:sdt>
        <w:sdtPr>
          <w:alias w:val="Skills &amp; Abilities:"/>
          <w:tag w:val="Skills &amp; Abilities:"/>
          <w:id w:val="458624136"/>
          <w:placeholder>
            <w:docPart w:val="930804F2EF5D485B84D79694233DE3C5"/>
          </w:placeholder>
          <w:temporary/>
          <w:showingPlcHdr/>
        </w:sdtPr>
        <w:sdtEndPr/>
        <w:sdtContent>
          <w:r w:rsidR="009D5933">
            <w:t>Skills &amp; Abilities</w:t>
          </w:r>
        </w:sdtContent>
      </w:sdt>
      <w:r w:rsidR="00035CCF">
        <w:tab/>
      </w:r>
    </w:p>
    <w:p w14:paraId="4FE37230" w14:textId="77777777" w:rsidR="00035CCF" w:rsidRPr="00035CCF" w:rsidRDefault="00035CCF" w:rsidP="00035CCF"/>
    <w:p w14:paraId="5343305C" w14:textId="4FF379A7" w:rsidR="00035CCF" w:rsidRDefault="00035CCF" w:rsidP="00035CCF">
      <w:r>
        <w:t>.    Computer savvy</w:t>
      </w:r>
    </w:p>
    <w:p w14:paraId="4A8EECA9" w14:textId="7A18A2BA" w:rsidR="00035CCF" w:rsidRDefault="00035CCF" w:rsidP="00035CCF">
      <w:r>
        <w:t>.    Typing speed 30 WPM</w:t>
      </w:r>
    </w:p>
    <w:p w14:paraId="1E27ADC9" w14:textId="49DAF6B6" w:rsidR="00035CCF" w:rsidRPr="00035CCF" w:rsidRDefault="00035CCF" w:rsidP="00035CCF">
      <w:r>
        <w:t>.    Fast learner</w:t>
      </w:r>
    </w:p>
    <w:p w14:paraId="27F0B6E3" w14:textId="7633DAEC" w:rsidR="00035CCF" w:rsidRDefault="00A315DC" w:rsidP="00035CCF">
      <w:pPr>
        <w:pStyle w:val="ListBullet"/>
      </w:pPr>
      <w:r>
        <w:t xml:space="preserve">Positive attitude </w:t>
      </w:r>
    </w:p>
    <w:p w14:paraId="6016C319" w14:textId="49CAE621" w:rsidR="00A315DC" w:rsidRDefault="00A315DC" w:rsidP="00A315DC">
      <w:pPr>
        <w:pStyle w:val="ListBullet"/>
      </w:pPr>
      <w:r>
        <w:t>Good communication skills</w:t>
      </w:r>
    </w:p>
    <w:p w14:paraId="6447758A" w14:textId="1A65DE66" w:rsidR="00A315DC" w:rsidRDefault="00A315DC" w:rsidP="00A315DC">
      <w:pPr>
        <w:pStyle w:val="ListBullet"/>
      </w:pPr>
      <w:r>
        <w:t>Punctual</w:t>
      </w:r>
    </w:p>
    <w:p w14:paraId="247518B5" w14:textId="1D645F33" w:rsidR="006270A9" w:rsidRDefault="00A315DC" w:rsidP="00A315DC">
      <w:pPr>
        <w:pStyle w:val="ListBullet"/>
      </w:pPr>
      <w:r>
        <w:t>Hard working</w:t>
      </w:r>
    </w:p>
    <w:p w14:paraId="3B41AEF9" w14:textId="1C05DC0E" w:rsidR="00A315DC" w:rsidRDefault="00A315DC" w:rsidP="00A315DC">
      <w:pPr>
        <w:pStyle w:val="Heading1"/>
      </w:pPr>
      <w:r>
        <w:t xml:space="preserve">Experience </w:t>
      </w:r>
    </w:p>
    <w:p w14:paraId="61E24A6A" w14:textId="1E00AC50" w:rsidR="00A315DC" w:rsidRDefault="00A315DC" w:rsidP="00A315DC">
      <w:r>
        <w:t xml:space="preserve">Fresher </w:t>
      </w:r>
    </w:p>
    <w:p w14:paraId="414DBB0B" w14:textId="77777777" w:rsidR="00A315DC" w:rsidRDefault="00A315DC" w:rsidP="00A315DC"/>
    <w:p w14:paraId="7FA047AA" w14:textId="77777777" w:rsidR="00D75C83" w:rsidRPr="00D75C83" w:rsidRDefault="00D75C83" w:rsidP="00D75C83">
      <w:pPr>
        <w:keepNext/>
        <w:keepLines/>
        <w:spacing w:before="320" w:after="0" w:line="240" w:lineRule="auto"/>
        <w:outlineLvl w:val="0"/>
        <w:rPr>
          <w:rFonts w:asciiTheme="majorHAnsi" w:eastAsiaTheme="majorEastAsia" w:hAnsiTheme="majorHAnsi" w:cstheme="majorBidi"/>
          <w:color w:val="2A7B88" w:themeColor="accent1" w:themeShade="BF"/>
          <w:sz w:val="32"/>
          <w:szCs w:val="32"/>
        </w:rPr>
      </w:pPr>
      <w:r w:rsidRPr="00D75C83">
        <w:rPr>
          <w:rFonts w:asciiTheme="majorHAnsi" w:eastAsiaTheme="majorEastAsia" w:hAnsiTheme="majorHAnsi" w:cstheme="majorBidi"/>
          <w:color w:val="2A7B88" w:themeColor="accent1" w:themeShade="BF"/>
          <w:sz w:val="32"/>
          <w:szCs w:val="32"/>
        </w:rPr>
        <w:t>Personal Details</w:t>
      </w:r>
    </w:p>
    <w:p w14:paraId="42EA4C27" w14:textId="27384435" w:rsidR="00D75C83" w:rsidRPr="00D75C83" w:rsidRDefault="00D75C83" w:rsidP="00D75C83">
      <w:r w:rsidRPr="00D75C83">
        <w:t xml:space="preserve">Father’s Name- </w:t>
      </w:r>
      <w:r w:rsidR="00035CCF">
        <w:t xml:space="preserve"> </w:t>
      </w:r>
      <w:r w:rsidRPr="00D75C83">
        <w:t xml:space="preserve"> </w:t>
      </w:r>
      <w:r w:rsidR="00035CCF">
        <w:t xml:space="preserve">  </w:t>
      </w:r>
      <w:r w:rsidRPr="00D75C83">
        <w:t xml:space="preserve">Shri Shyam        </w:t>
      </w:r>
    </w:p>
    <w:p w14:paraId="317856B3" w14:textId="45A25120" w:rsidR="00D75C83" w:rsidRPr="00D75C83" w:rsidRDefault="00D75C83" w:rsidP="00D75C83">
      <w:r w:rsidRPr="00D75C83">
        <w:t xml:space="preserve">Date of birth   -  </w:t>
      </w:r>
      <w:r w:rsidR="00035CCF">
        <w:t xml:space="preserve">    </w:t>
      </w:r>
      <w:r w:rsidRPr="00D75C83">
        <w:t>16-11-1997</w:t>
      </w:r>
    </w:p>
    <w:p w14:paraId="70A2E565" w14:textId="02D3936C" w:rsidR="00D75C83" w:rsidRPr="00D75C83" w:rsidRDefault="00D75C83" w:rsidP="00D75C83">
      <w:r w:rsidRPr="00D75C83">
        <w:t xml:space="preserve">Gender             -  </w:t>
      </w:r>
      <w:r w:rsidR="00035CCF">
        <w:t xml:space="preserve">    </w:t>
      </w:r>
      <w:r w:rsidRPr="00D75C83">
        <w:t xml:space="preserve"> Male</w:t>
      </w:r>
    </w:p>
    <w:p w14:paraId="344741C3" w14:textId="77B997A2" w:rsidR="00D75C83" w:rsidRPr="00D75C83" w:rsidRDefault="00D75C83" w:rsidP="00D75C83">
      <w:r w:rsidRPr="00D75C83">
        <w:t xml:space="preserve">Residential Add. – Hno.784, Sec-3, Pushpvihar           </w:t>
      </w:r>
    </w:p>
    <w:p w14:paraId="2CB2A93D" w14:textId="2C3080C4" w:rsidR="00D75C83" w:rsidRPr="00D75C83" w:rsidRDefault="00D75C83" w:rsidP="00D75C83">
      <w:r w:rsidRPr="00D75C83">
        <w:t xml:space="preserve">State                -    </w:t>
      </w:r>
      <w:r w:rsidR="00035CCF">
        <w:t xml:space="preserve">     </w:t>
      </w:r>
      <w:r w:rsidRPr="00D75C83">
        <w:t>Delhi</w:t>
      </w:r>
    </w:p>
    <w:p w14:paraId="5D134301" w14:textId="2AE95D47" w:rsidR="00D75C83" w:rsidRPr="00D75C83" w:rsidRDefault="00D75C83" w:rsidP="00D75C83">
      <w:r w:rsidRPr="00D75C83">
        <w:t xml:space="preserve">Pin code          -    </w:t>
      </w:r>
      <w:r w:rsidR="00035CCF">
        <w:t xml:space="preserve">    </w:t>
      </w:r>
      <w:r w:rsidRPr="00D75C83">
        <w:t xml:space="preserve">110017 </w:t>
      </w:r>
    </w:p>
    <w:p w14:paraId="46FE5FE5" w14:textId="4DC773FD" w:rsidR="00D75C83" w:rsidRPr="00D75C83" w:rsidRDefault="00D75C83" w:rsidP="00D75C83">
      <w:r w:rsidRPr="00D75C83">
        <w:t xml:space="preserve">Nationality     -   </w:t>
      </w:r>
      <w:r w:rsidR="00035CCF">
        <w:t xml:space="preserve">    </w:t>
      </w:r>
      <w:r w:rsidRPr="00D75C83">
        <w:t xml:space="preserve"> Indian</w:t>
      </w:r>
    </w:p>
    <w:p w14:paraId="5E0D7C78" w14:textId="77777777" w:rsidR="00A315DC" w:rsidRPr="00A315DC" w:rsidRDefault="00A315DC" w:rsidP="00A315DC"/>
    <w:sectPr w:rsidR="00A315DC" w:rsidRPr="00A315DC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B1E7EB" w14:textId="77777777" w:rsidR="00254610" w:rsidRDefault="00254610">
      <w:pPr>
        <w:spacing w:after="0"/>
      </w:pPr>
      <w:r>
        <w:separator/>
      </w:r>
    </w:p>
  </w:endnote>
  <w:endnote w:type="continuationSeparator" w:id="0">
    <w:p w14:paraId="19CC267E" w14:textId="77777777" w:rsidR="00254610" w:rsidRDefault="002546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84B96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55C9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2761F8" w14:textId="77777777" w:rsidR="00254610" w:rsidRDefault="00254610">
      <w:pPr>
        <w:spacing w:after="0"/>
      </w:pPr>
      <w:r>
        <w:separator/>
      </w:r>
    </w:p>
  </w:footnote>
  <w:footnote w:type="continuationSeparator" w:id="0">
    <w:p w14:paraId="283A545C" w14:textId="77777777" w:rsidR="00254610" w:rsidRDefault="002546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1A61D4C"/>
    <w:multiLevelType w:val="hybridMultilevel"/>
    <w:tmpl w:val="5358A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21018B3"/>
    <w:multiLevelType w:val="hybridMultilevel"/>
    <w:tmpl w:val="6E7E42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>
    <w:nsid w:val="6DF642AF"/>
    <w:multiLevelType w:val="hybridMultilevel"/>
    <w:tmpl w:val="D4488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2"/>
  </w:num>
  <w:num w:numId="20">
    <w:abstractNumId w:val="19"/>
  </w:num>
  <w:num w:numId="21">
    <w:abstractNumId w:val="11"/>
  </w:num>
  <w:num w:numId="22">
    <w:abstractNumId w:val="15"/>
  </w:num>
  <w:num w:numId="23">
    <w:abstractNumId w:val="20"/>
  </w:num>
  <w:num w:numId="24">
    <w:abstractNumId w:val="13"/>
  </w:num>
  <w:num w:numId="25">
    <w:abstractNumId w:val="2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93B"/>
    <w:rsid w:val="00035CCF"/>
    <w:rsid w:val="000A4F59"/>
    <w:rsid w:val="00141A4C"/>
    <w:rsid w:val="001B29CF"/>
    <w:rsid w:val="00210E2A"/>
    <w:rsid w:val="00254610"/>
    <w:rsid w:val="0028220F"/>
    <w:rsid w:val="00356C14"/>
    <w:rsid w:val="0059693B"/>
    <w:rsid w:val="00617B26"/>
    <w:rsid w:val="006270A9"/>
    <w:rsid w:val="00655C99"/>
    <w:rsid w:val="00666A24"/>
    <w:rsid w:val="006716F1"/>
    <w:rsid w:val="00675956"/>
    <w:rsid w:val="00681034"/>
    <w:rsid w:val="00816216"/>
    <w:rsid w:val="0087734B"/>
    <w:rsid w:val="00886AD3"/>
    <w:rsid w:val="008C47B0"/>
    <w:rsid w:val="008D71E9"/>
    <w:rsid w:val="00962D45"/>
    <w:rsid w:val="009D5933"/>
    <w:rsid w:val="00A315DC"/>
    <w:rsid w:val="00BD768D"/>
    <w:rsid w:val="00C61F8E"/>
    <w:rsid w:val="00CF7137"/>
    <w:rsid w:val="00D3729F"/>
    <w:rsid w:val="00D75C83"/>
    <w:rsid w:val="00E83E4B"/>
    <w:rsid w:val="00E91DDF"/>
    <w:rsid w:val="00EE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34F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/>
    <w:lsdException w:name="List Number" w:semiHidden="0" w:uiPriority="11" w:unhideWhenUsed="0"/>
    <w:lsdException w:name="Title" w:semiHidden="0" w:uiPriority="10" w:unhideWhenUsed="0" w:qFormat="1"/>
    <w:lsdException w:name="Closing" w:uiPriority="2"/>
    <w:lsdException w:name="Signature" w:uiPriority="2"/>
    <w:lsdException w:name="Default Paragraph Font" w:uiPriority="1"/>
    <w:lsdException w:name="Subtitle" w:uiPriority="11" w:qFormat="1"/>
    <w:lsdException w:name="Salutation" w:uiPriority="2"/>
    <w:lsdException w:name="Date" w:uiPriority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137"/>
  </w:style>
  <w:style w:type="paragraph" w:styleId="Heading1">
    <w:name w:val="heading 1"/>
    <w:basedOn w:val="Normal"/>
    <w:next w:val="Normal"/>
    <w:link w:val="Heading1Char"/>
    <w:uiPriority w:val="9"/>
    <w:qFormat/>
    <w:rsid w:val="00CF713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13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1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D4D4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1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1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D4D4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1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D4D4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1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C525B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1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D4D4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1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D4D4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71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9A5B7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137"/>
    <w:rPr>
      <w:rFonts w:asciiTheme="majorHAnsi" w:eastAsiaTheme="majorEastAsia" w:hAnsiTheme="majorHAnsi" w:cstheme="majorBidi"/>
      <w:color w:val="39A5B7" w:themeColor="accent1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F7137"/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13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7137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CF7137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CF7137"/>
    <w:rPr>
      <w:b/>
      <w:bCs/>
      <w:smallCaps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137"/>
    <w:pPr>
      <w:pBdr>
        <w:left w:val="single" w:sz="18" w:space="12" w:color="39A5B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9A5B7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137"/>
    <w:rPr>
      <w:rFonts w:asciiTheme="majorHAnsi" w:eastAsiaTheme="majorEastAsia" w:hAnsiTheme="majorHAnsi" w:cstheme="majorBidi"/>
      <w:color w:val="39A5B7" w:themeColor="accent1"/>
      <w:sz w:val="28"/>
      <w:szCs w:val="28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137"/>
    <w:rPr>
      <w:rFonts w:asciiTheme="majorHAnsi" w:eastAsiaTheme="majorEastAsia" w:hAnsiTheme="majorHAnsi" w:cstheme="majorBidi"/>
      <w:b/>
      <w:bCs/>
      <w:color w:val="4D4D4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137"/>
    <w:rPr>
      <w:rFonts w:asciiTheme="majorHAnsi" w:eastAsiaTheme="majorEastAsia" w:hAnsiTheme="majorHAnsi" w:cstheme="majorBidi"/>
      <w:b/>
      <w:bCs/>
      <w:i/>
      <w:iCs/>
      <w:color w:val="4D4D4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713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A315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F7137"/>
    <w:rPr>
      <w:rFonts w:asciiTheme="majorHAnsi" w:eastAsiaTheme="majorEastAsia" w:hAnsiTheme="majorHAnsi" w:cstheme="majorBidi"/>
      <w:color w:val="4D4D4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13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137"/>
    <w:rPr>
      <w:rFonts w:asciiTheme="majorHAnsi" w:eastAsiaTheme="majorEastAsia" w:hAnsiTheme="majorHAnsi" w:cstheme="majorBidi"/>
      <w:color w:val="4D4D4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137"/>
    <w:rPr>
      <w:rFonts w:asciiTheme="majorHAnsi" w:eastAsiaTheme="majorEastAsia" w:hAnsiTheme="majorHAnsi" w:cstheme="majorBidi"/>
      <w:i/>
      <w:iCs/>
      <w:color w:val="4D4D4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137"/>
    <w:rPr>
      <w:rFonts w:asciiTheme="majorHAnsi" w:eastAsiaTheme="majorEastAsia" w:hAnsiTheme="majorHAnsi" w:cstheme="majorBidi"/>
      <w:i/>
      <w:iCs/>
      <w:color w:val="1C525B" w:themeColor="accent1" w:themeShade="80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13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713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F7137"/>
    <w:rPr>
      <w:b/>
      <w:bCs/>
    </w:rPr>
  </w:style>
  <w:style w:type="character" w:styleId="Emphasis">
    <w:name w:val="Emphasis"/>
    <w:basedOn w:val="DefaultParagraphFont"/>
    <w:uiPriority w:val="20"/>
    <w:qFormat/>
    <w:rsid w:val="00CF7137"/>
    <w:rPr>
      <w:i/>
      <w:iCs/>
    </w:rPr>
  </w:style>
  <w:style w:type="paragraph" w:styleId="NoSpacing">
    <w:name w:val="No Spacing"/>
    <w:uiPriority w:val="1"/>
    <w:qFormat/>
    <w:rsid w:val="00CF71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713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137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CF713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CF7137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F7137"/>
    <w:rPr>
      <w:b/>
      <w:bCs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/>
    <w:lsdException w:name="List Number" w:semiHidden="0" w:uiPriority="11" w:unhideWhenUsed="0"/>
    <w:lsdException w:name="Title" w:semiHidden="0" w:uiPriority="10" w:unhideWhenUsed="0" w:qFormat="1"/>
    <w:lsdException w:name="Closing" w:uiPriority="2"/>
    <w:lsdException w:name="Signature" w:uiPriority="2"/>
    <w:lsdException w:name="Default Paragraph Font" w:uiPriority="1"/>
    <w:lsdException w:name="Subtitle" w:uiPriority="11" w:qFormat="1"/>
    <w:lsdException w:name="Salutation" w:uiPriority="2"/>
    <w:lsdException w:name="Date" w:uiPriority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137"/>
  </w:style>
  <w:style w:type="paragraph" w:styleId="Heading1">
    <w:name w:val="heading 1"/>
    <w:basedOn w:val="Normal"/>
    <w:next w:val="Normal"/>
    <w:link w:val="Heading1Char"/>
    <w:uiPriority w:val="9"/>
    <w:qFormat/>
    <w:rsid w:val="00CF713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13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1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D4D4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1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1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D4D4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1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D4D4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1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C525B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1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D4D4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1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D4D4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71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9A5B7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137"/>
    <w:rPr>
      <w:rFonts w:asciiTheme="majorHAnsi" w:eastAsiaTheme="majorEastAsia" w:hAnsiTheme="majorHAnsi" w:cstheme="majorBidi"/>
      <w:color w:val="39A5B7" w:themeColor="accent1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F7137"/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13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7137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CF7137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CF7137"/>
    <w:rPr>
      <w:b/>
      <w:bCs/>
      <w:smallCaps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137"/>
    <w:pPr>
      <w:pBdr>
        <w:left w:val="single" w:sz="18" w:space="12" w:color="39A5B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9A5B7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137"/>
    <w:rPr>
      <w:rFonts w:asciiTheme="majorHAnsi" w:eastAsiaTheme="majorEastAsia" w:hAnsiTheme="majorHAnsi" w:cstheme="majorBidi"/>
      <w:color w:val="39A5B7" w:themeColor="accent1"/>
      <w:sz w:val="28"/>
      <w:szCs w:val="28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137"/>
    <w:rPr>
      <w:rFonts w:asciiTheme="majorHAnsi" w:eastAsiaTheme="majorEastAsia" w:hAnsiTheme="majorHAnsi" w:cstheme="majorBidi"/>
      <w:b/>
      <w:bCs/>
      <w:color w:val="4D4D4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137"/>
    <w:rPr>
      <w:rFonts w:asciiTheme="majorHAnsi" w:eastAsiaTheme="majorEastAsia" w:hAnsiTheme="majorHAnsi" w:cstheme="majorBidi"/>
      <w:b/>
      <w:bCs/>
      <w:i/>
      <w:iCs/>
      <w:color w:val="4D4D4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713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A315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F7137"/>
    <w:rPr>
      <w:rFonts w:asciiTheme="majorHAnsi" w:eastAsiaTheme="majorEastAsia" w:hAnsiTheme="majorHAnsi" w:cstheme="majorBidi"/>
      <w:color w:val="4D4D4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13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137"/>
    <w:rPr>
      <w:rFonts w:asciiTheme="majorHAnsi" w:eastAsiaTheme="majorEastAsia" w:hAnsiTheme="majorHAnsi" w:cstheme="majorBidi"/>
      <w:color w:val="4D4D4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137"/>
    <w:rPr>
      <w:rFonts w:asciiTheme="majorHAnsi" w:eastAsiaTheme="majorEastAsia" w:hAnsiTheme="majorHAnsi" w:cstheme="majorBidi"/>
      <w:i/>
      <w:iCs/>
      <w:color w:val="4D4D4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137"/>
    <w:rPr>
      <w:rFonts w:asciiTheme="majorHAnsi" w:eastAsiaTheme="majorEastAsia" w:hAnsiTheme="majorHAnsi" w:cstheme="majorBidi"/>
      <w:i/>
      <w:iCs/>
      <w:color w:val="1C525B" w:themeColor="accent1" w:themeShade="80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13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713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F7137"/>
    <w:rPr>
      <w:b/>
      <w:bCs/>
    </w:rPr>
  </w:style>
  <w:style w:type="character" w:styleId="Emphasis">
    <w:name w:val="Emphasis"/>
    <w:basedOn w:val="DefaultParagraphFont"/>
    <w:uiPriority w:val="20"/>
    <w:qFormat/>
    <w:rsid w:val="00CF7137"/>
    <w:rPr>
      <w:i/>
      <w:iCs/>
    </w:rPr>
  </w:style>
  <w:style w:type="paragraph" w:styleId="NoSpacing">
    <w:name w:val="No Spacing"/>
    <w:uiPriority w:val="1"/>
    <w:qFormat/>
    <w:rsid w:val="00CF71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713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137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CF713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CF7137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F7137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u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6CCAE2A96B4C17BADE273466563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01510-079B-46EF-BE6A-413E1E04C901}"/>
      </w:docPartPr>
      <w:docPartBody>
        <w:p w:rsidR="00351B60" w:rsidRDefault="002A758D">
          <w:pPr>
            <w:pStyle w:val="B66CCAE2A96B4C17BADE273466563B2E"/>
          </w:pPr>
          <w:r>
            <w:t>Objective</w:t>
          </w:r>
        </w:p>
      </w:docPartBody>
    </w:docPart>
    <w:docPart>
      <w:docPartPr>
        <w:name w:val="930804F2EF5D485B84D79694233DE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FD5D8-0A91-4674-B917-92CF6299525B}"/>
      </w:docPartPr>
      <w:docPartBody>
        <w:p w:rsidR="00351B60" w:rsidRDefault="002A758D">
          <w:pPr>
            <w:pStyle w:val="930804F2EF5D485B84D79694233DE3C5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58D"/>
    <w:rsid w:val="001C0AC7"/>
    <w:rsid w:val="002A758D"/>
    <w:rsid w:val="00351B60"/>
    <w:rsid w:val="00362A96"/>
    <w:rsid w:val="0037062B"/>
    <w:rsid w:val="00EC7A9C"/>
    <w:rsid w:val="00ED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FA95F505A0459DA8E949E3A538ABBE">
    <w:name w:val="32FA95F505A0459DA8E949E3A538ABBE"/>
  </w:style>
  <w:style w:type="paragraph" w:customStyle="1" w:styleId="03CFCD84F49C475193B07CFD2A4E9388">
    <w:name w:val="03CFCD84F49C475193B07CFD2A4E9388"/>
  </w:style>
  <w:style w:type="paragraph" w:customStyle="1" w:styleId="E3F794E5CE084C21AA404FD4D1182E70">
    <w:name w:val="E3F794E5CE084C21AA404FD4D1182E70"/>
  </w:style>
  <w:style w:type="paragraph" w:customStyle="1" w:styleId="D1843971B61A40FCA9910B1E0C610FED">
    <w:name w:val="D1843971B61A40FCA9910B1E0C610FED"/>
  </w:style>
  <w:style w:type="paragraph" w:customStyle="1" w:styleId="B66CCAE2A96B4C17BADE273466563B2E">
    <w:name w:val="B66CCAE2A96B4C17BADE273466563B2E"/>
  </w:style>
  <w:style w:type="paragraph" w:customStyle="1" w:styleId="0BC203240B46476EAD4DC85D8C71CE5D">
    <w:name w:val="0BC203240B46476EAD4DC85D8C71CE5D"/>
  </w:style>
  <w:style w:type="paragraph" w:customStyle="1" w:styleId="F11203A070384E4AA6A48E37459C9811">
    <w:name w:val="F11203A070384E4AA6A48E37459C9811"/>
  </w:style>
  <w:style w:type="paragraph" w:customStyle="1" w:styleId="904E8EC5D94A4F35AC8198FCDA8C4FB1">
    <w:name w:val="904E8EC5D94A4F35AC8198FCDA8C4FB1"/>
  </w:style>
  <w:style w:type="paragraph" w:customStyle="1" w:styleId="67B6CD0771914D109C1A61C79DB00B4C">
    <w:name w:val="67B6CD0771914D109C1A61C79DB00B4C"/>
  </w:style>
  <w:style w:type="paragraph" w:customStyle="1" w:styleId="B237A5FFB05647AFA620C77EF56E7EBE">
    <w:name w:val="B237A5FFB05647AFA620C77EF56E7EBE"/>
  </w:style>
  <w:style w:type="paragraph" w:customStyle="1" w:styleId="6E247659DBF44A4C908954AA7F25E1AB">
    <w:name w:val="6E247659DBF44A4C908954AA7F25E1AB"/>
  </w:style>
  <w:style w:type="paragraph" w:customStyle="1" w:styleId="4A417A3F47BA41BDB31E2FA492023EEA">
    <w:name w:val="4A417A3F47BA41BDB31E2FA492023EEA"/>
  </w:style>
  <w:style w:type="paragraph" w:customStyle="1" w:styleId="BA64852A94BD4D9C90349A7CA5695DEF">
    <w:name w:val="BA64852A94BD4D9C90349A7CA5695DEF"/>
  </w:style>
  <w:style w:type="paragraph" w:customStyle="1" w:styleId="64998F76C03A4E59B2A205795B67B717">
    <w:name w:val="64998F76C03A4E59B2A205795B67B717"/>
  </w:style>
  <w:style w:type="paragraph" w:customStyle="1" w:styleId="A216FC3C0AAA4796A1B2A59562531084">
    <w:name w:val="A216FC3C0AAA4796A1B2A59562531084"/>
  </w:style>
  <w:style w:type="paragraph" w:customStyle="1" w:styleId="930804F2EF5D485B84D79694233DE3C5">
    <w:name w:val="930804F2EF5D485B84D79694233DE3C5"/>
  </w:style>
  <w:style w:type="paragraph" w:customStyle="1" w:styleId="C7CE516379AD433DAD0E5BD80F12388F">
    <w:name w:val="C7CE516379AD433DAD0E5BD80F12388F"/>
  </w:style>
  <w:style w:type="paragraph" w:customStyle="1" w:styleId="16D65EA75AC94332A72AEC3FCADC1E32">
    <w:name w:val="16D65EA75AC94332A72AEC3FCADC1E32"/>
  </w:style>
  <w:style w:type="paragraph" w:customStyle="1" w:styleId="08FE02894F634D3CB9D4E6B6E442ACD6">
    <w:name w:val="08FE02894F634D3CB9D4E6B6E442ACD6"/>
  </w:style>
  <w:style w:type="paragraph" w:customStyle="1" w:styleId="B67C4FBD002D4F369FCE64413C3A7230">
    <w:name w:val="B67C4FBD002D4F369FCE64413C3A7230"/>
  </w:style>
  <w:style w:type="paragraph" w:customStyle="1" w:styleId="F8FBA9CCD9514BCCACC3C876EBC9A918">
    <w:name w:val="F8FBA9CCD9514BCCACC3C876EBC9A918"/>
  </w:style>
  <w:style w:type="paragraph" w:customStyle="1" w:styleId="9EE439449B8943288AC486A7A796C2A1">
    <w:name w:val="9EE439449B8943288AC486A7A796C2A1"/>
  </w:style>
  <w:style w:type="paragraph" w:customStyle="1" w:styleId="6317B372AEA94F4B9FB948C8960DFFB0">
    <w:name w:val="6317B372AEA94F4B9FB948C8960DFFB0"/>
  </w:style>
  <w:style w:type="paragraph" w:customStyle="1" w:styleId="7FA2951B308A4E12AEC1A570BB6970AB">
    <w:name w:val="7FA2951B308A4E12AEC1A570BB6970AB"/>
  </w:style>
  <w:style w:type="paragraph" w:customStyle="1" w:styleId="D384B8FF95F54467B3D1FC1DA82FAC6C">
    <w:name w:val="D384B8FF95F54467B3D1FC1DA82FAC6C"/>
  </w:style>
  <w:style w:type="paragraph" w:customStyle="1" w:styleId="70A80F54D760477F8B444F50EE3D991F">
    <w:name w:val="70A80F54D760477F8B444F50EE3D991F"/>
  </w:style>
  <w:style w:type="paragraph" w:customStyle="1" w:styleId="B492274F3E534A52AE331ACEA05DC3E9">
    <w:name w:val="B492274F3E534A52AE331ACEA05DC3E9"/>
  </w:style>
  <w:style w:type="paragraph" w:customStyle="1" w:styleId="0AE4F18B657B4A439904BD961E4FAF85">
    <w:name w:val="0AE4F18B657B4A439904BD961E4FAF85"/>
  </w:style>
  <w:style w:type="paragraph" w:customStyle="1" w:styleId="6068008FC62346BEA2A4B09EFEC25B0D">
    <w:name w:val="6068008FC62346BEA2A4B09EFEC25B0D"/>
  </w:style>
  <w:style w:type="paragraph" w:customStyle="1" w:styleId="366FC1DF6A044951AC613A49ADA6AF4B">
    <w:name w:val="366FC1DF6A044951AC613A49ADA6AF4B"/>
  </w:style>
  <w:style w:type="paragraph" w:customStyle="1" w:styleId="825B07E42D694D0BB3853DFF06BD74CC">
    <w:name w:val="825B07E42D694D0BB3853DFF06BD74CC"/>
  </w:style>
  <w:style w:type="paragraph" w:customStyle="1" w:styleId="94E75185D7414E7A9F604745270D18C0">
    <w:name w:val="94E75185D7414E7A9F604745270D18C0"/>
  </w:style>
  <w:style w:type="paragraph" w:customStyle="1" w:styleId="1ECBC13D6AE24A0CBAE101BD026346DB">
    <w:name w:val="1ECBC13D6AE24A0CBAE101BD026346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FA95F505A0459DA8E949E3A538ABBE">
    <w:name w:val="32FA95F505A0459DA8E949E3A538ABBE"/>
  </w:style>
  <w:style w:type="paragraph" w:customStyle="1" w:styleId="03CFCD84F49C475193B07CFD2A4E9388">
    <w:name w:val="03CFCD84F49C475193B07CFD2A4E9388"/>
  </w:style>
  <w:style w:type="paragraph" w:customStyle="1" w:styleId="E3F794E5CE084C21AA404FD4D1182E70">
    <w:name w:val="E3F794E5CE084C21AA404FD4D1182E70"/>
  </w:style>
  <w:style w:type="paragraph" w:customStyle="1" w:styleId="D1843971B61A40FCA9910B1E0C610FED">
    <w:name w:val="D1843971B61A40FCA9910B1E0C610FED"/>
  </w:style>
  <w:style w:type="paragraph" w:customStyle="1" w:styleId="B66CCAE2A96B4C17BADE273466563B2E">
    <w:name w:val="B66CCAE2A96B4C17BADE273466563B2E"/>
  </w:style>
  <w:style w:type="paragraph" w:customStyle="1" w:styleId="0BC203240B46476EAD4DC85D8C71CE5D">
    <w:name w:val="0BC203240B46476EAD4DC85D8C71CE5D"/>
  </w:style>
  <w:style w:type="paragraph" w:customStyle="1" w:styleId="F11203A070384E4AA6A48E37459C9811">
    <w:name w:val="F11203A070384E4AA6A48E37459C9811"/>
  </w:style>
  <w:style w:type="paragraph" w:customStyle="1" w:styleId="904E8EC5D94A4F35AC8198FCDA8C4FB1">
    <w:name w:val="904E8EC5D94A4F35AC8198FCDA8C4FB1"/>
  </w:style>
  <w:style w:type="paragraph" w:customStyle="1" w:styleId="67B6CD0771914D109C1A61C79DB00B4C">
    <w:name w:val="67B6CD0771914D109C1A61C79DB00B4C"/>
  </w:style>
  <w:style w:type="paragraph" w:customStyle="1" w:styleId="B237A5FFB05647AFA620C77EF56E7EBE">
    <w:name w:val="B237A5FFB05647AFA620C77EF56E7EBE"/>
  </w:style>
  <w:style w:type="paragraph" w:customStyle="1" w:styleId="6E247659DBF44A4C908954AA7F25E1AB">
    <w:name w:val="6E247659DBF44A4C908954AA7F25E1AB"/>
  </w:style>
  <w:style w:type="paragraph" w:customStyle="1" w:styleId="4A417A3F47BA41BDB31E2FA492023EEA">
    <w:name w:val="4A417A3F47BA41BDB31E2FA492023EEA"/>
  </w:style>
  <w:style w:type="paragraph" w:customStyle="1" w:styleId="BA64852A94BD4D9C90349A7CA5695DEF">
    <w:name w:val="BA64852A94BD4D9C90349A7CA5695DEF"/>
  </w:style>
  <w:style w:type="paragraph" w:customStyle="1" w:styleId="64998F76C03A4E59B2A205795B67B717">
    <w:name w:val="64998F76C03A4E59B2A205795B67B717"/>
  </w:style>
  <w:style w:type="paragraph" w:customStyle="1" w:styleId="A216FC3C0AAA4796A1B2A59562531084">
    <w:name w:val="A216FC3C0AAA4796A1B2A59562531084"/>
  </w:style>
  <w:style w:type="paragraph" w:customStyle="1" w:styleId="930804F2EF5D485B84D79694233DE3C5">
    <w:name w:val="930804F2EF5D485B84D79694233DE3C5"/>
  </w:style>
  <w:style w:type="paragraph" w:customStyle="1" w:styleId="C7CE516379AD433DAD0E5BD80F12388F">
    <w:name w:val="C7CE516379AD433DAD0E5BD80F12388F"/>
  </w:style>
  <w:style w:type="paragraph" w:customStyle="1" w:styleId="16D65EA75AC94332A72AEC3FCADC1E32">
    <w:name w:val="16D65EA75AC94332A72AEC3FCADC1E32"/>
  </w:style>
  <w:style w:type="paragraph" w:customStyle="1" w:styleId="08FE02894F634D3CB9D4E6B6E442ACD6">
    <w:name w:val="08FE02894F634D3CB9D4E6B6E442ACD6"/>
  </w:style>
  <w:style w:type="paragraph" w:customStyle="1" w:styleId="B67C4FBD002D4F369FCE64413C3A7230">
    <w:name w:val="B67C4FBD002D4F369FCE64413C3A7230"/>
  </w:style>
  <w:style w:type="paragraph" w:customStyle="1" w:styleId="F8FBA9CCD9514BCCACC3C876EBC9A918">
    <w:name w:val="F8FBA9CCD9514BCCACC3C876EBC9A918"/>
  </w:style>
  <w:style w:type="paragraph" w:customStyle="1" w:styleId="9EE439449B8943288AC486A7A796C2A1">
    <w:name w:val="9EE439449B8943288AC486A7A796C2A1"/>
  </w:style>
  <w:style w:type="paragraph" w:customStyle="1" w:styleId="6317B372AEA94F4B9FB948C8960DFFB0">
    <w:name w:val="6317B372AEA94F4B9FB948C8960DFFB0"/>
  </w:style>
  <w:style w:type="paragraph" w:customStyle="1" w:styleId="7FA2951B308A4E12AEC1A570BB6970AB">
    <w:name w:val="7FA2951B308A4E12AEC1A570BB6970AB"/>
  </w:style>
  <w:style w:type="paragraph" w:customStyle="1" w:styleId="D384B8FF95F54467B3D1FC1DA82FAC6C">
    <w:name w:val="D384B8FF95F54467B3D1FC1DA82FAC6C"/>
  </w:style>
  <w:style w:type="paragraph" w:customStyle="1" w:styleId="70A80F54D760477F8B444F50EE3D991F">
    <w:name w:val="70A80F54D760477F8B444F50EE3D991F"/>
  </w:style>
  <w:style w:type="paragraph" w:customStyle="1" w:styleId="B492274F3E534A52AE331ACEA05DC3E9">
    <w:name w:val="B492274F3E534A52AE331ACEA05DC3E9"/>
  </w:style>
  <w:style w:type="paragraph" w:customStyle="1" w:styleId="0AE4F18B657B4A439904BD961E4FAF85">
    <w:name w:val="0AE4F18B657B4A439904BD961E4FAF85"/>
  </w:style>
  <w:style w:type="paragraph" w:customStyle="1" w:styleId="6068008FC62346BEA2A4B09EFEC25B0D">
    <w:name w:val="6068008FC62346BEA2A4B09EFEC25B0D"/>
  </w:style>
  <w:style w:type="paragraph" w:customStyle="1" w:styleId="366FC1DF6A044951AC613A49ADA6AF4B">
    <w:name w:val="366FC1DF6A044951AC613A49ADA6AF4B"/>
  </w:style>
  <w:style w:type="paragraph" w:customStyle="1" w:styleId="825B07E42D694D0BB3853DFF06BD74CC">
    <w:name w:val="825B07E42D694D0BB3853DFF06BD74CC"/>
  </w:style>
  <w:style w:type="paragraph" w:customStyle="1" w:styleId="94E75185D7414E7A9F604745270D18C0">
    <w:name w:val="94E75185D7414E7A9F604745270D18C0"/>
  </w:style>
  <w:style w:type="paragraph" w:customStyle="1" w:styleId="1ECBC13D6AE24A0CBAE101BD026346DB">
    <w:name w:val="1ECBC13D6AE24A0CBAE101BD026346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D45A6-AF37-4825-8FA1-C8D40D196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PSSPL</cp:lastModifiedBy>
  <cp:revision>2</cp:revision>
  <dcterms:created xsi:type="dcterms:W3CDTF">2019-08-21T16:48:00Z</dcterms:created>
  <dcterms:modified xsi:type="dcterms:W3CDTF">2019-08-21T16:48:00Z</dcterms:modified>
  <cp:version/>
</cp:coreProperties>
</file>