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0AE561DF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02444E39" w14:textId="4FBF2E5A" w:rsidR="001B2ABD" w:rsidRDefault="00C017ED" w:rsidP="00DA40FD">
            <w:pPr>
              <w:tabs>
                <w:tab w:val="left" w:pos="990"/>
              </w:tabs>
            </w:pPr>
            <w:r>
              <w:rPr>
                <w:noProof/>
              </w:rPr>
              <w:drawing>
                <wp:inline distT="0" distB="0" distL="0" distR="0" wp14:anchorId="1186322B" wp14:editId="3B127FD7">
                  <wp:extent cx="2139950" cy="2531110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950" cy="253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17988B9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E7ED488" w14:textId="1188D225" w:rsidR="001B2ABD" w:rsidRDefault="00E375BE" w:rsidP="001B2ABD">
            <w:pPr>
              <w:pStyle w:val="Title"/>
            </w:pPr>
            <w:r>
              <w:t>sikindra kumar ray</w:t>
            </w:r>
          </w:p>
          <w:p w14:paraId="62AC6682" w14:textId="24CB352F" w:rsidR="001B2ABD" w:rsidRDefault="00E375BE" w:rsidP="001B2ABD">
            <w:pPr>
              <w:pStyle w:val="Subtitle"/>
            </w:pPr>
            <w:r w:rsidRPr="003B0718">
              <w:rPr>
                <w:spacing w:val="0"/>
                <w:w w:val="93"/>
              </w:rPr>
              <w:t>Php Develope</w:t>
            </w:r>
            <w:r w:rsidRPr="003B0718">
              <w:rPr>
                <w:spacing w:val="4"/>
                <w:w w:val="93"/>
              </w:rPr>
              <w:t>r</w:t>
            </w:r>
          </w:p>
        </w:tc>
      </w:tr>
      <w:tr w:rsidR="001B2ABD" w14:paraId="69C5968E" w14:textId="77777777" w:rsidTr="001B2ABD">
        <w:tc>
          <w:tcPr>
            <w:tcW w:w="3600" w:type="dxa"/>
          </w:tcPr>
          <w:p w14:paraId="1CE856EB" w14:textId="592D029A" w:rsidR="001B2ABD" w:rsidRDefault="00DA40FD" w:rsidP="00036450">
            <w:pPr>
              <w:pStyle w:val="Heading3"/>
            </w:pPr>
            <w:r w:rsidRPr="00DA40FD">
              <w:t>CAREER OBJECTIVE</w:t>
            </w:r>
          </w:p>
          <w:p w14:paraId="50E015E4" w14:textId="77777777" w:rsidR="00DA40FD" w:rsidRDefault="00DA40FD" w:rsidP="00DA40FD">
            <w:r>
              <w:t xml:space="preserve">To work in an organization where culture of freedom of working for initiative is ensured facilitating </w:t>
            </w:r>
          </w:p>
          <w:p w14:paraId="3FB49DCD" w14:textId="77777777" w:rsidR="00DA40FD" w:rsidRDefault="00DA40FD" w:rsidP="00DA40FD">
            <w:r>
              <w:t>my contribution through thoughts and actions to the company’s vision and thus achieve self-</w:t>
            </w:r>
          </w:p>
          <w:p w14:paraId="690890AC" w14:textId="0F169060" w:rsidR="00036450" w:rsidRDefault="00DA40FD" w:rsidP="00DA40FD">
            <w:r>
              <w:t>development by playing a significant role in building the organization.</w:t>
            </w:r>
          </w:p>
          <w:p w14:paraId="08A2F93F" w14:textId="77777777" w:rsidR="00036450" w:rsidRDefault="00036450" w:rsidP="00036450"/>
          <w:sdt>
            <w:sdtPr>
              <w:id w:val="-1954003311"/>
              <w:placeholder>
                <w:docPart w:val="509CD0D5E5AB4622830DF3719D72AE3B"/>
              </w:placeholder>
              <w:temporary/>
              <w:showingPlcHdr/>
              <w15:appearance w15:val="hidden"/>
            </w:sdtPr>
            <w:sdtEndPr/>
            <w:sdtContent>
              <w:p w14:paraId="6F4090D1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122AE13D528A4C93AFD1CC73B46063F0"/>
              </w:placeholder>
              <w:temporary/>
              <w:showingPlcHdr/>
              <w15:appearance w15:val="hidden"/>
            </w:sdtPr>
            <w:sdtEndPr/>
            <w:sdtContent>
              <w:p w14:paraId="1B00A534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02CE785D" w14:textId="57E592F3" w:rsidR="004D3011" w:rsidRDefault="00FD7DFD" w:rsidP="004D3011">
            <w:r>
              <w:t>+91 8109895993</w:t>
            </w:r>
          </w:p>
          <w:p w14:paraId="03437905" w14:textId="77777777" w:rsidR="004D3011" w:rsidRDefault="004D3011" w:rsidP="004D3011"/>
          <w:p w14:paraId="4E86703C" w14:textId="59BADA66" w:rsidR="004D3011" w:rsidRDefault="000B49D8" w:rsidP="004D3011">
            <w:sdt>
              <w:sdtPr>
                <w:id w:val="-240260293"/>
                <w:placeholder>
                  <w:docPart w:val="04D9630C314F49479E5A9155DA718D89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EMAIL:</w:t>
                </w:r>
              </w:sdtContent>
            </w:sdt>
            <w:r w:rsidR="00FD7DFD">
              <w:t xml:space="preserve"> sikindar8109895993@gmail.com</w:t>
            </w:r>
          </w:p>
          <w:sdt>
            <w:sdtPr>
              <w:id w:val="-1444214663"/>
              <w:placeholder>
                <w:docPart w:val="A9FA22C46360412B84BAB5D37765DC4B"/>
              </w:placeholder>
              <w:temporary/>
              <w:showingPlcHdr/>
              <w15:appearance w15:val="hidden"/>
            </w:sdtPr>
            <w:sdtEndPr/>
            <w:sdtContent>
              <w:p w14:paraId="2878BE2D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3B248ADB" w14:textId="5B219681" w:rsidR="004D3011" w:rsidRDefault="00FD7DFD" w:rsidP="004D3011">
            <w:r>
              <w:t>Cricket</w:t>
            </w:r>
          </w:p>
          <w:p w14:paraId="03EFCA7B" w14:textId="4017A6A4" w:rsidR="004D3011" w:rsidRDefault="00FD7DFD" w:rsidP="004D3011">
            <w:r>
              <w:t xml:space="preserve">Dancing </w:t>
            </w:r>
          </w:p>
          <w:p w14:paraId="015E625E" w14:textId="6D660B8C" w:rsidR="00DA40FD" w:rsidRDefault="00DA40FD" w:rsidP="00DA40FD">
            <w:pPr>
              <w:pStyle w:val="Heading3"/>
            </w:pPr>
            <w:r>
              <w:t>Place</w:t>
            </w:r>
          </w:p>
          <w:p w14:paraId="7ED5F1F7" w14:textId="4954BA42" w:rsidR="00DA40FD" w:rsidRPr="00DA40FD" w:rsidRDefault="00DA40FD" w:rsidP="00DA40FD">
            <w:r>
              <w:t>Bengaluru. Karnataka</w:t>
            </w:r>
          </w:p>
          <w:p w14:paraId="6820FE39" w14:textId="4F729692" w:rsidR="004D3011" w:rsidRPr="004D3011" w:rsidRDefault="004D3011" w:rsidP="004D3011"/>
        </w:tc>
        <w:tc>
          <w:tcPr>
            <w:tcW w:w="720" w:type="dxa"/>
          </w:tcPr>
          <w:p w14:paraId="54C5B6AF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F03E03F8DD7F4A91B02085658E77DA28"/>
              </w:placeholder>
              <w:temporary/>
              <w:showingPlcHdr/>
              <w15:appearance w15:val="hidden"/>
            </w:sdtPr>
            <w:sdtEndPr/>
            <w:sdtContent>
              <w:p w14:paraId="3FFE3995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sdt>
            <w:sdtPr>
              <w:id w:val="245614494"/>
              <w:placeholder>
                <w:docPart w:val="D1163D2B57484490921AC01C24763AF0"/>
              </w:placeholder>
              <w15:appearance w15:val="hidden"/>
            </w:sdtPr>
            <w:sdtEndPr>
              <w:rPr>
                <w:b/>
                <w:bCs/>
                <w:sz w:val="20"/>
                <w:szCs w:val="20"/>
              </w:rPr>
            </w:sdtEndPr>
            <w:sdtContent>
              <w:p w14:paraId="16F3D316" w14:textId="2582FF23" w:rsidR="00036450" w:rsidRPr="00E375BE" w:rsidRDefault="00E375BE" w:rsidP="00E375BE">
                <w:pPr>
                  <w:pStyle w:val="Date"/>
                  <w:rPr>
                    <w:b/>
                    <w:bCs/>
                    <w:sz w:val="20"/>
                    <w:szCs w:val="20"/>
                  </w:rPr>
                </w:pPr>
                <w:r w:rsidRPr="00E375BE">
                  <w:rPr>
                    <w:b/>
                    <w:bCs/>
                    <w:sz w:val="20"/>
                    <w:szCs w:val="20"/>
                  </w:rPr>
                  <w:t xml:space="preserve">[Dr. R.B. Roy College </w:t>
                </w:r>
                <w:proofErr w:type="spellStart"/>
                <w:r w:rsidRPr="00E375BE">
                  <w:rPr>
                    <w:b/>
                    <w:bCs/>
                    <w:sz w:val="20"/>
                    <w:szCs w:val="20"/>
                  </w:rPr>
                  <w:t>Hajipur</w:t>
                </w:r>
                <w:proofErr w:type="spellEnd"/>
                <w:r w:rsidRPr="00E375BE">
                  <w:rPr>
                    <w:b/>
                    <w:bCs/>
                    <w:sz w:val="20"/>
                    <w:szCs w:val="20"/>
                  </w:rPr>
                  <w:t xml:space="preserve"> </w:t>
                </w:r>
                <w:proofErr w:type="spellStart"/>
                <w:proofErr w:type="gramStart"/>
                <w:r w:rsidRPr="00E375BE">
                  <w:rPr>
                    <w:b/>
                    <w:bCs/>
                    <w:sz w:val="20"/>
                    <w:szCs w:val="20"/>
                  </w:rPr>
                  <w:t>Baishali</w:t>
                </w:r>
                <w:proofErr w:type="spellEnd"/>
                <w:r w:rsidRPr="00E375BE">
                  <w:rPr>
                    <w:b/>
                    <w:bCs/>
                    <w:sz w:val="20"/>
                    <w:szCs w:val="20"/>
                  </w:rPr>
                  <w:t xml:space="preserve"> ]</w:t>
                </w:r>
                <w:proofErr w:type="gramEnd"/>
              </w:p>
            </w:sdtContent>
          </w:sdt>
          <w:p w14:paraId="0E170B4E" w14:textId="476A77F3" w:rsidR="00E375BE" w:rsidRPr="00E375BE" w:rsidRDefault="00E375BE" w:rsidP="00E375BE">
            <w:r>
              <w:t xml:space="preserve">State Bord Bihar. With </w:t>
            </w:r>
            <w:r w:rsidRPr="00E375BE">
              <w:rPr>
                <w:b/>
                <w:bCs/>
              </w:rPr>
              <w:t>60.8%</w:t>
            </w:r>
          </w:p>
          <w:p w14:paraId="22F5B12F" w14:textId="1FE9AC40" w:rsidR="00036450" w:rsidRPr="00B359E4" w:rsidRDefault="00E375BE" w:rsidP="00E375BE">
            <w:r>
              <w:t>[Date From]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[</w:t>
            </w:r>
            <w:r w:rsidRPr="00E375BE">
              <w:rPr>
                <w:b/>
                <w:bCs/>
              </w:rPr>
              <w:t>2015 to 2016</w:t>
            </w:r>
            <w:r>
              <w:t>]</w:t>
            </w:r>
          </w:p>
          <w:p w14:paraId="469B28C6" w14:textId="01BEBEE3" w:rsidR="004D3011" w:rsidRDefault="004D3011" w:rsidP="00036450"/>
          <w:p w14:paraId="4977FF75" w14:textId="77777777" w:rsidR="00036450" w:rsidRDefault="00036450" w:rsidP="00036450"/>
          <w:p w14:paraId="1B9008F1" w14:textId="76EB5F2B" w:rsidR="00036450" w:rsidRPr="00B359E4" w:rsidRDefault="00E375BE" w:rsidP="00B359E4">
            <w:pPr>
              <w:pStyle w:val="Heading4"/>
            </w:pPr>
            <w:r>
              <w:t>[</w:t>
            </w:r>
            <w:proofErr w:type="spellStart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Radharaman</w:t>
            </w:r>
            <w:proofErr w:type="spellEnd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Institute of Technology and </w:t>
            </w:r>
            <w:proofErr w:type="gramStart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Science </w:t>
            </w:r>
            <w:r>
              <w:t>]</w:t>
            </w:r>
            <w:proofErr w:type="gramEnd"/>
          </w:p>
          <w:p w14:paraId="7FB3CC6E" w14:textId="151EE6C1" w:rsidR="00036450" w:rsidRDefault="00E375BE" w:rsidP="00B359E4">
            <w:pPr>
              <w:pStyle w:val="Date"/>
            </w:pPr>
            <w:r>
              <w:t xml:space="preserve">RGPV Madhya Pradesh. With </w:t>
            </w:r>
            <w:r w:rsidRPr="00E375BE">
              <w:rPr>
                <w:b/>
                <w:bCs/>
              </w:rPr>
              <w:t>7.78 CGPA.</w:t>
            </w:r>
          </w:p>
          <w:p w14:paraId="28E1A4B3" w14:textId="2C85995D" w:rsidR="00E375BE" w:rsidRPr="00E375BE" w:rsidRDefault="00E375BE" w:rsidP="00E375BE">
            <w:r>
              <w:t xml:space="preserve">[Dates From] - </w:t>
            </w:r>
            <w:r w:rsidRPr="00E375BE">
              <w:rPr>
                <w:b/>
                <w:bCs/>
              </w:rPr>
              <w:t>[2016 to 2020]</w:t>
            </w:r>
          </w:p>
          <w:sdt>
            <w:sdtPr>
              <w:id w:val="1001553383"/>
              <w:placeholder>
                <w:docPart w:val="CE7239E594B74033B8820E9AF1561B23"/>
              </w:placeholder>
              <w:temporary/>
              <w:showingPlcHdr/>
              <w15:appearance w15:val="hidden"/>
            </w:sdtPr>
            <w:sdtEndPr/>
            <w:sdtContent>
              <w:p w14:paraId="0A012021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6C86C361" w14:textId="4957BD72" w:rsidR="00F86857" w:rsidRDefault="00F86857" w:rsidP="00B359E4">
            <w:pPr>
              <w:pStyle w:val="Heading4"/>
            </w:pPr>
            <w:r>
              <w:t>[UTF Technology]</w:t>
            </w:r>
          </w:p>
          <w:p w14:paraId="1853D1F6" w14:textId="77777777" w:rsidR="00F86857" w:rsidRDefault="00F86857" w:rsidP="00F86857">
            <w:r>
              <w:t>Currently work here</w:t>
            </w:r>
          </w:p>
          <w:p w14:paraId="3A82A913" w14:textId="006AB2A3" w:rsidR="00F86857" w:rsidRPr="00F86857" w:rsidRDefault="00F86857" w:rsidP="00F86857">
            <w:r>
              <w:t xml:space="preserve"> </w:t>
            </w:r>
          </w:p>
          <w:p w14:paraId="683A551F" w14:textId="3AD3DB09" w:rsidR="00036450" w:rsidRDefault="00E375BE" w:rsidP="00B359E4">
            <w:pPr>
              <w:pStyle w:val="Heading4"/>
              <w:rPr>
                <w:bCs/>
              </w:rPr>
            </w:pPr>
            <w:r>
              <w:t xml:space="preserve">[ ZS </w:t>
            </w:r>
            <w:proofErr w:type="gramStart"/>
            <w:r>
              <w:t>Digital ]</w:t>
            </w:r>
            <w:proofErr w:type="gramEnd"/>
            <w:r w:rsidR="00036450">
              <w:t xml:space="preserve"> </w:t>
            </w:r>
            <w:r w:rsidR="00036450" w:rsidRPr="00036450">
              <w:t xml:space="preserve"> </w:t>
            </w:r>
            <w:r>
              <w:t>[ PHP Developer ]</w:t>
            </w:r>
          </w:p>
          <w:p w14:paraId="20E07CE0" w14:textId="0639617F" w:rsidR="00036450" w:rsidRDefault="000B49D8" w:rsidP="00B359E4">
            <w:pPr>
              <w:pStyle w:val="Date"/>
              <w:rPr>
                <w:b/>
                <w:bCs/>
              </w:rPr>
            </w:pPr>
            <w:sdt>
              <w:sdtPr>
                <w:id w:val="157580464"/>
                <w:placeholder>
                  <w:docPart w:val="1BBAA77612C3427AA3FDE5A33965A515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[Dates From]</w:t>
                </w:r>
              </w:sdtContent>
            </w:sdt>
            <w:r w:rsidR="00036450" w:rsidRPr="00036450">
              <w:t>–</w:t>
            </w:r>
            <w:r w:rsidR="00E375BE">
              <w:t xml:space="preserve"> </w:t>
            </w:r>
            <w:r w:rsidR="00E375BE" w:rsidRPr="00E375BE">
              <w:rPr>
                <w:b/>
                <w:bCs/>
              </w:rPr>
              <w:t xml:space="preserve">[ 2020 to </w:t>
            </w:r>
            <w:proofErr w:type="gramStart"/>
            <w:r w:rsidR="00E375BE" w:rsidRPr="00E375BE">
              <w:rPr>
                <w:b/>
                <w:bCs/>
              </w:rPr>
              <w:t>2021 ]</w:t>
            </w:r>
            <w:proofErr w:type="gramEnd"/>
          </w:p>
          <w:p w14:paraId="625DFD2E" w14:textId="77777777" w:rsidR="00F86857" w:rsidRPr="00F86857" w:rsidRDefault="00F86857" w:rsidP="00F86857"/>
          <w:p w14:paraId="3D0D67EE" w14:textId="108341B9" w:rsidR="004D3011" w:rsidRDefault="00E375BE" w:rsidP="00F86857">
            <w:pPr>
              <w:tabs>
                <w:tab w:val="left" w:pos="469"/>
                <w:tab w:val="left" w:pos="470"/>
              </w:tabs>
              <w:spacing w:line="249" w:lineRule="auto"/>
              <w:ind w:right="381"/>
            </w:pPr>
            <w:r>
              <w:t>[</w:t>
            </w:r>
            <w:r w:rsidR="00F86857">
              <w:t xml:space="preserve"> </w:t>
            </w:r>
            <w:r w:rsidR="00F86857" w:rsidRPr="00F86857">
              <w:rPr>
                <w:rFonts w:asciiTheme="majorHAnsi" w:hAnsiTheme="majorHAnsi" w:cs="Times New Roman"/>
                <w:szCs w:val="18"/>
              </w:rPr>
              <w:t>Experience in design and developer on</w:t>
            </w:r>
            <w:r w:rsidR="00F86857" w:rsidRPr="00F86857">
              <w:rPr>
                <w:rFonts w:asciiTheme="majorHAnsi" w:hAnsiTheme="majorHAnsi" w:cs="Times New Roman"/>
                <w:spacing w:val="-22"/>
                <w:szCs w:val="18"/>
              </w:rPr>
              <w:t xml:space="preserve"> </w:t>
            </w:r>
            <w:r w:rsidR="00F86857" w:rsidRPr="00F86857">
              <w:rPr>
                <w:rFonts w:asciiTheme="majorHAnsi" w:hAnsiTheme="majorHAnsi" w:cs="Times New Roman"/>
                <w:szCs w:val="18"/>
              </w:rPr>
              <w:t xml:space="preserve">building custom </w:t>
            </w:r>
            <w:proofErr w:type="gramStart"/>
            <w:r w:rsidR="00F86857" w:rsidRPr="00F86857">
              <w:rPr>
                <w:rFonts w:asciiTheme="majorHAnsi" w:hAnsiTheme="majorHAnsi" w:cs="Times New Roman"/>
                <w:szCs w:val="18"/>
              </w:rPr>
              <w:t xml:space="preserve">services </w:t>
            </w:r>
            <w:r>
              <w:t>]</w:t>
            </w:r>
            <w:proofErr w:type="gramEnd"/>
          </w:p>
          <w:p w14:paraId="3B59FC86" w14:textId="77777777" w:rsidR="00F86857" w:rsidRDefault="00F86857" w:rsidP="00F86857">
            <w:pPr>
              <w:tabs>
                <w:tab w:val="left" w:pos="469"/>
                <w:tab w:val="left" w:pos="470"/>
              </w:tabs>
              <w:spacing w:line="249" w:lineRule="auto"/>
              <w:ind w:right="381"/>
            </w:pPr>
          </w:p>
          <w:p w14:paraId="60FD4052" w14:textId="4712E479" w:rsidR="00F86857" w:rsidRPr="00F86857" w:rsidRDefault="00F86857" w:rsidP="00F86857">
            <w:pPr>
              <w:tabs>
                <w:tab w:val="left" w:pos="469"/>
                <w:tab w:val="left" w:pos="470"/>
              </w:tabs>
              <w:spacing w:line="249" w:lineRule="auto"/>
              <w:ind w:right="3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[ </w:t>
            </w:r>
            <w:r w:rsidRPr="00F86857">
              <w:rPr>
                <w:rFonts w:asciiTheme="majorHAnsi" w:hAnsiTheme="majorHAnsi" w:cs="Times New Roman"/>
                <w:szCs w:val="18"/>
              </w:rPr>
              <w:t xml:space="preserve">Experience of </w:t>
            </w:r>
            <w:proofErr w:type="spellStart"/>
            <w:r w:rsidRPr="00F86857">
              <w:rPr>
                <w:rFonts w:asciiTheme="majorHAnsi" w:hAnsiTheme="majorHAnsi" w:cs="Times New Roman"/>
                <w:szCs w:val="18"/>
              </w:rPr>
              <w:t>of</w:t>
            </w:r>
            <w:proofErr w:type="spellEnd"/>
            <w:r w:rsidRPr="00F86857">
              <w:rPr>
                <w:rFonts w:asciiTheme="majorHAnsi" w:hAnsiTheme="majorHAnsi" w:cs="Times New Roman"/>
                <w:szCs w:val="18"/>
              </w:rPr>
              <w:t xml:space="preserve"> design and developer and create master page and dynamin </w:t>
            </w:r>
            <w:proofErr w:type="gramStart"/>
            <w:r w:rsidRPr="00F86857">
              <w:rPr>
                <w:rFonts w:asciiTheme="majorHAnsi" w:hAnsiTheme="majorHAnsi" w:cs="Times New Roman"/>
                <w:szCs w:val="18"/>
              </w:rPr>
              <w:t>site</w:t>
            </w:r>
            <w:r>
              <w:rPr>
                <w:rFonts w:asciiTheme="majorHAnsi" w:hAnsiTheme="majorHAnsi" w:cs="Times New Roman"/>
                <w:szCs w:val="18"/>
              </w:rPr>
              <w:t xml:space="preserve"> ]</w:t>
            </w:r>
            <w:proofErr w:type="gramEnd"/>
          </w:p>
          <w:p w14:paraId="4658E5DC" w14:textId="77777777" w:rsidR="004D3011" w:rsidRDefault="004D3011" w:rsidP="00036450"/>
          <w:sdt>
            <w:sdtPr>
              <w:id w:val="1669594239"/>
              <w:placeholder>
                <w:docPart w:val="0548BB8D6E2748B188A97BBEF9C6DA18"/>
              </w:placeholder>
              <w:temporary/>
              <w:showingPlcHdr/>
              <w15:appearance w15:val="hidden"/>
            </w:sdtPr>
            <w:sdtEndPr/>
            <w:sdtContent>
              <w:p w14:paraId="7F3B2EC7" w14:textId="43280F69" w:rsidR="00F86857" w:rsidRPr="00F86857" w:rsidRDefault="00180329" w:rsidP="00F86857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4301670B" w14:textId="320873E9" w:rsidR="00F86857" w:rsidRPr="00F86857" w:rsidRDefault="00F86857" w:rsidP="004D3011">
            <w:pPr>
              <w:rPr>
                <w:b/>
                <w:bCs/>
                <w:noProof/>
                <w:color w:val="000000" w:themeColor="text1"/>
              </w:rPr>
            </w:pPr>
            <w:r w:rsidRPr="00F86857">
              <w:rPr>
                <w:b/>
                <w:bCs/>
                <w:noProof/>
                <w:color w:val="000000" w:themeColor="text1"/>
              </w:rPr>
              <w:t>--HTML--</w:t>
            </w:r>
          </w:p>
          <w:p w14:paraId="041F5740" w14:textId="60D696DC" w:rsidR="00F86857" w:rsidRPr="00F86857" w:rsidRDefault="00F86857" w:rsidP="004D3011">
            <w:pPr>
              <w:rPr>
                <w:b/>
                <w:bCs/>
                <w:noProof/>
                <w:color w:val="000000" w:themeColor="text1"/>
              </w:rPr>
            </w:pPr>
            <w:r w:rsidRPr="00F86857">
              <w:rPr>
                <w:b/>
                <w:bCs/>
                <w:noProof/>
                <w:color w:val="000000" w:themeColor="text1"/>
              </w:rPr>
              <w:t>--CSS--</w:t>
            </w:r>
          </w:p>
          <w:p w14:paraId="47DE3186" w14:textId="2BB4C7F9" w:rsidR="00F86857" w:rsidRPr="00F86857" w:rsidRDefault="00F86857" w:rsidP="004D3011">
            <w:pPr>
              <w:rPr>
                <w:b/>
                <w:bCs/>
                <w:noProof/>
                <w:color w:val="000000" w:themeColor="text1"/>
              </w:rPr>
            </w:pPr>
            <w:r w:rsidRPr="00F86857">
              <w:rPr>
                <w:b/>
                <w:bCs/>
                <w:noProof/>
                <w:color w:val="000000" w:themeColor="text1"/>
              </w:rPr>
              <w:t>--My SQL--</w:t>
            </w:r>
          </w:p>
          <w:p w14:paraId="42B6165D" w14:textId="3B519D92" w:rsidR="00F86857" w:rsidRDefault="00F86857" w:rsidP="004D3011">
            <w:pPr>
              <w:rPr>
                <w:b/>
                <w:bCs/>
                <w:noProof/>
                <w:color w:val="000000" w:themeColor="text1"/>
              </w:rPr>
            </w:pPr>
            <w:r w:rsidRPr="00F86857">
              <w:rPr>
                <w:b/>
                <w:bCs/>
                <w:noProof/>
                <w:color w:val="000000" w:themeColor="text1"/>
              </w:rPr>
              <w:t>--PHP</w:t>
            </w:r>
            <w:r w:rsidR="00FD7DFD">
              <w:rPr>
                <w:b/>
                <w:bCs/>
                <w:noProof/>
                <w:color w:val="000000" w:themeColor="text1"/>
              </w:rPr>
              <w:t>--</w:t>
            </w:r>
          </w:p>
          <w:p w14:paraId="5D36CA49" w14:textId="2DD39ED1" w:rsidR="00FD7DFD" w:rsidRDefault="00FD7DFD" w:rsidP="004D3011">
            <w:pPr>
              <w:rPr>
                <w:b/>
                <w:bCs/>
                <w:noProof/>
                <w:color w:val="000000" w:themeColor="text1"/>
              </w:rPr>
            </w:pPr>
            <w:r>
              <w:rPr>
                <w:b/>
                <w:bCs/>
                <w:noProof/>
                <w:color w:val="000000" w:themeColor="text1"/>
              </w:rPr>
              <w:t>--Boostrap—</w:t>
            </w:r>
          </w:p>
          <w:p w14:paraId="20CF649A" w14:textId="77777777" w:rsidR="003B0718" w:rsidRDefault="003B0718" w:rsidP="003B0718">
            <w:pPr>
              <w:rPr>
                <w:noProof/>
                <w:color w:val="000000" w:themeColor="text1"/>
                <w:szCs w:val="18"/>
              </w:rPr>
            </w:pPr>
            <w:r>
              <w:rPr>
                <w:noProof/>
                <w:color w:val="000000" w:themeColor="text1"/>
                <w:szCs w:val="18"/>
              </w:rPr>
              <w:t>--</w:t>
            </w:r>
            <w:r w:rsidRPr="00FD7DFD">
              <w:rPr>
                <w:noProof/>
                <w:color w:val="000000" w:themeColor="text1"/>
                <w:szCs w:val="18"/>
              </w:rPr>
              <w:t>Core Java</w:t>
            </w:r>
            <w:r>
              <w:rPr>
                <w:noProof/>
                <w:color w:val="000000" w:themeColor="text1"/>
                <w:szCs w:val="18"/>
              </w:rPr>
              <w:t>—</w:t>
            </w:r>
          </w:p>
          <w:p w14:paraId="2A808DDF" w14:textId="77777777" w:rsidR="003B0718" w:rsidRDefault="003B0718" w:rsidP="004D3011">
            <w:pPr>
              <w:rPr>
                <w:b/>
                <w:bCs/>
                <w:noProof/>
                <w:color w:val="000000" w:themeColor="text1"/>
              </w:rPr>
            </w:pPr>
          </w:p>
          <w:p w14:paraId="1559E0EE" w14:textId="77777777" w:rsidR="00FD7DFD" w:rsidRDefault="00FD7DFD" w:rsidP="004D3011">
            <w:pPr>
              <w:rPr>
                <w:b/>
                <w:bCs/>
                <w:noProof/>
                <w:color w:val="000000" w:themeColor="text1"/>
              </w:rPr>
            </w:pPr>
          </w:p>
          <w:p w14:paraId="2155C9C9" w14:textId="6F2D0988" w:rsidR="00FD7DFD" w:rsidRPr="003B0718" w:rsidRDefault="00FD7DFD" w:rsidP="004D3011">
            <w:pPr>
              <w:rPr>
                <w:b/>
                <w:bCs/>
                <w:noProof/>
                <w:color w:val="000000" w:themeColor="text1"/>
                <w:sz w:val="22"/>
                <w:u w:val="single"/>
              </w:rPr>
            </w:pPr>
            <w:r w:rsidRPr="00FD7DFD">
              <w:rPr>
                <w:b/>
                <w:bCs/>
                <w:noProof/>
                <w:color w:val="000000" w:themeColor="text1"/>
                <w:sz w:val="22"/>
                <w:u w:val="single"/>
              </w:rPr>
              <w:t>Familiar With</w:t>
            </w:r>
          </w:p>
          <w:p w14:paraId="2D9D7CAE" w14:textId="2D5738FD" w:rsidR="00FD7DFD" w:rsidRPr="00FD7DFD" w:rsidRDefault="00FD7DFD" w:rsidP="004D3011">
            <w:pPr>
              <w:rPr>
                <w:noProof/>
                <w:color w:val="000000" w:themeColor="text1"/>
                <w:szCs w:val="18"/>
              </w:rPr>
            </w:pPr>
            <w:r>
              <w:rPr>
                <w:noProof/>
                <w:color w:val="000000" w:themeColor="text1"/>
                <w:szCs w:val="18"/>
              </w:rPr>
              <w:t>--Codeigniter--</w:t>
            </w:r>
          </w:p>
          <w:p w14:paraId="7F1F2B1B" w14:textId="58FA9C94" w:rsidR="00FD7DFD" w:rsidRPr="00FD7DFD" w:rsidRDefault="00FD7DFD" w:rsidP="004D3011">
            <w:pPr>
              <w:rPr>
                <w:b/>
                <w:bCs/>
                <w:noProof/>
                <w:color w:val="000000" w:themeColor="text1"/>
                <w:sz w:val="22"/>
                <w:u w:val="single"/>
              </w:rPr>
            </w:pPr>
          </w:p>
        </w:tc>
      </w:tr>
    </w:tbl>
    <w:p w14:paraId="5C2DA737" w14:textId="77777777" w:rsidR="0043117B" w:rsidRDefault="000B49D8" w:rsidP="000C45FF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46F51" w14:textId="77777777" w:rsidR="000B49D8" w:rsidRDefault="000B49D8" w:rsidP="000C45FF">
      <w:r>
        <w:separator/>
      </w:r>
    </w:p>
  </w:endnote>
  <w:endnote w:type="continuationSeparator" w:id="0">
    <w:p w14:paraId="5EA22A48" w14:textId="77777777" w:rsidR="000B49D8" w:rsidRDefault="000B49D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CF13D" w14:textId="77777777" w:rsidR="000B49D8" w:rsidRDefault="000B49D8" w:rsidP="000C45FF">
      <w:r>
        <w:separator/>
      </w:r>
    </w:p>
  </w:footnote>
  <w:footnote w:type="continuationSeparator" w:id="0">
    <w:p w14:paraId="50B0272D" w14:textId="77777777" w:rsidR="000B49D8" w:rsidRDefault="000B49D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B3571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8E7B58F" wp14:editId="3C2CE3B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17DA3"/>
    <w:multiLevelType w:val="hybridMultilevel"/>
    <w:tmpl w:val="4C70D972"/>
    <w:lvl w:ilvl="0" w:tplc="62941C1E">
      <w:numFmt w:val="bullet"/>
      <w:lvlText w:val="●"/>
      <w:lvlJc w:val="left"/>
      <w:pPr>
        <w:ind w:left="469" w:hanging="360"/>
      </w:pPr>
      <w:rPr>
        <w:rFonts w:ascii="Arial" w:eastAsia="Arial" w:hAnsi="Arial" w:cs="Arial" w:hint="default"/>
        <w:w w:val="99"/>
        <w:sz w:val="20"/>
        <w:szCs w:val="20"/>
        <w:lang w:val="en-US" w:eastAsia="en-US" w:bidi="ar-SA"/>
      </w:rPr>
    </w:lvl>
    <w:lvl w:ilvl="1" w:tplc="F750659C">
      <w:numFmt w:val="bullet"/>
      <w:lvlText w:val="➢"/>
      <w:lvlJc w:val="left"/>
      <w:pPr>
        <w:ind w:left="574" w:hanging="360"/>
      </w:pPr>
      <w:rPr>
        <w:rFonts w:hint="default"/>
        <w:w w:val="94"/>
        <w:lang w:val="en-US" w:eastAsia="en-US" w:bidi="ar-SA"/>
      </w:rPr>
    </w:lvl>
    <w:lvl w:ilvl="2" w:tplc="766EE23A">
      <w:numFmt w:val="bullet"/>
      <w:lvlText w:val="•"/>
      <w:lvlJc w:val="left"/>
      <w:pPr>
        <w:ind w:left="476" w:hanging="360"/>
      </w:pPr>
      <w:rPr>
        <w:rFonts w:hint="default"/>
        <w:lang w:val="en-US" w:eastAsia="en-US" w:bidi="ar-SA"/>
      </w:rPr>
    </w:lvl>
    <w:lvl w:ilvl="3" w:tplc="90A823B2">
      <w:numFmt w:val="bullet"/>
      <w:lvlText w:val="•"/>
      <w:lvlJc w:val="left"/>
      <w:pPr>
        <w:ind w:left="373" w:hanging="360"/>
      </w:pPr>
      <w:rPr>
        <w:rFonts w:hint="default"/>
        <w:lang w:val="en-US" w:eastAsia="en-US" w:bidi="ar-SA"/>
      </w:rPr>
    </w:lvl>
    <w:lvl w:ilvl="4" w:tplc="E2B622B6">
      <w:numFmt w:val="bullet"/>
      <w:lvlText w:val="•"/>
      <w:lvlJc w:val="left"/>
      <w:pPr>
        <w:ind w:left="270" w:hanging="360"/>
      </w:pPr>
      <w:rPr>
        <w:rFonts w:hint="default"/>
        <w:lang w:val="en-US" w:eastAsia="en-US" w:bidi="ar-SA"/>
      </w:rPr>
    </w:lvl>
    <w:lvl w:ilvl="5" w:tplc="F970C046">
      <w:numFmt w:val="bullet"/>
      <w:lvlText w:val="•"/>
      <w:lvlJc w:val="left"/>
      <w:pPr>
        <w:ind w:left="167" w:hanging="360"/>
      </w:pPr>
      <w:rPr>
        <w:rFonts w:hint="default"/>
        <w:lang w:val="en-US" w:eastAsia="en-US" w:bidi="ar-SA"/>
      </w:rPr>
    </w:lvl>
    <w:lvl w:ilvl="6" w:tplc="DB80728C">
      <w:numFmt w:val="bullet"/>
      <w:lvlText w:val="•"/>
      <w:lvlJc w:val="left"/>
      <w:pPr>
        <w:ind w:left="64" w:hanging="360"/>
      </w:pPr>
      <w:rPr>
        <w:rFonts w:hint="default"/>
        <w:lang w:val="en-US" w:eastAsia="en-US" w:bidi="ar-SA"/>
      </w:rPr>
    </w:lvl>
    <w:lvl w:ilvl="7" w:tplc="F7E48B2A">
      <w:numFmt w:val="bullet"/>
      <w:lvlText w:val="•"/>
      <w:lvlJc w:val="left"/>
      <w:pPr>
        <w:ind w:left="-39" w:hanging="360"/>
      </w:pPr>
      <w:rPr>
        <w:rFonts w:hint="default"/>
        <w:lang w:val="en-US" w:eastAsia="en-US" w:bidi="ar-SA"/>
      </w:rPr>
    </w:lvl>
    <w:lvl w:ilvl="8" w:tplc="451EEA14">
      <w:numFmt w:val="bullet"/>
      <w:lvlText w:val="•"/>
      <w:lvlJc w:val="left"/>
      <w:pPr>
        <w:ind w:left="-14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BE"/>
    <w:rsid w:val="00036450"/>
    <w:rsid w:val="00094499"/>
    <w:rsid w:val="000B49D8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3B0718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A2118D"/>
    <w:rsid w:val="00AD76E2"/>
    <w:rsid w:val="00B20152"/>
    <w:rsid w:val="00B359E4"/>
    <w:rsid w:val="00B57D98"/>
    <w:rsid w:val="00B70850"/>
    <w:rsid w:val="00C017ED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A40FD"/>
    <w:rsid w:val="00DD172A"/>
    <w:rsid w:val="00E25A26"/>
    <w:rsid w:val="00E375BE"/>
    <w:rsid w:val="00E400BB"/>
    <w:rsid w:val="00E4381A"/>
    <w:rsid w:val="00E55D74"/>
    <w:rsid w:val="00F0154C"/>
    <w:rsid w:val="00F60274"/>
    <w:rsid w:val="00F77FB9"/>
    <w:rsid w:val="00F86857"/>
    <w:rsid w:val="00FB068F"/>
    <w:rsid w:val="00FD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CD59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1"/>
    <w:qFormat/>
    <w:rsid w:val="00F86857"/>
    <w:pPr>
      <w:widowControl w:val="0"/>
      <w:autoSpaceDE w:val="0"/>
      <w:autoSpaceDN w:val="0"/>
      <w:ind w:left="469" w:hanging="360"/>
    </w:pPr>
    <w:rPr>
      <w:rFonts w:ascii="Arial" w:eastAsia="Arial" w:hAnsi="Arial" w:cs="Arial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en-US%7b2DB78D4E-8C48-44D9-B7EA-F5273651A7E1%7d\%7b51253F07-D6E2-4188-9E88-58D6BF9AC72A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9CD0D5E5AB4622830DF3719D72AE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421B1-11E8-418E-966D-27E2BAE92170}"/>
      </w:docPartPr>
      <w:docPartBody>
        <w:p w:rsidR="00275729" w:rsidRDefault="005D3AB6">
          <w:pPr>
            <w:pStyle w:val="509CD0D5E5AB4622830DF3719D72AE3B"/>
          </w:pPr>
          <w:r w:rsidRPr="00CB0055">
            <w:t>Contact</w:t>
          </w:r>
        </w:p>
      </w:docPartBody>
    </w:docPart>
    <w:docPart>
      <w:docPartPr>
        <w:name w:val="122AE13D528A4C93AFD1CC73B4606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ABF21-1226-4CB7-86B4-EF62B6E543C1}"/>
      </w:docPartPr>
      <w:docPartBody>
        <w:p w:rsidR="00275729" w:rsidRDefault="005D3AB6">
          <w:pPr>
            <w:pStyle w:val="122AE13D528A4C93AFD1CC73B46063F0"/>
          </w:pPr>
          <w:r w:rsidRPr="004D3011">
            <w:t>PHONE:</w:t>
          </w:r>
        </w:p>
      </w:docPartBody>
    </w:docPart>
    <w:docPart>
      <w:docPartPr>
        <w:name w:val="04D9630C314F49479E5A9155DA718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51ADA-F6DA-47EB-9373-CE721D006D5E}"/>
      </w:docPartPr>
      <w:docPartBody>
        <w:p w:rsidR="00275729" w:rsidRDefault="005D3AB6">
          <w:pPr>
            <w:pStyle w:val="04D9630C314F49479E5A9155DA718D89"/>
          </w:pPr>
          <w:r w:rsidRPr="004D3011">
            <w:t>EMAIL:</w:t>
          </w:r>
        </w:p>
      </w:docPartBody>
    </w:docPart>
    <w:docPart>
      <w:docPartPr>
        <w:name w:val="A9FA22C46360412B84BAB5D37765D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06C14-9617-4895-BD41-7AD11D14F291}"/>
      </w:docPartPr>
      <w:docPartBody>
        <w:p w:rsidR="00275729" w:rsidRDefault="005D3AB6">
          <w:pPr>
            <w:pStyle w:val="A9FA22C46360412B84BAB5D37765DC4B"/>
          </w:pPr>
          <w:r w:rsidRPr="00CB0055">
            <w:t>Hobbies</w:t>
          </w:r>
        </w:p>
      </w:docPartBody>
    </w:docPart>
    <w:docPart>
      <w:docPartPr>
        <w:name w:val="F03E03F8DD7F4A91B02085658E77D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95AE6-AD78-4CD2-B220-6DB7ED5CDB51}"/>
      </w:docPartPr>
      <w:docPartBody>
        <w:p w:rsidR="00275729" w:rsidRDefault="005D3AB6">
          <w:pPr>
            <w:pStyle w:val="F03E03F8DD7F4A91B02085658E77DA28"/>
          </w:pPr>
          <w:r w:rsidRPr="00036450">
            <w:t>EDUCATION</w:t>
          </w:r>
        </w:p>
      </w:docPartBody>
    </w:docPart>
    <w:docPart>
      <w:docPartPr>
        <w:name w:val="D1163D2B57484490921AC01C24763A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1FD11-F938-4564-A7B7-ABC69810DD02}"/>
      </w:docPartPr>
      <w:docPartBody>
        <w:p w:rsidR="00275729" w:rsidRDefault="005D3AB6">
          <w:pPr>
            <w:pStyle w:val="D1163D2B57484490921AC01C24763AF0"/>
          </w:pPr>
          <w:r w:rsidRPr="00036450">
            <w:t>[School Name]</w:t>
          </w:r>
        </w:p>
      </w:docPartBody>
    </w:docPart>
    <w:docPart>
      <w:docPartPr>
        <w:name w:val="CE7239E594B74033B8820E9AF1561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DE996-F5C1-457C-A004-5B1D54D49BEA}"/>
      </w:docPartPr>
      <w:docPartBody>
        <w:p w:rsidR="00275729" w:rsidRDefault="005D3AB6">
          <w:pPr>
            <w:pStyle w:val="CE7239E594B74033B8820E9AF1561B23"/>
          </w:pPr>
          <w:r w:rsidRPr="00036450">
            <w:t>WORK EXPERIENCE</w:t>
          </w:r>
        </w:p>
      </w:docPartBody>
    </w:docPart>
    <w:docPart>
      <w:docPartPr>
        <w:name w:val="1BBAA77612C3427AA3FDE5A33965A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DD9CE-4023-4EC6-9853-FEBF2851A8D4}"/>
      </w:docPartPr>
      <w:docPartBody>
        <w:p w:rsidR="00275729" w:rsidRDefault="005D3AB6">
          <w:pPr>
            <w:pStyle w:val="1BBAA77612C3427AA3FDE5A33965A515"/>
          </w:pPr>
          <w:r w:rsidRPr="00036450">
            <w:t>[Dates From]</w:t>
          </w:r>
        </w:p>
      </w:docPartBody>
    </w:docPart>
    <w:docPart>
      <w:docPartPr>
        <w:name w:val="0548BB8D6E2748B188A97BBEF9C6D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000AF-DC54-4DE2-A881-997AFE321FEA}"/>
      </w:docPartPr>
      <w:docPartBody>
        <w:p w:rsidR="00275729" w:rsidRDefault="005D3AB6">
          <w:pPr>
            <w:pStyle w:val="0548BB8D6E2748B188A97BBEF9C6DA18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50B"/>
    <w:rsid w:val="00275729"/>
    <w:rsid w:val="003C5543"/>
    <w:rsid w:val="0042250B"/>
    <w:rsid w:val="005D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9CD0D5E5AB4622830DF3719D72AE3B">
    <w:name w:val="509CD0D5E5AB4622830DF3719D72AE3B"/>
  </w:style>
  <w:style w:type="paragraph" w:customStyle="1" w:styleId="122AE13D528A4C93AFD1CC73B46063F0">
    <w:name w:val="122AE13D528A4C93AFD1CC73B46063F0"/>
  </w:style>
  <w:style w:type="paragraph" w:customStyle="1" w:styleId="04D9630C314F49479E5A9155DA718D89">
    <w:name w:val="04D9630C314F49479E5A9155DA718D89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A9FA22C46360412B84BAB5D37765DC4B">
    <w:name w:val="A9FA22C46360412B84BAB5D37765DC4B"/>
  </w:style>
  <w:style w:type="paragraph" w:customStyle="1" w:styleId="F03E03F8DD7F4A91B02085658E77DA28">
    <w:name w:val="F03E03F8DD7F4A91B02085658E77DA28"/>
  </w:style>
  <w:style w:type="paragraph" w:customStyle="1" w:styleId="D1163D2B57484490921AC01C24763AF0">
    <w:name w:val="D1163D2B57484490921AC01C24763AF0"/>
  </w:style>
  <w:style w:type="paragraph" w:customStyle="1" w:styleId="CE7239E594B74033B8820E9AF1561B23">
    <w:name w:val="CE7239E594B74033B8820E9AF1561B23"/>
  </w:style>
  <w:style w:type="paragraph" w:customStyle="1" w:styleId="1BBAA77612C3427AA3FDE5A33965A515">
    <w:name w:val="1BBAA77612C3427AA3FDE5A33965A515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0548BB8D6E2748B188A97BBEF9C6DA18">
    <w:name w:val="0548BB8D6E2748B188A97BBEF9C6DA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{51253F07-D6E2-4188-9E88-58D6BF9AC72A}tf00546271_win32</Template>
  <TotalTime>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2021-09-22T16:06:00Z</dcterms:created>
  <dcterms:modified xsi:type="dcterms:W3CDTF">2021-10-08T06:14:00Z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