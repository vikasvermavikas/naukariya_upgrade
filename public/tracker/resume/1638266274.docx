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</w:rPr>
        <w:alias w:val="Resume Name"/>
        <w:tag w:val="Resumen Name"/>
        <w:id w:val="-925414414"/>
        <w:placeholder>
          <w:docPart w:val="70D185C6579A49B38A0FD67D3168EA86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4863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7926"/>
            <w:gridCol w:w="1988"/>
          </w:tblGrid>
          <w:tr w:rsidR="003B5C7A" w:rsidTr="00BA5AE2">
            <w:trPr>
              <w:trHeight w:val="781"/>
              <w:jc w:val="center"/>
            </w:trPr>
            <w:tc>
              <w:tcPr>
                <w:tcW w:w="4013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3B5C7A" w:rsidRDefault="008F4166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1866093204"/>
                    <w:placeholder>
                      <w:docPart w:val="6F9C9EC72DCC4EE08D31528D1E02A8D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3B5C7A">
                      <w:rPr>
                        <w:b w:val="0"/>
                        <w:bCs/>
                      </w:rPr>
                      <w:t>neha kumari</w:t>
                    </w:r>
                  </w:sdtContent>
                </w:sdt>
              </w:p>
            </w:tc>
            <w:tc>
              <w:tcPr>
                <w:tcW w:w="987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3B5C7A" w:rsidRDefault="003B5C7A">
                <w:pPr>
                  <w:pStyle w:val="NoSpacing"/>
                  <w:ind w:left="71" w:hanging="71"/>
                  <w:jc w:val="right"/>
                  <w:rPr>
                    <w:spacing w:val="-24"/>
                  </w:rPr>
                </w:pPr>
                <w:r>
                  <w:rPr>
                    <w:noProof/>
                    <w:spacing w:val="-24"/>
                  </w:rPr>
                  <w:drawing>
                    <wp:inline distT="0" distB="0" distL="0" distR="0">
                      <wp:extent cx="1114425" cy="1435100"/>
                      <wp:effectExtent l="19050" t="19050" r="28575" b="1270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sumePicture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67164" cy="1503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63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B5C7A" w:rsidTr="00BA5AE2">
            <w:trPr>
              <w:trHeight w:val="311"/>
              <w:jc w:val="center"/>
            </w:trPr>
            <w:tc>
              <w:tcPr>
                <w:tcW w:w="4013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3B5C7A" w:rsidRDefault="008F4166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1097367308"/>
                    <w:placeholder>
                      <w:docPart w:val="732BECBAC8AC4A2296E19F325A844944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3B5C7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address :- type-2 d-6 amd complex khasmahal po tatanagar jamshedpur - 831002</w:t>
                    </w:r>
                  </w:sdtContent>
                </w:sdt>
              </w:p>
            </w:tc>
            <w:tc>
              <w:tcPr>
                <w:tcW w:w="987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3B5C7A" w:rsidRDefault="003B5C7A">
                <w:pPr>
                  <w:pStyle w:val="NoSpacing"/>
                </w:pPr>
              </w:p>
            </w:tc>
          </w:tr>
          <w:tr w:rsidR="003B5C7A" w:rsidTr="00BA5AE2">
            <w:trPr>
              <w:trHeight w:val="85"/>
              <w:jc w:val="center"/>
            </w:trPr>
            <w:tc>
              <w:tcPr>
                <w:tcW w:w="4013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B5C7A" w:rsidRDefault="008F4166" w:rsidP="00BA5AE2">
                <w:pPr>
                  <w:pStyle w:val="NoSpacing"/>
                  <w:jc w:val="center"/>
                  <w:rPr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1465078255"/>
                    <w:placeholder>
                      <w:docPart w:val="0DFFC619D2B843CBB6DF06FE43F444AB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9322DC">
                      <w:rPr>
                        <w:color w:val="93A299" w:themeColor="accent1"/>
                        <w:sz w:val="18"/>
                        <w:szCs w:val="18"/>
                      </w:rPr>
                      <w:t>Phone no:-</w:t>
                    </w:r>
                    <w:r w:rsidR="00BA5AE2">
                      <w:rPr>
                        <w:color w:val="93A299" w:themeColor="accent1"/>
                        <w:sz w:val="18"/>
                        <w:szCs w:val="18"/>
                      </w:rPr>
                      <w:t xml:space="preserve"> +91</w:t>
                    </w:r>
                    <w:r w:rsidR="009322DC">
                      <w:rPr>
                        <w:color w:val="93A299" w:themeColor="accent1"/>
                        <w:sz w:val="18"/>
                        <w:szCs w:val="18"/>
                      </w:rPr>
                      <w:t>8084889981</w:t>
                    </w:r>
                  </w:sdtContent>
                </w:sdt>
                <w:r w:rsidR="003B5C7A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1613197031"/>
                    <w:placeholder>
                      <w:docPart w:val="C2A11080F24A4F56B69674FF549366EA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BA5AE2">
                      <w:rPr>
                        <w:color w:val="93A299" w:themeColor="accent1"/>
                        <w:sz w:val="18"/>
                        <w:szCs w:val="18"/>
                      </w:rPr>
                      <w:t xml:space="preserve">E-mail :- </w:t>
                    </w:r>
                  </w:sdtContent>
                </w:sdt>
                <w:hyperlink r:id="rId11" w:history="1">
                  <w:r w:rsidR="00BA5AE2" w:rsidRPr="00506287">
                    <w:rPr>
                      <w:rStyle w:val="Hyperlink"/>
                      <w:sz w:val="18"/>
                      <w:szCs w:val="18"/>
                    </w:rPr>
                    <w:t>nehacool.sec@gmail.com</w:t>
                  </w:r>
                </w:hyperlink>
              </w:p>
              <w:p w:rsidR="00BA5AE2" w:rsidRDefault="00BA5AE2" w:rsidP="00BA5AE2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</w:p>
            </w:tc>
            <w:tc>
              <w:tcPr>
                <w:tcW w:w="98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B5C7A" w:rsidRDefault="003B5C7A">
                <w:pPr>
                  <w:pStyle w:val="NoSpacing"/>
                </w:pPr>
              </w:p>
            </w:tc>
          </w:tr>
        </w:tbl>
        <w:p w:rsidR="00063F16" w:rsidRDefault="008F4166">
          <w:pPr>
            <w:rPr>
              <w:b/>
              <w:bCs/>
            </w:rPr>
          </w:pPr>
        </w:p>
      </w:sdtContent>
    </w:sdt>
    <w:p w:rsidR="00063F16" w:rsidRPr="0027745C" w:rsidRDefault="00D56322">
      <w:pPr>
        <w:pStyle w:val="SectionHeading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>Objectives</w:t>
      </w:r>
    </w:p>
    <w:p w:rsidR="00063F16" w:rsidRPr="0027745C" w:rsidRDefault="00F37E66">
      <w:pPr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color w:val="000000"/>
          <w:sz w:val="32"/>
          <w:szCs w:val="32"/>
          <w:shd w:val="clear" w:color="auto" w:fill="FFFFFF"/>
        </w:rPr>
        <w:t>To secure a position where I can efficiently contribute my skills and abilities to the growth of the organization and build my professional career.</w:t>
      </w:r>
    </w:p>
    <w:p w:rsidR="001F2079" w:rsidRPr="0027745C" w:rsidRDefault="001F2079">
      <w:pPr>
        <w:pStyle w:val="SectionHeading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>Educational Qualification</w:t>
      </w:r>
    </w:p>
    <w:p w:rsidR="001F2079" w:rsidRPr="0027745C" w:rsidRDefault="001F2079" w:rsidP="001F2079">
      <w:pPr>
        <w:rPr>
          <w:rFonts w:ascii="Aparajita" w:hAnsi="Aparajita" w:cs="Aparajita"/>
          <w:sz w:val="32"/>
          <w:szCs w:val="32"/>
        </w:rPr>
      </w:pPr>
    </w:p>
    <w:p w:rsidR="001F2079" w:rsidRPr="001F2079" w:rsidRDefault="001F2079" w:rsidP="001F2079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27745C">
        <w:rPr>
          <w:rFonts w:ascii="Aparajita" w:eastAsia="Times New Roman" w:hAnsi="Aparajita" w:cs="Aparajita"/>
          <w:color w:val="000000"/>
          <w:sz w:val="32"/>
          <w:szCs w:val="32"/>
        </w:rPr>
        <w:t>B.tech</w:t>
      </w:r>
      <w:r w:rsidRPr="001F2079">
        <w:rPr>
          <w:rFonts w:ascii="Aparajita" w:eastAsia="Times New Roman" w:hAnsi="Aparajita" w:cs="Aparajita"/>
          <w:color w:val="000000"/>
          <w:sz w:val="32"/>
          <w:szCs w:val="32"/>
        </w:rPr>
        <w:t xml:space="preserve"> in Computer Science from </w:t>
      </w:r>
      <w:r w:rsidRPr="0027745C">
        <w:rPr>
          <w:rFonts w:ascii="Aparajita" w:eastAsia="Times New Roman" w:hAnsi="Aparajita" w:cs="Aparajita"/>
          <w:color w:val="000000"/>
          <w:sz w:val="32"/>
          <w:szCs w:val="32"/>
        </w:rPr>
        <w:t xml:space="preserve">seemanta engineering college with </w:t>
      </w:r>
      <w:r w:rsidR="00BA5AE2">
        <w:rPr>
          <w:rFonts w:ascii="Aparajita" w:eastAsia="Times New Roman" w:hAnsi="Aparajita" w:cs="Aparajita"/>
          <w:color w:val="000000"/>
          <w:sz w:val="32"/>
          <w:szCs w:val="32"/>
        </w:rPr>
        <w:t>72.4%</w:t>
      </w:r>
      <w:r w:rsidR="00C35979">
        <w:rPr>
          <w:rFonts w:ascii="Aparajita" w:eastAsia="Times New Roman" w:hAnsi="Aparajita" w:cs="Aparajita"/>
          <w:color w:val="000000"/>
          <w:sz w:val="32"/>
          <w:szCs w:val="32"/>
        </w:rPr>
        <w:t>(2016)</w:t>
      </w:r>
    </w:p>
    <w:p w:rsidR="001F2079" w:rsidRPr="001F2079" w:rsidRDefault="00EB728E" w:rsidP="001F2079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27745C">
        <w:rPr>
          <w:rFonts w:ascii="Aparajita" w:eastAsia="Times New Roman" w:hAnsi="Aparajita" w:cs="Aparajita"/>
          <w:color w:val="000000"/>
          <w:sz w:val="32"/>
          <w:szCs w:val="32"/>
        </w:rPr>
        <w:t>HSC from atomic energy central school jaduguda-1 with 67%</w:t>
      </w:r>
      <w:r w:rsidR="00C35979">
        <w:rPr>
          <w:rFonts w:ascii="Aparajita" w:eastAsia="Times New Roman" w:hAnsi="Aparajita" w:cs="Aparajita"/>
          <w:color w:val="000000"/>
          <w:sz w:val="32"/>
          <w:szCs w:val="32"/>
        </w:rPr>
        <w:t>(2012)</w:t>
      </w:r>
    </w:p>
    <w:p w:rsidR="001F2079" w:rsidRPr="001F2079" w:rsidRDefault="001F2079" w:rsidP="001F2079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27745C">
        <w:rPr>
          <w:rFonts w:ascii="Aparajita" w:eastAsia="Times New Roman" w:hAnsi="Aparajita" w:cs="Aparajita"/>
          <w:color w:val="000000"/>
          <w:sz w:val="32"/>
          <w:szCs w:val="32"/>
        </w:rPr>
        <w:t xml:space="preserve">SSC from atomic energy central school </w:t>
      </w:r>
      <w:r w:rsidR="00EB728E" w:rsidRPr="0027745C">
        <w:rPr>
          <w:rFonts w:ascii="Aparajita" w:eastAsia="Times New Roman" w:hAnsi="Aparajita" w:cs="Aparajita"/>
          <w:color w:val="000000"/>
          <w:sz w:val="32"/>
          <w:szCs w:val="32"/>
        </w:rPr>
        <w:t>narwapahard with 76%</w:t>
      </w:r>
      <w:r w:rsidR="00C35979">
        <w:rPr>
          <w:rFonts w:ascii="Aparajita" w:eastAsia="Times New Roman" w:hAnsi="Aparajita" w:cs="Aparajita"/>
          <w:color w:val="000000"/>
          <w:sz w:val="32"/>
          <w:szCs w:val="32"/>
        </w:rPr>
        <w:t>(2010)</w:t>
      </w:r>
    </w:p>
    <w:p w:rsidR="001F2079" w:rsidRPr="0027745C" w:rsidRDefault="001F2079" w:rsidP="001F2079">
      <w:pPr>
        <w:rPr>
          <w:rFonts w:ascii="Aparajita" w:hAnsi="Aparajita" w:cs="Aparajita"/>
        </w:rPr>
      </w:pPr>
    </w:p>
    <w:p w:rsidR="00EB728E" w:rsidRPr="0027745C" w:rsidRDefault="00EB728E" w:rsidP="001F2079">
      <w:pPr>
        <w:rPr>
          <w:rFonts w:ascii="Aparajita" w:hAnsi="Aparajita" w:cs="Aparajita"/>
          <w:b/>
          <w:sz w:val="32"/>
          <w:szCs w:val="32"/>
        </w:rPr>
      </w:pPr>
      <w:r w:rsidRPr="0027745C">
        <w:rPr>
          <w:rFonts w:ascii="Aparajita" w:hAnsi="Aparajita" w:cs="Aparajita"/>
          <w:b/>
          <w:sz w:val="32"/>
          <w:szCs w:val="32"/>
        </w:rPr>
        <w:t>Training</w:t>
      </w:r>
    </w:p>
    <w:p w:rsidR="00EB728E" w:rsidRPr="0027745C" w:rsidRDefault="00EB728E" w:rsidP="00EB728E">
      <w:pPr>
        <w:spacing w:after="200" w:line="276" w:lineRule="auto"/>
        <w:jc w:val="both"/>
        <w:rPr>
          <w:rFonts w:ascii="Aparajita" w:hAnsi="Aparajita" w:cs="Aparajita"/>
          <w:b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 xml:space="preserve">Did one month </w:t>
      </w:r>
      <w:r w:rsidRPr="0027745C">
        <w:rPr>
          <w:rFonts w:ascii="Aparajita" w:hAnsi="Aparajita" w:cs="Aparajita"/>
          <w:b/>
          <w:sz w:val="32"/>
          <w:szCs w:val="32"/>
        </w:rPr>
        <w:t xml:space="preserve">Vocational Training </w:t>
      </w:r>
      <w:r w:rsidRPr="0027745C">
        <w:rPr>
          <w:rFonts w:ascii="Aparajita" w:hAnsi="Aparajita" w:cs="Aparajita"/>
          <w:sz w:val="32"/>
          <w:szCs w:val="32"/>
        </w:rPr>
        <w:t xml:space="preserve">in </w:t>
      </w:r>
      <w:r w:rsidRPr="0027745C">
        <w:rPr>
          <w:rFonts w:ascii="Aparajita" w:hAnsi="Aparajita" w:cs="Aparajita"/>
          <w:b/>
          <w:sz w:val="32"/>
          <w:szCs w:val="32"/>
        </w:rPr>
        <w:t xml:space="preserve">Indian Railway </w:t>
      </w:r>
      <w:r w:rsidRPr="0027745C">
        <w:rPr>
          <w:rFonts w:ascii="Aparajita" w:hAnsi="Aparajita" w:cs="Aparajita"/>
          <w:sz w:val="32"/>
          <w:szCs w:val="32"/>
        </w:rPr>
        <w:t xml:space="preserve">at </w:t>
      </w:r>
      <w:r w:rsidRPr="0027745C">
        <w:rPr>
          <w:rFonts w:ascii="Aparajita" w:hAnsi="Aparajita" w:cs="Aparajita"/>
          <w:b/>
          <w:sz w:val="32"/>
          <w:szCs w:val="32"/>
        </w:rPr>
        <w:t>Chakradharpur</w:t>
      </w:r>
    </w:p>
    <w:p w:rsidR="00EB728E" w:rsidRPr="0027745C" w:rsidRDefault="00EB728E" w:rsidP="00EB728E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Fonts w:ascii="Aparajita" w:hAnsi="Aparajita" w:cs="Aparajita"/>
          <w:b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 xml:space="preserve">Exchange (ISDN), Networking (UTS, PRS, FOIS ETC.), Control Communication </w:t>
      </w:r>
    </w:p>
    <w:p w:rsidR="00EB728E" w:rsidRDefault="00EB728E" w:rsidP="001F2079">
      <w:pPr>
        <w:rPr>
          <w:rFonts w:ascii="Aparajita" w:hAnsi="Aparajita" w:cs="Aparajita"/>
          <w:b/>
          <w:sz w:val="32"/>
          <w:szCs w:val="32"/>
        </w:rPr>
      </w:pPr>
      <w:r w:rsidRPr="0027745C">
        <w:rPr>
          <w:rFonts w:ascii="Aparajita" w:hAnsi="Aparajita" w:cs="Aparajita"/>
          <w:b/>
          <w:sz w:val="32"/>
          <w:szCs w:val="32"/>
        </w:rPr>
        <w:t>Projects</w:t>
      </w:r>
    </w:p>
    <w:p w:rsidR="0027745C" w:rsidRPr="00BA5AE2" w:rsidRDefault="0027745C" w:rsidP="0027745C">
      <w:pPr>
        <w:pStyle w:val="ListParagraph"/>
        <w:numPr>
          <w:ilvl w:val="0"/>
          <w:numId w:val="13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Project title(8</w:t>
      </w:r>
      <w:r w:rsidRPr="0027745C">
        <w:rPr>
          <w:rFonts w:ascii="Aparajita" w:hAnsi="Aparajita" w:cs="Aparajita"/>
          <w:b/>
          <w:sz w:val="32"/>
          <w:szCs w:val="32"/>
          <w:vertAlign w:val="superscript"/>
        </w:rPr>
        <w:t>th</w:t>
      </w:r>
      <w:r>
        <w:rPr>
          <w:rFonts w:ascii="Aparajita" w:hAnsi="Aparajita" w:cs="Aparajita"/>
          <w:b/>
          <w:sz w:val="32"/>
          <w:szCs w:val="32"/>
        </w:rPr>
        <w:t xml:space="preserve"> semester):</w:t>
      </w:r>
      <w:r w:rsidRPr="0027745C">
        <w:rPr>
          <w:rFonts w:ascii="Aparajita" w:hAnsi="Aparajita" w:cs="Aparajita"/>
          <w:sz w:val="32"/>
          <w:szCs w:val="32"/>
        </w:rPr>
        <w:t>comparing ear images using different hausdroff distance technique</w:t>
      </w:r>
    </w:p>
    <w:p w:rsidR="00BA5AE2" w:rsidRDefault="00BA5AE2" w:rsidP="00BA5AE2">
      <w:pPr>
        <w:pStyle w:val="ListParagraph"/>
        <w:ind w:firstLine="0"/>
        <w:rPr>
          <w:rFonts w:ascii="Aparajita" w:hAnsi="Aparajita" w:cs="Aparajita"/>
          <w:b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>Overview:-</w:t>
      </w:r>
      <w:r w:rsidRPr="00BA5AE2">
        <w:rPr>
          <w:rFonts w:ascii="Aparajita" w:hAnsi="Aparajita" w:cs="Aparajita"/>
          <w:sz w:val="32"/>
          <w:szCs w:val="32"/>
        </w:rPr>
        <w:t>recognise ear images using different hausdroff technique to compare the best method among them</w:t>
      </w:r>
      <w:r>
        <w:rPr>
          <w:rFonts w:ascii="Aparajita" w:hAnsi="Aparajita" w:cs="Aparajita"/>
          <w:b/>
          <w:sz w:val="32"/>
          <w:szCs w:val="32"/>
        </w:rPr>
        <w:t>.</w:t>
      </w:r>
    </w:p>
    <w:p w:rsidR="00BA5AE2" w:rsidRDefault="00BA5AE2" w:rsidP="00BA5AE2">
      <w:pPr>
        <w:pStyle w:val="ListParagraph"/>
        <w:ind w:firstLine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b/>
          <w:sz w:val="32"/>
          <w:szCs w:val="32"/>
        </w:rPr>
        <w:t xml:space="preserve">Duration: </w:t>
      </w:r>
      <w:r>
        <w:rPr>
          <w:rFonts w:ascii="Aparajita" w:hAnsi="Aparajita" w:cs="Aparajita"/>
          <w:sz w:val="32"/>
          <w:szCs w:val="32"/>
        </w:rPr>
        <w:t>J</w:t>
      </w:r>
      <w:r w:rsidRPr="00BA5AE2">
        <w:rPr>
          <w:rFonts w:ascii="Aparajita" w:hAnsi="Aparajita" w:cs="Aparajita"/>
          <w:sz w:val="32"/>
          <w:szCs w:val="32"/>
        </w:rPr>
        <w:t xml:space="preserve">anuary </w:t>
      </w:r>
      <w:r>
        <w:rPr>
          <w:rFonts w:ascii="Aparajita" w:hAnsi="Aparajita" w:cs="Aparajita"/>
          <w:sz w:val="32"/>
          <w:szCs w:val="32"/>
        </w:rPr>
        <w:t>2016 to A</w:t>
      </w:r>
      <w:r w:rsidRPr="00BA5AE2">
        <w:rPr>
          <w:rFonts w:ascii="Aparajita" w:hAnsi="Aparajita" w:cs="Aparajita"/>
          <w:sz w:val="32"/>
          <w:szCs w:val="32"/>
        </w:rPr>
        <w:t>pril 2016</w:t>
      </w:r>
    </w:p>
    <w:p w:rsidR="00AC5A4C" w:rsidRDefault="00AC5A4C" w:rsidP="00BA5AE2">
      <w:pPr>
        <w:pStyle w:val="ListParagraph"/>
        <w:ind w:firstLine="0"/>
        <w:rPr>
          <w:rFonts w:ascii="Aparajita" w:hAnsi="Aparajita" w:cs="Aparajita"/>
          <w:b/>
          <w:sz w:val="32"/>
          <w:szCs w:val="32"/>
        </w:rPr>
      </w:pPr>
    </w:p>
    <w:p w:rsidR="00AC5A4C" w:rsidRDefault="00AC5A4C" w:rsidP="00BA5AE2">
      <w:pPr>
        <w:pStyle w:val="ListParagraph"/>
        <w:ind w:firstLine="0"/>
        <w:rPr>
          <w:rFonts w:ascii="Aparajita" w:hAnsi="Aparajita" w:cs="Aparajita"/>
          <w:b/>
          <w:sz w:val="32"/>
          <w:szCs w:val="32"/>
        </w:rPr>
      </w:pPr>
    </w:p>
    <w:p w:rsidR="00300FA1" w:rsidRPr="0027745C" w:rsidRDefault="00300FA1" w:rsidP="00BA5AE2">
      <w:pPr>
        <w:pStyle w:val="ListParagraph"/>
        <w:ind w:firstLine="0"/>
        <w:rPr>
          <w:rFonts w:ascii="Aparajita" w:hAnsi="Aparajita" w:cs="Aparajita"/>
          <w:b/>
          <w:sz w:val="32"/>
          <w:szCs w:val="32"/>
        </w:rPr>
      </w:pPr>
    </w:p>
    <w:p w:rsidR="00EB728E" w:rsidRPr="0027745C" w:rsidRDefault="00EB728E" w:rsidP="00EB728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Aparajita" w:hAnsi="Aparajita" w:cs="Aparajita"/>
          <w:bCs/>
          <w:sz w:val="32"/>
          <w:szCs w:val="32"/>
        </w:rPr>
      </w:pPr>
      <w:r w:rsidRPr="0027745C">
        <w:rPr>
          <w:rFonts w:ascii="Aparajita" w:hAnsi="Aparajita" w:cs="Aparajita"/>
          <w:b/>
          <w:bCs/>
          <w:sz w:val="32"/>
          <w:szCs w:val="32"/>
        </w:rPr>
        <w:lastRenderedPageBreak/>
        <w:t>Project title (7</w:t>
      </w:r>
      <w:r w:rsidRPr="0027745C">
        <w:rPr>
          <w:rFonts w:ascii="Aparajita" w:hAnsi="Aparajita" w:cs="Aparajita"/>
          <w:b/>
          <w:bCs/>
          <w:sz w:val="32"/>
          <w:szCs w:val="32"/>
          <w:vertAlign w:val="superscript"/>
        </w:rPr>
        <w:t>th</w:t>
      </w:r>
      <w:r w:rsidR="00BA5AE2">
        <w:rPr>
          <w:rFonts w:ascii="Aparajita" w:hAnsi="Aparajita" w:cs="Aparajita"/>
          <w:b/>
          <w:bCs/>
          <w:sz w:val="32"/>
          <w:szCs w:val="32"/>
        </w:rPr>
        <w:t>semester</w:t>
      </w:r>
      <w:r w:rsidRPr="0027745C">
        <w:rPr>
          <w:rFonts w:ascii="Aparajita" w:hAnsi="Aparajita" w:cs="Aparajita"/>
          <w:b/>
          <w:bCs/>
          <w:sz w:val="32"/>
          <w:szCs w:val="32"/>
        </w:rPr>
        <w:t>):</w:t>
      </w:r>
      <w:r w:rsidRPr="0027745C">
        <w:rPr>
          <w:rFonts w:ascii="Aparajita" w:hAnsi="Aparajita" w:cs="Aparajita"/>
          <w:sz w:val="32"/>
          <w:szCs w:val="32"/>
        </w:rPr>
        <w:t xml:space="preserve">Ear recognition using modified hausdroff metric using </w:t>
      </w:r>
      <w:r w:rsidR="00BA5AE2" w:rsidRPr="0027745C">
        <w:rPr>
          <w:rFonts w:ascii="Aparajita" w:hAnsi="Aparajita" w:cs="Aparajita"/>
          <w:sz w:val="32"/>
          <w:szCs w:val="32"/>
        </w:rPr>
        <w:t>mat lab</w:t>
      </w:r>
      <w:r w:rsidRPr="0027745C">
        <w:rPr>
          <w:rFonts w:ascii="Aparajita" w:hAnsi="Aparajita" w:cs="Aparajita"/>
          <w:sz w:val="32"/>
          <w:szCs w:val="32"/>
        </w:rPr>
        <w:t>.</w:t>
      </w:r>
    </w:p>
    <w:p w:rsidR="00EB728E" w:rsidRPr="0027745C" w:rsidRDefault="00EB728E" w:rsidP="00EB728E">
      <w:pPr>
        <w:pStyle w:val="ListParagraph"/>
        <w:autoSpaceDE w:val="0"/>
        <w:autoSpaceDN w:val="0"/>
        <w:adjustRightInd w:val="0"/>
        <w:jc w:val="both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b/>
          <w:bCs/>
          <w:sz w:val="32"/>
          <w:szCs w:val="32"/>
        </w:rPr>
        <w:t>Overview:</w:t>
      </w:r>
      <w:r w:rsidRPr="0027745C">
        <w:rPr>
          <w:rFonts w:ascii="Aparajita" w:hAnsi="Aparajita" w:cs="Aparajita"/>
          <w:sz w:val="32"/>
          <w:szCs w:val="32"/>
        </w:rPr>
        <w:t>Here we recognise different ear by using method modified hausdroff metric.</w:t>
      </w:r>
    </w:p>
    <w:p w:rsidR="00EB728E" w:rsidRPr="0027745C" w:rsidRDefault="00EB728E" w:rsidP="00EB728E">
      <w:pPr>
        <w:pStyle w:val="ListParagraph"/>
        <w:autoSpaceDE w:val="0"/>
        <w:autoSpaceDN w:val="0"/>
        <w:adjustRightInd w:val="0"/>
        <w:jc w:val="both"/>
        <w:rPr>
          <w:rFonts w:ascii="Aparajita" w:hAnsi="Aparajita" w:cs="Aparajita"/>
          <w:bCs/>
          <w:sz w:val="32"/>
          <w:szCs w:val="32"/>
        </w:rPr>
      </w:pPr>
      <w:r w:rsidRPr="0027745C">
        <w:rPr>
          <w:rFonts w:ascii="Aparajita" w:hAnsi="Aparajita" w:cs="Aparajita"/>
          <w:b/>
          <w:bCs/>
          <w:sz w:val="32"/>
          <w:szCs w:val="32"/>
        </w:rPr>
        <w:t>Duration:</w:t>
      </w:r>
      <w:r w:rsidRPr="0027745C">
        <w:rPr>
          <w:rFonts w:ascii="Aparajita" w:hAnsi="Aparajita" w:cs="Aparajita"/>
          <w:bCs/>
          <w:sz w:val="32"/>
          <w:szCs w:val="32"/>
        </w:rPr>
        <w:t xml:space="preserve"> August 2015 to October 2015</w:t>
      </w:r>
    </w:p>
    <w:p w:rsidR="00EB728E" w:rsidRPr="0027745C" w:rsidRDefault="00EB728E" w:rsidP="00EB728E">
      <w:pPr>
        <w:pStyle w:val="ListParagraph"/>
        <w:autoSpaceDE w:val="0"/>
        <w:autoSpaceDN w:val="0"/>
        <w:adjustRightInd w:val="0"/>
        <w:jc w:val="both"/>
        <w:rPr>
          <w:rFonts w:ascii="Aparajita" w:hAnsi="Aparajita" w:cs="Aparajita"/>
          <w:bCs/>
          <w:sz w:val="32"/>
          <w:szCs w:val="32"/>
        </w:rPr>
      </w:pPr>
    </w:p>
    <w:p w:rsidR="0027745C" w:rsidRPr="0027745C" w:rsidRDefault="0027745C" w:rsidP="0027745C">
      <w:pPr>
        <w:pStyle w:val="Default"/>
        <w:ind w:left="720"/>
        <w:jc w:val="both"/>
        <w:rPr>
          <w:rFonts w:ascii="Aparajita" w:hAnsi="Aparajita" w:cs="Aparajita"/>
          <w:sz w:val="32"/>
          <w:szCs w:val="32"/>
        </w:rPr>
      </w:pPr>
    </w:p>
    <w:p w:rsidR="00EB728E" w:rsidRPr="0027745C" w:rsidRDefault="00BA5AE2" w:rsidP="00EB728E">
      <w:pPr>
        <w:pStyle w:val="Default"/>
        <w:numPr>
          <w:ilvl w:val="0"/>
          <w:numId w:val="13"/>
        </w:numPr>
        <w:jc w:val="both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b/>
          <w:bCs/>
          <w:sz w:val="32"/>
          <w:szCs w:val="32"/>
        </w:rPr>
        <w:t>Seminar (6</w:t>
      </w:r>
      <w:r w:rsidR="00EB728E" w:rsidRPr="0027745C">
        <w:rPr>
          <w:rFonts w:ascii="Aparajita" w:hAnsi="Aparajita" w:cs="Aparajita"/>
          <w:b/>
          <w:bCs/>
          <w:sz w:val="32"/>
          <w:szCs w:val="32"/>
          <w:vertAlign w:val="superscript"/>
        </w:rPr>
        <w:t>th</w:t>
      </w:r>
      <w:r>
        <w:rPr>
          <w:rFonts w:ascii="Aparajita" w:hAnsi="Aparajita" w:cs="Aparajita"/>
          <w:b/>
          <w:bCs/>
          <w:sz w:val="32"/>
          <w:szCs w:val="32"/>
        </w:rPr>
        <w:t>semester</w:t>
      </w:r>
      <w:r w:rsidR="00EB728E" w:rsidRPr="0027745C">
        <w:rPr>
          <w:rFonts w:ascii="Aparajita" w:hAnsi="Aparajita" w:cs="Aparajita"/>
          <w:b/>
          <w:bCs/>
          <w:sz w:val="32"/>
          <w:szCs w:val="32"/>
        </w:rPr>
        <w:t xml:space="preserve">): </w:t>
      </w:r>
      <w:r w:rsidR="00EB728E" w:rsidRPr="0027745C">
        <w:rPr>
          <w:rFonts w:ascii="Aparajita" w:hAnsi="Aparajita" w:cs="Aparajita"/>
          <w:sz w:val="32"/>
          <w:szCs w:val="32"/>
        </w:rPr>
        <w:t>Face recognition using hausdroff metric using latex.</w:t>
      </w:r>
    </w:p>
    <w:p w:rsidR="00EB728E" w:rsidRPr="0027745C" w:rsidRDefault="00EB728E" w:rsidP="00EB728E">
      <w:pPr>
        <w:pStyle w:val="Default"/>
        <w:ind w:left="720"/>
        <w:jc w:val="both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b/>
          <w:bCs/>
          <w:sz w:val="32"/>
          <w:szCs w:val="32"/>
        </w:rPr>
        <w:t>Overview:</w:t>
      </w:r>
      <w:r w:rsidRPr="0027745C">
        <w:rPr>
          <w:rFonts w:ascii="Aparajita" w:hAnsi="Aparajita" w:cs="Aparajita"/>
          <w:sz w:val="32"/>
          <w:szCs w:val="32"/>
        </w:rPr>
        <w:t xml:space="preserve"> Here we recognise different face </w:t>
      </w:r>
      <w:r w:rsidR="00BA5AE2" w:rsidRPr="0027745C">
        <w:rPr>
          <w:rFonts w:ascii="Aparajita" w:hAnsi="Aparajita" w:cs="Aparajita"/>
          <w:sz w:val="32"/>
          <w:szCs w:val="32"/>
        </w:rPr>
        <w:t>using hausdroff</w:t>
      </w:r>
      <w:r w:rsidRPr="0027745C">
        <w:rPr>
          <w:rFonts w:ascii="Aparajita" w:hAnsi="Aparajita" w:cs="Aparajita"/>
          <w:sz w:val="32"/>
          <w:szCs w:val="32"/>
        </w:rPr>
        <w:t xml:space="preserve"> distance method.</w:t>
      </w:r>
    </w:p>
    <w:p w:rsidR="00EB728E" w:rsidRPr="0027745C" w:rsidRDefault="00EB728E" w:rsidP="00EB728E">
      <w:pPr>
        <w:pStyle w:val="Default"/>
        <w:ind w:left="720"/>
        <w:jc w:val="both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b/>
          <w:bCs/>
          <w:sz w:val="32"/>
          <w:szCs w:val="32"/>
        </w:rPr>
        <w:t>Duration:</w:t>
      </w:r>
      <w:r w:rsidRPr="0027745C">
        <w:rPr>
          <w:rFonts w:ascii="Aparajita" w:hAnsi="Aparajita" w:cs="Aparajita"/>
          <w:sz w:val="32"/>
          <w:szCs w:val="32"/>
        </w:rPr>
        <w:t xml:space="preserve"> January 2015 to March 2015</w:t>
      </w:r>
    </w:p>
    <w:p w:rsidR="00EB728E" w:rsidRPr="0027745C" w:rsidRDefault="00EB728E" w:rsidP="00EB728E">
      <w:pPr>
        <w:pStyle w:val="ListParagraph"/>
        <w:ind w:firstLine="0"/>
        <w:rPr>
          <w:rFonts w:ascii="Aparajita" w:hAnsi="Aparajita" w:cs="Aparajita"/>
          <w:b/>
          <w:sz w:val="32"/>
          <w:szCs w:val="32"/>
        </w:rPr>
      </w:pPr>
    </w:p>
    <w:p w:rsidR="00063F16" w:rsidRPr="0027745C" w:rsidRDefault="00D56322">
      <w:pPr>
        <w:pStyle w:val="SectionHeading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>Experience</w:t>
      </w:r>
    </w:p>
    <w:p w:rsidR="00063F16" w:rsidRPr="0027745C" w:rsidRDefault="00C35979" w:rsidP="0027745C">
      <w:pPr>
        <w:pStyle w:val="ListParagraph"/>
        <w:numPr>
          <w:ilvl w:val="0"/>
          <w:numId w:val="1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Currently working as a IT trainer in Xavier Techker’s,Jamshedpur</w:t>
      </w:r>
    </w:p>
    <w:p w:rsidR="00063F16" w:rsidRPr="0027745C" w:rsidRDefault="00D56322">
      <w:pPr>
        <w:pStyle w:val="SectionHeading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>Skills</w:t>
      </w:r>
    </w:p>
    <w:p w:rsidR="00F37E66" w:rsidRPr="0027745C" w:rsidRDefault="00F37E66" w:rsidP="00F37E66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27745C">
        <w:rPr>
          <w:rFonts w:ascii="Aparajita" w:eastAsia="Times New Roman" w:hAnsi="Aparajita" w:cs="Aparajita"/>
          <w:color w:val="000000"/>
          <w:sz w:val="32"/>
          <w:szCs w:val="32"/>
        </w:rPr>
        <w:t>Excellent logical, analytical and computational skills.</w:t>
      </w:r>
    </w:p>
    <w:p w:rsidR="00F37E66" w:rsidRPr="00F37E66" w:rsidRDefault="00F37E66" w:rsidP="00F37E66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F37E66">
        <w:rPr>
          <w:rFonts w:ascii="Aparajita" w:eastAsia="Times New Roman" w:hAnsi="Aparajita" w:cs="Aparajita"/>
          <w:color w:val="000000"/>
          <w:sz w:val="32"/>
          <w:szCs w:val="32"/>
        </w:rPr>
        <w:t>Strong motivational and leadership skills.</w:t>
      </w:r>
    </w:p>
    <w:p w:rsidR="00F37E66" w:rsidRPr="00F37E66" w:rsidRDefault="00F37E66" w:rsidP="00F37E66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F37E66">
        <w:rPr>
          <w:rFonts w:ascii="Aparajita" w:eastAsia="Times New Roman" w:hAnsi="Aparajita" w:cs="Aparajita"/>
          <w:color w:val="000000"/>
          <w:sz w:val="32"/>
          <w:szCs w:val="32"/>
        </w:rPr>
        <w:t>Ability to work under pressure.</w:t>
      </w:r>
    </w:p>
    <w:p w:rsidR="00F37E66" w:rsidRPr="0027745C" w:rsidRDefault="00F37E66" w:rsidP="00F37E66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F37E66">
        <w:rPr>
          <w:rFonts w:ascii="Aparajita" w:eastAsia="Times New Roman" w:hAnsi="Aparajita" w:cs="Aparajita"/>
          <w:color w:val="000000"/>
          <w:sz w:val="32"/>
          <w:szCs w:val="32"/>
        </w:rPr>
        <w:t>Ability to work individual as well as in team.</w:t>
      </w:r>
    </w:p>
    <w:p w:rsidR="001F2079" w:rsidRPr="0027745C" w:rsidRDefault="001F2079" w:rsidP="001F2079">
      <w:pPr>
        <w:shd w:val="clear" w:color="auto" w:fill="FFFFFF"/>
        <w:spacing w:after="0" w:line="390" w:lineRule="atLeast"/>
        <w:ind w:right="45"/>
        <w:rPr>
          <w:rFonts w:ascii="Aparajita" w:eastAsia="Times New Roman" w:hAnsi="Aparajita" w:cs="Aparajita"/>
          <w:color w:val="000000"/>
          <w:sz w:val="32"/>
          <w:szCs w:val="32"/>
        </w:rPr>
      </w:pPr>
    </w:p>
    <w:p w:rsidR="001F2079" w:rsidRPr="0027745C" w:rsidRDefault="001F2079" w:rsidP="001F2079">
      <w:pPr>
        <w:shd w:val="clear" w:color="auto" w:fill="FFFFFF"/>
        <w:spacing w:after="0" w:line="390" w:lineRule="atLeast"/>
        <w:ind w:right="45"/>
        <w:rPr>
          <w:rFonts w:ascii="Aparajita" w:eastAsia="Times New Roman" w:hAnsi="Aparajita" w:cs="Aparajita"/>
          <w:b/>
          <w:color w:val="000000"/>
          <w:sz w:val="32"/>
          <w:szCs w:val="32"/>
        </w:rPr>
      </w:pPr>
      <w:r w:rsidRPr="0027745C">
        <w:rPr>
          <w:rFonts w:ascii="Aparajita" w:eastAsia="Times New Roman" w:hAnsi="Aparajita" w:cs="Aparajita"/>
          <w:b/>
          <w:color w:val="000000"/>
          <w:sz w:val="32"/>
          <w:szCs w:val="32"/>
        </w:rPr>
        <w:t>Academia</w:t>
      </w:r>
    </w:p>
    <w:p w:rsidR="001F2079" w:rsidRPr="0027745C" w:rsidRDefault="001F2079" w:rsidP="001F2079">
      <w:pPr>
        <w:shd w:val="clear" w:color="auto" w:fill="FFFFFF"/>
        <w:spacing w:after="0" w:line="390" w:lineRule="atLeast"/>
        <w:ind w:right="45"/>
        <w:rPr>
          <w:rFonts w:ascii="Aparajita" w:eastAsia="Times New Roman" w:hAnsi="Aparajita" w:cs="Aparajita"/>
          <w:b/>
          <w:color w:val="000000"/>
          <w:sz w:val="32"/>
          <w:szCs w:val="32"/>
        </w:rPr>
      </w:pPr>
    </w:p>
    <w:p w:rsidR="00063F16" w:rsidRDefault="001F2079" w:rsidP="0027745C">
      <w:pPr>
        <w:numPr>
          <w:ilvl w:val="0"/>
          <w:numId w:val="9"/>
        </w:numPr>
        <w:shd w:val="clear" w:color="auto" w:fill="FFFFFF"/>
        <w:spacing w:after="0" w:line="390" w:lineRule="atLeast"/>
        <w:ind w:right="45"/>
        <w:rPr>
          <w:rFonts w:ascii="Aparajita" w:eastAsia="Times New Roman" w:hAnsi="Aparajita" w:cs="Aparajita"/>
          <w:color w:val="000000"/>
          <w:sz w:val="32"/>
          <w:szCs w:val="32"/>
        </w:rPr>
      </w:pPr>
      <w:r w:rsidRPr="001F2079">
        <w:rPr>
          <w:rFonts w:ascii="Aparajita" w:eastAsia="Times New Roman" w:hAnsi="Aparajita" w:cs="Aparajita"/>
          <w:color w:val="000000"/>
          <w:sz w:val="32"/>
          <w:szCs w:val="32"/>
        </w:rPr>
        <w:t xml:space="preserve">B.Tech. in computer science </w:t>
      </w:r>
      <w:r w:rsidRPr="0027745C">
        <w:rPr>
          <w:rFonts w:ascii="Aparajita" w:eastAsia="Times New Roman" w:hAnsi="Aparajita" w:cs="Aparajita"/>
          <w:color w:val="000000"/>
          <w:sz w:val="32"/>
          <w:szCs w:val="32"/>
        </w:rPr>
        <w:t>engineering</w:t>
      </w:r>
    </w:p>
    <w:p w:rsidR="0027745C" w:rsidRPr="0027745C" w:rsidRDefault="0027745C" w:rsidP="0027745C">
      <w:pPr>
        <w:shd w:val="clear" w:color="auto" w:fill="FFFFFF"/>
        <w:spacing w:after="0" w:line="390" w:lineRule="atLeast"/>
        <w:ind w:right="45"/>
        <w:rPr>
          <w:rFonts w:ascii="Aparajita" w:eastAsia="Times New Roman" w:hAnsi="Aparajita" w:cs="Aparajita"/>
          <w:color w:val="000000"/>
          <w:sz w:val="32"/>
          <w:szCs w:val="32"/>
        </w:rPr>
      </w:pPr>
    </w:p>
    <w:p w:rsidR="00063F16" w:rsidRPr="0027745C" w:rsidRDefault="00F37E66">
      <w:pPr>
        <w:pStyle w:val="SectionHeading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>Technical skills</w:t>
      </w:r>
    </w:p>
    <w:p w:rsidR="00063F16" w:rsidRPr="0027745C" w:rsidRDefault="00063F16" w:rsidP="00F37E66">
      <w:pPr>
        <w:spacing w:line="264" w:lineRule="auto"/>
        <w:contextualSpacing/>
        <w:rPr>
          <w:rFonts w:ascii="Aparajita" w:hAnsi="Aparajita" w:cs="Aparajita"/>
        </w:rPr>
      </w:pPr>
    </w:p>
    <w:p w:rsidR="00BA5AE2" w:rsidRPr="00BA5AE2" w:rsidRDefault="00F37E66" w:rsidP="00BA5AE2">
      <w:pPr>
        <w:pStyle w:val="ListParagraph"/>
        <w:numPr>
          <w:ilvl w:val="0"/>
          <w:numId w:val="8"/>
        </w:numPr>
        <w:spacing w:line="480" w:lineRule="auto"/>
        <w:rPr>
          <w:rFonts w:ascii="Aparajita" w:hAnsi="Aparajita" w:cs="Aparajita"/>
          <w:color w:val="000000" w:themeColor="text1" w:themeShade="BF"/>
          <w:sz w:val="32"/>
          <w:szCs w:val="32"/>
        </w:rPr>
      </w:pPr>
      <w:r w:rsidRPr="0027745C">
        <w:rPr>
          <w:rFonts w:ascii="Aparajita" w:hAnsi="Aparajita" w:cs="Aparajita"/>
          <w:b/>
          <w:bCs/>
          <w:color w:val="000000"/>
          <w:sz w:val="32"/>
          <w:szCs w:val="32"/>
          <w:shd w:val="clear" w:color="auto" w:fill="FFFFFF"/>
        </w:rPr>
        <w:t>Languages:</w:t>
      </w:r>
      <w:r w:rsidRPr="0027745C">
        <w:rPr>
          <w:rStyle w:val="apple-converted-space"/>
          <w:rFonts w:ascii="Aparajita" w:hAnsi="Aparajita" w:cs="Aparajita"/>
          <w:color w:val="000000"/>
          <w:sz w:val="32"/>
          <w:szCs w:val="32"/>
          <w:shd w:val="clear" w:color="auto" w:fill="FFFFFF"/>
        </w:rPr>
        <w:t> </w:t>
      </w:r>
      <w:r w:rsidRPr="0027745C">
        <w:rPr>
          <w:rFonts w:ascii="Aparajita" w:hAnsi="Aparajita" w:cs="Aparajita"/>
          <w:color w:val="000000"/>
          <w:sz w:val="32"/>
          <w:szCs w:val="32"/>
          <w:shd w:val="clear" w:color="auto" w:fill="FFFFFF"/>
        </w:rPr>
        <w:t>JAVA, C, C++</w:t>
      </w:r>
      <w:r w:rsidR="00706473">
        <w:rPr>
          <w:rFonts w:ascii="Aparajita" w:hAnsi="Aparajita" w:cs="Aparajita"/>
          <w:color w:val="000000"/>
          <w:sz w:val="32"/>
          <w:szCs w:val="32"/>
          <w:shd w:val="clear" w:color="auto" w:fill="FFFFFF"/>
        </w:rPr>
        <w:t>,HTML,</w:t>
      </w:r>
    </w:p>
    <w:p w:rsidR="001F2079" w:rsidRPr="00BA5AE2" w:rsidRDefault="00BA5AE2" w:rsidP="00BA5AE2">
      <w:pPr>
        <w:pStyle w:val="ListParagraph"/>
        <w:numPr>
          <w:ilvl w:val="0"/>
          <w:numId w:val="8"/>
        </w:numPr>
        <w:spacing w:line="480" w:lineRule="auto"/>
        <w:rPr>
          <w:rFonts w:ascii="Aparajita" w:hAnsi="Aparajita" w:cs="Aparajita"/>
          <w:color w:val="000000" w:themeColor="text1" w:themeShade="BF"/>
          <w:sz w:val="32"/>
          <w:szCs w:val="32"/>
        </w:rPr>
      </w:pPr>
      <w:r w:rsidRPr="0027745C">
        <w:rPr>
          <w:rFonts w:ascii="Aparajita" w:hAnsi="Aparajita" w:cs="Aparajita"/>
          <w:b/>
          <w:bCs/>
          <w:color w:val="000000"/>
          <w:sz w:val="32"/>
          <w:szCs w:val="32"/>
          <w:shd w:val="clear" w:color="auto" w:fill="FFFFFF"/>
        </w:rPr>
        <w:t>Operating System:</w:t>
      </w:r>
      <w:r w:rsidRPr="0027745C">
        <w:rPr>
          <w:rStyle w:val="apple-converted-space"/>
          <w:rFonts w:ascii="Aparajita" w:hAnsi="Aparajita" w:cs="Aparajita"/>
          <w:color w:val="000000"/>
          <w:sz w:val="32"/>
          <w:szCs w:val="32"/>
          <w:shd w:val="clear" w:color="auto" w:fill="FFFFFF"/>
        </w:rPr>
        <w:t> </w:t>
      </w:r>
      <w:r w:rsidR="00300FA1">
        <w:rPr>
          <w:rFonts w:ascii="Aparajita" w:hAnsi="Aparajita" w:cs="Aparajita"/>
          <w:color w:val="000000"/>
          <w:sz w:val="32"/>
          <w:szCs w:val="32"/>
          <w:shd w:val="clear" w:color="auto" w:fill="FFFFFF"/>
        </w:rPr>
        <w:t>Windows 7,XP,10</w:t>
      </w:r>
      <w:r w:rsidR="008C1D53">
        <w:rPr>
          <w:rFonts w:ascii="Aparajita" w:hAnsi="Aparajita" w:cs="Aparajita"/>
          <w:color w:val="000000"/>
          <w:sz w:val="32"/>
          <w:szCs w:val="32"/>
          <w:shd w:val="clear" w:color="auto" w:fill="FFFFFF"/>
        </w:rPr>
        <w:t xml:space="preserve"> (and knowledge of installation also)</w:t>
      </w:r>
    </w:p>
    <w:p w:rsidR="009322DC" w:rsidRDefault="00BA5AE2" w:rsidP="00BA5AE2">
      <w:pPr>
        <w:pStyle w:val="ListParagraph"/>
        <w:numPr>
          <w:ilvl w:val="0"/>
          <w:numId w:val="8"/>
        </w:numPr>
        <w:spacing w:line="480" w:lineRule="auto"/>
        <w:rPr>
          <w:rFonts w:ascii="Aparajita" w:hAnsi="Aparajita" w:cs="Aparajita"/>
          <w:color w:val="000000" w:themeColor="text1" w:themeShade="BF"/>
          <w:sz w:val="32"/>
          <w:szCs w:val="32"/>
        </w:rPr>
      </w:pPr>
      <w:r>
        <w:rPr>
          <w:rFonts w:ascii="Aparajita" w:hAnsi="Aparajita" w:cs="Aparajita"/>
          <w:b/>
          <w:bCs/>
          <w:color w:val="000000"/>
          <w:sz w:val="32"/>
          <w:szCs w:val="32"/>
          <w:shd w:val="clear" w:color="auto" w:fill="FFFFFF"/>
        </w:rPr>
        <w:t>Database:</w:t>
      </w:r>
      <w:r>
        <w:rPr>
          <w:rFonts w:ascii="Aparajita" w:hAnsi="Aparajita" w:cs="Aparajita"/>
          <w:color w:val="000000" w:themeColor="text1" w:themeShade="BF"/>
          <w:sz w:val="32"/>
          <w:szCs w:val="32"/>
        </w:rPr>
        <w:t xml:space="preserve"> oracle</w:t>
      </w:r>
    </w:p>
    <w:p w:rsidR="008C1D53" w:rsidRDefault="008C1D53" w:rsidP="00BA5AE2">
      <w:pPr>
        <w:pStyle w:val="ListParagraph"/>
        <w:numPr>
          <w:ilvl w:val="0"/>
          <w:numId w:val="8"/>
        </w:numPr>
        <w:spacing w:line="480" w:lineRule="auto"/>
        <w:rPr>
          <w:rFonts w:ascii="Aparajita" w:hAnsi="Aparajita" w:cs="Aparajita"/>
          <w:color w:val="000000" w:themeColor="text1" w:themeShade="BF"/>
          <w:sz w:val="32"/>
          <w:szCs w:val="32"/>
        </w:rPr>
      </w:pPr>
      <w:r>
        <w:rPr>
          <w:rFonts w:ascii="Aparajita" w:hAnsi="Aparajita" w:cs="Aparajita"/>
          <w:b/>
          <w:bCs/>
          <w:color w:val="000000"/>
          <w:sz w:val="32"/>
          <w:szCs w:val="32"/>
          <w:shd w:val="clear" w:color="auto" w:fill="FFFFFF"/>
        </w:rPr>
        <w:t xml:space="preserve">Others: </w:t>
      </w:r>
      <w:r>
        <w:rPr>
          <w:rFonts w:ascii="Aparajita" w:hAnsi="Aparajita" w:cs="Aparajita"/>
          <w:color w:val="000000" w:themeColor="text1" w:themeShade="BF"/>
          <w:sz w:val="32"/>
          <w:szCs w:val="32"/>
        </w:rPr>
        <w:t>Hardware &amp; Networking, Android App Development</w:t>
      </w:r>
      <w:r w:rsidR="00372189">
        <w:rPr>
          <w:rFonts w:ascii="Aparajita" w:hAnsi="Aparajita" w:cs="Aparajita"/>
          <w:color w:val="000000" w:themeColor="text1" w:themeShade="BF"/>
          <w:sz w:val="32"/>
          <w:szCs w:val="32"/>
        </w:rPr>
        <w:t xml:space="preserve"> </w:t>
      </w:r>
    </w:p>
    <w:p w:rsidR="00BA5AE2" w:rsidRDefault="00BA5AE2" w:rsidP="00BA5AE2">
      <w:pPr>
        <w:spacing w:line="480" w:lineRule="auto"/>
        <w:rPr>
          <w:rFonts w:ascii="Aparajita" w:hAnsi="Aparajita" w:cs="Aparajita"/>
          <w:color w:val="000000" w:themeColor="text1" w:themeShade="BF"/>
          <w:sz w:val="32"/>
          <w:szCs w:val="32"/>
        </w:rPr>
      </w:pPr>
    </w:p>
    <w:p w:rsidR="00BA5AE2" w:rsidRPr="00BA5AE2" w:rsidRDefault="00BA5AE2" w:rsidP="00BA5AE2">
      <w:pPr>
        <w:spacing w:line="264" w:lineRule="auto"/>
        <w:rPr>
          <w:rFonts w:ascii="Aparajita" w:hAnsi="Aparajita" w:cs="Aparajita"/>
          <w:color w:val="000000" w:themeColor="text1" w:themeShade="BF"/>
          <w:sz w:val="32"/>
          <w:szCs w:val="32"/>
        </w:rPr>
      </w:pPr>
    </w:p>
    <w:p w:rsidR="00063F16" w:rsidRPr="0027745C" w:rsidRDefault="00D56322">
      <w:pPr>
        <w:pStyle w:val="SectionHeading"/>
        <w:rPr>
          <w:rFonts w:ascii="Aparajita" w:hAnsi="Aparajita" w:cs="Aparajita"/>
          <w:sz w:val="32"/>
          <w:szCs w:val="32"/>
        </w:rPr>
      </w:pPr>
      <w:r w:rsidRPr="0027745C">
        <w:rPr>
          <w:rFonts w:ascii="Aparajita" w:hAnsi="Aparajita" w:cs="Aparajita"/>
          <w:sz w:val="32"/>
          <w:szCs w:val="32"/>
        </w:rPr>
        <w:t>References</w:t>
      </w:r>
    </w:p>
    <w:p w:rsidR="00063F16" w:rsidRPr="0027745C" w:rsidRDefault="00063F16" w:rsidP="001F2079">
      <w:pPr>
        <w:tabs>
          <w:tab w:val="left" w:pos="2670"/>
        </w:tabs>
        <w:spacing w:after="0"/>
        <w:rPr>
          <w:rFonts w:ascii="Aparajita" w:hAnsi="Aparajita" w:cs="Aparajita"/>
          <w:color w:val="000000" w:themeColor="text1"/>
          <w:sz w:val="32"/>
          <w:szCs w:val="32"/>
        </w:rPr>
      </w:pPr>
    </w:p>
    <w:p w:rsidR="001F2079" w:rsidRPr="000E2341" w:rsidRDefault="001F2079" w:rsidP="001F2079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="Aparajita" w:hAnsi="Aparajita" w:cs="Aparajita"/>
          <w:b/>
          <w:color w:val="000000" w:themeColor="text1"/>
          <w:sz w:val="32"/>
          <w:szCs w:val="32"/>
        </w:rPr>
      </w:pPr>
      <w:r w:rsidRPr="000E2341">
        <w:rPr>
          <w:rFonts w:ascii="Aparajita" w:hAnsi="Aparajita" w:cs="Aparajita"/>
          <w:b/>
          <w:color w:val="000000" w:themeColor="text1"/>
          <w:sz w:val="32"/>
          <w:szCs w:val="32"/>
        </w:rPr>
        <w:t>PARTHAPRATIM SARANGI</w:t>
      </w:r>
      <w:bookmarkStart w:id="0" w:name="_GoBack"/>
      <w:bookmarkEnd w:id="0"/>
    </w:p>
    <w:p w:rsidR="001F2079" w:rsidRPr="0027745C" w:rsidRDefault="001F2079" w:rsidP="0027745C">
      <w:pPr>
        <w:pStyle w:val="ListParagraph"/>
        <w:numPr>
          <w:ilvl w:val="0"/>
          <w:numId w:val="8"/>
        </w:numPr>
        <w:tabs>
          <w:tab w:val="left" w:pos="2670"/>
        </w:tabs>
        <w:spacing w:after="0"/>
        <w:rPr>
          <w:rFonts w:ascii="Aparajita" w:hAnsi="Aparajita" w:cs="Aparajita"/>
          <w:color w:val="000000" w:themeColor="text1"/>
          <w:sz w:val="36"/>
          <w:szCs w:val="36"/>
        </w:rPr>
      </w:pPr>
      <w:r w:rsidRPr="0027745C">
        <w:rPr>
          <w:rFonts w:ascii="Aparajita" w:hAnsi="Aparajita" w:cs="Aparajita"/>
          <w:color w:val="000000" w:themeColor="text1"/>
          <w:sz w:val="36"/>
          <w:szCs w:val="36"/>
        </w:rPr>
        <w:t>9438350300</w:t>
      </w:r>
    </w:p>
    <w:p w:rsidR="00F37E66" w:rsidRPr="0027745C" w:rsidRDefault="001F2079" w:rsidP="0027745C">
      <w:pPr>
        <w:tabs>
          <w:tab w:val="left" w:pos="2670"/>
        </w:tabs>
        <w:spacing w:after="0" w:line="240" w:lineRule="auto"/>
        <w:ind w:left="360"/>
        <w:rPr>
          <w:rFonts w:ascii="Aparajita" w:hAnsi="Aparajita" w:cs="Aparajita"/>
          <w:color w:val="000000" w:themeColor="text1"/>
          <w:sz w:val="36"/>
          <w:szCs w:val="36"/>
        </w:rPr>
      </w:pPr>
      <w:r w:rsidRPr="0027745C">
        <w:rPr>
          <w:rFonts w:ascii="Aparajita" w:hAnsi="Aparajita" w:cs="Aparajita"/>
          <w:color w:val="000000" w:themeColor="text1"/>
          <w:sz w:val="36"/>
          <w:szCs w:val="36"/>
        </w:rPr>
        <w:t>ASST. PROF., HOD</w:t>
      </w:r>
    </w:p>
    <w:p w:rsidR="001F2079" w:rsidRPr="0027745C" w:rsidRDefault="001F2079" w:rsidP="0027745C">
      <w:pPr>
        <w:tabs>
          <w:tab w:val="left" w:pos="2670"/>
        </w:tabs>
        <w:spacing w:after="0" w:line="240" w:lineRule="auto"/>
        <w:ind w:left="360"/>
        <w:rPr>
          <w:rFonts w:ascii="Aparajita" w:hAnsi="Aparajita" w:cs="Aparajita"/>
          <w:color w:val="000000" w:themeColor="text1"/>
          <w:sz w:val="36"/>
          <w:szCs w:val="36"/>
        </w:rPr>
      </w:pPr>
      <w:r w:rsidRPr="0027745C">
        <w:rPr>
          <w:rFonts w:ascii="Aparajita" w:hAnsi="Aparajita" w:cs="Aparajita"/>
          <w:color w:val="000000" w:themeColor="text1"/>
          <w:sz w:val="36"/>
          <w:szCs w:val="36"/>
        </w:rPr>
        <w:t>SEEMANTA COLLEGE OF ENGINEERING</w:t>
      </w:r>
    </w:p>
    <w:p w:rsidR="001F2079" w:rsidRPr="0027745C" w:rsidRDefault="001F2079" w:rsidP="0027745C">
      <w:pPr>
        <w:tabs>
          <w:tab w:val="left" w:pos="2670"/>
        </w:tabs>
        <w:spacing w:after="0" w:line="240" w:lineRule="auto"/>
        <w:ind w:left="360"/>
        <w:rPr>
          <w:rFonts w:ascii="Aparajita" w:hAnsi="Aparajita" w:cs="Aparajita"/>
          <w:color w:val="222222"/>
          <w:sz w:val="36"/>
          <w:szCs w:val="36"/>
          <w:shd w:val="clear" w:color="auto" w:fill="FFFFFF"/>
        </w:rPr>
      </w:pPr>
      <w:r w:rsidRPr="0027745C">
        <w:rPr>
          <w:rFonts w:ascii="Aparajita" w:hAnsi="Aparajita" w:cs="Aparajita"/>
          <w:color w:val="222222"/>
          <w:sz w:val="36"/>
          <w:szCs w:val="36"/>
          <w:shd w:val="clear" w:color="auto" w:fill="FFFFFF"/>
        </w:rPr>
        <w:t>Kandalia, Odisha 757086</w:t>
      </w:r>
    </w:p>
    <w:p w:rsidR="001F2079" w:rsidRPr="0027745C" w:rsidRDefault="008F4166" w:rsidP="0027745C">
      <w:pPr>
        <w:tabs>
          <w:tab w:val="left" w:pos="2670"/>
        </w:tabs>
        <w:spacing w:after="0" w:line="240" w:lineRule="auto"/>
        <w:ind w:left="360"/>
        <w:rPr>
          <w:rFonts w:ascii="Aparajita" w:hAnsi="Aparajita" w:cs="Aparajita"/>
          <w:color w:val="000000" w:themeColor="text1"/>
          <w:sz w:val="36"/>
          <w:szCs w:val="36"/>
        </w:rPr>
      </w:pPr>
      <w:hyperlink r:id="rId12" w:history="1">
        <w:r w:rsidR="00EB728E" w:rsidRPr="0027745C">
          <w:rPr>
            <w:rStyle w:val="Hyperlink"/>
            <w:rFonts w:ascii="Aparajita" w:hAnsi="Aparajita" w:cs="Aparajita"/>
            <w:sz w:val="36"/>
            <w:szCs w:val="36"/>
          </w:rPr>
          <w:t>http://www.seemantaengg.ac.in/</w:t>
        </w:r>
      </w:hyperlink>
    </w:p>
    <w:p w:rsidR="00EB728E" w:rsidRPr="0027745C" w:rsidRDefault="00EB728E" w:rsidP="001F2079">
      <w:pPr>
        <w:tabs>
          <w:tab w:val="left" w:pos="2670"/>
        </w:tabs>
        <w:spacing w:after="0" w:line="120" w:lineRule="auto"/>
        <w:ind w:left="360"/>
        <w:rPr>
          <w:rFonts w:ascii="Aparajita" w:hAnsi="Aparajita" w:cs="Aparajita"/>
          <w:color w:val="000000" w:themeColor="text1"/>
          <w:sz w:val="36"/>
          <w:szCs w:val="36"/>
        </w:rPr>
      </w:pPr>
    </w:p>
    <w:p w:rsidR="00EB728E" w:rsidRPr="0027745C" w:rsidRDefault="00EB728E" w:rsidP="001F2079">
      <w:pPr>
        <w:tabs>
          <w:tab w:val="left" w:pos="2670"/>
        </w:tabs>
        <w:spacing w:after="0" w:line="120" w:lineRule="auto"/>
        <w:ind w:left="360"/>
        <w:rPr>
          <w:rFonts w:ascii="Aparajita" w:hAnsi="Aparajita" w:cs="Aparajita"/>
          <w:color w:val="000000" w:themeColor="text1"/>
          <w:sz w:val="36"/>
          <w:szCs w:val="36"/>
        </w:rPr>
      </w:pPr>
    </w:p>
    <w:p w:rsidR="0027745C" w:rsidRPr="0027745C" w:rsidRDefault="0027745C" w:rsidP="0027745C">
      <w:pPr>
        <w:tabs>
          <w:tab w:val="left" w:pos="2670"/>
        </w:tabs>
        <w:spacing w:after="0" w:line="120" w:lineRule="auto"/>
        <w:ind w:left="360"/>
        <w:rPr>
          <w:rFonts w:ascii="Aparajita" w:hAnsi="Aparajita" w:cs="Aparajita"/>
          <w:b/>
          <w:color w:val="000000" w:themeColor="text1"/>
          <w:sz w:val="36"/>
          <w:szCs w:val="36"/>
        </w:rPr>
      </w:pPr>
    </w:p>
    <w:sectPr w:rsidR="0027745C" w:rsidRPr="0027745C" w:rsidSect="00D17395">
      <w:footerReference w:type="default" r:id="rId13"/>
      <w:headerReference w:type="first" r:id="rId14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758" w:rsidRDefault="00B95758">
      <w:pPr>
        <w:spacing w:after="0" w:line="240" w:lineRule="auto"/>
      </w:pPr>
      <w:r>
        <w:separator/>
      </w:r>
    </w:p>
  </w:endnote>
  <w:endnote w:type="continuationSeparator" w:id="1">
    <w:p w:rsidR="00B95758" w:rsidRDefault="00B9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F16" w:rsidRDefault="008F4166">
    <w:pPr>
      <w:pStyle w:val="Footer"/>
    </w:pPr>
    <w:r w:rsidRPr="008F4166">
      <w:rPr>
        <w:noProof/>
        <w:color w:val="93A299" w:themeColor="accent1"/>
      </w:rPr>
      <w:pict>
        <v:roundrect id="Bkgd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063F16" w:rsidRDefault="00063F16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 w:rsidRPr="008F4166"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063F16" w:rsidRDefault="00063F16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8F4166"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063F16" w:rsidRDefault="00063F16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 w:rsidRPr="008F4166"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063F16" w:rsidRDefault="008F4166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46D3EFFA66374064AD27C65806536258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372189">
                      <w:rPr>
                        <w:color w:val="A6A6A6" w:themeColor="background1" w:themeShade="A6"/>
                        <w:sz w:val="18"/>
                        <w:szCs w:val="18"/>
                      </w:rPr>
                      <w:t>neha kumari</w:t>
                    </w:r>
                  </w:sdtContent>
                </w:sdt>
                <w:r w:rsidR="00D56322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D56322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081788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2</w:t>
                </w:r>
                <w:r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758" w:rsidRDefault="00B95758">
      <w:pPr>
        <w:spacing w:after="0" w:line="240" w:lineRule="auto"/>
      </w:pPr>
      <w:r>
        <w:separator/>
      </w:r>
    </w:p>
  </w:footnote>
  <w:footnote w:type="continuationSeparator" w:id="1">
    <w:p w:rsidR="00B95758" w:rsidRDefault="00B9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F16" w:rsidRDefault="008F4166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1E5"/>
    <w:multiLevelType w:val="hybridMultilevel"/>
    <w:tmpl w:val="4B02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0A77"/>
    <w:multiLevelType w:val="hybridMultilevel"/>
    <w:tmpl w:val="53B0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D26DC"/>
    <w:multiLevelType w:val="multilevel"/>
    <w:tmpl w:val="F924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940BB1"/>
    <w:multiLevelType w:val="multilevel"/>
    <w:tmpl w:val="6EA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47E3B"/>
    <w:multiLevelType w:val="hybridMultilevel"/>
    <w:tmpl w:val="07E6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D343C0"/>
    <w:multiLevelType w:val="hybridMultilevel"/>
    <w:tmpl w:val="3C1A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B07D1"/>
    <w:multiLevelType w:val="multilevel"/>
    <w:tmpl w:val="145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D873B8"/>
    <w:multiLevelType w:val="hybridMultilevel"/>
    <w:tmpl w:val="D71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B5C7A"/>
    <w:rsid w:val="00063F16"/>
    <w:rsid w:val="0007242C"/>
    <w:rsid w:val="00081788"/>
    <w:rsid w:val="000E2341"/>
    <w:rsid w:val="001F2079"/>
    <w:rsid w:val="0027745C"/>
    <w:rsid w:val="002860EC"/>
    <w:rsid w:val="00300FA1"/>
    <w:rsid w:val="00372189"/>
    <w:rsid w:val="003B5C7A"/>
    <w:rsid w:val="005914E0"/>
    <w:rsid w:val="00607773"/>
    <w:rsid w:val="00612EF9"/>
    <w:rsid w:val="006C48F9"/>
    <w:rsid w:val="00706473"/>
    <w:rsid w:val="00774B40"/>
    <w:rsid w:val="00884257"/>
    <w:rsid w:val="008C1D53"/>
    <w:rsid w:val="008F4166"/>
    <w:rsid w:val="009322DC"/>
    <w:rsid w:val="009E78C5"/>
    <w:rsid w:val="00A10129"/>
    <w:rsid w:val="00AC5A4C"/>
    <w:rsid w:val="00B60492"/>
    <w:rsid w:val="00B95758"/>
    <w:rsid w:val="00BA5AE2"/>
    <w:rsid w:val="00C35979"/>
    <w:rsid w:val="00C50E40"/>
    <w:rsid w:val="00D17395"/>
    <w:rsid w:val="00D24D9F"/>
    <w:rsid w:val="00D56322"/>
    <w:rsid w:val="00D636CB"/>
    <w:rsid w:val="00DA4631"/>
    <w:rsid w:val="00EB728E"/>
    <w:rsid w:val="00F37E66"/>
    <w:rsid w:val="00FB3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95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395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3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39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1739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D17395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17395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395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395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95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95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95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7395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173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395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95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D17395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17395"/>
    <w:rPr>
      <w:b/>
      <w:bCs/>
    </w:rPr>
  </w:style>
  <w:style w:type="character" w:styleId="Emphasis">
    <w:name w:val="Emphasis"/>
    <w:basedOn w:val="DefaultParagraphFont"/>
    <w:uiPriority w:val="20"/>
    <w:qFormat/>
    <w:rsid w:val="00D17395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D17395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17395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17395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95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95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D17395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D17395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D17395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7395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7395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7395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95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D1739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7395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D17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95"/>
  </w:style>
  <w:style w:type="paragraph" w:styleId="Footer">
    <w:name w:val="footer"/>
    <w:basedOn w:val="Normal"/>
    <w:link w:val="FooterChar"/>
    <w:uiPriority w:val="99"/>
    <w:unhideWhenUsed/>
    <w:rsid w:val="00D17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95"/>
  </w:style>
  <w:style w:type="table" w:styleId="TableGrid">
    <w:name w:val="Table Grid"/>
    <w:basedOn w:val="TableNormal"/>
    <w:uiPriority w:val="59"/>
    <w:rsid w:val="00D17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sid w:val="00D17395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D17395"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customStyle="1" w:styleId="apple-converted-space">
    <w:name w:val="apple-converted-space"/>
    <w:basedOn w:val="DefaultParagraphFont"/>
    <w:rsid w:val="00F37E66"/>
  </w:style>
  <w:style w:type="character" w:styleId="Hyperlink">
    <w:name w:val="Hyperlink"/>
    <w:basedOn w:val="DefaultParagraphFont"/>
    <w:uiPriority w:val="99"/>
    <w:unhideWhenUsed/>
    <w:rsid w:val="00F37E66"/>
    <w:rPr>
      <w:color w:val="0000FF"/>
      <w:u w:val="single"/>
    </w:rPr>
  </w:style>
  <w:style w:type="paragraph" w:customStyle="1" w:styleId="Default">
    <w:name w:val="Default"/>
    <w:rsid w:val="00EB72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eemantaengg.ac.i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hacool.sec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D185C6579A49B38A0FD67D3168E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65C05-34DB-4B66-A10B-E7EEEF98ED86}"/>
      </w:docPartPr>
      <w:docPartBody>
        <w:p w:rsidR="009E7E12" w:rsidRDefault="00B15B59">
          <w:pPr>
            <w:pStyle w:val="70D185C6579A49B38A0FD67D3168EA86"/>
          </w:pPr>
          <w:r>
            <w:t>Choose a building block.</w:t>
          </w:r>
        </w:p>
      </w:docPartBody>
    </w:docPart>
    <w:docPart>
      <w:docPartPr>
        <w:name w:val="46D3EFFA66374064AD27C65806536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19BF-CFC6-49AF-9494-3627C2E63C90}"/>
      </w:docPartPr>
      <w:docPartBody>
        <w:p w:rsidR="009E7E12" w:rsidRDefault="00B15B59">
          <w:pPr>
            <w:pStyle w:val="46D3EFFA66374064AD27C65806536258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6F9C9EC72DCC4EE08D31528D1E02A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8A2E1-74E1-4A9A-8A69-95EC6C3F75F4}"/>
      </w:docPartPr>
      <w:docPartBody>
        <w:p w:rsidR="009E7E12" w:rsidRDefault="00B15B59" w:rsidP="00B15B59">
          <w:pPr>
            <w:pStyle w:val="6F9C9EC72DCC4EE08D31528D1E02A8D6"/>
          </w:pPr>
          <w:r>
            <w:t>[Type Your Name]</w:t>
          </w:r>
        </w:p>
      </w:docPartBody>
    </w:docPart>
    <w:docPart>
      <w:docPartPr>
        <w:name w:val="732BECBAC8AC4A2296E19F325A844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83EC0-0CAA-4632-A93B-B5D50D0EA3E5}"/>
      </w:docPartPr>
      <w:docPartBody>
        <w:p w:rsidR="009E7E12" w:rsidRDefault="00B15B59" w:rsidP="00B15B59">
          <w:pPr>
            <w:pStyle w:val="732BECBAC8AC4A2296E19F325A844944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0DFFC619D2B843CBB6DF06FE43F4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A082-1B4E-4FE2-923B-5DD158F96FD6}"/>
      </w:docPartPr>
      <w:docPartBody>
        <w:p w:rsidR="009E7E12" w:rsidRDefault="00B15B59" w:rsidP="00B15B59">
          <w:pPr>
            <w:pStyle w:val="0DFFC619D2B843CBB6DF06FE43F444AB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C2A11080F24A4F56B69674FF5493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1A68-5AC5-4B91-887A-0B20198A77C9}"/>
      </w:docPartPr>
      <w:docPartBody>
        <w:p w:rsidR="009E7E12" w:rsidRDefault="00B15B59" w:rsidP="00B15B59">
          <w:pPr>
            <w:pStyle w:val="C2A11080F24A4F56B69674FF549366EA"/>
          </w:pPr>
          <w:r>
            <w:rPr>
              <w:color w:val="1F497D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5B59"/>
    <w:rsid w:val="00524539"/>
    <w:rsid w:val="005522B6"/>
    <w:rsid w:val="00613E05"/>
    <w:rsid w:val="007154D5"/>
    <w:rsid w:val="00726D66"/>
    <w:rsid w:val="008C08FD"/>
    <w:rsid w:val="009E7E12"/>
    <w:rsid w:val="00B15B59"/>
    <w:rsid w:val="00BA0BDC"/>
    <w:rsid w:val="00C3647A"/>
    <w:rsid w:val="00CC5C7E"/>
    <w:rsid w:val="00EA5995"/>
    <w:rsid w:val="00FB6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185C6579A49B38A0FD67D3168EA86">
    <w:name w:val="70D185C6579A49B38A0FD67D3168EA86"/>
    <w:rsid w:val="00FB6541"/>
  </w:style>
  <w:style w:type="paragraph" w:customStyle="1" w:styleId="AA9FB655DBC34B15868A1F9480FC8609">
    <w:name w:val="AA9FB655DBC34B15868A1F9480FC8609"/>
    <w:rsid w:val="00FB6541"/>
  </w:style>
  <w:style w:type="paragraph" w:customStyle="1" w:styleId="0BD7407D49AC44B7B48D7267D25384C8">
    <w:name w:val="0BD7407D49AC44B7B48D7267D25384C8"/>
    <w:rsid w:val="00FB6541"/>
  </w:style>
  <w:style w:type="paragraph" w:customStyle="1" w:styleId="DCA16B3453AE40419AF6E970E656AA81">
    <w:name w:val="DCA16B3453AE40419AF6E970E656AA81"/>
    <w:rsid w:val="00FB6541"/>
  </w:style>
  <w:style w:type="paragraph" w:customStyle="1" w:styleId="3CD6C2E0B98A471FACCF400BD8D30E3A">
    <w:name w:val="3CD6C2E0B98A471FACCF400BD8D30E3A"/>
    <w:rsid w:val="00FB6541"/>
  </w:style>
  <w:style w:type="paragraph" w:customStyle="1" w:styleId="A43CE427AFC0407E97D46B8B05454FD0">
    <w:name w:val="A43CE427AFC0407E97D46B8B05454FD0"/>
    <w:rsid w:val="00FB6541"/>
  </w:style>
  <w:style w:type="paragraph" w:customStyle="1" w:styleId="5481EC4681384CDDBF0A7C8BB6538D60">
    <w:name w:val="5481EC4681384CDDBF0A7C8BB6538D60"/>
    <w:rsid w:val="00FB6541"/>
  </w:style>
  <w:style w:type="paragraph" w:customStyle="1" w:styleId="01821AB12D474011AA3D494E9D143A95">
    <w:name w:val="01821AB12D474011AA3D494E9D143A95"/>
    <w:rsid w:val="00FB6541"/>
  </w:style>
  <w:style w:type="paragraph" w:customStyle="1" w:styleId="FED8784440404EEE8175E7B5850955A3">
    <w:name w:val="FED8784440404EEE8175E7B5850955A3"/>
    <w:rsid w:val="00FB6541"/>
  </w:style>
  <w:style w:type="paragraph" w:customStyle="1" w:styleId="E79B0285616B458BA7A5C8BB2F1F82C5">
    <w:name w:val="E79B0285616B458BA7A5C8BB2F1F82C5"/>
    <w:rsid w:val="00FB6541"/>
  </w:style>
  <w:style w:type="paragraph" w:customStyle="1" w:styleId="6F50BB87EA9A485AAD91C5FB421EE729">
    <w:name w:val="6F50BB87EA9A485AAD91C5FB421EE729"/>
    <w:rsid w:val="00FB6541"/>
  </w:style>
  <w:style w:type="paragraph" w:customStyle="1" w:styleId="DA778E439A6844EC8DEC3CC488723FCF">
    <w:name w:val="DA778E439A6844EC8DEC3CC488723FCF"/>
    <w:rsid w:val="00FB6541"/>
  </w:style>
  <w:style w:type="paragraph" w:customStyle="1" w:styleId="F87F7C56E7D940CEB43644B109118A10">
    <w:name w:val="F87F7C56E7D940CEB43644B109118A10"/>
    <w:rsid w:val="00FB6541"/>
  </w:style>
  <w:style w:type="paragraph" w:customStyle="1" w:styleId="C57FCAE18F2C44A8A6596625B983952C">
    <w:name w:val="C57FCAE18F2C44A8A6596625B983952C"/>
    <w:rsid w:val="00FB6541"/>
  </w:style>
  <w:style w:type="paragraph" w:customStyle="1" w:styleId="CF2B114F38B7485495A29819815110F8">
    <w:name w:val="CF2B114F38B7485495A29819815110F8"/>
    <w:rsid w:val="00FB6541"/>
  </w:style>
  <w:style w:type="paragraph" w:customStyle="1" w:styleId="7E73C8B4EAE64913AC9218237C90A699">
    <w:name w:val="7E73C8B4EAE64913AC9218237C90A699"/>
    <w:rsid w:val="00FB6541"/>
  </w:style>
  <w:style w:type="paragraph" w:customStyle="1" w:styleId="2A43DE5E30384D138576B6DDA40B5C64">
    <w:name w:val="2A43DE5E30384D138576B6DDA40B5C64"/>
    <w:rsid w:val="00FB6541"/>
  </w:style>
  <w:style w:type="paragraph" w:customStyle="1" w:styleId="B98350C3A5B948289E2DB5D3B3D4EC70">
    <w:name w:val="B98350C3A5B948289E2DB5D3B3D4EC70"/>
    <w:rsid w:val="00FB6541"/>
  </w:style>
  <w:style w:type="paragraph" w:customStyle="1" w:styleId="E208B75A4443458D96FE4412854C8ECD">
    <w:name w:val="E208B75A4443458D96FE4412854C8ECD"/>
    <w:rsid w:val="00FB6541"/>
  </w:style>
  <w:style w:type="paragraph" w:customStyle="1" w:styleId="46D3EFFA66374064AD27C65806536258">
    <w:name w:val="46D3EFFA66374064AD27C65806536258"/>
    <w:rsid w:val="00FB6541"/>
  </w:style>
  <w:style w:type="paragraph" w:customStyle="1" w:styleId="6F9C9EC72DCC4EE08D31528D1E02A8D6">
    <w:name w:val="6F9C9EC72DCC4EE08D31528D1E02A8D6"/>
    <w:rsid w:val="00B15B59"/>
  </w:style>
  <w:style w:type="paragraph" w:customStyle="1" w:styleId="732BECBAC8AC4A2296E19F325A844944">
    <w:name w:val="732BECBAC8AC4A2296E19F325A844944"/>
    <w:rsid w:val="00B15B59"/>
  </w:style>
  <w:style w:type="paragraph" w:customStyle="1" w:styleId="0DFFC619D2B843CBB6DF06FE43F444AB">
    <w:name w:val="0DFFC619D2B843CBB6DF06FE43F444AB"/>
    <w:rsid w:val="00B15B59"/>
  </w:style>
  <w:style w:type="paragraph" w:customStyle="1" w:styleId="C2A11080F24A4F56B69674FF549366EA">
    <w:name w:val="C2A11080F24A4F56B69674FF549366EA"/>
    <w:rsid w:val="00B15B59"/>
  </w:style>
  <w:style w:type="paragraph" w:customStyle="1" w:styleId="CC6F20061B2148198BE1DE87DA6073A2">
    <w:name w:val="CC6F20061B2148198BE1DE87DA6073A2"/>
    <w:rsid w:val="00B15B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 :- type-2 d-6 amd complex khasmahal po tatanagar jamshedpur - 831002</CompanyAddress>
  <CompanyPhone>Phone no:- +918084889981</CompanyPhone>
  <CompanyFax/>
  <CompanyEmail>E-mail :- 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70752-6BB5-4AE0-B0B5-F7B474748F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180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kumari</dc:creator>
  <cp:lastModifiedBy>hcl</cp:lastModifiedBy>
  <cp:revision>16</cp:revision>
  <dcterms:created xsi:type="dcterms:W3CDTF">2016-06-14T04:40:00Z</dcterms:created>
  <dcterms:modified xsi:type="dcterms:W3CDTF">2017-03-20T11:41:00Z</dcterms:modified>
</cp:coreProperties>
</file>