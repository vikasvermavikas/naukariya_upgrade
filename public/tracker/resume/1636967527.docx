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Description w:val="Layout table for name, contact info, and objective"/>
        <w:tblW w:w="5000" w:type="pct"/>
        <w:tblCellMar>
          <w:left w:w="0" w:type="dxa"/>
          <w:bottom w:w="115" w:type="dxa"/>
          <w:right w:w="0" w:type="dxa"/>
        </w:tblCellMar>
        <w:tblLook w:val="04A0"/>
      </w:tblPr>
      <w:tblGrid>
        <w:gridCol w:w="9360"/>
      </w:tblGrid>
      <w:tr w:rsidTr="00007728">
        <w:tblPrEx>
          <w:tblW w:w="5000" w:type="pct"/>
          <w:tblCellMar>
            <w:left w:w="0" w:type="dxa"/>
            <w:bottom w:w="115" w:type="dxa"/>
            <w:right w:w="0" w:type="dxa"/>
          </w:tblCellMar>
          <w:tblLook w:val="04A0"/>
        </w:tblPrEx>
        <w:trPr>
          <w:trHeight w:hRule="exact" w:val="1800"/>
        </w:trPr>
        <w:tc>
          <w:tcPr>
            <w:tcW w:w="9360" w:type="dxa"/>
            <w:tcMar>
              <w:top w:w="0" w:type="dxa"/>
              <w:bottom w:w="0" w:type="dxa"/>
            </w:tcMar>
          </w:tcPr>
          <w:p w:rsidR="00692703" w:rsidRPr="00CF1A49" w:rsidP="00913946">
            <w:pPr>
              <w:pStyle w:val="Title"/>
            </w:pPr>
            <w:r>
              <w:t>Mahak Singh Malik</w:t>
            </w:r>
          </w:p>
          <w:p w:rsidR="00692703" w:rsidRPr="00CF1A49" w:rsidP="00913946">
            <w:pPr>
              <w:pStyle w:val="ContactInfo"/>
              <w:contextualSpacing w:val="0"/>
            </w:pPr>
            <w:r>
              <w:t>Address- RZ 20, STREET No. 7, INDRA PARK, PALAM, NEW DELHI-110045</w:t>
            </w:r>
            <w:r w:rsidRPr="00CF1A49">
              <w:t xml:space="preserve"> </w:t>
            </w:r>
            <w:sdt>
              <w:sdtPr>
                <w:alias w:val="Divider dot:"/>
                <w:tag w:val="Divider dot:"/>
                <w:id w:val="-1459182552"/>
                <w:placeholder>
                  <w:docPart w:val="F0D802B32F3B4693ADB2DF736946EF5D"/>
                </w:placeholder>
                <w:showingPlcHdr/>
                <w:richText/>
                <w:temporary/>
                <w15:appearance w15:val="hidden"/>
              </w:sdtPr>
              <w:sdtContent>
                <w:r w:rsidRPr="00CF1A49">
                  <w:t>·</w:t>
                </w:r>
              </w:sdtContent>
            </w:sdt>
            <w:r w:rsidRPr="00CF1A49">
              <w:t xml:space="preserve"> </w:t>
            </w:r>
            <w:r>
              <w:t>Mob. No.- 9953767762</w:t>
            </w:r>
          </w:p>
          <w:p w:rsidR="00692703" w:rsidRPr="00CF1A49" w:rsidP="00862E91">
            <w:pPr>
              <w:pStyle w:val="ContactInfoEmphasis"/>
              <w:contextualSpacing w:val="0"/>
            </w:pPr>
            <w:hyperlink r:id="rId4" w:history="1">
              <w:r w:rsidRPr="00691AA6">
                <w:rPr>
                  <w:rStyle w:val="Hyperlink"/>
                  <w:color w:val="1D824C" w:themeColor="accent1"/>
                </w:rPr>
                <w:t>submsmalik@gamil.com</w:t>
              </w:r>
            </w:hyperlink>
            <w:r w:rsidRPr="00691AA6">
              <w:t xml:space="preserve"> </w:t>
            </w:r>
            <w:r>
              <w:t xml:space="preserve">                  D.O.B- 02.11.1958</w:t>
            </w:r>
          </w:p>
        </w:tc>
      </w:tr>
      <w:tr w:rsidTr="00692703">
        <w:tblPrEx>
          <w:tblW w:w="5000" w:type="pct"/>
          <w:tblCellMar>
            <w:left w:w="0" w:type="dxa"/>
            <w:bottom w:w="115" w:type="dxa"/>
            <w:right w:w="0" w:type="dxa"/>
          </w:tblCellMar>
          <w:tblLook w:val="04A0"/>
        </w:tblPrEx>
        <w:tc>
          <w:tcPr>
            <w:tcW w:w="9360" w:type="dxa"/>
            <w:tcMar>
              <w:top w:w="432" w:type="dxa"/>
            </w:tcMar>
          </w:tcPr>
          <w:p w:rsidR="001755A8" w:rsidRPr="00CF1A49" w:rsidP="00862E91">
            <w:pPr>
              <w:contextualSpacing w:val="0"/>
            </w:pPr>
            <w:r>
              <w:t>Ex</w:t>
            </w:r>
            <w:r w:rsidR="00687D25">
              <w:t>-</w:t>
            </w:r>
            <w:r>
              <w:t>Serviceman (</w:t>
            </w:r>
            <w:r w:rsidR="00614C00">
              <w:t>Subedar</w:t>
            </w:r>
            <w:r w:rsidR="00614C00">
              <w:t>-</w:t>
            </w:r>
            <w:r>
              <w:t>Army)</w:t>
            </w:r>
            <w:r w:rsidR="000A29F2">
              <w:t xml:space="preserve"> (Age-60</w:t>
            </w:r>
            <w:r w:rsidR="00421ED6">
              <w:t xml:space="preserve"> years</w:t>
            </w:r>
            <w:r w:rsidR="000A29F2">
              <w:t>)</w:t>
            </w:r>
            <w:r>
              <w:t xml:space="preserve"> </w:t>
            </w:r>
            <w:r w:rsidR="0046098B">
              <w:t>with 37</w:t>
            </w:r>
            <w:r w:rsidR="00687D25">
              <w:t>+</w:t>
            </w:r>
            <w:r>
              <w:t xml:space="preserve"> years of experience in secretarial </w:t>
            </w:r>
            <w:r w:rsidR="0046098B">
              <w:t xml:space="preserve">and administrative </w:t>
            </w:r>
            <w:r>
              <w:t>jobs with Central Government of India</w:t>
            </w:r>
            <w:r w:rsidR="0046098B">
              <w:t xml:space="preserve"> and private sectors</w:t>
            </w:r>
            <w:r>
              <w:t>.</w:t>
            </w:r>
            <w:r w:rsidR="00845F81">
              <w:t xml:space="preserve"> I have</w:t>
            </w:r>
            <w:bookmarkStart w:id="0" w:name="_GoBack"/>
            <w:bookmarkEnd w:id="0"/>
            <w:r w:rsidR="00845F81">
              <w:t xml:space="preserve"> a vast experience in the fields of Leadership, Communication, Handling of Telephones, Maintenance of Official and Personal Documentation, Confidential Reports, All types of Claims, Security of Office. Official Correspondence, Overall supervision in office, Pay &amp; Allowances. Good Shorthand and Typing speed.</w:t>
            </w:r>
          </w:p>
        </w:tc>
      </w:tr>
    </w:tbl>
    <w:p w:rsidR="004E01EB" w:rsidRPr="00CF1A49" w:rsidP="004E01EB">
      <w:pPr>
        <w:pStyle w:val="Heading1"/>
      </w:pPr>
      <w:sdt>
        <w:sdtPr>
          <w:alias w:val="Experience:"/>
          <w:tag w:val="Experience:"/>
          <w:id w:val="-1983300934"/>
          <w:placeholder>
            <w:docPart w:val="538DB36685FE47D797CC7E85D6039D0D"/>
          </w:placeholder>
          <w:showingPlcHdr/>
          <w:richText/>
          <w:temporary/>
          <w15:appearance w15:val="hidden"/>
        </w:sdtPr>
        <w:sdtContent>
          <w:r w:rsidRPr="00CF1A49">
            <w:t>Experience</w:t>
          </w:r>
        </w:sdtContent>
      </w:sdt>
    </w:p>
    <w:tbl>
      <w:tblPr>
        <w:tblStyle w:val="TableGrid"/>
        <w:tblDescription w:val="Experience layout table"/>
        <w:tblW w:w="4975" w:type="pct"/>
        <w:tblInd w:w="72" w:type="dxa"/>
        <w:tblBorders>
          <w:left w:val="dotted" w:sz="18" w:space="0" w:color="BFBFBF" w:themeColor="background1" w:themeShade="BF"/>
        </w:tblBorders>
        <w:tblCellMar>
          <w:left w:w="576" w:type="dxa"/>
          <w:right w:w="0" w:type="dxa"/>
        </w:tblCellMar>
        <w:tblLook w:val="04A0"/>
      </w:tblPr>
      <w:tblGrid>
        <w:gridCol w:w="9290"/>
      </w:tblGrid>
      <w:tr w:rsidTr="0046098B">
        <w:tblPrEx>
          <w:tblW w:w="4975" w:type="pct"/>
          <w:tblInd w:w="72" w:type="dxa"/>
          <w:tblBorders>
            <w:left w:val="dotted" w:sz="18" w:space="0" w:color="BFBFBF" w:themeColor="background1" w:themeShade="BF"/>
          </w:tblBorders>
          <w:tblCellMar>
            <w:left w:w="576" w:type="dxa"/>
            <w:right w:w="0" w:type="dxa"/>
          </w:tblCellMar>
          <w:tblLook w:val="04A0"/>
        </w:tblPrEx>
        <w:tc>
          <w:tcPr>
            <w:tcW w:w="9290" w:type="dxa"/>
          </w:tcPr>
          <w:p w:rsidR="001D0BF1" w:rsidRPr="00CF1A49" w:rsidP="001D0BF1">
            <w:pPr>
              <w:pStyle w:val="Heading3"/>
              <w:contextualSpacing w:val="0"/>
              <w:outlineLvl w:val="2"/>
            </w:pPr>
            <w:r>
              <w:t>21 Sep 1981</w:t>
            </w:r>
            <w:r w:rsidRPr="00CF1A49">
              <w:t xml:space="preserve"> – </w:t>
            </w:r>
            <w:r>
              <w:t>30 NOV 2010</w:t>
            </w:r>
            <w:r w:rsidR="0046098B">
              <w:t xml:space="preserve"> (29 years &amp; 3 months)</w:t>
            </w:r>
          </w:p>
          <w:p w:rsidR="001E3120" w:rsidRPr="00CF1A49" w:rsidP="00862E91">
            <w:pPr>
              <w:pStyle w:val="Heading2"/>
              <w:contextualSpacing w:val="0"/>
              <w:outlineLvl w:val="1"/>
            </w:pPr>
            <w:r>
              <w:t>Personal assistant</w:t>
            </w:r>
            <w:r w:rsidR="00614C00">
              <w:t xml:space="preserve"> (Subedar)</w:t>
            </w:r>
            <w:r w:rsidRPr="00CF1A49" w:rsidR="001D0BF1">
              <w:t xml:space="preserve">, </w:t>
            </w:r>
            <w:r w:rsidR="0046098B">
              <w:t xml:space="preserve"> </w:t>
            </w:r>
            <w:r w:rsidR="0046098B">
              <w:rPr>
                <w:rStyle w:val="SubtleReference"/>
              </w:rPr>
              <w:t>indian a</w:t>
            </w:r>
            <w:r>
              <w:rPr>
                <w:rStyle w:val="SubtleReference"/>
              </w:rPr>
              <w:t>RMY</w:t>
            </w:r>
            <w:r w:rsidR="0046098B">
              <w:rPr>
                <w:rStyle w:val="SubtleReference"/>
              </w:rPr>
              <w:t xml:space="preserve"> (Governmentof india)</w:t>
            </w:r>
            <w:r w:rsidR="00AA0AD2">
              <w:rPr>
                <w:rStyle w:val="SubtleReference"/>
              </w:rPr>
              <w:t>(Level-7)</w:t>
            </w:r>
          </w:p>
        </w:tc>
      </w:tr>
      <w:tr w:rsidTr="0046098B">
        <w:tblPrEx>
          <w:tblW w:w="4975" w:type="pct"/>
          <w:tblInd w:w="72" w:type="dxa"/>
          <w:tblCellMar>
            <w:left w:w="576" w:type="dxa"/>
            <w:right w:w="0" w:type="dxa"/>
          </w:tblCellMar>
          <w:tblLook w:val="04A0"/>
        </w:tblPrEx>
        <w:trPr>
          <w:trHeight w:val="2371"/>
        </w:trPr>
        <w:tc>
          <w:tcPr>
            <w:tcW w:w="9290" w:type="dxa"/>
            <w:tcMar>
              <w:top w:w="216" w:type="dxa"/>
            </w:tcMar>
          </w:tcPr>
          <w:p w:rsidR="0046098B" w:rsidRPr="00CF1A49" w:rsidP="0046098B">
            <w:pPr>
              <w:pStyle w:val="Heading3"/>
              <w:contextualSpacing w:val="0"/>
              <w:outlineLvl w:val="2"/>
            </w:pPr>
            <w:r>
              <w:t>1 JULY 2011</w:t>
            </w:r>
            <w:r w:rsidRPr="00CF1A49">
              <w:t xml:space="preserve"> – </w:t>
            </w:r>
            <w:r>
              <w:t>6 FEB 2012 (7 months)</w:t>
            </w:r>
          </w:p>
          <w:p w:rsidR="0046098B" w:rsidP="0046098B">
            <w:pPr>
              <w:pStyle w:val="Heading2"/>
              <w:contextualSpacing w:val="0"/>
              <w:outlineLvl w:val="1"/>
            </w:pPr>
            <w:r>
              <w:t>Private secratory</w:t>
            </w:r>
            <w:r w:rsidRPr="00CF1A49">
              <w:t xml:space="preserve">, </w:t>
            </w:r>
            <w:r w:rsidR="00E040F5">
              <w:rPr>
                <w:rStyle w:val="SubtleReference"/>
              </w:rPr>
              <w:t xml:space="preserve">Jupiter administrative and security services Pvt.ltd </w:t>
            </w:r>
            <w:r>
              <w:rPr>
                <w:rStyle w:val="SubtleReference"/>
              </w:rPr>
              <w:t>(private)</w:t>
            </w:r>
          </w:p>
          <w:p w:rsidR="0046098B" w:rsidP="0046098B">
            <w:pPr>
              <w:pStyle w:val="Heading3"/>
              <w:contextualSpacing w:val="0"/>
              <w:outlineLvl w:val="2"/>
            </w:pPr>
          </w:p>
          <w:p w:rsidR="0046098B" w:rsidRPr="00CF1A49" w:rsidP="0046098B">
            <w:pPr>
              <w:pStyle w:val="Heading3"/>
              <w:contextualSpacing w:val="0"/>
              <w:outlineLvl w:val="2"/>
            </w:pPr>
            <w:r>
              <w:t>7 feb 2012</w:t>
            </w:r>
            <w:r w:rsidRPr="00CF1A49">
              <w:t xml:space="preserve"> – </w:t>
            </w:r>
            <w:r>
              <w:t>6 sep 2019 (7 years &amp; 7 months)</w:t>
            </w:r>
          </w:p>
          <w:p w:rsidR="0046098B" w:rsidRPr="0046098B" w:rsidP="003869BC">
            <w:pPr>
              <w:pStyle w:val="Heading2"/>
              <w:contextualSpacing w:val="0"/>
              <w:outlineLvl w:val="1"/>
            </w:pPr>
            <w:r>
              <w:t>Private secratory</w:t>
            </w:r>
            <w:r w:rsidRPr="00CF1A49">
              <w:t xml:space="preserve">, </w:t>
            </w:r>
            <w:r>
              <w:rPr>
                <w:rStyle w:val="SubtleReference"/>
              </w:rPr>
              <w:t>National technical research organisation (pmo) (Government of india)</w:t>
            </w:r>
          </w:p>
        </w:tc>
      </w:tr>
    </w:tbl>
    <w:sdt>
      <w:sdtPr>
        <w:alias w:val="Education:"/>
        <w:tag w:val="Education:"/>
        <w:id w:val="-1908763273"/>
        <w:placeholder>
          <w:docPart w:val="F628C2D6080A40F7BA2D2FA4E14297AD"/>
        </w:placeholder>
        <w:showingPlcHdr/>
        <w:richText/>
        <w:temporary/>
        <w15:appearance w15:val="hidden"/>
      </w:sdtPr>
      <w:sdtContent>
        <w:p w:rsidR="00DA59AA" w:rsidRPr="00CF1A49" w:rsidP="0097790C">
          <w:pPr>
            <w:pStyle w:val="Heading1"/>
          </w:pPr>
          <w:r w:rsidRPr="00CF1A49">
            <w:t>Education</w:t>
          </w:r>
        </w:p>
      </w:sdtContent>
    </w:sdt>
    <w:tbl>
      <w:tblPr>
        <w:tblStyle w:val="TableGrid"/>
        <w:tblDescription w:val="Education layout table"/>
        <w:tblW w:w="4975" w:type="pct"/>
        <w:tblInd w:w="72" w:type="dxa"/>
        <w:tblBorders>
          <w:left w:val="dotted" w:sz="18" w:space="0" w:color="BFBFBF" w:themeColor="background1" w:themeShade="BF"/>
        </w:tblBorders>
        <w:tblCellMar>
          <w:left w:w="576" w:type="dxa"/>
          <w:right w:w="0" w:type="dxa"/>
        </w:tblCellMar>
        <w:tblLook w:val="04A0"/>
      </w:tblPr>
      <w:tblGrid>
        <w:gridCol w:w="9290"/>
      </w:tblGrid>
      <w:tr w:rsidTr="00D66A52">
        <w:tblPrEx>
          <w:tblW w:w="4975" w:type="pct"/>
          <w:tblInd w:w="72" w:type="dxa"/>
          <w:tblBorders>
            <w:left w:val="dotted" w:sz="18" w:space="0" w:color="BFBFBF" w:themeColor="background1" w:themeShade="BF"/>
          </w:tblBorders>
          <w:tblCellMar>
            <w:left w:w="576" w:type="dxa"/>
            <w:right w:w="0" w:type="dxa"/>
          </w:tblCellMar>
          <w:tblLook w:val="04A0"/>
        </w:tblPrEx>
        <w:tc>
          <w:tcPr>
            <w:tcW w:w="9355" w:type="dxa"/>
          </w:tcPr>
          <w:p w:rsidR="001D0BF1" w:rsidRPr="00CF1A49" w:rsidP="001D0BF1">
            <w:pPr>
              <w:pStyle w:val="Heading3"/>
              <w:contextualSpacing w:val="0"/>
              <w:outlineLvl w:val="2"/>
            </w:pPr>
            <w:r>
              <w:t>1977</w:t>
            </w:r>
          </w:p>
          <w:p w:rsidR="007538DC" w:rsidRPr="00CF1A49" w:rsidP="003869BC">
            <w:pPr>
              <w:pStyle w:val="Heading2"/>
              <w:contextualSpacing w:val="0"/>
              <w:outlineLvl w:val="1"/>
            </w:pPr>
            <w:r>
              <w:t>Intermediate</w:t>
            </w:r>
            <w:r w:rsidRPr="00CF1A49" w:rsidR="001D0BF1">
              <w:t xml:space="preserve">, </w:t>
            </w:r>
            <w:r>
              <w:rPr>
                <w:rStyle w:val="SubtleReference"/>
              </w:rPr>
              <w:t>up board</w:t>
            </w:r>
          </w:p>
        </w:tc>
      </w:tr>
      <w:tr w:rsidTr="003869BC">
        <w:tblPrEx>
          <w:tblW w:w="4975" w:type="pct"/>
          <w:tblInd w:w="72" w:type="dxa"/>
          <w:tblCellMar>
            <w:left w:w="576" w:type="dxa"/>
            <w:right w:w="0" w:type="dxa"/>
          </w:tblCellMar>
          <w:tblLook w:val="04A0"/>
        </w:tblPrEx>
        <w:trPr>
          <w:trHeight w:val="1606"/>
        </w:trPr>
        <w:tc>
          <w:tcPr>
            <w:tcW w:w="9355" w:type="dxa"/>
            <w:tcMar>
              <w:top w:w="216" w:type="dxa"/>
            </w:tcMar>
          </w:tcPr>
          <w:p w:rsidR="00F61DF9" w:rsidRPr="00CF1A49" w:rsidP="00F61DF9">
            <w:pPr>
              <w:pStyle w:val="Heading3"/>
              <w:contextualSpacing w:val="0"/>
              <w:outlineLvl w:val="2"/>
            </w:pPr>
            <w:r>
              <w:t>1980</w:t>
            </w:r>
          </w:p>
          <w:p w:rsidR="003869BC" w:rsidP="003869BC">
            <w:pPr>
              <w:pStyle w:val="Heading2"/>
              <w:contextualSpacing w:val="0"/>
              <w:outlineLvl w:val="1"/>
            </w:pPr>
            <w:r>
              <w:t>B.Sc (Zoology, botany &amp; chemistry)</w:t>
            </w:r>
            <w:r w:rsidRPr="00CF1A49" w:rsidR="00F61DF9">
              <w:t xml:space="preserve">, </w:t>
            </w:r>
            <w:r>
              <w:rPr>
                <w:rStyle w:val="SubtleReference"/>
              </w:rPr>
              <w:t>meerut university</w:t>
            </w:r>
          </w:p>
          <w:p w:rsidR="003869BC" w:rsidP="003869BC">
            <w:pPr>
              <w:pStyle w:val="Heading3"/>
              <w:contextualSpacing w:val="0"/>
              <w:outlineLvl w:val="2"/>
            </w:pPr>
          </w:p>
          <w:p w:rsidR="003869BC" w:rsidRPr="00CF1A49" w:rsidP="003869BC">
            <w:pPr>
              <w:pStyle w:val="Heading3"/>
              <w:contextualSpacing w:val="0"/>
              <w:outlineLvl w:val="2"/>
            </w:pPr>
            <w:r>
              <w:t>1989</w:t>
            </w:r>
          </w:p>
          <w:p w:rsidR="00F61DF9" w:rsidRPr="003869BC" w:rsidP="003869BC">
            <w:pPr>
              <w:pStyle w:val="Heading2"/>
              <w:contextualSpacing w:val="0"/>
              <w:outlineLvl w:val="1"/>
            </w:pPr>
            <w:r>
              <w:t>M.A. (SOCIOLOGY)</w:t>
            </w:r>
            <w:r w:rsidRPr="00CF1A49">
              <w:t xml:space="preserve">, </w:t>
            </w:r>
            <w:r>
              <w:rPr>
                <w:rStyle w:val="SubtleReference"/>
              </w:rPr>
              <w:t>meerut university</w:t>
            </w:r>
          </w:p>
        </w:tc>
      </w:tr>
    </w:tbl>
    <w:sdt>
      <w:sdtPr>
        <w:alias w:val="Skills:"/>
        <w:tag w:val="Skills:"/>
        <w:id w:val="-1392877668"/>
        <w:placeholder>
          <w:docPart w:val="4E2F54C7049B404DA10F618D07EC7FCD"/>
        </w:placeholder>
        <w:showingPlcHdr/>
        <w:richText/>
        <w:temporary/>
        <w15:appearance w15:val="hidden"/>
      </w:sdtPr>
      <w:sdtContent>
        <w:p w:rsidR="00486277" w:rsidRPr="00CF1A49" w:rsidP="00486277">
          <w:pPr>
            <w:pStyle w:val="Heading1"/>
          </w:pPr>
          <w:r w:rsidRPr="00CF1A49">
            <w:t>Skills</w:t>
          </w:r>
        </w:p>
      </w:sdtContent>
    </w:sdt>
    <w:tbl>
      <w:tblPr>
        <w:tblStyle w:val="TableGrid"/>
        <w:tblDescription w:val="Skills layout table"/>
        <w:tblW w:w="5000" w:type="pct"/>
        <w:tblCellMar>
          <w:left w:w="0" w:type="dxa"/>
          <w:right w:w="0" w:type="dxa"/>
        </w:tblCellMar>
        <w:tblLook w:val="04A0"/>
      </w:tblPr>
      <w:tblGrid>
        <w:gridCol w:w="4680"/>
        <w:gridCol w:w="4680"/>
      </w:tblGrid>
      <w:tr w:rsidTr="00845F81">
        <w:tblPrEx>
          <w:tblW w:w="5000" w:type="pct"/>
          <w:tblCellMar>
            <w:left w:w="0" w:type="dxa"/>
            <w:right w:w="0" w:type="dxa"/>
          </w:tblCellMar>
          <w:tblLook w:val="04A0"/>
        </w:tblPrEx>
        <w:tc>
          <w:tcPr>
            <w:tcW w:w="4680" w:type="dxa"/>
          </w:tcPr>
          <w:p w:rsidR="001E3120" w:rsidRPr="006E1507" w:rsidP="006E1507">
            <w:pPr>
              <w:pStyle w:val="ListBullet"/>
              <w:contextualSpacing w:val="0"/>
            </w:pPr>
            <w:r>
              <w:t>Office Management</w:t>
            </w:r>
          </w:p>
          <w:p w:rsidR="00BC71FD" w:rsidP="003869BC">
            <w:pPr>
              <w:pStyle w:val="ListBullet"/>
              <w:contextualSpacing w:val="0"/>
            </w:pPr>
            <w:r>
              <w:t>Schedule &amp; Calendar Management</w:t>
            </w:r>
          </w:p>
          <w:p w:rsidR="009D3807" w:rsidP="009D3807">
            <w:pPr>
              <w:pStyle w:val="ListBullet"/>
              <w:contextualSpacing w:val="0"/>
            </w:pPr>
            <w:r>
              <w:t>Training and Supervision</w:t>
            </w:r>
          </w:p>
          <w:p w:rsidR="001F4E6D" w:rsidRPr="00BC71FD" w:rsidP="00BC71FD"/>
        </w:tc>
        <w:tc>
          <w:tcPr>
            <w:tcW w:w="4680" w:type="dxa"/>
            <w:tcMar>
              <w:left w:w="360" w:type="dxa"/>
            </w:tcMar>
          </w:tcPr>
          <w:p w:rsidR="003A0632" w:rsidRPr="006E1507" w:rsidP="006E1507">
            <w:pPr>
              <w:pStyle w:val="ListBullet"/>
              <w:contextualSpacing w:val="0"/>
            </w:pPr>
            <w:r>
              <w:t>Administrative Support</w:t>
            </w:r>
          </w:p>
          <w:p w:rsidR="001E3120" w:rsidRPr="006E1507" w:rsidP="006E1507">
            <w:pPr>
              <w:pStyle w:val="ListBullet"/>
              <w:contextualSpacing w:val="0"/>
            </w:pPr>
            <w:r>
              <w:t xml:space="preserve">Meeting </w:t>
            </w:r>
            <w:r w:rsidR="00BC71FD">
              <w:t>&amp; Event Planning</w:t>
            </w:r>
          </w:p>
          <w:p w:rsidR="001E3120" w:rsidRPr="006E1507" w:rsidP="00BC71FD">
            <w:pPr>
              <w:pStyle w:val="ListBullet"/>
              <w:contextualSpacing w:val="0"/>
            </w:pPr>
            <w:r>
              <w:t>Data entry (Microsoft Word)</w:t>
            </w:r>
          </w:p>
        </w:tc>
      </w:tr>
    </w:tbl>
    <w:p w:rsidR="00845F81" w:rsidP="00845F81">
      <w:pPr>
        <w:pStyle w:val="Heading1"/>
        <w:rPr>
          <w:rFonts w:asciiTheme="minorHAnsi" w:eastAsiaTheme="minorHAnsi" w:hAnsiTheme="minorHAnsi" w:cstheme="minorBidi"/>
          <w:color w:val="595959" w:themeColor="text1" w:themeTint="A6"/>
          <w:sz w:val="22"/>
          <w:szCs w:val="22"/>
        </w:rPr>
      </w:pPr>
      <w:r w:rsidRPr="009D3807">
        <w:t>ACHIEVEMENTS AND AWARDS</w:t>
      </w:r>
    </w:p>
    <w:p w:rsidR="00B51D1B" w:rsidP="003869BC">
      <w:pPr>
        <w:pStyle w:val="Heading1"/>
      </w:pPr>
    </w:p>
    <w:p w:rsidR="00845F81" w:rsidP="00845F81">
      <w:pPr>
        <w:pStyle w:val="Heading1"/>
        <w:numPr>
          <w:ilvl w:val="0"/>
          <w:numId w:val="14"/>
        </w:numPr>
        <w:rPr>
          <w:rFonts w:asciiTheme="minorHAnsi" w:eastAsiaTheme="minorHAnsi" w:hAnsiTheme="minorHAnsi" w:cstheme="minorBidi"/>
          <w:b w:val="0"/>
          <w:caps w:val="0"/>
          <w:color w:val="595959" w:themeColor="text1" w:themeTint="A6"/>
          <w:sz w:val="22"/>
          <w:szCs w:val="22"/>
        </w:rPr>
      </w:pPr>
      <w:r w:rsidRPr="00845F81">
        <w:rPr>
          <w:rFonts w:asciiTheme="minorHAnsi" w:eastAsiaTheme="minorHAnsi" w:hAnsiTheme="minorHAnsi" w:cstheme="minorBidi"/>
          <w:b w:val="0"/>
          <w:caps w:val="0"/>
          <w:color w:val="595959" w:themeColor="text1" w:themeTint="A6"/>
          <w:sz w:val="22"/>
          <w:szCs w:val="22"/>
        </w:rPr>
        <w:t>Awarded "Commendations" by Chief of the Army Staff.</w:t>
      </w:r>
    </w:p>
    <w:p w:rsidR="00845F81" w:rsidP="009D3807">
      <w:pPr>
        <w:pStyle w:val="Heading1"/>
        <w:numPr>
          <w:ilvl w:val="0"/>
          <w:numId w:val="14"/>
        </w:numPr>
        <w:rPr>
          <w:rFonts w:asciiTheme="minorHAnsi" w:eastAsiaTheme="minorHAnsi" w:hAnsiTheme="minorHAnsi" w:cstheme="minorBidi"/>
          <w:b w:val="0"/>
          <w:caps w:val="0"/>
          <w:color w:val="595959" w:themeColor="text1" w:themeTint="A6"/>
          <w:sz w:val="22"/>
          <w:szCs w:val="22"/>
        </w:rPr>
      </w:pPr>
      <w:r w:rsidRPr="009D3807">
        <w:rPr>
          <w:rFonts w:asciiTheme="minorHAnsi" w:eastAsiaTheme="minorHAnsi" w:hAnsiTheme="minorHAnsi" w:cstheme="minorBidi"/>
          <w:b w:val="0"/>
          <w:caps w:val="0"/>
          <w:color w:val="595959" w:themeColor="text1" w:themeTint="A6"/>
          <w:sz w:val="22"/>
          <w:szCs w:val="22"/>
        </w:rPr>
        <w:t>Awarded</w:t>
      </w:r>
      <w:r>
        <w:rPr>
          <w:rFonts w:asciiTheme="minorHAnsi" w:eastAsiaTheme="minorHAnsi" w:hAnsiTheme="minorHAnsi" w:cstheme="minorBidi"/>
          <w:b w:val="0"/>
          <w:caps w:val="0"/>
          <w:color w:val="595959" w:themeColor="text1" w:themeTint="A6"/>
          <w:sz w:val="22"/>
          <w:szCs w:val="22"/>
        </w:rPr>
        <w:t xml:space="preserve"> "Commendations" by Commander-in-Chief,</w:t>
      </w:r>
      <w:r w:rsidRPr="009D3807">
        <w:rPr>
          <w:rFonts w:asciiTheme="minorHAnsi" w:eastAsiaTheme="minorHAnsi" w:hAnsiTheme="minorHAnsi" w:cstheme="minorBidi"/>
          <w:b w:val="0"/>
          <w:caps w:val="0"/>
          <w:color w:val="595959" w:themeColor="text1" w:themeTint="A6"/>
          <w:sz w:val="22"/>
          <w:szCs w:val="22"/>
        </w:rPr>
        <w:t xml:space="preserve"> Headquarters Strategic Forces Command.</w:t>
      </w:r>
    </w:p>
    <w:p w:rsidR="009D3807" w:rsidP="009D3807">
      <w:pPr>
        <w:pStyle w:val="Heading1"/>
        <w:numPr>
          <w:ilvl w:val="0"/>
          <w:numId w:val="14"/>
        </w:numPr>
        <w:rPr>
          <w:rFonts w:asciiTheme="minorHAnsi" w:eastAsiaTheme="minorHAnsi" w:hAnsiTheme="minorHAnsi" w:cstheme="minorBidi"/>
          <w:b w:val="0"/>
          <w:caps w:val="0"/>
          <w:color w:val="595959" w:themeColor="text1" w:themeTint="A6"/>
          <w:sz w:val="22"/>
          <w:szCs w:val="22"/>
        </w:rPr>
      </w:pPr>
      <w:r w:rsidRPr="009D3807">
        <w:rPr>
          <w:rFonts w:asciiTheme="minorHAnsi" w:eastAsiaTheme="minorHAnsi" w:hAnsiTheme="minorHAnsi" w:cstheme="minorBidi"/>
          <w:b w:val="0"/>
          <w:caps w:val="0"/>
          <w:color w:val="595959" w:themeColor="text1" w:themeTint="A6"/>
          <w:sz w:val="22"/>
          <w:szCs w:val="22"/>
        </w:rPr>
        <w:t>Awarded "Commendat</w:t>
      </w:r>
      <w:r>
        <w:rPr>
          <w:rFonts w:asciiTheme="minorHAnsi" w:eastAsiaTheme="minorHAnsi" w:hAnsiTheme="minorHAnsi" w:cstheme="minorBidi"/>
          <w:b w:val="0"/>
          <w:caps w:val="0"/>
          <w:color w:val="595959" w:themeColor="text1" w:themeTint="A6"/>
          <w:sz w:val="22"/>
          <w:szCs w:val="22"/>
        </w:rPr>
        <w:t>ions" by Director General of Supply and</w:t>
      </w:r>
      <w:r w:rsidRPr="009D3807">
        <w:rPr>
          <w:rFonts w:asciiTheme="minorHAnsi" w:eastAsiaTheme="minorHAnsi" w:hAnsiTheme="minorHAnsi" w:cstheme="minorBidi"/>
          <w:b w:val="0"/>
          <w:caps w:val="0"/>
          <w:color w:val="595959" w:themeColor="text1" w:themeTint="A6"/>
          <w:sz w:val="22"/>
          <w:szCs w:val="22"/>
        </w:rPr>
        <w:t xml:space="preserve"> Transport</w:t>
      </w:r>
      <w:r>
        <w:rPr>
          <w:rFonts w:asciiTheme="minorHAnsi" w:eastAsiaTheme="minorHAnsi" w:hAnsiTheme="minorHAnsi" w:cstheme="minorBidi"/>
          <w:b w:val="0"/>
          <w:caps w:val="0"/>
          <w:color w:val="595959" w:themeColor="text1" w:themeTint="A6"/>
          <w:sz w:val="22"/>
          <w:szCs w:val="22"/>
        </w:rPr>
        <w:t>.</w:t>
      </w:r>
    </w:p>
    <w:p w:rsidR="009D3807" w:rsidRPr="009D3807" w:rsidP="009D3807"/>
    <w:p w:rsidR="009D3807" w:rsidRPr="009D3807" w:rsidP="009D3807"/>
    <w:p w:rsidR="009D3807" w:rsidP="009D3807"/>
    <w:p w:rsidR="009D3807" w:rsidP="009D3807">
      <w:pPr>
        <w:pStyle w:val="Heading1"/>
        <w:rPr>
          <w:rFonts w:asciiTheme="minorHAnsi" w:eastAsiaTheme="minorHAnsi" w:hAnsiTheme="minorHAnsi" w:cstheme="minorBidi"/>
          <w:color w:val="595959" w:themeColor="text1" w:themeTint="A6"/>
          <w:sz w:val="22"/>
          <w:szCs w:val="22"/>
        </w:rPr>
      </w:pPr>
      <w:r>
        <w:t>ADDITIONAL QUALIFICATIONS.</w:t>
      </w:r>
    </w:p>
    <w:p w:rsidR="009D3807" w:rsidP="009D3807">
      <w:pPr>
        <w:pStyle w:val="ListParagraph"/>
        <w:numPr>
          <w:ilvl w:val="0"/>
          <w:numId w:val="15"/>
        </w:numPr>
      </w:pPr>
      <w:r>
        <w:t>Certificate in "Security Training" - November 2010.</w:t>
      </w:r>
    </w:p>
    <w:p w:rsidR="009D3807" w:rsidP="009D3807">
      <w:pPr>
        <w:pStyle w:val="ListParagraph"/>
        <w:numPr>
          <w:ilvl w:val="0"/>
          <w:numId w:val="15"/>
        </w:numPr>
      </w:pPr>
      <w:r>
        <w:t>Certificate in "Retail Management" - April 2010.</w:t>
      </w:r>
    </w:p>
    <w:p w:rsidR="009D3807" w:rsidP="009D3807">
      <w:pPr>
        <w:pStyle w:val="ListParagraph"/>
        <w:numPr>
          <w:ilvl w:val="0"/>
          <w:numId w:val="15"/>
        </w:numPr>
      </w:pPr>
      <w:r>
        <w:t>Shorthand (English) Course. - December 1988.</w:t>
      </w:r>
    </w:p>
    <w:p w:rsidR="009D3807" w:rsidRPr="009D3807" w:rsidP="00C27617">
      <w:pPr>
        <w:pStyle w:val="ListParagraph"/>
        <w:numPr>
          <w:ilvl w:val="0"/>
          <w:numId w:val="15"/>
        </w:numPr>
      </w:pPr>
      <w:r>
        <w:t>Certificate in "First Aid to the Injured" - March 1981.</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A1B10">
      <w:footerReference w:type="default" r:id="rId6"/>
      <w:headerReference w:type="first" r:id="rId7"/>
      <w:pgSz w:w="12240" w:h="15840" w:code="1"/>
      <w:pgMar w:top="950" w:right="1440" w:bottom="1080" w:left="1440" w:header="576"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pPr>
          <w:pStyle w:val="Footer"/>
        </w:pPr>
        <w:r>
          <w:fldChar w:fldCharType="begin"/>
        </w:r>
        <w:r>
          <w:instrText xml:space="preserve"> PAGE   \* MERGEFORMAT </w:instrText>
        </w:r>
        <w:r>
          <w:fldChar w:fldCharType="separate"/>
        </w:r>
        <w:r w:rsidR="00691AA6">
          <w:rPr>
            <w:noProof/>
          </w:rPr>
          <w:t>2</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36D54" w:rsidRPr="004E01EB" w:rsidP="005A1B10">
    <w:pPr>
      <w:pStyle w:val="Header"/>
    </w:pPr>
    <w:r w:rsidRPr="004E01EB">
      <w:rPr>
        <w:noProof/>
      </w:rPr>
      <mc:AlternateContent>
        <mc:Choice Requires="wps">
          <w:drawing>
            <wp:anchor distT="0" distB="0" distL="114300" distR="114300" simplePos="0" relativeHeight="251658240" behindDoc="1"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17300</wp14:pctPosVOffset>
                  </wp:positionV>
                </mc:Choice>
                <mc:Fallback>
                  <wp:positionV relativeFrom="page">
                    <wp:posOffset>1740103</wp:posOffset>
                  </wp:positionV>
                </mc:Fallback>
              </mc:AlternateContent>
              <wp:extent cx="7753350" cy="0"/>
              <wp:effectExtent l="0" t="0" r="19050" b="19050"/>
              <wp:wrapNone/>
              <wp:docPr id="5" name="Straight Connector 5" descr="Header dividing line"/>
              <wp:cNvGraphicFramePr/>
              <a:graphic xmlns:a="http://schemas.openxmlformats.org/drawingml/2006/main">
                <a:graphicData uri="http://schemas.microsoft.com/office/word/2010/wordprocessingShape">
                  <wps:wsp xmlns:wps="http://schemas.microsoft.com/office/word/2010/wordprocessingShape">
                    <wps:cNvCnPr/>
                    <wps:spPr>
                      <a:xfrm>
                        <a:off x="0" y="0"/>
                        <a:ext cx="775335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id="Straight Connector 5" o:spid="_x0000_s2049" alt="Header dividing line" style="mso-position-horizontal:center;mso-position-horizontal-relative:page;mso-position-vertical-relative:page;mso-top-percent:173;mso-width-percent:1000;mso-width-relative:page;mso-wrap-distance-bottom:0;mso-wrap-distance-left:9pt;mso-wrap-distance-right:9pt;mso-wrap-distance-top:0;mso-wrap-style:square;position:absolute;visibility:visible;z-index:-251657216" from="0,0" to="612pt,0" strokecolor="#5a5a5a" strokeweight="0.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1E63B88"/>
    <w:multiLevelType w:val="hybridMultilevel"/>
    <w:tmpl w:val="31D041E6"/>
    <w:lvl w:ilvl="0">
      <w:start w:val="1"/>
      <w:numFmt w:val="bullet"/>
      <w:lvlText w:val=""/>
      <w:lvlJc w:val="left"/>
      <w:pPr>
        <w:ind w:left="720" w:hanging="360"/>
      </w:pPr>
      <w:rPr>
        <w:rFonts w:ascii="Symbol" w:hAnsi="Symbol" w:hint="default"/>
        <w:color w:val="1D824C" w:themeColor="accen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52C46F1D"/>
    <w:multiLevelType w:val="hybridMultilevel"/>
    <w:tmpl w:val="BAC25BAC"/>
    <w:lvl w:ilvl="0">
      <w:start w:val="1"/>
      <w:numFmt w:val="bullet"/>
      <w:lvlText w:val=""/>
      <w:lvlJc w:val="left"/>
      <w:pPr>
        <w:ind w:left="720" w:hanging="360"/>
      </w:pPr>
      <w:rPr>
        <w:rFonts w:ascii="Symbol" w:hAnsi="Symbol" w:hint="default"/>
        <w:color w:val="1D824C" w:themeColor="accen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91"/>
    <w:rsid w:val="000001EF"/>
    <w:rsid w:val="00007322"/>
    <w:rsid w:val="00007728"/>
    <w:rsid w:val="00024584"/>
    <w:rsid w:val="00024730"/>
    <w:rsid w:val="00055E95"/>
    <w:rsid w:val="0007021F"/>
    <w:rsid w:val="000868B4"/>
    <w:rsid w:val="000A29F2"/>
    <w:rsid w:val="000B2BA5"/>
    <w:rsid w:val="000E0853"/>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869BC"/>
    <w:rsid w:val="003A0632"/>
    <w:rsid w:val="003A30E5"/>
    <w:rsid w:val="003A6ADF"/>
    <w:rsid w:val="003B5928"/>
    <w:rsid w:val="003D380F"/>
    <w:rsid w:val="003E160D"/>
    <w:rsid w:val="003F1D5F"/>
    <w:rsid w:val="00405128"/>
    <w:rsid w:val="00406CFF"/>
    <w:rsid w:val="00416B25"/>
    <w:rsid w:val="00420592"/>
    <w:rsid w:val="00421ED6"/>
    <w:rsid w:val="004319E0"/>
    <w:rsid w:val="00437E8C"/>
    <w:rsid w:val="00440225"/>
    <w:rsid w:val="0046098B"/>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14C00"/>
    <w:rsid w:val="0062312F"/>
    <w:rsid w:val="00625F2C"/>
    <w:rsid w:val="006618E9"/>
    <w:rsid w:val="0068194B"/>
    <w:rsid w:val="00687D25"/>
    <w:rsid w:val="00691AA6"/>
    <w:rsid w:val="00692703"/>
    <w:rsid w:val="006A1962"/>
    <w:rsid w:val="006B5D48"/>
    <w:rsid w:val="006B7D7B"/>
    <w:rsid w:val="006C1A5E"/>
    <w:rsid w:val="006E1507"/>
    <w:rsid w:val="00707FA1"/>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45F81"/>
    <w:rsid w:val="00855B59"/>
    <w:rsid w:val="00860461"/>
    <w:rsid w:val="00862E91"/>
    <w:rsid w:val="0086487C"/>
    <w:rsid w:val="00870B20"/>
    <w:rsid w:val="008829F8"/>
    <w:rsid w:val="00885897"/>
    <w:rsid w:val="008A6538"/>
    <w:rsid w:val="008B2DD5"/>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3807"/>
    <w:rsid w:val="009D44F8"/>
    <w:rsid w:val="009E3160"/>
    <w:rsid w:val="009F220C"/>
    <w:rsid w:val="009F3B05"/>
    <w:rsid w:val="009F4931"/>
    <w:rsid w:val="00A0651F"/>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A0AD2"/>
    <w:rsid w:val="00AB32F8"/>
    <w:rsid w:val="00AB610B"/>
    <w:rsid w:val="00AC33FA"/>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C71FD"/>
    <w:rsid w:val="00BD431F"/>
    <w:rsid w:val="00BE423E"/>
    <w:rsid w:val="00BF61AC"/>
    <w:rsid w:val="00C27617"/>
    <w:rsid w:val="00C47FA6"/>
    <w:rsid w:val="00C57FC6"/>
    <w:rsid w:val="00C66A7D"/>
    <w:rsid w:val="00C779DA"/>
    <w:rsid w:val="00C814F7"/>
    <w:rsid w:val="00CA4B4D"/>
    <w:rsid w:val="00CB35C3"/>
    <w:rsid w:val="00CD323D"/>
    <w:rsid w:val="00CE4030"/>
    <w:rsid w:val="00CE64B3"/>
    <w:rsid w:val="00CF1A49"/>
    <w:rsid w:val="00D0126B"/>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040F5"/>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2100910F-7552-4D34-9B4B-1FF5F2EA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ubmsmalik@gamil.com" TargetMode="External" /><Relationship Id="rId5" Type="http://schemas.openxmlformats.org/officeDocument/2006/relationships/image" Target="https://rdxfootmark.naukri.com/v2/track/openCv?trackingInfo=eb3e65dbaef6c3a73156ef7f40f8699b134f530e18705c4458440321091b5b58160c12001945505e1b4d58515c424154181c084b281e010303071041585d0959580f1b425c4c01090340281e0103150b15465c540d4d584b50535a4f162e024b4340010d120213105b5c0c004d145c455715445a5c5d57421a081105431458090d074b100a12031753444f4a081e0103030019435c5b005943160c034e6&amp;docType=docx" TargetMode="External" /><Relationship Id="rId6" Type="http://schemas.openxmlformats.org/officeDocument/2006/relationships/footer" Target="footer1.xml" /><Relationship Id="rId7" Type="http://schemas.openxmlformats.org/officeDocument/2006/relationships/header" Target="header1.xml" /><Relationship Id="rId8" Type="http://schemas.openxmlformats.org/officeDocument/2006/relationships/glossaryDocument" Target="glossary/document.xml" /><Relationship Id="rId9" Type="http://schemas.openxmlformats.org/officeDocument/2006/relationships/theme" Target="theme/theme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Gaurav\AppData\Roaming\Microsoft\Templates\Modern%20chronological%20resume.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F0D802B32F3B4693ADB2DF736946EF5D"/>
        <w:category>
          <w:name w:val="General"/>
          <w:gallery w:val="placeholder"/>
        </w:category>
        <w:types>
          <w:type w:val="bbPlcHdr"/>
        </w:types>
        <w:behaviors>
          <w:behavior w:val="content"/>
        </w:behaviors>
        <w:guid w:val="{3F6598D0-10C5-406D-ABED-301FE1A55EAC}"/>
      </w:docPartPr>
      <w:docPartBody>
        <w:p w:rsidR="00A0651F">
          <w:pPr>
            <w:pStyle w:val="F0D802B32F3B4693ADB2DF736946EF5D"/>
          </w:pPr>
          <w:r w:rsidRPr="00CF1A49">
            <w:t>·</w:t>
          </w:r>
        </w:p>
      </w:docPartBody>
    </w:docPart>
    <w:docPart>
      <w:docPartPr>
        <w:name w:val="538DB36685FE47D797CC7E85D6039D0D"/>
        <w:category>
          <w:name w:val="General"/>
          <w:gallery w:val="placeholder"/>
        </w:category>
        <w:types>
          <w:type w:val="bbPlcHdr"/>
        </w:types>
        <w:behaviors>
          <w:behavior w:val="content"/>
        </w:behaviors>
        <w:guid w:val="{71B47314-58A8-43DE-97D9-44EA791EA1BB}"/>
      </w:docPartPr>
      <w:docPartBody>
        <w:p w:rsidR="00A0651F">
          <w:pPr>
            <w:pStyle w:val="538DB36685FE47D797CC7E85D6039D0D"/>
          </w:pPr>
          <w:r w:rsidRPr="00CF1A49">
            <w:t>Experience</w:t>
          </w:r>
        </w:p>
      </w:docPartBody>
    </w:docPart>
    <w:docPart>
      <w:docPartPr>
        <w:name w:val="F628C2D6080A40F7BA2D2FA4E14297AD"/>
        <w:category>
          <w:name w:val="General"/>
          <w:gallery w:val="placeholder"/>
        </w:category>
        <w:types>
          <w:type w:val="bbPlcHdr"/>
        </w:types>
        <w:behaviors>
          <w:behavior w:val="content"/>
        </w:behaviors>
        <w:guid w:val="{4A6062A7-2815-493A-894B-E14124C4B56F}"/>
      </w:docPartPr>
      <w:docPartBody>
        <w:p w:rsidR="00A0651F">
          <w:pPr>
            <w:pStyle w:val="F628C2D6080A40F7BA2D2FA4E14297AD"/>
          </w:pPr>
          <w:r w:rsidRPr="00CF1A49">
            <w:t>Education</w:t>
          </w:r>
        </w:p>
      </w:docPartBody>
    </w:docPart>
    <w:docPart>
      <w:docPartPr>
        <w:name w:val="4E2F54C7049B404DA10F618D07EC7FCD"/>
        <w:category>
          <w:name w:val="General"/>
          <w:gallery w:val="placeholder"/>
        </w:category>
        <w:types>
          <w:type w:val="bbPlcHdr"/>
        </w:types>
        <w:behaviors>
          <w:behavior w:val="content"/>
        </w:behaviors>
        <w:guid w:val="{46A52CDB-6555-44D6-BFD5-0448E860E543}"/>
      </w:docPartPr>
      <w:docPartBody>
        <w:p w:rsidR="00A0651F">
          <w:pPr>
            <w:pStyle w:val="4E2F54C7049B404DA10F618D07EC7FCD"/>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8A"/>
    <w:rsid w:val="0039698A"/>
    <w:rsid w:val="00786A21"/>
    <w:rsid w:val="00806823"/>
    <w:rsid w:val="009023C2"/>
    <w:rsid w:val="00A0651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563B8F48C14A758640924127B0607E">
    <w:name w:val="F4563B8F48C14A758640924127B0607E"/>
  </w:style>
  <w:style w:type="character" w:styleId="IntenseEmphasis">
    <w:name w:val="Intense Emphasis"/>
    <w:basedOn w:val="DefaultParagraphFont"/>
    <w:uiPriority w:val="2"/>
    <w:rPr>
      <w:b/>
      <w:iCs/>
      <w:color w:val="262626" w:themeColor="text1" w:themeTint="D9"/>
    </w:rPr>
  </w:style>
  <w:style w:type="paragraph" w:customStyle="1" w:styleId="03752EC62BC3409A80C175914C0C5065">
    <w:name w:val="03752EC62BC3409A80C175914C0C5065"/>
  </w:style>
  <w:style w:type="paragraph" w:customStyle="1" w:styleId="6EC4F1EBDBFF4862A69EC6AB9E19B3A5">
    <w:name w:val="6EC4F1EBDBFF4862A69EC6AB9E19B3A5"/>
  </w:style>
  <w:style w:type="paragraph" w:customStyle="1" w:styleId="F0D802B32F3B4693ADB2DF736946EF5D">
    <w:name w:val="F0D802B32F3B4693ADB2DF736946EF5D"/>
  </w:style>
  <w:style w:type="paragraph" w:customStyle="1" w:styleId="2FFEF660FEA642429D7E619F23B3A615">
    <w:name w:val="2FFEF660FEA642429D7E619F23B3A615"/>
  </w:style>
  <w:style w:type="paragraph" w:customStyle="1" w:styleId="7762D83ED6B2402E905FAEF752714C36">
    <w:name w:val="7762D83ED6B2402E905FAEF752714C36"/>
  </w:style>
  <w:style w:type="paragraph" w:customStyle="1" w:styleId="00A1E8909572421D92E469234B5ADFE1">
    <w:name w:val="00A1E8909572421D92E469234B5ADFE1"/>
  </w:style>
  <w:style w:type="paragraph" w:customStyle="1" w:styleId="8537DF9961AC45988BBED3BDB2A675B4">
    <w:name w:val="8537DF9961AC45988BBED3BDB2A675B4"/>
  </w:style>
  <w:style w:type="paragraph" w:customStyle="1" w:styleId="B7AFB2C877104E9CA039FC6CC52A3B7B">
    <w:name w:val="B7AFB2C877104E9CA039FC6CC52A3B7B"/>
  </w:style>
  <w:style w:type="paragraph" w:customStyle="1" w:styleId="D3365667C60A4893A16630413B05D43B">
    <w:name w:val="D3365667C60A4893A16630413B05D43B"/>
  </w:style>
  <w:style w:type="paragraph" w:customStyle="1" w:styleId="C96EEFB943384307971BC216ED69C4E1">
    <w:name w:val="C96EEFB943384307971BC216ED69C4E1"/>
  </w:style>
  <w:style w:type="paragraph" w:customStyle="1" w:styleId="538DB36685FE47D797CC7E85D6039D0D">
    <w:name w:val="538DB36685FE47D797CC7E85D6039D0D"/>
  </w:style>
  <w:style w:type="paragraph" w:customStyle="1" w:styleId="380EA1DE37114A6BBEE864B409669566">
    <w:name w:val="380EA1DE37114A6BBEE864B409669566"/>
  </w:style>
  <w:style w:type="paragraph" w:customStyle="1" w:styleId="7CF9D79D6DC446ACB8664D083EA229A9">
    <w:name w:val="7CF9D79D6DC446ACB8664D083EA229A9"/>
  </w:style>
  <w:style w:type="paragraph" w:customStyle="1" w:styleId="BDE28F56755B423B9D8B76A159606559">
    <w:name w:val="BDE28F56755B423B9D8B76A159606559"/>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0F796C534B4FF9A71BC7C9DA217AAA">
    <w:name w:val="6D0F796C534B4FF9A71BC7C9DA217AAA"/>
  </w:style>
  <w:style w:type="paragraph" w:customStyle="1" w:styleId="A386683C1650413DBBFB09F41741EA9F">
    <w:name w:val="A386683C1650413DBBFB09F41741EA9F"/>
  </w:style>
  <w:style w:type="paragraph" w:customStyle="1" w:styleId="2123A2FB9E4B4C86B3BC7C7980A2B293">
    <w:name w:val="2123A2FB9E4B4C86B3BC7C7980A2B293"/>
  </w:style>
  <w:style w:type="paragraph" w:customStyle="1" w:styleId="E4E7058416BE4748A2C1E97DD9D73080">
    <w:name w:val="E4E7058416BE4748A2C1E97DD9D73080"/>
  </w:style>
  <w:style w:type="paragraph" w:customStyle="1" w:styleId="BFBB9326AC334DDDB366C05CFC6EE6D4">
    <w:name w:val="BFBB9326AC334DDDB366C05CFC6EE6D4"/>
  </w:style>
  <w:style w:type="paragraph" w:customStyle="1" w:styleId="6D75C908C82A4E3DA776A74F5323B859">
    <w:name w:val="6D75C908C82A4E3DA776A74F5323B859"/>
  </w:style>
  <w:style w:type="paragraph" w:customStyle="1" w:styleId="AD50CCA64EE948849E883A0A116B2160">
    <w:name w:val="AD50CCA64EE948849E883A0A116B2160"/>
  </w:style>
  <w:style w:type="paragraph" w:customStyle="1" w:styleId="F628C2D6080A40F7BA2D2FA4E14297AD">
    <w:name w:val="F628C2D6080A40F7BA2D2FA4E14297AD"/>
  </w:style>
  <w:style w:type="paragraph" w:customStyle="1" w:styleId="AB7DA92F70534A89A39880492B57F2C2">
    <w:name w:val="AB7DA92F70534A89A39880492B57F2C2"/>
  </w:style>
  <w:style w:type="paragraph" w:customStyle="1" w:styleId="5C90AA68479D4C89958DE1F3AB0358CA">
    <w:name w:val="5C90AA68479D4C89958DE1F3AB0358CA"/>
  </w:style>
  <w:style w:type="paragraph" w:customStyle="1" w:styleId="885ABC9B774D464988E10699CB4E2AF1">
    <w:name w:val="885ABC9B774D464988E10699CB4E2AF1"/>
  </w:style>
  <w:style w:type="paragraph" w:customStyle="1" w:styleId="EE7A52D8694046C2BF6C9A873D049263">
    <w:name w:val="EE7A52D8694046C2BF6C9A873D049263"/>
  </w:style>
  <w:style w:type="paragraph" w:customStyle="1" w:styleId="8AF9E9E3234B42CDA8B961442B8D328F">
    <w:name w:val="8AF9E9E3234B42CDA8B961442B8D328F"/>
  </w:style>
  <w:style w:type="paragraph" w:customStyle="1" w:styleId="2F4D0260CB8747AAB6BCA42ADAD65E72">
    <w:name w:val="2F4D0260CB8747AAB6BCA42ADAD65E72"/>
  </w:style>
  <w:style w:type="paragraph" w:customStyle="1" w:styleId="0E519C569D8B445CABA82B4C4D54FD34">
    <w:name w:val="0E519C569D8B445CABA82B4C4D54FD34"/>
  </w:style>
  <w:style w:type="paragraph" w:customStyle="1" w:styleId="97CBB88631114212B66215F5B1282383">
    <w:name w:val="97CBB88631114212B66215F5B1282383"/>
  </w:style>
  <w:style w:type="paragraph" w:customStyle="1" w:styleId="A8D8CDD27E9A438FA7BDB57507954ECD">
    <w:name w:val="A8D8CDD27E9A438FA7BDB57507954ECD"/>
  </w:style>
  <w:style w:type="paragraph" w:customStyle="1" w:styleId="4710420E2C244EEFB0BA9B0EBEB1B946">
    <w:name w:val="4710420E2C244EEFB0BA9B0EBEB1B946"/>
  </w:style>
  <w:style w:type="paragraph" w:customStyle="1" w:styleId="4E2F54C7049B404DA10F618D07EC7FCD">
    <w:name w:val="4E2F54C7049B404DA10F618D07EC7FCD"/>
  </w:style>
  <w:style w:type="paragraph" w:customStyle="1" w:styleId="C27195BA14F14D31BC051748B5C664AB">
    <w:name w:val="C27195BA14F14D31BC051748B5C664AB"/>
  </w:style>
  <w:style w:type="paragraph" w:customStyle="1" w:styleId="5C1E8F07F98B46F78D9128AD78DBE309">
    <w:name w:val="5C1E8F07F98B46F78D9128AD78DBE309"/>
  </w:style>
  <w:style w:type="paragraph" w:customStyle="1" w:styleId="D51AD49CC4964917849E45DF2B422FE0">
    <w:name w:val="D51AD49CC4964917849E45DF2B422FE0"/>
  </w:style>
  <w:style w:type="paragraph" w:customStyle="1" w:styleId="C48F8A947C914BC0908C3D578B71D3EC">
    <w:name w:val="C48F8A947C914BC0908C3D578B71D3EC"/>
  </w:style>
  <w:style w:type="paragraph" w:customStyle="1" w:styleId="3EBB8B2D31D34726B86CAC7276793959">
    <w:name w:val="3EBB8B2D31D34726B86CAC7276793959"/>
  </w:style>
  <w:style w:type="paragraph" w:customStyle="1" w:styleId="8EAB96FC2FC449329313E3CA6118376D">
    <w:name w:val="8EAB96FC2FC449329313E3CA6118376D"/>
  </w:style>
  <w:style w:type="paragraph" w:customStyle="1" w:styleId="05C10532AE424237A8A0D58D2AB036EC">
    <w:name w:val="05C10532AE424237A8A0D58D2AB036EC"/>
  </w:style>
  <w:style w:type="paragraph" w:customStyle="1" w:styleId="324E4E8229B8460EBA2E0FA4AA02D89E">
    <w:name w:val="324E4E8229B8460EBA2E0FA4AA02D89E"/>
    <w:rsid w:val="00A06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9</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Malik</dc:creator>
  <cp:lastModifiedBy>Gaurav Malik</cp:lastModifiedBy>
  <cp:revision>7</cp:revision>
  <dcterms:created xsi:type="dcterms:W3CDTF">2019-10-04T12:37:00Z</dcterms:created>
  <dcterms:modified xsi:type="dcterms:W3CDTF">2019-10-04T12:48:00Z</dcterms:modified>
</cp:coreProperties>
</file>