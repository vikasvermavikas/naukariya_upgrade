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FF83" w14:textId="20586884" w:rsidR="00090592" w:rsidRPr="00C47E8D" w:rsidRDefault="00E37383">
      <w:pPr>
        <w:pStyle w:val="Name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</w:t>
      </w:r>
      <w:r w:rsidR="007B53FC">
        <w:rPr>
          <w:sz w:val="24"/>
          <w:szCs w:val="24"/>
        </w:rPr>
        <w:t xml:space="preserve">               </w:t>
      </w:r>
      <w:r w:rsidRPr="00C47E8D">
        <w:rPr>
          <w:sz w:val="24"/>
          <w:szCs w:val="24"/>
          <w:u w:val="single"/>
        </w:rPr>
        <w:t>CURRICULUM-VITAE</w:t>
      </w:r>
    </w:p>
    <w:p w14:paraId="6547CE17" w14:textId="2105064C" w:rsidR="00E37383" w:rsidRDefault="00E37383">
      <w:pPr>
        <w:pStyle w:val="Name"/>
        <w:rPr>
          <w:sz w:val="24"/>
          <w:szCs w:val="24"/>
        </w:rPr>
      </w:pPr>
    </w:p>
    <w:p w14:paraId="58CF6108" w14:textId="0325B938" w:rsidR="00F857C9" w:rsidRDefault="00F857C9">
      <w:pPr>
        <w:pStyle w:val="Name"/>
        <w:rPr>
          <w:sz w:val="24"/>
          <w:szCs w:val="24"/>
        </w:rPr>
      </w:pPr>
    </w:p>
    <w:p w14:paraId="087D5736" w14:textId="4B875742" w:rsidR="00776BBD" w:rsidRDefault="00776BBD">
      <w:pPr>
        <w:pStyle w:val="Name"/>
        <w:rPr>
          <w:sz w:val="24"/>
          <w:szCs w:val="24"/>
        </w:rPr>
      </w:pPr>
    </w:p>
    <w:p w14:paraId="222B5200" w14:textId="77777777" w:rsidR="00776BBD" w:rsidRDefault="00776BBD">
      <w:pPr>
        <w:pStyle w:val="Name"/>
        <w:rPr>
          <w:sz w:val="24"/>
          <w:szCs w:val="24"/>
        </w:rPr>
      </w:pPr>
    </w:p>
    <w:p w14:paraId="3C95525D" w14:textId="77777777" w:rsidR="00F857C9" w:rsidRDefault="00F857C9">
      <w:pPr>
        <w:pStyle w:val="Name"/>
        <w:rPr>
          <w:sz w:val="24"/>
          <w:szCs w:val="24"/>
        </w:rPr>
      </w:pPr>
    </w:p>
    <w:p w14:paraId="1631C146" w14:textId="4C85440B" w:rsidR="008115E5" w:rsidRPr="008D5C6F" w:rsidRDefault="00CE43C8">
      <w:pPr>
        <w:pStyle w:val="Name"/>
        <w:rPr>
          <w:sz w:val="24"/>
          <w:szCs w:val="24"/>
        </w:rPr>
      </w:pPr>
      <w:r w:rsidRPr="008D5C6F">
        <w:rPr>
          <w:sz w:val="24"/>
          <w:szCs w:val="24"/>
        </w:rPr>
        <w:t>Manoj singh rawat</w:t>
      </w:r>
    </w:p>
    <w:p w14:paraId="55C720CC" w14:textId="77777777" w:rsidR="0032425F" w:rsidRPr="002A1583" w:rsidRDefault="00AF6CBC">
      <w:pPr>
        <w:pStyle w:val="ContactInfo"/>
        <w:rPr>
          <w:sz w:val="20"/>
        </w:rPr>
      </w:pPr>
      <w:r w:rsidRPr="002A1583">
        <w:rPr>
          <w:sz w:val="20"/>
        </w:rPr>
        <w:t>D-184</w:t>
      </w:r>
      <w:r w:rsidR="00D33D7D" w:rsidRPr="002A1583">
        <w:rPr>
          <w:sz w:val="20"/>
        </w:rPr>
        <w:t xml:space="preserve">, </w:t>
      </w:r>
      <w:r w:rsidR="00331DC9" w:rsidRPr="002A1583">
        <w:rPr>
          <w:sz w:val="20"/>
        </w:rPr>
        <w:t>3</w:t>
      </w:r>
      <w:r w:rsidR="00331DC9" w:rsidRPr="002A1583">
        <w:rPr>
          <w:sz w:val="20"/>
          <w:vertAlign w:val="superscript"/>
        </w:rPr>
        <w:t>rd</w:t>
      </w:r>
      <w:r w:rsidR="00331DC9" w:rsidRPr="002A1583">
        <w:rPr>
          <w:sz w:val="20"/>
        </w:rPr>
        <w:t xml:space="preserve"> Floor, West </w:t>
      </w:r>
      <w:r w:rsidR="00F81222" w:rsidRPr="002A1583">
        <w:rPr>
          <w:sz w:val="20"/>
        </w:rPr>
        <w:t xml:space="preserve">Vinod Nagar, </w:t>
      </w:r>
    </w:p>
    <w:p w14:paraId="35A3CA91" w14:textId="77777777" w:rsidR="003F0CA2" w:rsidRPr="002A1583" w:rsidRDefault="00F36DAB">
      <w:pPr>
        <w:pStyle w:val="ContactInfo"/>
        <w:rPr>
          <w:sz w:val="20"/>
        </w:rPr>
      </w:pPr>
      <w:r w:rsidRPr="002A1583">
        <w:rPr>
          <w:sz w:val="20"/>
        </w:rPr>
        <w:t xml:space="preserve">Main Road </w:t>
      </w:r>
      <w:proofErr w:type="spellStart"/>
      <w:r w:rsidR="00401348" w:rsidRPr="002A1583">
        <w:rPr>
          <w:sz w:val="20"/>
        </w:rPr>
        <w:t>Mandawali</w:t>
      </w:r>
      <w:proofErr w:type="spellEnd"/>
      <w:r w:rsidR="00401348" w:rsidRPr="002A1583">
        <w:rPr>
          <w:sz w:val="20"/>
        </w:rPr>
        <w:t xml:space="preserve"> </w:t>
      </w:r>
      <w:proofErr w:type="spellStart"/>
      <w:r w:rsidR="00401348" w:rsidRPr="002A1583">
        <w:rPr>
          <w:sz w:val="20"/>
        </w:rPr>
        <w:t>Fazalpur</w:t>
      </w:r>
      <w:proofErr w:type="spellEnd"/>
      <w:r w:rsidR="00401348" w:rsidRPr="002A1583">
        <w:rPr>
          <w:sz w:val="20"/>
        </w:rPr>
        <w:t xml:space="preserve">, </w:t>
      </w:r>
    </w:p>
    <w:p w14:paraId="3F74D0C1" w14:textId="0FB936E3" w:rsidR="00F81222" w:rsidRDefault="00401348">
      <w:pPr>
        <w:pStyle w:val="ContactInfo"/>
        <w:rPr>
          <w:sz w:val="20"/>
        </w:rPr>
      </w:pPr>
      <w:r w:rsidRPr="002A1583">
        <w:rPr>
          <w:sz w:val="20"/>
        </w:rPr>
        <w:t xml:space="preserve">East </w:t>
      </w:r>
      <w:r w:rsidR="003F0CA2" w:rsidRPr="002A1583">
        <w:rPr>
          <w:sz w:val="20"/>
        </w:rPr>
        <w:t>Delhi,</w:t>
      </w:r>
      <w:r w:rsidR="00BB17ED" w:rsidRPr="002A1583">
        <w:rPr>
          <w:sz w:val="20"/>
        </w:rPr>
        <w:t xml:space="preserve"> </w:t>
      </w:r>
      <w:r w:rsidR="00156F60" w:rsidRPr="002A1583">
        <w:rPr>
          <w:sz w:val="20"/>
        </w:rPr>
        <w:t xml:space="preserve">Delhi </w:t>
      </w:r>
      <w:r w:rsidR="005348E9">
        <w:rPr>
          <w:sz w:val="20"/>
        </w:rPr>
        <w:t>–</w:t>
      </w:r>
      <w:r w:rsidR="00156F60" w:rsidRPr="002A1583">
        <w:rPr>
          <w:sz w:val="20"/>
        </w:rPr>
        <w:t xml:space="preserve"> 110092</w:t>
      </w:r>
    </w:p>
    <w:p w14:paraId="0365453B" w14:textId="54858B09" w:rsidR="005348E9" w:rsidRDefault="005348E9">
      <w:pPr>
        <w:pStyle w:val="ContactInfo"/>
        <w:rPr>
          <w:sz w:val="20"/>
        </w:rPr>
      </w:pPr>
      <w:r w:rsidRPr="001742A6">
        <w:rPr>
          <w:b/>
          <w:sz w:val="20"/>
        </w:rPr>
        <w:t>Mob</w:t>
      </w:r>
      <w:r>
        <w:rPr>
          <w:sz w:val="20"/>
        </w:rPr>
        <w:t xml:space="preserve"> : </w:t>
      </w:r>
      <w:r w:rsidR="009E74FE" w:rsidRPr="001742A6">
        <w:rPr>
          <w:b/>
          <w:sz w:val="20"/>
        </w:rPr>
        <w:t>8826947726</w:t>
      </w:r>
    </w:p>
    <w:p w14:paraId="2233BD46" w14:textId="48601ECD" w:rsidR="009E74FE" w:rsidRPr="00090592" w:rsidRDefault="009E74FE" w:rsidP="00651484">
      <w:pPr>
        <w:pStyle w:val="ContactInfo"/>
        <w:rPr>
          <w:color w:val="0E0B05" w:themeColor="text2"/>
          <w:sz w:val="20"/>
        </w:rPr>
      </w:pPr>
      <w:r w:rsidRPr="001742A6">
        <w:rPr>
          <w:b/>
          <w:sz w:val="20"/>
        </w:rPr>
        <w:t>Email Id</w:t>
      </w:r>
      <w:r w:rsidRPr="00651484">
        <w:rPr>
          <w:sz w:val="20"/>
        </w:rPr>
        <w:t xml:space="preserve"> : </w:t>
      </w:r>
      <w:r w:rsidR="009E116C" w:rsidRPr="00C47E8D">
        <w:rPr>
          <w:b/>
          <w:color w:val="53C3C7" w:themeColor="accent4"/>
          <w:u w:val="single"/>
        </w:rPr>
        <w:t>rawat.man95@gmail.com</w:t>
      </w:r>
    </w:p>
    <w:sdt>
      <w:sdtPr>
        <w:id w:val="-1179423465"/>
        <w:placeholder>
          <w:docPart w:val="37A8357B7BE11C45AB9D9FC5CB1F087F"/>
        </w:placeholder>
        <w:temporary/>
        <w:showingPlcHdr/>
        <w15:appearance w15:val="hidden"/>
      </w:sdtPr>
      <w:sdtEndPr/>
      <w:sdtContent>
        <w:p w14:paraId="0BDC285C" w14:textId="77777777" w:rsidR="008115E5" w:rsidRDefault="00691927">
          <w:pPr>
            <w:pStyle w:val="Heading1"/>
          </w:pPr>
          <w:r>
            <w:t>Objective</w:t>
          </w:r>
        </w:p>
      </w:sdtContent>
    </w:sdt>
    <w:p w14:paraId="18051875" w14:textId="6761781B" w:rsidR="008115E5" w:rsidRDefault="0020592E">
      <w:r>
        <w:t>A</w:t>
      </w:r>
      <w:r w:rsidR="00042C5C">
        <w:t xml:space="preserve"> challenging position </w:t>
      </w:r>
      <w:r w:rsidR="008218A6">
        <w:t xml:space="preserve">in a professional organizational </w:t>
      </w:r>
      <w:r w:rsidR="005E0ED5">
        <w:t xml:space="preserve">where I have chance to prove my skills and strengths </w:t>
      </w:r>
      <w:r w:rsidR="00D137BB">
        <w:t>in conjunction and objective</w:t>
      </w:r>
      <w:r w:rsidR="0005487F">
        <w:t xml:space="preserve">. </w:t>
      </w:r>
    </w:p>
    <w:sdt>
      <w:sdtPr>
        <w:id w:val="1728489637"/>
        <w:placeholder>
          <w:docPart w:val="DB53B57AF09F46429022378C05F355AC"/>
        </w:placeholder>
        <w:temporary/>
        <w:showingPlcHdr/>
        <w15:appearance w15:val="hidden"/>
      </w:sdtPr>
      <w:sdtEndPr/>
      <w:sdtContent>
        <w:p w14:paraId="1687FB7A" w14:textId="77777777" w:rsidR="008115E5" w:rsidRDefault="00691927">
          <w:pPr>
            <w:pStyle w:val="Heading1"/>
          </w:pPr>
          <w:r>
            <w:t>Experience</w:t>
          </w:r>
        </w:p>
      </w:sdtContent>
    </w:sdt>
    <w:p w14:paraId="54337C63" w14:textId="47D90508" w:rsidR="008115E5" w:rsidRDefault="0041414C" w:rsidP="00A160EA">
      <w:r>
        <w:t>1</w:t>
      </w:r>
      <w:r w:rsidR="00F41144">
        <w:t xml:space="preserve"> year worked as a Loan Agent </w:t>
      </w:r>
      <w:r w:rsidR="00816751">
        <w:t xml:space="preserve">with </w:t>
      </w:r>
      <w:proofErr w:type="spellStart"/>
      <w:r w:rsidR="00D85B1A">
        <w:t>Suneet</w:t>
      </w:r>
      <w:proofErr w:type="spellEnd"/>
      <w:r w:rsidR="00816751">
        <w:t xml:space="preserve"> </w:t>
      </w:r>
      <w:proofErr w:type="spellStart"/>
      <w:r w:rsidR="00816751">
        <w:t>Finman</w:t>
      </w:r>
      <w:proofErr w:type="spellEnd"/>
      <w:r w:rsidR="00816751">
        <w:t xml:space="preserve"> </w:t>
      </w:r>
      <w:r w:rsidR="00763019">
        <w:t xml:space="preserve">Private Limited. </w:t>
      </w:r>
      <w:r w:rsidR="00986A46">
        <w:t>f</w:t>
      </w:r>
      <w:r w:rsidR="00A92563">
        <w:t xml:space="preserve">ranchise of </w:t>
      </w:r>
      <w:proofErr w:type="spellStart"/>
      <w:r w:rsidR="00D52000">
        <w:t>Shriram</w:t>
      </w:r>
      <w:proofErr w:type="spellEnd"/>
      <w:r w:rsidR="00A92563">
        <w:t xml:space="preserve"> Transport</w:t>
      </w:r>
      <w:r w:rsidR="00D52000">
        <w:t xml:space="preserve"> Finance Co. Ltd. </w:t>
      </w:r>
      <w:r w:rsidR="00986A46">
        <w:t>DSA</w:t>
      </w:r>
    </w:p>
    <w:sdt>
      <w:sdtPr>
        <w:id w:val="720946933"/>
        <w:placeholder>
          <w:docPart w:val="5F3BB80FA7589E4D87066694C18BCCFA"/>
        </w:placeholder>
        <w:temporary/>
        <w:showingPlcHdr/>
        <w15:appearance w15:val="hidden"/>
      </w:sdtPr>
      <w:sdtEndPr/>
      <w:sdtContent>
        <w:p w14:paraId="5637B4E9" w14:textId="77777777" w:rsidR="008115E5" w:rsidRDefault="00691927">
          <w:pPr>
            <w:pStyle w:val="Heading1"/>
          </w:pPr>
          <w:r>
            <w:t>Education</w:t>
          </w:r>
        </w:p>
      </w:sdtContent>
    </w:sdt>
    <w:p w14:paraId="32242B68" w14:textId="082E6C6A" w:rsidR="008115E5" w:rsidRDefault="005D71E7">
      <w:r>
        <w:t>High School Passed from CBSE Board</w:t>
      </w:r>
      <w:r w:rsidR="001D1FC3">
        <w:t xml:space="preserve">. </w:t>
      </w:r>
    </w:p>
    <w:p w14:paraId="21790266" w14:textId="1CA070D4" w:rsidR="005D71E7" w:rsidRDefault="001D1FC3">
      <w:r>
        <w:t xml:space="preserve">Intermediate Passed from CBSE Board. </w:t>
      </w:r>
    </w:p>
    <w:p w14:paraId="521544F7" w14:textId="4C4B02A6" w:rsidR="00A77E2F" w:rsidRDefault="00A77E2F">
      <w:r>
        <w:t>B.Com</w:t>
      </w:r>
      <w:r w:rsidR="008104BA">
        <w:t xml:space="preserve"> III</w:t>
      </w:r>
      <w:r>
        <w:t xml:space="preserve"> </w:t>
      </w:r>
      <w:r w:rsidR="005107B2">
        <w:t xml:space="preserve">Pursuing </w:t>
      </w:r>
      <w:r w:rsidR="00602F40">
        <w:t xml:space="preserve">from </w:t>
      </w:r>
      <w:bookmarkStart w:id="0" w:name="_GoBack"/>
      <w:bookmarkEnd w:id="0"/>
      <w:r w:rsidR="00602F40">
        <w:t xml:space="preserve">Delhi University. </w:t>
      </w:r>
    </w:p>
    <w:p w14:paraId="2F5B2AFD" w14:textId="48D04C0B" w:rsidR="00602F40" w:rsidRDefault="004A631F">
      <w:r>
        <w:t xml:space="preserve">Basic Knowledge of Computer. </w:t>
      </w:r>
    </w:p>
    <w:p w14:paraId="30A209AD" w14:textId="43B1432F" w:rsidR="008115E5" w:rsidRDefault="006E1880">
      <w:pPr>
        <w:pStyle w:val="Heading1"/>
      </w:pPr>
      <w:r>
        <w:t>Personal information</w:t>
      </w:r>
    </w:p>
    <w:p w14:paraId="3F571DEE" w14:textId="00C30A8E" w:rsidR="008115E5" w:rsidRDefault="00C96433">
      <w:pPr>
        <w:pStyle w:val="ListBullet"/>
      </w:pPr>
      <w:r>
        <w:t>Father’s Name</w:t>
      </w:r>
      <w:r w:rsidR="00971732">
        <w:t xml:space="preserve">                           :                </w:t>
      </w:r>
      <w:r w:rsidR="00D635A6">
        <w:t xml:space="preserve">Shri. </w:t>
      </w:r>
      <w:proofErr w:type="spellStart"/>
      <w:r w:rsidR="00D635A6">
        <w:t>Dayal</w:t>
      </w:r>
      <w:proofErr w:type="spellEnd"/>
      <w:r w:rsidR="00D635A6">
        <w:t xml:space="preserve"> Singh </w:t>
      </w:r>
      <w:proofErr w:type="spellStart"/>
      <w:r w:rsidR="00D635A6">
        <w:t>Rawat</w:t>
      </w:r>
      <w:proofErr w:type="spellEnd"/>
    </w:p>
    <w:p w14:paraId="55789844" w14:textId="2D83F708" w:rsidR="00D635A6" w:rsidRDefault="001614E0">
      <w:pPr>
        <w:pStyle w:val="ListBullet"/>
      </w:pPr>
      <w:r>
        <w:t xml:space="preserve">Date of Birth </w:t>
      </w:r>
      <w:r w:rsidR="004928DA">
        <w:t xml:space="preserve">                            :                15</w:t>
      </w:r>
      <w:r w:rsidR="00E84456" w:rsidRPr="00E84456">
        <w:rPr>
          <w:vertAlign w:val="superscript"/>
        </w:rPr>
        <w:t>th</w:t>
      </w:r>
      <w:r w:rsidR="00E84456">
        <w:t xml:space="preserve"> Sep 1995 </w:t>
      </w:r>
    </w:p>
    <w:p w14:paraId="3AA8AF05" w14:textId="7F8629B4" w:rsidR="00E84456" w:rsidRDefault="00E84456">
      <w:pPr>
        <w:pStyle w:val="ListBullet"/>
      </w:pPr>
      <w:r>
        <w:t>Gender</w:t>
      </w:r>
      <w:r w:rsidR="008B62F0">
        <w:t xml:space="preserve">                                     :                </w:t>
      </w:r>
      <w:r w:rsidR="00FB60CA">
        <w:t>Male</w:t>
      </w:r>
    </w:p>
    <w:p w14:paraId="58FAD66D" w14:textId="63998255" w:rsidR="00FB60CA" w:rsidRDefault="00FB60CA">
      <w:pPr>
        <w:pStyle w:val="ListBullet"/>
      </w:pPr>
      <w:r>
        <w:t xml:space="preserve">Religion                                    :                </w:t>
      </w:r>
      <w:r w:rsidR="003944C0">
        <w:t>Hindu</w:t>
      </w:r>
    </w:p>
    <w:p w14:paraId="1329DBA9" w14:textId="062F7566" w:rsidR="003944C0" w:rsidRDefault="003944C0">
      <w:pPr>
        <w:pStyle w:val="ListBullet"/>
      </w:pPr>
      <w:r>
        <w:t xml:space="preserve">Marital Status </w:t>
      </w:r>
      <w:r w:rsidR="00203E47">
        <w:t xml:space="preserve">                           :                Unmarried</w:t>
      </w:r>
    </w:p>
    <w:p w14:paraId="65B77476" w14:textId="12A545E4" w:rsidR="00203E47" w:rsidRDefault="00C56F95">
      <w:pPr>
        <w:pStyle w:val="ListBullet"/>
      </w:pPr>
      <w:r>
        <w:t xml:space="preserve">Language Known                       :                </w:t>
      </w:r>
      <w:r w:rsidR="00C05E05">
        <w:t>Hindi &amp; English</w:t>
      </w:r>
    </w:p>
    <w:p w14:paraId="697705EE" w14:textId="2131B641" w:rsidR="00C05E05" w:rsidRDefault="00C05E05">
      <w:pPr>
        <w:pStyle w:val="ListBullet"/>
      </w:pPr>
      <w:r>
        <w:t>Nationality</w:t>
      </w:r>
      <w:r w:rsidR="00C764FF">
        <w:t xml:space="preserve">                                :                </w:t>
      </w:r>
      <w:r w:rsidR="00835B72">
        <w:t>Indian</w:t>
      </w:r>
    </w:p>
    <w:p w14:paraId="640FC002" w14:textId="1FA7623D" w:rsidR="00400067" w:rsidRDefault="00AC19A5" w:rsidP="00905F4E">
      <w:pPr>
        <w:pStyle w:val="Heading1"/>
      </w:pPr>
      <w:r>
        <w:lastRenderedPageBreak/>
        <w:t>Declaration</w:t>
      </w:r>
    </w:p>
    <w:p w14:paraId="70AB6142" w14:textId="4DDE5E40" w:rsidR="00B158A5" w:rsidRDefault="00DD16AD" w:rsidP="005E0864">
      <w:pPr>
        <w:pStyle w:val="ListBullet"/>
        <w:numPr>
          <w:ilvl w:val="0"/>
          <w:numId w:val="0"/>
        </w:numPr>
        <w:ind w:left="216" w:hanging="216"/>
      </w:pPr>
      <w:r>
        <w:t xml:space="preserve">I here by solemnly </w:t>
      </w:r>
      <w:r w:rsidR="00EA2DF1">
        <w:t xml:space="preserve">declare that all statement made </w:t>
      </w:r>
      <w:r w:rsidR="00C31B0E">
        <w:t xml:space="preserve">in the above are true and correct to best of </w:t>
      </w:r>
      <w:r w:rsidR="00B158A5">
        <w:t>my</w:t>
      </w:r>
    </w:p>
    <w:p w14:paraId="66D2A0C1" w14:textId="7B2666F4" w:rsidR="00833E65" w:rsidRDefault="00AC0A75" w:rsidP="005E0864">
      <w:pPr>
        <w:pStyle w:val="ListBullet"/>
        <w:numPr>
          <w:ilvl w:val="0"/>
          <w:numId w:val="0"/>
        </w:numPr>
        <w:ind w:left="216" w:hanging="216"/>
      </w:pPr>
      <w:r>
        <w:t xml:space="preserve">Knowledge belief. </w:t>
      </w:r>
    </w:p>
    <w:p w14:paraId="0B488FC9" w14:textId="52092576" w:rsidR="00AC0A75" w:rsidRDefault="00AC0A75" w:rsidP="005E0864">
      <w:pPr>
        <w:pStyle w:val="ListBullet"/>
        <w:numPr>
          <w:ilvl w:val="0"/>
          <w:numId w:val="0"/>
        </w:numPr>
        <w:ind w:left="216" w:hanging="216"/>
      </w:pPr>
    </w:p>
    <w:p w14:paraId="43EF0E3D" w14:textId="450202FE" w:rsidR="00960C3A" w:rsidRDefault="00960C3A" w:rsidP="005E0864">
      <w:pPr>
        <w:pStyle w:val="ListBullet"/>
        <w:numPr>
          <w:ilvl w:val="0"/>
          <w:numId w:val="0"/>
        </w:numPr>
        <w:ind w:left="216" w:hanging="216"/>
      </w:pPr>
    </w:p>
    <w:p w14:paraId="79399307" w14:textId="30CA5BB2" w:rsidR="00960C3A" w:rsidRDefault="00960C3A" w:rsidP="005E0864">
      <w:pPr>
        <w:pStyle w:val="ListBullet"/>
        <w:numPr>
          <w:ilvl w:val="0"/>
          <w:numId w:val="0"/>
        </w:numPr>
        <w:ind w:left="216" w:hanging="216"/>
      </w:pPr>
    </w:p>
    <w:p w14:paraId="5E2C81B8" w14:textId="6C7969AD" w:rsidR="00960C3A" w:rsidRDefault="00960C3A" w:rsidP="005E0864">
      <w:pPr>
        <w:pStyle w:val="ListBullet"/>
        <w:numPr>
          <w:ilvl w:val="0"/>
          <w:numId w:val="0"/>
        </w:numPr>
        <w:ind w:left="216" w:hanging="216"/>
      </w:pPr>
    </w:p>
    <w:p w14:paraId="08D7F907" w14:textId="2E4AD5BD" w:rsidR="00960C3A" w:rsidRPr="00B018FB" w:rsidRDefault="00960C3A" w:rsidP="005E0864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B018FB">
        <w:rPr>
          <w:b/>
        </w:rPr>
        <w:t>Place :</w:t>
      </w:r>
      <w:r w:rsidR="00B018FB" w:rsidRPr="00B018FB">
        <w:rPr>
          <w:b/>
        </w:rPr>
        <w:t xml:space="preserve">  </w:t>
      </w:r>
      <w:r w:rsidR="00B018FB">
        <w:rPr>
          <w:b/>
        </w:rPr>
        <w:t xml:space="preserve"> </w:t>
      </w:r>
      <w:r w:rsidR="003728A7">
        <w:rPr>
          <w:b/>
        </w:rPr>
        <w:t>_______________</w:t>
      </w:r>
    </w:p>
    <w:p w14:paraId="7E3ED793" w14:textId="6CED9B1D" w:rsidR="00960C3A" w:rsidRPr="00B018FB" w:rsidRDefault="00960C3A" w:rsidP="005E0864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B018FB">
        <w:rPr>
          <w:b/>
        </w:rPr>
        <w:t xml:space="preserve">Date  </w:t>
      </w:r>
      <w:r w:rsidR="00BC1327" w:rsidRPr="00B018FB">
        <w:rPr>
          <w:b/>
        </w:rPr>
        <w:t>:</w:t>
      </w:r>
      <w:r w:rsidR="003728A7">
        <w:rPr>
          <w:b/>
        </w:rPr>
        <w:t xml:space="preserve">   _______________                                                                 </w:t>
      </w:r>
      <w:r w:rsidR="00C3738E">
        <w:rPr>
          <w:b/>
        </w:rPr>
        <w:t>(MANOJ SINGH RAWAT)</w:t>
      </w:r>
    </w:p>
    <w:p w14:paraId="63F0ED99" w14:textId="77777777" w:rsidR="001277C8" w:rsidRPr="00B018FB" w:rsidRDefault="001277C8" w:rsidP="00DD16AD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sectPr w:rsidR="001277C8" w:rsidRPr="00B018FB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41596" w14:textId="77777777" w:rsidR="0015199A" w:rsidRDefault="0015199A">
      <w:r>
        <w:separator/>
      </w:r>
    </w:p>
  </w:endnote>
  <w:endnote w:type="continuationSeparator" w:id="0">
    <w:p w14:paraId="6CB48305" w14:textId="77777777" w:rsidR="0015199A" w:rsidRDefault="0015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10595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F8183" w14:textId="77777777" w:rsidR="0015199A" w:rsidRDefault="0015199A">
      <w:r>
        <w:separator/>
      </w:r>
    </w:p>
  </w:footnote>
  <w:footnote w:type="continuationSeparator" w:id="0">
    <w:p w14:paraId="5D289154" w14:textId="77777777" w:rsidR="0015199A" w:rsidRDefault="00151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1C1B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CB8F360" wp14:editId="7E5D79D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982A2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F314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3176639" wp14:editId="13B9792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92B26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3176639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D692B26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982682"/>
    <w:multiLevelType w:val="hybridMultilevel"/>
    <w:tmpl w:val="269A2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C8"/>
    <w:rsid w:val="00042C5C"/>
    <w:rsid w:val="0005487F"/>
    <w:rsid w:val="000668DF"/>
    <w:rsid w:val="00090592"/>
    <w:rsid w:val="001038D6"/>
    <w:rsid w:val="001277C8"/>
    <w:rsid w:val="0015199A"/>
    <w:rsid w:val="00156F60"/>
    <w:rsid w:val="001614E0"/>
    <w:rsid w:val="001742A6"/>
    <w:rsid w:val="001D1FC3"/>
    <w:rsid w:val="00203E47"/>
    <w:rsid w:val="0020592E"/>
    <w:rsid w:val="00274CC6"/>
    <w:rsid w:val="002A1583"/>
    <w:rsid w:val="0032425F"/>
    <w:rsid w:val="00331DC9"/>
    <w:rsid w:val="003728A7"/>
    <w:rsid w:val="003944C0"/>
    <w:rsid w:val="003A62C3"/>
    <w:rsid w:val="003F0CA2"/>
    <w:rsid w:val="00400067"/>
    <w:rsid w:val="00401348"/>
    <w:rsid w:val="0041414C"/>
    <w:rsid w:val="00445667"/>
    <w:rsid w:val="00454E5C"/>
    <w:rsid w:val="004928DA"/>
    <w:rsid w:val="004A631F"/>
    <w:rsid w:val="005107B2"/>
    <w:rsid w:val="00533AEB"/>
    <w:rsid w:val="005348E9"/>
    <w:rsid w:val="00565320"/>
    <w:rsid w:val="005D71E7"/>
    <w:rsid w:val="005E0864"/>
    <w:rsid w:val="005E0ED5"/>
    <w:rsid w:val="00602F40"/>
    <w:rsid w:val="00651484"/>
    <w:rsid w:val="00664608"/>
    <w:rsid w:val="00691927"/>
    <w:rsid w:val="006E1880"/>
    <w:rsid w:val="006E4640"/>
    <w:rsid w:val="007450F8"/>
    <w:rsid w:val="00763019"/>
    <w:rsid w:val="00776BBD"/>
    <w:rsid w:val="007A1B89"/>
    <w:rsid w:val="007B53FC"/>
    <w:rsid w:val="008104BA"/>
    <w:rsid w:val="008115E5"/>
    <w:rsid w:val="00816751"/>
    <w:rsid w:val="008218A6"/>
    <w:rsid w:val="00833E65"/>
    <w:rsid w:val="00835B72"/>
    <w:rsid w:val="008B62F0"/>
    <w:rsid w:val="008D5C6F"/>
    <w:rsid w:val="00942529"/>
    <w:rsid w:val="00960C3A"/>
    <w:rsid w:val="00971732"/>
    <w:rsid w:val="00986A46"/>
    <w:rsid w:val="009E116C"/>
    <w:rsid w:val="009E74FE"/>
    <w:rsid w:val="00A160EA"/>
    <w:rsid w:val="00A77E2F"/>
    <w:rsid w:val="00A92563"/>
    <w:rsid w:val="00AA3661"/>
    <w:rsid w:val="00AC0A75"/>
    <w:rsid w:val="00AC19A5"/>
    <w:rsid w:val="00AE01AB"/>
    <w:rsid w:val="00AF6CBC"/>
    <w:rsid w:val="00B018FB"/>
    <w:rsid w:val="00B158A5"/>
    <w:rsid w:val="00B809AD"/>
    <w:rsid w:val="00BB17BB"/>
    <w:rsid w:val="00BB17ED"/>
    <w:rsid w:val="00BC1327"/>
    <w:rsid w:val="00C05E05"/>
    <w:rsid w:val="00C31B0E"/>
    <w:rsid w:val="00C3738E"/>
    <w:rsid w:val="00C47E8D"/>
    <w:rsid w:val="00C56F95"/>
    <w:rsid w:val="00C764FF"/>
    <w:rsid w:val="00C96433"/>
    <w:rsid w:val="00CE43C8"/>
    <w:rsid w:val="00D137BB"/>
    <w:rsid w:val="00D33D7D"/>
    <w:rsid w:val="00D52000"/>
    <w:rsid w:val="00D635A6"/>
    <w:rsid w:val="00D85B1A"/>
    <w:rsid w:val="00DD16AD"/>
    <w:rsid w:val="00E37383"/>
    <w:rsid w:val="00E47B9C"/>
    <w:rsid w:val="00E84456"/>
    <w:rsid w:val="00EA2DF1"/>
    <w:rsid w:val="00EC313A"/>
    <w:rsid w:val="00F36DAB"/>
    <w:rsid w:val="00F41144"/>
    <w:rsid w:val="00F81222"/>
    <w:rsid w:val="00F857C9"/>
    <w:rsid w:val="00FB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8D062"/>
  <w15:chartTrackingRefBased/>
  <w15:docId w15:val="{BFDC6478-5A4F-DA43-A0C4-67C150B1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809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9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C93F247-A0E7-FC49-B6DC-9D91D5097804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A8357B7BE11C45AB9D9FC5CB1F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FDC07-6C13-6048-9A60-AABF446FF1F1}"/>
      </w:docPartPr>
      <w:docPartBody>
        <w:p w:rsidR="007A1F19" w:rsidRDefault="00427D87">
          <w:pPr>
            <w:pStyle w:val="37A8357B7BE11C45AB9D9FC5CB1F087F"/>
          </w:pPr>
          <w:r>
            <w:t>Objective</w:t>
          </w:r>
        </w:p>
      </w:docPartBody>
    </w:docPart>
    <w:docPart>
      <w:docPartPr>
        <w:name w:val="DB53B57AF09F46429022378C05F35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D98A9-5988-974C-B886-524848E5501F}"/>
      </w:docPartPr>
      <w:docPartBody>
        <w:p w:rsidR="007A1F19" w:rsidRDefault="00427D87">
          <w:pPr>
            <w:pStyle w:val="DB53B57AF09F46429022378C05F355AC"/>
          </w:pPr>
          <w:r>
            <w:t>Experience</w:t>
          </w:r>
        </w:p>
      </w:docPartBody>
    </w:docPart>
    <w:docPart>
      <w:docPartPr>
        <w:name w:val="5F3BB80FA7589E4D87066694C18BC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29B63-0E5D-D44F-AAE7-C143C9E9D9F6}"/>
      </w:docPartPr>
      <w:docPartBody>
        <w:p w:rsidR="007A1F19" w:rsidRDefault="00427D87">
          <w:pPr>
            <w:pStyle w:val="5F3BB80FA7589E4D87066694C18BCCF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87"/>
    <w:rsid w:val="003B78EA"/>
    <w:rsid w:val="00427D87"/>
    <w:rsid w:val="005636BB"/>
    <w:rsid w:val="006500F5"/>
    <w:rsid w:val="007A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195D5C516FF43B23AEECF8BA54C47">
    <w:name w:val="222195D5C516FF43B23AEECF8BA54C47"/>
  </w:style>
  <w:style w:type="paragraph" w:customStyle="1" w:styleId="51696814623A8A4C8D47498346858281">
    <w:name w:val="51696814623A8A4C8D47498346858281"/>
  </w:style>
  <w:style w:type="paragraph" w:customStyle="1" w:styleId="37A8357B7BE11C45AB9D9FC5CB1F087F">
    <w:name w:val="37A8357B7BE11C45AB9D9FC5CB1F087F"/>
  </w:style>
  <w:style w:type="paragraph" w:customStyle="1" w:styleId="97BAA1BC1C7D254E846A5D7FC1DB0954">
    <w:name w:val="97BAA1BC1C7D254E846A5D7FC1DB0954"/>
  </w:style>
  <w:style w:type="paragraph" w:customStyle="1" w:styleId="DB53B57AF09F46429022378C05F355AC">
    <w:name w:val="DB53B57AF09F46429022378C05F355AC"/>
  </w:style>
  <w:style w:type="paragraph" w:customStyle="1" w:styleId="B3573D24485E9347A24F348ED50ADCA3">
    <w:name w:val="B3573D24485E9347A24F348ED50ADCA3"/>
  </w:style>
  <w:style w:type="paragraph" w:customStyle="1" w:styleId="FB8FD7822832CB46A22259E8CADAFB8C">
    <w:name w:val="FB8FD7822832CB46A22259E8CADAFB8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5EE94CB0CB832442A7F25182FEA08423">
    <w:name w:val="5EE94CB0CB832442A7F25182FEA08423"/>
  </w:style>
  <w:style w:type="paragraph" w:customStyle="1" w:styleId="5F3BB80FA7589E4D87066694C18BCCFA">
    <w:name w:val="5F3BB80FA7589E4D87066694C18BCCFA"/>
  </w:style>
  <w:style w:type="paragraph" w:customStyle="1" w:styleId="CBB929E52EF2A343B8B6C0BD7966D689">
    <w:name w:val="CBB929E52EF2A343B8B6C0BD7966D689"/>
  </w:style>
  <w:style w:type="paragraph" w:customStyle="1" w:styleId="C309D13225B3474DA78D2817119F9E0E">
    <w:name w:val="C309D13225B3474DA78D2817119F9E0E"/>
  </w:style>
  <w:style w:type="paragraph" w:customStyle="1" w:styleId="AB96BEC6D5783B46BF40F02217D6A5B6">
    <w:name w:val="AB96BEC6D5783B46BF40F02217D6A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4015-7930-1E46-974C-EE28E50525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%7b2C93F247-A0E7-FC49-B6DC-9D91D5097804%7dtf50002018.dotx</Template>
  <TotalTime>3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088269 47726</dc:creator>
  <cp:keywords/>
  <dc:description/>
  <cp:lastModifiedBy/>
  <cp:revision>4</cp:revision>
  <dcterms:created xsi:type="dcterms:W3CDTF">2018-02-03T06:57:00Z</dcterms:created>
  <dcterms:modified xsi:type="dcterms:W3CDTF">2018-05-17T09:05:00Z</dcterms:modified>
</cp:coreProperties>
</file>