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1E72AD" w:rsidRDefault="004F17A1" w:rsidP="009658CE">
      <w:pPr>
        <w:pStyle w:val="Title"/>
        <w:tabs>
          <w:tab w:val="right" w:pos="9936"/>
        </w:tabs>
        <w:rPr>
          <w:b/>
          <w:sz w:val="32"/>
          <w:szCs w:val="32"/>
        </w:rPr>
      </w:pPr>
      <w:r w:rsidRPr="001E72AD">
        <w:rPr>
          <w:b/>
          <w:color w:val="002060"/>
          <w:sz w:val="32"/>
          <w:szCs w:val="32"/>
        </w:rPr>
        <w:t>MUKESH KUMAR CHOUHAN</w:t>
      </w:r>
      <w:r w:rsidR="009658CE" w:rsidRPr="001E72AD">
        <w:rPr>
          <w:b/>
          <w:sz w:val="32"/>
          <w:szCs w:val="32"/>
        </w:rPr>
        <w:tab/>
      </w:r>
    </w:p>
    <w:p w:rsidR="00141A4C" w:rsidRPr="004F17A1" w:rsidRDefault="004F17A1" w:rsidP="00141A4C">
      <w:r>
        <w:t xml:space="preserve">Near Kurji </w:t>
      </w:r>
      <w:r w:rsidR="001E72AD">
        <w:t>Hospital, Digha Road, Patna-Bih</w:t>
      </w:r>
      <w:r>
        <w:t>ar-800013</w:t>
      </w:r>
      <w:r w:rsidR="00141A4C">
        <w:t> | </w:t>
      </w:r>
      <w:r>
        <w:t xml:space="preserve">Mob: </w:t>
      </w:r>
      <w:r w:rsidRPr="004F17A1">
        <w:t>91-9886951977</w:t>
      </w:r>
      <w:r>
        <w:t>|</w:t>
      </w:r>
      <w:r w:rsidRPr="004F17A1">
        <w:t xml:space="preserve"> m.chouhan966@gmail.com</w:t>
      </w:r>
    </w:p>
    <w:p w:rsidR="006270A9" w:rsidRPr="001E72AD" w:rsidRDefault="00DF59CC" w:rsidP="00141A4C">
      <w:pPr>
        <w:pStyle w:val="Heading1"/>
        <w:rPr>
          <w:color w:val="002060"/>
        </w:rPr>
      </w:pPr>
      <w:sdt>
        <w:sdtPr>
          <w:rPr>
            <w:color w:val="002060"/>
          </w:rPr>
          <w:alias w:val="Objective:"/>
          <w:tag w:val="Objective:"/>
          <w:id w:val="-731932020"/>
          <w:placeholder>
            <w:docPart w:val="BB4C86B7AA984BA38C1C881F6DEBD9A3"/>
          </w:placeholder>
          <w:temporary/>
          <w:showingPlcHdr/>
          <w15:appearance w15:val="hidden"/>
        </w:sdtPr>
        <w:sdtEndPr/>
        <w:sdtContent>
          <w:r w:rsidR="009D5933" w:rsidRPr="001E72AD">
            <w:rPr>
              <w:color w:val="002060"/>
            </w:rPr>
            <w:t>Objective</w:t>
          </w:r>
        </w:sdtContent>
      </w:sdt>
    </w:p>
    <w:p w:rsidR="006270A9" w:rsidRDefault="004F17A1">
      <w:r w:rsidRPr="004F17A1">
        <w:t>Analytical thinker with an ability to effectively identify and solve problems; seeking a position as Service Engineer with an established company. </w:t>
      </w:r>
    </w:p>
    <w:sdt>
      <w:sdtPr>
        <w:alias w:val="Education:"/>
        <w:tag w:val="Education:"/>
        <w:id w:val="807127995"/>
        <w:placeholder>
          <w:docPart w:val="8B40C056C4A9452D880953ACFAAAABB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1E72AD">
            <w:rPr>
              <w:color w:val="002060"/>
            </w:rPr>
            <w:t>Education</w:t>
          </w:r>
        </w:p>
      </w:sdtContent>
    </w:sdt>
    <w:p w:rsidR="006270A9" w:rsidRDefault="001B155C" w:rsidP="001E72AD">
      <w:pPr>
        <w:pStyle w:val="ListParagraph"/>
        <w:numPr>
          <w:ilvl w:val="0"/>
          <w:numId w:val="38"/>
        </w:numPr>
        <w:spacing w:line="480" w:lineRule="auto"/>
      </w:pPr>
      <w:r>
        <w:t xml:space="preserve">Diploma in Hardware &amp; Networking from NIIT </w:t>
      </w:r>
    </w:p>
    <w:p w:rsidR="001B155C" w:rsidRDefault="001B155C" w:rsidP="001E72AD">
      <w:pPr>
        <w:pStyle w:val="ListParagraph"/>
        <w:numPr>
          <w:ilvl w:val="0"/>
          <w:numId w:val="38"/>
        </w:numPr>
        <w:spacing w:line="480" w:lineRule="auto"/>
      </w:pPr>
      <w:r>
        <w:t>Higher Secondary from J.A.C.-Ranchi -2009</w:t>
      </w:r>
    </w:p>
    <w:p w:rsidR="001B155C" w:rsidRDefault="001B155C" w:rsidP="001E72AD">
      <w:pPr>
        <w:pStyle w:val="ListParagraph"/>
        <w:numPr>
          <w:ilvl w:val="0"/>
          <w:numId w:val="38"/>
        </w:numPr>
        <w:spacing w:line="480" w:lineRule="auto"/>
      </w:pPr>
      <w:r>
        <w:t>Matriculation from J.A.C.-Ranchi-2007</w:t>
      </w:r>
    </w:p>
    <w:p w:rsidR="00CF5CF6" w:rsidRPr="001E72AD" w:rsidRDefault="00CF5CF6" w:rsidP="00CF5CF6">
      <w:pPr>
        <w:pStyle w:val="Heading1"/>
        <w:rPr>
          <w:color w:val="002060"/>
        </w:rPr>
      </w:pPr>
      <w:r w:rsidRPr="001E72AD">
        <w:rPr>
          <w:color w:val="002060"/>
        </w:rPr>
        <w:t>Professional Experience:</w:t>
      </w:r>
    </w:p>
    <w:p w:rsidR="00CF5CF6" w:rsidRDefault="00CF5CF6" w:rsidP="00CF5CF6">
      <w:pPr>
        <w:pStyle w:val="Heading1"/>
      </w:pPr>
    </w:p>
    <w:p w:rsidR="00CF5CF6" w:rsidRPr="00CF5CF6" w:rsidRDefault="00CF5CF6" w:rsidP="00CF5CF6">
      <w:pPr>
        <w:pStyle w:val="Heading1"/>
        <w:numPr>
          <w:ilvl w:val="0"/>
          <w:numId w:val="35"/>
        </w:numPr>
        <w:shd w:val="clear" w:color="auto" w:fill="002060"/>
        <w:rPr>
          <w:color w:val="FFFFFF" w:themeColor="background1"/>
          <w:sz w:val="24"/>
        </w:rPr>
      </w:pPr>
      <w:r w:rsidRPr="00CF5CF6">
        <w:rPr>
          <w:color w:val="FFFFFF" w:themeColor="background1"/>
          <w:sz w:val="24"/>
        </w:rPr>
        <w:t>Ricoh India Ltd                                                  Time Period: February, 2016-Present</w:t>
      </w:r>
    </w:p>
    <w:p w:rsidR="00CF5CF6" w:rsidRDefault="00CF5CF6" w:rsidP="00CF5CF6"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Job Title</w:t>
      </w:r>
      <w:r w:rsidRPr="001E72AD">
        <w:rPr>
          <w:b/>
          <w:color w:val="002060"/>
        </w:rPr>
        <w:t xml:space="preserve">: </w:t>
      </w:r>
      <w:r>
        <w:t>Service Centre Engineer-Patna Postal Region, Bihar Postal Circle</w:t>
      </w:r>
    </w:p>
    <w:p w:rsidR="00CF5CF6" w:rsidRPr="0048721A" w:rsidRDefault="00CF5CF6" w:rsidP="00CF5CF6">
      <w:pPr>
        <w:rPr>
          <w:b/>
        </w:rPr>
      </w:pPr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Project Name:</w:t>
      </w:r>
      <w:r w:rsidRPr="001E72AD">
        <w:rPr>
          <w:color w:val="002060"/>
        </w:rPr>
        <w:t xml:space="preserve">  </w:t>
      </w:r>
      <w:r w:rsidRPr="0048721A">
        <w:t>(Rural ICT Project, Department of Post, Govt. Of India)</w:t>
      </w:r>
    </w:p>
    <w:p w:rsidR="00CF5CF6" w:rsidRPr="00CF5CF6" w:rsidRDefault="00CF5CF6" w:rsidP="00CF5CF6">
      <w:pPr>
        <w:rPr>
          <w:b/>
        </w:rPr>
      </w:pPr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Payroll of:</w:t>
      </w:r>
      <w:r w:rsidRPr="00CF5CF6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 xml:space="preserve"> </w:t>
      </w:r>
      <w:r w:rsidRPr="00CF5CF6">
        <w:t>Fourth Dimension Solutions Ltd.</w:t>
      </w:r>
    </w:p>
    <w:p w:rsidR="00CF5CF6" w:rsidRDefault="00CF5CF6" w:rsidP="00CF5CF6"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Job Location:</w:t>
      </w:r>
      <w:r w:rsidRPr="001E72AD">
        <w:rPr>
          <w:b/>
          <w:color w:val="002060"/>
        </w:rPr>
        <w:t xml:space="preserve"> </w:t>
      </w:r>
      <w:r w:rsidRPr="0048721A">
        <w:t>Patna</w:t>
      </w:r>
    </w:p>
    <w:p w:rsidR="00CF5CF6" w:rsidRPr="001E72AD" w:rsidRDefault="00CF5CF6" w:rsidP="00CF5CF6">
      <w:pPr>
        <w:pStyle w:val="Heading1"/>
        <w:rPr>
          <w:color w:val="002060"/>
          <w:sz w:val="24"/>
          <w:szCs w:val="24"/>
        </w:rPr>
      </w:pPr>
      <w:r w:rsidRPr="001E72AD">
        <w:rPr>
          <w:color w:val="002060"/>
          <w:sz w:val="24"/>
          <w:szCs w:val="24"/>
        </w:rPr>
        <w:t xml:space="preserve">Principal Responsibilities </w:t>
      </w:r>
    </w:p>
    <w:p w:rsidR="00CF5CF6" w:rsidRPr="0048721A" w:rsidRDefault="00CF5CF6" w:rsidP="00CF5CF6">
      <w:pPr>
        <w:pStyle w:val="ListParagraph"/>
        <w:numPr>
          <w:ilvl w:val="0"/>
          <w:numId w:val="33"/>
        </w:numPr>
        <w:spacing w:line="360" w:lineRule="auto"/>
      </w:pPr>
      <w:r w:rsidRPr="0048721A">
        <w:t xml:space="preserve">Follow work Instructions and processes to manage incidents, investigate alerts and carry out change requests </w:t>
      </w:r>
    </w:p>
    <w:p w:rsidR="00CF5CF6" w:rsidRPr="0048721A" w:rsidRDefault="00CF5CF6" w:rsidP="00CF5CF6">
      <w:pPr>
        <w:pStyle w:val="ListParagraph"/>
        <w:numPr>
          <w:ilvl w:val="0"/>
          <w:numId w:val="33"/>
        </w:numPr>
        <w:spacing w:line="360" w:lineRule="auto"/>
      </w:pPr>
      <w:r w:rsidRPr="0048721A">
        <w:t xml:space="preserve">Investigate and help resolve issues on customer’s network and IT estates using agreed troubleshooting methodologies </w:t>
      </w:r>
    </w:p>
    <w:p w:rsidR="00CF5CF6" w:rsidRPr="0048721A" w:rsidRDefault="00CF5CF6" w:rsidP="00CF5CF6">
      <w:pPr>
        <w:pStyle w:val="ListParagraph"/>
        <w:numPr>
          <w:ilvl w:val="0"/>
          <w:numId w:val="33"/>
        </w:numPr>
        <w:spacing w:line="360" w:lineRule="auto"/>
      </w:pPr>
      <w:r w:rsidRPr="0048721A">
        <w:t xml:space="preserve">Manage support cases to enable fast resolution that exceeds our customers’ expectations, escalating as required </w:t>
      </w:r>
    </w:p>
    <w:p w:rsidR="00CF5CF6" w:rsidRPr="0048721A" w:rsidRDefault="00CF5CF6" w:rsidP="00CF5CF6">
      <w:pPr>
        <w:pStyle w:val="ListParagraph"/>
        <w:numPr>
          <w:ilvl w:val="0"/>
          <w:numId w:val="33"/>
        </w:numPr>
        <w:spacing w:line="360" w:lineRule="auto"/>
      </w:pPr>
      <w:r w:rsidRPr="0048721A">
        <w:t xml:space="preserve">Ensuring accurate recording of all cases using the Company’s ticket management tool and closing within agreed timeframes </w:t>
      </w:r>
    </w:p>
    <w:p w:rsidR="00CF5CF6" w:rsidRDefault="00CF5CF6" w:rsidP="00CF5CF6">
      <w:pPr>
        <w:pStyle w:val="ListParagraph"/>
        <w:numPr>
          <w:ilvl w:val="0"/>
          <w:numId w:val="33"/>
        </w:numPr>
        <w:spacing w:line="360" w:lineRule="auto"/>
      </w:pPr>
      <w:r w:rsidRPr="0048721A">
        <w:t xml:space="preserve">Using the central document repository, to ensure knowledge sharing across the team and enable best practice </w:t>
      </w:r>
    </w:p>
    <w:p w:rsidR="001E72AD" w:rsidRDefault="001E72AD" w:rsidP="001E72AD">
      <w:pPr>
        <w:spacing w:line="360" w:lineRule="auto"/>
      </w:pPr>
    </w:p>
    <w:p w:rsidR="00CF5CF6" w:rsidRPr="00CF5CF6" w:rsidRDefault="00CF5CF6" w:rsidP="00CF5CF6">
      <w:pPr>
        <w:pStyle w:val="Heading1"/>
        <w:numPr>
          <w:ilvl w:val="0"/>
          <w:numId w:val="35"/>
        </w:numPr>
        <w:shd w:val="clear" w:color="auto" w:fill="00206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lastRenderedPageBreak/>
        <w:t>Aforeserve. Com Ltd</w:t>
      </w:r>
      <w:r w:rsidRPr="00CF5CF6">
        <w:rPr>
          <w:color w:val="FFFFFF" w:themeColor="background1"/>
          <w:sz w:val="24"/>
        </w:rPr>
        <w:t xml:space="preserve">                                   </w:t>
      </w:r>
      <w:r>
        <w:rPr>
          <w:color w:val="FFFFFF" w:themeColor="background1"/>
          <w:sz w:val="24"/>
        </w:rPr>
        <w:t xml:space="preserve">       Time Period: November, 2013-February, 2016</w:t>
      </w:r>
    </w:p>
    <w:p w:rsidR="00CF5CF6" w:rsidRDefault="00CF5CF6" w:rsidP="00CF5CF6">
      <w:pPr>
        <w:ind w:left="45"/>
      </w:pPr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 xml:space="preserve">Job Title: </w:t>
      </w:r>
      <w:r>
        <w:t>Service TRC Engineer</w:t>
      </w:r>
    </w:p>
    <w:p w:rsidR="00CF5CF6" w:rsidRDefault="00CF5CF6" w:rsidP="00CF5CF6">
      <w:pPr>
        <w:ind w:left="45"/>
      </w:pPr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 xml:space="preserve">Project Name: </w:t>
      </w:r>
      <w:r w:rsidR="00AC707C">
        <w:t xml:space="preserve">ECS, </w:t>
      </w:r>
      <w:bookmarkStart w:id="0" w:name="_GoBack"/>
      <w:bookmarkEnd w:id="0"/>
      <w:r>
        <w:t>ACER</w:t>
      </w:r>
      <w:r w:rsidR="00AC707C">
        <w:t xml:space="preserve"> &amp; MSI</w:t>
      </w:r>
      <w:r>
        <w:t xml:space="preserve"> Mother Board Repairing Project</w:t>
      </w:r>
    </w:p>
    <w:p w:rsidR="00CF5CF6" w:rsidRDefault="00CF5CF6" w:rsidP="00CF5CF6">
      <w:pPr>
        <w:ind w:left="45"/>
      </w:pPr>
      <w:r w:rsidRPr="001E72AD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Job Location:</w:t>
      </w:r>
      <w:r w:rsidRPr="001E72AD">
        <w:rPr>
          <w:color w:val="002060"/>
        </w:rPr>
        <w:t xml:space="preserve"> </w:t>
      </w:r>
      <w:r>
        <w:t xml:space="preserve">Bengaluru </w:t>
      </w:r>
    </w:p>
    <w:p w:rsidR="006C555D" w:rsidRPr="001E72AD" w:rsidRDefault="006C555D" w:rsidP="006C555D">
      <w:pPr>
        <w:pStyle w:val="Heading1"/>
        <w:rPr>
          <w:color w:val="002060"/>
          <w:sz w:val="24"/>
          <w:szCs w:val="24"/>
        </w:rPr>
      </w:pPr>
      <w:r w:rsidRPr="001E72AD">
        <w:rPr>
          <w:color w:val="002060"/>
          <w:sz w:val="24"/>
          <w:szCs w:val="24"/>
        </w:rPr>
        <w:t xml:space="preserve">Principal Responsibilities 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Troubleshoot hardware, software and network operating system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>
        <w:t>Impart training to team members.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Maintain current and accurate inventory of technology hardware, software and resources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 xml:space="preserve">Troubleshooting Level-1, Level- 2, Desktop and Motherboards repairing    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Using Instruments like Digital Multi-meter, and Temp Controlled Soldering Station.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Testing of Different types of Motherboards using Win stress, 3D Mark and Heavy load Software’s.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Report to my immediate head about the defects &amp; analyze the same for corrective action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Plan &amp; manage introduction of new tools and process in order to improve productivity Quality and cycle time.</w:t>
      </w:r>
    </w:p>
    <w:p w:rsidR="006C555D" w:rsidRP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Analyzing Customer Returns (RMA) &amp; supporting Customer with proper Analysis Reports...</w:t>
      </w:r>
    </w:p>
    <w:p w:rsidR="006C555D" w:rsidRDefault="006C555D" w:rsidP="006C555D">
      <w:pPr>
        <w:pStyle w:val="ListParagraph"/>
        <w:numPr>
          <w:ilvl w:val="0"/>
          <w:numId w:val="33"/>
        </w:numPr>
        <w:spacing w:line="360" w:lineRule="auto"/>
      </w:pPr>
      <w:r w:rsidRPr="006C555D">
        <w:t>Provide timely reports to Engineering Manager.</w:t>
      </w:r>
    </w:p>
    <w:sdt>
      <w:sdtPr>
        <w:alias w:val="Skills &amp; Abilities:"/>
        <w:tag w:val="Skills &amp; Abilities:"/>
        <w:id w:val="458624136"/>
        <w:placeholder>
          <w:docPart w:val="E0DA05AB25F04CCB9E6E3837FA38E716"/>
        </w:placeholder>
        <w:temporary/>
        <w:showingPlcHdr/>
        <w15:appearance w15:val="hidden"/>
      </w:sdtPr>
      <w:sdtEndPr/>
      <w:sdtContent>
        <w:p w:rsidR="006270A9" w:rsidRDefault="009D5933" w:rsidP="0066151E">
          <w:pPr>
            <w:pStyle w:val="Heading1"/>
          </w:pPr>
          <w:r w:rsidRPr="001E72AD">
            <w:rPr>
              <w:color w:val="002060"/>
            </w:rPr>
            <w:t>Skills &amp; Abilities</w:t>
          </w:r>
        </w:p>
      </w:sdtContent>
    </w:sdt>
    <w:p w:rsidR="006270A9" w:rsidRPr="00280DD6" w:rsidRDefault="00F44D5B" w:rsidP="00280DD6">
      <w:pPr>
        <w:pStyle w:val="ListBullet"/>
        <w:numPr>
          <w:ilvl w:val="0"/>
          <w:numId w:val="0"/>
        </w:numPr>
        <w:shd w:val="clear" w:color="auto" w:fill="002060"/>
        <w:ind w:left="216" w:hanging="216"/>
        <w:rPr>
          <w:rFonts w:asciiTheme="majorHAnsi" w:eastAsiaTheme="majorEastAsia" w:hAnsiTheme="majorHAnsi" w:cstheme="majorBidi"/>
          <w:b/>
          <w:caps/>
          <w:color w:val="auto"/>
          <w:sz w:val="24"/>
          <w:szCs w:val="26"/>
        </w:rPr>
      </w:pPr>
      <w:r w:rsidRPr="00280DD6">
        <w:rPr>
          <w:rFonts w:asciiTheme="majorHAnsi" w:eastAsiaTheme="majorEastAsia" w:hAnsiTheme="majorHAnsi" w:cstheme="majorBidi"/>
          <w:b/>
          <w:caps/>
          <w:color w:val="auto"/>
          <w:sz w:val="24"/>
          <w:szCs w:val="26"/>
        </w:rPr>
        <w:t>Technical Skill Sets</w:t>
      </w:r>
    </w:p>
    <w:p w:rsidR="004F40EC" w:rsidRPr="001E72AD" w:rsidRDefault="004F40EC" w:rsidP="00F44D5B">
      <w:pPr>
        <w:pStyle w:val="ListBullet"/>
        <w:numPr>
          <w:ilvl w:val="0"/>
          <w:numId w:val="26"/>
        </w:numPr>
        <w:rPr>
          <w:color w:val="002060"/>
        </w:rPr>
        <w:sectPr w:rsidR="004F40EC" w:rsidRPr="001E72AD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F44D5B" w:rsidRDefault="00F44D5B" w:rsidP="009658CE">
      <w:pPr>
        <w:pStyle w:val="ListBullet"/>
        <w:numPr>
          <w:ilvl w:val="0"/>
          <w:numId w:val="26"/>
        </w:numPr>
        <w:spacing w:line="360" w:lineRule="auto"/>
        <w:jc w:val="both"/>
      </w:pPr>
      <w:r>
        <w:lastRenderedPageBreak/>
        <w:t xml:space="preserve">Repair &amp; troubleshoot of Pont of Sales (POS) Machine </w:t>
      </w:r>
    </w:p>
    <w:p w:rsidR="00F44D5B" w:rsidRDefault="00F44D5B" w:rsidP="009658CE">
      <w:pPr>
        <w:pStyle w:val="ListBullet"/>
        <w:numPr>
          <w:ilvl w:val="0"/>
          <w:numId w:val="26"/>
        </w:numPr>
        <w:spacing w:line="360" w:lineRule="auto"/>
        <w:jc w:val="both"/>
      </w:pPr>
      <w:r>
        <w:t>Repair &amp; troubleshoot of 1D &amp; 2D Barcode Scanners</w:t>
      </w:r>
    </w:p>
    <w:p w:rsidR="00F44D5B" w:rsidRDefault="00F44D5B" w:rsidP="009658CE">
      <w:pPr>
        <w:pStyle w:val="ListBullet"/>
        <w:numPr>
          <w:ilvl w:val="0"/>
          <w:numId w:val="26"/>
        </w:numPr>
        <w:spacing w:line="360" w:lineRule="auto"/>
        <w:jc w:val="both"/>
      </w:pPr>
      <w:r>
        <w:t>Repair, troubleshoot &amp; installation of Solar Hybrid UPS</w:t>
      </w:r>
    </w:p>
    <w:p w:rsidR="00F44D5B" w:rsidRDefault="00F44D5B" w:rsidP="009658CE">
      <w:pPr>
        <w:pStyle w:val="ListBullet"/>
        <w:numPr>
          <w:ilvl w:val="0"/>
          <w:numId w:val="26"/>
        </w:numPr>
        <w:spacing w:line="360" w:lineRule="auto"/>
        <w:jc w:val="both"/>
      </w:pPr>
      <w:r>
        <w:t xml:space="preserve">Repair, troubleshoot &amp; installation of Solar Panels </w:t>
      </w:r>
    </w:p>
    <w:p w:rsidR="00F44D5B" w:rsidRDefault="00F44D5B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>
        <w:t>Board level &amp; chip level repair.</w:t>
      </w:r>
    </w:p>
    <w:p w:rsidR="00F44D5B" w:rsidRDefault="00F44D5B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>
        <w:lastRenderedPageBreak/>
        <w:t>Wide Knowledge of motherboard &amp; circuits</w:t>
      </w:r>
    </w:p>
    <w:p w:rsidR="00F44D5B" w:rsidRDefault="00FF29D2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>
        <w:t xml:space="preserve">Operating system: windows 10, 8, </w:t>
      </w:r>
      <w:r w:rsidR="00F44D5B" w:rsidRPr="00F44D5B">
        <w:t>7, 2003, XP, Vista.</w:t>
      </w:r>
    </w:p>
    <w:p w:rsidR="00F44D5B" w:rsidRDefault="00F44D5B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 w:rsidRPr="00F44D5B">
        <w:t>Familiar with hardware tools.</w:t>
      </w:r>
    </w:p>
    <w:p w:rsidR="00F44D5B" w:rsidRDefault="00F44D5B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 w:rsidRPr="00F44D5B">
        <w:t>Good knowledge of system configuration.</w:t>
      </w:r>
    </w:p>
    <w:p w:rsidR="00F44D5B" w:rsidRDefault="00F44D5B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 w:rsidRPr="00F44D5B">
        <w:t>Troubleshooting network related problems.</w:t>
      </w:r>
    </w:p>
    <w:p w:rsidR="004F40EC" w:rsidRPr="004F40EC" w:rsidRDefault="004F40EC" w:rsidP="009658CE">
      <w:pPr>
        <w:pStyle w:val="ListBullet"/>
        <w:numPr>
          <w:ilvl w:val="0"/>
          <w:numId w:val="26"/>
        </w:numPr>
        <w:spacing w:after="0" w:line="360" w:lineRule="auto"/>
        <w:jc w:val="both"/>
      </w:pPr>
      <w:r w:rsidRPr="004F40EC">
        <w:t>Experience in PCB Quality Testing.</w:t>
      </w:r>
    </w:p>
    <w:p w:rsidR="004F40EC" w:rsidRDefault="004F40EC" w:rsidP="009658CE">
      <w:pPr>
        <w:pStyle w:val="ListBullet"/>
        <w:numPr>
          <w:ilvl w:val="0"/>
          <w:numId w:val="26"/>
        </w:numPr>
        <w:spacing w:after="0" w:line="360" w:lineRule="auto"/>
        <w:jc w:val="both"/>
        <w:sectPr w:rsidR="004F40EC" w:rsidSect="004F40EC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4F40EC">
        <w:t>Proficient in the Inspection of Various</w:t>
      </w:r>
      <w:r w:rsidR="009658CE">
        <w:t xml:space="preserve"> Industrial Electronic Product</w:t>
      </w:r>
    </w:p>
    <w:p w:rsidR="009658CE" w:rsidRPr="004F17A1" w:rsidRDefault="009658CE" w:rsidP="009658CE">
      <w:pPr>
        <w:pStyle w:val="Title"/>
        <w:tabs>
          <w:tab w:val="right" w:pos="9936"/>
        </w:tabs>
        <w:spacing w:after="0"/>
        <w:rPr>
          <w:rFonts w:ascii="Trebuchet MS" w:hAnsi="Trebuchet MS"/>
          <w:sz w:val="32"/>
          <w:szCs w:val="32"/>
        </w:rPr>
      </w:pPr>
    </w:p>
    <w:p w:rsidR="00F44D5B" w:rsidRPr="00280DD6" w:rsidRDefault="00F44D5B" w:rsidP="00280DD6">
      <w:pPr>
        <w:pStyle w:val="ListBullet"/>
        <w:numPr>
          <w:ilvl w:val="0"/>
          <w:numId w:val="0"/>
        </w:numPr>
        <w:shd w:val="clear" w:color="auto" w:fill="002060"/>
        <w:spacing w:before="240"/>
        <w:ind w:left="216" w:hanging="216"/>
        <w:rPr>
          <w:rFonts w:asciiTheme="majorHAnsi" w:eastAsiaTheme="majorEastAsia" w:hAnsiTheme="majorHAnsi" w:cstheme="majorBidi"/>
          <w:b/>
          <w:caps/>
          <w:color w:val="FFFFFF" w:themeColor="background1"/>
          <w:sz w:val="24"/>
          <w:szCs w:val="26"/>
        </w:rPr>
      </w:pPr>
      <w:r w:rsidRPr="00280DD6">
        <w:rPr>
          <w:rFonts w:asciiTheme="majorHAnsi" w:eastAsiaTheme="majorEastAsia" w:hAnsiTheme="majorHAnsi" w:cstheme="majorBidi"/>
          <w:b/>
          <w:caps/>
          <w:color w:val="FFFFFF" w:themeColor="background1"/>
          <w:sz w:val="24"/>
          <w:szCs w:val="26"/>
        </w:rPr>
        <w:t>M</w:t>
      </w:r>
      <w:r w:rsidR="005C19D5" w:rsidRPr="00280DD6">
        <w:rPr>
          <w:rFonts w:asciiTheme="majorHAnsi" w:eastAsiaTheme="majorEastAsia" w:hAnsiTheme="majorHAnsi" w:cstheme="majorBidi"/>
          <w:b/>
          <w:caps/>
          <w:color w:val="FFFFFF" w:themeColor="background1"/>
          <w:sz w:val="24"/>
          <w:szCs w:val="26"/>
        </w:rPr>
        <w:t>ANAGEMENT &amp; personal</w:t>
      </w:r>
      <w:r w:rsidRPr="00280DD6">
        <w:rPr>
          <w:rFonts w:asciiTheme="majorHAnsi" w:eastAsiaTheme="majorEastAsia" w:hAnsiTheme="majorHAnsi" w:cstheme="majorBidi"/>
          <w:b/>
          <w:caps/>
          <w:color w:val="FFFFFF" w:themeColor="background1"/>
          <w:sz w:val="24"/>
          <w:szCs w:val="26"/>
        </w:rPr>
        <w:t xml:space="preserve"> SKILL SETS</w:t>
      </w:r>
    </w:p>
    <w:p w:rsidR="00FA7F78" w:rsidRPr="00280DD6" w:rsidRDefault="00FA7F78" w:rsidP="00280DD6">
      <w:pPr>
        <w:pStyle w:val="ListBullet"/>
        <w:numPr>
          <w:ilvl w:val="0"/>
          <w:numId w:val="0"/>
        </w:numPr>
        <w:shd w:val="clear" w:color="auto" w:fill="002060"/>
        <w:spacing w:line="480" w:lineRule="auto"/>
        <w:ind w:left="216" w:hanging="216"/>
        <w:rPr>
          <w:color w:val="FFFFFF" w:themeColor="background1"/>
        </w:rPr>
        <w:sectPr w:rsidR="00FA7F78" w:rsidRPr="00280DD6" w:rsidSect="004F40EC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5C19D5" w:rsidRPr="005C19D5" w:rsidRDefault="005C19D5" w:rsidP="009658CE">
      <w:pPr>
        <w:pStyle w:val="ListBullet"/>
        <w:numPr>
          <w:ilvl w:val="0"/>
          <w:numId w:val="26"/>
        </w:numPr>
        <w:spacing w:line="360" w:lineRule="auto"/>
      </w:pPr>
      <w:r w:rsidRPr="005C19D5">
        <w:lastRenderedPageBreak/>
        <w:t>Excellent customer facing skills</w:t>
      </w:r>
    </w:p>
    <w:p w:rsidR="005C19D5" w:rsidRPr="005C19D5" w:rsidRDefault="005C19D5" w:rsidP="009658CE">
      <w:pPr>
        <w:pStyle w:val="ListBullet"/>
        <w:numPr>
          <w:ilvl w:val="0"/>
          <w:numId w:val="26"/>
        </w:numPr>
        <w:spacing w:line="360" w:lineRule="auto"/>
      </w:pPr>
      <w:r w:rsidRPr="005C19D5">
        <w:t>Disciplined, energetic and results orientated</w:t>
      </w:r>
    </w:p>
    <w:p w:rsidR="005C19D5" w:rsidRPr="005C19D5" w:rsidRDefault="005C19D5" w:rsidP="009658CE">
      <w:pPr>
        <w:pStyle w:val="ListBullet"/>
        <w:numPr>
          <w:ilvl w:val="0"/>
          <w:numId w:val="26"/>
        </w:numPr>
        <w:spacing w:line="360" w:lineRule="auto"/>
      </w:pPr>
      <w:r w:rsidRPr="005C19D5">
        <w:lastRenderedPageBreak/>
        <w:t>Having  analytical approach to problem solving</w:t>
      </w:r>
    </w:p>
    <w:p w:rsidR="005C19D5" w:rsidRDefault="005C19D5" w:rsidP="009658CE">
      <w:pPr>
        <w:pStyle w:val="ListBullet"/>
        <w:numPr>
          <w:ilvl w:val="0"/>
          <w:numId w:val="26"/>
        </w:numPr>
        <w:spacing w:line="360" w:lineRule="auto"/>
      </w:pPr>
      <w:r w:rsidRPr="005C19D5">
        <w:t>Assertive and confident.</w:t>
      </w:r>
    </w:p>
    <w:p w:rsidR="005C19D5" w:rsidRDefault="005C19D5" w:rsidP="009658CE">
      <w:pPr>
        <w:pStyle w:val="ListBullet"/>
        <w:numPr>
          <w:ilvl w:val="0"/>
          <w:numId w:val="26"/>
        </w:numPr>
        <w:spacing w:line="360" w:lineRule="auto"/>
      </w:pPr>
      <w:r>
        <w:lastRenderedPageBreak/>
        <w:t>Ability to manage vendors and team management</w:t>
      </w:r>
    </w:p>
    <w:p w:rsidR="005C19D5" w:rsidRPr="005C19D5" w:rsidRDefault="005C19D5" w:rsidP="009658CE">
      <w:pPr>
        <w:pStyle w:val="ListBullet"/>
        <w:numPr>
          <w:ilvl w:val="0"/>
          <w:numId w:val="26"/>
        </w:numPr>
        <w:spacing w:line="360" w:lineRule="auto"/>
      </w:pPr>
      <w:r>
        <w:t xml:space="preserve">Coordinate with various </w:t>
      </w:r>
      <w:r w:rsidR="004F40EC">
        <w:t>stakeholders at</w:t>
      </w:r>
      <w:r>
        <w:t xml:space="preserve"> al level. </w:t>
      </w:r>
    </w:p>
    <w:p w:rsidR="00FA7F78" w:rsidRDefault="005C19D5" w:rsidP="003D363C">
      <w:pPr>
        <w:pStyle w:val="ListBullet"/>
        <w:numPr>
          <w:ilvl w:val="0"/>
          <w:numId w:val="26"/>
        </w:numPr>
        <w:spacing w:line="360" w:lineRule="auto"/>
        <w:sectPr w:rsidR="00FA7F78" w:rsidSect="00FA7F78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C19D5">
        <w:lastRenderedPageBreak/>
        <w:t>Self-starter, who can multi-task in a demanding environment</w:t>
      </w:r>
    </w:p>
    <w:p w:rsidR="001E72AD" w:rsidRPr="001E72AD" w:rsidRDefault="001E72AD" w:rsidP="001E72AD">
      <w:pPr>
        <w:pStyle w:val="Heading1"/>
        <w:shd w:val="clear" w:color="auto" w:fill="002060"/>
        <w:rPr>
          <w:color w:val="FFFFFF" w:themeColor="background1"/>
          <w:sz w:val="24"/>
        </w:rPr>
      </w:pPr>
      <w:r w:rsidRPr="001E72AD">
        <w:rPr>
          <w:color w:val="FFFFFF" w:themeColor="background1"/>
          <w:sz w:val="24"/>
        </w:rPr>
        <w:lastRenderedPageBreak/>
        <w:t>PERSONAL DETAILS:</w:t>
      </w:r>
    </w:p>
    <w:p w:rsid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/>
          <w:b/>
          <w:bCs/>
          <w:sz w:val="24"/>
          <w:szCs w:val="24"/>
        </w:rPr>
        <w:sectPr w:rsidR="000C0334" w:rsidSect="004F40EC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1E72AD" w:rsidRPr="000C0334" w:rsidRDefault="001E72AD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0C0334">
        <w:rPr>
          <w:rFonts w:asciiTheme="majorHAnsi" w:hAnsiTheme="majorHAnsi"/>
          <w:b/>
          <w:bCs/>
          <w:sz w:val="24"/>
          <w:szCs w:val="24"/>
        </w:rPr>
        <w:lastRenderedPageBreak/>
        <w:t xml:space="preserve">Date of Birth   </w:t>
      </w:r>
      <w:r w:rsidR="000C0334" w:rsidRPr="000C0334">
        <w:rPr>
          <w:rFonts w:asciiTheme="majorHAnsi" w:hAnsiTheme="majorHAnsi"/>
          <w:b/>
          <w:bCs/>
          <w:sz w:val="24"/>
          <w:szCs w:val="24"/>
        </w:rPr>
        <w:t xml:space="preserve">          </w:t>
      </w:r>
    </w:p>
    <w:p w:rsidR="001E72AD" w:rsidRP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0C0334">
        <w:rPr>
          <w:rFonts w:asciiTheme="majorHAnsi" w:hAnsiTheme="majorHAnsi" w:cs="Arial"/>
          <w:b/>
          <w:sz w:val="24"/>
          <w:szCs w:val="24"/>
        </w:rPr>
        <w:t>Sex</w:t>
      </w:r>
    </w:p>
    <w:p w:rsidR="001E72AD" w:rsidRPr="000C0334" w:rsidRDefault="001E72AD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0C0334">
        <w:rPr>
          <w:rFonts w:asciiTheme="majorHAnsi" w:hAnsiTheme="majorHAnsi" w:cs="Arial"/>
          <w:b/>
          <w:sz w:val="24"/>
          <w:szCs w:val="24"/>
        </w:rPr>
        <w:t>Mar</w:t>
      </w:r>
      <w:r w:rsidR="000C0334" w:rsidRPr="000C0334">
        <w:rPr>
          <w:rFonts w:asciiTheme="majorHAnsi" w:hAnsiTheme="majorHAnsi" w:cs="Arial"/>
          <w:b/>
          <w:sz w:val="24"/>
          <w:szCs w:val="24"/>
        </w:rPr>
        <w:t>ital Status</w:t>
      </w:r>
    </w:p>
    <w:p w:rsidR="001E72AD" w:rsidRPr="000C0334" w:rsidRDefault="001E72AD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 w:rsidRPr="000C0334">
        <w:rPr>
          <w:rFonts w:asciiTheme="majorHAnsi" w:hAnsiTheme="majorHAnsi" w:cs="Arial"/>
          <w:b/>
          <w:sz w:val="24"/>
          <w:szCs w:val="24"/>
        </w:rPr>
        <w:t>Ad</w:t>
      </w:r>
      <w:r w:rsidR="000C0334" w:rsidRPr="000C0334">
        <w:rPr>
          <w:rFonts w:asciiTheme="majorHAnsi" w:hAnsiTheme="majorHAnsi" w:cs="Arial"/>
          <w:b/>
          <w:sz w:val="24"/>
          <w:szCs w:val="24"/>
        </w:rPr>
        <w:t xml:space="preserve">dress present          </w:t>
      </w:r>
    </w:p>
    <w:p w:rsidR="000C0334" w:rsidRP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: 12</w:t>
      </w:r>
      <w:r w:rsidRPr="000C0334">
        <w:rPr>
          <w:rFonts w:asciiTheme="majorHAnsi" w:hAnsiTheme="majorHAnsi" w:cs="Arial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b/>
          <w:sz w:val="24"/>
          <w:szCs w:val="24"/>
        </w:rPr>
        <w:t xml:space="preserve"> February, 1992</w:t>
      </w:r>
    </w:p>
    <w:p w:rsidR="000C0334" w:rsidRP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: </w:t>
      </w:r>
      <w:r w:rsidRPr="000C0334">
        <w:rPr>
          <w:rFonts w:asciiTheme="majorHAnsi" w:hAnsiTheme="majorHAnsi" w:cs="Arial"/>
          <w:b/>
          <w:sz w:val="24"/>
          <w:szCs w:val="24"/>
        </w:rPr>
        <w:t>Male.</w:t>
      </w:r>
    </w:p>
    <w:p w:rsidR="000C0334" w:rsidRP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: </w:t>
      </w:r>
      <w:r w:rsidRPr="000C0334">
        <w:rPr>
          <w:rFonts w:asciiTheme="majorHAnsi" w:hAnsiTheme="majorHAnsi" w:cs="Arial"/>
          <w:b/>
          <w:sz w:val="24"/>
          <w:szCs w:val="24"/>
        </w:rPr>
        <w:t xml:space="preserve">Married </w:t>
      </w:r>
    </w:p>
    <w:p w:rsidR="000C0334" w:rsidRDefault="000C0334" w:rsidP="000C0334">
      <w:pPr>
        <w:tabs>
          <w:tab w:val="left" w:pos="2340"/>
          <w:tab w:val="left" w:pos="3060"/>
        </w:tabs>
        <w:jc w:val="both"/>
        <w:rPr>
          <w:rFonts w:asciiTheme="majorHAnsi" w:hAnsiTheme="majorHAnsi" w:cs="Arial"/>
          <w:b/>
          <w:sz w:val="24"/>
          <w:szCs w:val="24"/>
        </w:rPr>
        <w:sectPr w:rsidR="000C0334" w:rsidSect="000C0334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>
        <w:rPr>
          <w:rFonts w:asciiTheme="majorHAnsi" w:hAnsiTheme="majorHAnsi" w:cs="Arial"/>
          <w:b/>
          <w:sz w:val="24"/>
          <w:szCs w:val="24"/>
        </w:rPr>
        <w:t>:Godhar No. 15, Post: Kusunda, Distt: Dhanbad, (Jharkhand)</w:t>
      </w:r>
    </w:p>
    <w:p w:rsidR="001E72AD" w:rsidRDefault="001E72AD" w:rsidP="000C0334">
      <w:pPr>
        <w:pStyle w:val="Heading1"/>
        <w:rPr>
          <w:color w:val="002060"/>
          <w:sz w:val="24"/>
          <w:szCs w:val="24"/>
        </w:rPr>
      </w:pPr>
      <w:r w:rsidRPr="000C0334">
        <w:rPr>
          <w:color w:val="002060"/>
          <w:sz w:val="24"/>
          <w:szCs w:val="24"/>
        </w:rPr>
        <w:lastRenderedPageBreak/>
        <w:t>Declaration</w:t>
      </w:r>
    </w:p>
    <w:p w:rsidR="003D363C" w:rsidRPr="004F17A1" w:rsidRDefault="003D363C" w:rsidP="003D363C">
      <w:pPr>
        <w:pStyle w:val="Title"/>
        <w:tabs>
          <w:tab w:val="right" w:pos="9936"/>
        </w:tabs>
        <w:spacing w:after="0"/>
        <w:rPr>
          <w:rFonts w:ascii="Trebuchet MS" w:hAnsi="Trebuchet MS"/>
          <w:sz w:val="32"/>
          <w:szCs w:val="32"/>
        </w:rPr>
      </w:pPr>
    </w:p>
    <w:p w:rsidR="003D363C" w:rsidRPr="003D363C" w:rsidRDefault="003D363C" w:rsidP="003D363C">
      <w:pPr>
        <w:pStyle w:val="ListBullet"/>
        <w:numPr>
          <w:ilvl w:val="0"/>
          <w:numId w:val="0"/>
        </w:numPr>
        <w:spacing w:before="240"/>
        <w:rPr>
          <w:rFonts w:asciiTheme="majorHAnsi" w:eastAsiaTheme="majorEastAsia" w:hAnsiTheme="majorHAnsi" w:cstheme="majorBidi"/>
          <w:b/>
          <w:caps/>
          <w:color w:val="002060"/>
          <w:sz w:val="24"/>
          <w:szCs w:val="26"/>
        </w:rPr>
        <w:sectPr w:rsidR="003D363C" w:rsidRPr="003D363C" w:rsidSect="004F40EC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3D363C" w:rsidRPr="000C0334" w:rsidRDefault="003D363C" w:rsidP="000C0334">
      <w:pPr>
        <w:pStyle w:val="Heading1"/>
        <w:rPr>
          <w:color w:val="002060"/>
          <w:sz w:val="24"/>
          <w:szCs w:val="24"/>
        </w:rPr>
      </w:pPr>
    </w:p>
    <w:p w:rsidR="001E72AD" w:rsidRPr="000C0334" w:rsidRDefault="001E72AD" w:rsidP="000C0334">
      <w:r w:rsidRPr="000C0334">
        <w:t xml:space="preserve">I hereby declare that the above information provided is correct and true to best of my knowledge. </w:t>
      </w:r>
    </w:p>
    <w:p w:rsidR="001E72AD" w:rsidRPr="000C0334" w:rsidRDefault="001E72AD" w:rsidP="000C0334"/>
    <w:p w:rsidR="001E72AD" w:rsidRPr="000C0334" w:rsidRDefault="001E72AD" w:rsidP="000C0334">
      <w:pPr>
        <w:rPr>
          <w:b/>
        </w:rPr>
      </w:pPr>
      <w:r w:rsidRPr="000C0334">
        <w:rPr>
          <w:b/>
        </w:rPr>
        <w:t xml:space="preserve">Date: </w:t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  <w:r w:rsidRPr="000C0334">
        <w:rPr>
          <w:b/>
        </w:rPr>
        <w:tab/>
      </w:r>
    </w:p>
    <w:p w:rsidR="0048721A" w:rsidRDefault="001E72AD" w:rsidP="000C0334">
      <w:r w:rsidRPr="000C0334">
        <w:rPr>
          <w:b/>
        </w:rPr>
        <w:t xml:space="preserve">Place: </w:t>
      </w:r>
      <w:r w:rsidR="000C0334">
        <w:t>Dhanbad</w:t>
      </w:r>
      <w:r w:rsidRPr="000C0334">
        <w:tab/>
      </w:r>
      <w:r w:rsidRPr="000C0334">
        <w:tab/>
      </w:r>
      <w:r w:rsidR="000C0334" w:rsidRPr="000C0334">
        <w:rPr>
          <w:b/>
        </w:rPr>
        <w:t xml:space="preserve">                                                                          </w:t>
      </w:r>
      <w:r w:rsidR="000C0334">
        <w:rPr>
          <w:b/>
        </w:rPr>
        <w:t xml:space="preserve">                  </w:t>
      </w:r>
      <w:r w:rsidR="000C0334" w:rsidRPr="000C0334">
        <w:rPr>
          <w:b/>
        </w:rPr>
        <w:t xml:space="preserve"> </w:t>
      </w:r>
      <w:r w:rsidRPr="000C0334">
        <w:rPr>
          <w:b/>
        </w:rPr>
        <w:t>Mukesh Kumar Chouhan</w:t>
      </w:r>
      <w:r w:rsidRPr="000C0334">
        <w:tab/>
      </w:r>
    </w:p>
    <w:p w:rsidR="0048721A" w:rsidRPr="0048721A" w:rsidRDefault="0048721A" w:rsidP="0048721A"/>
    <w:sectPr w:rsidR="0048721A" w:rsidRPr="0048721A" w:rsidSect="004F40EC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9CC" w:rsidRDefault="00DF59CC">
      <w:pPr>
        <w:spacing w:after="0"/>
      </w:pPr>
      <w:r>
        <w:separator/>
      </w:r>
    </w:p>
  </w:endnote>
  <w:endnote w:type="continuationSeparator" w:id="0">
    <w:p w:rsidR="00DF59CC" w:rsidRDefault="00DF5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70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9CC" w:rsidRDefault="00DF59CC">
      <w:pPr>
        <w:spacing w:after="0"/>
      </w:pPr>
      <w:r>
        <w:separator/>
      </w:r>
    </w:p>
  </w:footnote>
  <w:footnote w:type="continuationSeparator" w:id="0">
    <w:p w:rsidR="00DF59CC" w:rsidRDefault="00DF59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640C8E"/>
    <w:multiLevelType w:val="hybridMultilevel"/>
    <w:tmpl w:val="C6BCC8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1B4C78B3"/>
    <w:multiLevelType w:val="hybridMultilevel"/>
    <w:tmpl w:val="6EB48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6059E3"/>
    <w:multiLevelType w:val="hybridMultilevel"/>
    <w:tmpl w:val="4BE87E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1612171"/>
    <w:multiLevelType w:val="hybridMultilevel"/>
    <w:tmpl w:val="51E2E0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8C1942"/>
    <w:multiLevelType w:val="hybridMultilevel"/>
    <w:tmpl w:val="CB007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5491128B"/>
    <w:multiLevelType w:val="hybridMultilevel"/>
    <w:tmpl w:val="2334F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76923B6"/>
    <w:multiLevelType w:val="hybridMultilevel"/>
    <w:tmpl w:val="5B54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24915"/>
    <w:multiLevelType w:val="singleLevel"/>
    <w:tmpl w:val="2DF44808"/>
    <w:lvl w:ilvl="0">
      <w:start w:val="1"/>
      <w:numFmt w:val="bullet"/>
      <w:pStyle w:val="La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6">
    <w:nsid w:val="68D87920"/>
    <w:multiLevelType w:val="multilevel"/>
    <w:tmpl w:val="060E942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>
    <w:nsid w:val="6AB61FE0"/>
    <w:multiLevelType w:val="hybridMultilevel"/>
    <w:tmpl w:val="1EAA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>
    <w:nsid w:val="715D5B29"/>
    <w:multiLevelType w:val="hybridMultilevel"/>
    <w:tmpl w:val="124C47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DA279C8"/>
    <w:multiLevelType w:val="hybridMultilevel"/>
    <w:tmpl w:val="8FD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1"/>
  </w:num>
  <w:num w:numId="16">
    <w:abstractNumId w:val="12"/>
  </w:num>
  <w:num w:numId="17">
    <w:abstractNumId w:val="19"/>
  </w:num>
  <w:num w:numId="18">
    <w:abstractNumId w:val="10"/>
  </w:num>
  <w:num w:numId="19">
    <w:abstractNumId w:val="30"/>
  </w:num>
  <w:num w:numId="20">
    <w:abstractNumId w:val="22"/>
  </w:num>
  <w:num w:numId="21">
    <w:abstractNumId w:val="11"/>
  </w:num>
  <w:num w:numId="22">
    <w:abstractNumId w:val="18"/>
  </w:num>
  <w:num w:numId="23">
    <w:abstractNumId w:val="28"/>
  </w:num>
  <w:num w:numId="24">
    <w:abstractNumId w:val="29"/>
  </w:num>
  <w:num w:numId="25">
    <w:abstractNumId w:val="17"/>
  </w:num>
  <w:num w:numId="26">
    <w:abstractNumId w:val="26"/>
  </w:num>
  <w:num w:numId="27">
    <w:abstractNumId w:val="11"/>
  </w:num>
  <w:num w:numId="28">
    <w:abstractNumId w:val="11"/>
  </w:num>
  <w:num w:numId="29">
    <w:abstractNumId w:val="20"/>
  </w:num>
  <w:num w:numId="30">
    <w:abstractNumId w:val="11"/>
  </w:num>
  <w:num w:numId="31">
    <w:abstractNumId w:val="24"/>
  </w:num>
  <w:num w:numId="32">
    <w:abstractNumId w:val="11"/>
  </w:num>
  <w:num w:numId="33">
    <w:abstractNumId w:val="27"/>
  </w:num>
  <w:num w:numId="34">
    <w:abstractNumId w:val="14"/>
  </w:num>
  <w:num w:numId="35">
    <w:abstractNumId w:val="23"/>
  </w:num>
  <w:num w:numId="36">
    <w:abstractNumId w:val="25"/>
  </w:num>
  <w:num w:numId="37">
    <w:abstractNumId w:val="15"/>
  </w:num>
  <w:num w:numId="38">
    <w:abstractNumId w:val="13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A1"/>
    <w:rsid w:val="000A4F59"/>
    <w:rsid w:val="000C0334"/>
    <w:rsid w:val="000F66BD"/>
    <w:rsid w:val="001021C5"/>
    <w:rsid w:val="001238A3"/>
    <w:rsid w:val="00141A4C"/>
    <w:rsid w:val="001B155C"/>
    <w:rsid w:val="001B29CF"/>
    <w:rsid w:val="001E72AD"/>
    <w:rsid w:val="00280DD6"/>
    <w:rsid w:val="0028220F"/>
    <w:rsid w:val="003408DA"/>
    <w:rsid w:val="00356C14"/>
    <w:rsid w:val="003D363C"/>
    <w:rsid w:val="0048721A"/>
    <w:rsid w:val="004F17A1"/>
    <w:rsid w:val="004F40EC"/>
    <w:rsid w:val="005C19D5"/>
    <w:rsid w:val="00617B26"/>
    <w:rsid w:val="006270A9"/>
    <w:rsid w:val="0066151E"/>
    <w:rsid w:val="00675956"/>
    <w:rsid w:val="00681034"/>
    <w:rsid w:val="006C330A"/>
    <w:rsid w:val="006C555D"/>
    <w:rsid w:val="00703D49"/>
    <w:rsid w:val="0070515C"/>
    <w:rsid w:val="00816216"/>
    <w:rsid w:val="0087734B"/>
    <w:rsid w:val="009658CE"/>
    <w:rsid w:val="009D5933"/>
    <w:rsid w:val="00AC707C"/>
    <w:rsid w:val="00B402C0"/>
    <w:rsid w:val="00BD768D"/>
    <w:rsid w:val="00C61F8E"/>
    <w:rsid w:val="00CF5CF6"/>
    <w:rsid w:val="00DF59CC"/>
    <w:rsid w:val="00E83E4B"/>
    <w:rsid w:val="00EA5DF0"/>
    <w:rsid w:val="00F44D5B"/>
    <w:rsid w:val="00FA7F78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0F211-55E6-4D90-B64F-E873E96B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B155C"/>
    <w:pPr>
      <w:ind w:left="720"/>
      <w:contextualSpacing/>
    </w:pPr>
  </w:style>
  <w:style w:type="paragraph" w:customStyle="1" w:styleId="LastListText">
    <w:name w:val="LastListText"/>
    <w:basedOn w:val="Normal"/>
    <w:rsid w:val="006C555D"/>
    <w:pPr>
      <w:numPr>
        <w:numId w:val="36"/>
      </w:numPr>
      <w:spacing w:before="60" w:line="360" w:lineRule="auto"/>
    </w:pPr>
    <w:rPr>
      <w:rFonts w:ascii="Verdana" w:eastAsia="Times New Roman" w:hAnsi="Verdana" w:cs="Times New Roman"/>
      <w:color w:val="auto"/>
      <w:sz w:val="17"/>
      <w:szCs w:val="20"/>
      <w:lang w:eastAsia="en-US"/>
    </w:rPr>
  </w:style>
  <w:style w:type="paragraph" w:customStyle="1" w:styleId="Heading1Text">
    <w:name w:val="Heading1Text"/>
    <w:basedOn w:val="Normal"/>
    <w:rsid w:val="001E72AD"/>
    <w:pPr>
      <w:ind w:left="360"/>
    </w:pPr>
    <w:rPr>
      <w:rFonts w:ascii="Verdana" w:eastAsia="Times New Roman" w:hAnsi="Verdana" w:cs="Times New Roman"/>
      <w:color w:val="auto"/>
      <w:sz w:val="17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sh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4C86B7AA984BA38C1C881F6DEBD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4352-A43C-4981-836E-4BCDFEC1E5E2}"/>
      </w:docPartPr>
      <w:docPartBody>
        <w:p w:rsidR="00396D01" w:rsidRDefault="00441D2A">
          <w:pPr>
            <w:pStyle w:val="BB4C86B7AA984BA38C1C881F6DEBD9A3"/>
          </w:pPr>
          <w:r>
            <w:t>Objective</w:t>
          </w:r>
        </w:p>
      </w:docPartBody>
    </w:docPart>
    <w:docPart>
      <w:docPartPr>
        <w:name w:val="8B40C056C4A9452D880953ACFAAAA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F48F8-9F93-44BE-AC99-2581CB705DBD}"/>
      </w:docPartPr>
      <w:docPartBody>
        <w:p w:rsidR="00396D01" w:rsidRDefault="00441D2A">
          <w:pPr>
            <w:pStyle w:val="8B40C056C4A9452D880953ACFAAAABBE"/>
          </w:pPr>
          <w:r>
            <w:t>Education</w:t>
          </w:r>
        </w:p>
      </w:docPartBody>
    </w:docPart>
    <w:docPart>
      <w:docPartPr>
        <w:name w:val="E0DA05AB25F04CCB9E6E3837FA38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F635-3328-4BBF-9CAC-9A3BE78B58DC}"/>
      </w:docPartPr>
      <w:docPartBody>
        <w:p w:rsidR="00396D01" w:rsidRDefault="00441D2A">
          <w:pPr>
            <w:pStyle w:val="E0DA05AB25F04CCB9E6E3837FA38E71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03"/>
    <w:rsid w:val="002148A9"/>
    <w:rsid w:val="00295103"/>
    <w:rsid w:val="00396D01"/>
    <w:rsid w:val="00441D2A"/>
    <w:rsid w:val="00BE7102"/>
    <w:rsid w:val="00CD4BBA"/>
    <w:rsid w:val="00D6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9637726930433F82F6CFDA8A721F3D">
    <w:name w:val="FD9637726930433F82F6CFDA8A721F3D"/>
  </w:style>
  <w:style w:type="paragraph" w:customStyle="1" w:styleId="1E70B59740C8494C8AF4E0B7D0D8D300">
    <w:name w:val="1E70B59740C8494C8AF4E0B7D0D8D300"/>
  </w:style>
  <w:style w:type="paragraph" w:customStyle="1" w:styleId="34CCD97F2BC44F078AD90390C001A600">
    <w:name w:val="34CCD97F2BC44F078AD90390C001A600"/>
  </w:style>
  <w:style w:type="paragraph" w:customStyle="1" w:styleId="07E9755FFF3941A6B86913E0DE5E1765">
    <w:name w:val="07E9755FFF3941A6B86913E0DE5E1765"/>
  </w:style>
  <w:style w:type="paragraph" w:customStyle="1" w:styleId="BB4C86B7AA984BA38C1C881F6DEBD9A3">
    <w:name w:val="BB4C86B7AA984BA38C1C881F6DEBD9A3"/>
  </w:style>
  <w:style w:type="paragraph" w:customStyle="1" w:styleId="9AE29C95B2B344E880C4324BFFEF7993">
    <w:name w:val="9AE29C95B2B344E880C4324BFFEF7993"/>
  </w:style>
  <w:style w:type="paragraph" w:customStyle="1" w:styleId="8B40C056C4A9452D880953ACFAAAABBE">
    <w:name w:val="8B40C056C4A9452D880953ACFAAAABBE"/>
  </w:style>
  <w:style w:type="paragraph" w:customStyle="1" w:styleId="A53A0ABE88FF4F65A795111301AD9C53">
    <w:name w:val="A53A0ABE88FF4F65A795111301AD9C53"/>
  </w:style>
  <w:style w:type="paragraph" w:customStyle="1" w:styleId="EA4FA11F689F47F5825D040729C679C6">
    <w:name w:val="EA4FA11F689F47F5825D040729C679C6"/>
  </w:style>
  <w:style w:type="paragraph" w:customStyle="1" w:styleId="D22EA849FCB64267BC299486F2BB3D60">
    <w:name w:val="D22EA849FCB64267BC299486F2BB3D60"/>
  </w:style>
  <w:style w:type="paragraph" w:customStyle="1" w:styleId="ADFFB437A1F345969A3415AAE11AB14D">
    <w:name w:val="ADFFB437A1F345969A3415AAE11AB14D"/>
  </w:style>
  <w:style w:type="paragraph" w:customStyle="1" w:styleId="0A5E2D1216CC48FD837F2F8D7AF2F386">
    <w:name w:val="0A5E2D1216CC48FD837F2F8D7AF2F386"/>
  </w:style>
  <w:style w:type="paragraph" w:customStyle="1" w:styleId="4B1C2703933D4D31942BBD129BA92DBC">
    <w:name w:val="4B1C2703933D4D31942BBD129BA92DBC"/>
  </w:style>
  <w:style w:type="paragraph" w:customStyle="1" w:styleId="B28B92A2CC78485B8D705541C4FC34DD">
    <w:name w:val="B28B92A2CC78485B8D705541C4FC34DD"/>
  </w:style>
  <w:style w:type="paragraph" w:customStyle="1" w:styleId="45FDE644F99344DD9D15B25173113CB3">
    <w:name w:val="45FDE644F99344DD9D15B25173113CB3"/>
  </w:style>
  <w:style w:type="paragraph" w:customStyle="1" w:styleId="E0DA05AB25F04CCB9E6E3837FA38E716">
    <w:name w:val="E0DA05AB25F04CCB9E6E3837FA38E716"/>
  </w:style>
  <w:style w:type="paragraph" w:customStyle="1" w:styleId="394ADBE0AAFC498FB7461A58167D34EE">
    <w:name w:val="394ADBE0AAFC498FB7461A58167D34EE"/>
  </w:style>
  <w:style w:type="paragraph" w:customStyle="1" w:styleId="9F03E794DB4241AB958613C5DD639DBD">
    <w:name w:val="9F03E794DB4241AB958613C5DD639DBD"/>
  </w:style>
  <w:style w:type="paragraph" w:customStyle="1" w:styleId="CFBD14416B1F4AD2B9841249C021BDDF">
    <w:name w:val="CFBD14416B1F4AD2B9841249C021BDDF"/>
  </w:style>
  <w:style w:type="paragraph" w:customStyle="1" w:styleId="124321C011BA4E81A559F3E490B03C3E">
    <w:name w:val="124321C011BA4E81A559F3E490B03C3E"/>
  </w:style>
  <w:style w:type="paragraph" w:customStyle="1" w:styleId="41CF9B64FFD247178C18AD4D1789104B">
    <w:name w:val="41CF9B64FFD247178C18AD4D1789104B"/>
  </w:style>
  <w:style w:type="paragraph" w:customStyle="1" w:styleId="2D27B187538A4C2EB5394C5376679E8D">
    <w:name w:val="2D27B187538A4C2EB5394C5376679E8D"/>
  </w:style>
  <w:style w:type="paragraph" w:customStyle="1" w:styleId="A7716563369E4B8DB928D49267FAD64B">
    <w:name w:val="A7716563369E4B8DB928D49267FAD64B"/>
  </w:style>
  <w:style w:type="paragraph" w:customStyle="1" w:styleId="55CF8CF25D7D478EA83D3A887EAF2BC2">
    <w:name w:val="55CF8CF25D7D478EA83D3A887EAF2BC2"/>
  </w:style>
  <w:style w:type="paragraph" w:customStyle="1" w:styleId="C71024CDEE734A01B03825A154F12E19">
    <w:name w:val="C71024CDEE734A01B03825A154F12E19"/>
  </w:style>
  <w:style w:type="paragraph" w:customStyle="1" w:styleId="67CC32E9893F442183FA65FE1513E392">
    <w:name w:val="67CC32E9893F442183FA65FE1513E392"/>
  </w:style>
  <w:style w:type="paragraph" w:customStyle="1" w:styleId="AACB0A7E15754D2BB90AEF53C0D3D5AE">
    <w:name w:val="AACB0A7E15754D2BB90AEF53C0D3D5AE"/>
  </w:style>
  <w:style w:type="paragraph" w:customStyle="1" w:styleId="B3120CEF05E34B55A90AAF1D76918799">
    <w:name w:val="B3120CEF05E34B55A90AAF1D76918799"/>
  </w:style>
  <w:style w:type="paragraph" w:customStyle="1" w:styleId="2094EBB846544B4FBC79AC3844A81182">
    <w:name w:val="2094EBB846544B4FBC79AC3844A81182"/>
  </w:style>
  <w:style w:type="paragraph" w:customStyle="1" w:styleId="AC9F03845C2C46E28C23298A2CC48DD9">
    <w:name w:val="AC9F03845C2C46E28C23298A2CC48DD9"/>
  </w:style>
  <w:style w:type="paragraph" w:customStyle="1" w:styleId="0EB9EA095D974053AF75EFBC58B7DD4E">
    <w:name w:val="0EB9EA095D974053AF75EFBC58B7DD4E"/>
  </w:style>
  <w:style w:type="paragraph" w:customStyle="1" w:styleId="03FEC9DFC30F468192CD23B39F43098A">
    <w:name w:val="03FEC9DFC30F468192CD23B39F43098A"/>
  </w:style>
  <w:style w:type="paragraph" w:customStyle="1" w:styleId="EFD59453EA47445294D374347237DB8A">
    <w:name w:val="EFD59453EA47445294D374347237DB8A"/>
  </w:style>
  <w:style w:type="paragraph" w:customStyle="1" w:styleId="257225BB5D864A139301BBEB48CB1F6D">
    <w:name w:val="257225BB5D864A139301BBEB48CB1F6D"/>
    <w:rsid w:val="0029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EE634-8C80-446A-81A3-3DB76725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27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Aashish</dc:creator>
  <cp:keywords/>
  <cp:lastModifiedBy>MUKESH_FDS</cp:lastModifiedBy>
  <cp:revision>3</cp:revision>
  <dcterms:created xsi:type="dcterms:W3CDTF">2017-04-08T06:24:00Z</dcterms:created>
  <dcterms:modified xsi:type="dcterms:W3CDTF">2017-04-08T07:30:00Z</dcterms:modified>
  <cp:version/>
</cp:coreProperties>
</file>