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8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30"/>
        <w:gridCol w:w="241"/>
      </w:tblGrid>
      <w:tr w:rsidR="002A4A8D" w14:paraId="05876B5B" w14:textId="77777777" w:rsidTr="006E5F1A">
        <w:trPr>
          <w:gridAfter w:val="1"/>
          <w:wAfter w:w="113" w:type="pct"/>
          <w:trHeight w:val="612"/>
          <w:jc w:val="center"/>
        </w:trPr>
        <w:tc>
          <w:tcPr>
            <w:tcW w:w="4887" w:type="pct"/>
            <w:tcBorders>
              <w:top w:val="single" w:sz="4" w:space="0" w:color="6B7C71" w:themeColor="accent1" w:themeShade="BF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vAlign w:val="center"/>
          </w:tcPr>
          <w:p w14:paraId="0F4EEA7E" w14:textId="66D079F8" w:rsidR="002A4A8D" w:rsidRPr="005D2058" w:rsidRDefault="002A4A8D">
            <w:pPr>
              <w:pStyle w:val="PersonalName"/>
              <w:jc w:val="center"/>
            </w:pPr>
            <w:bookmarkStart w:id="0" w:name="_GoBack"/>
            <w:bookmarkEnd w:id="0"/>
            <w:r w:rsidRPr="005D2058">
              <w:rPr>
                <w:bCs/>
              </w:rPr>
              <w:t>Bakar raza zahir</w:t>
            </w:r>
          </w:p>
        </w:tc>
      </w:tr>
      <w:tr w:rsidR="002A4A8D" w14:paraId="5970620E" w14:textId="77777777" w:rsidTr="006E5F1A">
        <w:trPr>
          <w:gridAfter w:val="1"/>
          <w:wAfter w:w="113" w:type="pct"/>
          <w:trHeight w:val="17"/>
          <w:jc w:val="center"/>
        </w:trPr>
        <w:tc>
          <w:tcPr>
            <w:tcW w:w="4887" w:type="pct"/>
            <w:tcBorders>
              <w:top w:val="nil"/>
              <w:left w:val="single" w:sz="4" w:space="0" w:color="6B7C71" w:themeColor="accent1" w:themeShade="BF"/>
              <w:bottom w:val="single" w:sz="4" w:space="0" w:color="6B7C71" w:themeColor="accent1" w:themeShade="BF"/>
              <w:right w:val="single" w:sz="4" w:space="0" w:color="6B7C71" w:themeColor="accent1" w:themeShade="BF"/>
            </w:tcBorders>
            <w:shd w:val="clear" w:color="auto" w:fill="ECEDD1" w:themeFill="background2"/>
            <w:vAlign w:val="center"/>
          </w:tcPr>
          <w:p w14:paraId="372E255A" w14:textId="0C00E691" w:rsidR="002A4A8D" w:rsidRPr="005D2058" w:rsidRDefault="002A4A8D">
            <w:pPr>
              <w:pStyle w:val="NoSpacing"/>
              <w:jc w:val="center"/>
              <w:rPr>
                <w:b/>
                <w:caps/>
                <w:color w:val="FFFFFF" w:themeColor="background1"/>
              </w:rPr>
            </w:pPr>
            <w:r w:rsidRPr="005D2058">
              <w:rPr>
                <w:b/>
                <w:caps/>
                <w:color w:val="000000" w:themeColor="text1"/>
                <w:sz w:val="18"/>
                <w:szCs w:val="18"/>
              </w:rPr>
              <w:t>h-18, Haji colony, ghaffar manzil extension part 2, jamia nagar, delhi</w:t>
            </w:r>
          </w:p>
        </w:tc>
      </w:tr>
      <w:tr w:rsidR="002A4A8D" w:rsidRPr="002A4A8D" w14:paraId="7A719436" w14:textId="77777777" w:rsidTr="006E5F1A">
        <w:trPr>
          <w:trHeight w:val="69"/>
          <w:jc w:val="center"/>
        </w:trPr>
        <w:tc>
          <w:tcPr>
            <w:tcW w:w="4887" w:type="pct"/>
            <w:tcBorders>
              <w:top w:val="single" w:sz="4" w:space="0" w:color="6B7C71" w:themeColor="accent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6EA37B" w14:textId="4FAD8B8F" w:rsidR="00F40E31" w:rsidRPr="002A4A8D" w:rsidRDefault="002A4A8D">
            <w:pPr>
              <w:pStyle w:val="NoSpacing"/>
              <w:jc w:val="center"/>
              <w:rPr>
                <w:caps/>
                <w:color w:val="000000" w:themeColor="text1"/>
                <w:sz w:val="18"/>
                <w:szCs w:val="18"/>
              </w:rPr>
            </w:pPr>
            <w:r w:rsidRPr="002A4A8D">
              <w:rPr>
                <w:color w:val="000000" w:themeColor="text1"/>
                <w:sz w:val="18"/>
                <w:szCs w:val="18"/>
              </w:rPr>
              <w:t xml:space="preserve">Mobile number: </w:t>
            </w:r>
            <w:r w:rsidR="00F40E31" w:rsidRPr="002A4A8D">
              <w:rPr>
                <w:color w:val="000000" w:themeColor="text1"/>
                <w:sz w:val="18"/>
                <w:szCs w:val="18"/>
              </w:rPr>
              <w:t xml:space="preserve">8130075971  ▪  </w:t>
            </w:r>
            <w:r w:rsidRPr="002A4A8D">
              <w:rPr>
                <w:color w:val="000000" w:themeColor="text1"/>
                <w:sz w:val="18"/>
                <w:szCs w:val="18"/>
              </w:rPr>
              <w:t>Gmail:</w:t>
            </w:r>
            <w:r w:rsidR="00F40E31" w:rsidRPr="002A4A8D">
              <w:rPr>
                <w:rFonts w:eastAsiaTheme="minorEastAsia"/>
                <w:color w:val="000000" w:themeColor="text1"/>
                <w:sz w:val="18"/>
                <w:szCs w:val="18"/>
              </w:rPr>
              <w:t xml:space="preserve"> </w:t>
            </w:r>
            <w:r w:rsidR="00F40E31" w:rsidRPr="002A4A8D">
              <w:rPr>
                <w:color w:val="000000" w:themeColor="text1"/>
                <w:sz w:val="18"/>
                <w:szCs w:val="18"/>
              </w:rPr>
              <w:t xml:space="preserve">bqrraza786@gmail.com     </w:t>
            </w:r>
            <w:r w:rsidR="00F40E31" w:rsidRPr="002A4A8D">
              <w:rPr>
                <w:rFonts w:eastAsiaTheme="minorEastAsia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2793A" w14:textId="77777777" w:rsidR="00F40E31" w:rsidRPr="002A4A8D" w:rsidRDefault="00F40E31">
            <w:pPr>
              <w:pStyle w:val="NoSpacing"/>
              <w:rPr>
                <w:color w:val="000000" w:themeColor="text1"/>
              </w:rPr>
            </w:pPr>
          </w:p>
        </w:tc>
      </w:tr>
    </w:tbl>
    <w:p w14:paraId="6FA4162B" w14:textId="2F4C66A5" w:rsidR="005041DE" w:rsidRPr="006E5F1A" w:rsidRDefault="005041DE" w:rsidP="00F40E31">
      <w:pPr>
        <w:spacing w:line="276" w:lineRule="auto"/>
        <w:rPr>
          <w:b/>
          <w:bCs/>
          <w:color w:val="000000" w:themeColor="text1"/>
          <w:sz w:val="19"/>
          <w:szCs w:val="19"/>
        </w:rPr>
      </w:pPr>
    </w:p>
    <w:tbl>
      <w:tblPr>
        <w:tblStyle w:val="TableGrid"/>
        <w:tblpPr w:leftFromText="180" w:rightFromText="180" w:vertAnchor="text" w:horzAnchor="margin" w:tblpX="-147" w:tblpY="86"/>
        <w:tblW w:w="10207" w:type="dxa"/>
        <w:tblLook w:val="04A0" w:firstRow="1" w:lastRow="0" w:firstColumn="1" w:lastColumn="0" w:noHBand="0" w:noVBand="1"/>
      </w:tblPr>
      <w:tblGrid>
        <w:gridCol w:w="10207"/>
      </w:tblGrid>
      <w:tr w:rsidR="00F40E31" w:rsidRPr="006E5F1A" w14:paraId="3644E7A0" w14:textId="77777777" w:rsidTr="006E5F1A">
        <w:tc>
          <w:tcPr>
            <w:tcW w:w="10207" w:type="dxa"/>
            <w:shd w:val="clear" w:color="auto" w:fill="ECEDD1" w:themeFill="background2"/>
          </w:tcPr>
          <w:p w14:paraId="27099925" w14:textId="67F6E8A3" w:rsidR="00F40E31" w:rsidRPr="006E5F1A" w:rsidRDefault="00F40E31" w:rsidP="006E5F1A">
            <w:pPr>
              <w:spacing w:line="276" w:lineRule="auto"/>
              <w:contextualSpacing/>
              <w:jc w:val="both"/>
              <w:rPr>
                <w:b/>
                <w:color w:val="40382D" w:themeColor="text2" w:themeShade="BF"/>
                <w:sz w:val="19"/>
                <w:szCs w:val="19"/>
              </w:rPr>
            </w:pPr>
            <w:r w:rsidRPr="006E5F1A">
              <w:rPr>
                <w:b/>
                <w:color w:val="40382D" w:themeColor="text2" w:themeShade="BF"/>
                <w:sz w:val="19"/>
                <w:szCs w:val="19"/>
              </w:rPr>
              <w:t>Objectives</w:t>
            </w:r>
          </w:p>
        </w:tc>
      </w:tr>
    </w:tbl>
    <w:p w14:paraId="22318F5A" w14:textId="77777777" w:rsidR="00EA39BD" w:rsidRPr="006E5F1A" w:rsidRDefault="00EA39BD" w:rsidP="006F2C76">
      <w:pPr>
        <w:spacing w:after="0" w:line="276" w:lineRule="auto"/>
        <w:rPr>
          <w:sz w:val="19"/>
          <w:szCs w:val="19"/>
        </w:rPr>
      </w:pPr>
    </w:p>
    <w:p w14:paraId="4359E9B6" w14:textId="72FE55E1" w:rsidR="00DE170E" w:rsidRPr="006E5F1A" w:rsidRDefault="00F679A6" w:rsidP="006F2C76">
      <w:pPr>
        <w:spacing w:after="0" w:line="276" w:lineRule="auto"/>
        <w:rPr>
          <w:sz w:val="19"/>
          <w:szCs w:val="19"/>
        </w:rPr>
      </w:pPr>
      <w:r w:rsidRPr="006E5F1A">
        <w:rPr>
          <w:sz w:val="19"/>
          <w:szCs w:val="19"/>
        </w:rPr>
        <w:t>To work for an organization which provides me the opportunity to improve my skills and knowledge to growth along with the organization objective.</w:t>
      </w:r>
    </w:p>
    <w:p w14:paraId="4565754D" w14:textId="77777777" w:rsidR="002A4A8D" w:rsidRPr="006E5F1A" w:rsidRDefault="002A4A8D" w:rsidP="006F2C76">
      <w:pPr>
        <w:spacing w:after="0" w:line="276" w:lineRule="auto"/>
        <w:rPr>
          <w:sz w:val="19"/>
          <w:szCs w:val="19"/>
        </w:rPr>
      </w:pPr>
    </w:p>
    <w:tbl>
      <w:tblPr>
        <w:tblStyle w:val="TableGrid"/>
        <w:tblpPr w:leftFromText="180" w:rightFromText="180" w:vertAnchor="text" w:horzAnchor="margin" w:tblpX="-147" w:tblpY="78"/>
        <w:tblW w:w="10217" w:type="dxa"/>
        <w:tblLook w:val="04A0" w:firstRow="1" w:lastRow="0" w:firstColumn="1" w:lastColumn="0" w:noHBand="0" w:noVBand="1"/>
      </w:tblPr>
      <w:tblGrid>
        <w:gridCol w:w="10217"/>
      </w:tblGrid>
      <w:tr w:rsidR="00F40E31" w:rsidRPr="006E5F1A" w14:paraId="6C06F55F" w14:textId="77777777" w:rsidTr="006E5F1A">
        <w:tc>
          <w:tcPr>
            <w:tcW w:w="10217" w:type="dxa"/>
            <w:shd w:val="clear" w:color="auto" w:fill="ECEDD1" w:themeFill="background2"/>
          </w:tcPr>
          <w:p w14:paraId="6CF77316" w14:textId="21550B62" w:rsidR="00F40E31" w:rsidRPr="006E5F1A" w:rsidRDefault="00F40E31" w:rsidP="006E5F1A">
            <w:pPr>
              <w:pStyle w:val="Subsection"/>
              <w:spacing w:line="276" w:lineRule="auto"/>
              <w:rPr>
                <w:b/>
                <w:color w:val="auto"/>
                <w:sz w:val="19"/>
                <w:szCs w:val="19"/>
              </w:rPr>
            </w:pPr>
            <w:r w:rsidRPr="006E5F1A">
              <w:rPr>
                <w:b/>
                <w:color w:val="auto"/>
                <w:sz w:val="19"/>
                <w:szCs w:val="19"/>
              </w:rPr>
              <w:t>Personal Skills</w:t>
            </w:r>
          </w:p>
        </w:tc>
      </w:tr>
    </w:tbl>
    <w:p w14:paraId="2EB4E150" w14:textId="77777777" w:rsidR="002A4A8D" w:rsidRPr="006E5F1A" w:rsidRDefault="002A4A8D" w:rsidP="007831C7">
      <w:pPr>
        <w:spacing w:after="0" w:line="276" w:lineRule="auto"/>
        <w:ind w:left="360"/>
        <w:contextualSpacing/>
        <w:jc w:val="both"/>
        <w:rPr>
          <w:color w:val="40382D" w:themeColor="text2" w:themeShade="BF"/>
          <w:sz w:val="19"/>
          <w:szCs w:val="19"/>
        </w:rPr>
      </w:pPr>
    </w:p>
    <w:p w14:paraId="0EB06393" w14:textId="7C8AA162" w:rsidR="002A4A8D" w:rsidRPr="006E5F1A" w:rsidRDefault="00F679A6" w:rsidP="007831C7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 w:val="19"/>
          <w:szCs w:val="19"/>
        </w:rPr>
      </w:pPr>
      <w:r w:rsidRPr="006E5F1A">
        <w:rPr>
          <w:sz w:val="19"/>
          <w:szCs w:val="19"/>
        </w:rPr>
        <w:t>Strong motivational and leadership skills</w:t>
      </w:r>
      <w:r w:rsidR="006E5F1A">
        <w:rPr>
          <w:sz w:val="19"/>
          <w:szCs w:val="19"/>
        </w:rPr>
        <w:t xml:space="preserve"> with excellent English.</w:t>
      </w:r>
    </w:p>
    <w:p w14:paraId="060126E3" w14:textId="77777777" w:rsidR="002A4A8D" w:rsidRPr="006E5F1A" w:rsidRDefault="00F679A6" w:rsidP="007831C7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 w:val="19"/>
          <w:szCs w:val="19"/>
        </w:rPr>
      </w:pPr>
      <w:r w:rsidRPr="006E5F1A">
        <w:rPr>
          <w:sz w:val="19"/>
          <w:szCs w:val="19"/>
        </w:rPr>
        <w:t>Ability to produce best result in pressure situation.</w:t>
      </w:r>
    </w:p>
    <w:p w14:paraId="0774773F" w14:textId="43BEF191" w:rsidR="00DE170E" w:rsidRPr="006E5F1A" w:rsidRDefault="00F679A6" w:rsidP="00A5779E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 w:val="19"/>
          <w:szCs w:val="19"/>
        </w:rPr>
      </w:pPr>
      <w:r w:rsidRPr="006E5F1A">
        <w:rPr>
          <w:sz w:val="19"/>
          <w:szCs w:val="19"/>
        </w:rPr>
        <w:t>Excellent communication skills in written and verbal both.</w:t>
      </w:r>
    </w:p>
    <w:p w14:paraId="267C1E9F" w14:textId="77777777" w:rsidR="006E5F1A" w:rsidRPr="006E5F1A" w:rsidRDefault="006E5F1A" w:rsidP="006E5F1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 w:val="19"/>
          <w:szCs w:val="19"/>
        </w:rPr>
      </w:pPr>
      <w:r w:rsidRPr="006E5F1A">
        <w:rPr>
          <w:sz w:val="19"/>
          <w:szCs w:val="19"/>
        </w:rPr>
        <w:t>Ability to work as individual as well as in group.</w:t>
      </w:r>
    </w:p>
    <w:p w14:paraId="0F4630CE" w14:textId="77777777" w:rsidR="00EA39BD" w:rsidRPr="006E5F1A" w:rsidRDefault="00EA39BD" w:rsidP="006E5F1A">
      <w:pPr>
        <w:pStyle w:val="ListParagraph"/>
        <w:spacing w:after="0" w:line="276" w:lineRule="auto"/>
        <w:ind w:left="360" w:firstLine="0"/>
        <w:jc w:val="both"/>
        <w:rPr>
          <w:sz w:val="19"/>
          <w:szCs w:val="19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0217"/>
      </w:tblGrid>
      <w:tr w:rsidR="002A4A8D" w:rsidRPr="006E5F1A" w14:paraId="7B3FB289" w14:textId="77777777" w:rsidTr="006E5F1A">
        <w:tc>
          <w:tcPr>
            <w:tcW w:w="10217" w:type="dxa"/>
            <w:shd w:val="clear" w:color="auto" w:fill="ECEDD1" w:themeFill="background2"/>
          </w:tcPr>
          <w:p w14:paraId="1750364C" w14:textId="6AFFA840" w:rsidR="002A4A8D" w:rsidRPr="006E5F1A" w:rsidRDefault="002A4A8D" w:rsidP="002A4A8D">
            <w:pPr>
              <w:spacing w:line="276" w:lineRule="auto"/>
              <w:contextualSpacing/>
              <w:jc w:val="both"/>
              <w:rPr>
                <w:b/>
                <w:color w:val="40382D" w:themeColor="text2" w:themeShade="BF"/>
                <w:sz w:val="19"/>
                <w:szCs w:val="19"/>
              </w:rPr>
            </w:pPr>
            <w:r w:rsidRPr="006E5F1A">
              <w:rPr>
                <w:b/>
                <w:color w:val="40382D" w:themeColor="text2" w:themeShade="BF"/>
                <w:sz w:val="19"/>
                <w:szCs w:val="19"/>
              </w:rPr>
              <w:t>Education</w:t>
            </w:r>
          </w:p>
        </w:tc>
      </w:tr>
    </w:tbl>
    <w:p w14:paraId="65463493" w14:textId="77777777" w:rsidR="002A4A8D" w:rsidRPr="006E5F1A" w:rsidRDefault="002A4A8D" w:rsidP="002A4A8D">
      <w:pPr>
        <w:pStyle w:val="Subsection"/>
        <w:spacing w:line="276" w:lineRule="auto"/>
        <w:rPr>
          <w:color w:val="000000" w:themeColor="text1"/>
          <w:sz w:val="19"/>
          <w:szCs w:val="19"/>
        </w:rPr>
      </w:pPr>
    </w:p>
    <w:p w14:paraId="445A7A0D" w14:textId="41D3BCE6" w:rsidR="00F40E31" w:rsidRPr="006E5F1A" w:rsidRDefault="00EA39BD" w:rsidP="002A4A8D">
      <w:pPr>
        <w:pStyle w:val="Subsection"/>
        <w:spacing w:line="276" w:lineRule="auto"/>
        <w:rPr>
          <w:color w:val="000000" w:themeColor="text1"/>
          <w:sz w:val="19"/>
          <w:szCs w:val="19"/>
        </w:rPr>
      </w:pPr>
      <w:r w:rsidRPr="006E5F1A">
        <w:rPr>
          <w:color w:val="000000" w:themeColor="text1"/>
          <w:sz w:val="19"/>
          <w:szCs w:val="19"/>
        </w:rPr>
        <w:t xml:space="preserve">High School : </w:t>
      </w:r>
      <w:r w:rsidR="00F679A6" w:rsidRPr="006E5F1A">
        <w:rPr>
          <w:color w:val="000000" w:themeColor="text1"/>
          <w:sz w:val="19"/>
          <w:szCs w:val="19"/>
        </w:rPr>
        <w:t>12</w:t>
      </w:r>
      <w:r w:rsidR="00F679A6" w:rsidRPr="006E5F1A">
        <w:rPr>
          <w:color w:val="000000" w:themeColor="text1"/>
          <w:sz w:val="19"/>
          <w:szCs w:val="19"/>
          <w:vertAlign w:val="superscript"/>
        </w:rPr>
        <w:t>th</w:t>
      </w:r>
      <w:r w:rsidR="00F679A6" w:rsidRPr="006E5F1A">
        <w:rPr>
          <w:color w:val="000000" w:themeColor="text1"/>
          <w:sz w:val="19"/>
          <w:szCs w:val="19"/>
        </w:rPr>
        <w:t xml:space="preserve"> from Nepal</w:t>
      </w:r>
      <w:r w:rsidR="00E44028" w:rsidRPr="006E5F1A">
        <w:rPr>
          <w:color w:val="000000" w:themeColor="text1"/>
          <w:sz w:val="19"/>
          <w:szCs w:val="19"/>
        </w:rPr>
        <w:t xml:space="preserve"> </w:t>
      </w:r>
    </w:p>
    <w:p w14:paraId="7ADA16FE" w14:textId="427FF480" w:rsidR="002A4A8D" w:rsidRPr="006E5F1A" w:rsidRDefault="00EA39BD" w:rsidP="002A4A8D">
      <w:pPr>
        <w:spacing w:after="0" w:line="276" w:lineRule="auto"/>
        <w:rPr>
          <w:color w:val="000000" w:themeColor="text1"/>
          <w:sz w:val="19"/>
          <w:szCs w:val="19"/>
        </w:rPr>
      </w:pPr>
      <w:r w:rsidRPr="006E5F1A">
        <w:rPr>
          <w:color w:val="000000" w:themeColor="text1"/>
          <w:sz w:val="19"/>
          <w:szCs w:val="19"/>
        </w:rPr>
        <w:t xml:space="preserve">Graduation : </w:t>
      </w:r>
      <w:r w:rsidR="00F679A6" w:rsidRPr="006E5F1A">
        <w:rPr>
          <w:color w:val="000000" w:themeColor="text1"/>
          <w:sz w:val="19"/>
          <w:szCs w:val="19"/>
        </w:rPr>
        <w:t xml:space="preserve">BSc.IT from Sikkim Manipal University </w:t>
      </w:r>
      <w:r w:rsidRPr="006E5F1A">
        <w:rPr>
          <w:color w:val="000000" w:themeColor="text1"/>
          <w:sz w:val="19"/>
          <w:szCs w:val="19"/>
        </w:rPr>
        <w:t>with 69.55 %</w:t>
      </w:r>
    </w:p>
    <w:p w14:paraId="5D87A4E6" w14:textId="77777777" w:rsidR="00DE170E" w:rsidRPr="006E5F1A" w:rsidRDefault="00DE170E">
      <w:pPr>
        <w:tabs>
          <w:tab w:val="left" w:pos="2670"/>
        </w:tabs>
        <w:spacing w:after="0" w:line="240" w:lineRule="auto"/>
        <w:rPr>
          <w:color w:val="000000" w:themeColor="text1"/>
          <w:sz w:val="19"/>
          <w:szCs w:val="19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0217"/>
      </w:tblGrid>
      <w:tr w:rsidR="002A4A8D" w:rsidRPr="006E5F1A" w14:paraId="0CB24F0D" w14:textId="77777777" w:rsidTr="006E5F1A">
        <w:tc>
          <w:tcPr>
            <w:tcW w:w="10217" w:type="dxa"/>
            <w:shd w:val="clear" w:color="auto" w:fill="ECEDD1" w:themeFill="background2"/>
          </w:tcPr>
          <w:p w14:paraId="466ADD23" w14:textId="4686A847" w:rsidR="002A4A8D" w:rsidRPr="006E5F1A" w:rsidRDefault="002A4A8D">
            <w:pPr>
              <w:tabs>
                <w:tab w:val="left" w:pos="2670"/>
              </w:tabs>
              <w:spacing w:after="0" w:line="240" w:lineRule="auto"/>
              <w:rPr>
                <w:b/>
                <w:color w:val="000000" w:themeColor="text1"/>
                <w:sz w:val="19"/>
                <w:szCs w:val="19"/>
              </w:rPr>
            </w:pPr>
            <w:r w:rsidRPr="006E5F1A">
              <w:rPr>
                <w:b/>
                <w:color w:val="000000" w:themeColor="text1"/>
                <w:sz w:val="19"/>
                <w:szCs w:val="19"/>
              </w:rPr>
              <w:t>Technical Skills</w:t>
            </w:r>
          </w:p>
        </w:tc>
      </w:tr>
    </w:tbl>
    <w:p w14:paraId="4D95B48D" w14:textId="77777777" w:rsidR="002A4A8D" w:rsidRPr="006E5F1A" w:rsidRDefault="002A4A8D" w:rsidP="002A4A8D">
      <w:pPr>
        <w:pStyle w:val="ListParagraph"/>
        <w:tabs>
          <w:tab w:val="left" w:pos="2670"/>
        </w:tabs>
        <w:spacing w:after="0"/>
        <w:ind w:left="360" w:firstLine="0"/>
        <w:rPr>
          <w:color w:val="000000" w:themeColor="text1" w:themeShade="BF"/>
          <w:sz w:val="19"/>
          <w:szCs w:val="19"/>
        </w:rPr>
      </w:pPr>
    </w:p>
    <w:p w14:paraId="7259A85A" w14:textId="00F4D746" w:rsidR="00C4527C" w:rsidRPr="006E5F1A" w:rsidRDefault="00DF5376" w:rsidP="002A4A8D">
      <w:pPr>
        <w:pStyle w:val="ListParagraph"/>
        <w:numPr>
          <w:ilvl w:val="0"/>
          <w:numId w:val="11"/>
        </w:numPr>
        <w:tabs>
          <w:tab w:val="left" w:pos="2670"/>
        </w:tabs>
        <w:spacing w:after="0"/>
        <w:rPr>
          <w:color w:val="000000" w:themeColor="text1" w:themeShade="BF"/>
          <w:sz w:val="19"/>
          <w:szCs w:val="19"/>
        </w:rPr>
      </w:pPr>
      <w:r w:rsidRPr="006E5F1A">
        <w:rPr>
          <w:color w:val="000000" w:themeColor="text1" w:themeShade="BF"/>
          <w:sz w:val="19"/>
          <w:szCs w:val="19"/>
        </w:rPr>
        <w:t>Languages</w:t>
      </w:r>
      <w:r w:rsidR="00EA39BD" w:rsidRPr="006E5F1A">
        <w:rPr>
          <w:color w:val="000000" w:themeColor="text1" w:themeShade="BF"/>
          <w:sz w:val="19"/>
          <w:szCs w:val="19"/>
        </w:rPr>
        <w:t xml:space="preserve">(Basic) </w:t>
      </w:r>
      <w:r w:rsidRPr="006E5F1A">
        <w:rPr>
          <w:color w:val="000000" w:themeColor="text1" w:themeShade="BF"/>
          <w:sz w:val="19"/>
          <w:szCs w:val="19"/>
        </w:rPr>
        <w:t xml:space="preserve">: Java, </w:t>
      </w:r>
      <w:r w:rsidR="00C4527C" w:rsidRPr="006E5F1A">
        <w:rPr>
          <w:color w:val="000000" w:themeColor="text1" w:themeShade="BF"/>
          <w:sz w:val="19"/>
          <w:szCs w:val="19"/>
        </w:rPr>
        <w:t>My</w:t>
      </w:r>
      <w:r w:rsidRPr="006E5F1A">
        <w:rPr>
          <w:color w:val="000000" w:themeColor="text1" w:themeShade="BF"/>
          <w:sz w:val="19"/>
          <w:szCs w:val="19"/>
        </w:rPr>
        <w:t>SQL, H</w:t>
      </w:r>
      <w:r w:rsidR="00AE53C8" w:rsidRPr="006E5F1A">
        <w:rPr>
          <w:color w:val="000000" w:themeColor="text1" w:themeShade="BF"/>
          <w:sz w:val="19"/>
          <w:szCs w:val="19"/>
        </w:rPr>
        <w:t>TML</w:t>
      </w:r>
    </w:p>
    <w:p w14:paraId="4C43F287" w14:textId="02AF7D6D" w:rsidR="002A4A8D" w:rsidRPr="006E5F1A" w:rsidRDefault="00C4527C" w:rsidP="007831C7">
      <w:pPr>
        <w:pStyle w:val="ListParagraph"/>
        <w:numPr>
          <w:ilvl w:val="0"/>
          <w:numId w:val="11"/>
        </w:numPr>
        <w:tabs>
          <w:tab w:val="left" w:pos="2670"/>
        </w:tabs>
        <w:spacing w:after="0"/>
        <w:rPr>
          <w:color w:val="000000" w:themeColor="text1" w:themeShade="BF"/>
          <w:sz w:val="19"/>
          <w:szCs w:val="19"/>
        </w:rPr>
      </w:pPr>
      <w:r w:rsidRPr="006E5F1A">
        <w:rPr>
          <w:color w:val="000000" w:themeColor="text1" w:themeShade="BF"/>
          <w:sz w:val="19"/>
          <w:szCs w:val="19"/>
        </w:rPr>
        <w:t>Software packages</w:t>
      </w:r>
      <w:r w:rsidR="006E5F1A" w:rsidRPr="006E5F1A">
        <w:rPr>
          <w:color w:val="000000" w:themeColor="text1" w:themeShade="BF"/>
          <w:sz w:val="19"/>
          <w:szCs w:val="19"/>
        </w:rPr>
        <w:t xml:space="preserve"> </w:t>
      </w:r>
      <w:r w:rsidRPr="006E5F1A">
        <w:rPr>
          <w:color w:val="000000" w:themeColor="text1" w:themeShade="BF"/>
          <w:sz w:val="19"/>
          <w:szCs w:val="19"/>
        </w:rPr>
        <w:t>: MS Office, JDK, VB</w:t>
      </w:r>
    </w:p>
    <w:p w14:paraId="755E31E3" w14:textId="77777777" w:rsidR="00DE170E" w:rsidRPr="006E5F1A" w:rsidRDefault="00DE170E" w:rsidP="002A4A8D">
      <w:pPr>
        <w:tabs>
          <w:tab w:val="left" w:pos="2670"/>
        </w:tabs>
        <w:spacing w:after="0" w:line="240" w:lineRule="auto"/>
        <w:contextualSpacing/>
        <w:rPr>
          <w:color w:val="000000" w:themeColor="text1"/>
          <w:sz w:val="19"/>
          <w:szCs w:val="19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0217"/>
      </w:tblGrid>
      <w:tr w:rsidR="002A4A8D" w:rsidRPr="006E5F1A" w14:paraId="4D03ED8A" w14:textId="77777777" w:rsidTr="006E5F1A">
        <w:tc>
          <w:tcPr>
            <w:tcW w:w="10217" w:type="dxa"/>
            <w:shd w:val="clear" w:color="auto" w:fill="ECEDD1" w:themeFill="background2"/>
          </w:tcPr>
          <w:p w14:paraId="1DEDF605" w14:textId="699D58EE" w:rsidR="002A4A8D" w:rsidRPr="006E5F1A" w:rsidRDefault="002A4A8D" w:rsidP="002A4A8D">
            <w:pPr>
              <w:tabs>
                <w:tab w:val="left" w:pos="2670"/>
              </w:tabs>
              <w:spacing w:after="0" w:line="240" w:lineRule="auto"/>
              <w:contextualSpacing/>
              <w:rPr>
                <w:b/>
                <w:color w:val="000000" w:themeColor="text1"/>
                <w:sz w:val="19"/>
                <w:szCs w:val="19"/>
              </w:rPr>
            </w:pPr>
            <w:r w:rsidRPr="006E5F1A">
              <w:rPr>
                <w:b/>
                <w:color w:val="000000" w:themeColor="text1"/>
                <w:sz w:val="19"/>
                <w:szCs w:val="19"/>
              </w:rPr>
              <w:t>Project Details</w:t>
            </w:r>
          </w:p>
        </w:tc>
      </w:tr>
    </w:tbl>
    <w:p w14:paraId="3B370378" w14:textId="77777777" w:rsidR="002A4A8D" w:rsidRPr="006E5F1A" w:rsidRDefault="002A4A8D" w:rsidP="002A4A8D">
      <w:pPr>
        <w:tabs>
          <w:tab w:val="left" w:pos="2670"/>
        </w:tabs>
        <w:spacing w:after="0" w:line="240" w:lineRule="auto"/>
        <w:contextualSpacing/>
        <w:rPr>
          <w:color w:val="000000" w:themeColor="text1"/>
          <w:sz w:val="19"/>
          <w:szCs w:val="19"/>
        </w:rPr>
      </w:pPr>
    </w:p>
    <w:p w14:paraId="27E7915D" w14:textId="65DCDFE9" w:rsidR="00C4527C" w:rsidRPr="006E5F1A" w:rsidRDefault="00C4527C" w:rsidP="00686D4A">
      <w:pPr>
        <w:pStyle w:val="ListParagraph"/>
        <w:numPr>
          <w:ilvl w:val="0"/>
          <w:numId w:val="10"/>
        </w:numPr>
        <w:tabs>
          <w:tab w:val="left" w:pos="2670"/>
        </w:tabs>
        <w:spacing w:after="0"/>
        <w:rPr>
          <w:color w:val="000000" w:themeColor="text1" w:themeShade="BF"/>
          <w:sz w:val="19"/>
          <w:szCs w:val="19"/>
        </w:rPr>
      </w:pPr>
      <w:r w:rsidRPr="006E5F1A">
        <w:rPr>
          <w:color w:val="000000" w:themeColor="text1" w:themeShade="BF"/>
          <w:sz w:val="19"/>
          <w:szCs w:val="19"/>
        </w:rPr>
        <w:t>Mini Project : Computer Networking</w:t>
      </w:r>
    </w:p>
    <w:p w14:paraId="477CF7EB" w14:textId="3A03F7DF" w:rsidR="00686D4A" w:rsidRPr="006E5F1A" w:rsidRDefault="00C4527C" w:rsidP="00686D4A">
      <w:pPr>
        <w:pStyle w:val="ListParagraph"/>
        <w:numPr>
          <w:ilvl w:val="0"/>
          <w:numId w:val="10"/>
        </w:numPr>
        <w:tabs>
          <w:tab w:val="left" w:pos="2670"/>
        </w:tabs>
        <w:spacing w:after="0"/>
        <w:rPr>
          <w:b/>
          <w:color w:val="000000" w:themeColor="text1" w:themeShade="BF"/>
          <w:sz w:val="19"/>
          <w:szCs w:val="19"/>
        </w:rPr>
      </w:pPr>
      <w:r w:rsidRPr="006E5F1A">
        <w:rPr>
          <w:color w:val="000000" w:themeColor="text1" w:themeShade="BF"/>
          <w:sz w:val="19"/>
          <w:szCs w:val="19"/>
        </w:rPr>
        <w:t>Major</w:t>
      </w:r>
      <w:r w:rsidR="00D73FC8" w:rsidRPr="006E5F1A">
        <w:rPr>
          <w:color w:val="000000" w:themeColor="text1" w:themeShade="BF"/>
          <w:sz w:val="19"/>
          <w:szCs w:val="19"/>
        </w:rPr>
        <w:t>/Final Year</w:t>
      </w:r>
      <w:r w:rsidRPr="006E5F1A">
        <w:rPr>
          <w:color w:val="000000" w:themeColor="text1" w:themeShade="BF"/>
          <w:sz w:val="19"/>
          <w:szCs w:val="19"/>
        </w:rPr>
        <w:t xml:space="preserve"> Project : Online Examination System</w:t>
      </w:r>
    </w:p>
    <w:p w14:paraId="374D4F5A" w14:textId="77777777" w:rsidR="00DE170E" w:rsidRPr="006E5F1A" w:rsidRDefault="00DE170E" w:rsidP="00686D4A">
      <w:pPr>
        <w:tabs>
          <w:tab w:val="left" w:pos="2670"/>
        </w:tabs>
        <w:spacing w:after="0"/>
        <w:rPr>
          <w:b/>
          <w:color w:val="000000" w:themeColor="text1"/>
          <w:sz w:val="19"/>
          <w:szCs w:val="19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0217"/>
      </w:tblGrid>
      <w:tr w:rsidR="002A4A8D" w:rsidRPr="006E5F1A" w14:paraId="4BB855C1" w14:textId="77777777" w:rsidTr="006E5F1A">
        <w:tc>
          <w:tcPr>
            <w:tcW w:w="10217" w:type="dxa"/>
            <w:shd w:val="clear" w:color="auto" w:fill="ECEDD1" w:themeFill="background2"/>
          </w:tcPr>
          <w:p w14:paraId="06782F39" w14:textId="25DA2830" w:rsidR="002A4A8D" w:rsidRPr="006E5F1A" w:rsidRDefault="002A4A8D" w:rsidP="00686D4A">
            <w:pPr>
              <w:tabs>
                <w:tab w:val="left" w:pos="2670"/>
              </w:tabs>
              <w:spacing w:after="0"/>
              <w:rPr>
                <w:b/>
                <w:color w:val="000000" w:themeColor="text1"/>
                <w:sz w:val="19"/>
                <w:szCs w:val="19"/>
              </w:rPr>
            </w:pPr>
            <w:r w:rsidRPr="006E5F1A">
              <w:rPr>
                <w:b/>
                <w:color w:val="000000" w:themeColor="text1"/>
                <w:sz w:val="19"/>
                <w:szCs w:val="19"/>
              </w:rPr>
              <w:t>Personal Information</w:t>
            </w:r>
          </w:p>
        </w:tc>
      </w:tr>
    </w:tbl>
    <w:p w14:paraId="40B69DE6" w14:textId="77777777" w:rsidR="002A4A8D" w:rsidRPr="006E5F1A" w:rsidRDefault="002A4A8D" w:rsidP="002A4A8D">
      <w:pPr>
        <w:tabs>
          <w:tab w:val="left" w:pos="2670"/>
        </w:tabs>
        <w:spacing w:after="0" w:line="276" w:lineRule="auto"/>
        <w:rPr>
          <w:b/>
          <w:color w:val="000000" w:themeColor="text1"/>
          <w:sz w:val="19"/>
          <w:szCs w:val="19"/>
        </w:rPr>
      </w:pPr>
    </w:p>
    <w:p w14:paraId="6947CB00" w14:textId="01C36998" w:rsidR="00DF5376" w:rsidRPr="006E5F1A" w:rsidRDefault="00686D4A" w:rsidP="002A4A8D">
      <w:pPr>
        <w:tabs>
          <w:tab w:val="left" w:pos="2670"/>
        </w:tabs>
        <w:spacing w:after="0" w:line="276" w:lineRule="auto"/>
        <w:rPr>
          <w:color w:val="000000" w:themeColor="text1"/>
          <w:sz w:val="19"/>
          <w:szCs w:val="19"/>
        </w:rPr>
      </w:pPr>
      <w:r w:rsidRPr="006E5F1A">
        <w:rPr>
          <w:color w:val="000000" w:themeColor="text1"/>
          <w:sz w:val="19"/>
          <w:szCs w:val="19"/>
        </w:rPr>
        <w:t>Father’s Name : Syed Jawaid Zahir</w:t>
      </w:r>
    </w:p>
    <w:p w14:paraId="350606BD" w14:textId="1895FCD0" w:rsidR="00686D4A" w:rsidRPr="006E5F1A" w:rsidRDefault="00686D4A" w:rsidP="002A4A8D">
      <w:pPr>
        <w:tabs>
          <w:tab w:val="left" w:pos="2670"/>
        </w:tabs>
        <w:spacing w:after="0" w:line="276" w:lineRule="auto"/>
        <w:rPr>
          <w:color w:val="000000" w:themeColor="text1"/>
          <w:sz w:val="19"/>
          <w:szCs w:val="19"/>
        </w:rPr>
      </w:pPr>
      <w:r w:rsidRPr="006E5F1A">
        <w:rPr>
          <w:color w:val="000000" w:themeColor="text1"/>
          <w:sz w:val="19"/>
          <w:szCs w:val="19"/>
        </w:rPr>
        <w:t>Date of Birth</w:t>
      </w:r>
      <w:r w:rsidR="007831C7" w:rsidRPr="006E5F1A">
        <w:rPr>
          <w:color w:val="000000" w:themeColor="text1"/>
          <w:sz w:val="19"/>
          <w:szCs w:val="19"/>
        </w:rPr>
        <w:t xml:space="preserve">    </w:t>
      </w:r>
      <w:r w:rsidRPr="006E5F1A">
        <w:rPr>
          <w:color w:val="000000" w:themeColor="text1"/>
          <w:sz w:val="19"/>
          <w:szCs w:val="19"/>
        </w:rPr>
        <w:t xml:space="preserve"> :</w:t>
      </w:r>
      <w:r w:rsidR="007831C7" w:rsidRPr="006E5F1A">
        <w:rPr>
          <w:color w:val="000000" w:themeColor="text1"/>
          <w:sz w:val="19"/>
          <w:szCs w:val="19"/>
        </w:rPr>
        <w:t xml:space="preserve"> </w:t>
      </w:r>
      <w:r w:rsidRPr="006E5F1A">
        <w:rPr>
          <w:color w:val="000000" w:themeColor="text1"/>
          <w:sz w:val="19"/>
          <w:szCs w:val="19"/>
        </w:rPr>
        <w:t>22 / 12 / 1995</w:t>
      </w:r>
    </w:p>
    <w:p w14:paraId="246B0119" w14:textId="0022EEA2" w:rsidR="00686D4A" w:rsidRPr="006E5F1A" w:rsidRDefault="00686D4A" w:rsidP="002A4A8D">
      <w:pPr>
        <w:tabs>
          <w:tab w:val="left" w:pos="2670"/>
        </w:tabs>
        <w:spacing w:after="0" w:line="276" w:lineRule="auto"/>
        <w:rPr>
          <w:color w:val="000000" w:themeColor="text1"/>
          <w:sz w:val="19"/>
          <w:szCs w:val="19"/>
        </w:rPr>
      </w:pPr>
      <w:r w:rsidRPr="006E5F1A">
        <w:rPr>
          <w:color w:val="000000" w:themeColor="text1"/>
          <w:sz w:val="19"/>
          <w:szCs w:val="19"/>
        </w:rPr>
        <w:t xml:space="preserve">Nationality </w:t>
      </w:r>
      <w:r w:rsidR="007831C7" w:rsidRPr="006E5F1A">
        <w:rPr>
          <w:color w:val="000000" w:themeColor="text1"/>
          <w:sz w:val="19"/>
          <w:szCs w:val="19"/>
        </w:rPr>
        <w:t xml:space="preserve">       </w:t>
      </w:r>
      <w:r w:rsidRPr="006E5F1A">
        <w:rPr>
          <w:color w:val="000000" w:themeColor="text1"/>
          <w:sz w:val="19"/>
          <w:szCs w:val="19"/>
        </w:rPr>
        <w:t>:</w:t>
      </w:r>
      <w:r w:rsidR="007831C7" w:rsidRPr="006E5F1A">
        <w:rPr>
          <w:color w:val="000000" w:themeColor="text1"/>
          <w:sz w:val="19"/>
          <w:szCs w:val="19"/>
        </w:rPr>
        <w:t xml:space="preserve"> </w:t>
      </w:r>
      <w:r w:rsidRPr="006E5F1A">
        <w:rPr>
          <w:color w:val="000000" w:themeColor="text1"/>
          <w:sz w:val="19"/>
          <w:szCs w:val="19"/>
        </w:rPr>
        <w:t>Indian</w:t>
      </w:r>
    </w:p>
    <w:p w14:paraId="3B8044C5" w14:textId="27A1DC7E" w:rsidR="00686D4A" w:rsidRPr="006E5F1A" w:rsidRDefault="00686D4A" w:rsidP="002A4A8D">
      <w:pPr>
        <w:tabs>
          <w:tab w:val="left" w:pos="2670"/>
        </w:tabs>
        <w:spacing w:after="0" w:line="276" w:lineRule="auto"/>
        <w:rPr>
          <w:color w:val="000000" w:themeColor="text1"/>
          <w:sz w:val="19"/>
          <w:szCs w:val="19"/>
        </w:rPr>
      </w:pPr>
      <w:r w:rsidRPr="006E5F1A">
        <w:rPr>
          <w:color w:val="000000" w:themeColor="text1"/>
          <w:sz w:val="19"/>
          <w:szCs w:val="19"/>
        </w:rPr>
        <w:t>G</w:t>
      </w:r>
      <w:r w:rsidR="00E35626" w:rsidRPr="006E5F1A">
        <w:rPr>
          <w:color w:val="000000" w:themeColor="text1"/>
          <w:sz w:val="19"/>
          <w:szCs w:val="19"/>
        </w:rPr>
        <w:t>e</w:t>
      </w:r>
      <w:r w:rsidRPr="006E5F1A">
        <w:rPr>
          <w:color w:val="000000" w:themeColor="text1"/>
          <w:sz w:val="19"/>
          <w:szCs w:val="19"/>
        </w:rPr>
        <w:t xml:space="preserve">nder </w:t>
      </w:r>
      <w:r w:rsidR="007831C7" w:rsidRPr="006E5F1A">
        <w:rPr>
          <w:color w:val="000000" w:themeColor="text1"/>
          <w:sz w:val="19"/>
          <w:szCs w:val="19"/>
        </w:rPr>
        <w:t xml:space="preserve">            </w:t>
      </w:r>
      <w:r w:rsidRPr="006E5F1A">
        <w:rPr>
          <w:color w:val="000000" w:themeColor="text1"/>
          <w:sz w:val="19"/>
          <w:szCs w:val="19"/>
        </w:rPr>
        <w:t>:</w:t>
      </w:r>
      <w:r w:rsidR="007831C7" w:rsidRPr="006E5F1A">
        <w:rPr>
          <w:color w:val="000000" w:themeColor="text1"/>
          <w:sz w:val="19"/>
          <w:szCs w:val="19"/>
        </w:rPr>
        <w:t xml:space="preserve"> </w:t>
      </w:r>
      <w:r w:rsidRPr="006E5F1A">
        <w:rPr>
          <w:color w:val="000000" w:themeColor="text1"/>
          <w:sz w:val="19"/>
          <w:szCs w:val="19"/>
        </w:rPr>
        <w:t>Male</w:t>
      </w:r>
    </w:p>
    <w:p w14:paraId="118ECBBE" w14:textId="77777777" w:rsidR="00012206" w:rsidRDefault="00686D4A" w:rsidP="00AC3E1B">
      <w:pPr>
        <w:tabs>
          <w:tab w:val="left" w:pos="2670"/>
        </w:tabs>
        <w:spacing w:after="0" w:line="240" w:lineRule="auto"/>
        <w:rPr>
          <w:color w:val="000000" w:themeColor="text1"/>
          <w:sz w:val="19"/>
          <w:szCs w:val="19"/>
        </w:rPr>
      </w:pPr>
      <w:r w:rsidRPr="006E5F1A">
        <w:rPr>
          <w:color w:val="000000" w:themeColor="text1"/>
          <w:sz w:val="19"/>
          <w:szCs w:val="19"/>
        </w:rPr>
        <w:t xml:space="preserve">Hobbies </w:t>
      </w:r>
      <w:r w:rsidR="006E5F1A" w:rsidRPr="006E5F1A">
        <w:rPr>
          <w:color w:val="000000" w:themeColor="text1"/>
          <w:sz w:val="19"/>
          <w:szCs w:val="19"/>
        </w:rPr>
        <w:t xml:space="preserve">            </w:t>
      </w:r>
      <w:r w:rsidRPr="006E5F1A">
        <w:rPr>
          <w:color w:val="000000" w:themeColor="text1"/>
          <w:sz w:val="19"/>
          <w:szCs w:val="19"/>
        </w:rPr>
        <w:t>:</w:t>
      </w:r>
      <w:r w:rsidR="007831C7" w:rsidRPr="006E5F1A">
        <w:rPr>
          <w:color w:val="000000" w:themeColor="text1"/>
          <w:sz w:val="19"/>
          <w:szCs w:val="19"/>
        </w:rPr>
        <w:t xml:space="preserve"> </w:t>
      </w:r>
      <w:r w:rsidR="00F40E31" w:rsidRPr="006E5F1A">
        <w:rPr>
          <w:color w:val="000000" w:themeColor="text1"/>
          <w:sz w:val="19"/>
          <w:szCs w:val="19"/>
        </w:rPr>
        <w:t xml:space="preserve">Watching Hollywood movies, Motivational videos &amp; European football leagues, </w:t>
      </w:r>
      <w:r w:rsidR="00AC3E1B" w:rsidRPr="006E5F1A">
        <w:rPr>
          <w:color w:val="000000" w:themeColor="text1"/>
          <w:sz w:val="19"/>
          <w:szCs w:val="19"/>
        </w:rPr>
        <w:t xml:space="preserve"> </w:t>
      </w:r>
      <w:r w:rsidR="00012206">
        <w:rPr>
          <w:color w:val="000000" w:themeColor="text1"/>
          <w:sz w:val="19"/>
          <w:szCs w:val="19"/>
        </w:rPr>
        <w:t xml:space="preserve">playing      </w:t>
      </w:r>
    </w:p>
    <w:p w14:paraId="1DF95A04" w14:textId="5A01CB71" w:rsidR="00686D4A" w:rsidRPr="006E5F1A" w:rsidRDefault="00012206" w:rsidP="00AC3E1B">
      <w:pPr>
        <w:tabs>
          <w:tab w:val="left" w:pos="2670"/>
        </w:tabs>
        <w:spacing w:after="0" w:line="240" w:lineRule="auto"/>
        <w:rPr>
          <w:color w:val="000000" w:themeColor="text1"/>
          <w:sz w:val="19"/>
          <w:szCs w:val="19"/>
        </w:rPr>
      </w:pPr>
      <w:r>
        <w:rPr>
          <w:color w:val="000000" w:themeColor="text1"/>
          <w:sz w:val="19"/>
          <w:szCs w:val="19"/>
        </w:rPr>
        <w:t xml:space="preserve">                             football and indeed chess lover.</w:t>
      </w:r>
      <w:r w:rsidR="00AC3E1B" w:rsidRPr="006E5F1A">
        <w:rPr>
          <w:color w:val="000000" w:themeColor="text1"/>
          <w:sz w:val="19"/>
          <w:szCs w:val="19"/>
        </w:rPr>
        <w:t xml:space="preserve">                                          </w:t>
      </w:r>
    </w:p>
    <w:p w14:paraId="7AC44E94" w14:textId="77777777" w:rsidR="00E275C2" w:rsidRPr="006E5F1A" w:rsidRDefault="00E275C2" w:rsidP="002A4A8D">
      <w:pPr>
        <w:tabs>
          <w:tab w:val="left" w:pos="2670"/>
        </w:tabs>
        <w:spacing w:after="0" w:line="276" w:lineRule="auto"/>
        <w:rPr>
          <w:b/>
          <w:color w:val="000000" w:themeColor="text1"/>
          <w:sz w:val="19"/>
          <w:szCs w:val="19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0217"/>
      </w:tblGrid>
      <w:tr w:rsidR="00DE170E" w:rsidRPr="006E5F1A" w14:paraId="4B6A7DD6" w14:textId="77777777" w:rsidTr="006E5F1A">
        <w:tc>
          <w:tcPr>
            <w:tcW w:w="10217" w:type="dxa"/>
            <w:shd w:val="clear" w:color="auto" w:fill="ECEDD1" w:themeFill="background2"/>
          </w:tcPr>
          <w:p w14:paraId="2889D985" w14:textId="110AF9E0" w:rsidR="00DE170E" w:rsidRPr="006E5F1A" w:rsidRDefault="00DE170E" w:rsidP="007D7BD2">
            <w:pPr>
              <w:tabs>
                <w:tab w:val="left" w:pos="2670"/>
              </w:tabs>
              <w:spacing w:after="0" w:line="276" w:lineRule="auto"/>
              <w:rPr>
                <w:b/>
                <w:color w:val="000000" w:themeColor="text1"/>
                <w:sz w:val="19"/>
                <w:szCs w:val="19"/>
              </w:rPr>
            </w:pPr>
            <w:r w:rsidRPr="006E5F1A">
              <w:rPr>
                <w:b/>
                <w:color w:val="000000" w:themeColor="text1"/>
                <w:sz w:val="19"/>
                <w:szCs w:val="19"/>
              </w:rPr>
              <w:t xml:space="preserve">Declaration </w:t>
            </w:r>
          </w:p>
        </w:tc>
      </w:tr>
    </w:tbl>
    <w:p w14:paraId="56D2F960" w14:textId="77777777" w:rsidR="007D7BD2" w:rsidRPr="006E5F1A" w:rsidRDefault="007D7BD2" w:rsidP="007D7BD2">
      <w:pPr>
        <w:spacing w:after="0" w:line="276" w:lineRule="auto"/>
        <w:rPr>
          <w:rFonts w:cstheme="minorHAnsi"/>
          <w:bCs/>
          <w:sz w:val="19"/>
          <w:szCs w:val="19"/>
        </w:rPr>
      </w:pPr>
    </w:p>
    <w:p w14:paraId="4511239D" w14:textId="2A5D42A8" w:rsidR="00DE170E" w:rsidRPr="006E5F1A" w:rsidRDefault="00DE170E" w:rsidP="007D7BD2">
      <w:pPr>
        <w:spacing w:after="0" w:line="276" w:lineRule="auto"/>
        <w:rPr>
          <w:rFonts w:cstheme="minorHAnsi"/>
          <w:bCs/>
          <w:sz w:val="19"/>
          <w:szCs w:val="19"/>
        </w:rPr>
      </w:pPr>
      <w:r w:rsidRPr="006E5F1A">
        <w:rPr>
          <w:rFonts w:cstheme="minorHAnsi"/>
          <w:bCs/>
          <w:sz w:val="19"/>
          <w:szCs w:val="19"/>
        </w:rPr>
        <w:t>Confident to satiate your organization with utmost sincerity. The above information provided is true to the best of my knowledge and belief.</w:t>
      </w:r>
    </w:p>
    <w:p w14:paraId="3D901733" w14:textId="77777777" w:rsidR="00DE170E" w:rsidRPr="006E5F1A" w:rsidRDefault="00DE170E" w:rsidP="00DE170E">
      <w:pPr>
        <w:tabs>
          <w:tab w:val="left" w:pos="5653"/>
        </w:tabs>
        <w:spacing w:line="360" w:lineRule="auto"/>
        <w:rPr>
          <w:rFonts w:cstheme="minorHAnsi"/>
          <w:b/>
          <w:sz w:val="19"/>
          <w:szCs w:val="19"/>
        </w:rPr>
      </w:pPr>
      <w:r w:rsidRPr="006E5F1A">
        <w:rPr>
          <w:rFonts w:cstheme="minorHAnsi"/>
          <w:b/>
          <w:sz w:val="19"/>
          <w:szCs w:val="19"/>
        </w:rPr>
        <w:tab/>
      </w:r>
    </w:p>
    <w:p w14:paraId="3B7927E8" w14:textId="17787D32" w:rsidR="007831C7" w:rsidRPr="006E5F1A" w:rsidRDefault="007831C7" w:rsidP="002A4A8D">
      <w:pPr>
        <w:tabs>
          <w:tab w:val="left" w:pos="2670"/>
        </w:tabs>
        <w:spacing w:after="0" w:line="276" w:lineRule="auto"/>
        <w:rPr>
          <w:b/>
          <w:color w:val="000000" w:themeColor="text1"/>
          <w:sz w:val="19"/>
          <w:szCs w:val="19"/>
        </w:rPr>
      </w:pPr>
      <w:r w:rsidRPr="006E5F1A">
        <w:rPr>
          <w:b/>
          <w:color w:val="000000" w:themeColor="text1"/>
          <w:sz w:val="19"/>
          <w:szCs w:val="19"/>
        </w:rPr>
        <w:t>Place: Delhi</w:t>
      </w:r>
      <w:r w:rsidRPr="006E5F1A">
        <w:rPr>
          <w:b/>
          <w:color w:val="000000" w:themeColor="text1"/>
          <w:sz w:val="19"/>
          <w:szCs w:val="19"/>
        </w:rPr>
        <w:tab/>
      </w:r>
      <w:r w:rsidRPr="006E5F1A">
        <w:rPr>
          <w:b/>
          <w:color w:val="000000" w:themeColor="text1"/>
          <w:sz w:val="19"/>
          <w:szCs w:val="19"/>
        </w:rPr>
        <w:tab/>
      </w:r>
      <w:r w:rsidRPr="006E5F1A">
        <w:rPr>
          <w:b/>
          <w:color w:val="000000" w:themeColor="text1"/>
          <w:sz w:val="19"/>
          <w:szCs w:val="19"/>
        </w:rPr>
        <w:tab/>
      </w:r>
      <w:r w:rsidRPr="006E5F1A">
        <w:rPr>
          <w:b/>
          <w:color w:val="000000" w:themeColor="text1"/>
          <w:sz w:val="19"/>
          <w:szCs w:val="19"/>
        </w:rPr>
        <w:tab/>
      </w:r>
      <w:r w:rsidRPr="006E5F1A">
        <w:rPr>
          <w:b/>
          <w:color w:val="000000" w:themeColor="text1"/>
          <w:sz w:val="19"/>
          <w:szCs w:val="19"/>
        </w:rPr>
        <w:tab/>
      </w:r>
      <w:r w:rsidRPr="006E5F1A">
        <w:rPr>
          <w:b/>
          <w:color w:val="000000" w:themeColor="text1"/>
          <w:sz w:val="19"/>
          <w:szCs w:val="19"/>
        </w:rPr>
        <w:tab/>
      </w:r>
      <w:r w:rsidRPr="006E5F1A">
        <w:rPr>
          <w:b/>
          <w:color w:val="000000" w:themeColor="text1"/>
          <w:sz w:val="19"/>
          <w:szCs w:val="19"/>
        </w:rPr>
        <w:tab/>
      </w:r>
      <w:r w:rsidRPr="006E5F1A">
        <w:rPr>
          <w:b/>
          <w:color w:val="000000" w:themeColor="text1"/>
          <w:sz w:val="19"/>
          <w:szCs w:val="19"/>
        </w:rPr>
        <w:tab/>
      </w:r>
      <w:r w:rsidRPr="006E5F1A">
        <w:rPr>
          <w:b/>
          <w:color w:val="000000" w:themeColor="text1"/>
          <w:sz w:val="19"/>
          <w:szCs w:val="19"/>
        </w:rPr>
        <w:tab/>
        <w:t xml:space="preserve"> </w:t>
      </w:r>
      <w:r w:rsidRPr="006E5F1A">
        <w:rPr>
          <w:b/>
          <w:color w:val="000000" w:themeColor="text1"/>
          <w:sz w:val="19"/>
          <w:szCs w:val="19"/>
        </w:rPr>
        <w:tab/>
        <w:t xml:space="preserve">        Signature</w:t>
      </w:r>
    </w:p>
    <w:p w14:paraId="0467AC54" w14:textId="3DFD81DD" w:rsidR="007831C7" w:rsidRPr="006E5F1A" w:rsidRDefault="007831C7" w:rsidP="002A4A8D">
      <w:pPr>
        <w:tabs>
          <w:tab w:val="left" w:pos="2670"/>
        </w:tabs>
        <w:spacing w:after="0" w:line="276" w:lineRule="auto"/>
        <w:rPr>
          <w:color w:val="000000" w:themeColor="text1"/>
          <w:sz w:val="19"/>
          <w:szCs w:val="19"/>
        </w:rPr>
      </w:pPr>
      <w:r w:rsidRPr="006E5F1A">
        <w:rPr>
          <w:b/>
          <w:color w:val="000000" w:themeColor="text1"/>
          <w:sz w:val="19"/>
          <w:szCs w:val="19"/>
        </w:rPr>
        <w:t>Date:</w:t>
      </w:r>
      <w:r w:rsidRPr="006E5F1A">
        <w:rPr>
          <w:b/>
          <w:color w:val="000000" w:themeColor="text1"/>
          <w:sz w:val="19"/>
          <w:szCs w:val="19"/>
        </w:rPr>
        <w:tab/>
      </w:r>
      <w:r w:rsidRPr="006E5F1A">
        <w:rPr>
          <w:b/>
          <w:color w:val="000000" w:themeColor="text1"/>
          <w:sz w:val="19"/>
          <w:szCs w:val="19"/>
        </w:rPr>
        <w:tab/>
      </w:r>
      <w:r w:rsidRPr="006E5F1A">
        <w:rPr>
          <w:b/>
          <w:color w:val="000000" w:themeColor="text1"/>
          <w:sz w:val="19"/>
          <w:szCs w:val="19"/>
        </w:rPr>
        <w:tab/>
      </w:r>
      <w:r w:rsidRPr="006E5F1A">
        <w:rPr>
          <w:b/>
          <w:color w:val="000000" w:themeColor="text1"/>
          <w:sz w:val="19"/>
          <w:szCs w:val="19"/>
        </w:rPr>
        <w:tab/>
      </w:r>
      <w:r w:rsidRPr="006E5F1A">
        <w:rPr>
          <w:b/>
          <w:color w:val="000000" w:themeColor="text1"/>
          <w:sz w:val="19"/>
          <w:szCs w:val="19"/>
        </w:rPr>
        <w:tab/>
      </w:r>
      <w:r w:rsidRPr="006E5F1A">
        <w:rPr>
          <w:b/>
          <w:color w:val="000000" w:themeColor="text1"/>
          <w:sz w:val="19"/>
          <w:szCs w:val="19"/>
        </w:rPr>
        <w:tab/>
      </w:r>
      <w:r w:rsidRPr="006E5F1A">
        <w:rPr>
          <w:b/>
          <w:color w:val="000000" w:themeColor="text1"/>
          <w:sz w:val="19"/>
          <w:szCs w:val="19"/>
        </w:rPr>
        <w:tab/>
      </w:r>
      <w:r w:rsidRPr="006E5F1A">
        <w:rPr>
          <w:b/>
          <w:color w:val="000000" w:themeColor="text1"/>
          <w:sz w:val="19"/>
          <w:szCs w:val="19"/>
        </w:rPr>
        <w:tab/>
      </w:r>
      <w:r w:rsidRPr="006E5F1A">
        <w:rPr>
          <w:b/>
          <w:color w:val="000000" w:themeColor="text1"/>
          <w:sz w:val="19"/>
          <w:szCs w:val="19"/>
        </w:rPr>
        <w:tab/>
        <w:t xml:space="preserve">    </w:t>
      </w:r>
      <w:r w:rsidR="00E35626" w:rsidRPr="006E5F1A">
        <w:rPr>
          <w:b/>
          <w:color w:val="000000" w:themeColor="text1"/>
          <w:sz w:val="19"/>
          <w:szCs w:val="19"/>
        </w:rPr>
        <w:t xml:space="preserve">   </w:t>
      </w:r>
      <w:r w:rsidRPr="006E5F1A">
        <w:rPr>
          <w:b/>
          <w:color w:val="000000" w:themeColor="text1"/>
          <w:sz w:val="19"/>
          <w:szCs w:val="19"/>
        </w:rPr>
        <w:t xml:space="preserve"> </w:t>
      </w:r>
      <w:r w:rsidR="006E5F1A">
        <w:rPr>
          <w:b/>
          <w:color w:val="000000" w:themeColor="text1"/>
          <w:sz w:val="19"/>
          <w:szCs w:val="19"/>
        </w:rPr>
        <w:t xml:space="preserve">  </w:t>
      </w:r>
      <w:r w:rsidRPr="006E5F1A">
        <w:rPr>
          <w:color w:val="000000" w:themeColor="text1"/>
          <w:sz w:val="19"/>
          <w:szCs w:val="19"/>
        </w:rPr>
        <w:t>Bakar Raza Zahir</w:t>
      </w:r>
    </w:p>
    <w:sectPr w:rsidR="007831C7" w:rsidRPr="006E5F1A">
      <w:footerReference w:type="default" r:id="rId11"/>
      <w:headerReference w:type="first" r:id="rId12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A0BAA5" w14:textId="77777777" w:rsidR="00DA2D2C" w:rsidRDefault="00DA2D2C">
      <w:pPr>
        <w:spacing w:after="0" w:line="240" w:lineRule="auto"/>
      </w:pPr>
      <w:r>
        <w:separator/>
      </w:r>
    </w:p>
  </w:endnote>
  <w:endnote w:type="continuationSeparator" w:id="0">
    <w:p w14:paraId="37CA3A7B" w14:textId="77777777" w:rsidR="00DA2D2C" w:rsidRDefault="00DA2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0AE3EF" w14:textId="77777777" w:rsidR="00C4527C" w:rsidRDefault="00C4527C">
    <w:pPr>
      <w:pStyle w:val="Foo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B38E62B" wp14:editId="50E2EE7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9113113" w14:textId="77777777" w:rsidR="00C4527C" w:rsidRDefault="00C4527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7B38E62B"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14:paraId="39113113" w14:textId="77777777" w:rsidR="00C4527C" w:rsidRDefault="00C4527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2CE23167" wp14:editId="7C8E19C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82475C" w14:textId="77777777" w:rsidR="00C4527C" w:rsidRDefault="00C4527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CE23167"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14:paraId="5382475C" w14:textId="77777777" w:rsidR="00C4527C" w:rsidRDefault="00C4527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27FCD91" wp14:editId="2BFE31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F158440" w14:textId="77777777" w:rsidR="00C4527C" w:rsidRDefault="00C4527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27FCD91"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    <v:stroke linestyle="thinThin"/>
              <v:textbox inset="2.53903mm,1.2695mm,2.53903mm,1.2695mm">
                <w:txbxContent>
                  <w:p w14:paraId="1F158440" w14:textId="77777777" w:rsidR="00C4527C" w:rsidRDefault="00C4527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1C2D45D" wp14:editId="3A59DCA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5C8E53" w14:textId="348A5A1C" w:rsidR="00C4527C" w:rsidRDefault="00DA2D2C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9AE5546F5A014CBBBF554DB1A6E5C70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4527C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Baakar</w:t>
                              </w:r>
                              <w:proofErr w:type="spellEnd"/>
                              <w:r w:rsidR="00C4527C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C4527C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raza</w:t>
                              </w:r>
                              <w:proofErr w:type="spellEnd"/>
                              <w:r w:rsidR="00C4527C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C4527C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zahir</w:t>
                              </w:r>
                              <w:proofErr w:type="spellEnd"/>
                            </w:sdtContent>
                          </w:sdt>
                          <w:r w:rsidR="00C4527C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C4527C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C4527C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C4527C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C4527C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527C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C4527C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1C2D45D"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    <v:textbox inset="0,0,0,0">
                <w:txbxContent>
                  <w:p w14:paraId="085C8E53" w14:textId="348A5A1C" w:rsidR="00C4527C" w:rsidRDefault="002F3610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9AE5546F5A014CBBBF554DB1A6E5C70B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C4527C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Baakar</w:t>
                        </w:r>
                        <w:proofErr w:type="spellEnd"/>
                        <w:r w:rsidR="00C4527C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C4527C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raza</w:t>
                        </w:r>
                        <w:proofErr w:type="spellEnd"/>
                        <w:r w:rsidR="00C4527C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C4527C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zahir</w:t>
                        </w:r>
                        <w:proofErr w:type="spellEnd"/>
                      </w:sdtContent>
                    </w:sdt>
                    <w:r w:rsidR="00C4527C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C4527C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C4527C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C4527C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C4527C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C4527C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C4527C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7A2EC4" w14:textId="77777777" w:rsidR="00DA2D2C" w:rsidRDefault="00DA2D2C">
      <w:pPr>
        <w:spacing w:after="0" w:line="240" w:lineRule="auto"/>
      </w:pPr>
      <w:r>
        <w:separator/>
      </w:r>
    </w:p>
  </w:footnote>
  <w:footnote w:type="continuationSeparator" w:id="0">
    <w:p w14:paraId="3E334A8E" w14:textId="77777777" w:rsidR="00DA2D2C" w:rsidRDefault="00DA2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25971E" w14:textId="77777777" w:rsidR="00C4527C" w:rsidRDefault="00C4527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740ACE" wp14:editId="12CF438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201A5D58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45E387B" wp14:editId="1DA9A77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C4F8EBC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08B5A54" wp14:editId="4D14FBE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46FF338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37A43"/>
    <w:multiLevelType w:val="hybridMultilevel"/>
    <w:tmpl w:val="7B0A9B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5376E"/>
    <w:multiLevelType w:val="hybridMultilevel"/>
    <w:tmpl w:val="4F143D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05B59"/>
    <w:multiLevelType w:val="hybridMultilevel"/>
    <w:tmpl w:val="3B0ED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CD2B22"/>
    <w:multiLevelType w:val="hybridMultilevel"/>
    <w:tmpl w:val="655008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C6D65F2"/>
    <w:multiLevelType w:val="hybridMultilevel"/>
    <w:tmpl w:val="7FB603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81752F"/>
    <w:multiLevelType w:val="hybridMultilevel"/>
    <w:tmpl w:val="D8666A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2"/>
  </w:num>
  <w:num w:numId="5">
    <w:abstractNumId w:val="9"/>
  </w:num>
  <w:num w:numId="6">
    <w:abstractNumId w:val="8"/>
  </w:num>
  <w:num w:numId="7">
    <w:abstractNumId w:val="3"/>
  </w:num>
  <w:num w:numId="8">
    <w:abstractNumId w:val="5"/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01F"/>
    <w:rsid w:val="00012206"/>
    <w:rsid w:val="00237D1A"/>
    <w:rsid w:val="00283025"/>
    <w:rsid w:val="002A0414"/>
    <w:rsid w:val="002A4A8D"/>
    <w:rsid w:val="002F3610"/>
    <w:rsid w:val="003D5CA0"/>
    <w:rsid w:val="005041DE"/>
    <w:rsid w:val="005D2058"/>
    <w:rsid w:val="00686D4A"/>
    <w:rsid w:val="006E5F1A"/>
    <w:rsid w:val="006F2C76"/>
    <w:rsid w:val="007831C7"/>
    <w:rsid w:val="007D7BD2"/>
    <w:rsid w:val="0086101F"/>
    <w:rsid w:val="0092260C"/>
    <w:rsid w:val="00A03D90"/>
    <w:rsid w:val="00A20EC2"/>
    <w:rsid w:val="00AC3E1B"/>
    <w:rsid w:val="00AE53C8"/>
    <w:rsid w:val="00C4527C"/>
    <w:rsid w:val="00D73FC8"/>
    <w:rsid w:val="00DA2D2C"/>
    <w:rsid w:val="00DB0A23"/>
    <w:rsid w:val="00DE170E"/>
    <w:rsid w:val="00DF5376"/>
    <w:rsid w:val="00DF676B"/>
    <w:rsid w:val="00E275C2"/>
    <w:rsid w:val="00E35626"/>
    <w:rsid w:val="00E44028"/>
    <w:rsid w:val="00EA39BD"/>
    <w:rsid w:val="00F40E31"/>
    <w:rsid w:val="00F6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5A7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6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E5546F5A014CBBBF554DB1A6E5C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CDF5B-2A27-4421-9D2C-B5FA990A77FA}"/>
      </w:docPartPr>
      <w:docPartBody>
        <w:p w:rsidR="007E11CB" w:rsidRDefault="00EF7F73">
          <w:pPr>
            <w:pStyle w:val="9AE5546F5A014CBBBF554DB1A6E5C70B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F30"/>
    <w:rsid w:val="00114E48"/>
    <w:rsid w:val="00224CD2"/>
    <w:rsid w:val="002D2E8D"/>
    <w:rsid w:val="003F1973"/>
    <w:rsid w:val="007E11CB"/>
    <w:rsid w:val="00A41096"/>
    <w:rsid w:val="00C61E96"/>
    <w:rsid w:val="00D167A9"/>
    <w:rsid w:val="00EC5F30"/>
    <w:rsid w:val="00EF7F73"/>
    <w:rsid w:val="00F4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1FBF49734142A7BFA46F563E33A0E8">
    <w:name w:val="921FBF49734142A7BFA46F563E33A0E8"/>
  </w:style>
  <w:style w:type="paragraph" w:customStyle="1" w:styleId="71CF91FEF0404E00A8067C197AF5C7EC">
    <w:name w:val="71CF91FEF0404E00A8067C197AF5C7EC"/>
  </w:style>
  <w:style w:type="paragraph" w:customStyle="1" w:styleId="EE83AA4EDB814B01AF9185F7BFC42090">
    <w:name w:val="EE83AA4EDB814B01AF9185F7BFC42090"/>
  </w:style>
  <w:style w:type="paragraph" w:customStyle="1" w:styleId="9E1D3516861843E5BA27D576A8E05B61">
    <w:name w:val="9E1D3516861843E5BA27D576A8E05B61"/>
  </w:style>
  <w:style w:type="paragraph" w:customStyle="1" w:styleId="229C86DC0DB040B1A866E3D045056459">
    <w:name w:val="229C86DC0DB040B1A866E3D045056459"/>
  </w:style>
  <w:style w:type="paragraph" w:customStyle="1" w:styleId="21B4D3C150F5424999C7A875ED5A4C53">
    <w:name w:val="21B4D3C150F5424999C7A875ED5A4C53"/>
  </w:style>
  <w:style w:type="paragraph" w:customStyle="1" w:styleId="292A96C5A89D4ADDAA5EFD061E9F04FB">
    <w:name w:val="292A96C5A89D4ADDAA5EFD061E9F04FB"/>
  </w:style>
  <w:style w:type="paragraph" w:customStyle="1" w:styleId="7AB4CE5DBCFB44A48B1068B7E8D67A09">
    <w:name w:val="7AB4CE5DBCFB44A48B1068B7E8D67A09"/>
  </w:style>
  <w:style w:type="paragraph" w:customStyle="1" w:styleId="69B79FB53F164775B3CDBF89F24E6731">
    <w:name w:val="69B79FB53F164775B3CDBF89F24E6731"/>
  </w:style>
  <w:style w:type="paragraph" w:customStyle="1" w:styleId="23499E5F7FE34B48BB1C764624C4A51B">
    <w:name w:val="23499E5F7FE34B48BB1C764624C4A51B"/>
  </w:style>
  <w:style w:type="paragraph" w:customStyle="1" w:styleId="0A7930B6575A41FDA221C39E1A6AF17C">
    <w:name w:val="0A7930B6575A41FDA221C39E1A6AF17C"/>
  </w:style>
  <w:style w:type="paragraph" w:customStyle="1" w:styleId="C542416767C44A5C8F51CF862FC49A9E">
    <w:name w:val="C542416767C44A5C8F51CF862FC49A9E"/>
  </w:style>
  <w:style w:type="paragraph" w:customStyle="1" w:styleId="794CC78FA9544D6C997DB8B52F770B4E">
    <w:name w:val="794CC78FA9544D6C997DB8B52F770B4E"/>
  </w:style>
  <w:style w:type="paragraph" w:customStyle="1" w:styleId="B61A65FDC2764F8290E2A051FED15DC0">
    <w:name w:val="B61A65FDC2764F8290E2A051FED15DC0"/>
  </w:style>
  <w:style w:type="paragraph" w:customStyle="1" w:styleId="402DFD99CF1C41DBBC1FC092AD4DBA5D">
    <w:name w:val="402DFD99CF1C41DBBC1FC092AD4DBA5D"/>
  </w:style>
  <w:style w:type="paragraph" w:customStyle="1" w:styleId="37B2CE1E5AD4415BAA4DF7D549C292BF">
    <w:name w:val="37B2CE1E5AD4415BAA4DF7D549C292BF"/>
  </w:style>
  <w:style w:type="paragraph" w:customStyle="1" w:styleId="CD619320AC234FA9979BDA8FA1053153">
    <w:name w:val="CD619320AC234FA9979BDA8FA1053153"/>
  </w:style>
  <w:style w:type="paragraph" w:customStyle="1" w:styleId="7474106D08F64CABBA9D1051B7049D6D">
    <w:name w:val="7474106D08F64CABBA9D1051B7049D6D"/>
  </w:style>
  <w:style w:type="paragraph" w:customStyle="1" w:styleId="C2F096A77B6547FE97E16E218F07EC08">
    <w:name w:val="C2F096A77B6547FE97E16E218F07EC08"/>
  </w:style>
  <w:style w:type="paragraph" w:customStyle="1" w:styleId="9AE5546F5A014CBBBF554DB1A6E5C70B">
    <w:name w:val="9AE5546F5A014CBBBF554DB1A6E5C70B"/>
  </w:style>
  <w:style w:type="paragraph" w:customStyle="1" w:styleId="D56B3D69AE634D5E8CE68E03370178F3">
    <w:name w:val="D56B3D69AE634D5E8CE68E03370178F3"/>
    <w:rsid w:val="00EC5F30"/>
  </w:style>
  <w:style w:type="paragraph" w:customStyle="1" w:styleId="53EEB4F9740B4409853F511E4E1DA9DA">
    <w:name w:val="53EEB4F9740B4409853F511E4E1DA9DA"/>
    <w:rsid w:val="00EC5F30"/>
  </w:style>
  <w:style w:type="paragraph" w:customStyle="1" w:styleId="7B76D5F392AE48CEA8EA9D97A4A81209">
    <w:name w:val="7B76D5F392AE48CEA8EA9D97A4A81209"/>
    <w:rsid w:val="00EC5F30"/>
  </w:style>
  <w:style w:type="paragraph" w:customStyle="1" w:styleId="F08F1FA19D404FF7875252501655E023">
    <w:name w:val="F08F1FA19D404FF7875252501655E023"/>
    <w:rsid w:val="00EC5F30"/>
  </w:style>
  <w:style w:type="paragraph" w:customStyle="1" w:styleId="0341EFF5FEF843A283718294BFBE048C">
    <w:name w:val="0341EFF5FEF843A283718294BFBE048C"/>
    <w:rsid w:val="00EC5F3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1FBF49734142A7BFA46F563E33A0E8">
    <w:name w:val="921FBF49734142A7BFA46F563E33A0E8"/>
  </w:style>
  <w:style w:type="paragraph" w:customStyle="1" w:styleId="71CF91FEF0404E00A8067C197AF5C7EC">
    <w:name w:val="71CF91FEF0404E00A8067C197AF5C7EC"/>
  </w:style>
  <w:style w:type="paragraph" w:customStyle="1" w:styleId="EE83AA4EDB814B01AF9185F7BFC42090">
    <w:name w:val="EE83AA4EDB814B01AF9185F7BFC42090"/>
  </w:style>
  <w:style w:type="paragraph" w:customStyle="1" w:styleId="9E1D3516861843E5BA27D576A8E05B61">
    <w:name w:val="9E1D3516861843E5BA27D576A8E05B61"/>
  </w:style>
  <w:style w:type="paragraph" w:customStyle="1" w:styleId="229C86DC0DB040B1A866E3D045056459">
    <w:name w:val="229C86DC0DB040B1A866E3D045056459"/>
  </w:style>
  <w:style w:type="paragraph" w:customStyle="1" w:styleId="21B4D3C150F5424999C7A875ED5A4C53">
    <w:name w:val="21B4D3C150F5424999C7A875ED5A4C53"/>
  </w:style>
  <w:style w:type="paragraph" w:customStyle="1" w:styleId="292A96C5A89D4ADDAA5EFD061E9F04FB">
    <w:name w:val="292A96C5A89D4ADDAA5EFD061E9F04FB"/>
  </w:style>
  <w:style w:type="paragraph" w:customStyle="1" w:styleId="7AB4CE5DBCFB44A48B1068B7E8D67A09">
    <w:name w:val="7AB4CE5DBCFB44A48B1068B7E8D67A09"/>
  </w:style>
  <w:style w:type="paragraph" w:customStyle="1" w:styleId="69B79FB53F164775B3CDBF89F24E6731">
    <w:name w:val="69B79FB53F164775B3CDBF89F24E6731"/>
  </w:style>
  <w:style w:type="paragraph" w:customStyle="1" w:styleId="23499E5F7FE34B48BB1C764624C4A51B">
    <w:name w:val="23499E5F7FE34B48BB1C764624C4A51B"/>
  </w:style>
  <w:style w:type="paragraph" w:customStyle="1" w:styleId="0A7930B6575A41FDA221C39E1A6AF17C">
    <w:name w:val="0A7930B6575A41FDA221C39E1A6AF17C"/>
  </w:style>
  <w:style w:type="paragraph" w:customStyle="1" w:styleId="C542416767C44A5C8F51CF862FC49A9E">
    <w:name w:val="C542416767C44A5C8F51CF862FC49A9E"/>
  </w:style>
  <w:style w:type="paragraph" w:customStyle="1" w:styleId="794CC78FA9544D6C997DB8B52F770B4E">
    <w:name w:val="794CC78FA9544D6C997DB8B52F770B4E"/>
  </w:style>
  <w:style w:type="paragraph" w:customStyle="1" w:styleId="B61A65FDC2764F8290E2A051FED15DC0">
    <w:name w:val="B61A65FDC2764F8290E2A051FED15DC0"/>
  </w:style>
  <w:style w:type="paragraph" w:customStyle="1" w:styleId="402DFD99CF1C41DBBC1FC092AD4DBA5D">
    <w:name w:val="402DFD99CF1C41DBBC1FC092AD4DBA5D"/>
  </w:style>
  <w:style w:type="paragraph" w:customStyle="1" w:styleId="37B2CE1E5AD4415BAA4DF7D549C292BF">
    <w:name w:val="37B2CE1E5AD4415BAA4DF7D549C292BF"/>
  </w:style>
  <w:style w:type="paragraph" w:customStyle="1" w:styleId="CD619320AC234FA9979BDA8FA1053153">
    <w:name w:val="CD619320AC234FA9979BDA8FA1053153"/>
  </w:style>
  <w:style w:type="paragraph" w:customStyle="1" w:styleId="7474106D08F64CABBA9D1051B7049D6D">
    <w:name w:val="7474106D08F64CABBA9D1051B7049D6D"/>
  </w:style>
  <w:style w:type="paragraph" w:customStyle="1" w:styleId="C2F096A77B6547FE97E16E218F07EC08">
    <w:name w:val="C2F096A77B6547FE97E16E218F07EC08"/>
  </w:style>
  <w:style w:type="paragraph" w:customStyle="1" w:styleId="9AE5546F5A014CBBBF554DB1A6E5C70B">
    <w:name w:val="9AE5546F5A014CBBBF554DB1A6E5C70B"/>
  </w:style>
  <w:style w:type="paragraph" w:customStyle="1" w:styleId="D56B3D69AE634D5E8CE68E03370178F3">
    <w:name w:val="D56B3D69AE634D5E8CE68E03370178F3"/>
    <w:rsid w:val="00EC5F30"/>
  </w:style>
  <w:style w:type="paragraph" w:customStyle="1" w:styleId="53EEB4F9740B4409853F511E4E1DA9DA">
    <w:name w:val="53EEB4F9740B4409853F511E4E1DA9DA"/>
    <w:rsid w:val="00EC5F30"/>
  </w:style>
  <w:style w:type="paragraph" w:customStyle="1" w:styleId="7B76D5F392AE48CEA8EA9D97A4A81209">
    <w:name w:val="7B76D5F392AE48CEA8EA9D97A4A81209"/>
    <w:rsid w:val="00EC5F30"/>
  </w:style>
  <w:style w:type="paragraph" w:customStyle="1" w:styleId="F08F1FA19D404FF7875252501655E023">
    <w:name w:val="F08F1FA19D404FF7875252501655E023"/>
    <w:rsid w:val="00EC5F30"/>
  </w:style>
  <w:style w:type="paragraph" w:customStyle="1" w:styleId="0341EFF5FEF843A283718294BFBE048C">
    <w:name w:val="0341EFF5FEF843A283718294BFBE048C"/>
    <w:rsid w:val="00EC5F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h-18, Haji colony, ghaffar manzil extension part 2, jamia nagar, delhi</CompanyAddress>
  <CompanyPhone>8130075971</CompanyPhone>
  <CompanyFax/>
  <CompanyEmail>bqrraza786@gmail.com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8C50277D-CD93-4F84-80EB-A59B97FA6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1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Baakar raza zahir</dc:creator>
  <cp:lastModifiedBy>psspl</cp:lastModifiedBy>
  <cp:revision>2</cp:revision>
  <dcterms:created xsi:type="dcterms:W3CDTF">2019-08-14T11:55:00Z</dcterms:created>
  <dcterms:modified xsi:type="dcterms:W3CDTF">2019-08-14T11:55:00Z</dcterms:modified>
</cp:coreProperties>
</file>