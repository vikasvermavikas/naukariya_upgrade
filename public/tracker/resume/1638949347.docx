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95538" w:rsidRPr="002C56FD" w:rsidP="002C56FD">
      <w:pPr>
        <w:pStyle w:val="PersonalName"/>
        <w:rPr>
          <w:sz w:val="36"/>
          <w:szCs w:val="36"/>
        </w:rPr>
      </w:pPr>
      <w:r w:rsidRPr="002C56FD">
        <w:rPr>
          <w:sz w:val="36"/>
          <w:szCs w:val="36"/>
        </w:rPr>
        <w:t>CURRICULUM VITAE</w:t>
      </w:r>
    </w:p>
    <w:sdt>
      <w:sdtPr>
        <w:alias w:val="Resume Name"/>
        <w:tag w:val="Resume Name"/>
        <w:id w:val="-924265653"/>
        <w:placeholder>
          <w:docPart w:val="EC84B24AB60248C2AE54609DA90A8647"/>
        </w:placeholder>
        <w:docPartList>
          <w:docPartCategory w:val=" Resume Name"/>
          <w:docPartGallery w:val="Quick Parts"/>
        </w:docPartList>
      </w:sdtPr>
      <w:sdtContent>
        <w:p w:rsidR="006E178E"/>
        <w:p w:rsidR="006E178E" w:rsidP="00395538">
          <w:pPr>
            <w:pStyle w:val="PersonalName"/>
          </w:pPr>
          <w:r>
            <w:t>SHIVANI PAND</w:t>
          </w:r>
          <w:r w:rsidR="003A39DB">
            <w:t>E</w:t>
          </w:r>
          <w:r>
            <w:t>Y</w:t>
          </w:r>
        </w:p>
        <w:p w:rsidR="00395538"/>
      </w:sdtContent>
    </w:sdt>
    <w:p w:rsidR="00395538">
      <w:r>
        <w:t>House No-629, 2nd floor, Niti khand-3,</w:t>
      </w:r>
    </w:p>
    <w:p w:rsidR="000C73B1">
      <w:r>
        <w:t>Manoj vihar, Indirapuram,</w:t>
      </w:r>
    </w:p>
    <w:p w:rsidR="000C73B1">
      <w:r>
        <w:t xml:space="preserve"> Ghaziabaad, UP-201040</w:t>
      </w:r>
    </w:p>
    <w:p w:rsidR="00395538">
      <w:r>
        <w:t>Mobile no-9953565448</w:t>
      </w:r>
    </w:p>
    <w:p w:rsidR="006E178E">
      <w:r>
        <w:t xml:space="preserve">E-MAIL:pandeyshivani960@gmail.com </w:t>
      </w:r>
    </w:p>
    <w:p w:rsidR="006E178E">
      <w:pPr>
        <w:pStyle w:val="SectionHeading"/>
      </w:pPr>
      <w:r>
        <w:t>O</w:t>
      </w:r>
      <w:r w:rsidR="000602F7">
        <w:t>BJECTIVE</w:t>
      </w:r>
    </w:p>
    <w:p w:rsidR="006E178E">
      <w:r>
        <w:t xml:space="preserve">TO put my whole effort for the growth of the organization with dedication ,honesty and integrity, I love loyalty, regularity and punctuality .Towards the organization .According to me this is the key of success. </w:t>
      </w:r>
    </w:p>
    <w:p w:rsidR="006E178E" w:rsidP="00395538">
      <w:pPr>
        <w:pStyle w:val="SectionHeading"/>
      </w:pPr>
      <w:r>
        <w:t>E</w:t>
      </w:r>
      <w:r w:rsidR="000602F7">
        <w:t xml:space="preserve">DUCATION </w:t>
      </w:r>
    </w:p>
    <w:p w:rsidR="00395538" w:rsidP="000602F7">
      <w:pPr>
        <w:pStyle w:val="ListParagraph"/>
        <w:numPr>
          <w:ilvl w:val="0"/>
          <w:numId w:val="6"/>
        </w:numPr>
      </w:pPr>
      <w:r>
        <w:t xml:space="preserve">Passed </w:t>
      </w:r>
      <w:r w:rsidR="000602F7">
        <w:t>X</w:t>
      </w:r>
      <w:r>
        <w:t xml:space="preserve">th standard from </w:t>
      </w:r>
      <w:r w:rsidR="000602F7">
        <w:t>CBSE Board</w:t>
      </w:r>
    </w:p>
    <w:p w:rsidR="000602F7" w:rsidP="000602F7">
      <w:pPr>
        <w:pStyle w:val="ListParagraph"/>
        <w:numPr>
          <w:ilvl w:val="0"/>
          <w:numId w:val="6"/>
        </w:numPr>
      </w:pPr>
      <w:r>
        <w:t>Passed Xllth standard from CBSE Board</w:t>
      </w:r>
    </w:p>
    <w:p w:rsidR="000602F7" w:rsidP="000602F7">
      <w:pPr>
        <w:pStyle w:val="ListParagraph"/>
        <w:numPr>
          <w:ilvl w:val="0"/>
          <w:numId w:val="6"/>
        </w:numPr>
      </w:pPr>
      <w:r>
        <w:t>B.A (HONS)Hindi from Miranda house, DELHI UNIVERSITY</w:t>
      </w:r>
    </w:p>
    <w:p w:rsidR="000602F7" w:rsidRPr="00395538" w:rsidP="000602F7">
      <w:pPr>
        <w:pStyle w:val="ListParagraph"/>
        <w:numPr>
          <w:ilvl w:val="0"/>
          <w:numId w:val="6"/>
        </w:numPr>
      </w:pPr>
      <w:r>
        <w:t>M.A (HONS)Hindi from Miranda house, DELHI UNIVERSITY</w:t>
      </w:r>
    </w:p>
    <w:p w:rsidR="006E178E" w:rsidRPr="000602F7" w:rsidP="000602F7">
      <w:pPr>
        <w:pStyle w:val="SectionHeading"/>
      </w:pPr>
      <w:r>
        <w:t>W</w:t>
      </w:r>
      <w:r w:rsidR="006B1960">
        <w:t xml:space="preserve">ORKING </w:t>
      </w:r>
      <w:r w:rsidR="00F335DE">
        <w:t>E</w:t>
      </w:r>
      <w:r w:rsidR="006B1960">
        <w:t>XPERINCE</w:t>
      </w:r>
    </w:p>
    <w:p w:rsidR="006E178E" w:rsidP="000C73B1">
      <w:pPr>
        <w:pStyle w:val="ListParagraph"/>
        <w:ind w:firstLine="0"/>
      </w:pPr>
      <w:r>
        <w:t>Worked as a hindi typist for sixth month in NH Consultancy</w:t>
      </w:r>
    </w:p>
    <w:p w:rsidR="006E178E">
      <w:pPr>
        <w:pStyle w:val="SectionHeading"/>
      </w:pPr>
      <w:r>
        <w:t>S</w:t>
      </w:r>
      <w:r w:rsidR="006B1960">
        <w:t>KILLS</w:t>
      </w:r>
    </w:p>
    <w:p w:rsidR="006E178E" w:rsidP="000602F7">
      <w:pPr>
        <w:pStyle w:val="ListParagraph"/>
        <w:numPr>
          <w:ilvl w:val="0"/>
          <w:numId w:val="7"/>
        </w:numPr>
        <w:spacing w:after="0"/>
      </w:pPr>
      <w:r>
        <w:t>Supporting colleagues</w:t>
      </w:r>
    </w:p>
    <w:p w:rsidR="000602F7" w:rsidP="000602F7">
      <w:pPr>
        <w:pStyle w:val="ListParagraph"/>
        <w:numPr>
          <w:ilvl w:val="0"/>
          <w:numId w:val="7"/>
        </w:numPr>
        <w:spacing w:after="0"/>
      </w:pPr>
      <w:r>
        <w:t>Good Communication</w:t>
      </w:r>
    </w:p>
    <w:p w:rsidR="006E178E" w:rsidP="006B1960">
      <w:pPr>
        <w:pStyle w:val="ListParagraph"/>
        <w:numPr>
          <w:ilvl w:val="0"/>
          <w:numId w:val="7"/>
        </w:numPr>
        <w:spacing w:after="0"/>
      </w:pPr>
      <w:r>
        <w:t>Team Work</w:t>
      </w:r>
    </w:p>
    <w:p w:rsidR="006B1960" w:rsidP="006B1960">
      <w:pPr>
        <w:pStyle w:val="ListParagraph"/>
        <w:spacing w:after="0"/>
        <w:ind w:firstLine="0"/>
      </w:pPr>
    </w:p>
    <w:p w:rsidR="006B1960" w:rsidP="006B1960">
      <w:pPr>
        <w:pStyle w:val="PersonalName"/>
      </w:pPr>
      <w:r>
        <w:t>OTHER QUALIFACTION</w:t>
      </w:r>
    </w:p>
    <w:p w:rsidR="006B1960" w:rsidP="006B1960">
      <w:pPr>
        <w:pStyle w:val="ListParagraph"/>
        <w:numPr>
          <w:ilvl w:val="0"/>
          <w:numId w:val="8"/>
        </w:numPr>
      </w:pPr>
      <w:r>
        <w:t>Basic Knowledge of Computer</w:t>
      </w:r>
    </w:p>
    <w:p w:rsidR="006B1960" w:rsidP="006B1960">
      <w:pPr>
        <w:pStyle w:val="ListParagraph"/>
        <w:numPr>
          <w:ilvl w:val="0"/>
          <w:numId w:val="8"/>
        </w:numPr>
      </w:pPr>
      <w:r>
        <w:t>Diploma in Hindi Shorthand and typing from Hindi Academy, Delhi</w:t>
      </w:r>
    </w:p>
    <w:p w:rsidR="006B1960" w:rsidP="006B1960">
      <w:pPr>
        <w:pStyle w:val="ListParagraph"/>
        <w:numPr>
          <w:ilvl w:val="0"/>
          <w:numId w:val="8"/>
        </w:numPr>
      </w:pPr>
      <w:r>
        <w:t>English Typing</w:t>
      </w:r>
    </w:p>
    <w:p w:rsidR="006B1960" w:rsidP="006B1960">
      <w:pPr>
        <w:pStyle w:val="PersonalName"/>
      </w:pPr>
      <w:r>
        <w:t xml:space="preserve"> HOBBIES</w:t>
      </w:r>
    </w:p>
    <w:p w:rsidR="006B1960" w:rsidP="006B1960">
      <w:pPr>
        <w:pStyle w:val="ListParagraph"/>
        <w:numPr>
          <w:ilvl w:val="0"/>
          <w:numId w:val="10"/>
        </w:numPr>
      </w:pPr>
      <w:r>
        <w:t>Reading Novels</w:t>
      </w:r>
    </w:p>
    <w:p w:rsidR="006B1960" w:rsidP="006B1960">
      <w:pPr>
        <w:pStyle w:val="ListParagraph"/>
        <w:numPr>
          <w:ilvl w:val="0"/>
          <w:numId w:val="10"/>
        </w:numPr>
      </w:pPr>
      <w:r>
        <w:t>Communication with people</w:t>
      </w:r>
    </w:p>
    <w:p w:rsidR="000C73B1" w:rsidP="006B1960">
      <w:pPr>
        <w:pStyle w:val="ListParagraph"/>
        <w:numPr>
          <w:ilvl w:val="0"/>
          <w:numId w:val="10"/>
        </w:numPr>
      </w:pPr>
      <w:r>
        <w:t>Content Writing</w:t>
      </w:r>
      <w:r w:rsidR="00914021">
        <w:t xml:space="preserve"> in Hindi</w:t>
      </w:r>
    </w:p>
    <w:p w:rsidR="006B1960" w:rsidP="006B1960">
      <w:pPr>
        <w:pStyle w:val="PersonalName"/>
      </w:pPr>
      <w:r>
        <w:t>PERSONAL PROFILE</w:t>
      </w:r>
    </w:p>
    <w:p w:rsidR="006B1960" w:rsidP="006B1960">
      <w:r>
        <w:t xml:space="preserve"> NAME                              :                     Shivani Pandey</w:t>
      </w:r>
    </w:p>
    <w:p w:rsidR="006B1960" w:rsidP="006B1960">
      <w:r>
        <w:t xml:space="preserve">Gender                            </w:t>
      </w:r>
      <w:r w:rsidR="002C56FD">
        <w:t xml:space="preserve"> :                     Female</w:t>
      </w:r>
    </w:p>
    <w:p w:rsidR="006B1960" w:rsidP="002C56FD">
      <w:r>
        <w:t>Date of Birth                   :                     22-07-1994</w:t>
      </w:r>
    </w:p>
    <w:p w:rsidR="002C56FD" w:rsidP="002C56FD">
      <w:r>
        <w:t>Nationality                      :                     Indian</w:t>
      </w:r>
    </w:p>
    <w:p w:rsidR="002C56FD" w:rsidP="002C56FD">
      <w:r>
        <w:t>Language Know             :                   English &amp; Hindi</w:t>
      </w:r>
    </w:p>
    <w:p w:rsidR="002C56FD" w:rsidP="002C56FD">
      <w:r>
        <w:t xml:space="preserve">Marital Status                :                  Single </w:t>
      </w:r>
    </w:p>
    <w:p w:rsidR="002C56FD" w:rsidP="002C56FD">
      <w:r>
        <w:t>Lastly I sure if given a chance .I shall my level best to satisfy you my hard working ,honesty and conduct.</w:t>
      </w:r>
    </w:p>
    <w:p w:rsidR="002C56FD" w:rsidP="002C56FD"/>
    <w:p w:rsidR="002C56FD" w:rsidP="002C56FD">
      <w:r>
        <w:t>Date             :</w:t>
      </w:r>
    </w:p>
    <w:p w:rsidR="002C56FD" w:rsidRPr="006B1960" w:rsidP="002C56FD">
      <w:r>
        <w:t xml:space="preserve">Place            :  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252C4A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78E">
    <w:pPr>
      <w:pStyle w:val="Footer"/>
    </w:pPr>
    <w:r>
      <w:rPr>
        <w:noProof/>
        <w:lang w:eastAsia="ja-JP"/>
      </w:rPr>
      <w:pict>
        <v:rect id="_x0000_s2053" style="width:55.08pt;height:11in;margin-top:0;margin-left:0;mso-height-percent:1000;mso-left-percent:0;mso-position-horizontal-relative:page;mso-position-vertical:center;mso-position-vertical-relative:page;mso-width-percent:90;position:absolute;visibility:visible;v-text-anchor:middle;z-index:-251651072" fillcolor="#675e47" stroked="f" strokeweight="2pt">
          <v:textbox>
            <w:txbxContent>
              <w:p w:rsidR="006E178E">
                <w:pPr>
                  <w:rPr>
                    <w:rFonts w:eastAsia="Times New Roman"/>
                  </w:rPr>
                </w:pPr>
              </w:p>
            </w:txbxContent>
          </v:textbox>
        </v:rect>
      </w:pict>
    </w:r>
    <w:r>
      <w:rPr>
        <w:noProof/>
        <w:lang w:eastAsia="ja-JP"/>
      </w:rPr>
      <w:pict>
        <v:rect id="_x0000_s2054" style="width:55.08pt;height:71.28pt;margin-top:641.52pt;margin-left:0;mso-height-percent:90;mso-left-percent:0;mso-position-horizontal-relative:page;mso-position-vertical-relative:page;mso-top-percent:810;mso-width-percent:90;position:absolute;visibility:visible;v-text-anchor:middle;z-index:-251650048" fillcolor="#a9a57c" stroked="f" strokeweight="2pt">
          <v:textbox>
            <w:txbxContent>
              <w:p w:rsidR="006E178E"/>
            </w:txbxContent>
          </v:textbox>
        </v:rect>
      </w:pict>
    </w:r>
    <w:r>
      <w:rPr>
        <w:noProof/>
        <w:lang w:eastAsia="ja-JP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Double Bracket 7" o:spid="_x0000_s2055" type="#_x0000_t185" style="width:36pt;height:28.8pt;margin-top:661.32pt;margin-left:15.3pt;mso-height-relative:margin;mso-left-percent:25;mso-position-horizontal-relative:page;mso-position-vertical-relative:page;mso-top-percent:835;mso-width-relative:margin;position:absolute;visibility:visible;v-text-anchor:middle;z-index:251667456" filled="t" fillcolor="#a9a57c" strokecolor="white" strokeweight="1pt">
          <v:path arrowok="t"/>
          <v:textbox inset="0,,0">
            <w:txbxContent>
              <w:p w:rsidR="006E178E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F335DE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914021">
                  <w:rPr>
                    <w:noProof/>
                    <w:color w:val="FFFFFF" w:themeColor="background1"/>
                    <w:sz w:val="24"/>
                    <w:szCs w:val="20"/>
                  </w:rPr>
                  <w:t>2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78E">
    <w:r>
      <w:rPr>
        <w:noProof/>
        <w:color w:val="000000"/>
        <w:lang w:eastAsia="ja-JP"/>
      </w:rPr>
      <w:pict>
        <v:rect id="_x0000_s2056" style="width:556.92pt;height:11in;margin-top:0;margin-left:0;mso-height-percent:1000;mso-position-horizontal:left;mso-position-horizontal-relative:page;mso-position-vertical:center;mso-position-vertical-relative:page;mso-width-percent:910;position:absolute;visibility:visible;v-text-anchor:middle;z-index:-251644928" fillcolor="white" stroked="f" strokeweight="2pt">
          <v:fill color2="#b2b2b2" rotate="t" colors="0 white;0.75 white;1 #dadada" focusposition="13107,0.5" focussize="" focus="100%" type="gradientRadial"/>
        </v:rect>
      </w:pict>
    </w:r>
    <w:r>
      <w:rPr>
        <w:noProof/>
        <w:lang w:eastAsia="ja-JP"/>
      </w:rPr>
      <w:pict>
        <v:rect id="_x0000_s2057" style="width:55.08pt;height:11in;margin-top:0;margin-left:556.92pt;mso-height-percent:1000;mso-left-percent:910;mso-position-horizontal-relative:page;mso-position-vertical:center;mso-position-vertical-relative:page;mso-width-percent:90;position:absolute;visibility:visible;v-text-anchor:middle;z-index:-251648000" fillcolor="#675e47" stroked="f" strokeweight="2pt">
          <v:textbox>
            <w:txbxContent>
              <w:p w:rsidR="006E178E">
                <w:pPr>
                  <w:rPr>
                    <w:rFonts w:eastAsia="Times New Roman"/>
                  </w:rPr>
                </w:pPr>
              </w:p>
            </w:txbxContent>
          </v:textbox>
        </v:rect>
      </w:pict>
    </w:r>
    <w:r>
      <w:rPr>
        <w:noProof/>
        <w:lang w:eastAsia="ja-JP"/>
      </w:rPr>
      <w:pict>
        <v:rect id="_x0000_s2058" style="width:55.08pt;height:71.28pt;margin-top:641.52pt;margin-left:556.92pt;mso-height-percent:90;mso-left-percent:910;mso-position-horizontal-relative:page;mso-position-vertical-relative:page;mso-top-percent:810;mso-width-percent:90;position:absolute;visibility:visible;v-text-anchor:middle;z-index:-251646976" fillcolor="#a9a57c" stroked="f" strokeweight="2pt">
          <v:textbox>
            <w:txbxContent>
              <w:p w:rsidR="006E178E"/>
            </w:txbxContent>
          </v:textbox>
        </v:rect>
      </w:pict>
    </w:r>
    <w:r>
      <w:rPr>
        <w:noProof/>
        <w:lang w:eastAsia="ja-JP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9" type="#_x0000_t185" style="width:36pt;height:28.8pt;margin-top:661.32pt;margin-left:561.2pt;mso-height-relative:margin;mso-left-percent:917;mso-position-horizontal-relative:page;mso-position-vertical-relative:page;mso-top-percent:835;mso-width-relative:margin;position:absolute;visibility:visible;v-text-anchor:middle;z-index:251670528" filled="t" fillcolor="#a9a57c" strokecolor="white" strokeweight="1pt">
          <v:path arrowok="t"/>
          <v:textbox inset="0,,0">
            <w:txbxContent>
              <w:p w:rsidR="006E178E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F335DE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F335DE">
                  <w:rPr>
                    <w:noProof/>
                    <w:color w:val="FFFFFF" w:themeColor="background1"/>
                    <w:sz w:val="24"/>
                    <w:szCs w:val="20"/>
                  </w:rPr>
                  <w:t>1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78E">
    <w:pPr>
      <w:pStyle w:val="Header"/>
    </w:pPr>
    <w:r>
      <w:rPr>
        <w:noProof/>
        <w:color w:val="000000"/>
        <w:lang w:eastAsia="ja-JP"/>
      </w:rPr>
      <w:pict>
        <v:rect id="_x0000_s2049" style="width:556.92pt;height:11in;margin-top:0;margin-left:55.08pt;mso-height-percent:1000;mso-left-percent:90;mso-position-horizontal-relative:page;mso-position-vertical:center;mso-position-vertical-relative:page;mso-width-percent:910;position:absolute;visibility:visible;v-text-anchor:middle;z-index:-251653120" fillcolor="white" stroked="f" strokeweight="2pt">
          <v:fill color2="#b2b2b2" rotate="t" colors="0 white;0.75 white;1 #dadada" focusposition="13107,0.5" focussize="" focus="100%" type="gradientRadial"/>
        </v:rect>
      </w:pict>
    </w:r>
    <w:r>
      <w:rPr>
        <w:noProof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3" o:spid="_x0000_s2050" type="#_x0000_t202" style="width:32.25pt;height:356.4pt;margin-top:0;margin-left:21.42pt;mso-height-percent:450;mso-left-percent:35;mso-position-horizontal-relative:page;mso-position-vertical:center;mso-position-vertical-relative:page;mso-width-percent:50;mso-width-relative:margin;position:absolute;visibility:visible;z-index:251664384" fillcolor="#675e47" stroked="f" strokeweight="0.5pt">
          <v:textbox style="layout-flow:vertical;mso-layout-flow-alt:bottom-to-top">
            <w:txbxContent>
              <w:p w:rsidR="006E178E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Resume: </w:t>
                </w:r>
              </w:p>
            </w:txbxContent>
          </v:textbox>
        </v:shape>
      </w:pict>
    </w:r>
    <w:r>
      <w:rPr>
        <w:noProof/>
        <w:lang w:eastAsia="ja-JP"/>
      </w:rPr>
      <w:pict>
        <v:rect id="_x0000_s2051" style="width:55.08pt;height:71.28pt;margin-top:641.52pt;margin-left:0;mso-height-percent:90;mso-left-percent:0;mso-position-horizontal-relative:page;mso-position-vertical-relative:page;mso-top-percent:810;mso-width-percent:90;position:absolute;visibility:visible;v-text-anchor:middle;z-index:-251654144" fillcolor="#a9a57c" stroked="f" strokeweight="2pt">
          <v:textbox>
            <w:txbxContent>
              <w:p w:rsidR="006E178E"/>
            </w:txbxContent>
          </v:textbox>
        </v:rect>
      </w:pict>
    </w:r>
    <w:r>
      <w:rPr>
        <w:noProof/>
        <w:lang w:eastAsia="ja-JP"/>
      </w:rPr>
      <w:pict>
        <v:rect id="Rectangle 4" o:spid="_x0000_s2052" style="width:55.08pt;height:11in;margin-top:0;margin-left:0;mso-height-percent:1000;mso-left-percent:0;mso-position-horizontal-relative:page;mso-position-vertical:center;mso-position-vertical-relative:page;mso-width-percent:90;position:absolute;visibility:visible;v-text-anchor:middle;z-index:-251655168" fillcolor="#675e47" stroked="f" strokeweight="2pt">
          <v:textbox>
            <w:txbxContent>
              <w:p w:rsidR="006E178E">
                <w:pPr>
                  <w:rPr>
                    <w:rFonts w:eastAsia="Times New Roman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78E">
    <w:pPr>
      <w:pStyle w:val="Header"/>
    </w:pPr>
    <w:r>
      <w:rPr>
        <w:noProof/>
        <w:lang w:eastAsia="ja-JP"/>
      </w:rPr>
      <w:pict>
        <v:rect id="Rectangle 5" o:spid="_x0000_s2060" style="width:556.92pt;height:11in;margin-top:0;margin-left:0;mso-height-percent:1000;mso-position-horizontal:left;mso-position-horizontal-relative:page;mso-position-vertical:center;mso-position-vertical-relative:page;mso-width-percent:910;position:absolute;visibility:visible;v-text-anchor:middle;z-index:-251656192" fillcolor="white" stroked="f" strokeweight="2pt">
          <v:fill color2="#b2b2b2" rotate="t" colors="0 white;0.75 white;1 #dadada" focusposition="13107,0.5" focussize="" focus="100%" type="gradientRadial"/>
        </v:rect>
      </w:pict>
    </w:r>
    <w:r>
      <w:rPr>
        <w:noProof/>
        <w:lang w:eastAsia="ja-JP"/>
      </w:rPr>
      <w:pict>
        <v:rect id="_x0000_s2061" style="width:55.08pt;height:11in;margin-top:0;margin-left:556.92pt;mso-height-percent:1000;mso-left-percent:910;mso-position-horizontal-relative:page;mso-position-vertical:center;mso-position-vertical-relative:page;mso-width-percent:90;position:absolute;visibility:visible;v-text-anchor:middle;z-index:251658240" fillcolor="#675e47" stroked="f" strokeweight="2pt">
          <v:textbox>
            <w:txbxContent>
              <w:p w:rsidR="006E178E">
                <w:pPr>
                  <w:rPr>
                    <w:rFonts w:eastAsia="Times New Roman"/>
                  </w:rPr>
                </w:pPr>
              </w:p>
            </w:txbxContent>
          </v:textbox>
        </v:rect>
      </w:pict>
    </w:r>
    <w:r>
      <w:rPr>
        <w:noProof/>
        <w:lang w:eastAsia="ja-JP"/>
      </w:rPr>
      <w:pict>
        <v:rect id="_x0000_s2062" style="width:55.08pt;height:71.28pt;margin-top:641.52pt;margin-left:556.92pt;mso-height-percent:90;mso-left-percent:910;mso-position-horizontal-relative:page;mso-position-vertical-relative:page;mso-top-percent:810;mso-width-percent:90;position:absolute;visibility:visible;v-text-anchor:middle;z-index:251659264" fillcolor="#a9a57c" stroked="f" strokeweight="2pt">
          <v:textbox>
            <w:txbxContent>
              <w:p w:rsidR="006E178E"/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2E2695"/>
    <w:multiLevelType w:val="hybridMultilevel"/>
    <w:tmpl w:val="E49E45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20582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26CBC"/>
    <w:multiLevelType w:val="hybridMultilevel"/>
    <w:tmpl w:val="72CA3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F31D8"/>
    <w:multiLevelType w:val="hybridMultilevel"/>
    <w:tmpl w:val="F59E5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9771F"/>
    <w:multiLevelType w:val="hybridMultilevel"/>
    <w:tmpl w:val="62A0265A"/>
    <w:lvl w:ilvl="0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02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09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17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24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31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3875" w:hanging="360"/>
      </w:pPr>
      <w:rPr>
        <w:rFonts w:ascii="Wingdings" w:hAnsi="Wingdings" w:hint="default"/>
      </w:rPr>
    </w:lvl>
  </w:abstractNum>
  <w:abstractNum w:abstractNumId="6">
    <w:nsid w:val="41B74737"/>
    <w:multiLevelType w:val="hybridMultilevel"/>
    <w:tmpl w:val="66A43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220DB"/>
    <w:multiLevelType w:val="hybridMultilevel"/>
    <w:tmpl w:val="480EB6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911088"/>
    <w:multiLevelType w:val="hybridMultilevel"/>
    <w:tmpl w:val="B89254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344EFF"/>
    <w:multiLevelType w:val="hybridMultilevel"/>
    <w:tmpl w:val="7ECCD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attachedTemplate r:id="rId1"/>
  <w:defaultTabStop w:val="720"/>
  <w:evenAndOddHeaders/>
  <w:drawingGridHorizontalSpacing w:val="110"/>
  <w:displayHorizontalDrawingGridEvery w:val="2"/>
  <w:characterSpacingControl w:val="doNotCompress"/>
  <w:compat/>
  <w:rsids>
    <w:rsidRoot w:val="00395538"/>
    <w:rsid w:val="000602F7"/>
    <w:rsid w:val="000C73B1"/>
    <w:rsid w:val="00252C4A"/>
    <w:rsid w:val="002C56FD"/>
    <w:rsid w:val="00395538"/>
    <w:rsid w:val="003A39DB"/>
    <w:rsid w:val="006B1960"/>
    <w:rsid w:val="006E178E"/>
    <w:rsid w:val="00914021"/>
    <w:rsid w:val="00960DF4"/>
    <w:rsid w:val="00C903F0"/>
    <w:rsid w:val="00D15558"/>
    <w:rsid w:val="00F335DE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C4A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C4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C4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C4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C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C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C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C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C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C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252C4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252C4A"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252C4A"/>
    <w:rPr>
      <w:rFonts w:asciiTheme="majorHAnsi" w:eastAsiaTheme="majorEastAsia" w:hAnsiTheme="majorHAnsi" w:cstheme="majorBidi"/>
      <w:bCs/>
      <w:color w:val="auto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C4A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C4A"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C4A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C4A"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C4A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C4A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C4A"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C4A"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2C4A"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2C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C4A"/>
    <w:rPr>
      <w:rFonts w:asciiTheme="majorHAnsi" w:eastAsiaTheme="majorEastAsia" w:hAnsiTheme="majorHAnsi" w:cstheme="majorBidi"/>
      <w:color w:val="auto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C4A"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252C4A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52C4A"/>
    <w:rPr>
      <w:b/>
      <w:bCs/>
    </w:rPr>
  </w:style>
  <w:style w:type="character" w:styleId="Emphasis">
    <w:name w:val="Emphasis"/>
    <w:basedOn w:val="DefaultParagraphFont"/>
    <w:uiPriority w:val="20"/>
    <w:qFormat/>
    <w:rsid w:val="00252C4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252C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2C4A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252C4A"/>
    <w:rPr>
      <w:rFonts w:asciiTheme="majorHAnsi" w:eastAsiaTheme="minorEastAsia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C4A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C4A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252C4A"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252C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52C4A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252C4A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52C4A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C4A"/>
    <w:pPr>
      <w:spacing w:before="480" w:line="264" w:lineRule="auto"/>
      <w:outlineLvl w:val="9"/>
    </w:pPr>
    <w:rPr>
      <w:b/>
      <w:color w:val="000000"/>
      <w:sz w:val="28"/>
    </w:rPr>
  </w:style>
  <w:style w:type="character" w:styleId="PlaceholderText">
    <w:name w:val="Placeholder Text"/>
    <w:basedOn w:val="DefaultParagraphFont"/>
    <w:uiPriority w:val="99"/>
    <w:rsid w:val="00252C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C4A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252C4A"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52C4A"/>
  </w:style>
  <w:style w:type="paragraph" w:customStyle="1" w:styleId="Subsection">
    <w:name w:val="Subsection"/>
    <w:basedOn w:val="Heading2"/>
    <w:qFormat/>
    <w:rsid w:val="00252C4A"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sid w:val="00252C4A"/>
    <w:rPr>
      <w:b/>
      <w:sz w:val="28"/>
      <w:szCs w:val="28"/>
    </w:rPr>
  </w:style>
  <w:style w:type="paragraph" w:customStyle="1" w:styleId="SubsectionDate">
    <w:name w:val="Subsection Date"/>
    <w:basedOn w:val="Normal"/>
    <w:qFormat/>
    <w:rsid w:val="00252C4A"/>
  </w:style>
  <w:style w:type="paragraph" w:styleId="Header">
    <w:name w:val="header"/>
    <w:basedOn w:val="Normal"/>
    <w:link w:val="HeaderChar"/>
    <w:uiPriority w:val="99"/>
    <w:unhideWhenUsed/>
    <w:rsid w:val="0025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C4A"/>
  </w:style>
  <w:style w:type="paragraph" w:styleId="Footer">
    <w:name w:val="footer"/>
    <w:basedOn w:val="Normal"/>
    <w:link w:val="FooterChar"/>
    <w:uiPriority w:val="99"/>
    <w:unhideWhenUsed/>
    <w:rsid w:val="0025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C4A"/>
  </w:style>
  <w:style w:type="paragraph" w:customStyle="1" w:styleId="Phone">
    <w:name w:val="Phone"/>
    <w:basedOn w:val="NoSpacing"/>
    <w:qFormat/>
    <w:rsid w:val="00252C4A"/>
    <w:rPr>
      <w:sz w:val="24"/>
    </w:rPr>
  </w:style>
  <w:style w:type="paragraph" w:customStyle="1" w:styleId="SenderAddress">
    <w:name w:val="Sender Address"/>
    <w:basedOn w:val="NoSpacing"/>
    <w:qFormat/>
    <w:rsid w:val="00252C4A"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rsid w:val="00252C4A"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rsid w:val="00252C4A"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rsid w:val="00252C4A"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sid w:val="00252C4A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rsid w:val="00252C4A"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252C4A"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sid w:val="00252C4A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rsid w:val="00252C4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252C4A"/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2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s://rdxfootmark.naukri.com/v2/track/openCv?trackingInfo=753e83c20f4ffc0168a3b1b716f7dd29134f530e18705c4458440321091b5b58120b180010495f5d084356014b4450530401195c1333471b1b111547595d0d5948011503504e1c180c571833471b1b0617455f580d555601514841481f0f2b561358191b15001043095e08541b140e445745455d5f08054c1b00100317130d5d5d551c120a120011474a411b1213471b1b1115435d5c0f55491b0c10115c6&amp;docType=docx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31.11601.20144.0_neutral_language-hi-IN_8wekyb3d8bbwe\Templates\1081\Adjacency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84B24AB60248C2AE54609DA90A8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40CD-9462-455F-806B-A5C4CDBCB78F}"/>
      </w:docPartPr>
      <w:docPartBody>
        <w:p w:rsidR="00C903F0">
          <w:pPr>
            <w:pStyle w:val="EC84B24AB60248C2AE54609DA90A8647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5979FA"/>
    <w:rsid w:val="00230A08"/>
    <w:rsid w:val="005979FA"/>
    <w:rsid w:val="00C903F0"/>
    <w:rsid w:val="00F92229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92229"/>
    <w:rPr>
      <w:color w:val="808080"/>
    </w:rPr>
  </w:style>
  <w:style w:type="paragraph" w:customStyle="1" w:styleId="EC84B24AB60248C2AE54609DA90A8647">
    <w:name w:val="EC84B24AB60248C2AE54609DA90A8647"/>
    <w:rsid w:val="00F92229"/>
  </w:style>
  <w:style w:type="paragraph" w:customStyle="1" w:styleId="6A51DFADCF2A43599CB4CE341A139C5A">
    <w:name w:val="6A51DFADCF2A43599CB4CE341A139C5A"/>
    <w:rsid w:val="00F92229"/>
  </w:style>
  <w:style w:type="paragraph" w:customStyle="1" w:styleId="F244A5627A5C4CDDBA2E150369B64360">
    <w:name w:val="F244A5627A5C4CDDBA2E150369B64360"/>
    <w:rsid w:val="00F92229"/>
  </w:style>
  <w:style w:type="paragraph" w:customStyle="1" w:styleId="3821784A0D174F749EC5C46FE3828C95">
    <w:name w:val="3821784A0D174F749EC5C46FE3828C95"/>
    <w:rsid w:val="00F92229"/>
  </w:style>
  <w:style w:type="paragraph" w:customStyle="1" w:styleId="65FD827B99FF4C98BDAD7B473CEB5696">
    <w:name w:val="65FD827B99FF4C98BDAD7B473CEB5696"/>
    <w:rsid w:val="00F92229"/>
  </w:style>
  <w:style w:type="paragraph" w:customStyle="1" w:styleId="896586511CCF44FB93FF0F1BC03E1801">
    <w:name w:val="896586511CCF44FB93FF0F1BC03E1801"/>
    <w:rsid w:val="00F92229"/>
  </w:style>
  <w:style w:type="paragraph" w:customStyle="1" w:styleId="F90F727C05EB49D5BB6149B9D6EB89F9">
    <w:name w:val="F90F727C05EB49D5BB6149B9D6EB89F9"/>
    <w:rsid w:val="00F92229"/>
  </w:style>
  <w:style w:type="paragraph" w:customStyle="1" w:styleId="D9D77B4DB200408EA48D6129A8E84D7A">
    <w:name w:val="D9D77B4DB200408EA48D6129A8E84D7A"/>
    <w:rsid w:val="00F92229"/>
  </w:style>
  <w:style w:type="paragraph" w:customStyle="1" w:styleId="EB5035C869FA485798E74D73D49DD403">
    <w:name w:val="EB5035C869FA485798E74D73D49DD403"/>
    <w:rsid w:val="00F92229"/>
  </w:style>
  <w:style w:type="paragraph" w:customStyle="1" w:styleId="C96CC77B8156493DAE8F7E85ABF0F35E">
    <w:name w:val="C96CC77B8156493DAE8F7E85ABF0F35E"/>
    <w:rsid w:val="00F92229"/>
  </w:style>
  <w:style w:type="paragraph" w:customStyle="1" w:styleId="E177C2FD12884CB9A9DC388846CECC10">
    <w:name w:val="E177C2FD12884CB9A9DC388846CECC10"/>
    <w:rsid w:val="00F92229"/>
  </w:style>
  <w:style w:type="paragraph" w:customStyle="1" w:styleId="908FDEE71F74463C9B202B70094816F8">
    <w:name w:val="908FDEE71F74463C9B202B70094816F8"/>
    <w:rsid w:val="00F92229"/>
  </w:style>
  <w:style w:type="paragraph" w:customStyle="1" w:styleId="92FEA91D17B249C5A7609811051247B2">
    <w:name w:val="92FEA91D17B249C5A7609811051247B2"/>
    <w:rsid w:val="00F92229"/>
  </w:style>
  <w:style w:type="paragraph" w:customStyle="1" w:styleId="6F733165CF8C443687139AFC50605760">
    <w:name w:val="6F733165CF8C443687139AFC50605760"/>
    <w:rsid w:val="00F92229"/>
  </w:style>
  <w:style w:type="paragraph" w:customStyle="1" w:styleId="C2B263EF8FED40988E7A0C18E2EC8DCA">
    <w:name w:val="C2B263EF8FED40988E7A0C18E2EC8DCA"/>
    <w:rsid w:val="00F92229"/>
  </w:style>
  <w:style w:type="paragraph" w:customStyle="1" w:styleId="DF8154385FAD4FD49B9B822C65C4770C">
    <w:name w:val="DF8154385FAD4FD49B9B822C65C4770C"/>
    <w:rsid w:val="00F92229"/>
  </w:style>
  <w:style w:type="paragraph" w:customStyle="1" w:styleId="6C36798C7BFB4462B764D4CF149127A4">
    <w:name w:val="6C36798C7BFB4462B764D4CF149127A4"/>
    <w:rsid w:val="00F92229"/>
  </w:style>
  <w:style w:type="paragraph" w:customStyle="1" w:styleId="6932C811768A49AAAF1E6D7329C1A57B">
    <w:name w:val="6932C811768A49AAAF1E6D7329C1A57B"/>
    <w:rsid w:val="00F92229"/>
  </w:style>
  <w:style w:type="paragraph" w:customStyle="1" w:styleId="44862A3419324710AB223864FBD19748">
    <w:name w:val="44862A3419324710AB223864FBD19748"/>
    <w:rsid w:val="00F922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86D0EF-B047-4395-AED7-48217E6DB1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10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RAVI</cp:lastModifiedBy>
  <cp:revision>3</cp:revision>
  <dcterms:created xsi:type="dcterms:W3CDTF">2019-05-17T08:36:00Z</dcterms:created>
  <dcterms:modified xsi:type="dcterms:W3CDTF">2020-09-24T12:30:00Z</dcterms:modified>
</cp:coreProperties>
</file>