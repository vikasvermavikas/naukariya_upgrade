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0F" w:rsidRDefault="00D338E6">
      <w:pPr>
        <w:tabs>
          <w:tab w:val="left" w:pos="7560"/>
        </w:tabs>
        <w:spacing w:after="0" w:line="288" w:lineRule="auto"/>
        <w:rPr>
          <w:rFonts w:ascii="Arial" w:eastAsia="Arial" w:hAnsi="Arial" w:cs="Arial"/>
          <w:b/>
          <w:sz w:val="40"/>
        </w:rPr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                                                            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eastAsia="Arial" w:hAnsi="Arial" w:cs="Arial"/>
          <w:b/>
          <w:sz w:val="40"/>
        </w:rPr>
        <w:t>RESUME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5"/>
      </w:tblGrid>
      <w:tr w:rsidR="0046290F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290F" w:rsidRDefault="0046290F">
            <w:pPr>
              <w:tabs>
                <w:tab w:val="left" w:pos="7560"/>
              </w:tabs>
              <w:spacing w:after="0" w:line="288" w:lineRule="auto"/>
              <w:rPr>
                <w:rFonts w:ascii="Arial" w:eastAsia="Arial" w:hAnsi="Arial" w:cs="Arial"/>
                <w:b/>
                <w:u w:val="single"/>
              </w:rPr>
            </w:pPr>
          </w:p>
          <w:p w:rsidR="0046290F" w:rsidRDefault="0046290F">
            <w:pPr>
              <w:tabs>
                <w:tab w:val="left" w:pos="7560"/>
              </w:tabs>
              <w:spacing w:after="0" w:line="288" w:lineRule="auto"/>
              <w:rPr>
                <w:rFonts w:ascii="Arial" w:eastAsia="Arial" w:hAnsi="Arial" w:cs="Arial"/>
                <w:b/>
                <w:u w:val="single"/>
              </w:rPr>
            </w:pPr>
          </w:p>
          <w:p w:rsidR="0046290F" w:rsidRDefault="00D338E6">
            <w:pPr>
              <w:tabs>
                <w:tab w:val="left" w:pos="7560"/>
              </w:tabs>
              <w:spacing w:after="0" w:line="288" w:lineRule="auto"/>
            </w:pPr>
            <w:r>
              <w:rPr>
                <w:rFonts w:ascii="Arial" w:eastAsia="Arial" w:hAnsi="Arial" w:cs="Arial"/>
                <w:b/>
              </w:rPr>
              <w:t xml:space="preserve">      PHOTO</w:t>
            </w:r>
          </w:p>
        </w:tc>
      </w:tr>
    </w:tbl>
    <w:p w:rsidR="0046290F" w:rsidRDefault="0046290F">
      <w:pPr>
        <w:tabs>
          <w:tab w:val="left" w:pos="7560"/>
        </w:tabs>
        <w:spacing w:after="0" w:line="288" w:lineRule="auto"/>
        <w:rPr>
          <w:rFonts w:ascii="Arial" w:eastAsia="Arial" w:hAnsi="Arial" w:cs="Arial"/>
          <w:b/>
          <w:u w:val="single"/>
        </w:rPr>
      </w:pPr>
    </w:p>
    <w:p w:rsidR="0046290F" w:rsidRDefault="0046290F">
      <w:pPr>
        <w:tabs>
          <w:tab w:val="left" w:pos="7560"/>
        </w:tabs>
        <w:spacing w:after="0" w:line="288" w:lineRule="auto"/>
        <w:rPr>
          <w:rFonts w:ascii="Arial" w:eastAsia="Arial" w:hAnsi="Arial" w:cs="Arial"/>
          <w:b/>
          <w:u w:val="single"/>
        </w:rPr>
      </w:pPr>
    </w:p>
    <w:p w:rsidR="0046290F" w:rsidRDefault="0046290F">
      <w:pPr>
        <w:tabs>
          <w:tab w:val="left" w:pos="7560"/>
        </w:tabs>
        <w:spacing w:after="0" w:line="288" w:lineRule="auto"/>
        <w:rPr>
          <w:rFonts w:ascii="Arial" w:eastAsia="Arial" w:hAnsi="Arial" w:cs="Arial"/>
          <w:b/>
          <w:u w:val="single"/>
        </w:rPr>
      </w:pPr>
    </w:p>
    <w:p w:rsidR="0046290F" w:rsidRDefault="00D338E6">
      <w:pPr>
        <w:tabs>
          <w:tab w:val="left" w:pos="7560"/>
        </w:tabs>
        <w:spacing w:after="0" w:line="288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GAURAV DIWAKAR</w:t>
      </w:r>
    </w:p>
    <w:p w:rsidR="0046290F" w:rsidRDefault="00D338E6">
      <w:pPr>
        <w:tabs>
          <w:tab w:val="left" w:pos="-720"/>
          <w:tab w:val="left" w:pos="3042"/>
          <w:tab w:val="left" w:pos="3420"/>
        </w:tabs>
        <w:spacing w:after="0" w:line="240" w:lineRule="auto"/>
        <w:rPr>
          <w:rFonts w:ascii="Arial" w:eastAsia="Arial" w:hAnsi="Arial" w:cs="Arial"/>
          <w:color w:val="000000"/>
        </w:rPr>
      </w:pPr>
      <w:hyperlink r:id="rId6" w:history="1">
        <w:r>
          <w:rPr>
            <w:rFonts w:ascii="Arial" w:eastAsia="Arial" w:hAnsi="Arial" w:cs="Arial"/>
            <w:color w:val="0000FF"/>
            <w:u w:val="single"/>
          </w:rPr>
          <w:t>GAURAVDIWAKAR2@gmail.com</w:t>
        </w:r>
      </w:hyperlink>
    </w:p>
    <w:p w:rsidR="0046290F" w:rsidRDefault="00D338E6">
      <w:pPr>
        <w:tabs>
          <w:tab w:val="left" w:pos="-720"/>
          <w:tab w:val="left" w:pos="3042"/>
          <w:tab w:val="left" w:pos="34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Mob. +91-9899760016                                                                                 </w:t>
      </w:r>
    </w:p>
    <w:p w:rsidR="0046290F" w:rsidRDefault="00D338E6">
      <w:pPr>
        <w:spacing w:after="0" w:line="240" w:lineRule="auto"/>
        <w:ind w:left="3514" w:hanging="3514"/>
        <w:jc w:val="both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color w:val="000000"/>
        </w:rPr>
        <w:t xml:space="preserve">      </w:t>
      </w:r>
      <w:r>
        <w:rPr>
          <w:rFonts w:ascii="Arial" w:eastAsia="Arial" w:hAnsi="Arial" w:cs="Arial"/>
          <w:b/>
          <w:color w:val="000000"/>
        </w:rPr>
        <w:t xml:space="preserve">  </w:t>
      </w:r>
    </w:p>
    <w:p w:rsidR="0046290F" w:rsidRDefault="00D338E6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Personal Details:</w:t>
      </w:r>
    </w:p>
    <w:p w:rsidR="0046290F" w:rsidRDefault="0046290F">
      <w:pPr>
        <w:spacing w:after="0" w:line="240" w:lineRule="auto"/>
        <w:rPr>
          <w:rFonts w:ascii="Arial" w:eastAsia="Arial" w:hAnsi="Arial" w:cs="Arial"/>
          <w:b/>
        </w:rPr>
      </w:pPr>
    </w:p>
    <w:p w:rsidR="0046290F" w:rsidRDefault="00D338E6">
      <w:pPr>
        <w:tabs>
          <w:tab w:val="left" w:pos="720"/>
          <w:tab w:val="left" w:pos="1440"/>
          <w:tab w:val="left" w:pos="2324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Fathers Name: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>MR. GENDHAN LAL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Date of Birth: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          10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OCTOBER 1992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Contact Address: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 KH . NO .417 &amp;</w:t>
      </w:r>
      <w:r>
        <w:rPr>
          <w:rFonts w:ascii="Arial" w:eastAsia="Arial" w:hAnsi="Arial" w:cs="Arial"/>
        </w:rPr>
        <w:t xml:space="preserve"> 418  STREET NO. 9 CHANDAN PARK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SAROOP NAGAR CITY, DELHI-    110042 ,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LANDMARK NR PARK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Marital Status: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Single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Nat</w:t>
      </w:r>
      <w:r>
        <w:rPr>
          <w:rFonts w:ascii="Arial" w:eastAsia="Arial" w:hAnsi="Arial" w:cs="Arial"/>
          <w:b/>
        </w:rPr>
        <w:t>ionality: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Indian</w:t>
      </w:r>
    </w:p>
    <w:p w:rsidR="0046290F" w:rsidRDefault="00D338E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 Known:</w:t>
      </w:r>
      <w:r>
        <w:rPr>
          <w:rFonts w:ascii="Arial" w:eastAsia="Arial" w:hAnsi="Arial" w:cs="Arial"/>
        </w:rPr>
        <w:tab/>
        <w:t xml:space="preserve">                  Hindi, English</w:t>
      </w:r>
    </w:p>
    <w:p w:rsidR="0046290F" w:rsidRDefault="0046290F">
      <w:pPr>
        <w:spacing w:after="0" w:line="240" w:lineRule="auto"/>
        <w:ind w:left="3514" w:hanging="3514"/>
        <w:jc w:val="both"/>
        <w:rPr>
          <w:rFonts w:ascii="Arial" w:eastAsia="Arial" w:hAnsi="Arial" w:cs="Arial"/>
          <w:spacing w:val="-2"/>
        </w:rPr>
      </w:pPr>
    </w:p>
    <w:p w:rsidR="0046290F" w:rsidRDefault="0046290F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u w:val="single"/>
        </w:rPr>
      </w:pPr>
    </w:p>
    <w:p w:rsidR="0046290F" w:rsidRDefault="0046290F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u w:val="single"/>
        </w:rPr>
      </w:pPr>
    </w:p>
    <w:p w:rsidR="0046290F" w:rsidRDefault="00D338E6">
      <w:pPr>
        <w:tabs>
          <w:tab w:val="left" w:pos="0"/>
        </w:tabs>
        <w:spacing w:after="0" w:line="240" w:lineRule="auto"/>
        <w:jc w:val="both"/>
        <w:rPr>
          <w:rFonts w:ascii="Arial" w:eastAsia="Arial" w:hAnsi="Arial" w:cs="Arial"/>
          <w:b/>
          <w:spacing w:val="-2"/>
          <w:u w:val="single"/>
        </w:rPr>
      </w:pPr>
      <w:r>
        <w:rPr>
          <w:rFonts w:ascii="Arial" w:eastAsia="Arial" w:hAnsi="Arial" w:cs="Arial"/>
          <w:b/>
          <w:u w:val="single"/>
        </w:rPr>
        <w:t>Academic Qualification:</w:t>
      </w:r>
    </w:p>
    <w:p w:rsidR="0046290F" w:rsidRDefault="0046290F">
      <w:pPr>
        <w:tabs>
          <w:tab w:val="left" w:pos="0"/>
          <w:tab w:val="left" w:pos="720"/>
          <w:tab w:val="left" w:pos="1440"/>
        </w:tabs>
        <w:spacing w:after="0" w:line="240" w:lineRule="auto"/>
        <w:jc w:val="both"/>
        <w:rPr>
          <w:rFonts w:ascii="Arial" w:eastAsia="Arial" w:hAnsi="Arial" w:cs="Arial"/>
          <w:spacing w:val="-2"/>
        </w:rPr>
      </w:pPr>
    </w:p>
    <w:p w:rsidR="0046290F" w:rsidRDefault="00D338E6">
      <w:pPr>
        <w:numPr>
          <w:ilvl w:val="0"/>
          <w:numId w:val="1"/>
        </w:numPr>
        <w:tabs>
          <w:tab w:val="left" w:pos="0"/>
          <w:tab w:val="left" w:pos="720"/>
          <w:tab w:val="left" w:pos="1440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passed in 2011</w:t>
      </w:r>
    </w:p>
    <w:p w:rsidR="0046290F" w:rsidRDefault="00D338E6">
      <w:pPr>
        <w:numPr>
          <w:ilvl w:val="0"/>
          <w:numId w:val="1"/>
        </w:numPr>
        <w:tabs>
          <w:tab w:val="left" w:pos="0"/>
          <w:tab w:val="left" w:pos="720"/>
          <w:tab w:val="left" w:pos="1440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passed in 2014 ( Science Stream with Math )</w:t>
      </w:r>
    </w:p>
    <w:p w:rsidR="0046290F" w:rsidRDefault="00D338E6">
      <w:pPr>
        <w:numPr>
          <w:ilvl w:val="0"/>
          <w:numId w:val="1"/>
        </w:numPr>
        <w:tabs>
          <w:tab w:val="left" w:pos="0"/>
          <w:tab w:val="left" w:pos="720"/>
          <w:tab w:val="left" w:pos="1440"/>
        </w:tabs>
        <w:spacing w:after="0"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Graduate ( Bachelor Journalism &amp; Mass Communication )   </w:t>
      </w:r>
    </w:p>
    <w:p w:rsidR="0046290F" w:rsidRDefault="0046290F">
      <w:pPr>
        <w:spacing w:after="0" w:line="240" w:lineRule="auto"/>
        <w:ind w:left="720"/>
        <w:jc w:val="both"/>
        <w:rPr>
          <w:rFonts w:ascii="Arial" w:eastAsia="Arial" w:hAnsi="Arial" w:cs="Arial"/>
          <w:b/>
        </w:rPr>
      </w:pPr>
    </w:p>
    <w:p w:rsidR="0046290F" w:rsidRDefault="0046290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46290F" w:rsidRDefault="0046290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46290F" w:rsidRDefault="00D338E6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Soft </w:t>
      </w:r>
      <w:r>
        <w:rPr>
          <w:rFonts w:ascii="Arial" w:eastAsia="Arial" w:hAnsi="Arial" w:cs="Arial"/>
          <w:b/>
        </w:rPr>
        <w:t>Skills</w:t>
      </w:r>
    </w:p>
    <w:p w:rsidR="0046290F" w:rsidRDefault="00D338E6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Ability to work efficiently in a team achieves a goal.</w:t>
      </w:r>
    </w:p>
    <w:p w:rsidR="0046290F" w:rsidRDefault="00D338E6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  <w:b/>
        </w:rPr>
        <w:t>Honest, trustworthy and helping attitude.</w:t>
      </w:r>
    </w:p>
    <w:p w:rsidR="0046290F" w:rsidRDefault="0046290F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u w:val="single"/>
        </w:rPr>
      </w:pPr>
    </w:p>
    <w:p w:rsidR="0046290F" w:rsidRDefault="0046290F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u w:val="single"/>
        </w:rPr>
      </w:pPr>
    </w:p>
    <w:p w:rsidR="0046290F" w:rsidRDefault="0046290F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u w:val="single"/>
        </w:rPr>
      </w:pPr>
    </w:p>
    <w:p w:rsidR="0046290F" w:rsidRDefault="00D338E6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  <w:b/>
          <w:i/>
          <w:u w:val="single"/>
        </w:rPr>
        <w:t>Career Objective:</w:t>
      </w:r>
    </w:p>
    <w:p w:rsidR="0046290F" w:rsidRDefault="0046290F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</w:rPr>
      </w:pPr>
    </w:p>
    <w:p w:rsidR="0046290F" w:rsidRDefault="00D338E6">
      <w:pPr>
        <w:tabs>
          <w:tab w:val="left" w:pos="3420"/>
          <w:tab w:val="left" w:pos="3573"/>
          <w:tab w:val="left" w:pos="3690"/>
        </w:tabs>
        <w:spacing w:after="0" w:line="240" w:lineRule="auto"/>
        <w:rPr>
          <w:rFonts w:ascii="Arial" w:eastAsia="Arial" w:hAnsi="Arial" w:cs="Arial"/>
          <w:b/>
          <w:i/>
          <w:spacing w:val="-2"/>
        </w:rPr>
      </w:pPr>
      <w:r>
        <w:rPr>
          <w:rFonts w:ascii="Arial" w:eastAsia="Arial" w:hAnsi="Arial" w:cs="Arial"/>
        </w:rPr>
        <w:t xml:space="preserve">My </w:t>
      </w:r>
      <w:r>
        <w:rPr>
          <w:rFonts w:ascii="Arial" w:eastAsia="Arial" w:hAnsi="Arial" w:cs="Arial"/>
          <w:b/>
        </w:rPr>
        <w:t>Aim</w:t>
      </w:r>
      <w:r>
        <w:rPr>
          <w:rFonts w:ascii="Arial" w:eastAsia="Arial" w:hAnsi="Arial" w:cs="Arial"/>
        </w:rPr>
        <w:t xml:space="preserve"> is to become an accomplished professionalism where my talent can be best utilize &amp;</w:t>
      </w:r>
      <w:r>
        <w:rPr>
          <w:rFonts w:ascii="Arial" w:eastAsia="Arial" w:hAnsi="Arial" w:cs="Arial"/>
        </w:rPr>
        <w:t xml:space="preserve"> want constant value addition in terms of knowledge &amp; expertise, to maximize my own potential.  </w:t>
      </w:r>
    </w:p>
    <w:p w:rsidR="0046290F" w:rsidRDefault="00D338E6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46290F" w:rsidRDefault="0046290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46290F" w:rsidRDefault="00D338E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Computer Knowledge:</w:t>
      </w:r>
    </w:p>
    <w:p w:rsidR="0046290F" w:rsidRDefault="0046290F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46290F" w:rsidRDefault="00D338E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QUARK EXPREES </w:t>
      </w:r>
    </w:p>
    <w:p w:rsidR="0046290F" w:rsidRDefault="00D338E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</w:rPr>
        <w:lastRenderedPageBreak/>
        <w:t>PAGEMAKER</w:t>
      </w:r>
    </w:p>
    <w:p w:rsidR="0046290F" w:rsidRDefault="00D338E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</w:rPr>
        <w:t>INDESGIN</w:t>
      </w:r>
    </w:p>
    <w:p w:rsidR="0046290F" w:rsidRDefault="00D338E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</w:rPr>
        <w:t xml:space="preserve">CORALDROW </w:t>
      </w:r>
    </w:p>
    <w:p w:rsidR="0046290F" w:rsidRDefault="00D338E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</w:rPr>
        <w:t>INTERNET</w:t>
      </w:r>
      <w:r>
        <w:rPr>
          <w:rFonts w:ascii="Arial" w:eastAsia="Arial" w:hAnsi="Arial" w:cs="Arial"/>
          <w:b/>
          <w:sz w:val="18"/>
        </w:rPr>
        <w:t>.</w:t>
      </w:r>
    </w:p>
    <w:p w:rsidR="0046290F" w:rsidRDefault="00D338E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</w:rPr>
        <w:t>HTML / CSS {use for website layout }</w:t>
      </w:r>
    </w:p>
    <w:p w:rsidR="0046290F" w:rsidRDefault="00D338E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</w:rPr>
        <w:t xml:space="preserve">Premier pro { use for </w:t>
      </w:r>
      <w:r>
        <w:rPr>
          <w:rFonts w:ascii="Arial" w:eastAsia="Arial" w:hAnsi="Arial" w:cs="Arial"/>
          <w:b/>
        </w:rPr>
        <w:t>video }</w:t>
      </w:r>
    </w:p>
    <w:p w:rsidR="0046290F" w:rsidRDefault="0046290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46290F" w:rsidRDefault="0046290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46290F" w:rsidRDefault="0046290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46290F" w:rsidRDefault="00D338E6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Interests:</w:t>
      </w:r>
    </w:p>
    <w:p w:rsidR="0046290F" w:rsidRDefault="00D338E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Communication with people and Travel at different places </w:t>
      </w:r>
    </w:p>
    <w:p w:rsidR="0046290F" w:rsidRDefault="00D338E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Research   </w:t>
      </w:r>
    </w:p>
    <w:p w:rsidR="0046290F" w:rsidRDefault="00D338E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:rsidR="0046290F" w:rsidRDefault="00D338E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46290F" w:rsidRDefault="0046290F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:rsidR="0046290F" w:rsidRDefault="00D338E6">
      <w:pPr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Personal Attributes:</w:t>
      </w:r>
    </w:p>
    <w:p w:rsidR="0046290F" w:rsidRDefault="0046290F">
      <w:pPr>
        <w:spacing w:after="0" w:line="240" w:lineRule="auto"/>
        <w:rPr>
          <w:rFonts w:ascii="Arial" w:eastAsia="Arial" w:hAnsi="Arial" w:cs="Arial"/>
          <w:sz w:val="20"/>
        </w:rPr>
      </w:pPr>
    </w:p>
    <w:p w:rsidR="0046290F" w:rsidRDefault="00D338E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Analytical and innovative approach to work, Dedicated to profession, good communication skills, willing to learn and derive new working skills and device </w:t>
      </w:r>
    </w:p>
    <w:p w:rsidR="0046290F" w:rsidRDefault="0046290F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46290F" w:rsidRDefault="00D338E6">
      <w:pPr>
        <w:keepNext/>
        <w:tabs>
          <w:tab w:val="left" w:pos="0"/>
          <w:tab w:val="left" w:pos="9744"/>
          <w:tab w:val="right" w:pos="9900"/>
        </w:tabs>
        <w:spacing w:after="0" w:line="240" w:lineRule="auto"/>
        <w:jc w:val="both"/>
        <w:rPr>
          <w:rFonts w:ascii="Arial" w:eastAsia="Arial" w:hAnsi="Arial" w:cs="Arial"/>
          <w:b/>
          <w:spacing w:val="-2"/>
          <w:sz w:val="20"/>
          <w:u w:val="single"/>
        </w:rPr>
      </w:pPr>
      <w:r>
        <w:rPr>
          <w:rFonts w:ascii="Arial" w:eastAsia="Arial" w:hAnsi="Arial" w:cs="Arial"/>
          <w:b/>
          <w:spacing w:val="-2"/>
          <w:sz w:val="20"/>
          <w:u w:val="single"/>
        </w:rPr>
        <w:t>Work Experience:</w:t>
      </w:r>
    </w:p>
    <w:p w:rsidR="0046290F" w:rsidRDefault="0046290F">
      <w:pPr>
        <w:spacing w:after="0" w:line="240" w:lineRule="auto"/>
        <w:jc w:val="both"/>
        <w:rPr>
          <w:rFonts w:ascii="Arial" w:eastAsia="Arial" w:hAnsi="Arial" w:cs="Arial"/>
        </w:rPr>
      </w:pPr>
    </w:p>
    <w:p w:rsidR="0046290F" w:rsidRDefault="00D338E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Two Month intern in Green TV (Electronic Media )</w:t>
      </w:r>
    </w:p>
    <w:p w:rsidR="0046290F" w:rsidRDefault="00D338E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Two Month intern in DELHI AB TAK </w:t>
      </w:r>
      <w:r>
        <w:rPr>
          <w:rFonts w:ascii="Arial" w:eastAsia="Arial" w:hAnsi="Arial" w:cs="Arial"/>
          <w:b/>
        </w:rPr>
        <w:t>(Print Media )</w:t>
      </w:r>
    </w:p>
    <w:p w:rsidR="0046290F" w:rsidRDefault="00D338E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News writing  </w:t>
      </w:r>
    </w:p>
    <w:p w:rsidR="0046290F" w:rsidRDefault="00D338E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Article writing </w:t>
      </w:r>
      <w:r>
        <w:rPr>
          <w:rFonts w:ascii="Arial" w:eastAsia="Arial" w:hAnsi="Arial" w:cs="Arial"/>
          <w:b/>
        </w:rPr>
        <w:t xml:space="preserve"> </w:t>
      </w:r>
    </w:p>
    <w:p w:rsidR="0046290F" w:rsidRDefault="00D338E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Event coordinator organize by college ( Spandan )</w:t>
      </w:r>
    </w:p>
    <w:p w:rsidR="0046290F" w:rsidRDefault="00D338E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Reporter ( Metro Newz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Electronic Media</w:t>
      </w:r>
      <w:r>
        <w:rPr>
          <w:rFonts w:ascii="Arial" w:eastAsia="Arial" w:hAnsi="Arial" w:cs="Arial"/>
        </w:rPr>
        <w:t xml:space="preserve"> )  </w:t>
      </w:r>
    </w:p>
    <w:p w:rsidR="0046290F" w:rsidRDefault="00D338E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cover releted to all event as</w:t>
      </w:r>
    </w:p>
    <w:p w:rsidR="0046290F" w:rsidRDefault="00D338E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Film event </w:t>
      </w:r>
    </w:p>
    <w:p w:rsidR="0046290F" w:rsidRDefault="00D338E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Political event</w:t>
      </w:r>
    </w:p>
    <w:p w:rsidR="0046290F" w:rsidRDefault="00D338E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Fashion event </w:t>
      </w:r>
    </w:p>
    <w:p w:rsidR="0046290F" w:rsidRDefault="00D338E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Writing voice over and editing also on video </w:t>
      </w:r>
    </w:p>
    <w:p w:rsidR="0046290F" w:rsidRDefault="00D338E6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Wordpress Developing {basic knowledge}</w:t>
      </w:r>
    </w:p>
    <w:p w:rsidR="0046290F" w:rsidRDefault="00D338E6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Theme changing</w:t>
      </w:r>
    </w:p>
    <w:p w:rsidR="0046290F" w:rsidRDefault="00D338E6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Theme editing etc.</w:t>
      </w:r>
    </w:p>
    <w:p w:rsidR="0046290F" w:rsidRDefault="00D338E6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SEO Executive  </w:t>
      </w:r>
      <w:r>
        <w:rPr>
          <w:rFonts w:ascii="Arial" w:eastAsia="Arial" w:hAnsi="Arial" w:cs="Arial"/>
          <w:b/>
        </w:rPr>
        <w:t>(at  Web solution )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Web 2.0 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Social bookmarking 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Link buildinge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Image Sharing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Video Sharing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PPT Sharing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Social Sharing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Key</w:t>
      </w:r>
      <w:r>
        <w:rPr>
          <w:rFonts w:ascii="Arial" w:eastAsia="Arial" w:hAnsi="Arial" w:cs="Arial"/>
        </w:rPr>
        <w:t xml:space="preserve"> word Ranking checking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Key word Ranking Update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Citation ({or increasing ranking in Local area }</w:t>
      </w:r>
    </w:p>
    <w:p w:rsidR="0046290F" w:rsidRDefault="00D338E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Forum Posting {to get contact details of client }</w:t>
      </w:r>
    </w:p>
    <w:p w:rsidR="0046290F" w:rsidRDefault="0046290F">
      <w:pPr>
        <w:spacing w:after="0" w:line="240" w:lineRule="auto"/>
        <w:rPr>
          <w:rFonts w:ascii="Arial" w:eastAsia="Arial" w:hAnsi="Arial" w:cs="Arial"/>
        </w:rPr>
      </w:pPr>
    </w:p>
    <w:p w:rsidR="0046290F" w:rsidRDefault="00D338E6">
      <w:pPr>
        <w:tabs>
          <w:tab w:val="left" w:pos="3195"/>
        </w:tabs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 xml:space="preserve">Apply  for- </w:t>
      </w:r>
    </w:p>
    <w:p w:rsidR="0046290F" w:rsidRDefault="0046290F">
      <w:pPr>
        <w:tabs>
          <w:tab w:val="left" w:pos="-720"/>
          <w:tab w:val="left" w:pos="0"/>
          <w:tab w:val="left" w:pos="176"/>
          <w:tab w:val="left" w:pos="396"/>
          <w:tab w:val="left" w:pos="1008"/>
          <w:tab w:val="left" w:pos="1440"/>
        </w:tabs>
        <w:spacing w:after="0" w:line="264" w:lineRule="auto"/>
        <w:jc w:val="both"/>
        <w:rPr>
          <w:rFonts w:ascii="Arial" w:eastAsia="Arial" w:hAnsi="Arial" w:cs="Arial"/>
          <w:b/>
          <w:spacing w:val="-2"/>
          <w:u w:val="single"/>
        </w:rPr>
      </w:pP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b/>
          <w:spacing w:val="-2"/>
        </w:rPr>
      </w:pP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b/>
          <w:spacing w:val="-2"/>
        </w:rPr>
      </w:pP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b/>
          <w:spacing w:val="-2"/>
        </w:rPr>
      </w:pP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b/>
          <w:spacing w:val="-2"/>
        </w:rPr>
      </w:pP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b/>
          <w:spacing w:val="-2"/>
        </w:rPr>
      </w:pP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b/>
          <w:spacing w:val="-2"/>
        </w:rPr>
      </w:pP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b/>
          <w:spacing w:val="-2"/>
        </w:rPr>
      </w:pPr>
    </w:p>
    <w:p w:rsidR="0046290F" w:rsidRDefault="00D338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b/>
          <w:spacing w:val="-2"/>
        </w:rPr>
        <w:t xml:space="preserve">GAURAV DIWAKAR                                                                          </w:t>
      </w:r>
      <w:r>
        <w:rPr>
          <w:rFonts w:ascii="Arial" w:eastAsia="Arial" w:hAnsi="Arial" w:cs="Arial"/>
          <w:b/>
          <w:spacing w:val="-2"/>
        </w:rPr>
        <w:t xml:space="preserve">              DATE :</w:t>
      </w:r>
    </w:p>
    <w:p w:rsidR="0046290F" w:rsidRDefault="0046290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spacing w:val="-2"/>
        </w:rPr>
      </w:pPr>
    </w:p>
    <w:p w:rsidR="0046290F" w:rsidRDefault="00D338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223"/>
          <w:tab w:val="left" w:pos="3600"/>
          <w:tab w:val="left" w:pos="3886"/>
          <w:tab w:val="left" w:pos="4320"/>
        </w:tabs>
        <w:spacing w:after="0" w:line="264" w:lineRule="auto"/>
        <w:jc w:val="both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                          </w:t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</w:p>
    <w:sectPr w:rsidR="004629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B28CF"/>
    <w:multiLevelType w:val="multilevel"/>
    <w:tmpl w:val="73120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324320"/>
    <w:multiLevelType w:val="multilevel"/>
    <w:tmpl w:val="BE2C5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7B138E"/>
    <w:multiLevelType w:val="multilevel"/>
    <w:tmpl w:val="A6D01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75C"/>
    <w:multiLevelType w:val="multilevel"/>
    <w:tmpl w:val="009CA2D2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7C6D0F"/>
    <w:multiLevelType w:val="multilevel"/>
    <w:tmpl w:val="74AC6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911402"/>
    <w:multiLevelType w:val="multilevel"/>
    <w:tmpl w:val="8BB64BB2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FB50EB"/>
    <w:multiLevelType w:val="multilevel"/>
    <w:tmpl w:val="F7C84AE4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46698F"/>
    <w:multiLevelType w:val="multilevel"/>
    <w:tmpl w:val="BC06D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4D76B98"/>
    <w:multiLevelType w:val="multilevel"/>
    <w:tmpl w:val="04BC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1B0F8B"/>
    <w:multiLevelType w:val="multilevel"/>
    <w:tmpl w:val="FDC87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71153D1"/>
    <w:multiLevelType w:val="multilevel"/>
    <w:tmpl w:val="75A604EE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E6"/>
    <w:rsid w:val="0046290F"/>
    <w:rsid w:val="00D3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Arial" w:hAnsi="Arial" w:cs="Arial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Arial" w:hAnsi="Arial" w:cs="Arial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Arial" w:hAnsi="Arial" w:cs="Arial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Arial" w:hAnsi="Arial" w:cs="Arial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DIWAKAR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SPL\AppData\Local\Microsoft\Windows\INetCache\Content.Outlook\T7ZG7XA0\RESUME%20UPD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UPDATE-2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1</cp:revision>
  <dcterms:created xsi:type="dcterms:W3CDTF">2019-08-22T04:44:00Z</dcterms:created>
  <dcterms:modified xsi:type="dcterms:W3CDTF">2019-08-22T04:44:00Z</dcterms:modified>
</cp:coreProperties>
</file>