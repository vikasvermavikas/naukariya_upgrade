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C88" w:rsidRDefault="00007C88" w:rsidP="00303EB0">
      <w:pPr>
        <w:pStyle w:val="Heading4"/>
        <w:jc w:val="right"/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bookmarkStart w:id="0" w:name="_GoBack"/>
      <w:bookmarkEnd w:id="0"/>
    </w:p>
    <w:p w:rsidR="002E77E5" w:rsidRDefault="002E77E5" w:rsidP="006F4765"/>
    <w:p w:rsidR="006F4765" w:rsidRPr="007C3213" w:rsidRDefault="00CE1F36" w:rsidP="006F4765">
      <w:pPr>
        <w:rPr>
          <w:b/>
          <w:i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 w:rsidR="00C5582A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</w:t>
      </w:r>
      <w:r w:rsidR="007C321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="002E77E5" w:rsidRPr="007C3213">
        <w:rPr>
          <w:b/>
          <w:szCs w:val="28"/>
        </w:rPr>
        <w:t>Rajendra Kumar</w:t>
      </w:r>
      <w:r w:rsidRPr="007C3213">
        <w:rPr>
          <w:b/>
          <w:szCs w:val="28"/>
        </w:rPr>
        <w:t xml:space="preserve"> </w:t>
      </w:r>
      <w:r w:rsidRPr="007C3213">
        <w:rPr>
          <w:b/>
          <w:color w:val="000000" w:themeColor="text1"/>
          <w:szCs w:val="28"/>
        </w:rPr>
        <w:t>Nagar</w:t>
      </w:r>
    </w:p>
    <w:p w:rsidR="006F4765" w:rsidRPr="006F4765" w:rsidRDefault="00CE1F36" w:rsidP="006F4765">
      <w:pPr>
        <w:spacing w:line="360" w:lineRule="auto"/>
        <w:ind w:left="4320"/>
      </w:pPr>
      <w:r>
        <w:t xml:space="preserve">                                </w:t>
      </w:r>
      <w:r w:rsidRPr="006F4765">
        <w:t xml:space="preserve">Address: -Vpo. Gadiya, </w:t>
      </w:r>
      <w:r>
        <w:t xml:space="preserve">Teh. </w:t>
      </w:r>
      <w:r w:rsidRPr="006F4765">
        <w:t xml:space="preserve">Pirawa, </w:t>
      </w:r>
    </w:p>
    <w:p w:rsidR="006F4765" w:rsidRPr="006F4765" w:rsidRDefault="00CE1F36" w:rsidP="006F4765">
      <w:pPr>
        <w:spacing w:line="360" w:lineRule="auto"/>
        <w:ind w:left="-630"/>
        <w:jc w:val="right"/>
      </w:pPr>
      <w:r w:rsidRPr="006F4765">
        <w:t>Jhalawar (Rajasthan) – 326513</w:t>
      </w:r>
    </w:p>
    <w:p w:rsidR="006F4765" w:rsidRPr="006F4765" w:rsidRDefault="00CE1F36" w:rsidP="006F4765">
      <w:pPr>
        <w:spacing w:line="360" w:lineRule="auto"/>
        <w:ind w:left="-630" w:firstLine="270"/>
        <w:jc w:val="right"/>
      </w:pPr>
      <w:r w:rsidRPr="006F4765">
        <w:t>Contact No.-9784971081</w:t>
      </w:r>
    </w:p>
    <w:p w:rsidR="006F4765" w:rsidRPr="006F4765" w:rsidRDefault="00CE1F36" w:rsidP="00C5582A">
      <w:pPr>
        <w:spacing w:line="360" w:lineRule="auto"/>
        <w:ind w:left="-630" w:hanging="630"/>
        <w:jc w:val="righ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19202400</wp:posOffset>
                </wp:positionH>
                <wp:positionV relativeFrom="paragraph">
                  <wp:posOffset>268605</wp:posOffset>
                </wp:positionV>
                <wp:extent cx="6528435" cy="255270"/>
                <wp:effectExtent l="0" t="1905" r="0" b="0"/>
                <wp:wrapNone/>
                <wp:docPr id="1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552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1in;margin-top:21.15pt;width:514.05pt;height:20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" fillcolor="#bfbfbf" stroked="f"/>
            </w:pict>
          </mc:Fallback>
        </mc:AlternateContent>
      </w:r>
      <w:r w:rsidRPr="006F4765">
        <w:t xml:space="preserve">Email – </w:t>
      </w:r>
      <w:hyperlink r:id="rId7" w:history="1">
        <w:r w:rsidR="00D96252" w:rsidRPr="006A339B">
          <w:rPr>
            <w:rStyle w:val="Hyperlink"/>
          </w:rPr>
          <w:t>rajnagar671995@gmail.com</w:t>
        </w:r>
      </w:hyperlink>
    </w:p>
    <w:p w:rsidR="006F4765" w:rsidRPr="006F4765" w:rsidRDefault="00CE1F36" w:rsidP="006F4765">
      <w:pPr>
        <w:spacing w:line="360" w:lineRule="auto"/>
        <w:ind w:left="-630" w:hanging="63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210185</wp:posOffset>
                </wp:positionV>
                <wp:extent cx="6528435" cy="255270"/>
                <wp:effectExtent l="0" t="635" r="635" b="1270"/>
                <wp:wrapNone/>
                <wp:docPr id="1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552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44.6pt;margin-top:16.55pt;width:514.05pt;height:20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MVfwIAAP0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" fillcolor="#bfbfb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68580</wp:posOffset>
                </wp:positionV>
                <wp:extent cx="6509385" cy="0"/>
                <wp:effectExtent l="32385" t="30480" r="30480" b="36195"/>
                <wp:wrapNone/>
                <wp:docPr id="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pt,5.4pt" to="487.3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:rsidR="006F4765" w:rsidRPr="006F4765" w:rsidRDefault="00CE1F36" w:rsidP="00C5582A">
      <w:pPr>
        <w:spacing w:line="360" w:lineRule="auto"/>
        <w:ind w:left="-630" w:firstLine="180"/>
        <w:rPr>
          <w:b/>
        </w:rPr>
      </w:pPr>
      <w:r>
        <w:rPr>
          <w:b/>
        </w:rPr>
        <w:t xml:space="preserve">  </w:t>
      </w:r>
      <w:r w:rsidRPr="006F4765">
        <w:rPr>
          <w:b/>
        </w:rPr>
        <w:t xml:space="preserve"> CAREER OBJECTIVE: </w:t>
      </w:r>
    </w:p>
    <w:p w:rsidR="006F4765" w:rsidRPr="006F4765" w:rsidRDefault="00CE1F36" w:rsidP="00C5582A">
      <w:pPr>
        <w:spacing w:line="360" w:lineRule="auto"/>
        <w:ind w:lef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768350</wp:posOffset>
                </wp:positionV>
                <wp:extent cx="6528435" cy="255270"/>
                <wp:effectExtent l="0" t="0" r="635" b="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552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42.35pt;margin-top:60.5pt;width:514.05pt;height:20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BOfwIAAPw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" fillcolor="#bfbfbf" stroked="f"/>
            </w:pict>
          </mc:Fallback>
        </mc:AlternateContent>
      </w:r>
      <w:r w:rsidR="002E77E5" w:rsidRPr="002E77E5">
        <w:t>Looking forward for professional work where I could utilize my all skills</w:t>
      </w:r>
      <w:r w:rsidR="002E77E5" w:rsidRPr="002E77E5">
        <w:rPr>
          <w:iCs/>
        </w:rPr>
        <w:t xml:space="preserve"> and contribute towards the success of the organization</w:t>
      </w:r>
      <w:r w:rsidR="002E77E5" w:rsidRPr="002E77E5">
        <w:t xml:space="preserve"> and to obtain a challenging &amp; rewarding position in a growth oriented organization.</w:t>
      </w:r>
    </w:p>
    <w:p w:rsidR="002E77E5" w:rsidRPr="006F4765" w:rsidRDefault="00CE1F36" w:rsidP="00CD4501">
      <w:pPr>
        <w:spacing w:line="360" w:lineRule="auto"/>
        <w:ind w:left="-630" w:hanging="630"/>
        <w:rPr>
          <w:b/>
        </w:rPr>
      </w:pPr>
      <w:r w:rsidRPr="006F4765">
        <w:rPr>
          <w:b/>
        </w:rPr>
        <w:t xml:space="preserve">    </w:t>
      </w:r>
      <w:r w:rsidR="00CD4501">
        <w:rPr>
          <w:b/>
        </w:rPr>
        <w:t xml:space="preserve">           </w:t>
      </w:r>
      <w:r w:rsidR="0036103D">
        <w:rPr>
          <w:b/>
        </w:rPr>
        <w:t xml:space="preserve"> </w:t>
      </w:r>
      <w:r w:rsidR="00CD4501">
        <w:rPr>
          <w:b/>
        </w:rPr>
        <w:t xml:space="preserve"> EDUCATIONAL DETAILS</w:t>
      </w:r>
    </w:p>
    <w:tbl>
      <w:tblPr>
        <w:tblStyle w:val="LightShading1"/>
        <w:tblW w:w="9242" w:type="dxa"/>
        <w:tblLook w:val="0600" w:firstRow="0" w:lastRow="0" w:firstColumn="0" w:lastColumn="0" w:noHBand="1" w:noVBand="1"/>
      </w:tblPr>
      <w:tblGrid>
        <w:gridCol w:w="657"/>
        <w:gridCol w:w="2279"/>
        <w:gridCol w:w="2539"/>
        <w:gridCol w:w="1195"/>
        <w:gridCol w:w="2572"/>
      </w:tblGrid>
      <w:tr w:rsidR="00C248CA" w:rsidTr="00C248CA">
        <w:trPr>
          <w:trHeight w:val="162"/>
        </w:trPr>
        <w:tc>
          <w:tcPr>
            <w:tcW w:w="657" w:type="dxa"/>
            <w:tcBorders>
              <w:top w:val="nil"/>
              <w:left w:val="nil"/>
            </w:tcBorders>
            <w:hideMark/>
          </w:tcPr>
          <w:p w:rsidR="006F4765" w:rsidRPr="006F4765" w:rsidRDefault="00CE1F36" w:rsidP="00442303">
            <w:pPr>
              <w:spacing w:before="100" w:beforeAutospacing="1" w:after="100" w:afterAutospacing="1"/>
              <w:jc w:val="center"/>
              <w:rPr>
                <w:b/>
                <w:lang w:val="de-DE"/>
              </w:rPr>
            </w:pPr>
            <w:r w:rsidRPr="006F4765">
              <w:rPr>
                <w:b/>
                <w:lang w:val="de-DE"/>
              </w:rPr>
              <w:t>S. No.</w:t>
            </w:r>
          </w:p>
        </w:tc>
        <w:tc>
          <w:tcPr>
            <w:tcW w:w="2279" w:type="dxa"/>
            <w:tcBorders>
              <w:top w:val="nil"/>
            </w:tcBorders>
            <w:hideMark/>
          </w:tcPr>
          <w:p w:rsidR="006F4765" w:rsidRPr="006F4765" w:rsidRDefault="00CE1F36" w:rsidP="00442303">
            <w:pPr>
              <w:spacing w:before="100" w:beforeAutospacing="1" w:after="100" w:afterAutospacing="1"/>
              <w:jc w:val="center"/>
              <w:rPr>
                <w:b/>
                <w:lang w:val="de-DE"/>
              </w:rPr>
            </w:pPr>
            <w:r w:rsidRPr="006F4765">
              <w:rPr>
                <w:b/>
                <w:lang w:val="de-DE"/>
              </w:rPr>
              <w:t>Qualifications</w:t>
            </w:r>
          </w:p>
        </w:tc>
        <w:tc>
          <w:tcPr>
            <w:tcW w:w="2539" w:type="dxa"/>
            <w:tcBorders>
              <w:top w:val="nil"/>
            </w:tcBorders>
            <w:hideMark/>
          </w:tcPr>
          <w:p w:rsidR="006F4765" w:rsidRPr="006F4765" w:rsidRDefault="00CE1F36" w:rsidP="00442303">
            <w:pPr>
              <w:spacing w:before="100" w:beforeAutospacing="1" w:after="100" w:afterAutospacing="1"/>
              <w:jc w:val="center"/>
              <w:rPr>
                <w:b/>
                <w:lang w:val="de-DE"/>
              </w:rPr>
            </w:pPr>
            <w:r w:rsidRPr="006F4765">
              <w:rPr>
                <w:b/>
                <w:lang w:val="de-DE"/>
              </w:rPr>
              <w:t>Institution</w:t>
            </w:r>
          </w:p>
        </w:tc>
        <w:tc>
          <w:tcPr>
            <w:tcW w:w="1195" w:type="dxa"/>
            <w:tcBorders>
              <w:top w:val="nil"/>
            </w:tcBorders>
            <w:hideMark/>
          </w:tcPr>
          <w:p w:rsidR="006F4765" w:rsidRPr="006F4765" w:rsidRDefault="00CE1F36" w:rsidP="00442303">
            <w:pPr>
              <w:spacing w:before="100" w:beforeAutospacing="1" w:after="100" w:afterAutospacing="1"/>
              <w:jc w:val="center"/>
              <w:rPr>
                <w:b/>
                <w:lang w:val="de-DE"/>
              </w:rPr>
            </w:pPr>
            <w:r w:rsidRPr="006F4765">
              <w:rPr>
                <w:b/>
                <w:lang w:val="de-DE"/>
              </w:rPr>
              <w:t>Passing year</w:t>
            </w:r>
          </w:p>
        </w:tc>
        <w:tc>
          <w:tcPr>
            <w:tcW w:w="2572" w:type="dxa"/>
            <w:tcBorders>
              <w:top w:val="nil"/>
              <w:bottom w:val="nil"/>
            </w:tcBorders>
            <w:hideMark/>
          </w:tcPr>
          <w:p w:rsidR="006F4765" w:rsidRPr="006F4765" w:rsidRDefault="00CE1F36" w:rsidP="00442303">
            <w:pPr>
              <w:spacing w:before="100" w:beforeAutospacing="1" w:after="100" w:afterAutospacing="1"/>
              <w:jc w:val="center"/>
              <w:rPr>
                <w:b/>
                <w:lang w:val="de-DE"/>
              </w:rPr>
            </w:pPr>
            <w:r w:rsidRPr="006F4765">
              <w:rPr>
                <w:b/>
                <w:lang w:val="de-DE"/>
              </w:rPr>
              <w:t>Percentage/CGPA</w:t>
            </w:r>
          </w:p>
        </w:tc>
      </w:tr>
      <w:tr w:rsidR="00C248CA" w:rsidTr="00C248CA">
        <w:trPr>
          <w:trHeight w:val="141"/>
        </w:trPr>
        <w:tc>
          <w:tcPr>
            <w:tcW w:w="657" w:type="dxa"/>
            <w:tcBorders>
              <w:left w:val="nil"/>
            </w:tcBorders>
            <w:hideMark/>
          </w:tcPr>
          <w:p w:rsidR="006F4765" w:rsidRPr="006F4765" w:rsidRDefault="006F4765" w:rsidP="00442303">
            <w:pPr>
              <w:spacing w:after="100" w:afterAutospacing="1"/>
              <w:ind w:left="-814"/>
              <w:jc w:val="center"/>
              <w:rPr>
                <w:lang w:val="en-GB"/>
              </w:rPr>
            </w:pPr>
          </w:p>
          <w:p w:rsidR="006F4765" w:rsidRPr="006F4765" w:rsidRDefault="00CE1F36" w:rsidP="00442303">
            <w:pPr>
              <w:spacing w:after="100" w:afterAutospacing="1"/>
              <w:ind w:left="-814"/>
              <w:jc w:val="center"/>
              <w:rPr>
                <w:lang w:val="en-GB"/>
              </w:rPr>
            </w:pPr>
            <w:r w:rsidRPr="006F4765">
              <w:rPr>
                <w:lang w:val="en-GB"/>
              </w:rPr>
              <w:t xml:space="preserve">          1.</w:t>
            </w:r>
          </w:p>
        </w:tc>
        <w:tc>
          <w:tcPr>
            <w:tcW w:w="2279" w:type="dxa"/>
            <w:hideMark/>
          </w:tcPr>
          <w:p w:rsidR="006F4765" w:rsidRPr="006F4765" w:rsidRDefault="006F4765" w:rsidP="00442303">
            <w:pPr>
              <w:spacing w:after="100" w:afterAutospacing="1"/>
              <w:jc w:val="center"/>
              <w:rPr>
                <w:lang w:val="en-GB"/>
              </w:rPr>
            </w:pPr>
          </w:p>
          <w:p w:rsidR="006F4765" w:rsidRPr="006F4765" w:rsidRDefault="00CE1F36" w:rsidP="00442303">
            <w:pPr>
              <w:spacing w:after="100" w:afterAutospacing="1"/>
              <w:jc w:val="center"/>
              <w:rPr>
                <w:lang w:val="en-GB"/>
              </w:rPr>
            </w:pPr>
            <w:r w:rsidRPr="006F4765">
              <w:rPr>
                <w:lang w:val="en-GB"/>
              </w:rPr>
              <w:t>10</w:t>
            </w:r>
            <w:r w:rsidRPr="006F4765">
              <w:rPr>
                <w:vertAlign w:val="superscript"/>
                <w:lang w:val="en-GB"/>
              </w:rPr>
              <w:t>th</w:t>
            </w:r>
          </w:p>
        </w:tc>
        <w:tc>
          <w:tcPr>
            <w:tcW w:w="2539" w:type="dxa"/>
            <w:hideMark/>
          </w:tcPr>
          <w:p w:rsidR="006F4765" w:rsidRPr="006F4765" w:rsidRDefault="006F4765" w:rsidP="00442303">
            <w:pPr>
              <w:spacing w:after="100" w:afterAutospacing="1"/>
              <w:rPr>
                <w:lang w:val="en-GB"/>
              </w:rPr>
            </w:pPr>
          </w:p>
          <w:p w:rsidR="006F4765" w:rsidRPr="006F4765" w:rsidRDefault="00CE1F36" w:rsidP="00442303">
            <w:pPr>
              <w:spacing w:after="100" w:afterAutospacing="1"/>
              <w:rPr>
                <w:lang w:val="en-GB"/>
              </w:rPr>
            </w:pPr>
            <w:r w:rsidRPr="006F4765">
              <w:rPr>
                <w:lang w:val="en-GB"/>
              </w:rPr>
              <w:t>A.V.M.</w:t>
            </w:r>
            <w:r w:rsidR="006E14DB">
              <w:rPr>
                <w:lang w:val="en-GB"/>
              </w:rPr>
              <w:t xml:space="preserve"> Senior Sec. </w:t>
            </w:r>
            <w:r w:rsidRPr="006F4765">
              <w:rPr>
                <w:lang w:val="en-GB"/>
              </w:rPr>
              <w:t>School</w:t>
            </w:r>
            <w:r w:rsidR="006E14DB">
              <w:rPr>
                <w:lang w:val="en-GB"/>
              </w:rPr>
              <w:t xml:space="preserve">, Jhalrapatan, </w:t>
            </w:r>
          </w:p>
        </w:tc>
        <w:tc>
          <w:tcPr>
            <w:tcW w:w="1195" w:type="dxa"/>
            <w:hideMark/>
          </w:tcPr>
          <w:p w:rsidR="006F4765" w:rsidRPr="006F4765" w:rsidRDefault="006F4765" w:rsidP="00442303">
            <w:pPr>
              <w:spacing w:after="100" w:afterAutospacing="1"/>
              <w:jc w:val="center"/>
              <w:rPr>
                <w:lang w:val="en-GB"/>
              </w:rPr>
            </w:pPr>
          </w:p>
          <w:p w:rsidR="006F4765" w:rsidRPr="006F4765" w:rsidRDefault="00CE1F36" w:rsidP="00442303">
            <w:pPr>
              <w:spacing w:after="100" w:afterAutospacing="1"/>
              <w:jc w:val="center"/>
              <w:rPr>
                <w:lang w:val="en-GB"/>
              </w:rPr>
            </w:pPr>
            <w:r w:rsidRPr="006F4765">
              <w:rPr>
                <w:lang w:val="en-GB"/>
              </w:rPr>
              <w:t>2010</w:t>
            </w:r>
          </w:p>
        </w:tc>
        <w:tc>
          <w:tcPr>
            <w:tcW w:w="2572" w:type="dxa"/>
            <w:tcBorders>
              <w:top w:val="nil"/>
              <w:bottom w:val="nil"/>
            </w:tcBorders>
            <w:hideMark/>
          </w:tcPr>
          <w:p w:rsidR="006F4765" w:rsidRPr="006F4765" w:rsidRDefault="006F4765" w:rsidP="00442303">
            <w:pPr>
              <w:spacing w:after="100" w:afterAutospacing="1"/>
              <w:jc w:val="center"/>
              <w:rPr>
                <w:lang w:val="en-GB"/>
              </w:rPr>
            </w:pPr>
          </w:p>
          <w:p w:rsidR="006F4765" w:rsidRPr="006F4765" w:rsidRDefault="00CE1F36" w:rsidP="00442303">
            <w:pPr>
              <w:spacing w:after="100" w:afterAutospacing="1"/>
              <w:jc w:val="center"/>
              <w:rPr>
                <w:lang w:val="en-GB"/>
              </w:rPr>
            </w:pPr>
            <w:r w:rsidRPr="006F4765">
              <w:rPr>
                <w:lang w:val="en-GB"/>
              </w:rPr>
              <w:t>69.50 %</w:t>
            </w:r>
          </w:p>
          <w:p w:rsidR="006F4765" w:rsidRPr="006F4765" w:rsidRDefault="006F4765" w:rsidP="00442303">
            <w:pPr>
              <w:spacing w:after="100" w:afterAutospacing="1"/>
              <w:jc w:val="center"/>
              <w:rPr>
                <w:lang w:val="en-GB"/>
              </w:rPr>
            </w:pPr>
          </w:p>
        </w:tc>
      </w:tr>
      <w:tr w:rsidR="00C248CA" w:rsidTr="00C248CA">
        <w:trPr>
          <w:trHeight w:val="139"/>
        </w:trPr>
        <w:tc>
          <w:tcPr>
            <w:tcW w:w="657" w:type="dxa"/>
            <w:tcBorders>
              <w:left w:val="nil"/>
            </w:tcBorders>
            <w:hideMark/>
          </w:tcPr>
          <w:p w:rsidR="006F4765" w:rsidRPr="006F4765" w:rsidRDefault="00CE1F36" w:rsidP="00442303">
            <w:pPr>
              <w:spacing w:after="100" w:afterAutospacing="1"/>
              <w:jc w:val="center"/>
              <w:rPr>
                <w:lang w:val="en-GB"/>
              </w:rPr>
            </w:pPr>
            <w:r w:rsidRPr="006F4765">
              <w:rPr>
                <w:lang w:val="en-GB"/>
              </w:rPr>
              <w:t>2.</w:t>
            </w:r>
          </w:p>
        </w:tc>
        <w:tc>
          <w:tcPr>
            <w:tcW w:w="2279" w:type="dxa"/>
            <w:hideMark/>
          </w:tcPr>
          <w:p w:rsidR="006F4765" w:rsidRPr="006F4765" w:rsidRDefault="00CE1F36" w:rsidP="00442303">
            <w:pPr>
              <w:spacing w:after="100" w:afterAutospacing="1"/>
              <w:jc w:val="center"/>
              <w:rPr>
                <w:lang w:val="en-GB"/>
              </w:rPr>
            </w:pPr>
            <w:r w:rsidRPr="006F4765">
              <w:rPr>
                <w:lang w:val="en-GB"/>
              </w:rPr>
              <w:t>12</w:t>
            </w:r>
            <w:r w:rsidRPr="006F4765">
              <w:rPr>
                <w:vertAlign w:val="superscript"/>
                <w:lang w:val="en-GB"/>
              </w:rPr>
              <w:t>th</w:t>
            </w:r>
          </w:p>
        </w:tc>
        <w:tc>
          <w:tcPr>
            <w:tcW w:w="2539" w:type="dxa"/>
            <w:hideMark/>
          </w:tcPr>
          <w:p w:rsidR="006F4765" w:rsidRPr="006F4765" w:rsidRDefault="00CE1F36" w:rsidP="00442303">
            <w:pPr>
              <w:spacing w:after="100" w:afterAutospacing="1"/>
              <w:rPr>
                <w:lang w:val="en-GB"/>
              </w:rPr>
            </w:pPr>
            <w:r w:rsidRPr="006F4765">
              <w:rPr>
                <w:lang w:val="en-GB"/>
              </w:rPr>
              <w:t>Govt Senior Sec. School</w:t>
            </w:r>
            <w:r w:rsidR="006E14DB">
              <w:rPr>
                <w:lang w:val="en-GB"/>
              </w:rPr>
              <w:t>, Jhalrapatan (Jhalawar)</w:t>
            </w:r>
          </w:p>
        </w:tc>
        <w:tc>
          <w:tcPr>
            <w:tcW w:w="1195" w:type="dxa"/>
            <w:hideMark/>
          </w:tcPr>
          <w:p w:rsidR="006F4765" w:rsidRPr="006F4765" w:rsidRDefault="00CE1F36" w:rsidP="00442303">
            <w:pPr>
              <w:spacing w:after="100" w:afterAutospacing="1"/>
              <w:jc w:val="center"/>
              <w:rPr>
                <w:lang w:val="en-GB"/>
              </w:rPr>
            </w:pPr>
            <w:r w:rsidRPr="006F4765">
              <w:rPr>
                <w:lang w:val="en-GB"/>
              </w:rPr>
              <w:t>2012</w:t>
            </w:r>
          </w:p>
        </w:tc>
        <w:tc>
          <w:tcPr>
            <w:tcW w:w="2572" w:type="dxa"/>
            <w:tcBorders>
              <w:top w:val="nil"/>
              <w:bottom w:val="nil"/>
            </w:tcBorders>
            <w:hideMark/>
          </w:tcPr>
          <w:p w:rsidR="006F4765" w:rsidRPr="006F4765" w:rsidRDefault="00CE1F36" w:rsidP="00442303">
            <w:pPr>
              <w:spacing w:after="100" w:afterAutospacing="1"/>
              <w:jc w:val="center"/>
              <w:rPr>
                <w:lang w:val="en-GB"/>
              </w:rPr>
            </w:pPr>
            <w:r w:rsidRPr="006F4765">
              <w:rPr>
                <w:lang w:val="en-GB"/>
              </w:rPr>
              <w:t>71.80 %</w:t>
            </w:r>
          </w:p>
          <w:p w:rsidR="006F4765" w:rsidRPr="006F4765" w:rsidRDefault="006F4765" w:rsidP="00442303">
            <w:pPr>
              <w:spacing w:after="100" w:afterAutospacing="1"/>
              <w:jc w:val="center"/>
              <w:rPr>
                <w:lang w:val="en-GB"/>
              </w:rPr>
            </w:pPr>
          </w:p>
        </w:tc>
      </w:tr>
      <w:tr w:rsidR="00C248CA" w:rsidTr="00C248CA">
        <w:trPr>
          <w:trHeight w:val="741"/>
        </w:trPr>
        <w:tc>
          <w:tcPr>
            <w:tcW w:w="657" w:type="dxa"/>
            <w:tcBorders>
              <w:left w:val="nil"/>
              <w:bottom w:val="nil"/>
            </w:tcBorders>
            <w:hideMark/>
          </w:tcPr>
          <w:p w:rsidR="006F4765" w:rsidRPr="006F4765" w:rsidRDefault="00CE1F36" w:rsidP="00CD4501">
            <w:pPr>
              <w:spacing w:after="100" w:afterAutospacing="1"/>
              <w:rPr>
                <w:lang w:val="en-GB"/>
              </w:rPr>
            </w:pPr>
            <w:r w:rsidRPr="006F4765">
              <w:rPr>
                <w:lang w:val="en-GB"/>
              </w:rPr>
              <w:t>3.</w:t>
            </w:r>
          </w:p>
        </w:tc>
        <w:tc>
          <w:tcPr>
            <w:tcW w:w="2279" w:type="dxa"/>
            <w:tcBorders>
              <w:bottom w:val="nil"/>
            </w:tcBorders>
            <w:hideMark/>
          </w:tcPr>
          <w:p w:rsidR="00E21B78" w:rsidRPr="006F4765" w:rsidRDefault="00CE1F36" w:rsidP="00E21B78">
            <w:pPr>
              <w:spacing w:after="100" w:afterAutospacing="1"/>
              <w:jc w:val="center"/>
              <w:rPr>
                <w:lang w:val="en-GB"/>
              </w:rPr>
            </w:pPr>
            <w:r>
              <w:rPr>
                <w:lang w:val="en-GB"/>
              </w:rPr>
              <w:t>B.Tech (ECE)</w:t>
            </w:r>
          </w:p>
        </w:tc>
        <w:tc>
          <w:tcPr>
            <w:tcW w:w="2539" w:type="dxa"/>
            <w:tcBorders>
              <w:bottom w:val="nil"/>
            </w:tcBorders>
            <w:hideMark/>
          </w:tcPr>
          <w:p w:rsidR="006F4765" w:rsidRPr="006F4765" w:rsidRDefault="00CE1F36" w:rsidP="00442303">
            <w:pPr>
              <w:spacing w:after="100" w:afterAutospacing="1"/>
              <w:rPr>
                <w:lang w:val="en-GB"/>
              </w:rPr>
            </w:pPr>
            <w:r w:rsidRPr="006F4765">
              <w:rPr>
                <w:lang w:val="en-GB"/>
              </w:rPr>
              <w:t>Arya College of Engg. &amp; Research Center,Jaipur</w:t>
            </w:r>
          </w:p>
        </w:tc>
        <w:tc>
          <w:tcPr>
            <w:tcW w:w="1195" w:type="dxa"/>
            <w:tcBorders>
              <w:bottom w:val="nil"/>
            </w:tcBorders>
            <w:hideMark/>
          </w:tcPr>
          <w:p w:rsidR="006F4765" w:rsidRPr="006F4765" w:rsidRDefault="00CE1F36" w:rsidP="00442303">
            <w:pPr>
              <w:spacing w:after="100" w:afterAutospacing="1"/>
              <w:rPr>
                <w:lang w:val="en-GB"/>
              </w:rPr>
            </w:pPr>
            <w:r w:rsidRPr="006F4765">
              <w:rPr>
                <w:lang w:val="en-GB"/>
              </w:rPr>
              <w:t>2012-</w:t>
            </w:r>
            <w:r w:rsidR="005A2628">
              <w:rPr>
                <w:lang w:val="en-GB"/>
              </w:rPr>
              <w:t>16</w:t>
            </w:r>
          </w:p>
        </w:tc>
        <w:tc>
          <w:tcPr>
            <w:tcW w:w="2572" w:type="dxa"/>
            <w:tcBorders>
              <w:top w:val="nil"/>
              <w:bottom w:val="nil"/>
            </w:tcBorders>
            <w:hideMark/>
          </w:tcPr>
          <w:p w:rsidR="006F4765" w:rsidRPr="006F4765" w:rsidRDefault="00CE1F36" w:rsidP="00442303">
            <w:pPr>
              <w:spacing w:after="100" w:afterAutospacing="1"/>
              <w:jc w:val="center"/>
              <w:rPr>
                <w:lang w:val="en-GB"/>
              </w:rPr>
            </w:pPr>
            <w:r>
              <w:rPr>
                <w:lang w:val="en-GB"/>
              </w:rPr>
              <w:t>62.90</w:t>
            </w:r>
            <w:r w:rsidRPr="006F4765">
              <w:rPr>
                <w:lang w:val="en-GB"/>
              </w:rPr>
              <w:t>%</w:t>
            </w:r>
          </w:p>
        </w:tc>
      </w:tr>
    </w:tbl>
    <w:p w:rsidR="007C3213" w:rsidRPr="006F4765" w:rsidRDefault="00CE1F36" w:rsidP="00C5582A">
      <w:pPr>
        <w:tabs>
          <w:tab w:val="left" w:pos="840"/>
        </w:tabs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-47625</wp:posOffset>
                </wp:positionV>
                <wp:extent cx="6528435" cy="255270"/>
                <wp:effectExtent l="0" t="0" r="635" b="1905"/>
                <wp:wrapNone/>
                <wp:docPr id="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552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-44.6pt;margin-top:-3.75pt;width:514.05pt;height:20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" fillcolor="#bfbfbf" stroked="f"/>
            </w:pict>
          </mc:Fallback>
        </mc:AlternateContent>
      </w:r>
      <w:r w:rsidR="006F4765" w:rsidRPr="006F4765">
        <w:rPr>
          <w:b/>
        </w:rPr>
        <w:t xml:space="preserve">     TRAINING</w:t>
      </w:r>
      <w:r w:rsidR="005A2628">
        <w:rPr>
          <w:b/>
        </w:rPr>
        <w:t>:</w:t>
      </w:r>
    </w:p>
    <w:p w:rsidR="006F4765" w:rsidRPr="0060443E" w:rsidRDefault="00CE1F36" w:rsidP="0036103D">
      <w:pPr>
        <w:pStyle w:val="ListParagraph"/>
        <w:numPr>
          <w:ilvl w:val="0"/>
          <w:numId w:val="22"/>
        </w:numPr>
        <w:spacing w:line="276" w:lineRule="auto"/>
        <w:ind w:hanging="450"/>
        <w:rPr>
          <w:b/>
          <w:i/>
        </w:rPr>
      </w:pPr>
      <w:r w:rsidRPr="006F4765">
        <w:t xml:space="preserve">Successfully completed summer training at </w:t>
      </w:r>
      <w:r w:rsidRPr="00686FBC">
        <w:rPr>
          <w:sz w:val="22"/>
        </w:rPr>
        <w:t xml:space="preserve">“ </w:t>
      </w:r>
      <w:r w:rsidRPr="00686FBC">
        <w:rPr>
          <w:b/>
          <w:i/>
          <w:sz w:val="22"/>
        </w:rPr>
        <w:t xml:space="preserve">KALISINDH THERMAL POWER  PROJECT, </w:t>
      </w:r>
      <w:r w:rsidRPr="00686FBC">
        <w:rPr>
          <w:b/>
          <w:i/>
          <w:sz w:val="22"/>
        </w:rPr>
        <w:t>JHALAWAR (RAJASTHAN</w:t>
      </w:r>
      <w:r w:rsidRPr="00686FBC">
        <w:rPr>
          <w:b/>
          <w:i/>
        </w:rPr>
        <w:t xml:space="preserve">)” </w:t>
      </w:r>
      <w:r w:rsidR="005A2628">
        <w:t xml:space="preserve">and </w:t>
      </w:r>
      <w:r w:rsidR="005A2628" w:rsidRPr="005A2628">
        <w:t xml:space="preserve">study on the </w:t>
      </w:r>
      <w:r w:rsidR="005A2628" w:rsidRPr="00686FBC">
        <w:rPr>
          <w:b/>
          <w:i/>
          <w:sz w:val="20"/>
        </w:rPr>
        <w:t>CONTROL UNIT</w:t>
      </w:r>
      <w:r w:rsidR="005A2628" w:rsidRPr="00686FBC">
        <w:rPr>
          <w:sz w:val="20"/>
        </w:rPr>
        <w:t xml:space="preserve"> </w:t>
      </w:r>
      <w:r w:rsidR="005A2628">
        <w:t>of thermal power plant</w:t>
      </w:r>
      <w:r w:rsidR="0060443E">
        <w:t xml:space="preserve"> </w:t>
      </w:r>
      <w:r w:rsidR="005A2628">
        <w:t>during the period 1</w:t>
      </w:r>
      <w:r w:rsidR="005A2628" w:rsidRPr="0060443E">
        <w:rPr>
          <w:vertAlign w:val="superscript"/>
        </w:rPr>
        <w:t>st</w:t>
      </w:r>
      <w:r w:rsidR="005A2628">
        <w:t>jun, 2015 to 30</w:t>
      </w:r>
      <w:r w:rsidR="005A2628" w:rsidRPr="0060443E">
        <w:rPr>
          <w:vertAlign w:val="superscript"/>
        </w:rPr>
        <w:t>th</w:t>
      </w:r>
      <w:r w:rsidR="005A2628">
        <w:t>july, 2015.</w:t>
      </w:r>
    </w:p>
    <w:p w:rsidR="006F4765" w:rsidRPr="006F4765" w:rsidRDefault="00CE1F36" w:rsidP="009C01C3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205740</wp:posOffset>
                </wp:positionV>
                <wp:extent cx="6528435" cy="255270"/>
                <wp:effectExtent l="0" t="0" r="635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552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4.6pt;margin-top:16.2pt;width:514.05pt;height:20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1EfgIAAPs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" fillcolor="#bfbfbf" stroked="f"/>
            </w:pict>
          </mc:Fallback>
        </mc:AlternateContent>
      </w:r>
    </w:p>
    <w:p w:rsidR="0060443E" w:rsidRDefault="00CE1F36" w:rsidP="0060443E">
      <w:pPr>
        <w:tabs>
          <w:tab w:val="left" w:pos="720"/>
        </w:tabs>
        <w:spacing w:line="360" w:lineRule="auto"/>
        <w:ind w:left="-630" w:hanging="630"/>
        <w:rPr>
          <w:b/>
        </w:rPr>
      </w:pPr>
      <w:r>
        <w:rPr>
          <w:b/>
        </w:rPr>
        <w:t xml:space="preserve">             </w:t>
      </w:r>
      <w:r w:rsidR="0036103D">
        <w:rPr>
          <w:b/>
        </w:rPr>
        <w:t xml:space="preserve">   </w:t>
      </w:r>
      <w:r>
        <w:rPr>
          <w:b/>
        </w:rPr>
        <w:t xml:space="preserve">WORKING &amp; </w:t>
      </w:r>
      <w:r w:rsidR="00CD4501">
        <w:rPr>
          <w:b/>
        </w:rPr>
        <w:t>EXPERIENCE:</w:t>
      </w:r>
    </w:p>
    <w:p w:rsidR="00CD4501" w:rsidRDefault="00CE1F36" w:rsidP="0036103D">
      <w:pPr>
        <w:pStyle w:val="ListParagraph"/>
        <w:numPr>
          <w:ilvl w:val="0"/>
          <w:numId w:val="22"/>
        </w:numPr>
        <w:tabs>
          <w:tab w:val="left" w:pos="720"/>
        </w:tabs>
        <w:spacing w:line="360" w:lineRule="auto"/>
        <w:ind w:hanging="450"/>
        <w:rPr>
          <w:sz w:val="22"/>
        </w:rPr>
      </w:pPr>
      <w:r>
        <w:rPr>
          <w:b/>
          <w:sz w:val="22"/>
        </w:rPr>
        <w:t xml:space="preserve">COMPANY </w:t>
      </w:r>
      <w:r w:rsidRPr="00CD4501">
        <w:rPr>
          <w:b/>
          <w:sz w:val="22"/>
        </w:rPr>
        <w:t>:-</w:t>
      </w:r>
      <w:r>
        <w:rPr>
          <w:sz w:val="22"/>
        </w:rPr>
        <w:t xml:space="preserve"> CMS IT SERVICES PVT LTD.</w:t>
      </w:r>
    </w:p>
    <w:p w:rsidR="00CD4501" w:rsidRDefault="00CE1F36" w:rsidP="0036103D">
      <w:pPr>
        <w:pStyle w:val="ListParagraph"/>
        <w:numPr>
          <w:ilvl w:val="0"/>
          <w:numId w:val="22"/>
        </w:numPr>
        <w:tabs>
          <w:tab w:val="left" w:pos="720"/>
        </w:tabs>
        <w:spacing w:line="360" w:lineRule="auto"/>
        <w:ind w:hanging="450"/>
        <w:rPr>
          <w:sz w:val="22"/>
        </w:rPr>
      </w:pPr>
      <w:r>
        <w:rPr>
          <w:b/>
          <w:sz w:val="22"/>
        </w:rPr>
        <w:t>DESIGNATION :</w:t>
      </w:r>
      <w:r>
        <w:rPr>
          <w:sz w:val="22"/>
        </w:rPr>
        <w:t xml:space="preserve">- </w:t>
      </w:r>
      <w:r w:rsidR="00EE2CB1">
        <w:rPr>
          <w:sz w:val="22"/>
        </w:rPr>
        <w:t>ASSOCIATE T</w:t>
      </w:r>
      <w:r w:rsidR="00765444">
        <w:rPr>
          <w:sz w:val="22"/>
        </w:rPr>
        <w:t xml:space="preserve">RAINEE </w:t>
      </w:r>
      <w:r w:rsidR="00EE2CB1">
        <w:rPr>
          <w:sz w:val="22"/>
        </w:rPr>
        <w:t>ENGINEER</w:t>
      </w:r>
      <w:r w:rsidR="00C5582A">
        <w:rPr>
          <w:sz w:val="22"/>
        </w:rPr>
        <w:t xml:space="preserve"> </w:t>
      </w:r>
      <w:r w:rsidR="00C5582A">
        <w:rPr>
          <w:rFonts w:ascii="Calibri" w:hAnsi="Calibri" w:cs="Calibri"/>
          <w:color w:val="0A0A0A"/>
          <w:u w:val="single"/>
        </w:rPr>
        <w:t>(IT help desk Coordinator)</w:t>
      </w:r>
    </w:p>
    <w:p w:rsidR="00CD4501" w:rsidRPr="00CD4501" w:rsidRDefault="00CE1F36" w:rsidP="0036103D">
      <w:pPr>
        <w:pStyle w:val="ListParagraph"/>
        <w:numPr>
          <w:ilvl w:val="0"/>
          <w:numId w:val="22"/>
        </w:numPr>
        <w:tabs>
          <w:tab w:val="left" w:pos="720"/>
        </w:tabs>
        <w:spacing w:line="360" w:lineRule="auto"/>
        <w:ind w:hanging="450"/>
        <w:rPr>
          <w:sz w:val="22"/>
        </w:rPr>
      </w:pPr>
      <w:r>
        <w:rPr>
          <w:b/>
          <w:sz w:val="22"/>
        </w:rPr>
        <w:t>EXPERIENCE :</w:t>
      </w:r>
      <w:r>
        <w:rPr>
          <w:sz w:val="22"/>
        </w:rPr>
        <w:t xml:space="preserve">- </w:t>
      </w:r>
      <w:r w:rsidR="00C77579">
        <w:rPr>
          <w:sz w:val="22"/>
        </w:rPr>
        <w:t xml:space="preserve"> 1 year</w:t>
      </w:r>
      <w:r w:rsidR="00B87528">
        <w:rPr>
          <w:sz w:val="22"/>
        </w:rPr>
        <w:t xml:space="preserve"> 6 months</w:t>
      </w:r>
      <w:r w:rsidR="00C77579">
        <w:rPr>
          <w:sz w:val="22"/>
        </w:rPr>
        <w:t>.</w:t>
      </w:r>
    </w:p>
    <w:p w:rsidR="0060443E" w:rsidRPr="007C3213" w:rsidRDefault="00CE1F36" w:rsidP="0060443E">
      <w:pPr>
        <w:spacing w:line="360" w:lineRule="auto"/>
        <w:rPr>
          <w:b/>
          <w:sz w:val="22"/>
        </w:rPr>
      </w:pPr>
      <w:r w:rsidRPr="00CD4501">
        <w:rPr>
          <w:b/>
          <w:sz w:val="22"/>
        </w:rPr>
        <w:t xml:space="preserve">  </w:t>
      </w:r>
      <w:r>
        <w:rPr>
          <w:b/>
        </w:rPr>
        <w:t xml:space="preserve">                                </w:t>
      </w:r>
    </w:p>
    <w:p w:rsidR="00686FBC" w:rsidRPr="00686FBC" w:rsidRDefault="00CE1F36" w:rsidP="00CD4501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212090</wp:posOffset>
                </wp:positionV>
                <wp:extent cx="6528435" cy="255270"/>
                <wp:effectExtent l="2540" t="2540" r="3175" b="0"/>
                <wp:wrapNone/>
                <wp:docPr id="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552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42.55pt;margin-top:16.7pt;width:514.05pt;height:20.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IZfgIAAPw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" fillcolor="#bfbfbf" stroked="f"/>
            </w:pict>
          </mc:Fallback>
        </mc:AlternateContent>
      </w:r>
      <w:r>
        <w:rPr>
          <w:b/>
        </w:rPr>
        <w:t xml:space="preserve"> </w:t>
      </w:r>
      <w:r w:rsidR="0060443E">
        <w:rPr>
          <w:b/>
        </w:rPr>
        <w:t xml:space="preserve">                                                                                                                                                            </w:t>
      </w:r>
      <w:r w:rsidR="006F4765" w:rsidRPr="006F4765">
        <w:rPr>
          <w:b/>
        </w:rPr>
        <w:t>HOBBIES</w:t>
      </w:r>
      <w:r w:rsidR="005A2628">
        <w:rPr>
          <w:b/>
        </w:rPr>
        <w:t>:</w:t>
      </w:r>
    </w:p>
    <w:p w:rsidR="00E67B79" w:rsidRDefault="00CE1F36" w:rsidP="0036103D">
      <w:pPr>
        <w:pStyle w:val="ListParagraph"/>
        <w:numPr>
          <w:ilvl w:val="0"/>
          <w:numId w:val="22"/>
        </w:numPr>
        <w:spacing w:line="276" w:lineRule="auto"/>
        <w:ind w:hanging="450"/>
      </w:pPr>
      <w:r w:rsidRPr="006F4765">
        <w:t xml:space="preserve">Playing </w:t>
      </w:r>
      <w:r w:rsidRPr="006F4765">
        <w:t>Cricket.</w:t>
      </w:r>
    </w:p>
    <w:p w:rsidR="007D5D7B" w:rsidRPr="006F4765" w:rsidRDefault="00CE1F36" w:rsidP="007D5D7B">
      <w:pPr>
        <w:pStyle w:val="ListParagraph"/>
        <w:numPr>
          <w:ilvl w:val="0"/>
          <w:numId w:val="22"/>
        </w:numPr>
        <w:spacing w:line="276" w:lineRule="auto"/>
      </w:pPr>
      <w:r>
        <w:t>Internet net surfing.</w:t>
      </w:r>
    </w:p>
    <w:p w:rsidR="00C5582A" w:rsidRDefault="00CE1F36" w:rsidP="00C5582A">
      <w:pPr>
        <w:spacing w:line="276" w:lineRule="auto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170815</wp:posOffset>
                </wp:positionV>
                <wp:extent cx="6528435" cy="255270"/>
                <wp:effectExtent l="2540" t="0" r="3175" b="2540"/>
                <wp:wrapNone/>
                <wp:docPr id="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552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44.05pt;margin-top:13.45pt;width:514.05pt;height:20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dzfwIAAPw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" fillcolor="#bfbfbf" stroked="f"/>
            </w:pict>
          </mc:Fallback>
        </mc:AlternateContent>
      </w:r>
    </w:p>
    <w:p w:rsidR="00C5582A" w:rsidRPr="00C5582A" w:rsidRDefault="00CE1F36" w:rsidP="00C5582A">
      <w:pPr>
        <w:spacing w:line="276" w:lineRule="auto"/>
        <w:rPr>
          <w:b/>
        </w:rPr>
      </w:pPr>
      <w:r w:rsidRPr="00C5582A">
        <w:rPr>
          <w:b/>
        </w:rPr>
        <w:t>STRENGHTS</w:t>
      </w:r>
    </w:p>
    <w:p w:rsidR="00C5582A" w:rsidRDefault="00C5582A" w:rsidP="00C5582A">
      <w:pPr>
        <w:pStyle w:val="ListParagraph"/>
        <w:spacing w:line="276" w:lineRule="auto"/>
        <w:ind w:left="0"/>
        <w:rPr>
          <w:b/>
        </w:rPr>
      </w:pPr>
    </w:p>
    <w:p w:rsidR="00C5582A" w:rsidRDefault="00CE1F36" w:rsidP="00C5582A">
      <w:pPr>
        <w:numPr>
          <w:ilvl w:val="0"/>
          <w:numId w:val="27"/>
        </w:numPr>
        <w:jc w:val="both"/>
      </w:pPr>
      <w:r>
        <w:t>Project Implementation</w:t>
      </w:r>
    </w:p>
    <w:p w:rsidR="00C5582A" w:rsidRDefault="00CE1F36" w:rsidP="00C5582A">
      <w:pPr>
        <w:numPr>
          <w:ilvl w:val="0"/>
          <w:numId w:val="27"/>
        </w:numPr>
        <w:jc w:val="both"/>
      </w:pPr>
      <w:r>
        <w:t>Healthy relationship with Customers</w:t>
      </w:r>
    </w:p>
    <w:p w:rsidR="00C5582A" w:rsidRDefault="00CE1F36" w:rsidP="00C5582A">
      <w:pPr>
        <w:numPr>
          <w:ilvl w:val="0"/>
          <w:numId w:val="27"/>
        </w:numPr>
        <w:jc w:val="both"/>
      </w:pPr>
      <w:r>
        <w:t xml:space="preserve">Man Power Management </w:t>
      </w:r>
    </w:p>
    <w:p w:rsidR="00C5582A" w:rsidRDefault="00CE1F36" w:rsidP="00C5582A">
      <w:pPr>
        <w:numPr>
          <w:ilvl w:val="0"/>
          <w:numId w:val="27"/>
        </w:numPr>
        <w:jc w:val="both"/>
      </w:pPr>
      <w:r>
        <w:t>Operations</w:t>
      </w:r>
    </w:p>
    <w:p w:rsidR="00C5582A" w:rsidRDefault="00CE1F36" w:rsidP="00C5582A">
      <w:pPr>
        <w:numPr>
          <w:ilvl w:val="0"/>
          <w:numId w:val="27"/>
        </w:numPr>
        <w:jc w:val="both"/>
      </w:pPr>
      <w:r>
        <w:t xml:space="preserve">Escalation Handling    </w:t>
      </w:r>
    </w:p>
    <w:p w:rsidR="00C5582A" w:rsidRDefault="00CE1F36" w:rsidP="00C5582A">
      <w:pPr>
        <w:numPr>
          <w:ilvl w:val="0"/>
          <w:numId w:val="27"/>
        </w:numPr>
        <w:jc w:val="both"/>
      </w:pPr>
      <w:r>
        <w:t>SLA management</w:t>
      </w:r>
    </w:p>
    <w:p w:rsidR="006F4765" w:rsidRPr="006F4765" w:rsidRDefault="006F4765" w:rsidP="00E67B79">
      <w:pPr>
        <w:pStyle w:val="ListParagraph"/>
        <w:spacing w:line="276" w:lineRule="auto"/>
        <w:ind w:left="-540"/>
      </w:pPr>
    </w:p>
    <w:p w:rsidR="006F4765" w:rsidRPr="006F4765" w:rsidRDefault="00CE1F36" w:rsidP="006F4765">
      <w:pPr>
        <w:spacing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156845</wp:posOffset>
                </wp:positionV>
                <wp:extent cx="6528435" cy="255270"/>
                <wp:effectExtent l="2540" t="4445" r="3175" b="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552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2.55pt;margin-top:12.35pt;width:514.05pt;height:20.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FEfgIAAPs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" fillcolor="#bfbfbf" stroked="f"/>
            </w:pict>
          </mc:Fallback>
        </mc:AlternateContent>
      </w:r>
    </w:p>
    <w:p w:rsidR="005A2628" w:rsidRDefault="00CE1F36" w:rsidP="0036103D">
      <w:pPr>
        <w:spacing w:line="276" w:lineRule="auto"/>
        <w:ind w:left="-720"/>
        <w:rPr>
          <w:b/>
        </w:rPr>
      </w:pPr>
      <w:r>
        <w:rPr>
          <w:b/>
        </w:rPr>
        <w:t xml:space="preserve">      </w:t>
      </w:r>
      <w:r w:rsidR="0036103D">
        <w:rPr>
          <w:b/>
        </w:rPr>
        <w:t xml:space="preserve">  </w:t>
      </w:r>
      <w:r>
        <w:rPr>
          <w:b/>
        </w:rPr>
        <w:t xml:space="preserve">  AREA OF INTEREST</w:t>
      </w:r>
      <w:r w:rsidR="006F4765" w:rsidRPr="006F4765">
        <w:rPr>
          <w:b/>
        </w:rPr>
        <w:t>:</w:t>
      </w:r>
    </w:p>
    <w:p w:rsidR="0036103D" w:rsidRDefault="0036103D" w:rsidP="0036103D">
      <w:pPr>
        <w:spacing w:line="276" w:lineRule="auto"/>
        <w:ind w:left="-720"/>
        <w:rPr>
          <w:b/>
        </w:rPr>
      </w:pPr>
    </w:p>
    <w:p w:rsidR="005A2628" w:rsidRPr="00E21B78" w:rsidRDefault="00CE1F36" w:rsidP="00E21B78">
      <w:pPr>
        <w:pStyle w:val="ListParagraph"/>
        <w:numPr>
          <w:ilvl w:val="0"/>
          <w:numId w:val="24"/>
        </w:numPr>
        <w:spacing w:line="276" w:lineRule="auto"/>
      </w:pPr>
      <w:r>
        <w:t xml:space="preserve">Computer </w:t>
      </w:r>
      <w:r w:rsidR="00686FBC">
        <w:t>Hardware</w:t>
      </w:r>
      <w:r w:rsidR="007C3213">
        <w:t>.</w:t>
      </w:r>
    </w:p>
    <w:p w:rsidR="00E21B78" w:rsidRDefault="00CE1F36" w:rsidP="00E21B78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>
        <w:t>Networking</w:t>
      </w:r>
      <w:r w:rsidR="007C3213">
        <w:t>.</w:t>
      </w:r>
    </w:p>
    <w:p w:rsidR="00E21B78" w:rsidRDefault="00E21B78" w:rsidP="00E21B78">
      <w:pPr>
        <w:pStyle w:val="ListParagraph"/>
        <w:spacing w:line="276" w:lineRule="auto"/>
        <w:ind w:left="0"/>
        <w:rPr>
          <w:b/>
        </w:rPr>
      </w:pPr>
    </w:p>
    <w:p w:rsidR="0036103D" w:rsidRDefault="00CE1F36" w:rsidP="00E21B78">
      <w:pPr>
        <w:pStyle w:val="ListParagraph"/>
        <w:spacing w:line="276" w:lineRule="auto"/>
        <w:ind w:left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121285</wp:posOffset>
                </wp:positionV>
                <wp:extent cx="6528435" cy="255270"/>
                <wp:effectExtent l="2540" t="0" r="3175" b="4445"/>
                <wp:wrapNone/>
                <wp:docPr id="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552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-42.55pt;margin-top:9.55pt;width:514.05pt;height:20.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O5fwIAAPw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" fillcolor="#bfbfbf" stroked="f"/>
            </w:pict>
          </mc:Fallback>
        </mc:AlternateContent>
      </w:r>
    </w:p>
    <w:p w:rsidR="00E21B78" w:rsidRDefault="00CE1F36" w:rsidP="00E21B78">
      <w:pPr>
        <w:pStyle w:val="ListParagraph"/>
        <w:spacing w:line="276" w:lineRule="auto"/>
        <w:ind w:left="0"/>
        <w:rPr>
          <w:b/>
        </w:rPr>
      </w:pPr>
      <w:r w:rsidRPr="00E21B78">
        <w:rPr>
          <w:b/>
        </w:rPr>
        <w:t xml:space="preserve">COMPUTING </w:t>
      </w:r>
      <w:r w:rsidRPr="00E21B78">
        <w:rPr>
          <w:b/>
        </w:rPr>
        <w:t>SKILL:</w:t>
      </w:r>
    </w:p>
    <w:p w:rsidR="00E21B78" w:rsidRPr="007C3213" w:rsidRDefault="00E21B78" w:rsidP="00E21B78">
      <w:pPr>
        <w:pStyle w:val="ListParagraph"/>
        <w:spacing w:line="276" w:lineRule="auto"/>
        <w:ind w:left="0"/>
        <w:rPr>
          <w:b/>
          <w:sz w:val="22"/>
        </w:rPr>
      </w:pPr>
    </w:p>
    <w:p w:rsidR="00E21B78" w:rsidRDefault="00CE1F36" w:rsidP="007C3213">
      <w:pPr>
        <w:pStyle w:val="ListParagraph"/>
        <w:numPr>
          <w:ilvl w:val="0"/>
          <w:numId w:val="26"/>
        </w:numPr>
        <w:spacing w:line="276" w:lineRule="auto"/>
        <w:ind w:hanging="720"/>
      </w:pPr>
      <w:r>
        <w:rPr>
          <w:b/>
          <w:sz w:val="22"/>
        </w:rPr>
        <w:t xml:space="preserve"> </w:t>
      </w:r>
      <w:r w:rsidRPr="007C3213">
        <w:rPr>
          <w:b/>
          <w:sz w:val="22"/>
        </w:rPr>
        <w:t>LANGUAGE</w:t>
      </w:r>
      <w:r w:rsidRPr="007C3213">
        <w:rPr>
          <w:b/>
        </w:rPr>
        <w:t xml:space="preserve">: </w:t>
      </w:r>
      <w:r>
        <w:t xml:space="preserve"> C</w:t>
      </w:r>
    </w:p>
    <w:p w:rsidR="007C3213" w:rsidRDefault="00CE1F36" w:rsidP="007C3213">
      <w:pPr>
        <w:pStyle w:val="ListParagraph"/>
        <w:numPr>
          <w:ilvl w:val="0"/>
          <w:numId w:val="26"/>
        </w:numPr>
        <w:spacing w:line="276" w:lineRule="auto"/>
        <w:ind w:hanging="720"/>
      </w:pPr>
      <w:r>
        <w:rPr>
          <w:b/>
          <w:sz w:val="22"/>
        </w:rPr>
        <w:t>APPLICATION:</w:t>
      </w:r>
      <w:r>
        <w:t xml:space="preserve"> MS Word, Excel, Power Point.</w:t>
      </w:r>
    </w:p>
    <w:p w:rsidR="00E21B78" w:rsidRDefault="00E21B78" w:rsidP="00E21B78">
      <w:pPr>
        <w:pStyle w:val="ListParagraph"/>
        <w:spacing w:line="276" w:lineRule="auto"/>
        <w:ind w:left="0"/>
        <w:rPr>
          <w:noProof/>
        </w:rPr>
      </w:pPr>
    </w:p>
    <w:p w:rsidR="009C01C3" w:rsidRDefault="00CE1F36" w:rsidP="009C01C3">
      <w:pPr>
        <w:pStyle w:val="ListParagraph"/>
        <w:spacing w:line="276" w:lineRule="auto"/>
        <w:ind w:left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167640</wp:posOffset>
                </wp:positionV>
                <wp:extent cx="6528435" cy="255270"/>
                <wp:effectExtent l="2540" t="0" r="3175" b="0"/>
                <wp:wrapNone/>
                <wp:docPr id="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552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-38.05pt;margin-top:13.2pt;width:514.05pt;height:20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2afwIAAPw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" fillcolor="#bfbfbf" stroked="f"/>
            </w:pict>
          </mc:Fallback>
        </mc:AlternateContent>
      </w:r>
    </w:p>
    <w:p w:rsidR="006F4765" w:rsidRPr="006F4765" w:rsidRDefault="00CE1F36" w:rsidP="009C01C3">
      <w:pPr>
        <w:pStyle w:val="ListParagraph"/>
        <w:spacing w:line="276" w:lineRule="auto"/>
        <w:ind w:left="0"/>
        <w:rPr>
          <w:b/>
        </w:rPr>
      </w:pPr>
      <w:r w:rsidRPr="006F4765">
        <w:rPr>
          <w:b/>
        </w:rPr>
        <w:t xml:space="preserve">PERSONAL DETAILS: </w:t>
      </w:r>
    </w:p>
    <w:p w:rsidR="006F4765" w:rsidRPr="006F4765" w:rsidRDefault="006F4765" w:rsidP="006F4765">
      <w:pPr>
        <w:tabs>
          <w:tab w:val="left" w:pos="-90"/>
          <w:tab w:val="left" w:pos="3060"/>
          <w:tab w:val="left" w:pos="4680"/>
        </w:tabs>
        <w:spacing w:before="120" w:after="120"/>
      </w:pPr>
    </w:p>
    <w:p w:rsidR="006F4765" w:rsidRPr="006F4765" w:rsidRDefault="00CE1F36" w:rsidP="006F4765">
      <w:pPr>
        <w:tabs>
          <w:tab w:val="left" w:pos="-90"/>
          <w:tab w:val="left" w:pos="3060"/>
          <w:tab w:val="left" w:pos="4680"/>
        </w:tabs>
        <w:spacing w:before="120" w:after="120"/>
        <w:ind w:left="-144"/>
      </w:pPr>
      <w:r w:rsidRPr="006F4765">
        <w:t xml:space="preserve">Father’s Name                </w:t>
      </w:r>
      <w:r w:rsidRPr="006F4765">
        <w:tab/>
        <w:t xml:space="preserve">-                      Ram Chandra Nagar              </w:t>
      </w:r>
    </w:p>
    <w:p w:rsidR="006F4765" w:rsidRPr="006F4765" w:rsidRDefault="00CE1F36" w:rsidP="006F4765">
      <w:pPr>
        <w:tabs>
          <w:tab w:val="left" w:pos="-90"/>
          <w:tab w:val="left" w:pos="3060"/>
          <w:tab w:val="left" w:pos="4680"/>
        </w:tabs>
        <w:spacing w:before="120" w:after="120"/>
        <w:ind w:left="-144"/>
      </w:pPr>
      <w:r>
        <w:t>Date of Birth</w:t>
      </w:r>
      <w:r>
        <w:tab/>
        <w:t>-                      J</w:t>
      </w:r>
      <w:r w:rsidRPr="006F4765">
        <w:t>uly 06, 1995</w:t>
      </w:r>
      <w:r w:rsidRPr="006F4765">
        <w:tab/>
      </w:r>
    </w:p>
    <w:p w:rsidR="006F4765" w:rsidRPr="006F4765" w:rsidRDefault="00CE1F36" w:rsidP="006F4765">
      <w:pPr>
        <w:tabs>
          <w:tab w:val="left" w:pos="-90"/>
          <w:tab w:val="left" w:pos="3060"/>
          <w:tab w:val="left" w:pos="4680"/>
        </w:tabs>
        <w:spacing w:before="120" w:after="120"/>
        <w:ind w:left="-144"/>
      </w:pPr>
      <w:r w:rsidRPr="006F4765">
        <w:t xml:space="preserve">Gender                              </w:t>
      </w:r>
      <w:r w:rsidRPr="006F4765">
        <w:tab/>
      </w:r>
      <w:r w:rsidR="00E67B79">
        <w:t xml:space="preserve">-                      </w:t>
      </w:r>
      <w:r w:rsidRPr="006F4765">
        <w:t>Male</w:t>
      </w:r>
    </w:p>
    <w:p w:rsidR="006F4765" w:rsidRPr="006F4765" w:rsidRDefault="00CE1F36" w:rsidP="006F4765">
      <w:pPr>
        <w:tabs>
          <w:tab w:val="left" w:pos="-90"/>
          <w:tab w:val="left" w:pos="900"/>
          <w:tab w:val="left" w:pos="3060"/>
          <w:tab w:val="left" w:pos="4680"/>
        </w:tabs>
        <w:spacing w:before="120" w:after="120"/>
        <w:ind w:left="-144"/>
      </w:pPr>
      <w:r w:rsidRPr="006F4765">
        <w:t xml:space="preserve">Language                           </w:t>
      </w:r>
      <w:r w:rsidR="0036103D">
        <w:t xml:space="preserve">          </w:t>
      </w:r>
      <w:r w:rsidRPr="006F4765">
        <w:t xml:space="preserve"> </w:t>
      </w:r>
      <w:r w:rsidR="00E67B79">
        <w:t xml:space="preserve">-                     </w:t>
      </w:r>
      <w:r w:rsidR="0036103D">
        <w:t xml:space="preserve"> </w:t>
      </w:r>
      <w:r w:rsidRPr="006F4765">
        <w:t>Hindi, English</w:t>
      </w:r>
      <w:r w:rsidRPr="006F4765">
        <w:tab/>
      </w:r>
      <w:r w:rsidRPr="006F4765">
        <w:tab/>
      </w:r>
    </w:p>
    <w:p w:rsidR="006F4765" w:rsidRPr="006F4765" w:rsidRDefault="00CE1F36" w:rsidP="006F4765">
      <w:pPr>
        <w:tabs>
          <w:tab w:val="left" w:pos="-90"/>
          <w:tab w:val="left" w:pos="900"/>
          <w:tab w:val="left" w:pos="3060"/>
          <w:tab w:val="left" w:pos="4680"/>
        </w:tabs>
        <w:spacing w:before="120" w:after="120"/>
        <w:ind w:left="-144"/>
      </w:pPr>
      <w:r w:rsidRPr="006F4765">
        <w:t xml:space="preserve">Nationality                        </w:t>
      </w:r>
      <w:r w:rsidR="0036103D">
        <w:t xml:space="preserve">            </w:t>
      </w:r>
      <w:r w:rsidR="00E67B79">
        <w:t>-</w:t>
      </w:r>
      <w:r w:rsidR="0036103D">
        <w:t xml:space="preserve"> </w:t>
      </w:r>
      <w:r w:rsidR="00E67B79">
        <w:t xml:space="preserve">                    </w:t>
      </w:r>
      <w:r w:rsidR="0036103D">
        <w:t xml:space="preserve"> </w:t>
      </w:r>
      <w:r w:rsidRPr="006F4765">
        <w:t xml:space="preserve">Indian         </w:t>
      </w:r>
      <w:r w:rsidRPr="006F4765">
        <w:tab/>
      </w:r>
    </w:p>
    <w:p w:rsidR="006F4765" w:rsidRPr="006F4765" w:rsidRDefault="00CE1F36" w:rsidP="007C3213">
      <w:pPr>
        <w:tabs>
          <w:tab w:val="left" w:pos="-90"/>
          <w:tab w:val="left" w:pos="900"/>
          <w:tab w:val="left" w:pos="3060"/>
          <w:tab w:val="left" w:pos="4680"/>
        </w:tabs>
        <w:spacing w:before="120" w:after="120"/>
        <w:ind w:left="-144"/>
      </w:pPr>
      <w:r w:rsidRPr="006F4765">
        <w:t xml:space="preserve">Marital Status                       </w:t>
      </w:r>
      <w:r w:rsidR="0036103D">
        <w:t xml:space="preserve">         -                </w:t>
      </w:r>
      <w:r w:rsidR="00E67B79">
        <w:t xml:space="preserve">    </w:t>
      </w:r>
      <w:r w:rsidR="0036103D">
        <w:t xml:space="preserve"> </w:t>
      </w:r>
      <w:r w:rsidRPr="006F4765">
        <w:t xml:space="preserve">Single     </w:t>
      </w:r>
    </w:p>
    <w:p w:rsidR="006F4765" w:rsidRPr="009C01C3" w:rsidRDefault="00CE1F36" w:rsidP="009C01C3">
      <w:pPr>
        <w:tabs>
          <w:tab w:val="left" w:pos="-90"/>
          <w:tab w:val="left" w:pos="900"/>
          <w:tab w:val="left" w:pos="3060"/>
          <w:tab w:val="left" w:pos="4680"/>
        </w:tabs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184150</wp:posOffset>
                </wp:positionV>
                <wp:extent cx="6528435" cy="255270"/>
                <wp:effectExtent l="2540" t="3175" r="3175" b="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552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38.05pt;margin-top:14.5pt;width:514.05pt;height:20.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IafwIAAPw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" fillcolor="#bfbfbf" stroked="f"/>
            </w:pict>
          </mc:Fallback>
        </mc:AlternateContent>
      </w:r>
    </w:p>
    <w:p w:rsidR="006F4765" w:rsidRPr="006F4765" w:rsidRDefault="00CE1F36" w:rsidP="006F4765">
      <w:pPr>
        <w:ind w:left="-720"/>
        <w:rPr>
          <w:b/>
        </w:rPr>
      </w:pPr>
      <w:r w:rsidRPr="006F4765">
        <w:rPr>
          <w:b/>
        </w:rPr>
        <w:t xml:space="preserve">        DECLARATION:</w:t>
      </w:r>
    </w:p>
    <w:p w:rsidR="006F4765" w:rsidRPr="006F4765" w:rsidRDefault="006F4765" w:rsidP="006F4765">
      <w:pPr>
        <w:ind w:left="-720"/>
      </w:pPr>
    </w:p>
    <w:p w:rsidR="006F4765" w:rsidRPr="006F4765" w:rsidRDefault="00CE1F36" w:rsidP="006F4765">
      <w:pPr>
        <w:spacing w:line="276" w:lineRule="auto"/>
      </w:pPr>
      <w:r w:rsidRPr="006F4765">
        <w:t>I hereby declare that the above information finished by me is true and complete to</w:t>
      </w:r>
    </w:p>
    <w:p w:rsidR="006F4765" w:rsidRPr="006F4765" w:rsidRDefault="00CE1F36" w:rsidP="006F4765">
      <w:pPr>
        <w:spacing w:line="276" w:lineRule="auto"/>
        <w:ind w:left="-720"/>
      </w:pPr>
      <w:r w:rsidRPr="006F4765">
        <w:t>the best of my knowledge and nothing is hidden.</w:t>
      </w:r>
    </w:p>
    <w:p w:rsidR="006F4765" w:rsidRPr="006F4765" w:rsidRDefault="006F4765" w:rsidP="006F4765">
      <w:pPr>
        <w:ind w:left="-720"/>
      </w:pPr>
    </w:p>
    <w:p w:rsidR="006F4765" w:rsidRPr="006F4765" w:rsidRDefault="006F4765" w:rsidP="006F4765">
      <w:pPr>
        <w:spacing w:line="360" w:lineRule="auto"/>
        <w:ind w:left="-720"/>
        <w:rPr>
          <w:b/>
        </w:rPr>
      </w:pPr>
    </w:p>
    <w:p w:rsidR="00AA4116" w:rsidRPr="00050A5F" w:rsidRDefault="00CE1F36" w:rsidP="006F4765">
      <w:pPr>
        <w:ind w:left="-720"/>
        <w:jc w:val="center"/>
        <w:rPr>
          <w:b/>
        </w:rPr>
      </w:pPr>
      <w:r w:rsidRPr="006F4765">
        <w:rPr>
          <w:b/>
        </w:rPr>
        <w:tab/>
      </w:r>
      <w:r w:rsidRPr="006F4765">
        <w:rPr>
          <w:b/>
        </w:rPr>
        <w:tab/>
      </w:r>
      <w:r w:rsidRPr="006F4765">
        <w:rPr>
          <w:b/>
        </w:rPr>
        <w:tab/>
      </w:r>
      <w:r w:rsidR="007C3213">
        <w:rPr>
          <w:b/>
        </w:rPr>
        <w:t xml:space="preserve">                                                                                 </w:t>
      </w:r>
      <w:r w:rsidR="00E67B79">
        <w:rPr>
          <w:b/>
        </w:rPr>
        <w:t>(Rajendra Kumar Nagar)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3" name="Picture 13" descr="https://rdxfootmark.naukri.com/v2/track/openCv?trackingInfo=1103f32bb64fe9133c199e8ce673f0f0134f530e18705c4458440321091b5b581209160213445a55084356014b4450530401195c1333471b1b111540585d095142011503504e1c180c571833471b1b0719455f5900555601514841481f0f2b561358191b15001043095e08541b140e445745455d5f08054c1b00100317130d5d5d551c120a120011474a411b1213471b1b11124458580c574b1a0e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dxfootmark.naukri.com/v2/track/openCv?trackingInfo=1103f32bb64fe9133c199e8ce673f0f0134f530e18705c4458440321091b5b581209160213445a55084356014b4450530401195c1333471b1b111540585d095142011503504e1c180c571833471b1b0719455f5900555601514841481f0f2b561358191b15001043095e08541b140e445745455d5f08054c1b00100317130d5d5d551c120a120011474a411b1213471b1b11124458580c574b1a0e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4116" w:rsidRPr="00050A5F" w:rsidSect="00050A5F">
      <w:pgSz w:w="12240" w:h="15840"/>
      <w:pgMar w:top="900" w:right="99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DE4"/>
    <w:multiLevelType w:val="hybridMultilevel"/>
    <w:tmpl w:val="2064E1C4"/>
    <w:lvl w:ilvl="0" w:tplc="6CCC60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66DC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F004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227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0EB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6665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65F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EE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F41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922AF"/>
    <w:multiLevelType w:val="hybridMultilevel"/>
    <w:tmpl w:val="A412BC40"/>
    <w:lvl w:ilvl="0" w:tplc="2C1C9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FADCCA" w:tentative="1">
      <w:start w:val="1"/>
      <w:numFmt w:val="lowerLetter"/>
      <w:lvlText w:val="%2."/>
      <w:lvlJc w:val="left"/>
      <w:pPr>
        <w:ind w:left="1440" w:hanging="360"/>
      </w:pPr>
    </w:lvl>
    <w:lvl w:ilvl="2" w:tplc="B9B602FC" w:tentative="1">
      <w:start w:val="1"/>
      <w:numFmt w:val="lowerRoman"/>
      <w:lvlText w:val="%3."/>
      <w:lvlJc w:val="right"/>
      <w:pPr>
        <w:ind w:left="2160" w:hanging="180"/>
      </w:pPr>
    </w:lvl>
    <w:lvl w:ilvl="3" w:tplc="B750E8BA" w:tentative="1">
      <w:start w:val="1"/>
      <w:numFmt w:val="decimal"/>
      <w:lvlText w:val="%4."/>
      <w:lvlJc w:val="left"/>
      <w:pPr>
        <w:ind w:left="2880" w:hanging="360"/>
      </w:pPr>
    </w:lvl>
    <w:lvl w:ilvl="4" w:tplc="A4E8EDD4" w:tentative="1">
      <w:start w:val="1"/>
      <w:numFmt w:val="lowerLetter"/>
      <w:lvlText w:val="%5."/>
      <w:lvlJc w:val="left"/>
      <w:pPr>
        <w:ind w:left="3600" w:hanging="360"/>
      </w:pPr>
    </w:lvl>
    <w:lvl w:ilvl="5" w:tplc="8E26AE74" w:tentative="1">
      <w:start w:val="1"/>
      <w:numFmt w:val="lowerRoman"/>
      <w:lvlText w:val="%6."/>
      <w:lvlJc w:val="right"/>
      <w:pPr>
        <w:ind w:left="4320" w:hanging="180"/>
      </w:pPr>
    </w:lvl>
    <w:lvl w:ilvl="6" w:tplc="35B852D6" w:tentative="1">
      <w:start w:val="1"/>
      <w:numFmt w:val="decimal"/>
      <w:lvlText w:val="%7."/>
      <w:lvlJc w:val="left"/>
      <w:pPr>
        <w:ind w:left="5040" w:hanging="360"/>
      </w:pPr>
    </w:lvl>
    <w:lvl w:ilvl="7" w:tplc="4E765E7A" w:tentative="1">
      <w:start w:val="1"/>
      <w:numFmt w:val="lowerLetter"/>
      <w:lvlText w:val="%8."/>
      <w:lvlJc w:val="left"/>
      <w:pPr>
        <w:ind w:left="5760" w:hanging="360"/>
      </w:pPr>
    </w:lvl>
    <w:lvl w:ilvl="8" w:tplc="FFD070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65DB8"/>
    <w:multiLevelType w:val="hybridMultilevel"/>
    <w:tmpl w:val="3C669074"/>
    <w:lvl w:ilvl="0" w:tplc="A22CE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C6A21AE" w:tentative="1">
      <w:start w:val="1"/>
      <w:numFmt w:val="lowerLetter"/>
      <w:lvlText w:val="%2."/>
      <w:lvlJc w:val="left"/>
      <w:pPr>
        <w:ind w:left="1440" w:hanging="360"/>
      </w:pPr>
    </w:lvl>
    <w:lvl w:ilvl="2" w:tplc="858A6D5E" w:tentative="1">
      <w:start w:val="1"/>
      <w:numFmt w:val="lowerRoman"/>
      <w:lvlText w:val="%3."/>
      <w:lvlJc w:val="right"/>
      <w:pPr>
        <w:ind w:left="2160" w:hanging="180"/>
      </w:pPr>
    </w:lvl>
    <w:lvl w:ilvl="3" w:tplc="4E581040" w:tentative="1">
      <w:start w:val="1"/>
      <w:numFmt w:val="decimal"/>
      <w:lvlText w:val="%4."/>
      <w:lvlJc w:val="left"/>
      <w:pPr>
        <w:ind w:left="2880" w:hanging="360"/>
      </w:pPr>
    </w:lvl>
    <w:lvl w:ilvl="4" w:tplc="E0DE43CE" w:tentative="1">
      <w:start w:val="1"/>
      <w:numFmt w:val="lowerLetter"/>
      <w:lvlText w:val="%5."/>
      <w:lvlJc w:val="left"/>
      <w:pPr>
        <w:ind w:left="3600" w:hanging="360"/>
      </w:pPr>
    </w:lvl>
    <w:lvl w:ilvl="5" w:tplc="C7D61630" w:tentative="1">
      <w:start w:val="1"/>
      <w:numFmt w:val="lowerRoman"/>
      <w:lvlText w:val="%6."/>
      <w:lvlJc w:val="right"/>
      <w:pPr>
        <w:ind w:left="4320" w:hanging="180"/>
      </w:pPr>
    </w:lvl>
    <w:lvl w:ilvl="6" w:tplc="7AA8F4C4" w:tentative="1">
      <w:start w:val="1"/>
      <w:numFmt w:val="decimal"/>
      <w:lvlText w:val="%7."/>
      <w:lvlJc w:val="left"/>
      <w:pPr>
        <w:ind w:left="5040" w:hanging="360"/>
      </w:pPr>
    </w:lvl>
    <w:lvl w:ilvl="7" w:tplc="8B142108" w:tentative="1">
      <w:start w:val="1"/>
      <w:numFmt w:val="lowerLetter"/>
      <w:lvlText w:val="%8."/>
      <w:lvlJc w:val="left"/>
      <w:pPr>
        <w:ind w:left="5760" w:hanging="360"/>
      </w:pPr>
    </w:lvl>
    <w:lvl w:ilvl="8" w:tplc="737CDA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C3F1E"/>
    <w:multiLevelType w:val="hybridMultilevel"/>
    <w:tmpl w:val="48DEE898"/>
    <w:lvl w:ilvl="0" w:tplc="A37673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C024E0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F44EFB84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8B7C91B2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D4AC4572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A2540FB0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39607D1C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40160A3A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CA303F56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>
    <w:nsid w:val="0DEA010B"/>
    <w:multiLevelType w:val="hybridMultilevel"/>
    <w:tmpl w:val="582272B0"/>
    <w:lvl w:ilvl="0" w:tplc="A0A42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B820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765B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78948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89495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BF0F14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727C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CED2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DB0BC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1114A6"/>
    <w:multiLevelType w:val="hybridMultilevel"/>
    <w:tmpl w:val="AFEA5ABA"/>
    <w:lvl w:ilvl="0" w:tplc="0E8EAFB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99A8271A" w:tentative="1">
      <w:start w:val="1"/>
      <w:numFmt w:val="lowerLetter"/>
      <w:lvlText w:val="%2."/>
      <w:lvlJc w:val="left"/>
      <w:pPr>
        <w:ind w:left="1260" w:hanging="360"/>
      </w:pPr>
    </w:lvl>
    <w:lvl w:ilvl="2" w:tplc="69BCF1D4" w:tentative="1">
      <w:start w:val="1"/>
      <w:numFmt w:val="lowerRoman"/>
      <w:lvlText w:val="%3."/>
      <w:lvlJc w:val="right"/>
      <w:pPr>
        <w:ind w:left="1980" w:hanging="180"/>
      </w:pPr>
    </w:lvl>
    <w:lvl w:ilvl="3" w:tplc="E4FE7D48" w:tentative="1">
      <w:start w:val="1"/>
      <w:numFmt w:val="decimal"/>
      <w:lvlText w:val="%4."/>
      <w:lvlJc w:val="left"/>
      <w:pPr>
        <w:ind w:left="2700" w:hanging="360"/>
      </w:pPr>
    </w:lvl>
    <w:lvl w:ilvl="4" w:tplc="D33424F8" w:tentative="1">
      <w:start w:val="1"/>
      <w:numFmt w:val="lowerLetter"/>
      <w:lvlText w:val="%5."/>
      <w:lvlJc w:val="left"/>
      <w:pPr>
        <w:ind w:left="3420" w:hanging="360"/>
      </w:pPr>
    </w:lvl>
    <w:lvl w:ilvl="5" w:tplc="A09ADC7C" w:tentative="1">
      <w:start w:val="1"/>
      <w:numFmt w:val="lowerRoman"/>
      <w:lvlText w:val="%6."/>
      <w:lvlJc w:val="right"/>
      <w:pPr>
        <w:ind w:left="4140" w:hanging="180"/>
      </w:pPr>
    </w:lvl>
    <w:lvl w:ilvl="6" w:tplc="1598C36E" w:tentative="1">
      <w:start w:val="1"/>
      <w:numFmt w:val="decimal"/>
      <w:lvlText w:val="%7."/>
      <w:lvlJc w:val="left"/>
      <w:pPr>
        <w:ind w:left="4860" w:hanging="360"/>
      </w:pPr>
    </w:lvl>
    <w:lvl w:ilvl="7" w:tplc="0D1647C4" w:tentative="1">
      <w:start w:val="1"/>
      <w:numFmt w:val="lowerLetter"/>
      <w:lvlText w:val="%8."/>
      <w:lvlJc w:val="left"/>
      <w:pPr>
        <w:ind w:left="5580" w:hanging="360"/>
      </w:pPr>
    </w:lvl>
    <w:lvl w:ilvl="8" w:tplc="7BC2522A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5DC4E0B"/>
    <w:multiLevelType w:val="hybridMultilevel"/>
    <w:tmpl w:val="E780C7EE"/>
    <w:lvl w:ilvl="0" w:tplc="1FBA7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26B316" w:tentative="1">
      <w:start w:val="1"/>
      <w:numFmt w:val="lowerLetter"/>
      <w:lvlText w:val="%2."/>
      <w:lvlJc w:val="left"/>
      <w:pPr>
        <w:ind w:left="1440" w:hanging="360"/>
      </w:pPr>
    </w:lvl>
    <w:lvl w:ilvl="2" w:tplc="CC5685D6" w:tentative="1">
      <w:start w:val="1"/>
      <w:numFmt w:val="lowerRoman"/>
      <w:lvlText w:val="%3."/>
      <w:lvlJc w:val="right"/>
      <w:pPr>
        <w:ind w:left="2160" w:hanging="180"/>
      </w:pPr>
    </w:lvl>
    <w:lvl w:ilvl="3" w:tplc="C1EAC4B4" w:tentative="1">
      <w:start w:val="1"/>
      <w:numFmt w:val="decimal"/>
      <w:lvlText w:val="%4."/>
      <w:lvlJc w:val="left"/>
      <w:pPr>
        <w:ind w:left="2880" w:hanging="360"/>
      </w:pPr>
    </w:lvl>
    <w:lvl w:ilvl="4" w:tplc="B0C86530" w:tentative="1">
      <w:start w:val="1"/>
      <w:numFmt w:val="lowerLetter"/>
      <w:lvlText w:val="%5."/>
      <w:lvlJc w:val="left"/>
      <w:pPr>
        <w:ind w:left="3600" w:hanging="360"/>
      </w:pPr>
    </w:lvl>
    <w:lvl w:ilvl="5" w:tplc="49023B96" w:tentative="1">
      <w:start w:val="1"/>
      <w:numFmt w:val="lowerRoman"/>
      <w:lvlText w:val="%6."/>
      <w:lvlJc w:val="right"/>
      <w:pPr>
        <w:ind w:left="4320" w:hanging="180"/>
      </w:pPr>
    </w:lvl>
    <w:lvl w:ilvl="6" w:tplc="6C3236E4" w:tentative="1">
      <w:start w:val="1"/>
      <w:numFmt w:val="decimal"/>
      <w:lvlText w:val="%7."/>
      <w:lvlJc w:val="left"/>
      <w:pPr>
        <w:ind w:left="5040" w:hanging="360"/>
      </w:pPr>
    </w:lvl>
    <w:lvl w:ilvl="7" w:tplc="4CCC8018" w:tentative="1">
      <w:start w:val="1"/>
      <w:numFmt w:val="lowerLetter"/>
      <w:lvlText w:val="%8."/>
      <w:lvlJc w:val="left"/>
      <w:pPr>
        <w:ind w:left="5760" w:hanging="360"/>
      </w:pPr>
    </w:lvl>
    <w:lvl w:ilvl="8" w:tplc="A4606F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A330E"/>
    <w:multiLevelType w:val="hybridMultilevel"/>
    <w:tmpl w:val="A14C8842"/>
    <w:lvl w:ilvl="0" w:tplc="46AA7E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64C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762E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03F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63E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7C5D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C2C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AD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686D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03717"/>
    <w:multiLevelType w:val="hybridMultilevel"/>
    <w:tmpl w:val="81BC6DDE"/>
    <w:lvl w:ilvl="0" w:tplc="50625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685392" w:tentative="1">
      <w:start w:val="1"/>
      <w:numFmt w:val="lowerLetter"/>
      <w:lvlText w:val="%2."/>
      <w:lvlJc w:val="left"/>
      <w:pPr>
        <w:ind w:left="1440" w:hanging="360"/>
      </w:pPr>
    </w:lvl>
    <w:lvl w:ilvl="2" w:tplc="709805CA" w:tentative="1">
      <w:start w:val="1"/>
      <w:numFmt w:val="lowerRoman"/>
      <w:lvlText w:val="%3."/>
      <w:lvlJc w:val="right"/>
      <w:pPr>
        <w:ind w:left="2160" w:hanging="180"/>
      </w:pPr>
    </w:lvl>
    <w:lvl w:ilvl="3" w:tplc="6AC8E17E" w:tentative="1">
      <w:start w:val="1"/>
      <w:numFmt w:val="decimal"/>
      <w:lvlText w:val="%4."/>
      <w:lvlJc w:val="left"/>
      <w:pPr>
        <w:ind w:left="2880" w:hanging="360"/>
      </w:pPr>
    </w:lvl>
    <w:lvl w:ilvl="4" w:tplc="29C6F996" w:tentative="1">
      <w:start w:val="1"/>
      <w:numFmt w:val="lowerLetter"/>
      <w:lvlText w:val="%5."/>
      <w:lvlJc w:val="left"/>
      <w:pPr>
        <w:ind w:left="3600" w:hanging="360"/>
      </w:pPr>
    </w:lvl>
    <w:lvl w:ilvl="5" w:tplc="958ED2BC" w:tentative="1">
      <w:start w:val="1"/>
      <w:numFmt w:val="lowerRoman"/>
      <w:lvlText w:val="%6."/>
      <w:lvlJc w:val="right"/>
      <w:pPr>
        <w:ind w:left="4320" w:hanging="180"/>
      </w:pPr>
    </w:lvl>
    <w:lvl w:ilvl="6" w:tplc="12548F50" w:tentative="1">
      <w:start w:val="1"/>
      <w:numFmt w:val="decimal"/>
      <w:lvlText w:val="%7."/>
      <w:lvlJc w:val="left"/>
      <w:pPr>
        <w:ind w:left="5040" w:hanging="360"/>
      </w:pPr>
    </w:lvl>
    <w:lvl w:ilvl="7" w:tplc="6B52BF7A" w:tentative="1">
      <w:start w:val="1"/>
      <w:numFmt w:val="lowerLetter"/>
      <w:lvlText w:val="%8."/>
      <w:lvlJc w:val="left"/>
      <w:pPr>
        <w:ind w:left="5760" w:hanging="360"/>
      </w:pPr>
    </w:lvl>
    <w:lvl w:ilvl="8" w:tplc="458092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C1787"/>
    <w:multiLevelType w:val="hybridMultilevel"/>
    <w:tmpl w:val="AE0236BE"/>
    <w:lvl w:ilvl="0" w:tplc="D85A83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50AC89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BEA8A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9C7F8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08E70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D65B2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89687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7E8CC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2F8F9B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BF6203"/>
    <w:multiLevelType w:val="hybridMultilevel"/>
    <w:tmpl w:val="D5221BC0"/>
    <w:lvl w:ilvl="0" w:tplc="51CED4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B4F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3EEE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25E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80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C49A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8EC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2AD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942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74EEE"/>
    <w:multiLevelType w:val="hybridMultilevel"/>
    <w:tmpl w:val="A462B038"/>
    <w:lvl w:ilvl="0" w:tplc="3FC82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A81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0A05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EE5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C7C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C02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08F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C38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88A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3106F"/>
    <w:multiLevelType w:val="hybridMultilevel"/>
    <w:tmpl w:val="5EB23B5E"/>
    <w:lvl w:ilvl="0" w:tplc="9A8C5F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3C8A9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F253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80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2AB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5C8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8F9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875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B4CC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620E2"/>
    <w:multiLevelType w:val="hybridMultilevel"/>
    <w:tmpl w:val="2434217E"/>
    <w:lvl w:ilvl="0" w:tplc="197C252E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99305616" w:tentative="1">
      <w:start w:val="1"/>
      <w:numFmt w:val="lowerLetter"/>
      <w:lvlText w:val="%2."/>
      <w:lvlJc w:val="left"/>
      <w:pPr>
        <w:ind w:left="1440" w:hanging="360"/>
      </w:pPr>
    </w:lvl>
    <w:lvl w:ilvl="2" w:tplc="12221E30" w:tentative="1">
      <w:start w:val="1"/>
      <w:numFmt w:val="lowerRoman"/>
      <w:lvlText w:val="%3."/>
      <w:lvlJc w:val="right"/>
      <w:pPr>
        <w:ind w:left="2160" w:hanging="180"/>
      </w:pPr>
    </w:lvl>
    <w:lvl w:ilvl="3" w:tplc="734EE932" w:tentative="1">
      <w:start w:val="1"/>
      <w:numFmt w:val="decimal"/>
      <w:lvlText w:val="%4."/>
      <w:lvlJc w:val="left"/>
      <w:pPr>
        <w:ind w:left="2880" w:hanging="360"/>
      </w:pPr>
    </w:lvl>
    <w:lvl w:ilvl="4" w:tplc="DA4E9104" w:tentative="1">
      <w:start w:val="1"/>
      <w:numFmt w:val="lowerLetter"/>
      <w:lvlText w:val="%5."/>
      <w:lvlJc w:val="left"/>
      <w:pPr>
        <w:ind w:left="3600" w:hanging="360"/>
      </w:pPr>
    </w:lvl>
    <w:lvl w:ilvl="5" w:tplc="DD50C31A" w:tentative="1">
      <w:start w:val="1"/>
      <w:numFmt w:val="lowerRoman"/>
      <w:lvlText w:val="%6."/>
      <w:lvlJc w:val="right"/>
      <w:pPr>
        <w:ind w:left="4320" w:hanging="180"/>
      </w:pPr>
    </w:lvl>
    <w:lvl w:ilvl="6" w:tplc="6A9C3F22" w:tentative="1">
      <w:start w:val="1"/>
      <w:numFmt w:val="decimal"/>
      <w:lvlText w:val="%7."/>
      <w:lvlJc w:val="left"/>
      <w:pPr>
        <w:ind w:left="5040" w:hanging="360"/>
      </w:pPr>
    </w:lvl>
    <w:lvl w:ilvl="7" w:tplc="89F87A50" w:tentative="1">
      <w:start w:val="1"/>
      <w:numFmt w:val="lowerLetter"/>
      <w:lvlText w:val="%8."/>
      <w:lvlJc w:val="left"/>
      <w:pPr>
        <w:ind w:left="5760" w:hanging="360"/>
      </w:pPr>
    </w:lvl>
    <w:lvl w:ilvl="8" w:tplc="F22E69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86D57"/>
    <w:multiLevelType w:val="hybridMultilevel"/>
    <w:tmpl w:val="8384FDF6"/>
    <w:lvl w:ilvl="0" w:tplc="8F3085F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8E90D054" w:tentative="1">
      <w:start w:val="1"/>
      <w:numFmt w:val="lowerLetter"/>
      <w:lvlText w:val="%2."/>
      <w:lvlJc w:val="left"/>
      <w:pPr>
        <w:ind w:left="360" w:hanging="360"/>
      </w:pPr>
    </w:lvl>
    <w:lvl w:ilvl="2" w:tplc="CA82570E" w:tentative="1">
      <w:start w:val="1"/>
      <w:numFmt w:val="lowerRoman"/>
      <w:lvlText w:val="%3."/>
      <w:lvlJc w:val="right"/>
      <w:pPr>
        <w:ind w:left="1080" w:hanging="180"/>
      </w:pPr>
    </w:lvl>
    <w:lvl w:ilvl="3" w:tplc="3612B6C4" w:tentative="1">
      <w:start w:val="1"/>
      <w:numFmt w:val="decimal"/>
      <w:lvlText w:val="%4."/>
      <w:lvlJc w:val="left"/>
      <w:pPr>
        <w:ind w:left="1800" w:hanging="360"/>
      </w:pPr>
    </w:lvl>
    <w:lvl w:ilvl="4" w:tplc="219850AC" w:tentative="1">
      <w:start w:val="1"/>
      <w:numFmt w:val="lowerLetter"/>
      <w:lvlText w:val="%5."/>
      <w:lvlJc w:val="left"/>
      <w:pPr>
        <w:ind w:left="2520" w:hanging="360"/>
      </w:pPr>
    </w:lvl>
    <w:lvl w:ilvl="5" w:tplc="5CB4FC18" w:tentative="1">
      <w:start w:val="1"/>
      <w:numFmt w:val="lowerRoman"/>
      <w:lvlText w:val="%6."/>
      <w:lvlJc w:val="right"/>
      <w:pPr>
        <w:ind w:left="3240" w:hanging="180"/>
      </w:pPr>
    </w:lvl>
    <w:lvl w:ilvl="6" w:tplc="C2FA70C6" w:tentative="1">
      <w:start w:val="1"/>
      <w:numFmt w:val="decimal"/>
      <w:lvlText w:val="%7."/>
      <w:lvlJc w:val="left"/>
      <w:pPr>
        <w:ind w:left="3960" w:hanging="360"/>
      </w:pPr>
    </w:lvl>
    <w:lvl w:ilvl="7" w:tplc="CA329DB6" w:tentative="1">
      <w:start w:val="1"/>
      <w:numFmt w:val="lowerLetter"/>
      <w:lvlText w:val="%8."/>
      <w:lvlJc w:val="left"/>
      <w:pPr>
        <w:ind w:left="4680" w:hanging="360"/>
      </w:pPr>
    </w:lvl>
    <w:lvl w:ilvl="8" w:tplc="E5EA068E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>
    <w:nsid w:val="37CB2120"/>
    <w:multiLevelType w:val="hybridMultilevel"/>
    <w:tmpl w:val="DF185F74"/>
    <w:lvl w:ilvl="0" w:tplc="A13C2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04B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BE66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E01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E5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42B8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E51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60B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A75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849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B8F2843"/>
    <w:multiLevelType w:val="hybridMultilevel"/>
    <w:tmpl w:val="0C601E40"/>
    <w:lvl w:ilvl="0" w:tplc="975E7C5E">
      <w:start w:val="1"/>
      <w:numFmt w:val="decimal"/>
      <w:lvlText w:val="%1."/>
      <w:lvlJc w:val="left"/>
      <w:pPr>
        <w:ind w:left="2880" w:hanging="360"/>
      </w:pPr>
      <w:rPr>
        <w:rFonts w:hint="default"/>
        <w:b/>
        <w:sz w:val="24"/>
      </w:rPr>
    </w:lvl>
    <w:lvl w:ilvl="1" w:tplc="8F484258" w:tentative="1">
      <w:start w:val="1"/>
      <w:numFmt w:val="lowerLetter"/>
      <w:lvlText w:val="%2."/>
      <w:lvlJc w:val="left"/>
      <w:pPr>
        <w:ind w:left="3600" w:hanging="360"/>
      </w:pPr>
    </w:lvl>
    <w:lvl w:ilvl="2" w:tplc="80801EBA" w:tentative="1">
      <w:start w:val="1"/>
      <w:numFmt w:val="lowerRoman"/>
      <w:lvlText w:val="%3."/>
      <w:lvlJc w:val="right"/>
      <w:pPr>
        <w:ind w:left="4320" w:hanging="180"/>
      </w:pPr>
    </w:lvl>
    <w:lvl w:ilvl="3" w:tplc="44746E6A" w:tentative="1">
      <w:start w:val="1"/>
      <w:numFmt w:val="decimal"/>
      <w:lvlText w:val="%4."/>
      <w:lvlJc w:val="left"/>
      <w:pPr>
        <w:ind w:left="5040" w:hanging="360"/>
      </w:pPr>
    </w:lvl>
    <w:lvl w:ilvl="4" w:tplc="32CC38CE" w:tentative="1">
      <w:start w:val="1"/>
      <w:numFmt w:val="lowerLetter"/>
      <w:lvlText w:val="%5."/>
      <w:lvlJc w:val="left"/>
      <w:pPr>
        <w:ind w:left="5760" w:hanging="360"/>
      </w:pPr>
    </w:lvl>
    <w:lvl w:ilvl="5" w:tplc="B6EC102E" w:tentative="1">
      <w:start w:val="1"/>
      <w:numFmt w:val="lowerRoman"/>
      <w:lvlText w:val="%6."/>
      <w:lvlJc w:val="right"/>
      <w:pPr>
        <w:ind w:left="6480" w:hanging="180"/>
      </w:pPr>
    </w:lvl>
    <w:lvl w:ilvl="6" w:tplc="2954C1E2" w:tentative="1">
      <w:start w:val="1"/>
      <w:numFmt w:val="decimal"/>
      <w:lvlText w:val="%7."/>
      <w:lvlJc w:val="left"/>
      <w:pPr>
        <w:ind w:left="7200" w:hanging="360"/>
      </w:pPr>
    </w:lvl>
    <w:lvl w:ilvl="7" w:tplc="843C7C1C" w:tentative="1">
      <w:start w:val="1"/>
      <w:numFmt w:val="lowerLetter"/>
      <w:lvlText w:val="%8."/>
      <w:lvlJc w:val="left"/>
      <w:pPr>
        <w:ind w:left="7920" w:hanging="360"/>
      </w:pPr>
    </w:lvl>
    <w:lvl w:ilvl="8" w:tplc="B4BADC32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3C7064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D003B63"/>
    <w:multiLevelType w:val="hybridMultilevel"/>
    <w:tmpl w:val="E0FE3664"/>
    <w:lvl w:ilvl="0" w:tplc="1E30993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F080F89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BDCDD4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5D2334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92E4C1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14495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06B54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DB48AA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3427E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5E2D59"/>
    <w:multiLevelType w:val="hybridMultilevel"/>
    <w:tmpl w:val="EECCC5C8"/>
    <w:lvl w:ilvl="0" w:tplc="127CA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A63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6AB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4D6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BF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58E8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29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65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84A9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495CEF"/>
    <w:multiLevelType w:val="hybridMultilevel"/>
    <w:tmpl w:val="8DA0D570"/>
    <w:lvl w:ilvl="0" w:tplc="879035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6CDA4E8E" w:tentative="1">
      <w:start w:val="1"/>
      <w:numFmt w:val="lowerLetter"/>
      <w:lvlText w:val="%2."/>
      <w:lvlJc w:val="left"/>
      <w:pPr>
        <w:ind w:left="1260" w:hanging="360"/>
      </w:pPr>
    </w:lvl>
    <w:lvl w:ilvl="2" w:tplc="2CB6B840" w:tentative="1">
      <w:start w:val="1"/>
      <w:numFmt w:val="lowerRoman"/>
      <w:lvlText w:val="%3."/>
      <w:lvlJc w:val="right"/>
      <w:pPr>
        <w:ind w:left="1980" w:hanging="180"/>
      </w:pPr>
    </w:lvl>
    <w:lvl w:ilvl="3" w:tplc="01DA701C" w:tentative="1">
      <w:start w:val="1"/>
      <w:numFmt w:val="decimal"/>
      <w:lvlText w:val="%4."/>
      <w:lvlJc w:val="left"/>
      <w:pPr>
        <w:ind w:left="2700" w:hanging="360"/>
      </w:pPr>
    </w:lvl>
    <w:lvl w:ilvl="4" w:tplc="74ECEE1C" w:tentative="1">
      <w:start w:val="1"/>
      <w:numFmt w:val="lowerLetter"/>
      <w:lvlText w:val="%5."/>
      <w:lvlJc w:val="left"/>
      <w:pPr>
        <w:ind w:left="3420" w:hanging="360"/>
      </w:pPr>
    </w:lvl>
    <w:lvl w:ilvl="5" w:tplc="334A1DB2" w:tentative="1">
      <w:start w:val="1"/>
      <w:numFmt w:val="lowerRoman"/>
      <w:lvlText w:val="%6."/>
      <w:lvlJc w:val="right"/>
      <w:pPr>
        <w:ind w:left="4140" w:hanging="180"/>
      </w:pPr>
    </w:lvl>
    <w:lvl w:ilvl="6" w:tplc="BC34C2F0" w:tentative="1">
      <w:start w:val="1"/>
      <w:numFmt w:val="decimal"/>
      <w:lvlText w:val="%7."/>
      <w:lvlJc w:val="left"/>
      <w:pPr>
        <w:ind w:left="4860" w:hanging="360"/>
      </w:pPr>
    </w:lvl>
    <w:lvl w:ilvl="7" w:tplc="062C1904" w:tentative="1">
      <w:start w:val="1"/>
      <w:numFmt w:val="lowerLetter"/>
      <w:lvlText w:val="%8."/>
      <w:lvlJc w:val="left"/>
      <w:pPr>
        <w:ind w:left="5580" w:hanging="360"/>
      </w:pPr>
    </w:lvl>
    <w:lvl w:ilvl="8" w:tplc="146CB6CA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503243B4"/>
    <w:multiLevelType w:val="hybridMultilevel"/>
    <w:tmpl w:val="7138DB44"/>
    <w:lvl w:ilvl="0" w:tplc="4FF83B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1839EA" w:tentative="1">
      <w:start w:val="1"/>
      <w:numFmt w:val="lowerLetter"/>
      <w:lvlText w:val="%2."/>
      <w:lvlJc w:val="left"/>
      <w:pPr>
        <w:ind w:left="1440" w:hanging="360"/>
      </w:pPr>
    </w:lvl>
    <w:lvl w:ilvl="2" w:tplc="17B83610" w:tentative="1">
      <w:start w:val="1"/>
      <w:numFmt w:val="lowerRoman"/>
      <w:lvlText w:val="%3."/>
      <w:lvlJc w:val="right"/>
      <w:pPr>
        <w:ind w:left="2160" w:hanging="180"/>
      </w:pPr>
    </w:lvl>
    <w:lvl w:ilvl="3" w:tplc="765ABA9C" w:tentative="1">
      <w:start w:val="1"/>
      <w:numFmt w:val="decimal"/>
      <w:lvlText w:val="%4."/>
      <w:lvlJc w:val="left"/>
      <w:pPr>
        <w:ind w:left="2880" w:hanging="360"/>
      </w:pPr>
    </w:lvl>
    <w:lvl w:ilvl="4" w:tplc="920EC02C" w:tentative="1">
      <w:start w:val="1"/>
      <w:numFmt w:val="lowerLetter"/>
      <w:lvlText w:val="%5."/>
      <w:lvlJc w:val="left"/>
      <w:pPr>
        <w:ind w:left="3600" w:hanging="360"/>
      </w:pPr>
    </w:lvl>
    <w:lvl w:ilvl="5" w:tplc="03B6A80C" w:tentative="1">
      <w:start w:val="1"/>
      <w:numFmt w:val="lowerRoman"/>
      <w:lvlText w:val="%6."/>
      <w:lvlJc w:val="right"/>
      <w:pPr>
        <w:ind w:left="4320" w:hanging="180"/>
      </w:pPr>
    </w:lvl>
    <w:lvl w:ilvl="6" w:tplc="5BB0C444" w:tentative="1">
      <w:start w:val="1"/>
      <w:numFmt w:val="decimal"/>
      <w:lvlText w:val="%7."/>
      <w:lvlJc w:val="left"/>
      <w:pPr>
        <w:ind w:left="5040" w:hanging="360"/>
      </w:pPr>
    </w:lvl>
    <w:lvl w:ilvl="7" w:tplc="ED6AA0EE" w:tentative="1">
      <w:start w:val="1"/>
      <w:numFmt w:val="lowerLetter"/>
      <w:lvlText w:val="%8."/>
      <w:lvlJc w:val="left"/>
      <w:pPr>
        <w:ind w:left="5760" w:hanging="360"/>
      </w:pPr>
    </w:lvl>
    <w:lvl w:ilvl="8" w:tplc="782A89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25197"/>
    <w:multiLevelType w:val="hybridMultilevel"/>
    <w:tmpl w:val="95485F3C"/>
    <w:lvl w:ilvl="0" w:tplc="43BCE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96D4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CFC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AD4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EF9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76AE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0FE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0C9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C51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10AC1"/>
    <w:multiLevelType w:val="hybridMultilevel"/>
    <w:tmpl w:val="A254F294"/>
    <w:lvl w:ilvl="0" w:tplc="BC242A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3CC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426B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CB5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8F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B277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263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0EF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72CD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D23E09"/>
    <w:multiLevelType w:val="multilevel"/>
    <w:tmpl w:val="CE8E931E"/>
    <w:lvl w:ilvl="0">
      <w:start w:val="1"/>
      <w:numFmt w:val="bullet"/>
      <w:pStyle w:val="Achievemen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2"/>
      <w:numFmt w:val="decimalZero"/>
      <w:lvlText w:val="%2."/>
      <w:lvlJc w:val="left"/>
      <w:pPr>
        <w:tabs>
          <w:tab w:val="num" w:pos="1920"/>
        </w:tabs>
        <w:ind w:left="1920" w:hanging="480"/>
      </w:pPr>
      <w:rPr>
        <w:rFonts w:hint="default"/>
        <w:color w:val="0000FF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Black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Black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F4570C4"/>
    <w:multiLevelType w:val="hybridMultilevel"/>
    <w:tmpl w:val="A5C28756"/>
    <w:lvl w:ilvl="0" w:tplc="6A00ED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990E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EAED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40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CD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92B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2A4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A8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125A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1"/>
  </w:num>
  <w:num w:numId="4">
    <w:abstractNumId w:val="17"/>
  </w:num>
  <w:num w:numId="5">
    <w:abstractNumId w:val="13"/>
  </w:num>
  <w:num w:numId="6">
    <w:abstractNumId w:val="6"/>
  </w:num>
  <w:num w:numId="7">
    <w:abstractNumId w:val="8"/>
  </w:num>
  <w:num w:numId="8">
    <w:abstractNumId w:val="18"/>
  </w:num>
  <w:num w:numId="9">
    <w:abstractNumId w:val="16"/>
  </w:num>
  <w:num w:numId="10">
    <w:abstractNumId w:val="1"/>
  </w:num>
  <w:num w:numId="11">
    <w:abstractNumId w:val="24"/>
  </w:num>
  <w:num w:numId="12">
    <w:abstractNumId w:val="2"/>
  </w:num>
  <w:num w:numId="13">
    <w:abstractNumId w:val="7"/>
  </w:num>
  <w:num w:numId="14">
    <w:abstractNumId w:val="5"/>
  </w:num>
  <w:num w:numId="15">
    <w:abstractNumId w:val="9"/>
  </w:num>
  <w:num w:numId="16">
    <w:abstractNumId w:val="10"/>
  </w:num>
  <w:num w:numId="17">
    <w:abstractNumId w:val="12"/>
  </w:num>
  <w:num w:numId="18">
    <w:abstractNumId w:val="23"/>
  </w:num>
  <w:num w:numId="19">
    <w:abstractNumId w:val="26"/>
  </w:num>
  <w:num w:numId="20">
    <w:abstractNumId w:val="0"/>
  </w:num>
  <w:num w:numId="21">
    <w:abstractNumId w:val="22"/>
  </w:num>
  <w:num w:numId="22">
    <w:abstractNumId w:val="3"/>
  </w:num>
  <w:num w:numId="23">
    <w:abstractNumId w:val="11"/>
  </w:num>
  <w:num w:numId="24">
    <w:abstractNumId w:val="4"/>
  </w:num>
  <w:num w:numId="25">
    <w:abstractNumId w:val="20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7B4"/>
    <w:rsid w:val="00000F97"/>
    <w:rsid w:val="00007C88"/>
    <w:rsid w:val="00012B7C"/>
    <w:rsid w:val="00020584"/>
    <w:rsid w:val="0002581F"/>
    <w:rsid w:val="00050A5F"/>
    <w:rsid w:val="000516BC"/>
    <w:rsid w:val="000852FB"/>
    <w:rsid w:val="000963B1"/>
    <w:rsid w:val="000A7BBF"/>
    <w:rsid w:val="000C69ED"/>
    <w:rsid w:val="000E0DF7"/>
    <w:rsid w:val="000F4461"/>
    <w:rsid w:val="000F67B4"/>
    <w:rsid w:val="00141FE9"/>
    <w:rsid w:val="00144968"/>
    <w:rsid w:val="001533B3"/>
    <w:rsid w:val="00191D26"/>
    <w:rsid w:val="001A5916"/>
    <w:rsid w:val="001B7653"/>
    <w:rsid w:val="001C7DDF"/>
    <w:rsid w:val="001F07A9"/>
    <w:rsid w:val="0020444F"/>
    <w:rsid w:val="00255615"/>
    <w:rsid w:val="002A0557"/>
    <w:rsid w:val="002A7C83"/>
    <w:rsid w:val="002E460D"/>
    <w:rsid w:val="002E77E5"/>
    <w:rsid w:val="00303EB0"/>
    <w:rsid w:val="00314A1A"/>
    <w:rsid w:val="003446E6"/>
    <w:rsid w:val="0034618C"/>
    <w:rsid w:val="003550EA"/>
    <w:rsid w:val="0036103D"/>
    <w:rsid w:val="003611EB"/>
    <w:rsid w:val="00362E7D"/>
    <w:rsid w:val="00363E8A"/>
    <w:rsid w:val="0037157F"/>
    <w:rsid w:val="00382A46"/>
    <w:rsid w:val="00412827"/>
    <w:rsid w:val="00424467"/>
    <w:rsid w:val="00432D40"/>
    <w:rsid w:val="00442303"/>
    <w:rsid w:val="00444AB9"/>
    <w:rsid w:val="004575C0"/>
    <w:rsid w:val="00490998"/>
    <w:rsid w:val="004A70A3"/>
    <w:rsid w:val="004D4785"/>
    <w:rsid w:val="004D66B1"/>
    <w:rsid w:val="004E118E"/>
    <w:rsid w:val="00503BFB"/>
    <w:rsid w:val="00523CAB"/>
    <w:rsid w:val="00536831"/>
    <w:rsid w:val="00586E8A"/>
    <w:rsid w:val="005A2628"/>
    <w:rsid w:val="005A7A36"/>
    <w:rsid w:val="005E3F43"/>
    <w:rsid w:val="0060443E"/>
    <w:rsid w:val="006128BB"/>
    <w:rsid w:val="00625899"/>
    <w:rsid w:val="00632089"/>
    <w:rsid w:val="006426C7"/>
    <w:rsid w:val="00656002"/>
    <w:rsid w:val="00662D0E"/>
    <w:rsid w:val="0067559F"/>
    <w:rsid w:val="00686FBC"/>
    <w:rsid w:val="006903A5"/>
    <w:rsid w:val="006A0E71"/>
    <w:rsid w:val="006A155B"/>
    <w:rsid w:val="006A2CD0"/>
    <w:rsid w:val="006A339B"/>
    <w:rsid w:val="006B5EBA"/>
    <w:rsid w:val="006C2160"/>
    <w:rsid w:val="006D45FF"/>
    <w:rsid w:val="006E14DB"/>
    <w:rsid w:val="006E7F36"/>
    <w:rsid w:val="006F330B"/>
    <w:rsid w:val="006F4765"/>
    <w:rsid w:val="00726426"/>
    <w:rsid w:val="007335AB"/>
    <w:rsid w:val="00757D80"/>
    <w:rsid w:val="00765444"/>
    <w:rsid w:val="00784692"/>
    <w:rsid w:val="007B3B0E"/>
    <w:rsid w:val="007B3DB0"/>
    <w:rsid w:val="007C0BB2"/>
    <w:rsid w:val="007C3213"/>
    <w:rsid w:val="007D5D7B"/>
    <w:rsid w:val="008003FD"/>
    <w:rsid w:val="0081519F"/>
    <w:rsid w:val="00837125"/>
    <w:rsid w:val="008422CC"/>
    <w:rsid w:val="00850B60"/>
    <w:rsid w:val="00860C55"/>
    <w:rsid w:val="008638AB"/>
    <w:rsid w:val="00866911"/>
    <w:rsid w:val="008A704E"/>
    <w:rsid w:val="008B1165"/>
    <w:rsid w:val="008B2A89"/>
    <w:rsid w:val="008C7813"/>
    <w:rsid w:val="008D7045"/>
    <w:rsid w:val="008E34F3"/>
    <w:rsid w:val="008E4403"/>
    <w:rsid w:val="008E46DB"/>
    <w:rsid w:val="008F377A"/>
    <w:rsid w:val="00903733"/>
    <w:rsid w:val="00937B39"/>
    <w:rsid w:val="00951E2C"/>
    <w:rsid w:val="0095749E"/>
    <w:rsid w:val="009616F2"/>
    <w:rsid w:val="00985161"/>
    <w:rsid w:val="00990DBB"/>
    <w:rsid w:val="009B577F"/>
    <w:rsid w:val="009C01C3"/>
    <w:rsid w:val="009D02A7"/>
    <w:rsid w:val="00A063C5"/>
    <w:rsid w:val="00A12DF8"/>
    <w:rsid w:val="00A14BDE"/>
    <w:rsid w:val="00A53E06"/>
    <w:rsid w:val="00A90151"/>
    <w:rsid w:val="00AA4116"/>
    <w:rsid w:val="00AB351F"/>
    <w:rsid w:val="00AB7990"/>
    <w:rsid w:val="00AC228C"/>
    <w:rsid w:val="00AC348D"/>
    <w:rsid w:val="00AE5489"/>
    <w:rsid w:val="00AE5C7E"/>
    <w:rsid w:val="00B35DA7"/>
    <w:rsid w:val="00B450C6"/>
    <w:rsid w:val="00B87528"/>
    <w:rsid w:val="00BA3F62"/>
    <w:rsid w:val="00BA6D94"/>
    <w:rsid w:val="00BC023F"/>
    <w:rsid w:val="00BC755B"/>
    <w:rsid w:val="00BF6F0B"/>
    <w:rsid w:val="00C03ADC"/>
    <w:rsid w:val="00C066A3"/>
    <w:rsid w:val="00C248CA"/>
    <w:rsid w:val="00C3631A"/>
    <w:rsid w:val="00C52503"/>
    <w:rsid w:val="00C54603"/>
    <w:rsid w:val="00C5582A"/>
    <w:rsid w:val="00C560B9"/>
    <w:rsid w:val="00C62AAB"/>
    <w:rsid w:val="00C77579"/>
    <w:rsid w:val="00CA49D4"/>
    <w:rsid w:val="00CB22FF"/>
    <w:rsid w:val="00CD2C8F"/>
    <w:rsid w:val="00CD4501"/>
    <w:rsid w:val="00CE1F36"/>
    <w:rsid w:val="00D07212"/>
    <w:rsid w:val="00D275C5"/>
    <w:rsid w:val="00D41728"/>
    <w:rsid w:val="00D44344"/>
    <w:rsid w:val="00D555E7"/>
    <w:rsid w:val="00D6415B"/>
    <w:rsid w:val="00D81ED3"/>
    <w:rsid w:val="00D830DE"/>
    <w:rsid w:val="00D9366E"/>
    <w:rsid w:val="00D96252"/>
    <w:rsid w:val="00DC725F"/>
    <w:rsid w:val="00DD7C97"/>
    <w:rsid w:val="00DF319D"/>
    <w:rsid w:val="00DF3271"/>
    <w:rsid w:val="00DF7D7C"/>
    <w:rsid w:val="00E02D7B"/>
    <w:rsid w:val="00E069AE"/>
    <w:rsid w:val="00E109DD"/>
    <w:rsid w:val="00E13309"/>
    <w:rsid w:val="00E1389F"/>
    <w:rsid w:val="00E21B78"/>
    <w:rsid w:val="00E67B79"/>
    <w:rsid w:val="00E9550A"/>
    <w:rsid w:val="00E956CF"/>
    <w:rsid w:val="00EA2E88"/>
    <w:rsid w:val="00EA321A"/>
    <w:rsid w:val="00EA3742"/>
    <w:rsid w:val="00EA4DDD"/>
    <w:rsid w:val="00EB1E48"/>
    <w:rsid w:val="00EC7E6E"/>
    <w:rsid w:val="00ED1337"/>
    <w:rsid w:val="00ED7ABE"/>
    <w:rsid w:val="00EE2CB1"/>
    <w:rsid w:val="00F24E4B"/>
    <w:rsid w:val="00F42A23"/>
    <w:rsid w:val="00F4351F"/>
    <w:rsid w:val="00F460D8"/>
    <w:rsid w:val="00F6172C"/>
    <w:rsid w:val="00F66246"/>
    <w:rsid w:val="00F734A4"/>
    <w:rsid w:val="00F80B33"/>
    <w:rsid w:val="00FB6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DF7"/>
    <w:pPr>
      <w:keepNext/>
      <w:outlineLvl w:val="0"/>
    </w:pPr>
    <w:rPr>
      <w:rFonts w:ascii="Bookman Old Style" w:hAnsi="Bookman Old Style" w:cs="Bookman Old Style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E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E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E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DF7"/>
    <w:rPr>
      <w:rFonts w:ascii="Bookman Old Style" w:eastAsia="Times New Roman" w:hAnsi="Bookman Old Style" w:cs="Bookman Old Style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C066A3"/>
    <w:pPr>
      <w:ind w:left="720"/>
      <w:contextualSpacing/>
    </w:pPr>
  </w:style>
  <w:style w:type="paragraph" w:styleId="NoSpacing">
    <w:name w:val="No Spacing"/>
    <w:uiPriority w:val="1"/>
    <w:qFormat/>
    <w:rsid w:val="00303E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3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3E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3EB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0D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64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6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26"/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AE5C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21">
    <w:name w:val="Medium Shading 21"/>
    <w:basedOn w:val="TableNormal"/>
    <w:uiPriority w:val="64"/>
    <w:rsid w:val="00096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96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96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96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7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65"/>
    <w:rPr>
      <w:rFonts w:ascii="Tahoma" w:eastAsia="Times New Roman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2E77E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2E77E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E77E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Achievement">
    <w:name w:val="Achievement"/>
    <w:basedOn w:val="BodyText"/>
    <w:rsid w:val="00C5582A"/>
    <w:pPr>
      <w:numPr>
        <w:numId w:val="27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558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582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DF7"/>
    <w:pPr>
      <w:keepNext/>
      <w:outlineLvl w:val="0"/>
    </w:pPr>
    <w:rPr>
      <w:rFonts w:ascii="Bookman Old Style" w:hAnsi="Bookman Old Style" w:cs="Bookman Old Style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E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E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E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DF7"/>
    <w:rPr>
      <w:rFonts w:ascii="Bookman Old Style" w:eastAsia="Times New Roman" w:hAnsi="Bookman Old Style" w:cs="Bookman Old Style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C066A3"/>
    <w:pPr>
      <w:ind w:left="720"/>
      <w:contextualSpacing/>
    </w:pPr>
  </w:style>
  <w:style w:type="paragraph" w:styleId="NoSpacing">
    <w:name w:val="No Spacing"/>
    <w:uiPriority w:val="1"/>
    <w:qFormat/>
    <w:rsid w:val="00303E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3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3E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3EB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0D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64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6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26"/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AE5C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21">
    <w:name w:val="Medium Shading 21"/>
    <w:basedOn w:val="TableNormal"/>
    <w:uiPriority w:val="64"/>
    <w:rsid w:val="00096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96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96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96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7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65"/>
    <w:rPr>
      <w:rFonts w:ascii="Tahoma" w:eastAsia="Times New Roman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2E77E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2E77E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E77E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Achievement">
    <w:name w:val="Achievement"/>
    <w:basedOn w:val="BodyText"/>
    <w:rsid w:val="00C5582A"/>
    <w:pPr>
      <w:numPr>
        <w:numId w:val="27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558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582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103f32bb64fe9133c199e8ce673f0f0134f530e18705c4458440321091b5b581209160213445a55084356014b4450530401195c1333471b1b111540585d095142011503504e1c180c571833471b1b0719455f5900555601514841481f0f2b561358191b15001043095e08541b140e445745455d5f08054c1b00100317130d5d5d551c120a120011474a411b1213471b1b11124458580c574b1a0e10115c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rajnagar6719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BD6E1-7AEE-41DA-97EF-3F3AA8EE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2019-08-05T07:47:00Z</dcterms:created>
  <dcterms:modified xsi:type="dcterms:W3CDTF">2019-08-05T07:47:00Z</dcterms:modified>
</cp:coreProperties>
</file>