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10" w:type="dxa"/>
        <w:tblInd w:w="-162" w:type="dxa"/>
        <w:tblLook w:val="04A0" w:firstRow="1" w:lastRow="0" w:firstColumn="1" w:lastColumn="0" w:noHBand="0" w:noVBand="1"/>
      </w:tblPr>
      <w:tblGrid>
        <w:gridCol w:w="8064"/>
        <w:gridCol w:w="3263"/>
        <w:gridCol w:w="283"/>
      </w:tblGrid>
      <w:tr w:rsidR="00C217EF" w:rsidRPr="007E612D" w:rsidTr="00DD7A91">
        <w:trPr>
          <w:trHeight w:val="1136"/>
        </w:trPr>
        <w:tc>
          <w:tcPr>
            <w:tcW w:w="8064" w:type="dxa"/>
            <w:shd w:val="clear" w:color="auto" w:fill="92CDDC"/>
            <w:vAlign w:val="center"/>
          </w:tcPr>
          <w:p w:rsidR="00F77D37" w:rsidRPr="00DD2958" w:rsidRDefault="00B97C83" w:rsidP="009C17C0">
            <w:pPr>
              <w:spacing w:after="0" w:line="240" w:lineRule="auto"/>
              <w:rPr>
                <w:rFonts w:ascii="Century Gothic" w:hAnsi="Century Gothic" w:cs="Lucida Sans Unicode"/>
                <w:b/>
                <w:sz w:val="44"/>
                <w:szCs w:val="44"/>
              </w:rPr>
            </w:pPr>
            <w:r w:rsidRPr="00DD2958">
              <w:rPr>
                <w:rFonts w:ascii="Century Gothic" w:hAnsi="Century Gothic" w:cs="Lucida Sans Unicode"/>
                <w:b/>
                <w:sz w:val="44"/>
                <w:szCs w:val="44"/>
              </w:rPr>
              <w:t>Pradeep Kumar Yadav</w:t>
            </w:r>
            <w:r w:rsidR="003505C4" w:rsidRPr="00DD2958">
              <w:rPr>
                <w:rFonts w:ascii="Century Gothic" w:hAnsi="Century Gothic" w:cs="Lucida Sans Unicode"/>
                <w:b/>
                <w:sz w:val="44"/>
                <w:szCs w:val="44"/>
              </w:rPr>
              <w:t xml:space="preserve"> </w:t>
            </w:r>
          </w:p>
          <w:p w:rsidR="003505C4" w:rsidRDefault="003505C4" w:rsidP="009C17C0">
            <w:pPr>
              <w:spacing w:after="0" w:line="240" w:lineRule="auto"/>
              <w:rPr>
                <w:rFonts w:ascii="Century Gothic" w:hAnsi="Century Gothic" w:cs="Lucida Sans Unicode"/>
              </w:rPr>
            </w:pPr>
            <w:r w:rsidRPr="00DD7A91">
              <w:rPr>
                <w:rFonts w:ascii="Century Gothic" w:hAnsi="Century Gothic" w:cs="Lucida Sans Unicode"/>
                <w:b/>
              </w:rPr>
              <w:t>Email</w:t>
            </w:r>
            <w:r w:rsidRPr="003505C4">
              <w:rPr>
                <w:rFonts w:ascii="Century Gothic" w:hAnsi="Century Gothic" w:cs="Lucida Sans Unicode"/>
              </w:rPr>
              <w:t>-</w:t>
            </w:r>
            <w:r w:rsidR="00DD7A91">
              <w:rPr>
                <w:rFonts w:ascii="Century Gothic" w:hAnsi="Century Gothic" w:cs="Lucida Sans Unicode"/>
              </w:rPr>
              <w:t xml:space="preserve"> </w:t>
            </w:r>
            <w:r>
              <w:rPr>
                <w:rFonts w:ascii="Century Gothic" w:hAnsi="Century Gothic" w:cs="Lucida Sans Unicode"/>
              </w:rPr>
              <w:t xml:space="preserve"> </w:t>
            </w:r>
            <w:bookmarkStart w:id="0" w:name="_GoBack"/>
            <w:r w:rsidR="002C6AF3">
              <w:fldChar w:fldCharType="begin"/>
            </w:r>
            <w:r w:rsidR="002C6AF3">
              <w:instrText xml:space="preserve"> HYPERLINK "mailto:pradeepyadavmau@gmail.com" </w:instrText>
            </w:r>
            <w:r w:rsidR="002C6AF3">
              <w:fldChar w:fldCharType="separate"/>
            </w:r>
            <w:r w:rsidRPr="00F30474">
              <w:rPr>
                <w:rStyle w:val="Hyperlink"/>
                <w:rFonts w:ascii="Century Gothic" w:hAnsi="Century Gothic" w:cs="Lucida Sans Unicode"/>
              </w:rPr>
              <w:t>pradeepyadavmau@gmail.com</w:t>
            </w:r>
            <w:r w:rsidR="002C6AF3">
              <w:rPr>
                <w:rStyle w:val="Hyperlink"/>
                <w:rFonts w:ascii="Century Gothic" w:hAnsi="Century Gothic" w:cs="Lucida Sans Unicode"/>
              </w:rPr>
              <w:fldChar w:fldCharType="end"/>
            </w:r>
            <w:bookmarkEnd w:id="0"/>
          </w:p>
          <w:p w:rsidR="003505C4" w:rsidRPr="003505C4" w:rsidRDefault="003505C4" w:rsidP="009C17C0">
            <w:pPr>
              <w:spacing w:after="0" w:line="240" w:lineRule="auto"/>
              <w:rPr>
                <w:rFonts w:ascii="Century Gothic" w:hAnsi="Century Gothic" w:cs="Lucida Sans Unicode"/>
              </w:rPr>
            </w:pPr>
            <w:r w:rsidRPr="00DD7A91">
              <w:rPr>
                <w:rFonts w:ascii="Century Gothic" w:hAnsi="Century Gothic" w:cs="Lucida Sans Unicode"/>
                <w:b/>
              </w:rPr>
              <w:t>Contact no.-</w:t>
            </w:r>
            <w:r w:rsidR="00DD7A91">
              <w:rPr>
                <w:rFonts w:ascii="Century Gothic" w:hAnsi="Century Gothic" w:cs="Lucida Sans Unicode"/>
              </w:rPr>
              <w:t xml:space="preserve"> </w:t>
            </w:r>
            <w:r w:rsidR="000602EC">
              <w:rPr>
                <w:rFonts w:ascii="Century Gothic" w:hAnsi="Century Gothic" w:cs="Lucida Sans Unicode"/>
              </w:rPr>
              <w:t xml:space="preserve"> +919454919896</w:t>
            </w:r>
          </w:p>
        </w:tc>
        <w:tc>
          <w:tcPr>
            <w:tcW w:w="3546" w:type="dxa"/>
            <w:gridSpan w:val="2"/>
            <w:shd w:val="clear" w:color="auto" w:fill="92CDDC"/>
            <w:vAlign w:val="center"/>
          </w:tcPr>
          <w:p w:rsidR="00ED319B" w:rsidRDefault="00ED319B" w:rsidP="00ED319B">
            <w:pPr>
              <w:spacing w:after="0" w:line="240" w:lineRule="auto"/>
              <w:jc w:val="right"/>
              <w:rPr>
                <w:caps/>
              </w:rPr>
            </w:pPr>
          </w:p>
          <w:p w:rsidR="003505C4" w:rsidRDefault="003505C4" w:rsidP="00ED319B">
            <w:pPr>
              <w:spacing w:after="0" w:line="240" w:lineRule="auto"/>
              <w:jc w:val="right"/>
              <w:rPr>
                <w:caps/>
              </w:rPr>
            </w:pPr>
          </w:p>
          <w:p w:rsidR="003505C4" w:rsidRDefault="003505C4" w:rsidP="00ED319B">
            <w:pPr>
              <w:spacing w:after="0" w:line="240" w:lineRule="auto"/>
              <w:jc w:val="right"/>
              <w:rPr>
                <w:caps/>
              </w:rPr>
            </w:pPr>
          </w:p>
          <w:p w:rsidR="003505C4" w:rsidRDefault="003505C4" w:rsidP="00ED319B">
            <w:pPr>
              <w:spacing w:after="0" w:line="240" w:lineRule="auto"/>
              <w:jc w:val="right"/>
              <w:rPr>
                <w:caps/>
              </w:rPr>
            </w:pPr>
          </w:p>
          <w:p w:rsidR="003505C4" w:rsidRPr="0098295D" w:rsidRDefault="003505C4" w:rsidP="00ED319B">
            <w:pPr>
              <w:spacing w:after="0" w:line="240" w:lineRule="auto"/>
              <w:jc w:val="right"/>
              <w:rPr>
                <w:caps/>
              </w:rPr>
            </w:pPr>
          </w:p>
        </w:tc>
      </w:tr>
      <w:tr w:rsidR="007B4431" w:rsidRPr="007E612D" w:rsidTr="00D0623F">
        <w:trPr>
          <w:trHeight w:val="13044"/>
        </w:trPr>
        <w:tc>
          <w:tcPr>
            <w:tcW w:w="11327" w:type="dxa"/>
            <w:gridSpan w:val="2"/>
          </w:tcPr>
          <w:p w:rsidR="00B7193B" w:rsidRDefault="00B7193B" w:rsidP="00B7193B">
            <w:pPr>
              <w:pBdr>
                <w:bottom w:val="single" w:sz="4" w:space="1" w:color="808080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Current Designation: 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Name of the Company: </w:t>
            </w:r>
            <w:r w:rsidR="000602E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NRT Consultancy Pvt Ltd.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Notice Period :</w:t>
            </w:r>
            <w:r w:rsidR="009C229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602E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 Month</w:t>
            </w:r>
            <w:r w:rsidR="009C229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Date of joining current organization: </w:t>
            </w:r>
            <w:r w:rsidR="00B97C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November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201</w:t>
            </w:r>
            <w:r w:rsidR="000602E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B417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Years of experience: </w:t>
            </w:r>
            <w:r w:rsidR="000602E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="000A53E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years 2</w:t>
            </w:r>
            <w:r w:rsidR="00AB262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97C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month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90D1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P</w:t>
            </w:r>
            <w:r w:rsidR="003E3B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Course &amp; Percentage: (MCA), 7</w:t>
            </w:r>
            <w:r w:rsidR="00B97C8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Convenient time to contact: 10 AM to 8 PM</w:t>
            </w:r>
          </w:p>
          <w:p w:rsidR="0016415F" w:rsidRDefault="0016415F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73F94" w:rsidRPr="007D5CFB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6"/>
                <w:szCs w:val="26"/>
              </w:rPr>
            </w:pPr>
            <w:r w:rsidRPr="007D5CFB">
              <w:rPr>
                <w:b/>
                <w:sz w:val="26"/>
                <w:szCs w:val="26"/>
              </w:rPr>
              <w:t>OBJECTIVE</w:t>
            </w:r>
          </w:p>
          <w:p w:rsidR="00D0623F" w:rsidRDefault="00D0623F" w:rsidP="007E612D">
            <w:pPr>
              <w:spacing w:after="0" w:line="240" w:lineRule="auto"/>
            </w:pPr>
          </w:p>
          <w:p w:rsidR="00557CD0" w:rsidRPr="003505C4" w:rsidRDefault="00920712" w:rsidP="007E612D">
            <w:pPr>
              <w:spacing w:after="0" w:line="240" w:lineRule="auto"/>
            </w:pPr>
            <w:r w:rsidRPr="003505C4">
              <w:t xml:space="preserve">Seeking </w:t>
            </w:r>
            <w:r w:rsidR="00A40F7D" w:rsidRPr="003505C4">
              <w:t xml:space="preserve">challenging </w:t>
            </w:r>
            <w:r w:rsidR="00D23751" w:rsidRPr="003505C4">
              <w:t>and</w:t>
            </w:r>
            <w:r w:rsidR="00A40F7D" w:rsidRPr="003505C4">
              <w:t xml:space="preserve"> rewarding profile where I</w:t>
            </w:r>
            <w:r w:rsidR="00835743" w:rsidRPr="003505C4">
              <w:t xml:space="preserve"> </w:t>
            </w:r>
            <w:r w:rsidRPr="003505C4">
              <w:t xml:space="preserve">utilize my skills </w:t>
            </w:r>
            <w:r w:rsidR="00D23751" w:rsidRPr="003505C4">
              <w:t>and</w:t>
            </w:r>
            <w:r w:rsidRPr="003505C4">
              <w:t xml:space="preserve"> experience to </w:t>
            </w:r>
            <w:r w:rsidR="00CC4D9A" w:rsidRPr="003505C4">
              <w:t>maximize organizational profits</w:t>
            </w:r>
            <w:r w:rsidR="00D0623F">
              <w:t>.</w:t>
            </w:r>
          </w:p>
          <w:p w:rsidR="001C52D2" w:rsidRDefault="001C52D2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1C52D2" w:rsidRDefault="001C52D2" w:rsidP="007E61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B91BE5">
              <w:rPr>
                <w:b/>
                <w:sz w:val="24"/>
                <w:szCs w:val="24"/>
                <w:u w:val="single"/>
              </w:rPr>
              <w:t>Technical</w:t>
            </w:r>
            <w:r>
              <w:rPr>
                <w:b/>
                <w:sz w:val="24"/>
                <w:szCs w:val="24"/>
                <w:u w:val="single"/>
              </w:rPr>
              <w:t xml:space="preserve"> Skill- </w:t>
            </w:r>
          </w:p>
          <w:p w:rsidR="005F635C" w:rsidRPr="001C52D2" w:rsidRDefault="005F635C" w:rsidP="007E612D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431C30" w:rsidRPr="001C52D2" w:rsidRDefault="001C52D2" w:rsidP="001C52D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5F635C">
              <w:rPr>
                <w:b/>
              </w:rPr>
              <w:t xml:space="preserve">Front </w:t>
            </w:r>
            <w:r w:rsidR="005F635C" w:rsidRPr="005F635C">
              <w:rPr>
                <w:b/>
              </w:rPr>
              <w:t>end tool</w:t>
            </w:r>
            <w:r w:rsidR="005F635C">
              <w:t xml:space="preserve"> - </w:t>
            </w:r>
            <w:r>
              <w:t>(</w:t>
            </w:r>
            <w:r w:rsidRPr="001C52D2">
              <w:t>Oracle forms &amp; report (6i,10g)</w:t>
            </w:r>
            <w:r w:rsidR="005F635C">
              <w:t>.</w:t>
            </w:r>
          </w:p>
          <w:p w:rsidR="001C52D2" w:rsidRPr="001C52D2" w:rsidRDefault="001C52D2" w:rsidP="005F635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5F635C">
              <w:rPr>
                <w:b/>
              </w:rPr>
              <w:t xml:space="preserve">Programming </w:t>
            </w:r>
            <w:r w:rsidR="005F635C" w:rsidRPr="005F635C">
              <w:rPr>
                <w:b/>
              </w:rPr>
              <w:t>language</w:t>
            </w:r>
            <w:r w:rsidR="005F635C">
              <w:t xml:space="preserve"> –SQL &amp; </w:t>
            </w:r>
            <w:r w:rsidRPr="001C52D2">
              <w:t>Pl/</w:t>
            </w:r>
            <w:proofErr w:type="spellStart"/>
            <w:r w:rsidRPr="001C52D2">
              <w:t>sql</w:t>
            </w:r>
            <w:proofErr w:type="spellEnd"/>
            <w:r w:rsidRPr="001C52D2">
              <w:t xml:space="preserve"> (function, procedure, trigger, package, cursor etc)</w:t>
            </w:r>
            <w:r w:rsidR="005F635C">
              <w:t>.</w:t>
            </w:r>
            <w:r w:rsidRPr="001C52D2">
              <w:t xml:space="preserve"> </w:t>
            </w:r>
          </w:p>
          <w:p w:rsidR="001C52D2" w:rsidRDefault="001C52D2" w:rsidP="001C52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5F635C">
              <w:rPr>
                <w:b/>
              </w:rPr>
              <w:t>Tools</w:t>
            </w:r>
            <w:r w:rsidRPr="001C52D2">
              <w:t xml:space="preserve"> </w:t>
            </w:r>
            <w:r w:rsidR="005F635C">
              <w:t>-</w:t>
            </w:r>
            <w:r w:rsidRPr="001C52D2">
              <w:t xml:space="preserve">(Toad , </w:t>
            </w:r>
            <w:proofErr w:type="spellStart"/>
            <w:r w:rsidRPr="001C52D2">
              <w:t>Sql</w:t>
            </w:r>
            <w:proofErr w:type="spellEnd"/>
            <w:r w:rsidR="000602EC">
              <w:t xml:space="preserve"> navigator, </w:t>
            </w:r>
            <w:proofErr w:type="spellStart"/>
            <w:r w:rsidR="000602EC">
              <w:t>Sql</w:t>
            </w:r>
            <w:proofErr w:type="spellEnd"/>
            <w:r w:rsidR="000602EC">
              <w:t xml:space="preserve"> </w:t>
            </w:r>
            <w:r w:rsidRPr="001C52D2">
              <w:t>developer,</w:t>
            </w:r>
            <w:r w:rsidR="000602EC">
              <w:t xml:space="preserve"> </w:t>
            </w:r>
            <w:proofErr w:type="spellStart"/>
            <w:r w:rsidR="000602EC">
              <w:t>Plsql</w:t>
            </w:r>
            <w:proofErr w:type="spellEnd"/>
            <w:r w:rsidRPr="001C52D2">
              <w:t xml:space="preserve"> </w:t>
            </w:r>
            <w:r w:rsidR="000602EC">
              <w:t xml:space="preserve">Developer, </w:t>
            </w:r>
            <w:r w:rsidRPr="001C52D2">
              <w:t>Oracle form builder &amp; Report builder</w:t>
            </w:r>
            <w:r>
              <w:rPr>
                <w:sz w:val="20"/>
                <w:szCs w:val="20"/>
              </w:rPr>
              <w:t xml:space="preserve"> )</w:t>
            </w:r>
          </w:p>
          <w:p w:rsidR="005F635C" w:rsidRPr="005F635C" w:rsidRDefault="005F635C" w:rsidP="001C52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</w:rPr>
              <w:t xml:space="preserve">Database- </w:t>
            </w:r>
            <w:r>
              <w:t>oracle database (9i,10g,11g).</w:t>
            </w:r>
          </w:p>
          <w:p w:rsidR="005F635C" w:rsidRDefault="005F635C" w:rsidP="005F635C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:rsidR="00431C30" w:rsidRPr="001F063F" w:rsidRDefault="00431C30" w:rsidP="00431C3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6"/>
                <w:szCs w:val="26"/>
              </w:rPr>
            </w:pPr>
            <w:r w:rsidRPr="001F063F">
              <w:rPr>
                <w:b/>
                <w:sz w:val="26"/>
                <w:szCs w:val="26"/>
              </w:rPr>
              <w:t>EDUCATION</w:t>
            </w:r>
          </w:p>
          <w:p w:rsidR="00732D57" w:rsidRDefault="001C52D2" w:rsidP="007E612D">
            <w:pPr>
              <w:spacing w:after="0" w:line="240" w:lineRule="auto"/>
            </w:pPr>
            <w:r>
              <w:t>-</w:t>
            </w:r>
            <w:r w:rsidR="00A458C9">
              <w:t xml:space="preserve"> </w:t>
            </w:r>
            <w:r w:rsidR="00431C30">
              <w:t xml:space="preserve">MCA (2013) From </w:t>
            </w:r>
            <w:r w:rsidR="003505C4">
              <w:t>PTU (</w:t>
            </w:r>
            <w:r w:rsidR="00431C30">
              <w:t xml:space="preserve">Punjab </w:t>
            </w:r>
            <w:r w:rsidR="003505C4">
              <w:t>technical university)</w:t>
            </w:r>
            <w:r w:rsidR="00431C30">
              <w:t xml:space="preserve"> with 75%.</w:t>
            </w:r>
          </w:p>
          <w:p w:rsidR="00A458C9" w:rsidRDefault="00A458C9" w:rsidP="007E612D">
            <w:pPr>
              <w:spacing w:after="0" w:line="240" w:lineRule="auto"/>
            </w:pPr>
            <w:r>
              <w:t>- PGDCA (2011) From Allahabad university with 50%.</w:t>
            </w:r>
          </w:p>
          <w:p w:rsidR="00A458C9" w:rsidRDefault="001C52D2" w:rsidP="007E612D">
            <w:pPr>
              <w:spacing w:after="0" w:line="240" w:lineRule="auto"/>
            </w:pPr>
            <w:r>
              <w:t>-</w:t>
            </w:r>
            <w:r w:rsidR="00FD01BA">
              <w:t xml:space="preserve"> </w:t>
            </w:r>
            <w:r w:rsidR="00431C30">
              <w:t>Graduation B.A. (2009) From VBSPU with 51%.</w:t>
            </w:r>
          </w:p>
          <w:p w:rsidR="00431C30" w:rsidRDefault="001C52D2" w:rsidP="007E612D">
            <w:pPr>
              <w:spacing w:after="0" w:line="240" w:lineRule="auto"/>
            </w:pPr>
            <w:r>
              <w:t>-</w:t>
            </w:r>
            <w:r w:rsidR="00FD01BA">
              <w:t xml:space="preserve"> </w:t>
            </w:r>
            <w:r>
              <w:t>10+2(2006) from U.P. Board with 66%.</w:t>
            </w:r>
          </w:p>
          <w:p w:rsidR="001C52D2" w:rsidRDefault="001C52D2" w:rsidP="007E612D">
            <w:pPr>
              <w:spacing w:after="0" w:line="240" w:lineRule="auto"/>
            </w:pPr>
            <w:r>
              <w:t>-</w:t>
            </w:r>
            <w:r w:rsidR="00FD01BA">
              <w:t xml:space="preserve"> </w:t>
            </w:r>
            <w:r>
              <w:t>10</w:t>
            </w:r>
            <w:r w:rsidRPr="001C52D2">
              <w:rPr>
                <w:vertAlign w:val="superscript"/>
              </w:rPr>
              <w:t>th</w:t>
            </w:r>
            <w:r>
              <w:t xml:space="preserve"> (2004) from U.P. Board with 61%.</w:t>
            </w:r>
          </w:p>
          <w:p w:rsidR="001C52D2" w:rsidRDefault="001C52D2" w:rsidP="007E612D">
            <w:pPr>
              <w:spacing w:after="0" w:line="240" w:lineRule="auto"/>
            </w:pPr>
          </w:p>
          <w:p w:rsidR="007039B9" w:rsidRPr="007D5CFB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6"/>
                <w:szCs w:val="26"/>
              </w:rPr>
            </w:pPr>
            <w:r w:rsidRPr="007D5CFB">
              <w:rPr>
                <w:b/>
                <w:sz w:val="26"/>
                <w:szCs w:val="26"/>
              </w:rPr>
              <w:t>EXPERIENCE</w:t>
            </w:r>
          </w:p>
          <w:p w:rsidR="00C217EF" w:rsidRPr="00C217EF" w:rsidRDefault="00C217EF" w:rsidP="00302F4D">
            <w:pPr>
              <w:spacing w:after="0" w:line="240" w:lineRule="auto"/>
            </w:pPr>
            <w:r w:rsidRPr="00302F4D">
              <w:rPr>
                <w:b/>
                <w:i/>
              </w:rPr>
              <w:t>SOFTWARE ENGINEER -</w:t>
            </w:r>
            <w:r>
              <w:t xml:space="preserve"> </w:t>
            </w:r>
            <w:r w:rsidRPr="00302F4D">
              <w:rPr>
                <w:b/>
                <w:bCs/>
                <w:i/>
                <w:iCs/>
              </w:rPr>
              <w:t>EXILANT Technologies Pvt</w:t>
            </w:r>
            <w:r w:rsidR="005870F2" w:rsidRPr="00302F4D">
              <w:rPr>
                <w:b/>
                <w:bCs/>
                <w:i/>
                <w:iCs/>
              </w:rPr>
              <w:t>.</w:t>
            </w:r>
            <w:r w:rsidRPr="00302F4D">
              <w:rPr>
                <w:b/>
                <w:bCs/>
                <w:i/>
                <w:iCs/>
              </w:rPr>
              <w:t xml:space="preserve"> Ltd</w:t>
            </w:r>
            <w:r w:rsidR="005870F2" w:rsidRPr="00302F4D">
              <w:rPr>
                <w:b/>
                <w:bCs/>
                <w:i/>
                <w:iCs/>
              </w:rPr>
              <w:t xml:space="preserve">. </w:t>
            </w:r>
            <w:r w:rsidRPr="00302F4D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0602EC" w:rsidRPr="00302F4D">
              <w:rPr>
                <w:b/>
                <w:bCs/>
                <w:i/>
                <w:iCs/>
              </w:rPr>
              <w:t>Bang</w:t>
            </w:r>
            <w:r w:rsidR="00F04D61" w:rsidRPr="00302F4D">
              <w:rPr>
                <w:b/>
                <w:bCs/>
                <w:i/>
                <w:iCs/>
              </w:rPr>
              <w:t>lore</w:t>
            </w:r>
            <w:proofErr w:type="spellEnd"/>
            <w:r w:rsidRPr="00302F4D">
              <w:rPr>
                <w:b/>
                <w:bCs/>
                <w:i/>
                <w:iCs/>
              </w:rPr>
              <w:t xml:space="preserve">   </w:t>
            </w:r>
            <w:r w:rsidR="009C17C0" w:rsidRPr="00302F4D">
              <w:rPr>
                <w:i/>
                <w:iCs/>
              </w:rPr>
              <w:t>(</w:t>
            </w:r>
            <w:r w:rsidR="00B97C83" w:rsidRPr="00302F4D">
              <w:rPr>
                <w:i/>
                <w:iCs/>
              </w:rPr>
              <w:t>November</w:t>
            </w:r>
            <w:r w:rsidR="00D204A9" w:rsidRPr="00302F4D">
              <w:rPr>
                <w:i/>
                <w:iCs/>
              </w:rPr>
              <w:t xml:space="preserve">  201</w:t>
            </w:r>
            <w:r w:rsidR="00B97C83" w:rsidRPr="00302F4D">
              <w:rPr>
                <w:i/>
                <w:iCs/>
              </w:rPr>
              <w:t>3</w:t>
            </w:r>
            <w:r w:rsidRPr="00302F4D">
              <w:rPr>
                <w:i/>
                <w:iCs/>
              </w:rPr>
              <w:t xml:space="preserve"> </w:t>
            </w:r>
            <w:r>
              <w:t>–</w:t>
            </w:r>
            <w:r w:rsidR="005F635C" w:rsidRPr="00302F4D">
              <w:rPr>
                <w:i/>
                <w:iCs/>
              </w:rPr>
              <w:t xml:space="preserve"> 31-Jan-2017</w:t>
            </w:r>
            <w:r w:rsidRPr="00302F4D">
              <w:rPr>
                <w:i/>
                <w:iCs/>
              </w:rPr>
              <w:t>)</w:t>
            </w:r>
          </w:p>
          <w:p w:rsidR="007F5F08" w:rsidRDefault="00C217EF" w:rsidP="00C217EF">
            <w:pPr>
              <w:suppressAutoHyphens/>
              <w:rPr>
                <w:b/>
                <w:iCs/>
              </w:rPr>
            </w:pP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7F5F08">
              <w:rPr>
                <w:b/>
                <w:iCs/>
              </w:rPr>
              <w:t>PROJECTS :-</w:t>
            </w:r>
          </w:p>
          <w:p w:rsidR="00C217EF" w:rsidRPr="007F5F08" w:rsidRDefault="007F5F08" w:rsidP="007F5F08">
            <w:pPr>
              <w:pStyle w:val="ListParagraph"/>
              <w:numPr>
                <w:ilvl w:val="0"/>
                <w:numId w:val="10"/>
              </w:numPr>
              <w:suppressAutoHyphens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PRIME (</w:t>
            </w:r>
            <w:r w:rsidR="00C217EF" w:rsidRPr="007F5F08">
              <w:rPr>
                <w:b/>
                <w:bCs/>
                <w:sz w:val="26"/>
                <w:szCs w:val="26"/>
              </w:rPr>
              <w:t xml:space="preserve">Pay Roll and Related Independent </w:t>
            </w:r>
            <w:r>
              <w:rPr>
                <w:b/>
                <w:bCs/>
                <w:sz w:val="26"/>
                <w:szCs w:val="26"/>
              </w:rPr>
              <w:t>Modules).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27"/>
              <w:gridCol w:w="7430"/>
            </w:tblGrid>
            <w:tr w:rsidR="00C217EF" w:rsidTr="00FD01BA">
              <w:trPr>
                <w:trHeight w:val="81"/>
              </w:trPr>
              <w:tc>
                <w:tcPr>
                  <w:tcW w:w="2327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nil"/>
                  </w:tcBorders>
                </w:tcPr>
                <w:p w:rsidR="00C217EF" w:rsidRPr="00340DC1" w:rsidRDefault="00C217EF" w:rsidP="004A5FFD">
                  <w:pPr>
                    <w:keepNext/>
                    <w:suppressAutoHyphens/>
                    <w:rPr>
                      <w:b/>
                      <w:i/>
                      <w:iCs/>
                    </w:rPr>
                  </w:pPr>
                  <w:r w:rsidRPr="00340DC1">
                    <w:rPr>
                      <w:b/>
                      <w:i/>
                      <w:iCs/>
                    </w:rPr>
                    <w:t>Technologies Used</w:t>
                  </w:r>
                  <w:r w:rsidR="000602EC">
                    <w:rPr>
                      <w:b/>
                      <w:i/>
                      <w:iCs/>
                    </w:rPr>
                    <w:t xml:space="preserve"> </w:t>
                  </w:r>
                  <w:r w:rsidRPr="00340DC1">
                    <w:rPr>
                      <w:b/>
                      <w:i/>
                      <w:iCs/>
                    </w:rPr>
                    <w:t>:</w:t>
                  </w:r>
                  <w:r w:rsidR="00340DC1" w:rsidRPr="00340DC1">
                    <w:rPr>
                      <w:b/>
                      <w:i/>
                      <w:iCs/>
                    </w:rPr>
                    <w:t>-</w:t>
                  </w:r>
                </w:p>
              </w:tc>
              <w:tc>
                <w:tcPr>
                  <w:tcW w:w="743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Default="005870F2" w:rsidP="00CC4DD8">
                  <w:pPr>
                    <w:suppressAutoHyphens/>
                    <w:jc w:val="both"/>
                  </w:pPr>
                  <w:r>
                    <w:t xml:space="preserve">Oracle </w:t>
                  </w:r>
                  <w:r w:rsidR="007E0E54">
                    <w:t>(</w:t>
                  </w:r>
                  <w:r>
                    <w:t>9i</w:t>
                  </w:r>
                  <w:r w:rsidR="007E0E54">
                    <w:t>,</w:t>
                  </w:r>
                  <w:r w:rsidR="00D76BB0">
                    <w:t xml:space="preserve"> 10g,</w:t>
                  </w:r>
                  <w:r w:rsidR="007E0E54">
                    <w:t xml:space="preserve"> 11g)</w:t>
                  </w:r>
                  <w:r w:rsidR="009C17C0">
                    <w:t>,</w:t>
                  </w:r>
                  <w:r w:rsidR="00C217EF">
                    <w:t xml:space="preserve"> Oracle</w:t>
                  </w:r>
                  <w:r w:rsidR="00CC4DD8">
                    <w:t xml:space="preserve"> (</w:t>
                  </w:r>
                  <w:r w:rsidR="00C217EF">
                    <w:t>6i</w:t>
                  </w:r>
                  <w:r w:rsidR="00CC4DD8">
                    <w:t xml:space="preserve"> &amp; 10g)</w:t>
                  </w:r>
                  <w:r w:rsidR="002D14CF">
                    <w:t xml:space="preserve"> Forms &amp; Reports,</w:t>
                  </w:r>
                  <w:r w:rsidR="00C33166">
                    <w:t xml:space="preserve"> PL/SQL</w:t>
                  </w:r>
                  <w:r w:rsidR="00C217EF">
                    <w:t>.</w:t>
                  </w:r>
                </w:p>
              </w:tc>
            </w:tr>
            <w:tr w:rsidR="00C217EF" w:rsidTr="00FD01BA">
              <w:trPr>
                <w:trHeight w:val="301"/>
              </w:trPr>
              <w:tc>
                <w:tcPr>
                  <w:tcW w:w="2327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nil"/>
                  </w:tcBorders>
                </w:tcPr>
                <w:p w:rsidR="00C217EF" w:rsidRPr="00340DC1" w:rsidRDefault="00C217EF" w:rsidP="004A5FFD">
                  <w:pPr>
                    <w:keepNext/>
                    <w:suppressAutoHyphens/>
                    <w:rPr>
                      <w:b/>
                      <w:i/>
                      <w:iCs/>
                    </w:rPr>
                  </w:pPr>
                  <w:r w:rsidRPr="00340DC1">
                    <w:rPr>
                      <w:b/>
                      <w:i/>
                      <w:iCs/>
                    </w:rPr>
                    <w:t>Description:</w:t>
                  </w:r>
                  <w:r w:rsidR="00340DC1" w:rsidRPr="00340DC1">
                    <w:rPr>
                      <w:b/>
                      <w:i/>
                      <w:iCs/>
                    </w:rPr>
                    <w:t>-</w:t>
                  </w:r>
                </w:p>
              </w:tc>
              <w:tc>
                <w:tcPr>
                  <w:tcW w:w="7430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Default="00C217EF" w:rsidP="004A5FFD">
                  <w:pPr>
                    <w:suppressAutoHyphens/>
                    <w:jc w:val="both"/>
                  </w:pPr>
                  <w:r>
                    <w:t>Developed modules to process Pay Roll for Railway employees along with keeping track of their details of Bio</w:t>
                  </w:r>
                  <w:r w:rsidR="00C73758">
                    <w:t xml:space="preserve"> </w:t>
                  </w:r>
                  <w:r>
                    <w:t>data, Income Tax, Lea</w:t>
                  </w:r>
                  <w:r w:rsidR="00FD01BA">
                    <w:t xml:space="preserve">ves, Bonus, Arrears and </w:t>
                  </w:r>
                  <w:r>
                    <w:t>other Pay Related h</w:t>
                  </w:r>
                  <w:r w:rsidR="00FD01BA">
                    <w:t>eads for Divisions</w:t>
                  </w:r>
                  <w:r>
                    <w:t>.</w:t>
                  </w:r>
                </w:p>
              </w:tc>
            </w:tr>
            <w:tr w:rsidR="00C217EF" w:rsidTr="00FD01BA">
              <w:trPr>
                <w:trHeight w:val="301"/>
              </w:trPr>
              <w:tc>
                <w:tcPr>
                  <w:tcW w:w="2327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nil"/>
                  </w:tcBorders>
                </w:tcPr>
                <w:p w:rsidR="00C217EF" w:rsidRPr="00340DC1" w:rsidRDefault="00C217EF" w:rsidP="004A5FFD">
                  <w:pPr>
                    <w:keepNext/>
                    <w:suppressAutoHyphens/>
                    <w:rPr>
                      <w:b/>
                      <w:i/>
                      <w:iCs/>
                    </w:rPr>
                  </w:pPr>
                  <w:r w:rsidRPr="00340DC1">
                    <w:rPr>
                      <w:b/>
                      <w:i/>
                      <w:iCs/>
                    </w:rPr>
                    <w:t>Client</w:t>
                  </w:r>
                  <w:r w:rsidR="00340DC1" w:rsidRPr="00340DC1">
                    <w:rPr>
                      <w:b/>
                      <w:i/>
                      <w:iCs/>
                    </w:rPr>
                    <w:t>:-</w:t>
                  </w:r>
                </w:p>
              </w:tc>
              <w:tc>
                <w:tcPr>
                  <w:tcW w:w="7430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Default="00C217EF" w:rsidP="004A5FFD">
                  <w:pPr>
                    <w:suppressAutoHyphens/>
                    <w:jc w:val="both"/>
                  </w:pPr>
                  <w:r>
                    <w:t>Indian Railways</w:t>
                  </w:r>
                </w:p>
              </w:tc>
            </w:tr>
          </w:tbl>
          <w:p w:rsidR="00C217EF" w:rsidRPr="007F5F08" w:rsidRDefault="007F5F08" w:rsidP="007F5F08">
            <w:pPr>
              <w:pStyle w:val="ListParagraph"/>
              <w:numPr>
                <w:ilvl w:val="0"/>
                <w:numId w:val="10"/>
              </w:numPr>
              <w:suppressAutoHyphens/>
              <w:rPr>
                <w:b/>
                <w:bCs/>
                <w:sz w:val="26"/>
                <w:szCs w:val="26"/>
              </w:rPr>
            </w:pPr>
            <w:r w:rsidRPr="007F5F08">
              <w:rPr>
                <w:b/>
                <w:bCs/>
                <w:sz w:val="26"/>
                <w:szCs w:val="26"/>
              </w:rPr>
              <w:t>AFRES (</w:t>
            </w:r>
            <w:r w:rsidR="00C217EF" w:rsidRPr="007F5F08">
              <w:rPr>
                <w:b/>
                <w:bCs/>
                <w:sz w:val="26"/>
                <w:szCs w:val="26"/>
              </w:rPr>
              <w:t>Advanced Finance and Railway E</w:t>
            </w:r>
            <w:r w:rsidRPr="007F5F08">
              <w:rPr>
                <w:b/>
                <w:bCs/>
                <w:sz w:val="26"/>
                <w:szCs w:val="26"/>
              </w:rPr>
              <w:t>arning Expenditure System</w:t>
            </w:r>
            <w:r w:rsidR="00C217EF" w:rsidRPr="007F5F08">
              <w:rPr>
                <w:b/>
                <w:bCs/>
                <w:sz w:val="26"/>
                <w:szCs w:val="26"/>
              </w:rPr>
              <w:t>).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27"/>
              <w:gridCol w:w="7680"/>
            </w:tblGrid>
            <w:tr w:rsidR="00C217EF" w:rsidTr="003F703F">
              <w:trPr>
                <w:trHeight w:val="99"/>
              </w:trPr>
              <w:tc>
                <w:tcPr>
                  <w:tcW w:w="2227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Pr="00340DC1" w:rsidRDefault="00C217EF" w:rsidP="004A5FFD">
                  <w:pPr>
                    <w:keepNext/>
                    <w:suppressAutoHyphens/>
                    <w:rPr>
                      <w:b/>
                      <w:i/>
                      <w:iCs/>
                    </w:rPr>
                  </w:pPr>
                  <w:r w:rsidRPr="00340DC1">
                    <w:rPr>
                      <w:b/>
                      <w:i/>
                      <w:iCs/>
                    </w:rPr>
                    <w:t>Technologies Used:</w:t>
                  </w:r>
                  <w:r w:rsidR="00340DC1" w:rsidRPr="00340DC1">
                    <w:rPr>
                      <w:b/>
                      <w:i/>
                      <w:iCs/>
                    </w:rPr>
                    <w:t>-</w:t>
                  </w:r>
                </w:p>
              </w:tc>
              <w:tc>
                <w:tcPr>
                  <w:tcW w:w="76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Default="009C17C0" w:rsidP="009C17C0">
                  <w:pPr>
                    <w:suppressAutoHyphens/>
                    <w:jc w:val="both"/>
                  </w:pPr>
                  <w:r>
                    <w:t>Oracl</w:t>
                  </w:r>
                  <w:r w:rsidR="005870F2">
                    <w:t xml:space="preserve">e </w:t>
                  </w:r>
                  <w:r w:rsidR="007E0E54">
                    <w:t>(</w:t>
                  </w:r>
                  <w:r>
                    <w:t>9i</w:t>
                  </w:r>
                  <w:r w:rsidR="007E0E54">
                    <w:t>,</w:t>
                  </w:r>
                  <w:r w:rsidR="00D76BB0">
                    <w:t xml:space="preserve"> 10g,</w:t>
                  </w:r>
                  <w:r w:rsidR="007E0E54">
                    <w:t xml:space="preserve"> 11g),</w:t>
                  </w:r>
                  <w:r w:rsidR="00C217EF">
                    <w:t xml:space="preserve"> Oracle</w:t>
                  </w:r>
                  <w:r w:rsidR="00CC4DD8">
                    <w:t xml:space="preserve"> (</w:t>
                  </w:r>
                  <w:r w:rsidR="00C217EF">
                    <w:t>6i</w:t>
                  </w:r>
                  <w:r w:rsidR="00CC4DD8">
                    <w:t xml:space="preserve"> &amp; 10g)</w:t>
                  </w:r>
                  <w:r w:rsidR="00C217EF">
                    <w:t xml:space="preserve"> Forms &amp; Reports,</w:t>
                  </w:r>
                  <w:r w:rsidR="00FD01BA">
                    <w:t xml:space="preserve"> </w:t>
                  </w:r>
                  <w:r w:rsidR="00C33166">
                    <w:t>PL/SQL,</w:t>
                  </w:r>
                  <w:r w:rsidR="00C217EF">
                    <w:t xml:space="preserve"> SQL Reports.</w:t>
                  </w:r>
                </w:p>
              </w:tc>
            </w:tr>
            <w:tr w:rsidR="00C217EF" w:rsidTr="003F703F">
              <w:trPr>
                <w:trHeight w:val="366"/>
              </w:trPr>
              <w:tc>
                <w:tcPr>
                  <w:tcW w:w="2227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Pr="00340DC1" w:rsidRDefault="00C217EF" w:rsidP="004A5FFD">
                  <w:pPr>
                    <w:keepNext/>
                    <w:suppressAutoHyphens/>
                    <w:rPr>
                      <w:b/>
                      <w:i/>
                      <w:iCs/>
                    </w:rPr>
                  </w:pPr>
                  <w:r w:rsidRPr="00340DC1">
                    <w:rPr>
                      <w:b/>
                      <w:i/>
                      <w:iCs/>
                    </w:rPr>
                    <w:t>Description:</w:t>
                  </w:r>
                  <w:r w:rsidR="00340DC1" w:rsidRPr="00340DC1">
                    <w:rPr>
                      <w:b/>
                      <w:i/>
                      <w:iCs/>
                    </w:rPr>
                    <w:t>-</w:t>
                  </w:r>
                </w:p>
              </w:tc>
              <w:tc>
                <w:tcPr>
                  <w:tcW w:w="76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Default="00C217EF" w:rsidP="004A5FFD">
                  <w:pPr>
                    <w:suppressAutoHyphens/>
                    <w:jc w:val="both"/>
                  </w:pPr>
                  <w:r>
                    <w:t>Developed, customized and maintained the module to handle the huge Railways account for maintaining earning and expenditure of Railways i.e</w:t>
                  </w:r>
                  <w:r w:rsidR="009C17C0">
                    <w:t>.</w:t>
                  </w:r>
                  <w:r>
                    <w:t xml:space="preserve"> to process the Salary, Contractor and Expe</w:t>
                  </w:r>
                  <w:r w:rsidR="009C17C0">
                    <w:t>nditure bills, printing cheques</w:t>
                  </w:r>
                  <w:r>
                    <w:t xml:space="preserve"> to keep track of Employee </w:t>
                  </w:r>
                  <w:r>
                    <w:lastRenderedPageBreak/>
                    <w:t>PF, Pension, Loans and Advances Details</w:t>
                  </w:r>
                </w:p>
              </w:tc>
            </w:tr>
            <w:tr w:rsidR="00C217EF" w:rsidTr="003F703F">
              <w:trPr>
                <w:trHeight w:val="194"/>
              </w:trPr>
              <w:tc>
                <w:tcPr>
                  <w:tcW w:w="2227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Pr="00340DC1" w:rsidRDefault="00C217EF" w:rsidP="004A5FFD">
                  <w:pPr>
                    <w:keepNext/>
                    <w:suppressAutoHyphens/>
                    <w:rPr>
                      <w:b/>
                      <w:i/>
                      <w:iCs/>
                    </w:rPr>
                  </w:pPr>
                  <w:r w:rsidRPr="00340DC1">
                    <w:rPr>
                      <w:b/>
                      <w:i/>
                      <w:iCs/>
                    </w:rPr>
                    <w:lastRenderedPageBreak/>
                    <w:t>Client</w:t>
                  </w:r>
                  <w:r w:rsidR="00340DC1">
                    <w:rPr>
                      <w:b/>
                      <w:i/>
                      <w:iCs/>
                    </w:rPr>
                    <w:t>:</w:t>
                  </w:r>
                  <w:r w:rsidR="00340DC1" w:rsidRPr="00340DC1">
                    <w:rPr>
                      <w:b/>
                      <w:i/>
                      <w:iCs/>
                    </w:rPr>
                    <w:t>-</w:t>
                  </w:r>
                </w:p>
              </w:tc>
              <w:tc>
                <w:tcPr>
                  <w:tcW w:w="76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C217EF" w:rsidRDefault="00C217EF" w:rsidP="004A5FFD">
                  <w:pPr>
                    <w:suppressAutoHyphens/>
                    <w:jc w:val="both"/>
                  </w:pPr>
                  <w:r>
                    <w:t>Indian Railways</w:t>
                  </w:r>
                </w:p>
              </w:tc>
            </w:tr>
          </w:tbl>
          <w:p w:rsidR="00302F4D" w:rsidRDefault="00302F4D" w:rsidP="00302F4D">
            <w:pPr>
              <w:pBdr>
                <w:bottom w:val="single" w:sz="12" w:space="1" w:color="auto"/>
              </w:pBdr>
              <w:suppressAutoHyphens/>
              <w:rPr>
                <w:b/>
                <w:bCs/>
                <w:i/>
              </w:rPr>
            </w:pPr>
          </w:p>
          <w:p w:rsidR="000602EC" w:rsidRDefault="00302F4D" w:rsidP="00302F4D">
            <w:pPr>
              <w:pBdr>
                <w:bottom w:val="single" w:sz="12" w:space="1" w:color="auto"/>
              </w:pBdr>
              <w:suppressAutoHyphens/>
              <w:rPr>
                <w:b/>
                <w:bCs/>
                <w:i/>
              </w:rPr>
            </w:pPr>
            <w:r w:rsidRPr="00302F4D">
              <w:rPr>
                <w:b/>
                <w:bCs/>
                <w:i/>
              </w:rPr>
              <w:t>Software Engineer- Tech Mahindra Ltd. Pune (</w:t>
            </w:r>
            <w:r w:rsidRPr="00302F4D">
              <w:rPr>
                <w:bCs/>
                <w:i/>
              </w:rPr>
              <w:t>May 2017- Oct 2017</w:t>
            </w:r>
            <w:r w:rsidRPr="00302F4D">
              <w:rPr>
                <w:b/>
                <w:bCs/>
                <w:i/>
              </w:rPr>
              <w:t>)</w:t>
            </w:r>
          </w:p>
          <w:p w:rsidR="003F703F" w:rsidRDefault="00302F4D" w:rsidP="00302F4D">
            <w:pPr>
              <w:pBdr>
                <w:bottom w:val="single" w:sz="12" w:space="1" w:color="auto"/>
              </w:pBdr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 xml:space="preserve">Project:- </w:t>
            </w:r>
          </w:p>
          <w:p w:rsidR="00302F4D" w:rsidRDefault="00302F4D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r>
              <w:rPr>
                <w:b/>
                <w:bCs/>
              </w:rPr>
              <w:t>BOOM &amp; LOOM</w:t>
            </w:r>
            <w:r w:rsidR="003F703F">
              <w:rPr>
                <w:b/>
                <w:bCs/>
              </w:rPr>
              <w:t>(</w:t>
            </w:r>
            <w:r w:rsidR="003F703F" w:rsidRPr="003F703F">
              <w:rPr>
                <w:bCs/>
              </w:rPr>
              <w:t xml:space="preserve">Bentley &amp; Lamborghini Online Ordering Management </w:t>
            </w:r>
            <w:r w:rsidR="003F703F">
              <w:rPr>
                <w:bCs/>
              </w:rPr>
              <w:t>)</w:t>
            </w:r>
          </w:p>
          <w:p w:rsidR="003F703F" w:rsidRDefault="003F703F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r w:rsidRPr="003F703F">
              <w:rPr>
                <w:b/>
                <w:bCs/>
                <w:i/>
              </w:rPr>
              <w:t>Technology Used :</w:t>
            </w:r>
            <w:r>
              <w:rPr>
                <w:bCs/>
              </w:rPr>
              <w:t xml:space="preserve"> Oracle 10g database and oracle 10g form and reports , </w:t>
            </w:r>
            <w:proofErr w:type="spellStart"/>
            <w:r>
              <w:rPr>
                <w:bCs/>
              </w:rPr>
              <w:t>Sql</w:t>
            </w:r>
            <w:proofErr w:type="spellEnd"/>
            <w:r>
              <w:rPr>
                <w:bCs/>
              </w:rPr>
              <w:t xml:space="preserve"> Developer</w:t>
            </w:r>
          </w:p>
          <w:p w:rsidR="003F703F" w:rsidRDefault="003F703F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proofErr w:type="gramStart"/>
            <w:r w:rsidRPr="003F703F">
              <w:rPr>
                <w:b/>
                <w:bCs/>
                <w:i/>
              </w:rPr>
              <w:t>Description :</w:t>
            </w:r>
            <w:proofErr w:type="gramEnd"/>
            <w:r>
              <w:rPr>
                <w:bCs/>
              </w:rPr>
              <w:t xml:space="preserve"> Problem Solving , Support , Customized and Maintained the module to handle online order of Bentley and   Lamborghini Cars and modified orders online and maintained data till delivered to Cars. </w:t>
            </w:r>
          </w:p>
          <w:p w:rsidR="003F703F" w:rsidRDefault="003F703F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proofErr w:type="gramStart"/>
            <w:r w:rsidRPr="003F703F">
              <w:rPr>
                <w:b/>
                <w:bCs/>
                <w:i/>
              </w:rPr>
              <w:t>Client :</w:t>
            </w:r>
            <w:proofErr w:type="gramEnd"/>
            <w:r>
              <w:rPr>
                <w:bCs/>
              </w:rPr>
              <w:t xml:space="preserve"> Bentley and Lamborghini </w:t>
            </w:r>
            <w:proofErr w:type="spellStart"/>
            <w:r>
              <w:rPr>
                <w:bCs/>
              </w:rPr>
              <w:t>Moters</w:t>
            </w:r>
            <w:proofErr w:type="spellEnd"/>
            <w:r>
              <w:rPr>
                <w:bCs/>
              </w:rPr>
              <w:t>.</w:t>
            </w:r>
          </w:p>
          <w:p w:rsidR="003F703F" w:rsidRDefault="003F703F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</w:p>
          <w:p w:rsidR="003F703F" w:rsidRDefault="003F703F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r w:rsidRPr="00116328">
              <w:rPr>
                <w:b/>
                <w:bCs/>
                <w:i/>
              </w:rPr>
              <w:t>Software Engineer – NRT Consultancy Pvt Ltd. Ranchi (</w:t>
            </w:r>
            <w:r>
              <w:rPr>
                <w:bCs/>
              </w:rPr>
              <w:t>Nov 2017 – Till Now)</w:t>
            </w:r>
          </w:p>
          <w:p w:rsidR="00725BA9" w:rsidRDefault="00116328" w:rsidP="00302F4D">
            <w:pPr>
              <w:pBdr>
                <w:bottom w:val="single" w:sz="12" w:space="1" w:color="auto"/>
              </w:pBdr>
              <w:suppressAutoHyphens/>
              <w:rPr>
                <w:b/>
                <w:bCs/>
              </w:rPr>
            </w:pPr>
            <w:r w:rsidRPr="00116328">
              <w:rPr>
                <w:b/>
                <w:bCs/>
              </w:rPr>
              <w:t>Project :-</w:t>
            </w:r>
            <w:r w:rsidR="00672DB5">
              <w:rPr>
                <w:b/>
                <w:bCs/>
              </w:rPr>
              <w:t xml:space="preserve"> </w:t>
            </w:r>
          </w:p>
          <w:p w:rsidR="00116328" w:rsidRDefault="000B23DE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r>
              <w:rPr>
                <w:b/>
                <w:bCs/>
              </w:rPr>
              <w:t>U</w:t>
            </w:r>
            <w:r w:rsidR="00725BA9">
              <w:rPr>
                <w:b/>
                <w:bCs/>
              </w:rPr>
              <w:t>MIS</w:t>
            </w:r>
            <w:r>
              <w:rPr>
                <w:b/>
                <w:bCs/>
              </w:rPr>
              <w:t xml:space="preserve"> (</w:t>
            </w:r>
            <w:r w:rsidR="00725BA9" w:rsidRPr="00725BA9">
              <w:rPr>
                <w:bCs/>
              </w:rPr>
              <w:t>University Management Information System</w:t>
            </w:r>
            <w:r w:rsidR="00725BA9">
              <w:rPr>
                <w:bCs/>
              </w:rPr>
              <w:t>)</w:t>
            </w:r>
          </w:p>
          <w:p w:rsidR="00725BA9" w:rsidRPr="00725BA9" w:rsidRDefault="00725BA9" w:rsidP="00302F4D">
            <w:pPr>
              <w:pBdr>
                <w:bottom w:val="single" w:sz="12" w:space="1" w:color="auto"/>
              </w:pBdr>
              <w:suppressAutoHyphens/>
              <w:rPr>
                <w:b/>
                <w:bCs/>
                <w:i/>
              </w:rPr>
            </w:pPr>
            <w:r w:rsidRPr="00725BA9">
              <w:rPr>
                <w:b/>
                <w:bCs/>
                <w:i/>
              </w:rPr>
              <w:t>Technology Used :</w:t>
            </w:r>
            <w:r>
              <w:rPr>
                <w:bCs/>
              </w:rPr>
              <w:t xml:space="preserve"> Oracle 10g database and oracle 6i Form &amp; Reports, </w:t>
            </w:r>
            <w:proofErr w:type="spellStart"/>
            <w:r>
              <w:rPr>
                <w:bCs/>
              </w:rPr>
              <w:t>Plsql</w:t>
            </w:r>
            <w:proofErr w:type="spellEnd"/>
            <w:r>
              <w:rPr>
                <w:bCs/>
              </w:rPr>
              <w:t xml:space="preserve"> Developer</w:t>
            </w:r>
          </w:p>
          <w:p w:rsidR="00725BA9" w:rsidRPr="00725BA9" w:rsidRDefault="00725BA9" w:rsidP="00302F4D">
            <w:pPr>
              <w:pBdr>
                <w:bottom w:val="single" w:sz="12" w:space="1" w:color="auto"/>
              </w:pBdr>
              <w:suppressAutoHyphens/>
              <w:rPr>
                <w:bCs/>
              </w:rPr>
            </w:pPr>
            <w:proofErr w:type="gramStart"/>
            <w:r w:rsidRPr="00725BA9">
              <w:rPr>
                <w:b/>
                <w:bCs/>
                <w:i/>
              </w:rPr>
              <w:t>Description :</w:t>
            </w:r>
            <w:proofErr w:type="gramEnd"/>
            <w:r>
              <w:rPr>
                <w:b/>
                <w:bCs/>
                <w:i/>
              </w:rPr>
              <w:t xml:space="preserve"> </w:t>
            </w:r>
            <w:r>
              <w:rPr>
                <w:bCs/>
              </w:rPr>
              <w:t>Problem solving, customization, Modification, Developing Report, Result data processing  i.e. start with admit card issue and end with degree result all data processing .</w:t>
            </w:r>
          </w:p>
          <w:p w:rsidR="00725BA9" w:rsidRPr="00116328" w:rsidRDefault="00725BA9" w:rsidP="00302F4D">
            <w:pPr>
              <w:pBdr>
                <w:bottom w:val="single" w:sz="12" w:space="1" w:color="auto"/>
              </w:pBdr>
              <w:suppressAutoHyphens/>
              <w:rPr>
                <w:b/>
                <w:bCs/>
              </w:rPr>
            </w:pPr>
          </w:p>
          <w:p w:rsidR="0023169F" w:rsidRDefault="0023169F" w:rsidP="0023169F">
            <w:pPr>
              <w:pBdr>
                <w:bottom w:val="single" w:sz="12" w:space="1" w:color="auto"/>
              </w:pBdr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Summary of Work Done:</w:t>
            </w:r>
          </w:p>
          <w:tbl>
            <w:tblPr>
              <w:tblW w:w="10912" w:type="dxa"/>
              <w:tblBorders>
                <w:bottom w:val="single" w:sz="12" w:space="1" w:color="FFFFFF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12"/>
            </w:tblGrid>
            <w:tr w:rsidR="004E754A" w:rsidTr="00FE197C">
              <w:trPr>
                <w:trHeight w:val="1204"/>
              </w:trPr>
              <w:tc>
                <w:tcPr>
                  <w:tcW w:w="10912" w:type="dxa"/>
                  <w:tcBorders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</w:tcPr>
                <w:p w:rsidR="004E754A" w:rsidRPr="00164E66" w:rsidRDefault="004E754A" w:rsidP="004E754A">
                  <w:pPr>
                    <w:keepNext/>
                    <w:suppressAutoHyphens/>
                  </w:pPr>
                  <w:r w:rsidRPr="00340DC1">
                    <w:rPr>
                      <w:b/>
                      <w:bCs/>
                      <w:iCs/>
                    </w:rPr>
                    <w:t>Role/Responsibility</w:t>
                  </w:r>
                  <w:proofErr w:type="gramStart"/>
                  <w:r>
                    <w:rPr>
                      <w:b/>
                      <w:bCs/>
                      <w:iCs/>
                    </w:rPr>
                    <w:t>:-</w:t>
                  </w:r>
                  <w:proofErr w:type="gramEnd"/>
                  <w:r w:rsidR="00FE197C">
                    <w:rPr>
                      <w:b/>
                      <w:bCs/>
                      <w:iCs/>
                    </w:rPr>
                    <w:t xml:space="preserve"> </w:t>
                  </w:r>
                  <w:r w:rsidRPr="00164E66">
                    <w:t>Development, Implementation, Customi</w:t>
                  </w:r>
                  <w:r w:rsidR="00FD01BA">
                    <w:t>zation</w:t>
                  </w:r>
                  <w:r w:rsidRPr="00164E66">
                    <w:t>, End User Training, Help &amp; Support, Maintenance.</w:t>
                  </w:r>
                </w:p>
                <w:p w:rsidR="004E754A" w:rsidRPr="00164E66" w:rsidRDefault="004E754A" w:rsidP="004E754A">
                  <w:pPr>
                    <w:keepNext/>
                    <w:suppressAutoHyphens/>
                  </w:pPr>
                  <w:r w:rsidRPr="00340DC1">
                    <w:rPr>
                      <w:b/>
                      <w:bCs/>
                      <w:iCs/>
                      <w:sz w:val="24"/>
                      <w:szCs w:val="24"/>
                    </w:rPr>
                    <w:t>Locations</w:t>
                  </w:r>
                  <w:proofErr w:type="gramStart"/>
                  <w:r w:rsidRPr="00340DC1">
                    <w:rPr>
                      <w:b/>
                      <w:bCs/>
                      <w:iCs/>
                      <w:sz w:val="24"/>
                      <w:szCs w:val="24"/>
                    </w:rPr>
                    <w:t>:-</w:t>
                  </w:r>
                  <w:proofErr w:type="gramEnd"/>
                  <w:r>
                    <w:rPr>
                      <w:b/>
                      <w:bCs/>
                      <w:iCs/>
                      <w:sz w:val="24"/>
                      <w:szCs w:val="24"/>
                    </w:rPr>
                    <w:t xml:space="preserve"> </w:t>
                  </w:r>
                  <w:r>
                    <w:t xml:space="preserve">Railway's Divisions Allahabad &amp; traffic account office Allahabad , Jhansi division </w:t>
                  </w:r>
                  <w:r w:rsidR="003F703F">
                    <w:t>, Tech Mahindra Ltd Office Pune location.</w:t>
                  </w:r>
                </w:p>
              </w:tc>
            </w:tr>
          </w:tbl>
          <w:p w:rsidR="00D76F14" w:rsidRPr="00283472" w:rsidRDefault="00D76F14" w:rsidP="00607ED4">
            <w:pPr>
              <w:spacing w:after="0" w:line="240" w:lineRule="auto"/>
              <w:rPr>
                <w:bCs/>
              </w:rPr>
            </w:pPr>
          </w:p>
          <w:p w:rsidR="0023169F" w:rsidRPr="00340DC1" w:rsidRDefault="0023169F" w:rsidP="0023169F">
            <w:pPr>
              <w:keepNext/>
              <w:pBdr>
                <w:bottom w:val="single" w:sz="12" w:space="1" w:color="auto"/>
              </w:pBdr>
              <w:suppressAutoHyphens/>
              <w:rPr>
                <w:b/>
                <w:bCs/>
                <w:iCs/>
                <w:sz w:val="24"/>
                <w:szCs w:val="24"/>
              </w:rPr>
            </w:pPr>
            <w:r w:rsidRPr="00340DC1">
              <w:rPr>
                <w:b/>
                <w:bCs/>
                <w:iCs/>
                <w:sz w:val="24"/>
                <w:szCs w:val="24"/>
              </w:rPr>
              <w:t>Personal Details</w:t>
            </w:r>
          </w:p>
          <w:tbl>
            <w:tblPr>
              <w:tblW w:w="0" w:type="auto"/>
              <w:tblBorders>
                <w:bottom w:val="single" w:sz="12" w:space="1" w:color="FFFFFF"/>
              </w:tblBorders>
              <w:tblLook w:val="0000" w:firstRow="0" w:lastRow="0" w:firstColumn="0" w:lastColumn="0" w:noHBand="0" w:noVBand="0"/>
            </w:tblPr>
            <w:tblGrid>
              <w:gridCol w:w="3290"/>
              <w:gridCol w:w="3972"/>
            </w:tblGrid>
            <w:tr w:rsidR="0023169F" w:rsidRPr="004A5FFD" w:rsidTr="00DD7A91">
              <w:trPr>
                <w:trHeight w:val="105"/>
              </w:trPr>
              <w:tc>
                <w:tcPr>
                  <w:tcW w:w="329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23169F" w:rsidP="004A5FFD">
                  <w:pPr>
                    <w:suppressAutoHyphens/>
                    <w:rPr>
                      <w:b/>
                      <w:bCs/>
                    </w:rPr>
                  </w:pPr>
                  <w:r w:rsidRPr="00340DC1">
                    <w:rPr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397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725FC9" w:rsidP="009C17C0">
                  <w:pPr>
                    <w:suppressAutoHyphens/>
                  </w:pPr>
                  <w:r w:rsidRPr="00340DC1">
                    <w:t>25</w:t>
                  </w:r>
                  <w:r w:rsidR="0023169F" w:rsidRPr="00340DC1">
                    <w:t xml:space="preserve">– </w:t>
                  </w:r>
                  <w:r w:rsidRPr="00340DC1">
                    <w:t>Jul – 1989</w:t>
                  </w:r>
                  <w:r w:rsidR="0023169F" w:rsidRPr="00340DC1">
                    <w:t>.</w:t>
                  </w:r>
                </w:p>
              </w:tc>
            </w:tr>
            <w:tr w:rsidR="0023169F" w:rsidRPr="004A5FFD" w:rsidTr="00DD7A91">
              <w:tblPrEx>
                <w:tblBorders>
                  <w:bottom w:val="none" w:sz="0" w:space="0" w:color="auto"/>
                </w:tblBorders>
              </w:tblPrEx>
              <w:trPr>
                <w:trHeight w:val="170"/>
              </w:trPr>
              <w:tc>
                <w:tcPr>
                  <w:tcW w:w="329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23169F" w:rsidP="004A5FFD">
                  <w:pPr>
                    <w:keepNext/>
                    <w:suppressAutoHyphens/>
                    <w:rPr>
                      <w:b/>
                      <w:bCs/>
                    </w:rPr>
                  </w:pPr>
                  <w:r w:rsidRPr="00340DC1">
                    <w:rPr>
                      <w:b/>
                      <w:bCs/>
                    </w:rPr>
                    <w:t>Marital Status</w:t>
                  </w:r>
                </w:p>
              </w:tc>
              <w:tc>
                <w:tcPr>
                  <w:tcW w:w="397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A94A67" w:rsidP="00FE197C">
                  <w:pPr>
                    <w:suppressAutoHyphens/>
                  </w:pPr>
                  <w:r>
                    <w:t>Married</w:t>
                  </w:r>
                  <w:r w:rsidR="0023169F" w:rsidRPr="00340DC1">
                    <w:t>.</w:t>
                  </w:r>
                </w:p>
              </w:tc>
            </w:tr>
            <w:tr w:rsidR="0023169F" w:rsidRPr="004A5FFD" w:rsidTr="00DD7A91">
              <w:tblPrEx>
                <w:tblBorders>
                  <w:bottom w:val="none" w:sz="0" w:space="0" w:color="auto"/>
                </w:tblBorders>
              </w:tblPrEx>
              <w:trPr>
                <w:trHeight w:val="176"/>
              </w:trPr>
              <w:tc>
                <w:tcPr>
                  <w:tcW w:w="329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23169F" w:rsidP="004A5FFD">
                  <w:pPr>
                    <w:keepNext/>
                    <w:suppressAutoHyphens/>
                    <w:rPr>
                      <w:b/>
                      <w:bCs/>
                    </w:rPr>
                  </w:pPr>
                  <w:r w:rsidRPr="00340DC1">
                    <w:rPr>
                      <w:b/>
                      <w:bCs/>
                    </w:rPr>
                    <w:t>Nationality</w:t>
                  </w:r>
                </w:p>
              </w:tc>
              <w:tc>
                <w:tcPr>
                  <w:tcW w:w="397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23169F" w:rsidP="004A5FFD">
                  <w:pPr>
                    <w:suppressAutoHyphens/>
                  </w:pPr>
                  <w:r w:rsidRPr="00340DC1">
                    <w:t>INDIAN.</w:t>
                  </w:r>
                </w:p>
              </w:tc>
            </w:tr>
            <w:tr w:rsidR="0023169F" w:rsidRPr="004A5FFD" w:rsidTr="00DD7A91">
              <w:tblPrEx>
                <w:tblBorders>
                  <w:bottom w:val="none" w:sz="0" w:space="0" w:color="auto"/>
                </w:tblBorders>
              </w:tblPrEx>
              <w:trPr>
                <w:trHeight w:val="634"/>
              </w:trPr>
              <w:tc>
                <w:tcPr>
                  <w:tcW w:w="329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23169F" w:rsidP="004A5FFD">
                  <w:pPr>
                    <w:keepNext/>
                    <w:suppressAutoHyphens/>
                    <w:rPr>
                      <w:b/>
                      <w:bCs/>
                    </w:rPr>
                  </w:pPr>
                  <w:r w:rsidRPr="00340DC1">
                    <w:rPr>
                      <w:b/>
                      <w:bCs/>
                    </w:rPr>
                    <w:t>Languages Known</w:t>
                  </w:r>
                </w:p>
                <w:p w:rsidR="005A17AA" w:rsidRPr="00340DC1" w:rsidRDefault="005A17AA" w:rsidP="004A5FFD">
                  <w:pPr>
                    <w:keepNext/>
                    <w:suppressAutoHyphens/>
                    <w:rPr>
                      <w:b/>
                      <w:bCs/>
                    </w:rPr>
                  </w:pPr>
                </w:p>
              </w:tc>
              <w:tc>
                <w:tcPr>
                  <w:tcW w:w="397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340DC1" w:rsidRDefault="009C17C0" w:rsidP="004A5FFD">
                  <w:pPr>
                    <w:suppressAutoHyphens/>
                  </w:pPr>
                  <w:r w:rsidRPr="00340DC1">
                    <w:t>English,</w:t>
                  </w:r>
                  <w:r w:rsidR="0023169F" w:rsidRPr="00340DC1">
                    <w:t xml:space="preserve"> Hindi</w:t>
                  </w:r>
                  <w:r w:rsidR="00A94A67">
                    <w:t>.</w:t>
                  </w:r>
                </w:p>
              </w:tc>
            </w:tr>
          </w:tbl>
          <w:p w:rsidR="0023169F" w:rsidRPr="00340DC1" w:rsidRDefault="0023169F" w:rsidP="0023169F">
            <w:pPr>
              <w:pBdr>
                <w:bottom w:val="single" w:sz="12" w:space="1" w:color="auto"/>
              </w:pBdr>
              <w:suppressAutoHyphens/>
              <w:rPr>
                <w:b/>
                <w:bCs/>
                <w:iCs/>
                <w:sz w:val="24"/>
                <w:szCs w:val="24"/>
              </w:rPr>
            </w:pPr>
            <w:r w:rsidRPr="00340DC1">
              <w:rPr>
                <w:b/>
                <w:bCs/>
                <w:iCs/>
                <w:sz w:val="24"/>
                <w:szCs w:val="24"/>
              </w:rPr>
              <w:lastRenderedPageBreak/>
              <w:t>Correspondence Address Details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447"/>
              <w:gridCol w:w="602"/>
              <w:gridCol w:w="77"/>
              <w:gridCol w:w="2840"/>
              <w:gridCol w:w="77"/>
            </w:tblGrid>
            <w:tr w:rsidR="004F64DE" w:rsidRPr="004A5FFD" w:rsidTr="00FD01BA">
              <w:trPr>
                <w:gridAfter w:val="1"/>
                <w:wAfter w:w="77" w:type="dxa"/>
                <w:trHeight w:val="205"/>
              </w:trPr>
              <w:tc>
                <w:tcPr>
                  <w:tcW w:w="7447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D4669" w:rsidRPr="002D4669" w:rsidRDefault="00340DC1" w:rsidP="004A5FFD">
                  <w:pPr>
                    <w:suppressAutoHyphens/>
                    <w:rPr>
                      <w:b/>
                    </w:rPr>
                  </w:pPr>
                  <w:r w:rsidRPr="002D4669">
                    <w:rPr>
                      <w:b/>
                    </w:rPr>
                    <w:t>Present  Address-</w:t>
                  </w:r>
                </w:p>
                <w:p w:rsidR="002D4669" w:rsidRPr="002D4669" w:rsidRDefault="00725BA9" w:rsidP="004A5FFD">
                  <w:pPr>
                    <w:suppressAutoHyphens/>
                  </w:pPr>
                  <w:r>
                    <w:t xml:space="preserve">Ganga residency </w:t>
                  </w:r>
                  <w:proofErr w:type="spellStart"/>
                  <w:r>
                    <w:t>rambagh</w:t>
                  </w:r>
                  <w:proofErr w:type="spellEnd"/>
                  <w:r>
                    <w:t xml:space="preserve"> fort gate , </w:t>
                  </w:r>
                  <w:proofErr w:type="spellStart"/>
                  <w:r>
                    <w:t>darbhanga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bihar</w:t>
                  </w:r>
                  <w:proofErr w:type="spellEnd"/>
                  <w:r>
                    <w:t xml:space="preserve"> 846004  </w:t>
                  </w:r>
                </w:p>
                <w:p w:rsidR="0023169F" w:rsidRPr="002D4669" w:rsidRDefault="002D4669" w:rsidP="004A5FFD">
                  <w:pPr>
                    <w:suppressAutoHyphens/>
                    <w:rPr>
                      <w:b/>
                    </w:rPr>
                  </w:pPr>
                  <w:r w:rsidRPr="002D4669">
                    <w:rPr>
                      <w:b/>
                    </w:rPr>
                    <w:t xml:space="preserve">Permanent address - </w:t>
                  </w:r>
                  <w:r w:rsidR="00340DC1" w:rsidRPr="002D4669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6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4A5FFD" w:rsidRDefault="0023169F" w:rsidP="004A5FFD">
                  <w:pPr>
                    <w:suppressAutoHyphens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17" w:type="dxa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4A5FFD" w:rsidRDefault="0023169F" w:rsidP="004A5FFD">
                  <w:pPr>
                    <w:suppressAutoHyphens/>
                    <w:rPr>
                      <w:sz w:val="20"/>
                      <w:szCs w:val="20"/>
                    </w:rPr>
                  </w:pPr>
                </w:p>
              </w:tc>
            </w:tr>
            <w:tr w:rsidR="004F64DE" w:rsidRPr="004A5FFD" w:rsidTr="00FD01BA">
              <w:trPr>
                <w:trHeight w:val="836"/>
              </w:trPr>
              <w:tc>
                <w:tcPr>
                  <w:tcW w:w="7447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ED319B" w:rsidRPr="002D4669" w:rsidRDefault="00725FC9" w:rsidP="00ED319B">
                  <w:pPr>
                    <w:pStyle w:val="NoSpacing"/>
                  </w:pPr>
                  <w:r w:rsidRPr="002D4669">
                    <w:t>Vill</w:t>
                  </w:r>
                  <w:r w:rsidR="00D2355C" w:rsidRPr="002D4669">
                    <w:t>age</w:t>
                  </w:r>
                  <w:r w:rsidR="002D4669">
                    <w:t>-</w:t>
                  </w:r>
                  <w:r w:rsidR="00D2355C" w:rsidRPr="002D4669">
                    <w:t xml:space="preserve"> </w:t>
                  </w:r>
                  <w:proofErr w:type="spellStart"/>
                  <w:r w:rsidR="002D4669">
                    <w:t>Indara</w:t>
                  </w:r>
                  <w:proofErr w:type="spellEnd"/>
                  <w:r w:rsidR="002D4669">
                    <w:t>(</w:t>
                  </w:r>
                  <w:proofErr w:type="spellStart"/>
                  <w:r w:rsidR="002D4669">
                    <w:t>ahirpura</w:t>
                  </w:r>
                  <w:proofErr w:type="spellEnd"/>
                  <w:r w:rsidR="002D4669">
                    <w:t>) P</w:t>
                  </w:r>
                  <w:r w:rsidRPr="002D4669">
                    <w:t>ost</w:t>
                  </w:r>
                  <w:r w:rsidR="00D2355C" w:rsidRPr="002D4669">
                    <w:t>-</w:t>
                  </w:r>
                  <w:r w:rsidRPr="002D4669">
                    <w:t xml:space="preserve">  </w:t>
                  </w:r>
                  <w:proofErr w:type="spellStart"/>
                  <w:r w:rsidR="00D2355C" w:rsidRPr="002D4669">
                    <w:t>I</w:t>
                  </w:r>
                  <w:r w:rsidRPr="002D4669">
                    <w:t>ndara</w:t>
                  </w:r>
                  <w:proofErr w:type="spellEnd"/>
                  <w:r w:rsidRPr="002D4669">
                    <w:t xml:space="preserve"> </w:t>
                  </w:r>
                </w:p>
                <w:p w:rsidR="002D4669" w:rsidRDefault="00725FC9" w:rsidP="002D4669">
                  <w:pPr>
                    <w:pStyle w:val="NoSpacing"/>
                  </w:pPr>
                  <w:r w:rsidRPr="002D4669">
                    <w:t>District</w:t>
                  </w:r>
                  <w:r w:rsidR="00D2355C" w:rsidRPr="002D4669">
                    <w:t>-</w:t>
                  </w:r>
                  <w:r w:rsidRPr="002D4669">
                    <w:t xml:space="preserve"> </w:t>
                  </w:r>
                  <w:r w:rsidR="00D2355C" w:rsidRPr="002D4669">
                    <w:t>M</w:t>
                  </w:r>
                  <w:r w:rsidRPr="002D4669">
                    <w:t>au</w:t>
                  </w:r>
                  <w:r w:rsidR="002D4669">
                    <w:t>(</w:t>
                  </w:r>
                  <w:r w:rsidR="00D2355C" w:rsidRPr="002D4669">
                    <w:t>U.P</w:t>
                  </w:r>
                  <w:r w:rsidRPr="002D4669">
                    <w:t>.</w:t>
                  </w:r>
                  <w:r w:rsidR="002D4669">
                    <w:t>)</w:t>
                  </w:r>
                </w:p>
                <w:p w:rsidR="00725FC9" w:rsidRDefault="002D4669" w:rsidP="002D4669">
                  <w:pPr>
                    <w:pStyle w:val="NoSpacing"/>
                  </w:pPr>
                  <w:r>
                    <w:t xml:space="preserve">Pin - </w:t>
                  </w:r>
                  <w:r w:rsidR="00725FC9" w:rsidRPr="002D4669">
                    <w:t xml:space="preserve"> 275102</w:t>
                  </w:r>
                </w:p>
                <w:p w:rsidR="00A94A67" w:rsidRPr="002D4669" w:rsidRDefault="00A94A67" w:rsidP="002D4669">
                  <w:pPr>
                    <w:pStyle w:val="NoSpacing"/>
                  </w:pPr>
                </w:p>
              </w:tc>
              <w:tc>
                <w:tcPr>
                  <w:tcW w:w="679" w:type="dxa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2D4669" w:rsidRDefault="0023169F" w:rsidP="004A5FFD">
                  <w:pPr>
                    <w:suppressAutoHyphens/>
                  </w:pPr>
                </w:p>
              </w:tc>
              <w:tc>
                <w:tcPr>
                  <w:tcW w:w="2917" w:type="dxa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</w:tcPr>
                <w:p w:rsidR="0023169F" w:rsidRPr="004A5FFD" w:rsidRDefault="0023169F" w:rsidP="004A5FFD">
                  <w:pPr>
                    <w:suppressAutoHyphens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F0D01" w:rsidRPr="005A17AA" w:rsidRDefault="00FE197C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Declaration</w:t>
            </w:r>
          </w:p>
          <w:p w:rsidR="00590E76" w:rsidRDefault="00FE197C" w:rsidP="007E612D">
            <w:pPr>
              <w:spacing w:after="0" w:line="240" w:lineRule="auto"/>
            </w:pPr>
            <w:r>
              <w:t>I hereby declare that all informati</w:t>
            </w:r>
            <w:r w:rsidR="00FD01BA">
              <w:t>on stated above is correct to be</w:t>
            </w:r>
            <w:r>
              <w:t>st of my knowledge.</w:t>
            </w:r>
          </w:p>
          <w:p w:rsidR="00FE197C" w:rsidRDefault="00FE197C" w:rsidP="007E612D">
            <w:pPr>
              <w:spacing w:after="0" w:line="240" w:lineRule="auto"/>
            </w:pPr>
          </w:p>
          <w:p w:rsidR="00725BA9" w:rsidRDefault="00725BA9" w:rsidP="007E612D">
            <w:pPr>
              <w:spacing w:after="0" w:line="240" w:lineRule="auto"/>
            </w:pPr>
          </w:p>
          <w:p w:rsidR="00725BA9" w:rsidRDefault="00725BA9" w:rsidP="007E612D">
            <w:pPr>
              <w:spacing w:after="0" w:line="240" w:lineRule="auto"/>
            </w:pPr>
          </w:p>
          <w:p w:rsidR="00725BA9" w:rsidRDefault="00725BA9" w:rsidP="007E612D">
            <w:pPr>
              <w:spacing w:after="0" w:line="240" w:lineRule="auto"/>
            </w:pPr>
          </w:p>
          <w:p w:rsidR="00FE197C" w:rsidRDefault="00FE197C" w:rsidP="007E612D">
            <w:pPr>
              <w:spacing w:after="0" w:line="240" w:lineRule="auto"/>
            </w:pPr>
            <w:r>
              <w:t>PRADEEP KUMAR YADAV</w:t>
            </w:r>
          </w:p>
          <w:p w:rsidR="00FE197C" w:rsidRPr="00FF3857" w:rsidRDefault="00FE197C" w:rsidP="007E612D">
            <w:pPr>
              <w:spacing w:after="0" w:line="240" w:lineRule="auto"/>
            </w:pPr>
          </w:p>
        </w:tc>
        <w:tc>
          <w:tcPr>
            <w:tcW w:w="283" w:type="dxa"/>
            <w:shd w:val="clear" w:color="auto" w:fill="F2F2F2"/>
          </w:tcPr>
          <w:p w:rsidR="00A17C51" w:rsidRPr="007E612D" w:rsidRDefault="00A17C51" w:rsidP="007E612D">
            <w:pPr>
              <w:spacing w:after="0" w:line="240" w:lineRule="auto"/>
            </w:pPr>
          </w:p>
        </w:tc>
      </w:tr>
    </w:tbl>
    <w:p w:rsidR="005A17AA" w:rsidRDefault="005A17AA" w:rsidP="00477566">
      <w:pPr>
        <w:tabs>
          <w:tab w:val="left" w:pos="1335"/>
        </w:tabs>
      </w:pPr>
    </w:p>
    <w:sectPr w:rsidR="005A17AA" w:rsidSect="005A17AA">
      <w:pgSz w:w="12240" w:h="15840"/>
      <w:pgMar w:top="446" w:right="288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0BE"/>
    <w:multiLevelType w:val="hybridMultilevel"/>
    <w:tmpl w:val="426A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C74A5"/>
    <w:multiLevelType w:val="hybridMultilevel"/>
    <w:tmpl w:val="5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3773"/>
    <w:multiLevelType w:val="hybridMultilevel"/>
    <w:tmpl w:val="FB1A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3C61"/>
    <w:multiLevelType w:val="hybridMultilevel"/>
    <w:tmpl w:val="F334B8F4"/>
    <w:lvl w:ilvl="0" w:tplc="EFE0EA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B0EE0"/>
    <w:multiLevelType w:val="hybridMultilevel"/>
    <w:tmpl w:val="4660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5660E"/>
    <w:multiLevelType w:val="hybridMultilevel"/>
    <w:tmpl w:val="FCEE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63CC2"/>
    <w:multiLevelType w:val="hybridMultilevel"/>
    <w:tmpl w:val="97D09C12"/>
    <w:lvl w:ilvl="0" w:tplc="4086D76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F4261A"/>
    <w:multiLevelType w:val="hybridMultilevel"/>
    <w:tmpl w:val="342E4C1C"/>
    <w:lvl w:ilvl="0" w:tplc="F600F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7322C"/>
    <w:multiLevelType w:val="hybridMultilevel"/>
    <w:tmpl w:val="EE30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C43BD"/>
    <w:multiLevelType w:val="hybridMultilevel"/>
    <w:tmpl w:val="A1CA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40EED"/>
    <w:multiLevelType w:val="hybridMultilevel"/>
    <w:tmpl w:val="8098B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10"/>
    <w:rsid w:val="00003AFC"/>
    <w:rsid w:val="000043E3"/>
    <w:rsid w:val="000105EF"/>
    <w:rsid w:val="00011388"/>
    <w:rsid w:val="00011740"/>
    <w:rsid w:val="0001195A"/>
    <w:rsid w:val="000170E3"/>
    <w:rsid w:val="0002460F"/>
    <w:rsid w:val="00031A1F"/>
    <w:rsid w:val="00040E90"/>
    <w:rsid w:val="00042E0E"/>
    <w:rsid w:val="00056157"/>
    <w:rsid w:val="0005782E"/>
    <w:rsid w:val="000602EC"/>
    <w:rsid w:val="0006639B"/>
    <w:rsid w:val="00072DA7"/>
    <w:rsid w:val="000926CA"/>
    <w:rsid w:val="00093C5B"/>
    <w:rsid w:val="00094013"/>
    <w:rsid w:val="0009634B"/>
    <w:rsid w:val="000975DF"/>
    <w:rsid w:val="000A098A"/>
    <w:rsid w:val="000A53EC"/>
    <w:rsid w:val="000B03B1"/>
    <w:rsid w:val="000B0C8C"/>
    <w:rsid w:val="000B23DE"/>
    <w:rsid w:val="000B510E"/>
    <w:rsid w:val="000C31A4"/>
    <w:rsid w:val="000C38E3"/>
    <w:rsid w:val="000C66EC"/>
    <w:rsid w:val="000C72C1"/>
    <w:rsid w:val="000D3183"/>
    <w:rsid w:val="000F2A53"/>
    <w:rsid w:val="000F4E14"/>
    <w:rsid w:val="000F666A"/>
    <w:rsid w:val="000F7845"/>
    <w:rsid w:val="00103278"/>
    <w:rsid w:val="00103606"/>
    <w:rsid w:val="00112252"/>
    <w:rsid w:val="00112A76"/>
    <w:rsid w:val="00113092"/>
    <w:rsid w:val="00113452"/>
    <w:rsid w:val="00113596"/>
    <w:rsid w:val="00116244"/>
    <w:rsid w:val="00116328"/>
    <w:rsid w:val="00121668"/>
    <w:rsid w:val="00133811"/>
    <w:rsid w:val="00134F39"/>
    <w:rsid w:val="00154C30"/>
    <w:rsid w:val="0016415F"/>
    <w:rsid w:val="00164E66"/>
    <w:rsid w:val="00174D87"/>
    <w:rsid w:val="00175D88"/>
    <w:rsid w:val="00181AE8"/>
    <w:rsid w:val="001832C2"/>
    <w:rsid w:val="00185580"/>
    <w:rsid w:val="00190A64"/>
    <w:rsid w:val="00190D11"/>
    <w:rsid w:val="0019344A"/>
    <w:rsid w:val="001A2AE7"/>
    <w:rsid w:val="001B071F"/>
    <w:rsid w:val="001B26EF"/>
    <w:rsid w:val="001B4885"/>
    <w:rsid w:val="001C2B6C"/>
    <w:rsid w:val="001C52D2"/>
    <w:rsid w:val="001D7702"/>
    <w:rsid w:val="001D7DF3"/>
    <w:rsid w:val="001E66D0"/>
    <w:rsid w:val="001F02CE"/>
    <w:rsid w:val="001F063F"/>
    <w:rsid w:val="001F4389"/>
    <w:rsid w:val="001F5A5A"/>
    <w:rsid w:val="001F6C17"/>
    <w:rsid w:val="0021209F"/>
    <w:rsid w:val="00220672"/>
    <w:rsid w:val="00223AC3"/>
    <w:rsid w:val="00225427"/>
    <w:rsid w:val="0023169F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199A"/>
    <w:rsid w:val="00283472"/>
    <w:rsid w:val="00287A74"/>
    <w:rsid w:val="00290AC5"/>
    <w:rsid w:val="00292CB9"/>
    <w:rsid w:val="002A3926"/>
    <w:rsid w:val="002A3DB5"/>
    <w:rsid w:val="002B4B9C"/>
    <w:rsid w:val="002B6484"/>
    <w:rsid w:val="002C13FD"/>
    <w:rsid w:val="002C437E"/>
    <w:rsid w:val="002C4910"/>
    <w:rsid w:val="002C6AF3"/>
    <w:rsid w:val="002D14CF"/>
    <w:rsid w:val="002D3B9C"/>
    <w:rsid w:val="002D4669"/>
    <w:rsid w:val="002D5948"/>
    <w:rsid w:val="002D7CAB"/>
    <w:rsid w:val="002E1FCB"/>
    <w:rsid w:val="002E20E6"/>
    <w:rsid w:val="002F37CD"/>
    <w:rsid w:val="003005C1"/>
    <w:rsid w:val="00301A6A"/>
    <w:rsid w:val="00302F4D"/>
    <w:rsid w:val="003033B5"/>
    <w:rsid w:val="00312899"/>
    <w:rsid w:val="00314742"/>
    <w:rsid w:val="0031568C"/>
    <w:rsid w:val="0032031C"/>
    <w:rsid w:val="003308BD"/>
    <w:rsid w:val="00332DD3"/>
    <w:rsid w:val="00340C1B"/>
    <w:rsid w:val="00340DC1"/>
    <w:rsid w:val="0034363A"/>
    <w:rsid w:val="003505C4"/>
    <w:rsid w:val="003507E7"/>
    <w:rsid w:val="0035301F"/>
    <w:rsid w:val="003549C2"/>
    <w:rsid w:val="00367057"/>
    <w:rsid w:val="00372B7E"/>
    <w:rsid w:val="00375547"/>
    <w:rsid w:val="00375974"/>
    <w:rsid w:val="00376C32"/>
    <w:rsid w:val="00377F66"/>
    <w:rsid w:val="0038552B"/>
    <w:rsid w:val="00385CF5"/>
    <w:rsid w:val="0038762B"/>
    <w:rsid w:val="003A09F5"/>
    <w:rsid w:val="003A1FF0"/>
    <w:rsid w:val="003B2CDF"/>
    <w:rsid w:val="003B3FC5"/>
    <w:rsid w:val="003B469A"/>
    <w:rsid w:val="003B67C9"/>
    <w:rsid w:val="003B7166"/>
    <w:rsid w:val="003C1CAA"/>
    <w:rsid w:val="003C7F3D"/>
    <w:rsid w:val="003D20BB"/>
    <w:rsid w:val="003D5200"/>
    <w:rsid w:val="003E349C"/>
    <w:rsid w:val="003E3B68"/>
    <w:rsid w:val="003E6602"/>
    <w:rsid w:val="003F23D7"/>
    <w:rsid w:val="003F2B37"/>
    <w:rsid w:val="003F4511"/>
    <w:rsid w:val="003F703F"/>
    <w:rsid w:val="00400FC3"/>
    <w:rsid w:val="00405581"/>
    <w:rsid w:val="00405F3C"/>
    <w:rsid w:val="00406A9D"/>
    <w:rsid w:val="00411A15"/>
    <w:rsid w:val="00414456"/>
    <w:rsid w:val="00414483"/>
    <w:rsid w:val="00414A62"/>
    <w:rsid w:val="00417A68"/>
    <w:rsid w:val="00422F6C"/>
    <w:rsid w:val="00423505"/>
    <w:rsid w:val="00424145"/>
    <w:rsid w:val="004254EC"/>
    <w:rsid w:val="004272D5"/>
    <w:rsid w:val="00431C30"/>
    <w:rsid w:val="00431E22"/>
    <w:rsid w:val="004344D1"/>
    <w:rsid w:val="0043715A"/>
    <w:rsid w:val="0044231E"/>
    <w:rsid w:val="00457CE5"/>
    <w:rsid w:val="004606B7"/>
    <w:rsid w:val="00460AB2"/>
    <w:rsid w:val="00465212"/>
    <w:rsid w:val="00465E80"/>
    <w:rsid w:val="00466AB6"/>
    <w:rsid w:val="0047078B"/>
    <w:rsid w:val="00470EB9"/>
    <w:rsid w:val="00471306"/>
    <w:rsid w:val="00471D5C"/>
    <w:rsid w:val="0047437F"/>
    <w:rsid w:val="00477566"/>
    <w:rsid w:val="00477B45"/>
    <w:rsid w:val="004803EF"/>
    <w:rsid w:val="0048296C"/>
    <w:rsid w:val="0049036B"/>
    <w:rsid w:val="00491F6D"/>
    <w:rsid w:val="004930DD"/>
    <w:rsid w:val="00494B43"/>
    <w:rsid w:val="00496C24"/>
    <w:rsid w:val="004973B6"/>
    <w:rsid w:val="004A3978"/>
    <w:rsid w:val="004A5A7A"/>
    <w:rsid w:val="004A5BC9"/>
    <w:rsid w:val="004A5FFD"/>
    <w:rsid w:val="004A7459"/>
    <w:rsid w:val="004B08BE"/>
    <w:rsid w:val="004B3405"/>
    <w:rsid w:val="004B4BB4"/>
    <w:rsid w:val="004B70DB"/>
    <w:rsid w:val="004C29B2"/>
    <w:rsid w:val="004C6A24"/>
    <w:rsid w:val="004C7C0F"/>
    <w:rsid w:val="004D1049"/>
    <w:rsid w:val="004D2C8F"/>
    <w:rsid w:val="004D39D4"/>
    <w:rsid w:val="004D3BB5"/>
    <w:rsid w:val="004E324A"/>
    <w:rsid w:val="004E5383"/>
    <w:rsid w:val="004E53D0"/>
    <w:rsid w:val="004E6676"/>
    <w:rsid w:val="004E754A"/>
    <w:rsid w:val="004E7C93"/>
    <w:rsid w:val="004F1637"/>
    <w:rsid w:val="004F61B4"/>
    <w:rsid w:val="004F64DE"/>
    <w:rsid w:val="0050061D"/>
    <w:rsid w:val="005108FA"/>
    <w:rsid w:val="00512255"/>
    <w:rsid w:val="00516BDA"/>
    <w:rsid w:val="00530929"/>
    <w:rsid w:val="00536438"/>
    <w:rsid w:val="00536701"/>
    <w:rsid w:val="005430E7"/>
    <w:rsid w:val="00543158"/>
    <w:rsid w:val="00551278"/>
    <w:rsid w:val="0055133E"/>
    <w:rsid w:val="00556AE4"/>
    <w:rsid w:val="00557CD0"/>
    <w:rsid w:val="00557E63"/>
    <w:rsid w:val="00566BF0"/>
    <w:rsid w:val="00567600"/>
    <w:rsid w:val="00567E5B"/>
    <w:rsid w:val="00572CDB"/>
    <w:rsid w:val="005810A8"/>
    <w:rsid w:val="00581E5A"/>
    <w:rsid w:val="0058238A"/>
    <w:rsid w:val="005870F2"/>
    <w:rsid w:val="00587A10"/>
    <w:rsid w:val="00590E76"/>
    <w:rsid w:val="0059216E"/>
    <w:rsid w:val="00592359"/>
    <w:rsid w:val="005A1704"/>
    <w:rsid w:val="005A17AA"/>
    <w:rsid w:val="005A44B0"/>
    <w:rsid w:val="005A7155"/>
    <w:rsid w:val="005B7BB0"/>
    <w:rsid w:val="005C538A"/>
    <w:rsid w:val="005C5402"/>
    <w:rsid w:val="005C5BF2"/>
    <w:rsid w:val="005C7660"/>
    <w:rsid w:val="005D0FD9"/>
    <w:rsid w:val="005D3ABD"/>
    <w:rsid w:val="005D787B"/>
    <w:rsid w:val="005E0976"/>
    <w:rsid w:val="005E2B35"/>
    <w:rsid w:val="005F1824"/>
    <w:rsid w:val="005F226E"/>
    <w:rsid w:val="005F635C"/>
    <w:rsid w:val="005F7366"/>
    <w:rsid w:val="005F776E"/>
    <w:rsid w:val="00601C7C"/>
    <w:rsid w:val="00606082"/>
    <w:rsid w:val="00607ED4"/>
    <w:rsid w:val="006125E0"/>
    <w:rsid w:val="0061272A"/>
    <w:rsid w:val="00617A05"/>
    <w:rsid w:val="0062159A"/>
    <w:rsid w:val="00622B44"/>
    <w:rsid w:val="00623063"/>
    <w:rsid w:val="00627799"/>
    <w:rsid w:val="0063176F"/>
    <w:rsid w:val="00631AAA"/>
    <w:rsid w:val="006320C8"/>
    <w:rsid w:val="00633E77"/>
    <w:rsid w:val="006432DD"/>
    <w:rsid w:val="00647541"/>
    <w:rsid w:val="006547F8"/>
    <w:rsid w:val="0065534C"/>
    <w:rsid w:val="0066012E"/>
    <w:rsid w:val="006617C7"/>
    <w:rsid w:val="0066633A"/>
    <w:rsid w:val="0066673E"/>
    <w:rsid w:val="00666E6B"/>
    <w:rsid w:val="006706A6"/>
    <w:rsid w:val="00672DB5"/>
    <w:rsid w:val="00674457"/>
    <w:rsid w:val="0068240B"/>
    <w:rsid w:val="00684B12"/>
    <w:rsid w:val="00685E1C"/>
    <w:rsid w:val="006863B0"/>
    <w:rsid w:val="00691356"/>
    <w:rsid w:val="00692723"/>
    <w:rsid w:val="006943EA"/>
    <w:rsid w:val="00694EE4"/>
    <w:rsid w:val="00696716"/>
    <w:rsid w:val="006A128E"/>
    <w:rsid w:val="006A7913"/>
    <w:rsid w:val="006B2CA2"/>
    <w:rsid w:val="006B5790"/>
    <w:rsid w:val="006B7577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6F7766"/>
    <w:rsid w:val="007027A2"/>
    <w:rsid w:val="007030EC"/>
    <w:rsid w:val="007039B9"/>
    <w:rsid w:val="00705313"/>
    <w:rsid w:val="0070609E"/>
    <w:rsid w:val="00714FFB"/>
    <w:rsid w:val="00715E36"/>
    <w:rsid w:val="007169AD"/>
    <w:rsid w:val="007174A3"/>
    <w:rsid w:val="007179EE"/>
    <w:rsid w:val="00721D93"/>
    <w:rsid w:val="00725BA9"/>
    <w:rsid w:val="00725FC9"/>
    <w:rsid w:val="00732290"/>
    <w:rsid w:val="00732D57"/>
    <w:rsid w:val="007339C9"/>
    <w:rsid w:val="00733FD9"/>
    <w:rsid w:val="00737F9F"/>
    <w:rsid w:val="00740F18"/>
    <w:rsid w:val="00741569"/>
    <w:rsid w:val="00741F5E"/>
    <w:rsid w:val="007427E6"/>
    <w:rsid w:val="007435E8"/>
    <w:rsid w:val="00746A63"/>
    <w:rsid w:val="0075024E"/>
    <w:rsid w:val="0075719A"/>
    <w:rsid w:val="007578FD"/>
    <w:rsid w:val="007665FB"/>
    <w:rsid w:val="00766AB5"/>
    <w:rsid w:val="00781AAC"/>
    <w:rsid w:val="007841CE"/>
    <w:rsid w:val="00785CB1"/>
    <w:rsid w:val="007860F8"/>
    <w:rsid w:val="007A0F3F"/>
    <w:rsid w:val="007B168D"/>
    <w:rsid w:val="007B4431"/>
    <w:rsid w:val="007B6401"/>
    <w:rsid w:val="007C25BA"/>
    <w:rsid w:val="007D21D4"/>
    <w:rsid w:val="007D2AC0"/>
    <w:rsid w:val="007D5CFB"/>
    <w:rsid w:val="007D6426"/>
    <w:rsid w:val="007E0E54"/>
    <w:rsid w:val="007E15C0"/>
    <w:rsid w:val="007E4C5A"/>
    <w:rsid w:val="007E612D"/>
    <w:rsid w:val="007E64CA"/>
    <w:rsid w:val="007E7CE4"/>
    <w:rsid w:val="007F0FD5"/>
    <w:rsid w:val="007F5F08"/>
    <w:rsid w:val="008000B0"/>
    <w:rsid w:val="00805C2E"/>
    <w:rsid w:val="00807216"/>
    <w:rsid w:val="008106F9"/>
    <w:rsid w:val="008159E0"/>
    <w:rsid w:val="008227E6"/>
    <w:rsid w:val="00823287"/>
    <w:rsid w:val="00826378"/>
    <w:rsid w:val="0083070B"/>
    <w:rsid w:val="00830CF6"/>
    <w:rsid w:val="0083297F"/>
    <w:rsid w:val="00835081"/>
    <w:rsid w:val="00835743"/>
    <w:rsid w:val="008359B0"/>
    <w:rsid w:val="008374DB"/>
    <w:rsid w:val="00844602"/>
    <w:rsid w:val="00844D7C"/>
    <w:rsid w:val="00865CEF"/>
    <w:rsid w:val="008665E7"/>
    <w:rsid w:val="00874004"/>
    <w:rsid w:val="0087569A"/>
    <w:rsid w:val="00877A80"/>
    <w:rsid w:val="00877FB6"/>
    <w:rsid w:val="00882C77"/>
    <w:rsid w:val="008B0B2D"/>
    <w:rsid w:val="008B24D2"/>
    <w:rsid w:val="008B4884"/>
    <w:rsid w:val="008C047A"/>
    <w:rsid w:val="008C08E8"/>
    <w:rsid w:val="008C394C"/>
    <w:rsid w:val="008C5BAB"/>
    <w:rsid w:val="008C7E29"/>
    <w:rsid w:val="008D0906"/>
    <w:rsid w:val="008D4F87"/>
    <w:rsid w:val="008E08C0"/>
    <w:rsid w:val="008E2465"/>
    <w:rsid w:val="008E5C13"/>
    <w:rsid w:val="008F19CC"/>
    <w:rsid w:val="008F506B"/>
    <w:rsid w:val="00904BED"/>
    <w:rsid w:val="00905CC9"/>
    <w:rsid w:val="00910913"/>
    <w:rsid w:val="00910C4D"/>
    <w:rsid w:val="00920712"/>
    <w:rsid w:val="00931831"/>
    <w:rsid w:val="00931A5A"/>
    <w:rsid w:val="009348A4"/>
    <w:rsid w:val="0094050F"/>
    <w:rsid w:val="0094075E"/>
    <w:rsid w:val="009429C9"/>
    <w:rsid w:val="00950CEC"/>
    <w:rsid w:val="00954FAA"/>
    <w:rsid w:val="00955F4B"/>
    <w:rsid w:val="00961599"/>
    <w:rsid w:val="00966A06"/>
    <w:rsid w:val="00970DA0"/>
    <w:rsid w:val="0097252B"/>
    <w:rsid w:val="00976775"/>
    <w:rsid w:val="0098254F"/>
    <w:rsid w:val="0098295D"/>
    <w:rsid w:val="00982AE8"/>
    <w:rsid w:val="0098495C"/>
    <w:rsid w:val="009862D2"/>
    <w:rsid w:val="0098794E"/>
    <w:rsid w:val="00990358"/>
    <w:rsid w:val="00992028"/>
    <w:rsid w:val="00994255"/>
    <w:rsid w:val="009A11B7"/>
    <w:rsid w:val="009A1EA2"/>
    <w:rsid w:val="009A2584"/>
    <w:rsid w:val="009B1127"/>
    <w:rsid w:val="009B3978"/>
    <w:rsid w:val="009C0075"/>
    <w:rsid w:val="009C17C0"/>
    <w:rsid w:val="009C2290"/>
    <w:rsid w:val="009C2561"/>
    <w:rsid w:val="009C4EA7"/>
    <w:rsid w:val="009D1DD2"/>
    <w:rsid w:val="009D73D1"/>
    <w:rsid w:val="009E43F9"/>
    <w:rsid w:val="009F16E9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40F7D"/>
    <w:rsid w:val="00A458C9"/>
    <w:rsid w:val="00A46D8F"/>
    <w:rsid w:val="00A5010F"/>
    <w:rsid w:val="00A5148C"/>
    <w:rsid w:val="00A57641"/>
    <w:rsid w:val="00A57CF2"/>
    <w:rsid w:val="00A630E9"/>
    <w:rsid w:val="00A85993"/>
    <w:rsid w:val="00A94A67"/>
    <w:rsid w:val="00AA2062"/>
    <w:rsid w:val="00AA3122"/>
    <w:rsid w:val="00AA473D"/>
    <w:rsid w:val="00AB00B6"/>
    <w:rsid w:val="00AB2624"/>
    <w:rsid w:val="00AB2B7B"/>
    <w:rsid w:val="00AB6BA7"/>
    <w:rsid w:val="00AC0A42"/>
    <w:rsid w:val="00AC0EFE"/>
    <w:rsid w:val="00AC7A24"/>
    <w:rsid w:val="00AF78A0"/>
    <w:rsid w:val="00B04A69"/>
    <w:rsid w:val="00B177E7"/>
    <w:rsid w:val="00B22A50"/>
    <w:rsid w:val="00B36021"/>
    <w:rsid w:val="00B371CD"/>
    <w:rsid w:val="00B41720"/>
    <w:rsid w:val="00B42385"/>
    <w:rsid w:val="00B44F75"/>
    <w:rsid w:val="00B46EB4"/>
    <w:rsid w:val="00B505E8"/>
    <w:rsid w:val="00B537FF"/>
    <w:rsid w:val="00B54DFB"/>
    <w:rsid w:val="00B55E7C"/>
    <w:rsid w:val="00B6486C"/>
    <w:rsid w:val="00B66FBA"/>
    <w:rsid w:val="00B673D5"/>
    <w:rsid w:val="00B7193B"/>
    <w:rsid w:val="00B72BEA"/>
    <w:rsid w:val="00B75AA8"/>
    <w:rsid w:val="00B7721F"/>
    <w:rsid w:val="00B82C24"/>
    <w:rsid w:val="00B87A08"/>
    <w:rsid w:val="00B9189E"/>
    <w:rsid w:val="00B91BE5"/>
    <w:rsid w:val="00B95FAF"/>
    <w:rsid w:val="00B9769E"/>
    <w:rsid w:val="00B97C83"/>
    <w:rsid w:val="00BA7D3E"/>
    <w:rsid w:val="00BB0062"/>
    <w:rsid w:val="00BB38DD"/>
    <w:rsid w:val="00BB4BE4"/>
    <w:rsid w:val="00BC5654"/>
    <w:rsid w:val="00BC5755"/>
    <w:rsid w:val="00BC75E1"/>
    <w:rsid w:val="00BD1D52"/>
    <w:rsid w:val="00BD2647"/>
    <w:rsid w:val="00BD320B"/>
    <w:rsid w:val="00BE4031"/>
    <w:rsid w:val="00BF2AC1"/>
    <w:rsid w:val="00BF38D3"/>
    <w:rsid w:val="00BF627B"/>
    <w:rsid w:val="00C05336"/>
    <w:rsid w:val="00C0754D"/>
    <w:rsid w:val="00C13570"/>
    <w:rsid w:val="00C217EF"/>
    <w:rsid w:val="00C234D9"/>
    <w:rsid w:val="00C25F5F"/>
    <w:rsid w:val="00C26372"/>
    <w:rsid w:val="00C26DD0"/>
    <w:rsid w:val="00C27082"/>
    <w:rsid w:val="00C33166"/>
    <w:rsid w:val="00C34FCF"/>
    <w:rsid w:val="00C37800"/>
    <w:rsid w:val="00C37FAE"/>
    <w:rsid w:val="00C4290C"/>
    <w:rsid w:val="00C44E1A"/>
    <w:rsid w:val="00C45CAE"/>
    <w:rsid w:val="00C527AA"/>
    <w:rsid w:val="00C52C91"/>
    <w:rsid w:val="00C62A07"/>
    <w:rsid w:val="00C70C8C"/>
    <w:rsid w:val="00C72C81"/>
    <w:rsid w:val="00C73758"/>
    <w:rsid w:val="00C83F71"/>
    <w:rsid w:val="00C84541"/>
    <w:rsid w:val="00C90621"/>
    <w:rsid w:val="00C90D17"/>
    <w:rsid w:val="00C94E2D"/>
    <w:rsid w:val="00C95A5A"/>
    <w:rsid w:val="00C976A3"/>
    <w:rsid w:val="00CA10EB"/>
    <w:rsid w:val="00CA191D"/>
    <w:rsid w:val="00CB10C3"/>
    <w:rsid w:val="00CB27FC"/>
    <w:rsid w:val="00CB6117"/>
    <w:rsid w:val="00CC0BF7"/>
    <w:rsid w:val="00CC3543"/>
    <w:rsid w:val="00CC4D9A"/>
    <w:rsid w:val="00CC4DD8"/>
    <w:rsid w:val="00CC64F8"/>
    <w:rsid w:val="00CD3AC8"/>
    <w:rsid w:val="00CE2088"/>
    <w:rsid w:val="00CE2A38"/>
    <w:rsid w:val="00CF367E"/>
    <w:rsid w:val="00CF78C9"/>
    <w:rsid w:val="00D03A73"/>
    <w:rsid w:val="00D0623F"/>
    <w:rsid w:val="00D07C11"/>
    <w:rsid w:val="00D103BB"/>
    <w:rsid w:val="00D11176"/>
    <w:rsid w:val="00D115E3"/>
    <w:rsid w:val="00D16B7E"/>
    <w:rsid w:val="00D204A9"/>
    <w:rsid w:val="00D206A8"/>
    <w:rsid w:val="00D20733"/>
    <w:rsid w:val="00D2341E"/>
    <w:rsid w:val="00D2355C"/>
    <w:rsid w:val="00D23751"/>
    <w:rsid w:val="00D24751"/>
    <w:rsid w:val="00D26E68"/>
    <w:rsid w:val="00D32D2B"/>
    <w:rsid w:val="00D34755"/>
    <w:rsid w:val="00D34A46"/>
    <w:rsid w:val="00D35B22"/>
    <w:rsid w:val="00D4035D"/>
    <w:rsid w:val="00D417EA"/>
    <w:rsid w:val="00D41CF1"/>
    <w:rsid w:val="00D43D65"/>
    <w:rsid w:val="00D45D58"/>
    <w:rsid w:val="00D53263"/>
    <w:rsid w:val="00D53D3C"/>
    <w:rsid w:val="00D61CE2"/>
    <w:rsid w:val="00D665B7"/>
    <w:rsid w:val="00D73ABB"/>
    <w:rsid w:val="00D76BB0"/>
    <w:rsid w:val="00D76F14"/>
    <w:rsid w:val="00D80096"/>
    <w:rsid w:val="00D8140C"/>
    <w:rsid w:val="00D8222C"/>
    <w:rsid w:val="00D82CD5"/>
    <w:rsid w:val="00D8384D"/>
    <w:rsid w:val="00D84059"/>
    <w:rsid w:val="00D84F9D"/>
    <w:rsid w:val="00D90973"/>
    <w:rsid w:val="00D918AA"/>
    <w:rsid w:val="00D91B7A"/>
    <w:rsid w:val="00DA320F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C6E3B"/>
    <w:rsid w:val="00DD2958"/>
    <w:rsid w:val="00DD3A2B"/>
    <w:rsid w:val="00DD4E53"/>
    <w:rsid w:val="00DD7A91"/>
    <w:rsid w:val="00DE0F38"/>
    <w:rsid w:val="00DE1320"/>
    <w:rsid w:val="00DE5923"/>
    <w:rsid w:val="00DE713E"/>
    <w:rsid w:val="00DF1CF0"/>
    <w:rsid w:val="00E01444"/>
    <w:rsid w:val="00E0206B"/>
    <w:rsid w:val="00E0220F"/>
    <w:rsid w:val="00E03386"/>
    <w:rsid w:val="00E048DE"/>
    <w:rsid w:val="00E15E50"/>
    <w:rsid w:val="00E167C9"/>
    <w:rsid w:val="00E24C00"/>
    <w:rsid w:val="00E433DC"/>
    <w:rsid w:val="00E457D7"/>
    <w:rsid w:val="00E61DDC"/>
    <w:rsid w:val="00E63F49"/>
    <w:rsid w:val="00E73C48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3F0E"/>
    <w:rsid w:val="00EB6382"/>
    <w:rsid w:val="00EC151D"/>
    <w:rsid w:val="00EC32E6"/>
    <w:rsid w:val="00EC6748"/>
    <w:rsid w:val="00ED2160"/>
    <w:rsid w:val="00ED2DCF"/>
    <w:rsid w:val="00ED319B"/>
    <w:rsid w:val="00ED3940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04D61"/>
    <w:rsid w:val="00F06BAB"/>
    <w:rsid w:val="00F07578"/>
    <w:rsid w:val="00F12241"/>
    <w:rsid w:val="00F17F63"/>
    <w:rsid w:val="00F20D27"/>
    <w:rsid w:val="00F26169"/>
    <w:rsid w:val="00F27E99"/>
    <w:rsid w:val="00F3167A"/>
    <w:rsid w:val="00F34E8D"/>
    <w:rsid w:val="00F43094"/>
    <w:rsid w:val="00F45E60"/>
    <w:rsid w:val="00F46375"/>
    <w:rsid w:val="00F50F11"/>
    <w:rsid w:val="00F52B74"/>
    <w:rsid w:val="00F56180"/>
    <w:rsid w:val="00F563A7"/>
    <w:rsid w:val="00F61A9E"/>
    <w:rsid w:val="00F62FE4"/>
    <w:rsid w:val="00F6497E"/>
    <w:rsid w:val="00F723EC"/>
    <w:rsid w:val="00F76EF4"/>
    <w:rsid w:val="00F77D37"/>
    <w:rsid w:val="00F85804"/>
    <w:rsid w:val="00F9561C"/>
    <w:rsid w:val="00FA3ABA"/>
    <w:rsid w:val="00FA5DDD"/>
    <w:rsid w:val="00FB0648"/>
    <w:rsid w:val="00FB1F0D"/>
    <w:rsid w:val="00FB6F5F"/>
    <w:rsid w:val="00FC7C76"/>
    <w:rsid w:val="00FD01AA"/>
    <w:rsid w:val="00FD01BA"/>
    <w:rsid w:val="00FD0B8C"/>
    <w:rsid w:val="00FE0295"/>
    <w:rsid w:val="00FE1099"/>
    <w:rsid w:val="00FE197C"/>
    <w:rsid w:val="00FE2550"/>
    <w:rsid w:val="00FE25C9"/>
    <w:rsid w:val="00FE3173"/>
    <w:rsid w:val="00FF339E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customStyle="1" w:styleId="CategoryHeading">
    <w:name w:val="Category Heading"/>
    <w:basedOn w:val="Normal"/>
    <w:rsid w:val="001A2AE7"/>
    <w:pPr>
      <w:keepNext/>
      <w:pBdr>
        <w:top w:val="single" w:sz="4" w:space="1" w:color="auto"/>
        <w:bottom w:val="single" w:sz="12" w:space="1" w:color="auto"/>
      </w:pBdr>
      <w:spacing w:before="200" w:line="240" w:lineRule="auto"/>
      <w:jc w:val="center"/>
    </w:pPr>
    <w:rPr>
      <w:rFonts w:ascii="Cambria" w:eastAsia="Times New Roman" w:hAnsi="Cambria"/>
      <w:b/>
      <w:bCs/>
      <w:smallCaps/>
      <w:sz w:val="24"/>
      <w:szCs w:val="20"/>
    </w:rPr>
  </w:style>
  <w:style w:type="paragraph" w:customStyle="1" w:styleId="SkillsList">
    <w:name w:val="Skills List"/>
    <w:basedOn w:val="Normal"/>
    <w:rsid w:val="001A2AE7"/>
    <w:pPr>
      <w:tabs>
        <w:tab w:val="num" w:pos="360"/>
      </w:tabs>
      <w:autoSpaceDE w:val="0"/>
      <w:autoSpaceDN w:val="0"/>
      <w:adjustRightInd w:val="0"/>
      <w:spacing w:before="20" w:after="20" w:line="240" w:lineRule="auto"/>
      <w:ind w:left="360" w:hanging="360"/>
    </w:pPr>
    <w:rPr>
      <w:rFonts w:eastAsia="Times New Roman"/>
      <w:i/>
      <w:sz w:val="19"/>
      <w:szCs w:val="19"/>
    </w:rPr>
  </w:style>
  <w:style w:type="character" w:customStyle="1" w:styleId="apple-converted-space">
    <w:name w:val="apple-converted-space"/>
    <w:basedOn w:val="DefaultParagraphFont"/>
    <w:rsid w:val="008665E7"/>
  </w:style>
  <w:style w:type="paragraph" w:styleId="NormalWeb">
    <w:name w:val="Normal (Web)"/>
    <w:basedOn w:val="Normal"/>
    <w:uiPriority w:val="99"/>
    <w:semiHidden/>
    <w:unhideWhenUsed/>
    <w:rsid w:val="006601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ED319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C5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customStyle="1" w:styleId="CategoryHeading">
    <w:name w:val="Category Heading"/>
    <w:basedOn w:val="Normal"/>
    <w:rsid w:val="001A2AE7"/>
    <w:pPr>
      <w:keepNext/>
      <w:pBdr>
        <w:top w:val="single" w:sz="4" w:space="1" w:color="auto"/>
        <w:bottom w:val="single" w:sz="12" w:space="1" w:color="auto"/>
      </w:pBdr>
      <w:spacing w:before="200" w:line="240" w:lineRule="auto"/>
      <w:jc w:val="center"/>
    </w:pPr>
    <w:rPr>
      <w:rFonts w:ascii="Cambria" w:eastAsia="Times New Roman" w:hAnsi="Cambria"/>
      <w:b/>
      <w:bCs/>
      <w:smallCaps/>
      <w:sz w:val="24"/>
      <w:szCs w:val="20"/>
    </w:rPr>
  </w:style>
  <w:style w:type="paragraph" w:customStyle="1" w:styleId="SkillsList">
    <w:name w:val="Skills List"/>
    <w:basedOn w:val="Normal"/>
    <w:rsid w:val="001A2AE7"/>
    <w:pPr>
      <w:tabs>
        <w:tab w:val="num" w:pos="360"/>
      </w:tabs>
      <w:autoSpaceDE w:val="0"/>
      <w:autoSpaceDN w:val="0"/>
      <w:adjustRightInd w:val="0"/>
      <w:spacing w:before="20" w:after="20" w:line="240" w:lineRule="auto"/>
      <w:ind w:left="360" w:hanging="360"/>
    </w:pPr>
    <w:rPr>
      <w:rFonts w:eastAsia="Times New Roman"/>
      <w:i/>
      <w:sz w:val="19"/>
      <w:szCs w:val="19"/>
    </w:rPr>
  </w:style>
  <w:style w:type="character" w:customStyle="1" w:styleId="apple-converted-space">
    <w:name w:val="apple-converted-space"/>
    <w:basedOn w:val="DefaultParagraphFont"/>
    <w:rsid w:val="008665E7"/>
  </w:style>
  <w:style w:type="paragraph" w:styleId="NormalWeb">
    <w:name w:val="Normal (Web)"/>
    <w:basedOn w:val="Normal"/>
    <w:uiPriority w:val="99"/>
    <w:semiHidden/>
    <w:unhideWhenUsed/>
    <w:rsid w:val="006601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ED319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C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pankar\Application%20Data\Microsoft\Templates\Sample%20Resume%20for%20IT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 Resume for IT Professional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Dipankar</vt:lpstr>
    </vt:vector>
  </TitlesOfParts>
  <Company>Microsoft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Dipankar</dc:title>
  <dc:creator>gourav</dc:creator>
  <cp:lastModifiedBy>HP</cp:lastModifiedBy>
  <cp:revision>2</cp:revision>
  <cp:lastPrinted>2007-12-05T14:26:00Z</cp:lastPrinted>
  <dcterms:created xsi:type="dcterms:W3CDTF">2019-03-28T10:58:00Z</dcterms:created>
  <dcterms:modified xsi:type="dcterms:W3CDTF">2019-03-28T10:58:00Z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