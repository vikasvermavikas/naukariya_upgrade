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226" w:type="pct"/>
        <w:tblInd w:w="-4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690"/>
        <w:gridCol w:w="506"/>
        <w:gridCol w:w="6189"/>
      </w:tblGrid>
      <w:tr w:rsidR="00B93310" w:rsidRPr="005152F2" w14:paraId="641B9F10" w14:textId="77777777" w:rsidTr="00AF4179">
        <w:tc>
          <w:tcPr>
            <w:tcW w:w="3690" w:type="dxa"/>
          </w:tcPr>
          <w:sdt>
            <w:sdtPr>
              <w:rPr>
                <w:color w:val="0070C0"/>
              </w:rPr>
              <w:alias w:val="Your Name:"/>
              <w:tag w:val="Your Name:"/>
              <w:id w:val="-1220516334"/>
              <w:placeholder>
                <w:docPart w:val="B2271A74A77541CCAC636B2627EC584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 w:multiLine="1"/>
            </w:sdtPr>
            <w:sdtEndPr/>
            <w:sdtContent>
              <w:p w14:paraId="495985D5" w14:textId="77777777" w:rsidR="00B93310" w:rsidRPr="000936C6" w:rsidRDefault="000C427E" w:rsidP="003856C9">
                <w:pPr>
                  <w:pStyle w:val="Heading1"/>
                  <w:rPr>
                    <w:color w:val="0070C0"/>
                  </w:rPr>
                </w:pPr>
                <w:r w:rsidRPr="000936C6">
                  <w:rPr>
                    <w:color w:val="0070C0"/>
                  </w:rPr>
                  <w:t>aALIMA KHAN</w:t>
                </w:r>
              </w:p>
            </w:sdtContent>
          </w:sdt>
          <w:tbl>
            <w:tblPr>
              <w:tblW w:w="4897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614"/>
            </w:tblGrid>
            <w:tr w:rsidR="00441EB9" w:rsidRPr="005152F2" w14:paraId="0BAC1604" w14:textId="77777777" w:rsidTr="00F93C32">
              <w:trPr>
                <w:trHeight w:val="522"/>
              </w:trPr>
              <w:tc>
                <w:tcPr>
                  <w:tcW w:w="3614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A70279B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73C9F7B" wp14:editId="4BBF2885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EBC4B4B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IR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iUA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P3Y&#10;PH4hFAAAQ3IAAA4AAAAAAAAAAAAAAAAALgIAAGRycy9lMm9Eb2MueG1sUEsBAi0AFAAGAAgAAAAh&#10;AGhHG9DYAAAAAwEAAA8AAAAAAAAAAAAAAAAAexYAAGRycy9kb3ducmV2LnhtbFBLBQYAAAAABAAE&#10;APMAAACAFwAAAAA=&#10;">
                            <v:shape id="Freef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090A19BD" w14:textId="77777777" w:rsidTr="00F93C32">
              <w:trPr>
                <w:trHeight w:val="282"/>
              </w:trPr>
              <w:tc>
                <w:tcPr>
                  <w:tcW w:w="3614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3D54D79" w14:textId="77777777" w:rsidR="00441EB9" w:rsidRPr="006125D2" w:rsidRDefault="000C427E" w:rsidP="00AF7F23">
                  <w:pPr>
                    <w:pStyle w:val="Heading3"/>
                    <w:rPr>
                      <w:color w:val="1F3864" w:themeColor="accent5" w:themeShade="80"/>
                    </w:rPr>
                  </w:pPr>
                  <w:r w:rsidRPr="006125D2">
                    <w:rPr>
                      <w:color w:val="1F3864" w:themeColor="accent5" w:themeShade="80"/>
                    </w:rPr>
                    <w:t>AALIMAK71</w:t>
                  </w:r>
                  <w:r w:rsidR="00AF7F23" w:rsidRPr="006125D2">
                    <w:rPr>
                      <w:color w:val="1F3864" w:themeColor="accent5" w:themeShade="80"/>
                    </w:rPr>
                    <w:t>@gmail.com</w:t>
                  </w:r>
                </w:p>
              </w:tc>
            </w:tr>
            <w:tr w:rsidR="00441EB9" w:rsidRPr="005152F2" w14:paraId="462E4925" w14:textId="77777777" w:rsidTr="00F93C32">
              <w:trPr>
                <w:trHeight w:val="522"/>
              </w:trPr>
              <w:tc>
                <w:tcPr>
                  <w:tcW w:w="3614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38A2806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F82534D" wp14:editId="45C29AC5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34A3042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i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E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k0BJiUIl&#10;AADT3gAADgAAAAAAAAAAAAAAAAAuAgAAZHJzL2Uyb0RvYy54bWxQSwECLQAUAAYACAAAACEAaEcb&#10;0NgAAAADAQAADwAAAAAAAAAAAAAAAACcJwAAZHJzL2Rvd25yZXYueG1sUEsFBgAAAAAEAAQA8wAA&#10;AKEoAAAAAA==&#10;">
                            <v:shape id="Freef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6631FE28" w14:textId="77777777" w:rsidTr="00F93C32">
              <w:trPr>
                <w:trHeight w:val="324"/>
              </w:trPr>
              <w:tc>
                <w:tcPr>
                  <w:tcW w:w="3614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8B8D78C" w14:textId="77777777" w:rsidR="00441EB9" w:rsidRPr="000936C6" w:rsidRDefault="00AF7F23" w:rsidP="000C427E">
                  <w:pPr>
                    <w:pStyle w:val="Heading3"/>
                    <w:rPr>
                      <w:sz w:val="28"/>
                      <w:szCs w:val="28"/>
                    </w:rPr>
                  </w:pPr>
                  <w:r w:rsidRPr="000936C6">
                    <w:rPr>
                      <w:color w:val="BF8F00" w:themeColor="accent4" w:themeShade="BF"/>
                      <w:sz w:val="28"/>
                      <w:szCs w:val="28"/>
                    </w:rPr>
                    <w:t xml:space="preserve">+91 </w:t>
                  </w:r>
                  <w:r w:rsidR="000C427E" w:rsidRPr="000936C6">
                    <w:rPr>
                      <w:color w:val="BF8F00" w:themeColor="accent4" w:themeShade="BF"/>
                      <w:sz w:val="28"/>
                      <w:szCs w:val="28"/>
                    </w:rPr>
                    <w:t>8375076902</w:t>
                  </w:r>
                </w:p>
              </w:tc>
            </w:tr>
            <w:tr w:rsidR="00441EB9" w:rsidRPr="005152F2" w14:paraId="69A3BC50" w14:textId="77777777" w:rsidTr="00F93C32">
              <w:trPr>
                <w:trHeight w:val="1427"/>
              </w:trPr>
              <w:tc>
                <w:tcPr>
                  <w:tcW w:w="3614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6F03EBE" w14:textId="77777777" w:rsidR="00441EB9" w:rsidRDefault="00AF7F23" w:rsidP="00441EB9">
                  <w:pPr>
                    <w:pStyle w:val="Heading3"/>
                  </w:pPr>
                  <w:r>
                    <w:rPr>
                      <w:noProof/>
                    </w:rPr>
                    <w:drawing>
                      <wp:inline distT="0" distB="0" distL="0" distR="0" wp14:anchorId="55B863B0" wp14:editId="1DD534E6">
                        <wp:extent cx="952500" cy="9525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MTA+Software+Development+Fundamentals-01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3528" cy="9535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41EB9" w:rsidRPr="005152F2" w14:paraId="40527240" w14:textId="77777777" w:rsidTr="00F93C32">
              <w:trPr>
                <w:trHeight w:val="1257"/>
              </w:trPr>
              <w:tc>
                <w:tcPr>
                  <w:tcW w:w="3614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97C393B" w14:textId="77777777" w:rsidR="00441EB9" w:rsidRPr="00AF7F23" w:rsidRDefault="000936C6" w:rsidP="00AF7F23">
                  <w:pPr>
                    <w:pStyle w:val="Heading3"/>
                    <w:numPr>
                      <w:ilvl w:val="0"/>
                      <w:numId w:val="1"/>
                    </w:numPr>
                    <w:jc w:val="both"/>
                    <w:rPr>
                      <w:caps w:val="0"/>
                      <w:color w:val="298881" w:themeColor="accent1" w:themeShade="BF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aps w:val="0"/>
                      <w:color w:val="298881" w:themeColor="accent1" w:themeShade="BF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Microsoft Certified in</w:t>
                  </w:r>
                  <w:r w:rsidR="00AF7F23" w:rsidRPr="00AF7F23">
                    <w:rPr>
                      <w:caps w:val="0"/>
                      <w:color w:val="298881" w:themeColor="accent1" w:themeShade="BF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>
                    <w:rPr>
                      <w:caps w:val="0"/>
                      <w:color w:val="298881" w:themeColor="accent1" w:themeShade="BF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Web </w:t>
                  </w:r>
                  <w:r w:rsidR="00AF7F23" w:rsidRPr="00AF7F23">
                    <w:rPr>
                      <w:caps w:val="0"/>
                      <w:color w:val="298881" w:themeColor="accent1" w:themeShade="BF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development</w:t>
                  </w:r>
                </w:p>
                <w:p w14:paraId="3DAC630D" w14:textId="77777777" w:rsidR="00AF7F23" w:rsidRPr="00AF7F23" w:rsidRDefault="00AF7F23" w:rsidP="00AF7F23">
                  <w:pPr>
                    <w:pStyle w:val="Heading3"/>
                    <w:numPr>
                      <w:ilvl w:val="0"/>
                      <w:numId w:val="1"/>
                    </w:numPr>
                    <w:jc w:val="both"/>
                    <w:rPr>
                      <w:caps w:val="0"/>
                      <w:color w:val="298881" w:themeColor="accent1" w:themeShade="BF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AF7F23">
                    <w:rPr>
                      <w:caps w:val="0"/>
                      <w:color w:val="298881" w:themeColor="accent1" w:themeShade="BF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Microsoft certified in HTML5 &amp; CSS3</w:t>
                  </w:r>
                </w:p>
                <w:p w14:paraId="1960C2AA" w14:textId="77777777" w:rsidR="00AF7F23" w:rsidRPr="00AF7F23" w:rsidRDefault="00AF7F23" w:rsidP="00AF7F23">
                  <w:pPr>
                    <w:pStyle w:val="Heading3"/>
                    <w:numPr>
                      <w:ilvl w:val="0"/>
                      <w:numId w:val="1"/>
                    </w:numPr>
                    <w:jc w:val="both"/>
                    <w:rPr>
                      <w:caps w:val="0"/>
                      <w:color w:val="298881" w:themeColor="accent1" w:themeShade="BF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AF7F23">
                    <w:rPr>
                      <w:caps w:val="0"/>
                      <w:color w:val="298881" w:themeColor="accent1" w:themeShade="BF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Microsoft certified in </w:t>
                  </w:r>
                  <w:proofErr w:type="spellStart"/>
                  <w:r w:rsidRPr="00AF7F23">
                    <w:rPr>
                      <w:caps w:val="0"/>
                      <w:color w:val="298881" w:themeColor="accent1" w:themeShade="BF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Javascripting</w:t>
                  </w:r>
                  <w:proofErr w:type="spellEnd"/>
                </w:p>
                <w:p w14:paraId="3018BE8A" w14:textId="59E2E311" w:rsidR="00AF7F23" w:rsidRDefault="00AF7F23" w:rsidP="00E31A50">
                  <w:pPr>
                    <w:pStyle w:val="Heading3"/>
                    <w:ind w:left="720"/>
                    <w:jc w:val="both"/>
                  </w:pPr>
                </w:p>
              </w:tc>
            </w:tr>
            <w:tr w:rsidR="005A7E57" w:rsidRPr="005152F2" w14:paraId="5A021F74" w14:textId="77777777" w:rsidTr="00466834">
              <w:trPr>
                <w:trHeight w:val="3530"/>
              </w:trPr>
              <w:tc>
                <w:tcPr>
                  <w:tcW w:w="3614" w:type="dxa"/>
                  <w:tcMar>
                    <w:top w:w="374" w:type="dxa"/>
                    <w:bottom w:w="115" w:type="dxa"/>
                  </w:tcMar>
                </w:tcPr>
                <w:p w14:paraId="35F5CAFB" w14:textId="77777777" w:rsidR="002C77B9" w:rsidRDefault="00B63076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7AEB010A50DF422B98A16219B98AA8CA"/>
                      </w:placeholder>
                      <w:temporary/>
                      <w:showingPlcHdr/>
                    </w:sdtPr>
                    <w:sdtEndPr/>
                    <w:sdtContent>
                      <w:r w:rsidR="002B7747" w:rsidRPr="00BD25AC">
                        <w:rPr>
                          <w:sz w:val="28"/>
                        </w:rPr>
                        <w:t>Objective</w:t>
                      </w:r>
                    </w:sdtContent>
                  </w:sdt>
                </w:p>
                <w:p w14:paraId="3178CED5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175B2CDB" wp14:editId="1FD4841C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05A8095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2A39E72" w14:textId="77777777" w:rsidR="002138C1" w:rsidRPr="00220AF1" w:rsidRDefault="00AF7F23" w:rsidP="00220AF1">
                  <w:pPr>
                    <w:jc w:val="both"/>
                    <w:rPr>
                      <w:rFonts w:ascii="Trebuchet MS" w:eastAsia="Times New Roman" w:hAnsi="Trebuchet MS" w:cs="Segoe UI Semibold"/>
                      <w:color w:val="0D0D0D" w:themeColor="text1" w:themeTint="F2"/>
                    </w:rPr>
                  </w:pPr>
                  <w:r w:rsidRPr="0089105B">
                    <w:rPr>
                      <w:rFonts w:ascii="Trebuchet MS" w:eastAsia="Times New Roman" w:hAnsi="Trebuchet MS" w:cs="Segoe UI Semibold"/>
                      <w:color w:val="0D0D0D" w:themeColor="text1" w:themeTint="F2"/>
                    </w:rPr>
                    <w:t>I would like to work in an organization that will give me a platform to utilize my technical skills and enrich my expertise in the process of growing the organization</w:t>
                  </w:r>
                  <w:r w:rsidR="00220AF1">
                    <w:rPr>
                      <w:rFonts w:ascii="Trebuchet MS" w:eastAsia="Times New Roman" w:hAnsi="Trebuchet MS" w:cs="Segoe UI Semibold"/>
                      <w:color w:val="0D0D0D" w:themeColor="text1" w:themeTint="F2"/>
                    </w:rPr>
                    <w:t xml:space="preserve"> and myself with good I</w:t>
                  </w:r>
                  <w:r w:rsidRPr="0089105B">
                    <w:rPr>
                      <w:rFonts w:ascii="Trebuchet MS" w:eastAsia="Times New Roman" w:hAnsi="Trebuchet MS" w:cs="Segoe UI Semibold"/>
                      <w:color w:val="0D0D0D" w:themeColor="text1" w:themeTint="F2"/>
                    </w:rPr>
                    <w:t>nitiatives.</w:t>
                  </w:r>
                </w:p>
              </w:tc>
            </w:tr>
            <w:tr w:rsidR="00220AF1" w:rsidRPr="005152F2" w14:paraId="519C936A" w14:textId="77777777" w:rsidTr="00F93C32">
              <w:trPr>
                <w:trHeight w:val="395"/>
              </w:trPr>
              <w:tc>
                <w:tcPr>
                  <w:tcW w:w="3614" w:type="dxa"/>
                  <w:tcMar>
                    <w:top w:w="374" w:type="dxa"/>
                    <w:bottom w:w="115" w:type="dxa"/>
                  </w:tcMar>
                </w:tcPr>
                <w:p w14:paraId="1E7D8D25" w14:textId="77777777" w:rsidR="00220AF1" w:rsidRPr="006125D2" w:rsidRDefault="00220AF1" w:rsidP="006125D2">
                  <w:pPr>
                    <w:pStyle w:val="Heading3"/>
                    <w:tabs>
                      <w:tab w:val="left" w:pos="2625"/>
                    </w:tabs>
                    <w:rPr>
                      <w:color w:val="FF0000"/>
                      <w:sz w:val="32"/>
                      <w:szCs w:val="32"/>
                      <w:highlight w:val="cyan"/>
                    </w:rPr>
                  </w:pPr>
                  <w:r w:rsidRPr="001C55C5">
                    <w:rPr>
                      <w:sz w:val="32"/>
                      <w:szCs w:val="32"/>
                    </w:rPr>
                    <w:lastRenderedPageBreak/>
                    <w:t>SKILLS</w:t>
                  </w:r>
                </w:p>
              </w:tc>
            </w:tr>
            <w:tr w:rsidR="00463463" w:rsidRPr="005152F2" w14:paraId="08C06F77" w14:textId="77777777" w:rsidTr="00F93C32">
              <w:trPr>
                <w:trHeight w:val="2968"/>
              </w:trPr>
              <w:tc>
                <w:tcPr>
                  <w:tcW w:w="3614" w:type="dxa"/>
                  <w:tcMar>
                    <w:top w:w="374" w:type="dxa"/>
                    <w:bottom w:w="115" w:type="dxa"/>
                  </w:tcMar>
                </w:tcPr>
                <w:p w14:paraId="7ED03494" w14:textId="77777777" w:rsidR="00AF4179" w:rsidRPr="00AF4179" w:rsidRDefault="00940F35" w:rsidP="00AF4179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F"/>
                    <w:spacing w:after="0" w:line="330" w:lineRule="atLeast"/>
                    <w:jc w:val="both"/>
                    <w:rPr>
                      <w:b/>
                      <w:u w:val="thick" w:color="298881" w:themeColor="accent1" w:themeShade="BF"/>
                    </w:rPr>
                  </w:pPr>
                  <w:r w:rsidRPr="00BD25AC">
                    <w:rPr>
                      <w:rFonts w:ascii="Trebuchet MS" w:hAnsi="Trebuchet MS" w:cs="Segoe UI Semibold"/>
                      <w:color w:val="0D0D0D" w:themeColor="text1" w:themeTint="F2"/>
                      <w:sz w:val="18"/>
                    </w:rPr>
                    <w:t>Self-motivated &amp; self-</w:t>
                  </w:r>
                  <w:r w:rsidR="00AF4179" w:rsidRPr="00AF4179">
                    <w:rPr>
                      <w:rFonts w:ascii="Trebuchet MS" w:hAnsi="Trebuchet MS" w:cs="Segoe UI Semibold"/>
                      <w:color w:val="0D0D0D" w:themeColor="text1" w:themeTint="F2"/>
                      <w:sz w:val="18"/>
                    </w:rPr>
                    <w:t>confident.</w:t>
                  </w:r>
                </w:p>
                <w:p w14:paraId="147E0143" w14:textId="77777777" w:rsidR="00AF4179" w:rsidRPr="00BD25AC" w:rsidRDefault="00AF4179" w:rsidP="00AF4179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F"/>
                    <w:spacing w:after="0" w:line="330" w:lineRule="atLeast"/>
                    <w:jc w:val="both"/>
                    <w:rPr>
                      <w:rFonts w:ascii="Trebuchet MS" w:hAnsi="Trebuchet MS" w:cs="Segoe UI Semibold"/>
                      <w:color w:val="0D0D0D" w:themeColor="text1" w:themeTint="F2"/>
                      <w:sz w:val="18"/>
                    </w:rPr>
                  </w:pPr>
                  <w:r w:rsidRPr="00BD25AC">
                    <w:rPr>
                      <w:rFonts w:ascii="Trebuchet MS" w:hAnsi="Trebuchet MS" w:cs="Segoe UI Semibold"/>
                      <w:color w:val="0D0D0D" w:themeColor="text1" w:themeTint="F2"/>
                      <w:sz w:val="18"/>
                    </w:rPr>
                    <w:t>G</w:t>
                  </w:r>
                  <w:r>
                    <w:rPr>
                      <w:rFonts w:ascii="Trebuchet MS" w:hAnsi="Trebuchet MS" w:cs="Segoe UI Semibold"/>
                      <w:color w:val="0D0D0D" w:themeColor="text1" w:themeTint="F2"/>
                      <w:sz w:val="18"/>
                    </w:rPr>
                    <w:t xml:space="preserve">ood </w:t>
                  </w:r>
                  <w:r w:rsidRPr="00BD25AC">
                    <w:rPr>
                      <w:rFonts w:ascii="Trebuchet MS" w:hAnsi="Trebuchet MS" w:cs="Segoe UI Semibold"/>
                      <w:color w:val="0D0D0D" w:themeColor="text1" w:themeTint="F2"/>
                      <w:sz w:val="18"/>
                    </w:rPr>
                    <w:t>communicational&amp; analytical skills.</w:t>
                  </w:r>
                </w:p>
                <w:p w14:paraId="4103259B" w14:textId="77777777" w:rsidR="00AF4179" w:rsidRPr="00BD25AC" w:rsidRDefault="00AF4179" w:rsidP="00AF4179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F"/>
                    <w:spacing w:after="0" w:line="330" w:lineRule="atLeast"/>
                    <w:jc w:val="both"/>
                    <w:rPr>
                      <w:rFonts w:ascii="Trebuchet MS" w:hAnsi="Trebuchet MS" w:cs="Segoe UI Semibold"/>
                      <w:color w:val="0D0D0D" w:themeColor="text1" w:themeTint="F2"/>
                      <w:sz w:val="18"/>
                    </w:rPr>
                  </w:pPr>
                  <w:r w:rsidRPr="00BD25AC">
                    <w:rPr>
                      <w:rFonts w:ascii="Trebuchet MS" w:hAnsi="Trebuchet MS" w:cs="Segoe UI Semibold"/>
                      <w:color w:val="0D0D0D" w:themeColor="text1" w:themeTint="F2"/>
                      <w:sz w:val="18"/>
                    </w:rPr>
                    <w:t>Can work effectively in a team to solve out any new problems. </w:t>
                  </w:r>
                </w:p>
                <w:p w14:paraId="30C682FA" w14:textId="77777777" w:rsidR="00AF4179" w:rsidRPr="00BD25AC" w:rsidRDefault="00AF4179" w:rsidP="00AF4179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F"/>
                    <w:spacing w:after="0" w:line="330" w:lineRule="atLeast"/>
                    <w:jc w:val="both"/>
                    <w:rPr>
                      <w:rFonts w:ascii="Trebuchet MS" w:hAnsi="Trebuchet MS" w:cs="Segoe UI Semibold"/>
                      <w:color w:val="0D0D0D" w:themeColor="text1" w:themeTint="F2"/>
                      <w:sz w:val="18"/>
                    </w:rPr>
                  </w:pPr>
                  <w:r w:rsidRPr="00BD25AC">
                    <w:rPr>
                      <w:rFonts w:ascii="Trebuchet MS" w:hAnsi="Trebuchet MS" w:cs="Segoe UI Semibold"/>
                      <w:color w:val="0D0D0D" w:themeColor="text1" w:themeTint="F2"/>
                      <w:sz w:val="18"/>
                    </w:rPr>
                    <w:t>Quick learner, Ready to adapt to new technologies.</w:t>
                  </w:r>
                </w:p>
                <w:p w14:paraId="4A9B783A" w14:textId="77777777" w:rsidR="00AF4179" w:rsidRPr="00220AF1" w:rsidRDefault="00AF4179" w:rsidP="00220AF1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F"/>
                    <w:spacing w:after="200" w:line="360" w:lineRule="atLeast"/>
                    <w:jc w:val="both"/>
                    <w:rPr>
                      <w:rFonts w:ascii="Trebuchet MS" w:hAnsi="Trebuchet MS" w:cs="Segoe UI Semibold"/>
                      <w:color w:val="0D0D0D" w:themeColor="text1" w:themeTint="F2"/>
                      <w:sz w:val="18"/>
                    </w:rPr>
                  </w:pPr>
                  <w:r w:rsidRPr="00BD25AC">
                    <w:rPr>
                      <w:rFonts w:ascii="Trebuchet MS" w:hAnsi="Trebuchet MS" w:cs="Segoe UI Semibold"/>
                      <w:color w:val="0D0D0D" w:themeColor="text1" w:themeTint="F2"/>
                      <w:sz w:val="18"/>
                    </w:rPr>
                    <w:t xml:space="preserve">Have good </w:t>
                  </w:r>
                  <w:r w:rsidR="00220AF1">
                    <w:rPr>
                      <w:rFonts w:ascii="Trebuchet MS" w:hAnsi="Trebuchet MS" w:cs="Segoe UI Semibold"/>
                      <w:color w:val="0D0D0D" w:themeColor="text1" w:themeTint="F2"/>
                      <w:sz w:val="18"/>
                    </w:rPr>
                    <w:t xml:space="preserve">communication and </w:t>
                  </w:r>
                  <w:r w:rsidRPr="00220AF1">
                    <w:rPr>
                      <w:rFonts w:ascii="Trebuchet MS" w:hAnsi="Trebuchet MS" w:cs="Segoe UI Semibold"/>
                      <w:color w:val="0D0D0D" w:themeColor="text1" w:themeTint="F2"/>
                      <w:sz w:val="18"/>
                    </w:rPr>
                    <w:t>aptitude skills. </w:t>
                  </w:r>
                </w:p>
                <w:p w14:paraId="496026E1" w14:textId="77777777" w:rsidR="00463463" w:rsidRPr="005152F2" w:rsidRDefault="00463463" w:rsidP="00092A93"/>
              </w:tc>
            </w:tr>
          </w:tbl>
          <w:p w14:paraId="5980E705" w14:textId="77777777" w:rsidR="00B93310" w:rsidRPr="005152F2" w:rsidRDefault="00B93310" w:rsidP="003856C9"/>
        </w:tc>
        <w:tc>
          <w:tcPr>
            <w:tcW w:w="506" w:type="dxa"/>
          </w:tcPr>
          <w:p w14:paraId="412B8CE6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pPr w:leftFromText="180" w:rightFromText="180" w:vertAnchor="page" w:horzAnchor="margin" w:tblpY="1"/>
              <w:tblOverlap w:val="never"/>
              <w:tblW w:w="7018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100"/>
              <w:gridCol w:w="2038"/>
              <w:gridCol w:w="3621"/>
              <w:gridCol w:w="1259"/>
            </w:tblGrid>
            <w:tr w:rsidR="00466834" w14:paraId="47E709FD" w14:textId="77777777" w:rsidTr="00466834">
              <w:trPr>
                <w:trHeight w:val="4395"/>
              </w:trPr>
              <w:tc>
                <w:tcPr>
                  <w:tcW w:w="7018" w:type="dxa"/>
                  <w:gridSpan w:val="4"/>
                  <w:tcMar>
                    <w:left w:w="115" w:type="dxa"/>
                    <w:bottom w:w="374" w:type="dxa"/>
                    <w:right w:w="115" w:type="dxa"/>
                  </w:tcMar>
                </w:tcPr>
                <w:tbl>
                  <w:tblPr>
                    <w:tblpPr w:leftFromText="180" w:rightFromText="180" w:vertAnchor="text" w:horzAnchor="margin" w:tblpXSpec="center" w:tblpY="1238"/>
                    <w:tblOverlap w:val="never"/>
                    <w:tblW w:w="5343" w:type="dxa"/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9"/>
                    <w:gridCol w:w="719"/>
                    <w:gridCol w:w="2077"/>
                    <w:gridCol w:w="1598"/>
                  </w:tblGrid>
                  <w:tr w:rsidR="00466834" w:rsidRPr="00A17D59" w14:paraId="6CCC0715" w14:textId="77777777" w:rsidTr="00466834">
                    <w:trPr>
                      <w:trHeight w:val="413"/>
                    </w:trPr>
                    <w:tc>
                      <w:tcPr>
                        <w:tcW w:w="949" w:type="dxa"/>
                        <w:tcBorders>
                          <w:top w:val="single" w:sz="8" w:space="0" w:color="C0C0C0"/>
                          <w:left w:val="single" w:sz="8" w:space="0" w:color="C0C0C0"/>
                          <w:bottom w:val="single" w:sz="8" w:space="0" w:color="C0C0C0"/>
                          <w:right w:val="single" w:sz="8" w:space="0" w:color="C0C0C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57567F39" w14:textId="77777777" w:rsidR="00466834" w:rsidRPr="00A17D59" w:rsidRDefault="00466834" w:rsidP="00466834">
                        <w:pPr>
                          <w:spacing w:after="0" w:line="300" w:lineRule="atLeast"/>
                          <w:jc w:val="both"/>
                          <w:rPr>
                            <w:rFonts w:ascii="Trebuchet MS" w:eastAsia="Times New Roman" w:hAnsi="Trebuchet MS" w:cs="Segoe UI Semibold"/>
                            <w:b/>
                            <w:color w:val="37B6AE" w:themeColor="accent1"/>
                          </w:rPr>
                        </w:pPr>
                        <w:r w:rsidRPr="00A17D59">
                          <w:rPr>
                            <w:rFonts w:ascii="Trebuchet MS" w:eastAsia="Times New Roman" w:hAnsi="Trebuchet MS" w:cs="Segoe UI Semibold"/>
                            <w:b/>
                            <w:bCs/>
                            <w:color w:val="37B6AE" w:themeColor="accent1"/>
                          </w:rPr>
                          <w:t>Degree</w:t>
                        </w:r>
                      </w:p>
                    </w:tc>
                    <w:tc>
                      <w:tcPr>
                        <w:tcW w:w="719" w:type="dxa"/>
                        <w:tcBorders>
                          <w:top w:val="single" w:sz="8" w:space="0" w:color="C0C0C0"/>
                          <w:left w:val="nil"/>
                          <w:bottom w:val="single" w:sz="8" w:space="0" w:color="C0C0C0"/>
                          <w:right w:val="single" w:sz="8" w:space="0" w:color="C0C0C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2C5BA153" w14:textId="77777777" w:rsidR="00466834" w:rsidRPr="00A17D59" w:rsidRDefault="00466834" w:rsidP="00466834">
                        <w:pPr>
                          <w:spacing w:after="0" w:line="300" w:lineRule="atLeast"/>
                          <w:jc w:val="both"/>
                          <w:rPr>
                            <w:rFonts w:ascii="Trebuchet MS" w:eastAsia="Times New Roman" w:hAnsi="Trebuchet MS" w:cs="Segoe UI Semibold"/>
                            <w:b/>
                            <w:color w:val="37B6AE" w:themeColor="accent1"/>
                          </w:rPr>
                        </w:pPr>
                        <w:r w:rsidRPr="00A17D59">
                          <w:rPr>
                            <w:rFonts w:ascii="Trebuchet MS" w:eastAsia="Times New Roman" w:hAnsi="Trebuchet MS" w:cs="Segoe UI Semibold"/>
                            <w:b/>
                            <w:bCs/>
                            <w:color w:val="37B6AE" w:themeColor="accent1"/>
                          </w:rPr>
                          <w:t>Year</w:t>
                        </w:r>
                      </w:p>
                    </w:tc>
                    <w:tc>
                      <w:tcPr>
                        <w:tcW w:w="2077" w:type="dxa"/>
                        <w:tcBorders>
                          <w:top w:val="single" w:sz="8" w:space="0" w:color="C0C0C0"/>
                          <w:left w:val="nil"/>
                          <w:bottom w:val="single" w:sz="8" w:space="0" w:color="C0C0C0"/>
                          <w:right w:val="single" w:sz="8" w:space="0" w:color="C0C0C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5248AB0B" w14:textId="77777777" w:rsidR="00466834" w:rsidRPr="00A17D59" w:rsidRDefault="00466834" w:rsidP="00466834">
                        <w:pPr>
                          <w:spacing w:after="0" w:line="300" w:lineRule="atLeast"/>
                          <w:rPr>
                            <w:rFonts w:ascii="Trebuchet MS" w:eastAsia="Times New Roman" w:hAnsi="Trebuchet MS" w:cs="Segoe UI Semibold"/>
                            <w:b/>
                            <w:color w:val="37B6AE" w:themeColor="accent1"/>
                          </w:rPr>
                        </w:pPr>
                        <w:r w:rsidRPr="00A17D59">
                          <w:rPr>
                            <w:rFonts w:ascii="Trebuchet MS" w:eastAsia="Times New Roman" w:hAnsi="Trebuchet MS" w:cs="Segoe UI Semibold"/>
                            <w:b/>
                            <w:bCs/>
                            <w:color w:val="37B6AE" w:themeColor="accent1"/>
                          </w:rPr>
                          <w:t>Name of UNIVERSITY/SCHOOL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single" w:sz="8" w:space="0" w:color="C0C0C0"/>
                          <w:left w:val="nil"/>
                          <w:bottom w:val="single" w:sz="8" w:space="0" w:color="C0C0C0"/>
                          <w:right w:val="single" w:sz="8" w:space="0" w:color="C0C0C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48D6A02F" w14:textId="77777777" w:rsidR="00466834" w:rsidRPr="00A17D59" w:rsidRDefault="00466834" w:rsidP="00466834">
                        <w:pPr>
                          <w:spacing w:after="0" w:line="300" w:lineRule="atLeast"/>
                          <w:jc w:val="both"/>
                          <w:rPr>
                            <w:rFonts w:ascii="Trebuchet MS" w:eastAsia="Times New Roman" w:hAnsi="Trebuchet MS" w:cs="Segoe UI Semibold"/>
                            <w:b/>
                            <w:color w:val="37B6AE" w:themeColor="accent1"/>
                          </w:rPr>
                        </w:pPr>
                        <w:r w:rsidRPr="00A17D59">
                          <w:rPr>
                            <w:rFonts w:ascii="Trebuchet MS" w:eastAsia="Times New Roman" w:hAnsi="Trebuchet MS" w:cs="Segoe UI Semibold"/>
                            <w:b/>
                            <w:bCs/>
                            <w:color w:val="37B6AE" w:themeColor="accent1"/>
                          </w:rPr>
                          <w:t>University / Board</w:t>
                        </w:r>
                      </w:p>
                    </w:tc>
                  </w:tr>
                  <w:tr w:rsidR="00466834" w:rsidRPr="006521AB" w14:paraId="61C63E20" w14:textId="77777777" w:rsidTr="00466834">
                    <w:trPr>
                      <w:trHeight w:val="623"/>
                    </w:trPr>
                    <w:tc>
                      <w:tcPr>
                        <w:tcW w:w="949" w:type="dxa"/>
                        <w:tcBorders>
                          <w:top w:val="nil"/>
                          <w:left w:val="single" w:sz="8" w:space="0" w:color="C0C0C0"/>
                          <w:bottom w:val="single" w:sz="8" w:space="0" w:color="C0C0C0"/>
                          <w:right w:val="single" w:sz="8" w:space="0" w:color="C0C0C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6A38B2ED" w14:textId="77777777" w:rsidR="00466834" w:rsidRPr="0089105B" w:rsidRDefault="00466834" w:rsidP="00466834">
                        <w:pPr>
                          <w:spacing w:after="0" w:line="300" w:lineRule="atLeast"/>
                          <w:jc w:val="both"/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</w:pPr>
                        <w:r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  <w:t>BA</w:t>
                        </w:r>
                      </w:p>
                    </w:tc>
                    <w:tc>
                      <w:tcPr>
                        <w:tcW w:w="719" w:type="dxa"/>
                        <w:tcBorders>
                          <w:top w:val="nil"/>
                          <w:left w:val="nil"/>
                          <w:bottom w:val="single" w:sz="8" w:space="0" w:color="C0C0C0"/>
                          <w:right w:val="single" w:sz="8" w:space="0" w:color="C0C0C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1C352982" w14:textId="77777777" w:rsidR="00466834" w:rsidRPr="0089105B" w:rsidRDefault="00466834" w:rsidP="00466834">
                        <w:pPr>
                          <w:spacing w:after="0" w:line="240" w:lineRule="auto"/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</w:pPr>
                        <w:r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  <w:t>2017</w:t>
                        </w:r>
                      </w:p>
                    </w:tc>
                    <w:tc>
                      <w:tcPr>
                        <w:tcW w:w="2077" w:type="dxa"/>
                        <w:tcBorders>
                          <w:top w:val="nil"/>
                          <w:left w:val="nil"/>
                          <w:bottom w:val="single" w:sz="8" w:space="0" w:color="C0C0C0"/>
                          <w:right w:val="single" w:sz="8" w:space="0" w:color="C0C0C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3E8619EC" w14:textId="77777777" w:rsidR="00466834" w:rsidRPr="0089105B" w:rsidRDefault="00466834" w:rsidP="00466834">
                        <w:pPr>
                          <w:spacing w:after="0" w:line="240" w:lineRule="auto"/>
                          <w:jc w:val="both"/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</w:pPr>
                        <w:r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  <w:t>DELHI</w:t>
                        </w:r>
                        <w:r w:rsidRPr="006521AB"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  <w:t xml:space="preserve"> UNIVERSITY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/>
                          <w:left w:val="nil"/>
                          <w:bottom w:val="single" w:sz="8" w:space="0" w:color="C0C0C0"/>
                          <w:right w:val="single" w:sz="8" w:space="0" w:color="C0C0C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399D4754" w14:textId="77777777" w:rsidR="00466834" w:rsidRPr="0089105B" w:rsidRDefault="00466834" w:rsidP="00466834">
                        <w:pPr>
                          <w:spacing w:after="0" w:line="300" w:lineRule="atLeast"/>
                          <w:jc w:val="both"/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</w:pPr>
                        <w:r w:rsidRPr="006521AB"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  <w:t>UNIVERSITY</w:t>
                        </w:r>
                      </w:p>
                    </w:tc>
                  </w:tr>
                  <w:tr w:rsidR="00466834" w:rsidRPr="006521AB" w14:paraId="5F1C47A8" w14:textId="77777777" w:rsidTr="00466834">
                    <w:trPr>
                      <w:trHeight w:val="604"/>
                    </w:trPr>
                    <w:tc>
                      <w:tcPr>
                        <w:tcW w:w="949" w:type="dxa"/>
                        <w:tcBorders>
                          <w:top w:val="nil"/>
                          <w:left w:val="single" w:sz="8" w:space="0" w:color="C0C0C0"/>
                          <w:bottom w:val="single" w:sz="8" w:space="0" w:color="C0C0C0"/>
                          <w:right w:val="single" w:sz="8" w:space="0" w:color="C0C0C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0D4A3EF3" w14:textId="77777777" w:rsidR="00466834" w:rsidRPr="0089105B" w:rsidRDefault="00466834" w:rsidP="00466834">
                        <w:pPr>
                          <w:spacing w:after="0" w:line="300" w:lineRule="atLeast"/>
                          <w:jc w:val="both"/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</w:pPr>
                        <w:r w:rsidRPr="0089105B"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  <w:t>Inter</w:t>
                        </w:r>
                      </w:p>
                    </w:tc>
                    <w:tc>
                      <w:tcPr>
                        <w:tcW w:w="719" w:type="dxa"/>
                        <w:tcBorders>
                          <w:top w:val="nil"/>
                          <w:left w:val="nil"/>
                          <w:bottom w:val="single" w:sz="8" w:space="0" w:color="C0C0C0"/>
                          <w:right w:val="single" w:sz="8" w:space="0" w:color="C0C0C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745DA446" w14:textId="77777777" w:rsidR="00466834" w:rsidRPr="0089105B" w:rsidRDefault="00466834" w:rsidP="00466834">
                        <w:pPr>
                          <w:spacing w:after="0" w:line="240" w:lineRule="auto"/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</w:pPr>
                        <w:r w:rsidRPr="006521AB"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  <w:t>201</w:t>
                        </w:r>
                        <w:r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  <w:t>6</w:t>
                        </w:r>
                      </w:p>
                    </w:tc>
                    <w:tc>
                      <w:tcPr>
                        <w:tcW w:w="2077" w:type="dxa"/>
                        <w:tcBorders>
                          <w:top w:val="nil"/>
                          <w:left w:val="nil"/>
                          <w:bottom w:val="single" w:sz="8" w:space="0" w:color="C0C0C0"/>
                          <w:right w:val="single" w:sz="8" w:space="0" w:color="C0C0C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477413E1" w14:textId="77777777" w:rsidR="00466834" w:rsidRPr="0089105B" w:rsidRDefault="00466834" w:rsidP="00466834">
                        <w:pPr>
                          <w:spacing w:after="0" w:line="240" w:lineRule="auto"/>
                          <w:jc w:val="both"/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</w:pPr>
                        <w:r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  <w:t>C.R. DASS GOVT. SKV NO.1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/>
                          <w:left w:val="nil"/>
                          <w:bottom w:val="single" w:sz="8" w:space="0" w:color="C0C0C0"/>
                          <w:right w:val="single" w:sz="8" w:space="0" w:color="C0C0C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4B2B81B8" w14:textId="77777777" w:rsidR="00466834" w:rsidRPr="0089105B" w:rsidRDefault="00466834" w:rsidP="00466834">
                        <w:pPr>
                          <w:spacing w:after="0" w:line="300" w:lineRule="atLeast"/>
                          <w:jc w:val="both"/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</w:pPr>
                        <w:r w:rsidRPr="006521AB"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  <w:t>CBSE BOARD</w:t>
                        </w:r>
                      </w:p>
                    </w:tc>
                  </w:tr>
                  <w:tr w:rsidR="00466834" w:rsidRPr="006521AB" w14:paraId="11D1A18C" w14:textId="77777777" w:rsidTr="00466834">
                    <w:trPr>
                      <w:trHeight w:val="636"/>
                    </w:trPr>
                    <w:tc>
                      <w:tcPr>
                        <w:tcW w:w="949" w:type="dxa"/>
                        <w:tcBorders>
                          <w:top w:val="nil"/>
                          <w:left w:val="single" w:sz="8" w:space="0" w:color="C0C0C0"/>
                          <w:bottom w:val="single" w:sz="8" w:space="0" w:color="C0C0C0"/>
                          <w:right w:val="single" w:sz="8" w:space="0" w:color="C0C0C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5AF5F3BD" w14:textId="77777777" w:rsidR="00466834" w:rsidRPr="0089105B" w:rsidRDefault="00466834" w:rsidP="00466834">
                        <w:pPr>
                          <w:spacing w:after="0" w:line="300" w:lineRule="atLeast"/>
                          <w:jc w:val="both"/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</w:pPr>
                        <w:r w:rsidRPr="0089105B"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  <w:t>SSC</w:t>
                        </w:r>
                      </w:p>
                    </w:tc>
                    <w:tc>
                      <w:tcPr>
                        <w:tcW w:w="719" w:type="dxa"/>
                        <w:tcBorders>
                          <w:top w:val="nil"/>
                          <w:left w:val="nil"/>
                          <w:bottom w:val="single" w:sz="8" w:space="0" w:color="C0C0C0"/>
                          <w:right w:val="single" w:sz="8" w:space="0" w:color="C0C0C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28946F3B" w14:textId="77777777" w:rsidR="00466834" w:rsidRPr="0089105B" w:rsidRDefault="00466834" w:rsidP="00466834">
                        <w:pPr>
                          <w:spacing w:after="0" w:line="240" w:lineRule="auto"/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</w:pPr>
                        <w:r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  <w:t>2014</w:t>
                        </w:r>
                      </w:p>
                    </w:tc>
                    <w:tc>
                      <w:tcPr>
                        <w:tcW w:w="2077" w:type="dxa"/>
                        <w:tcBorders>
                          <w:top w:val="nil"/>
                          <w:left w:val="nil"/>
                          <w:bottom w:val="single" w:sz="8" w:space="0" w:color="C0C0C0"/>
                          <w:right w:val="single" w:sz="8" w:space="0" w:color="C0C0C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617BEE8B" w14:textId="77777777" w:rsidR="00466834" w:rsidRPr="0089105B" w:rsidRDefault="00466834" w:rsidP="00466834">
                        <w:pPr>
                          <w:spacing w:after="0" w:line="300" w:lineRule="atLeast"/>
                          <w:jc w:val="both"/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</w:pPr>
                        <w:r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  <w:t>C.R. DASS GOVT. SKV NO.1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/>
                          <w:left w:val="nil"/>
                          <w:bottom w:val="single" w:sz="8" w:space="0" w:color="C0C0C0"/>
                          <w:right w:val="single" w:sz="8" w:space="0" w:color="C0C0C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6A7B289B" w14:textId="77777777" w:rsidR="00466834" w:rsidRPr="0089105B" w:rsidRDefault="00466834" w:rsidP="00466834">
                        <w:pPr>
                          <w:spacing w:after="0" w:line="300" w:lineRule="atLeast"/>
                          <w:jc w:val="both"/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</w:pPr>
                        <w:r w:rsidRPr="006521AB"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  <w:t>CBSE</w:t>
                        </w:r>
                        <w:r w:rsidRPr="0089105B">
                          <w:rPr>
                            <w:rFonts w:ascii="Trebuchet MS" w:eastAsia="Times New Roman" w:hAnsi="Trebuchet MS" w:cs="Segoe UI Semibold"/>
                            <w:color w:val="0D0D0D" w:themeColor="text1" w:themeTint="F2"/>
                          </w:rPr>
                          <w:t xml:space="preserve"> Board</w:t>
                        </w:r>
                      </w:p>
                    </w:tc>
                  </w:tr>
                </w:tbl>
                <w:p w14:paraId="7C96FFFA" w14:textId="322F262B" w:rsidR="00466834" w:rsidRPr="00AF4179" w:rsidRDefault="00466834" w:rsidP="00466834">
                  <w:pPr>
                    <w:pStyle w:val="Heading2"/>
                    <w:rPr>
                      <w:sz w:val="40"/>
                      <w:szCs w:val="40"/>
                    </w:rPr>
                  </w:pPr>
                  <w:r w:rsidRPr="001C55C5">
                    <w:rPr>
                      <w:sz w:val="40"/>
                      <w:szCs w:val="40"/>
                    </w:rPr>
                    <w:t xml:space="preserve"> EDUCATION</w:t>
                  </w:r>
                </w:p>
              </w:tc>
            </w:tr>
            <w:tr w:rsidR="00466834" w14:paraId="1C113ED6" w14:textId="77777777" w:rsidTr="00466834">
              <w:trPr>
                <w:trHeight w:val="2983"/>
              </w:trPr>
              <w:tc>
                <w:tcPr>
                  <w:tcW w:w="7018" w:type="dxa"/>
                  <w:gridSpan w:val="4"/>
                </w:tcPr>
                <w:p w14:paraId="0577059B" w14:textId="77777777" w:rsidR="00466834" w:rsidRPr="005152F2" w:rsidRDefault="00466834" w:rsidP="00466834">
                  <w:pPr>
                    <w:pStyle w:val="Heading2"/>
                  </w:pPr>
                  <w:r w:rsidRPr="001C55C5">
                    <w:t>Professional summary</w:t>
                  </w:r>
                </w:p>
                <w:p w14:paraId="421EC4DB" w14:textId="77777777" w:rsidR="00466834" w:rsidRDefault="00466834" w:rsidP="00466834">
                  <w:pPr>
                    <w:pStyle w:val="ListParagraph"/>
                    <w:numPr>
                      <w:ilvl w:val="0"/>
                      <w:numId w:val="8"/>
                    </w:numPr>
                    <w:shd w:val="clear" w:color="auto" w:fill="FFFFFF"/>
                    <w:spacing w:after="200" w:line="360" w:lineRule="atLeast"/>
                    <w:jc w:val="both"/>
                    <w:rPr>
                      <w:rFonts w:ascii="Trebuchet MS" w:hAnsi="Trebuchet MS" w:cs="Segoe UI Semibold"/>
                      <w:color w:val="0D0D0D" w:themeColor="text1" w:themeTint="F2"/>
                      <w:sz w:val="18"/>
                    </w:rPr>
                  </w:pPr>
                  <w:r>
                    <w:rPr>
                      <w:rFonts w:ascii="Trebuchet MS" w:hAnsi="Trebuchet MS" w:cs="Segoe UI Semibold"/>
                      <w:color w:val="0D0D0D" w:themeColor="text1" w:themeTint="F2"/>
                      <w:sz w:val="18"/>
                    </w:rPr>
                    <w:t xml:space="preserve">Worked on </w:t>
                  </w:r>
                  <w:proofErr w:type="spellStart"/>
                  <w:r>
                    <w:rPr>
                      <w:rFonts w:ascii="Trebuchet MS" w:hAnsi="Trebuchet MS" w:cs="Segoe UI Semibold"/>
                      <w:color w:val="0D0D0D" w:themeColor="text1" w:themeTint="F2"/>
                      <w:sz w:val="18"/>
                    </w:rPr>
                    <w:t>jobsclan</w:t>
                  </w:r>
                  <w:proofErr w:type="spellEnd"/>
                  <w:r>
                    <w:rPr>
                      <w:rFonts w:ascii="Trebuchet MS" w:hAnsi="Trebuchet MS" w:cs="Segoe UI Semibold"/>
                      <w:color w:val="0D0D0D" w:themeColor="text1" w:themeTint="F2"/>
                      <w:sz w:val="18"/>
                    </w:rPr>
                    <w:t xml:space="preserve"> as a UI developer.</w:t>
                  </w:r>
                </w:p>
                <w:p w14:paraId="3172CC38" w14:textId="77777777" w:rsidR="00466834" w:rsidRPr="00466834" w:rsidRDefault="00466834" w:rsidP="00466834">
                  <w:pPr>
                    <w:pStyle w:val="ListParagraph"/>
                    <w:numPr>
                      <w:ilvl w:val="0"/>
                      <w:numId w:val="8"/>
                    </w:numPr>
                    <w:shd w:val="clear" w:color="auto" w:fill="FFFFFF"/>
                    <w:spacing w:after="200" w:line="360" w:lineRule="atLeast"/>
                    <w:jc w:val="both"/>
                    <w:rPr>
                      <w:rFonts w:ascii="Trebuchet MS" w:hAnsi="Trebuchet MS" w:cs="Segoe UI Semibold"/>
                      <w:color w:val="0D0D0D" w:themeColor="text1" w:themeTint="F2"/>
                      <w:sz w:val="18"/>
                    </w:rPr>
                  </w:pPr>
                  <w:r>
                    <w:rPr>
                      <w:rFonts w:ascii="Trebuchet MS" w:hAnsi="Trebuchet MS" w:cs="Segoe UI Semibold"/>
                      <w:color w:val="0D0D0D" w:themeColor="text1" w:themeTint="F2"/>
                      <w:sz w:val="18"/>
                    </w:rPr>
                    <w:t>Worked on skill tech guru as a UI developer.</w:t>
                  </w:r>
                </w:p>
              </w:tc>
            </w:tr>
            <w:tr w:rsidR="00466834" w14:paraId="28B514B0" w14:textId="77777777" w:rsidTr="004F270C">
              <w:trPr>
                <w:trHeight w:val="885"/>
              </w:trPr>
              <w:tc>
                <w:tcPr>
                  <w:tcW w:w="7018" w:type="dxa"/>
                  <w:gridSpan w:val="4"/>
                </w:tcPr>
                <w:p w14:paraId="5CA45DF3" w14:textId="77777777" w:rsidR="00466834" w:rsidRPr="006125D2" w:rsidRDefault="00466834" w:rsidP="00466834">
                  <w:pPr>
                    <w:pStyle w:val="Heading2"/>
                    <w:rPr>
                      <w:highlight w:val="cyan"/>
                    </w:rPr>
                  </w:pPr>
                  <w:r w:rsidRPr="001C55C5">
                    <w:t>Technical expertise</w:t>
                  </w:r>
                </w:p>
              </w:tc>
            </w:tr>
            <w:tr w:rsidR="00466834" w14:paraId="54A00E75" w14:textId="77777777" w:rsidTr="004F270C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Before w:val="1"/>
                <w:gridAfter w:val="1"/>
                <w:wBefore w:w="100" w:type="dxa"/>
                <w:wAfter w:w="1259" w:type="dxa"/>
                <w:trHeight w:val="650"/>
              </w:trPr>
              <w:tc>
                <w:tcPr>
                  <w:tcW w:w="20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5" w:color="auto" w:fill="FFFFFF"/>
                  <w:vAlign w:val="center"/>
                </w:tcPr>
                <w:p w14:paraId="45E75C82" w14:textId="77777777" w:rsidR="00466834" w:rsidRPr="00CF49DD" w:rsidRDefault="00466834" w:rsidP="00466834">
                  <w:pPr>
                    <w:rPr>
                      <w:color w:val="00B0F0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F49DD">
                    <w:rPr>
                      <w:color w:val="00B0F0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Web Technologies</w:t>
                  </w:r>
                </w:p>
              </w:tc>
              <w:tc>
                <w:tcPr>
                  <w:tcW w:w="3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D4C662" w14:textId="7467C65D" w:rsidR="00466834" w:rsidRDefault="00466834" w:rsidP="00DA5D41">
                  <w:pPr>
                    <w:pStyle w:val="FootnoteText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HTML5, CSS3, jQuery, JavaScript,</w:t>
                  </w:r>
                </w:p>
                <w:p w14:paraId="18CB91AB" w14:textId="0B1691B8" w:rsidR="00DA5D41" w:rsidRDefault="00466834" w:rsidP="004F270C">
                  <w:pPr>
                    <w:pStyle w:val="FootnoteText"/>
                    <w:jc w:val="center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Bootstrap.</w:t>
                  </w:r>
                </w:p>
              </w:tc>
            </w:tr>
            <w:tr w:rsidR="00466834" w14:paraId="1D6B43C4" w14:textId="77777777" w:rsidTr="0076295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Before w:val="1"/>
                <w:gridAfter w:val="1"/>
                <w:wBefore w:w="100" w:type="dxa"/>
                <w:wAfter w:w="1259" w:type="dxa"/>
                <w:trHeight w:val="353"/>
              </w:trPr>
              <w:tc>
                <w:tcPr>
                  <w:tcW w:w="20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5" w:color="auto" w:fill="FFFFFF"/>
                  <w:vAlign w:val="center"/>
                </w:tcPr>
                <w:p w14:paraId="190DFDE0" w14:textId="77777777" w:rsidR="00466834" w:rsidRPr="00CF49DD" w:rsidRDefault="00466834" w:rsidP="00466834">
                  <w:pPr>
                    <w:rPr>
                      <w:color w:val="00B0F0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F49DD">
                    <w:rPr>
                      <w:color w:val="00B0F0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Operating Systems</w:t>
                  </w:r>
                </w:p>
              </w:tc>
              <w:tc>
                <w:tcPr>
                  <w:tcW w:w="3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D13857" w14:textId="77777777" w:rsidR="00466834" w:rsidRDefault="00466834" w:rsidP="00466834">
                  <w:pPr>
                    <w:jc w:val="both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    Windows 8, Windows 10</w:t>
                  </w:r>
                </w:p>
              </w:tc>
            </w:tr>
            <w:tr w:rsidR="00F95F3A" w14:paraId="4D93E33D" w14:textId="77777777" w:rsidTr="001C7EE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Before w:val="1"/>
                <w:gridAfter w:val="1"/>
                <w:wBefore w:w="100" w:type="dxa"/>
                <w:wAfter w:w="1259" w:type="dxa"/>
                <w:trHeight w:val="398"/>
              </w:trPr>
              <w:tc>
                <w:tcPr>
                  <w:tcW w:w="20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5" w:color="auto" w:fill="FFFFFF"/>
                  <w:vAlign w:val="center"/>
                </w:tcPr>
                <w:p w14:paraId="70E3A9CF" w14:textId="44841290" w:rsidR="00F95F3A" w:rsidRPr="00CF49DD" w:rsidRDefault="00F95F3A" w:rsidP="00466834">
                  <w:pPr>
                    <w:rPr>
                      <w:color w:val="00B0F0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B0F0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Graphics</w:t>
                  </w:r>
                </w:p>
              </w:tc>
              <w:tc>
                <w:tcPr>
                  <w:tcW w:w="3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F657D1" w14:textId="669E2FCC" w:rsidR="00F95F3A" w:rsidRDefault="00F95F3A" w:rsidP="00466834">
                  <w:pPr>
                    <w:pStyle w:val="FootnoteText"/>
                    <w:ind w:left="-18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             Photoshop</w:t>
                  </w:r>
                </w:p>
              </w:tc>
            </w:tr>
            <w:tr w:rsidR="00466834" w14:paraId="74C33B55" w14:textId="77777777" w:rsidTr="0076295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Before w:val="1"/>
                <w:gridAfter w:val="1"/>
                <w:wBefore w:w="100" w:type="dxa"/>
                <w:wAfter w:w="1259" w:type="dxa"/>
                <w:trHeight w:val="380"/>
              </w:trPr>
              <w:tc>
                <w:tcPr>
                  <w:tcW w:w="20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5" w:color="auto" w:fill="FFFFFF"/>
                  <w:vAlign w:val="center"/>
                </w:tcPr>
                <w:p w14:paraId="371367BB" w14:textId="77777777" w:rsidR="00466834" w:rsidRPr="00CF49DD" w:rsidRDefault="00466834" w:rsidP="00466834">
                  <w:pPr>
                    <w:rPr>
                      <w:color w:val="00B0F0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F49DD">
                    <w:rPr>
                      <w:color w:val="00B0F0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Web Script</w:t>
                  </w:r>
                </w:p>
              </w:tc>
              <w:tc>
                <w:tcPr>
                  <w:tcW w:w="3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7F4D3E" w14:textId="5377277D" w:rsidR="00466834" w:rsidRPr="000E312D" w:rsidRDefault="00466834" w:rsidP="00466834">
                  <w:pPr>
                    <w:pStyle w:val="FootnoteText"/>
                    <w:ind w:left="-18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    </w:t>
                  </w:r>
                  <w:r w:rsidR="00F95F3A">
                    <w:rPr>
                      <w:rFonts w:ascii="Verdana" w:hAnsi="Verdana"/>
                      <w:sz w:val="18"/>
                      <w:szCs w:val="18"/>
                    </w:rPr>
                    <w:t xml:space="preserve">     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JavaScript, JQuery</w:t>
                  </w:r>
                </w:p>
              </w:tc>
            </w:tr>
            <w:tr w:rsidR="001C7EE0" w14:paraId="465CA607" w14:textId="77777777" w:rsidTr="001C7EE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Before w:val="1"/>
                <w:gridAfter w:val="1"/>
                <w:wBefore w:w="100" w:type="dxa"/>
                <w:wAfter w:w="1259" w:type="dxa"/>
                <w:trHeight w:val="515"/>
              </w:trPr>
              <w:tc>
                <w:tcPr>
                  <w:tcW w:w="20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5" w:color="auto" w:fill="FFFFFF"/>
                  <w:vAlign w:val="center"/>
                </w:tcPr>
                <w:p w14:paraId="33872B74" w14:textId="29AD7D27" w:rsidR="001C7EE0" w:rsidRPr="00CF49DD" w:rsidRDefault="001C7EE0" w:rsidP="00466834">
                  <w:pPr>
                    <w:rPr>
                      <w:color w:val="00B0F0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B0F0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Projects</w:t>
                  </w:r>
                </w:p>
              </w:tc>
              <w:tc>
                <w:tcPr>
                  <w:tcW w:w="3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8A2BA1" w14:textId="7EBFFAC9" w:rsidR="008B5532" w:rsidRDefault="004F270C" w:rsidP="008264DF">
                  <w:pPr>
                    <w:pStyle w:val="FootnoteText"/>
                    <w:ind w:left="-18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r w:rsidR="00E02DB6">
                    <w:rPr>
                      <w:rFonts w:ascii="Verdana" w:hAnsi="Verdana"/>
                      <w:sz w:val="18"/>
                      <w:szCs w:val="18"/>
                    </w:rPr>
                    <w:t xml:space="preserve">       </w:t>
                  </w:r>
                  <w:r w:rsidR="008B5532">
                    <w:rPr>
                      <w:rFonts w:ascii="Verdana" w:hAnsi="Verdana"/>
                      <w:sz w:val="18"/>
                      <w:szCs w:val="18"/>
                    </w:rPr>
                    <w:t>Nearlyhub.com</w:t>
                  </w:r>
                </w:p>
                <w:p w14:paraId="4A781DAC" w14:textId="7C539B02" w:rsidR="001C7EE0" w:rsidRDefault="004F270C" w:rsidP="007721FB">
                  <w:pPr>
                    <w:pStyle w:val="FootnoteText"/>
                    <w:ind w:left="-18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        </w:t>
                  </w:r>
                  <w:r w:rsidR="001C7EE0">
                    <w:rPr>
                      <w:rFonts w:ascii="Verdana" w:hAnsi="Verdana"/>
                      <w:sz w:val="18"/>
                      <w:szCs w:val="18"/>
                    </w:rPr>
                    <w:t>Jobsclan.com</w:t>
                  </w:r>
                </w:p>
                <w:p w14:paraId="5774AAE6" w14:textId="77777777" w:rsidR="001C7EE0" w:rsidRDefault="004F270C" w:rsidP="00466834">
                  <w:pPr>
                    <w:pStyle w:val="FootnoteText"/>
                    <w:ind w:left="-18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       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</w:rPr>
                    <w:t>Grahakcomplaints.in</w:t>
                  </w:r>
                  <w:proofErr w:type="spellEnd"/>
                </w:p>
                <w:p w14:paraId="639AD7FB" w14:textId="063FC002" w:rsidR="00C31D46" w:rsidRDefault="0076295F" w:rsidP="00196036">
                  <w:pPr>
                    <w:pStyle w:val="FootnoteText"/>
                    <w:ind w:left="-18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       </w:t>
                  </w:r>
                  <w:r w:rsidR="00316874">
                    <w:rPr>
                      <w:rFonts w:ascii="Verdana" w:hAnsi="Verdana"/>
                      <w:sz w:val="18"/>
                      <w:szCs w:val="18"/>
                    </w:rPr>
                    <w:t xml:space="preserve"> yeshuclothes.com</w:t>
                  </w:r>
                </w:p>
              </w:tc>
            </w:tr>
          </w:tbl>
          <w:p w14:paraId="2C4AF785" w14:textId="77777777" w:rsidR="008F6337" w:rsidRDefault="008F6337" w:rsidP="003856C9"/>
          <w:p w14:paraId="1D7493FE" w14:textId="746FA5AA" w:rsidR="00F25053" w:rsidRDefault="001C55C5" w:rsidP="00466834">
            <w:pPr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</w:p>
          <w:p w14:paraId="7A336DBB" w14:textId="0F8AF9C8" w:rsidR="00466834" w:rsidRDefault="00466834" w:rsidP="00466834">
            <w:pPr>
              <w:jc w:val="left"/>
              <w:rPr>
                <w:sz w:val="36"/>
                <w:szCs w:val="36"/>
              </w:rPr>
            </w:pPr>
          </w:p>
          <w:p w14:paraId="619D2613" w14:textId="77777777" w:rsidR="00466834" w:rsidRDefault="00466834" w:rsidP="00466834">
            <w:pPr>
              <w:jc w:val="left"/>
            </w:pPr>
          </w:p>
          <w:p w14:paraId="74A5CF10" w14:textId="77777777" w:rsidR="00466834" w:rsidRPr="005152F2" w:rsidRDefault="00B63076" w:rsidP="00466834">
            <w:pPr>
              <w:pStyle w:val="Heading2"/>
            </w:pPr>
            <w:sdt>
              <w:sdtPr>
                <w:alias w:val="Experience:"/>
                <w:tag w:val="Experience:"/>
                <w:id w:val="1217937480"/>
                <w:placeholder>
                  <w:docPart w:val="7AC9916C6F0E475F9DF1152E954E83AC"/>
                </w:placeholder>
                <w:temporary/>
                <w:showingPlcHdr/>
              </w:sdtPr>
              <w:sdtEndPr/>
              <w:sdtContent>
                <w:r w:rsidR="00466834" w:rsidRPr="005152F2">
                  <w:t>Experience</w:t>
                </w:r>
              </w:sdtContent>
            </w:sdt>
          </w:p>
          <w:p w14:paraId="6D7CB43E" w14:textId="7A68E4A5" w:rsidR="00841E5F" w:rsidRPr="005152F2" w:rsidRDefault="005E73DE" w:rsidP="00466834">
            <w:r>
              <w:rPr>
                <w:sz w:val="32"/>
                <w:szCs w:val="32"/>
              </w:rPr>
              <w:t>Website designer / 2</w:t>
            </w:r>
            <w:r w:rsidR="00466834" w:rsidRPr="00466834">
              <w:rPr>
                <w:sz w:val="32"/>
                <w:szCs w:val="32"/>
              </w:rPr>
              <w:t xml:space="preserve"> years Experience</w:t>
            </w:r>
          </w:p>
        </w:tc>
      </w:tr>
    </w:tbl>
    <w:p w14:paraId="12B2226D" w14:textId="77777777" w:rsidR="00AF4179" w:rsidRDefault="00AF4179" w:rsidP="00AF4179">
      <w:pPr>
        <w:pStyle w:val="Heading3"/>
      </w:pPr>
    </w:p>
    <w:p w14:paraId="56DF5B81" w14:textId="77777777" w:rsidR="00220AF1" w:rsidRPr="006125D2" w:rsidRDefault="00220AF1" w:rsidP="00220AF1">
      <w:pPr>
        <w:pStyle w:val="Heading3"/>
        <w:rPr>
          <w:sz w:val="32"/>
          <w:szCs w:val="32"/>
        </w:rPr>
      </w:pPr>
      <w:r w:rsidRPr="001C55C5">
        <w:rPr>
          <w:b/>
          <w:sz w:val="32"/>
          <w:szCs w:val="32"/>
          <w:u w:val="thick" w:color="298881" w:themeColor="accent1" w:themeShade="BF"/>
        </w:rPr>
        <w:t>PERSONAL DetaiLS</w:t>
      </w:r>
    </w:p>
    <w:p w14:paraId="51C64EA3" w14:textId="38CB5C9C" w:rsidR="00220AF1" w:rsidRPr="005A7E57" w:rsidRDefault="00220AF1" w:rsidP="00220AF1">
      <w:pPr>
        <w:pStyle w:val="GraphicElement"/>
      </w:pPr>
    </w:p>
    <w:p w14:paraId="3FC396D6" w14:textId="4A6CCB5D" w:rsidR="00220AF1" w:rsidRPr="006521AB" w:rsidRDefault="00DA5D41" w:rsidP="00DA5D41">
      <w:pPr>
        <w:jc w:val="both"/>
        <w:rPr>
          <w:rFonts w:ascii="Trebuchet MS" w:hAnsi="Trebuchet MS"/>
          <w:color w:val="0D0D0D" w:themeColor="text1" w:themeTint="F2"/>
        </w:rPr>
      </w:pPr>
      <w:r>
        <w:rPr>
          <w:rFonts w:ascii="Trebuchet MS" w:eastAsia="Times New Roman" w:hAnsi="Trebuchet MS" w:cs="Segoe UI Semibold"/>
          <w:color w:val="0D0D0D" w:themeColor="text1" w:themeTint="F2"/>
        </w:rPr>
        <w:t xml:space="preserve">                                     </w:t>
      </w:r>
      <w:r w:rsidR="00220AF1">
        <w:rPr>
          <w:rFonts w:ascii="Trebuchet MS" w:eastAsia="Times New Roman" w:hAnsi="Trebuchet MS" w:cs="Segoe UI Semibold"/>
          <w:color w:val="0D0D0D" w:themeColor="text1" w:themeTint="F2"/>
        </w:rPr>
        <w:t xml:space="preserve">Father’s Name </w:t>
      </w:r>
      <w:r w:rsidR="00220AF1" w:rsidRPr="0089105B">
        <w:rPr>
          <w:rFonts w:ascii="Trebuchet MS" w:eastAsia="Times New Roman" w:hAnsi="Trebuchet MS" w:cs="Segoe UI Semibold"/>
          <w:color w:val="0D0D0D" w:themeColor="text1" w:themeTint="F2"/>
        </w:rPr>
        <w:t>:</w:t>
      </w:r>
      <w:r w:rsidR="00220AF1">
        <w:rPr>
          <w:rFonts w:ascii="Trebuchet MS" w:eastAsia="Times New Roman" w:hAnsi="Trebuchet MS" w:cs="Segoe UI Semibold"/>
          <w:color w:val="0D0D0D" w:themeColor="text1" w:themeTint="F2"/>
        </w:rPr>
        <w:t xml:space="preserve"> </w:t>
      </w:r>
      <w:r w:rsidR="00220AF1">
        <w:rPr>
          <w:rFonts w:ascii="Trebuchet MS" w:hAnsi="Trebuchet MS"/>
          <w:color w:val="0D0D0D" w:themeColor="text1" w:themeTint="F2"/>
        </w:rPr>
        <w:t>MOHD. AFSAR KHAN</w:t>
      </w:r>
    </w:p>
    <w:p w14:paraId="4D7E5E7E" w14:textId="77C4BFEA" w:rsidR="00220AF1" w:rsidRPr="006521AB" w:rsidRDefault="00DA5D41" w:rsidP="00466834">
      <w:pPr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                                     </w:t>
      </w:r>
      <w:r w:rsidR="00220AF1">
        <w:rPr>
          <w:rFonts w:ascii="Trebuchet MS" w:hAnsi="Trebuchet MS"/>
          <w:color w:val="0D0D0D" w:themeColor="text1" w:themeTint="F2"/>
        </w:rPr>
        <w:t>Residential Address : H1/60</w:t>
      </w:r>
      <w:r w:rsidR="00220AF1" w:rsidRPr="006521AB">
        <w:rPr>
          <w:rFonts w:ascii="Trebuchet MS" w:hAnsi="Trebuchet MS"/>
          <w:color w:val="0D0D0D" w:themeColor="text1" w:themeTint="F2"/>
        </w:rPr>
        <w:t>,</w:t>
      </w:r>
      <w:r w:rsidR="00220AF1">
        <w:rPr>
          <w:rFonts w:ascii="Trebuchet MS" w:hAnsi="Trebuchet MS"/>
          <w:color w:val="0D0D0D" w:themeColor="text1" w:themeTint="F2"/>
        </w:rPr>
        <w:t>TOP FLOOR, NEAR GURUDWARA, NEW SEELAMPUR</w:t>
      </w:r>
      <w:r w:rsidR="00220AF1" w:rsidRPr="006521AB">
        <w:rPr>
          <w:rFonts w:ascii="Trebuchet MS" w:hAnsi="Trebuchet MS"/>
          <w:color w:val="0D0D0D" w:themeColor="text1" w:themeTint="F2"/>
        </w:rPr>
        <w:t xml:space="preserve"> Delhi</w:t>
      </w:r>
      <w:r>
        <w:rPr>
          <w:rFonts w:ascii="Trebuchet MS" w:hAnsi="Trebuchet MS"/>
          <w:color w:val="0D0D0D" w:themeColor="text1" w:themeTint="F2"/>
        </w:rPr>
        <w:t xml:space="preserve"> </w:t>
      </w:r>
      <w:r w:rsidR="00220AF1" w:rsidRPr="006521AB">
        <w:rPr>
          <w:rFonts w:ascii="Trebuchet MS" w:hAnsi="Trebuchet MS"/>
          <w:color w:val="0D0D0D" w:themeColor="text1" w:themeTint="F2"/>
        </w:rPr>
        <w:t>110053</w:t>
      </w:r>
    </w:p>
    <w:p w14:paraId="03FBDDF2" w14:textId="3238B63A" w:rsidR="00220AF1" w:rsidRPr="006521AB" w:rsidRDefault="00DA5D41" w:rsidP="00DA5D41">
      <w:pPr>
        <w:jc w:val="both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                                      </w:t>
      </w:r>
      <w:r w:rsidR="00220AF1">
        <w:rPr>
          <w:rFonts w:ascii="Trebuchet MS" w:hAnsi="Trebuchet MS"/>
          <w:color w:val="0D0D0D" w:themeColor="text1" w:themeTint="F2"/>
        </w:rPr>
        <w:t xml:space="preserve">Gender </w:t>
      </w:r>
      <w:r w:rsidR="00220AF1" w:rsidRPr="006521AB">
        <w:rPr>
          <w:rFonts w:ascii="Trebuchet MS" w:hAnsi="Trebuchet MS"/>
          <w:color w:val="0D0D0D" w:themeColor="text1" w:themeTint="F2"/>
        </w:rPr>
        <w:t>:</w:t>
      </w:r>
      <w:r w:rsidR="00220AF1">
        <w:rPr>
          <w:rFonts w:ascii="Trebuchet MS" w:hAnsi="Trebuchet MS"/>
          <w:color w:val="0D0D0D" w:themeColor="text1" w:themeTint="F2"/>
        </w:rPr>
        <w:t xml:space="preserve"> FEM</w:t>
      </w:r>
      <w:r w:rsidR="00220AF1" w:rsidRPr="006521AB">
        <w:rPr>
          <w:rFonts w:ascii="Trebuchet MS" w:hAnsi="Trebuchet MS"/>
          <w:color w:val="0D0D0D" w:themeColor="text1" w:themeTint="F2"/>
        </w:rPr>
        <w:t>ALE</w:t>
      </w:r>
    </w:p>
    <w:p w14:paraId="707E3C0B" w14:textId="3D805738" w:rsidR="00220AF1" w:rsidRPr="006521AB" w:rsidRDefault="00DA5D41" w:rsidP="00DA5D41">
      <w:pPr>
        <w:jc w:val="both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                                      </w:t>
      </w:r>
      <w:r w:rsidR="00220AF1" w:rsidRPr="006521AB">
        <w:rPr>
          <w:rFonts w:ascii="Trebuchet MS" w:hAnsi="Trebuchet MS"/>
          <w:color w:val="0D0D0D" w:themeColor="text1" w:themeTint="F2"/>
        </w:rPr>
        <w:t>Date of Birth</w:t>
      </w:r>
      <w:r w:rsidR="00220AF1">
        <w:rPr>
          <w:rFonts w:ascii="Trebuchet MS" w:hAnsi="Trebuchet MS"/>
          <w:color w:val="0D0D0D" w:themeColor="text1" w:themeTint="F2"/>
        </w:rPr>
        <w:t xml:space="preserve"> </w:t>
      </w:r>
      <w:r w:rsidR="00220AF1" w:rsidRPr="006521AB">
        <w:rPr>
          <w:rFonts w:ascii="Trebuchet MS" w:hAnsi="Trebuchet MS"/>
          <w:color w:val="0D0D0D" w:themeColor="text1" w:themeTint="F2"/>
        </w:rPr>
        <w:t>:</w:t>
      </w:r>
      <w:r w:rsidR="00220AF1">
        <w:rPr>
          <w:rFonts w:ascii="Trebuchet MS" w:hAnsi="Trebuchet MS"/>
          <w:color w:val="0D0D0D" w:themeColor="text1" w:themeTint="F2"/>
        </w:rPr>
        <w:t xml:space="preserve"> 31</w:t>
      </w:r>
      <w:r w:rsidR="00220AF1" w:rsidRPr="006521AB">
        <w:rPr>
          <w:rFonts w:ascii="Trebuchet MS" w:hAnsi="Trebuchet MS"/>
          <w:color w:val="0D0D0D" w:themeColor="text1" w:themeTint="F2"/>
        </w:rPr>
        <w:t>/0</w:t>
      </w:r>
      <w:r w:rsidR="00220AF1">
        <w:rPr>
          <w:rFonts w:ascii="Trebuchet MS" w:hAnsi="Trebuchet MS"/>
          <w:color w:val="0D0D0D" w:themeColor="text1" w:themeTint="F2"/>
        </w:rPr>
        <w:t>7</w:t>
      </w:r>
      <w:r w:rsidR="00220AF1" w:rsidRPr="006521AB">
        <w:rPr>
          <w:rFonts w:ascii="Trebuchet MS" w:hAnsi="Trebuchet MS"/>
          <w:color w:val="0D0D0D" w:themeColor="text1" w:themeTint="F2"/>
        </w:rPr>
        <w:t>/199</w:t>
      </w:r>
      <w:r w:rsidR="00220AF1">
        <w:rPr>
          <w:rFonts w:ascii="Trebuchet MS" w:hAnsi="Trebuchet MS"/>
          <w:color w:val="0D0D0D" w:themeColor="text1" w:themeTint="F2"/>
        </w:rPr>
        <w:t>9</w:t>
      </w:r>
    </w:p>
    <w:p w14:paraId="35D25580" w14:textId="1FC91235" w:rsidR="00220AF1" w:rsidRPr="006521AB" w:rsidRDefault="00DA5D41" w:rsidP="00DA5D41">
      <w:pPr>
        <w:jc w:val="both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                                      </w:t>
      </w:r>
      <w:r w:rsidR="00220AF1" w:rsidRPr="006521AB">
        <w:rPr>
          <w:rFonts w:ascii="Trebuchet MS" w:hAnsi="Trebuchet MS"/>
          <w:color w:val="0D0D0D" w:themeColor="text1" w:themeTint="F2"/>
        </w:rPr>
        <w:t>Linguistic Abilities</w:t>
      </w:r>
      <w:r w:rsidR="00220AF1">
        <w:rPr>
          <w:rFonts w:ascii="Trebuchet MS" w:hAnsi="Trebuchet MS"/>
          <w:color w:val="0D0D0D" w:themeColor="text1" w:themeTint="F2"/>
        </w:rPr>
        <w:t xml:space="preserve"> </w:t>
      </w:r>
      <w:r w:rsidR="00220AF1" w:rsidRPr="006521AB">
        <w:rPr>
          <w:rFonts w:ascii="Trebuchet MS" w:hAnsi="Trebuchet MS"/>
          <w:color w:val="0D0D0D" w:themeColor="text1" w:themeTint="F2"/>
        </w:rPr>
        <w:t xml:space="preserve">: English, </w:t>
      </w:r>
      <w:r w:rsidR="00220AF1">
        <w:rPr>
          <w:rFonts w:ascii="Trebuchet MS" w:hAnsi="Trebuchet MS"/>
          <w:color w:val="0D0D0D" w:themeColor="text1" w:themeTint="F2"/>
        </w:rPr>
        <w:t xml:space="preserve"> </w:t>
      </w:r>
      <w:r w:rsidR="00220AF1" w:rsidRPr="006521AB">
        <w:rPr>
          <w:rFonts w:ascii="Trebuchet MS" w:hAnsi="Trebuchet MS"/>
          <w:color w:val="0D0D0D" w:themeColor="text1" w:themeTint="F2"/>
        </w:rPr>
        <w:t xml:space="preserve">Hindi, </w:t>
      </w:r>
      <w:r w:rsidR="00220AF1">
        <w:rPr>
          <w:rFonts w:ascii="Trebuchet MS" w:hAnsi="Trebuchet MS"/>
          <w:color w:val="0D0D0D" w:themeColor="text1" w:themeTint="F2"/>
        </w:rPr>
        <w:t>URDU</w:t>
      </w:r>
    </w:p>
    <w:p w14:paraId="6126F1BB" w14:textId="2E8148D7" w:rsidR="00220AF1" w:rsidRPr="006521AB" w:rsidRDefault="00DA5D41" w:rsidP="00DA5D41">
      <w:pPr>
        <w:jc w:val="both"/>
        <w:rPr>
          <w:rFonts w:ascii="Trebuchet MS" w:hAnsi="Trebuchet MS"/>
          <w:color w:val="0D0D0D" w:themeColor="text1" w:themeTint="F2"/>
        </w:rPr>
      </w:pPr>
      <w:r>
        <w:rPr>
          <w:rFonts w:ascii="Trebuchet MS" w:eastAsia="Times New Roman" w:hAnsi="Trebuchet MS" w:cs="Segoe UI Semibold"/>
          <w:color w:val="0D0D0D" w:themeColor="text1" w:themeTint="F2"/>
        </w:rPr>
        <w:t xml:space="preserve">                                      </w:t>
      </w:r>
      <w:r w:rsidR="00220AF1">
        <w:rPr>
          <w:rFonts w:ascii="Trebuchet MS" w:eastAsia="Times New Roman" w:hAnsi="Trebuchet MS" w:cs="Segoe UI Semibold"/>
          <w:color w:val="0D0D0D" w:themeColor="text1" w:themeTint="F2"/>
        </w:rPr>
        <w:t xml:space="preserve">Marital Status </w:t>
      </w:r>
      <w:r w:rsidR="00220AF1" w:rsidRPr="0089105B">
        <w:rPr>
          <w:rFonts w:ascii="Trebuchet MS" w:eastAsia="Times New Roman" w:hAnsi="Trebuchet MS" w:cs="Segoe UI Semibold"/>
          <w:color w:val="0D0D0D" w:themeColor="text1" w:themeTint="F2"/>
        </w:rPr>
        <w:t>: Single</w:t>
      </w:r>
    </w:p>
    <w:p w14:paraId="2E1471CB" w14:textId="35B7EAEF" w:rsidR="00220AF1" w:rsidRPr="006521AB" w:rsidRDefault="00DA5D41" w:rsidP="00DA5D41">
      <w:pPr>
        <w:jc w:val="both"/>
        <w:rPr>
          <w:rFonts w:ascii="Trebuchet MS" w:hAnsi="Trebuchet MS"/>
          <w:color w:val="0D0D0D" w:themeColor="text1" w:themeTint="F2"/>
        </w:rPr>
      </w:pPr>
      <w:r>
        <w:rPr>
          <w:rFonts w:ascii="Trebuchet MS" w:eastAsia="Times New Roman" w:hAnsi="Trebuchet MS" w:cs="Segoe UI Semibold"/>
          <w:color w:val="0D0D0D" w:themeColor="text1" w:themeTint="F2"/>
        </w:rPr>
        <w:t xml:space="preserve">                                      </w:t>
      </w:r>
      <w:r w:rsidR="00220AF1">
        <w:rPr>
          <w:rFonts w:ascii="Trebuchet MS" w:eastAsia="Times New Roman" w:hAnsi="Trebuchet MS" w:cs="Segoe UI Semibold"/>
          <w:color w:val="0D0D0D" w:themeColor="text1" w:themeTint="F2"/>
        </w:rPr>
        <w:t xml:space="preserve">Nationality </w:t>
      </w:r>
      <w:r w:rsidR="00220AF1" w:rsidRPr="0089105B">
        <w:rPr>
          <w:rFonts w:ascii="Trebuchet MS" w:eastAsia="Times New Roman" w:hAnsi="Trebuchet MS" w:cs="Segoe UI Semibold"/>
          <w:color w:val="0D0D0D" w:themeColor="text1" w:themeTint="F2"/>
        </w:rPr>
        <w:t>: Indian</w:t>
      </w:r>
    </w:p>
    <w:p w14:paraId="615E50EF" w14:textId="24892E53" w:rsidR="00AF4179" w:rsidRDefault="00DA5D41" w:rsidP="00466834">
      <w:r>
        <w:t xml:space="preserve">                            </w:t>
      </w:r>
      <w:r w:rsidR="00220AF1">
        <w:t>Hobbies: Netsurfing,</w:t>
      </w:r>
      <w:r w:rsidR="000936C6">
        <w:t xml:space="preserve"> </w:t>
      </w:r>
      <w:r w:rsidR="00220AF1">
        <w:t xml:space="preserve">LISTENING </w:t>
      </w:r>
      <w:proofErr w:type="spellStart"/>
      <w:r w:rsidR="00220AF1">
        <w:t>MUSIC,DRAWING,</w:t>
      </w:r>
      <w:r w:rsidR="007F428F">
        <w:t>paintings,</w:t>
      </w:r>
      <w:r w:rsidR="00220AF1">
        <w:t>SINGING,DANCING</w:t>
      </w:r>
      <w:proofErr w:type="spellEnd"/>
    </w:p>
    <w:p w14:paraId="7A53D902" w14:textId="6CACAEFA" w:rsidR="008F3E37" w:rsidRDefault="008F3E37" w:rsidP="00AF4179">
      <w:pPr>
        <w:pStyle w:val="NoSpacing"/>
      </w:pPr>
    </w:p>
    <w:p w14:paraId="37C192A6" w14:textId="056C6F3D" w:rsidR="00466834" w:rsidRDefault="00466834" w:rsidP="00AF4179">
      <w:pPr>
        <w:pStyle w:val="NoSpacing"/>
      </w:pPr>
    </w:p>
    <w:p w14:paraId="2BF428EA" w14:textId="77777777" w:rsidR="00466834" w:rsidRDefault="00466834" w:rsidP="00AF4179">
      <w:pPr>
        <w:pStyle w:val="NoSpacing"/>
      </w:pPr>
    </w:p>
    <w:p w14:paraId="7DB9090D" w14:textId="77777777" w:rsidR="008F3E37" w:rsidRPr="0074189D" w:rsidRDefault="0074189D" w:rsidP="008F3E37">
      <w:pPr>
        <w:pStyle w:val="NoSpacing"/>
        <w:jc w:val="left"/>
        <w:rPr>
          <w:color w:val="00B0F0"/>
          <w:sz w:val="28"/>
          <w:u w:val="double"/>
          <w14:textOutline w14:w="0" w14:cap="flat" w14:cmpd="sng" w14:algn="ctr">
            <w14:noFill/>
            <w14:prstDash w14:val="solid"/>
            <w14:round/>
          </w14:textOutline>
        </w:rPr>
      </w:pPr>
      <w:r w:rsidRPr="0074189D">
        <w:rPr>
          <w:color w:val="00B0F0"/>
          <w:sz w:val="28"/>
          <w:u w:val="double"/>
          <w14:textOutline w14:w="0" w14:cap="flat" w14:cmpd="sng" w14:algn="ctr">
            <w14:noFill/>
            <w14:prstDash w14:val="solid"/>
            <w14:round/>
          </w14:textOutline>
        </w:rPr>
        <w:t>Declaration:</w:t>
      </w:r>
      <w:r w:rsidR="008F3E37" w:rsidRPr="0074189D">
        <w:rPr>
          <w:color w:val="00B0F0"/>
          <w:sz w:val="28"/>
          <w:u w:val="double"/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1EDB2F97" w14:textId="50D263DC" w:rsidR="00B83E23" w:rsidRDefault="008F3E37" w:rsidP="00466834">
      <w:pPr>
        <w:shd w:val="clear" w:color="auto" w:fill="FFFFFF"/>
        <w:spacing w:before="100" w:after="100" w:line="340" w:lineRule="atLeast"/>
        <w:jc w:val="left"/>
        <w:rPr>
          <w:rFonts w:ascii="Trebuchet MS" w:eastAsia="Times New Roman" w:hAnsi="Trebuchet MS" w:cs="Segoe UI Semibold"/>
          <w:color w:val="0D0D0D" w:themeColor="text1" w:themeTint="F2"/>
        </w:rPr>
      </w:pPr>
      <w:r w:rsidRPr="0089105B">
        <w:rPr>
          <w:rFonts w:ascii="Trebuchet MS" w:eastAsia="Times New Roman" w:hAnsi="Trebuchet MS" w:cs="Segoe UI Semibold"/>
          <w:color w:val="0D0D0D" w:themeColor="text1" w:themeTint="F2"/>
        </w:rPr>
        <w:t xml:space="preserve">I hereby declare that the above-mentioned information is correct up to my knowledge and I bear the responsibility for the correctness of </w:t>
      </w:r>
      <w:r w:rsidR="003E7365">
        <w:rPr>
          <w:rFonts w:ascii="Trebuchet MS" w:eastAsia="Times New Roman" w:hAnsi="Trebuchet MS" w:cs="Segoe UI Semibold"/>
          <w:color w:val="0D0D0D" w:themeColor="text1" w:themeTint="F2"/>
        </w:rPr>
        <w:t>the above-mentioned pa</w:t>
      </w:r>
      <w:r w:rsidR="00B83E23">
        <w:rPr>
          <w:rFonts w:ascii="Trebuchet MS" w:eastAsia="Times New Roman" w:hAnsi="Trebuchet MS" w:cs="Segoe UI Semibold"/>
          <w:color w:val="0D0D0D" w:themeColor="text1" w:themeTint="F2"/>
        </w:rPr>
        <w:t>rticulars.</w:t>
      </w:r>
    </w:p>
    <w:p w14:paraId="59BD88F9" w14:textId="77777777" w:rsidR="00B83E23" w:rsidRPr="003923B2" w:rsidRDefault="00B83E23" w:rsidP="00B83E23">
      <w:pPr>
        <w:shd w:val="clear" w:color="auto" w:fill="FFFFFF"/>
        <w:spacing w:before="100" w:after="100" w:line="340" w:lineRule="atLeast"/>
        <w:jc w:val="left"/>
        <w:rPr>
          <w:rFonts w:ascii="Arial Unicode MS" w:eastAsia="Arial Unicode MS" w:hAnsi="Arial Unicode MS" w:cs="Arial Unicode MS"/>
          <w:b/>
          <w:color w:val="002060"/>
          <w:sz w:val="28"/>
          <w:szCs w:val="28"/>
        </w:rPr>
      </w:pPr>
      <w:r>
        <w:rPr>
          <w:rFonts w:ascii="Trebuchet MS" w:eastAsia="Times New Roman" w:hAnsi="Trebuchet MS" w:cs="Segoe UI Semibold"/>
          <w:color w:val="0D0D0D" w:themeColor="text1" w:themeTint="F2"/>
        </w:rPr>
        <w:t xml:space="preserve">      </w:t>
      </w:r>
      <w:r w:rsidRPr="00B83E23">
        <w:rPr>
          <w:rFonts w:ascii="Lucida Handwriting" w:eastAsia="Times New Roman" w:hAnsi="Lucida Handwriting" w:cs="Segoe UI Semibold"/>
          <w:i/>
          <w:color w:val="0D0D0D" w:themeColor="text1" w:themeTint="F2"/>
          <w:sz w:val="28"/>
          <w:szCs w:val="28"/>
        </w:rPr>
        <w:t xml:space="preserve">                                                                                        </w:t>
      </w:r>
      <w:r>
        <w:rPr>
          <w:rFonts w:ascii="Lucida Handwriting" w:eastAsia="Times New Roman" w:hAnsi="Lucida Handwriting" w:cs="Segoe UI Semibold"/>
          <w:i/>
          <w:color w:val="0D0D0D" w:themeColor="text1" w:themeTint="F2"/>
          <w:sz w:val="28"/>
          <w:szCs w:val="28"/>
        </w:rPr>
        <w:t xml:space="preserve">                                     </w:t>
      </w:r>
      <w:r w:rsidRPr="003923B2">
        <w:rPr>
          <w:rFonts w:ascii="Arial Unicode MS" w:eastAsia="Arial Unicode MS" w:hAnsi="Arial Unicode MS" w:cs="Arial Unicode MS"/>
          <w:b/>
          <w:color w:val="002060"/>
          <w:sz w:val="28"/>
          <w:szCs w:val="28"/>
        </w:rPr>
        <w:t xml:space="preserve">Signature : </w:t>
      </w:r>
      <w:proofErr w:type="spellStart"/>
      <w:r w:rsidRPr="003923B2">
        <w:rPr>
          <w:rFonts w:ascii="Arial Unicode MS" w:eastAsia="Arial Unicode MS" w:hAnsi="Arial Unicode MS" w:cs="Arial Unicode MS"/>
          <w:b/>
          <w:color w:val="002060"/>
          <w:sz w:val="28"/>
          <w:szCs w:val="28"/>
        </w:rPr>
        <w:t>Aalima</w:t>
      </w:r>
      <w:proofErr w:type="spellEnd"/>
      <w:r w:rsidRPr="003923B2">
        <w:rPr>
          <w:rFonts w:ascii="Arial Unicode MS" w:eastAsia="Arial Unicode MS" w:hAnsi="Arial Unicode MS" w:cs="Arial Unicode MS"/>
          <w:b/>
          <w:color w:val="002060"/>
          <w:sz w:val="28"/>
          <w:szCs w:val="28"/>
        </w:rPr>
        <w:t xml:space="preserve"> khan</w:t>
      </w:r>
    </w:p>
    <w:sectPr w:rsidR="00B83E23" w:rsidRPr="003923B2" w:rsidSect="002138C1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584" w:right="1152" w:bottom="1872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11FBA" w14:textId="77777777" w:rsidR="00B63076" w:rsidRDefault="00B63076" w:rsidP="003856C9">
      <w:pPr>
        <w:spacing w:after="0" w:line="240" w:lineRule="auto"/>
      </w:pPr>
      <w:r>
        <w:separator/>
      </w:r>
    </w:p>
  </w:endnote>
  <w:endnote w:type="continuationSeparator" w:id="0">
    <w:p w14:paraId="586FCD07" w14:textId="77777777" w:rsidR="00B63076" w:rsidRDefault="00B6307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81E6B" w14:textId="77777777" w:rsidR="003856C9" w:rsidRPr="00B83E23" w:rsidRDefault="00B83E23" w:rsidP="00B83E23">
    <w:pPr>
      <w:shd w:val="clear" w:color="auto" w:fill="FFFFFF"/>
      <w:tabs>
        <w:tab w:val="left" w:pos="6495"/>
        <w:tab w:val="right" w:pos="9936"/>
      </w:tabs>
      <w:spacing w:before="100" w:after="100" w:line="340" w:lineRule="atLeast"/>
      <w:jc w:val="left"/>
      <w:rPr>
        <w:rFonts w:ascii="Trebuchet MS" w:eastAsia="Times New Roman" w:hAnsi="Trebuchet MS" w:cs="Segoe UI Semibold"/>
        <w:color w:val="002060"/>
      </w:rPr>
    </w:pPr>
    <w:r>
      <w:rPr>
        <w:color w:val="002060"/>
      </w:rPr>
      <w:tab/>
    </w:r>
    <w:sdt>
      <w:sdtPr>
        <w:rPr>
          <w:color w:val="002060"/>
        </w:rPr>
        <w:id w:val="1281234005"/>
        <w:docPartObj>
          <w:docPartGallery w:val="Page Numbers (Bottom of Page)"/>
          <w:docPartUnique/>
        </w:docPartObj>
      </w:sdtPr>
      <w:sdtEndPr>
        <w:rPr>
          <w:noProof/>
          <w:color w:val="auto"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16874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E5BFD" w14:textId="77777777" w:rsidR="00220AF1" w:rsidRDefault="00220AF1" w:rsidP="00220AF1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15B61" w14:textId="77777777" w:rsidR="00B63076" w:rsidRDefault="00B63076" w:rsidP="003856C9">
      <w:pPr>
        <w:spacing w:after="0" w:line="240" w:lineRule="auto"/>
      </w:pPr>
      <w:r>
        <w:separator/>
      </w:r>
    </w:p>
  </w:footnote>
  <w:footnote w:type="continuationSeparator" w:id="0">
    <w:p w14:paraId="179E34BC" w14:textId="77777777" w:rsidR="00B63076" w:rsidRDefault="00B6307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48966" w14:textId="77777777" w:rsidR="001C55C5" w:rsidRDefault="009E5AB0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1FD6ED53" wp14:editId="135B4AA5">
          <wp:simplePos x="0" y="0"/>
          <wp:positionH relativeFrom="margin">
            <wp:posOffset>4792980</wp:posOffset>
          </wp:positionH>
          <wp:positionV relativeFrom="paragraph">
            <wp:posOffset>-810895</wp:posOffset>
          </wp:positionV>
          <wp:extent cx="1691640" cy="876935"/>
          <wp:effectExtent l="0" t="0" r="381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ownload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1640" cy="876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6911F" w14:textId="77777777" w:rsidR="00DC79BB" w:rsidRDefault="00AF7F23" w:rsidP="002138C1">
    <w:pPr>
      <w:pStyle w:val="Header"/>
      <w:jc w:val="both"/>
    </w:pPr>
    <w:r>
      <w:rPr>
        <w:noProof/>
      </w:rPr>
      <w:drawing>
        <wp:anchor distT="0" distB="0" distL="114300" distR="114300" simplePos="0" relativeHeight="251668480" behindDoc="0" locked="0" layoutInCell="1" allowOverlap="1" wp14:anchorId="304B45FA" wp14:editId="52C85DD6">
          <wp:simplePos x="0" y="0"/>
          <wp:positionH relativeFrom="margin">
            <wp:posOffset>4823460</wp:posOffset>
          </wp:positionH>
          <wp:positionV relativeFrom="paragraph">
            <wp:posOffset>-788035</wp:posOffset>
          </wp:positionV>
          <wp:extent cx="1684020" cy="873125"/>
          <wp:effectExtent l="0" t="0" r="0" b="317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ownload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873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5D0C"/>
    <w:multiLevelType w:val="hybridMultilevel"/>
    <w:tmpl w:val="D45090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2254F"/>
    <w:multiLevelType w:val="hybridMultilevel"/>
    <w:tmpl w:val="F1FE1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D3026"/>
    <w:multiLevelType w:val="hybridMultilevel"/>
    <w:tmpl w:val="D458C72A"/>
    <w:lvl w:ilvl="0" w:tplc="992CAB00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8790C"/>
    <w:multiLevelType w:val="hybridMultilevel"/>
    <w:tmpl w:val="265C00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B3CB2"/>
    <w:multiLevelType w:val="hybridMultilevel"/>
    <w:tmpl w:val="69020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F1566"/>
    <w:multiLevelType w:val="hybridMultilevel"/>
    <w:tmpl w:val="60C28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66B7D"/>
    <w:multiLevelType w:val="hybridMultilevel"/>
    <w:tmpl w:val="DF3468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B25F4"/>
    <w:multiLevelType w:val="hybridMultilevel"/>
    <w:tmpl w:val="6C660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2737E"/>
    <w:multiLevelType w:val="hybridMultilevel"/>
    <w:tmpl w:val="26CCB0E0"/>
    <w:lvl w:ilvl="0" w:tplc="301AA13C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F23"/>
    <w:rsid w:val="00047333"/>
    <w:rsid w:val="000525F6"/>
    <w:rsid w:val="00052BE1"/>
    <w:rsid w:val="00063C8C"/>
    <w:rsid w:val="0007412A"/>
    <w:rsid w:val="00085EA8"/>
    <w:rsid w:val="00092A93"/>
    <w:rsid w:val="000936C6"/>
    <w:rsid w:val="000B47BD"/>
    <w:rsid w:val="000C427E"/>
    <w:rsid w:val="0010199E"/>
    <w:rsid w:val="001765FE"/>
    <w:rsid w:val="0019561F"/>
    <w:rsid w:val="00196036"/>
    <w:rsid w:val="001B32D2"/>
    <w:rsid w:val="001C55C5"/>
    <w:rsid w:val="001C7EE0"/>
    <w:rsid w:val="001F645F"/>
    <w:rsid w:val="002138C1"/>
    <w:rsid w:val="00220AF1"/>
    <w:rsid w:val="00241168"/>
    <w:rsid w:val="00250DCC"/>
    <w:rsid w:val="00293B83"/>
    <w:rsid w:val="002A3621"/>
    <w:rsid w:val="002B3890"/>
    <w:rsid w:val="002B7747"/>
    <w:rsid w:val="002C41E7"/>
    <w:rsid w:val="002C77B9"/>
    <w:rsid w:val="002F485A"/>
    <w:rsid w:val="00301E32"/>
    <w:rsid w:val="003053D9"/>
    <w:rsid w:val="003122CF"/>
    <w:rsid w:val="00316874"/>
    <w:rsid w:val="00345149"/>
    <w:rsid w:val="003548B2"/>
    <w:rsid w:val="003856C9"/>
    <w:rsid w:val="003923B2"/>
    <w:rsid w:val="00396369"/>
    <w:rsid w:val="003E4677"/>
    <w:rsid w:val="003E7365"/>
    <w:rsid w:val="003F4D31"/>
    <w:rsid w:val="003F5A91"/>
    <w:rsid w:val="00417C2A"/>
    <w:rsid w:val="0043426C"/>
    <w:rsid w:val="00441EB9"/>
    <w:rsid w:val="00460272"/>
    <w:rsid w:val="00463463"/>
    <w:rsid w:val="00466834"/>
    <w:rsid w:val="00473EF8"/>
    <w:rsid w:val="004760E5"/>
    <w:rsid w:val="004A71E6"/>
    <w:rsid w:val="004D22BB"/>
    <w:rsid w:val="004F09B1"/>
    <w:rsid w:val="004F270C"/>
    <w:rsid w:val="00503CB9"/>
    <w:rsid w:val="005152F2"/>
    <w:rsid w:val="00534E4E"/>
    <w:rsid w:val="00537523"/>
    <w:rsid w:val="00551D35"/>
    <w:rsid w:val="00557019"/>
    <w:rsid w:val="005674AC"/>
    <w:rsid w:val="005A1E51"/>
    <w:rsid w:val="005A7D6D"/>
    <w:rsid w:val="005A7E57"/>
    <w:rsid w:val="005C5E0F"/>
    <w:rsid w:val="005E73DE"/>
    <w:rsid w:val="00602ED0"/>
    <w:rsid w:val="006125D2"/>
    <w:rsid w:val="00616FF4"/>
    <w:rsid w:val="00671153"/>
    <w:rsid w:val="006751C3"/>
    <w:rsid w:val="00692500"/>
    <w:rsid w:val="006A2CA2"/>
    <w:rsid w:val="006A3CE7"/>
    <w:rsid w:val="006A56C9"/>
    <w:rsid w:val="00732C39"/>
    <w:rsid w:val="00736DDA"/>
    <w:rsid w:val="0074189D"/>
    <w:rsid w:val="00743379"/>
    <w:rsid w:val="00751867"/>
    <w:rsid w:val="0076295F"/>
    <w:rsid w:val="00765649"/>
    <w:rsid w:val="007721FB"/>
    <w:rsid w:val="0077351E"/>
    <w:rsid w:val="007803B7"/>
    <w:rsid w:val="00794301"/>
    <w:rsid w:val="007B2F5C"/>
    <w:rsid w:val="007C410A"/>
    <w:rsid w:val="007C5F05"/>
    <w:rsid w:val="007E6045"/>
    <w:rsid w:val="007F428F"/>
    <w:rsid w:val="008075C1"/>
    <w:rsid w:val="00832043"/>
    <w:rsid w:val="00832F81"/>
    <w:rsid w:val="00841E5F"/>
    <w:rsid w:val="008B5532"/>
    <w:rsid w:val="008C7CA2"/>
    <w:rsid w:val="008F3E37"/>
    <w:rsid w:val="008F6337"/>
    <w:rsid w:val="009023D5"/>
    <w:rsid w:val="00907CF0"/>
    <w:rsid w:val="00940F35"/>
    <w:rsid w:val="00966DEC"/>
    <w:rsid w:val="0098222F"/>
    <w:rsid w:val="009D550C"/>
    <w:rsid w:val="009E5AB0"/>
    <w:rsid w:val="00A42F91"/>
    <w:rsid w:val="00AD54FC"/>
    <w:rsid w:val="00AF1258"/>
    <w:rsid w:val="00AF4179"/>
    <w:rsid w:val="00AF7F23"/>
    <w:rsid w:val="00B00EBE"/>
    <w:rsid w:val="00B01161"/>
    <w:rsid w:val="00B01C7B"/>
    <w:rsid w:val="00B01E52"/>
    <w:rsid w:val="00B34AC3"/>
    <w:rsid w:val="00B550FC"/>
    <w:rsid w:val="00B63076"/>
    <w:rsid w:val="00B83E23"/>
    <w:rsid w:val="00B85018"/>
    <w:rsid w:val="00B85871"/>
    <w:rsid w:val="00B93310"/>
    <w:rsid w:val="00BC1F18"/>
    <w:rsid w:val="00BD0A1D"/>
    <w:rsid w:val="00BD0E72"/>
    <w:rsid w:val="00BD25AC"/>
    <w:rsid w:val="00BD2E58"/>
    <w:rsid w:val="00BF6BAB"/>
    <w:rsid w:val="00C007A5"/>
    <w:rsid w:val="00C10DD5"/>
    <w:rsid w:val="00C31D46"/>
    <w:rsid w:val="00C4403A"/>
    <w:rsid w:val="00C70D78"/>
    <w:rsid w:val="00CE6306"/>
    <w:rsid w:val="00CF49DD"/>
    <w:rsid w:val="00D0054F"/>
    <w:rsid w:val="00D11C4D"/>
    <w:rsid w:val="00D22B6A"/>
    <w:rsid w:val="00D5067A"/>
    <w:rsid w:val="00D655DC"/>
    <w:rsid w:val="00DA5D41"/>
    <w:rsid w:val="00DC79BB"/>
    <w:rsid w:val="00DE2A2C"/>
    <w:rsid w:val="00E02DB6"/>
    <w:rsid w:val="00E31A50"/>
    <w:rsid w:val="00E34D58"/>
    <w:rsid w:val="00E941EF"/>
    <w:rsid w:val="00E96DD9"/>
    <w:rsid w:val="00EA2FD4"/>
    <w:rsid w:val="00EB1C1B"/>
    <w:rsid w:val="00ED090D"/>
    <w:rsid w:val="00F043A7"/>
    <w:rsid w:val="00F25053"/>
    <w:rsid w:val="00F25855"/>
    <w:rsid w:val="00F56435"/>
    <w:rsid w:val="00F93C32"/>
    <w:rsid w:val="00F95F3A"/>
    <w:rsid w:val="00FA07AA"/>
    <w:rsid w:val="00FB0A17"/>
    <w:rsid w:val="00FB6A8F"/>
    <w:rsid w:val="00FD2F74"/>
    <w:rsid w:val="00FE20E6"/>
    <w:rsid w:val="00FE7FC3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2E723"/>
  <w15:docId w15:val="{91DBC003-D486-4D4E-A6FA-4C89430B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qFormat/>
    <w:rsid w:val="00BD25A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rsid w:val="00CF49DD"/>
    <w:pPr>
      <w:spacing w:after="0" w:line="240" w:lineRule="auto"/>
      <w:jc w:val="left"/>
    </w:pPr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rsid w:val="00CF49D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glossaryDocument" Target="glossary/document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es\AppData\Roaming\Microsoft\Templates\Creative%20resume,%20designed%20by%20MOO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2271A74A77541CCAC636B2627EC5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167F1-9E8F-4A90-8904-7E8D8955B8E4}"/>
      </w:docPartPr>
      <w:docPartBody>
        <w:p w:rsidR="00007296" w:rsidRDefault="00950853">
          <w:pPr>
            <w:pStyle w:val="B2271A74A77541CCAC636B2627EC5840"/>
          </w:pPr>
          <w:r w:rsidRPr="005152F2">
            <w:t>Your Name</w:t>
          </w:r>
        </w:p>
      </w:docPartBody>
    </w:docPart>
    <w:docPart>
      <w:docPartPr>
        <w:name w:val="7AEB010A50DF422B98A16219B98AA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5E75C-D2A3-4708-8CAA-7ADD81787DE1}"/>
      </w:docPartPr>
      <w:docPartBody>
        <w:p w:rsidR="00007296" w:rsidRDefault="00950853">
          <w:pPr>
            <w:pStyle w:val="7AEB010A50DF422B98A16219B98AA8CA"/>
          </w:pPr>
          <w:r>
            <w:t>Objective</w:t>
          </w:r>
        </w:p>
      </w:docPartBody>
    </w:docPart>
    <w:docPart>
      <w:docPartPr>
        <w:name w:val="7AC9916C6F0E475F9DF1152E954E8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E43AD-E98D-4070-8A1C-9B0697A14184}"/>
      </w:docPartPr>
      <w:docPartBody>
        <w:p w:rsidR="00F23C19" w:rsidRDefault="00B0314D" w:rsidP="00B0314D">
          <w:pPr>
            <w:pStyle w:val="7AC9916C6F0E475F9DF1152E954E83AC"/>
          </w:pPr>
          <w:r w:rsidRPr="005152F2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17CC"/>
    <w:rsid w:val="00007296"/>
    <w:rsid w:val="0012594D"/>
    <w:rsid w:val="00186F74"/>
    <w:rsid w:val="002D7D55"/>
    <w:rsid w:val="004134CA"/>
    <w:rsid w:val="004167EE"/>
    <w:rsid w:val="00485F1B"/>
    <w:rsid w:val="00491BC3"/>
    <w:rsid w:val="005361D4"/>
    <w:rsid w:val="00565E0C"/>
    <w:rsid w:val="007F3FAC"/>
    <w:rsid w:val="008704A3"/>
    <w:rsid w:val="00950853"/>
    <w:rsid w:val="00A46974"/>
    <w:rsid w:val="00AA0842"/>
    <w:rsid w:val="00B0314D"/>
    <w:rsid w:val="00B75926"/>
    <w:rsid w:val="00D502F1"/>
    <w:rsid w:val="00D9504A"/>
    <w:rsid w:val="00DC1477"/>
    <w:rsid w:val="00DD74C5"/>
    <w:rsid w:val="00E21A28"/>
    <w:rsid w:val="00F23C19"/>
    <w:rsid w:val="00FA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271A74A77541CCAC636B2627EC5840">
    <w:name w:val="B2271A74A77541CCAC636B2627EC5840"/>
  </w:style>
  <w:style w:type="paragraph" w:customStyle="1" w:styleId="7AEB010A50DF422B98A16219B98AA8CA">
    <w:name w:val="7AEB010A50DF422B98A16219B98AA8CA"/>
  </w:style>
  <w:style w:type="paragraph" w:customStyle="1" w:styleId="7AC9916C6F0E475F9DF1152E954E83AC">
    <w:name w:val="7AC9916C6F0E475F9DF1152E954E83AC"/>
    <w:rsid w:val="00B0314D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39D96-C37A-48C9-818C-C6AB506A17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Creative%20resume,%20designed%20by%20MOO.dotx</Template>
  <TotalTime>4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aALIMA KHAN</dc:creator>
  <cp:lastModifiedBy>Guest User</cp:lastModifiedBy>
  <cp:revision>6</cp:revision>
  <dcterms:created xsi:type="dcterms:W3CDTF">2020-11-07T11:57:00Z</dcterms:created>
  <dcterms:modified xsi:type="dcterms:W3CDTF">2020-11-18T07:53:00Z</dcterms:modified>
</cp:coreProperties>
</file>