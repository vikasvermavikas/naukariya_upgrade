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C5BEC" w:rsidRDefault="00E72FC5" w:rsidP="004C701C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 w:rsidRPr="002A209D"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114300</wp:posOffset>
                </wp:positionV>
                <wp:extent cx="3268980" cy="1318260"/>
                <wp:effectExtent l="0" t="0" r="26670" b="1524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898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CB7" w:rsidRPr="00522165" w:rsidRDefault="007223D9" w:rsidP="00D30452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noProof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22165">
                              <w:rPr>
                                <w:rFonts w:ascii="Garamond" w:hAnsi="Garamond"/>
                                <w:b/>
                                <w:noProof/>
                                <w:sz w:val="36"/>
                                <w:szCs w:val="36"/>
                                <w:lang w:eastAsia="zh-CN"/>
                              </w:rPr>
                              <w:t>Anup Kumar Mahto</w:t>
                            </w:r>
                          </w:p>
                          <w:p w:rsidR="002A209D" w:rsidRPr="0048715A" w:rsidRDefault="007223D9" w:rsidP="00D30452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48715A">
                              <w:rPr>
                                <w:rFonts w:ascii="Garamond" w:hAnsi="Garamond"/>
                                <w:b/>
                              </w:rPr>
                              <w:t>Diploma (3Yrs),</w:t>
                            </w:r>
                            <w:r w:rsidR="00A4138D" w:rsidRPr="0048715A">
                              <w:rPr>
                                <w:rFonts w:ascii="Garamond" w:hAnsi="Garamond"/>
                                <w:b/>
                              </w:rPr>
                              <w:t xml:space="preserve"> ECE</w:t>
                            </w:r>
                            <w:r w:rsidR="002A209D" w:rsidRPr="0048715A">
                              <w:rPr>
                                <w:rFonts w:ascii="Garamond" w:hAnsi="Garamond"/>
                                <w:b/>
                              </w:rPr>
                              <w:tab/>
                              <w:t xml:space="preserve">   </w:t>
                            </w:r>
                          </w:p>
                          <w:p w:rsidR="002A209D" w:rsidRPr="0048715A" w:rsidRDefault="002A209D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6B7F7A">
                              <w:rPr>
                                <w:rFonts w:ascii="Garamond" w:hAnsi="Garamond"/>
                                <w:b/>
                              </w:rPr>
                              <w:t>Contact No. :</w:t>
                            </w:r>
                            <w:r w:rsidR="00924104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 w:rsidR="00A4138D" w:rsidRPr="0048715A">
                              <w:rPr>
                                <w:rFonts w:ascii="Garamond" w:hAnsi="Garamond"/>
                                <w:b/>
                              </w:rPr>
                              <w:t>9122434843</w:t>
                            </w:r>
                            <w:r w:rsidR="00924104">
                              <w:rPr>
                                <w:rFonts w:ascii="Garamond" w:hAnsi="Garamond"/>
                                <w:b/>
                              </w:rPr>
                              <w:t>/7004884521</w:t>
                            </w:r>
                          </w:p>
                          <w:p w:rsidR="002A209D" w:rsidRPr="00D30452" w:rsidRDefault="002A209D" w:rsidP="00D30452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  <w:r w:rsidRPr="006B7F7A">
                              <w:rPr>
                                <w:rFonts w:ascii="Garamond" w:hAnsi="Garamond"/>
                                <w:b/>
                              </w:rPr>
                              <w:t>E-mail:</w:t>
                            </w:r>
                            <w:r w:rsidR="007223D9" w:rsidRPr="006B7F7A">
                              <w:rPr>
                                <w:rFonts w:ascii="Garamond" w:hAnsi="Garamond"/>
                                <w:b/>
                              </w:rPr>
                              <w:t>-</w:t>
                            </w:r>
                            <w:r w:rsidR="007223D9" w:rsidRPr="00E00EED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7223D9" w:rsidRPr="006B7F7A">
                              <w:rPr>
                                <w:rFonts w:ascii="Garamond" w:hAnsi="Garamond"/>
                                <w:b/>
                              </w:rPr>
                              <w:t>anupmahto8@gmail.com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margin-left:0;margin-top:9pt;width:257.4pt;height:103.8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">
                <v:path arrowok="t"/>
                <v:textbox>
                  <w:txbxContent>
                    <w:p w:rsidR="005D7CB7" w:rsidRPr="00522165" w:rsidRDefault="007223D9" w:rsidP="00D30452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noProof/>
                          <w:sz w:val="36"/>
                          <w:szCs w:val="36"/>
                          <w:lang w:eastAsia="zh-CN"/>
                        </w:rPr>
                      </w:pPr>
                      <w:r w:rsidRPr="00522165">
                        <w:rPr>
                          <w:rFonts w:ascii="Garamond" w:hAnsi="Garamond"/>
                          <w:b/>
                          <w:noProof/>
                          <w:sz w:val="36"/>
                          <w:szCs w:val="36"/>
                          <w:lang w:eastAsia="zh-CN"/>
                        </w:rPr>
                        <w:t>Anup Kumar Mahto</w:t>
                      </w:r>
                    </w:p>
                    <w:p w:rsidR="002A209D" w:rsidRPr="0048715A" w:rsidRDefault="007223D9" w:rsidP="00D30452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</w:rPr>
                      </w:pPr>
                      <w:r w:rsidRPr="0048715A">
                        <w:rPr>
                          <w:rFonts w:ascii="Garamond" w:hAnsi="Garamond"/>
                          <w:b/>
                        </w:rPr>
                        <w:t>Diploma (3Yrs),</w:t>
                      </w:r>
                      <w:r w:rsidR="00A4138D" w:rsidRPr="0048715A">
                        <w:rPr>
                          <w:rFonts w:ascii="Garamond" w:hAnsi="Garamond"/>
                          <w:b/>
                        </w:rPr>
                        <w:t xml:space="preserve"> ECE</w:t>
                      </w:r>
                      <w:r w:rsidR="002A209D" w:rsidRPr="0048715A">
                        <w:rPr>
                          <w:rFonts w:ascii="Garamond" w:hAnsi="Garamond"/>
                          <w:b/>
                        </w:rPr>
                        <w:tab/>
                        <w:t xml:space="preserve">   </w:t>
                      </w:r>
                    </w:p>
                    <w:p w:rsidR="002A209D" w:rsidRPr="0048715A" w:rsidRDefault="002A209D" w:rsidP="002A209D">
                      <w:pPr>
                        <w:spacing w:line="276" w:lineRule="auto"/>
                        <w:rPr>
                          <w:rFonts w:ascii="Garamond" w:hAnsi="Garamond"/>
                          <w:b/>
                        </w:rPr>
                      </w:pPr>
                      <w:r w:rsidRPr="006B7F7A">
                        <w:rPr>
                          <w:rFonts w:ascii="Garamond" w:hAnsi="Garamond"/>
                          <w:b/>
                        </w:rPr>
                        <w:t>Contact No. :</w:t>
                      </w:r>
                      <w:r w:rsidR="00924104"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 w:rsidR="00A4138D" w:rsidRPr="0048715A">
                        <w:rPr>
                          <w:rFonts w:ascii="Garamond" w:hAnsi="Garamond"/>
                          <w:b/>
                        </w:rPr>
                        <w:t>9122434843</w:t>
                      </w:r>
                      <w:r w:rsidR="00924104">
                        <w:rPr>
                          <w:rFonts w:ascii="Garamond" w:hAnsi="Garamond"/>
                          <w:b/>
                        </w:rPr>
                        <w:t>/7004884521</w:t>
                      </w:r>
                    </w:p>
                    <w:p w:rsidR="002A209D" w:rsidRPr="00D30452" w:rsidRDefault="002A209D" w:rsidP="00D30452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  <w:r w:rsidRPr="006B7F7A">
                        <w:rPr>
                          <w:rFonts w:ascii="Garamond" w:hAnsi="Garamond"/>
                          <w:b/>
                        </w:rPr>
                        <w:t>E-mail:</w:t>
                      </w:r>
                      <w:r w:rsidR="007223D9" w:rsidRPr="006B7F7A">
                        <w:rPr>
                          <w:rFonts w:ascii="Garamond" w:hAnsi="Garamond"/>
                          <w:b/>
                        </w:rPr>
                        <w:t>-</w:t>
                      </w:r>
                      <w:r w:rsidR="007223D9" w:rsidRPr="00E00EED">
                        <w:rPr>
                          <w:rFonts w:ascii="Garamond" w:hAnsi="Garamond"/>
                        </w:rPr>
                        <w:t xml:space="preserve"> </w:t>
                      </w:r>
                      <w:r w:rsidR="007223D9" w:rsidRPr="006B7F7A">
                        <w:rPr>
                          <w:rFonts w:ascii="Garamond" w:hAnsi="Garamond"/>
                          <w:b/>
                        </w:rPr>
                        <w:t>anupmahto8@gmail.com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4C5BEC" w:rsidRPr="00CD20A5" w:rsidRDefault="00E72FC5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E00EED">
        <w:rPr>
          <w:rFonts w:ascii="Garamond" w:hAnsi="Garamond"/>
          <w:b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1407160</wp:posOffset>
                </wp:positionV>
                <wp:extent cx="4516755" cy="128143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16755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922" w:rsidRPr="00ED3922" w:rsidRDefault="00250014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</w:pPr>
                            <w:r w:rsidRPr="00A36EB3"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  <w:t>Present Address:</w:t>
                            </w:r>
                            <w:r w:rsidR="00522165"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:rsidR="00995856" w:rsidRPr="00995856" w:rsidRDefault="00D53485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JAMSHEDPUR</w:t>
                            </w:r>
                          </w:p>
                          <w:p w:rsidR="00ED3922" w:rsidRPr="00522165" w:rsidRDefault="00522165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</w:pPr>
                            <w:r w:rsidRPr="00522165"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  <w:t>Home town:</w:t>
                            </w:r>
                          </w:p>
                          <w:p w:rsidR="00647EFC" w:rsidRPr="00995856" w:rsidRDefault="007223D9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995856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JAMSHEDPUR, JHARKHAND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27" type="#_x0000_t202" style="position:absolute;left:0;text-align:left;margin-left:0;margin-top:110.8pt;width:355.65pt;height:100.9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" stroked="f">
                <v:path arrowok="t"/>
                <v:textbox>
                  <w:txbxContent>
                    <w:p w:rsidR="00ED3922" w:rsidRPr="00ED3922" w:rsidRDefault="00250014" w:rsidP="002A209D"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</w:pPr>
                      <w:r w:rsidRPr="00A36EB3"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  <w:t>Present Address:</w:t>
                      </w:r>
                      <w:r w:rsidR="00522165"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  <w:t xml:space="preserve"> </w:t>
                      </w:r>
                    </w:p>
                    <w:p w:rsidR="00995856" w:rsidRPr="00995856" w:rsidRDefault="00D53485" w:rsidP="002A209D">
                      <w:pPr>
                        <w:spacing w:line="276" w:lineRule="auto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JAMSHEDPUR</w:t>
                      </w:r>
                    </w:p>
                    <w:p w:rsidR="00ED3922" w:rsidRPr="00522165" w:rsidRDefault="00522165" w:rsidP="002A209D"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</w:pPr>
                      <w:r w:rsidRPr="00522165"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  <w:t>Home town:</w:t>
                      </w:r>
                    </w:p>
                    <w:p w:rsidR="00647EFC" w:rsidRPr="00995856" w:rsidRDefault="007223D9" w:rsidP="002A209D">
                      <w:pPr>
                        <w:spacing w:line="276" w:lineRule="auto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995856">
                        <w:rPr>
                          <w:rFonts w:ascii="Garamond" w:hAnsi="Garamond"/>
                          <w:sz w:val="20"/>
                          <w:szCs w:val="20"/>
                        </w:rPr>
                        <w:t>JAMSHEDPUR, JHARKHAND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D20A5">
        <w:rPr>
          <w:rFonts w:ascii="Garamond" w:hAnsi="Garamond"/>
          <w:b/>
          <w:noProof/>
          <w:sz w:val="32"/>
          <w:szCs w:val="48"/>
        </w:rPr>
        <w:drawing>
          <wp:inline distT="0" distB="0" distL="0" distR="0">
            <wp:extent cx="1367790" cy="1600200"/>
            <wp:effectExtent l="0" t="0" r="0" b="0"/>
            <wp:docPr id="1" name="Picture 1" descr="aNUP 165x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aNUP 165x12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5A" w:rsidRDefault="0048715A" w:rsidP="00BC6BF3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2A209D" w:rsidRPr="00D30452" w:rsidRDefault="002A209D" w:rsidP="00BC6BF3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</w:t>
      </w:r>
    </w:p>
    <w:p w:rsidR="008C453B" w:rsidRDefault="00E72FC5" w:rsidP="00894479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0" t="0" r="0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7E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6" o:spid="_x0000_s1026" type="#_x0000_t32" style="position:absolute;margin-left:-21pt;margin-top:6.75pt;width:545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="00D24DB1"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="00D24DB1" w:rsidRPr="00E00EED">
        <w:rPr>
          <w:rFonts w:ascii="Garamond" w:hAnsi="Garamond"/>
          <w:sz w:val="32"/>
        </w:rPr>
        <w:t xml:space="preserve">  </w:t>
      </w:r>
    </w:p>
    <w:p w:rsidR="00623B76" w:rsidRPr="00E00EED" w:rsidRDefault="00623B76" w:rsidP="00623B76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ABOUT ME</w:t>
      </w:r>
    </w:p>
    <w:p w:rsidR="00623B76" w:rsidRDefault="00623B76" w:rsidP="00894479">
      <w:pPr>
        <w:tabs>
          <w:tab w:val="left" w:pos="5670"/>
        </w:tabs>
        <w:rPr>
          <w:rFonts w:ascii="Garamond" w:hAnsi="Garamond"/>
          <w:sz w:val="32"/>
        </w:rPr>
      </w:pPr>
    </w:p>
    <w:p w:rsidR="00623B76" w:rsidRPr="00623B76" w:rsidRDefault="00623B76" w:rsidP="00894479">
      <w:pPr>
        <w:tabs>
          <w:tab w:val="left" w:pos="5670"/>
        </w:tabs>
        <w:rPr>
          <w:rFonts w:ascii="Garamond" w:hAnsi="Garamond"/>
        </w:rPr>
      </w:pPr>
      <w:r>
        <w:rPr>
          <w:rFonts w:ascii="Garamond" w:hAnsi="Garamond"/>
        </w:rPr>
        <w:t xml:space="preserve">I am very friendly and quick learner from others and always </w:t>
      </w:r>
      <w:r w:rsidR="00F16F64">
        <w:rPr>
          <w:rFonts w:ascii="Garamond" w:hAnsi="Garamond"/>
        </w:rPr>
        <w:t>try</w:t>
      </w:r>
      <w:r>
        <w:rPr>
          <w:rFonts w:ascii="Garamond" w:hAnsi="Garamond"/>
        </w:rPr>
        <w:t xml:space="preserve"> to deliver my best in my work to fulfill organization demands.</w:t>
      </w:r>
    </w:p>
    <w:p w:rsidR="00623B76" w:rsidRPr="00E00EED" w:rsidRDefault="00623B76" w:rsidP="00894479">
      <w:pPr>
        <w:tabs>
          <w:tab w:val="left" w:pos="5670"/>
        </w:tabs>
        <w:rPr>
          <w:rFonts w:ascii="Garamond" w:hAnsi="Garamond"/>
          <w:sz w:val="32"/>
        </w:rPr>
      </w:pPr>
    </w:p>
    <w:p w:rsidR="00866F3F" w:rsidRPr="00E00EED" w:rsidRDefault="00E7206B" w:rsidP="00866F3F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CAREER </w:t>
      </w:r>
      <w:r w:rsidR="00866F3F" w:rsidRPr="00E00EED">
        <w:rPr>
          <w:rFonts w:ascii="Garamond" w:hAnsi="Garamond"/>
          <w:b/>
          <w:szCs w:val="22"/>
        </w:rPr>
        <w:t>OBJECTIVE</w:t>
      </w:r>
    </w:p>
    <w:p w:rsidR="00262B4B" w:rsidRDefault="00262B4B" w:rsidP="00777587">
      <w:pPr>
        <w:tabs>
          <w:tab w:val="left" w:pos="3450"/>
        </w:tabs>
      </w:pPr>
    </w:p>
    <w:p w:rsidR="00777587" w:rsidRPr="005E2002" w:rsidRDefault="00777587" w:rsidP="00777587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</w:t>
      </w:r>
      <w:r w:rsidR="007223D9">
        <w:t>ld enable me as an Engg.</w:t>
      </w:r>
      <w:r w:rsidRPr="005E2002">
        <w:t xml:space="preserve"> </w:t>
      </w:r>
      <w:r w:rsidR="007223D9" w:rsidRPr="005E2002">
        <w:t>To</w:t>
      </w:r>
      <w:r w:rsidRPr="005E2002">
        <w:t xml:space="preserve"> grow while fulfilling organizational goals.</w:t>
      </w:r>
    </w:p>
    <w:p w:rsidR="00866F3F" w:rsidRPr="00E00EED" w:rsidRDefault="00866F3F" w:rsidP="00FF1785">
      <w:pPr>
        <w:rPr>
          <w:rFonts w:ascii="Garamond" w:hAnsi="Garamond" w:cs="Arial"/>
          <w:sz w:val="16"/>
          <w:szCs w:val="22"/>
        </w:rPr>
      </w:pPr>
    </w:p>
    <w:p w:rsidR="00E00EED" w:rsidRPr="0056528E" w:rsidRDefault="007B2B0D" w:rsidP="00777587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:rsidR="00422154" w:rsidRPr="00E00EED" w:rsidRDefault="007A5668" w:rsidP="00422154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="006516BB" w:rsidRPr="00E00EED">
        <w:rPr>
          <w:rFonts w:ascii="Garamond" w:hAnsi="Garamond"/>
          <w:b/>
          <w:szCs w:val="22"/>
        </w:rPr>
        <w:t>MIC</w:t>
      </w:r>
      <w:r w:rsidR="00422154" w:rsidRPr="00E00EED">
        <w:rPr>
          <w:rFonts w:ascii="Garamond" w:hAnsi="Garamond"/>
          <w:b/>
          <w:szCs w:val="22"/>
        </w:rPr>
        <w:t xml:space="preserve"> CREDENTIALS </w:t>
      </w:r>
    </w:p>
    <w:p w:rsidR="00422154" w:rsidRPr="00E00EED" w:rsidRDefault="00422154" w:rsidP="00422154">
      <w:pPr>
        <w:rPr>
          <w:rFonts w:ascii="Garamond" w:hAnsi="Garamond"/>
          <w:b/>
          <w:sz w:val="16"/>
          <w:szCs w:val="22"/>
        </w:rPr>
      </w:pPr>
    </w:p>
    <w:tbl>
      <w:tblPr>
        <w:tblW w:w="10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460"/>
        <w:gridCol w:w="5448"/>
        <w:gridCol w:w="2460"/>
      </w:tblGrid>
      <w:tr w:rsidR="00A4332D" w:rsidRPr="00E00EED">
        <w:trPr>
          <w:trHeight w:val="508"/>
        </w:trPr>
        <w:tc>
          <w:tcPr>
            <w:tcW w:w="2460" w:type="dxa"/>
          </w:tcPr>
          <w:p w:rsidR="00A4332D" w:rsidRPr="00665DA6" w:rsidRDefault="00A4332D" w:rsidP="00665DA6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5448" w:type="dxa"/>
          </w:tcPr>
          <w:p w:rsidR="00A4332D" w:rsidRPr="00665DA6" w:rsidRDefault="00A4332D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2460" w:type="dxa"/>
          </w:tcPr>
          <w:p w:rsidR="00A4332D" w:rsidRPr="00665DA6" w:rsidRDefault="00A4332D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</w:tr>
      <w:tr w:rsidR="00A4332D" w:rsidRPr="00E00EED">
        <w:trPr>
          <w:trHeight w:val="835"/>
        </w:trPr>
        <w:tc>
          <w:tcPr>
            <w:tcW w:w="2460" w:type="dxa"/>
          </w:tcPr>
          <w:p w:rsidR="00A4332D" w:rsidRPr="001F7FCA" w:rsidRDefault="00A4332D" w:rsidP="000B1D9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Diploma (E.C.E)</w:t>
            </w:r>
          </w:p>
        </w:tc>
        <w:tc>
          <w:tcPr>
            <w:tcW w:w="5448" w:type="dxa"/>
          </w:tcPr>
          <w:p w:rsidR="00A4332D" w:rsidRDefault="00A4332D" w:rsidP="00422154">
            <w:pPr>
              <w:spacing w:line="276" w:lineRule="auto"/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S.B.T.E RANCHI</w:t>
            </w:r>
          </w:p>
          <w:p w:rsidR="00A4332D" w:rsidRPr="001F7FCA" w:rsidRDefault="00A4332D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(AL-Kabir Polytechnic , Jamshedpur)</w:t>
            </w:r>
          </w:p>
        </w:tc>
        <w:tc>
          <w:tcPr>
            <w:tcW w:w="2460" w:type="dxa"/>
          </w:tcPr>
          <w:p w:rsidR="00A4332D" w:rsidRPr="001F7FCA" w:rsidRDefault="00A4332D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2012-2015</w:t>
            </w:r>
          </w:p>
        </w:tc>
      </w:tr>
      <w:tr w:rsidR="00A4332D" w:rsidRPr="00E00EED">
        <w:trPr>
          <w:trHeight w:val="548"/>
        </w:trPr>
        <w:tc>
          <w:tcPr>
            <w:tcW w:w="2460" w:type="dxa"/>
          </w:tcPr>
          <w:p w:rsidR="00A4332D" w:rsidRDefault="00096F70" w:rsidP="000B1D96">
            <w:pPr>
              <w:spacing w:line="276" w:lineRule="auto"/>
              <w:ind w:left="270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 </w:t>
            </w:r>
            <w:r w:rsidR="00A4332D" w:rsidRPr="001F7FCA">
              <w:rPr>
                <w:rFonts w:ascii="Garamond" w:hAnsi="Garamond"/>
                <w:bCs/>
                <w:szCs w:val="22"/>
              </w:rPr>
              <w:t>Intermediate</w:t>
            </w:r>
          </w:p>
          <w:p w:rsidR="00A4332D" w:rsidRPr="001F7FCA" w:rsidRDefault="000B1D96" w:rsidP="000B1D96">
            <w:pPr>
              <w:spacing w:line="276" w:lineRule="auto"/>
              <w:ind w:left="270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   </w:t>
            </w:r>
            <w:r w:rsidR="00A4332D">
              <w:rPr>
                <w:rFonts w:ascii="Garamond" w:hAnsi="Garamond"/>
                <w:bCs/>
                <w:szCs w:val="22"/>
              </w:rPr>
              <w:t>(Science)</w:t>
            </w:r>
          </w:p>
        </w:tc>
        <w:tc>
          <w:tcPr>
            <w:tcW w:w="5448" w:type="dxa"/>
          </w:tcPr>
          <w:p w:rsidR="00A4332D" w:rsidRDefault="00A4332D" w:rsidP="004C5BE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J.A.C RANCHI </w:t>
            </w:r>
          </w:p>
          <w:p w:rsidR="00A4332D" w:rsidRPr="001F7FCA" w:rsidRDefault="00A4332D" w:rsidP="004C5BE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(Karim city College, Jamshedpur)</w:t>
            </w:r>
          </w:p>
        </w:tc>
        <w:tc>
          <w:tcPr>
            <w:tcW w:w="2460" w:type="dxa"/>
          </w:tcPr>
          <w:p w:rsidR="00A4332D" w:rsidRPr="001F7FCA" w:rsidRDefault="00A4332D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>
              <w:rPr>
                <w:rFonts w:ascii="Garamond" w:hAnsi="Garamond"/>
                <w:bCs/>
                <w:szCs w:val="22"/>
              </w:rPr>
              <w:t>12</w:t>
            </w:r>
          </w:p>
        </w:tc>
      </w:tr>
      <w:tr w:rsidR="00A4332D" w:rsidRPr="00E00EED">
        <w:trPr>
          <w:trHeight w:val="675"/>
        </w:trPr>
        <w:tc>
          <w:tcPr>
            <w:tcW w:w="2460" w:type="dxa"/>
          </w:tcPr>
          <w:p w:rsidR="00A4332D" w:rsidRPr="001F7FCA" w:rsidRDefault="00ED7133" w:rsidP="000B1D96">
            <w:pPr>
              <w:spacing w:line="276" w:lineRule="auto"/>
              <w:ind w:left="270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  </w:t>
            </w:r>
            <w:r w:rsidR="00A4332D" w:rsidRPr="001F7FCA"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5448" w:type="dxa"/>
          </w:tcPr>
          <w:p w:rsidR="00A4332D" w:rsidRDefault="00A4332D" w:rsidP="004C5BE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J.A.C RANCHI </w:t>
            </w:r>
          </w:p>
          <w:p w:rsidR="00A4332D" w:rsidRPr="001F7FCA" w:rsidRDefault="00A4332D" w:rsidP="004C5BE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(St. Joseph’s High school ,Golmuri Jamshedpur)</w:t>
            </w:r>
          </w:p>
        </w:tc>
        <w:tc>
          <w:tcPr>
            <w:tcW w:w="2460" w:type="dxa"/>
          </w:tcPr>
          <w:p w:rsidR="00A4332D" w:rsidRPr="001F7FCA" w:rsidRDefault="00A4332D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2010</w:t>
            </w:r>
          </w:p>
        </w:tc>
      </w:tr>
    </w:tbl>
    <w:p w:rsidR="00ED0BBB" w:rsidRDefault="00ED0BBB" w:rsidP="00BC6BF3">
      <w:pPr>
        <w:tabs>
          <w:tab w:val="left" w:pos="720"/>
        </w:tabs>
        <w:spacing w:line="276" w:lineRule="auto"/>
        <w:rPr>
          <w:rFonts w:ascii="Garamond" w:hAnsi="Garamond"/>
          <w:b/>
        </w:rPr>
      </w:pPr>
    </w:p>
    <w:p w:rsidR="00322491" w:rsidRPr="00270932" w:rsidRDefault="00322491" w:rsidP="00D26A43">
      <w:pPr>
        <w:rPr>
          <w:rFonts w:ascii="Garamond" w:hAnsi="Garamond"/>
          <w:sz w:val="22"/>
          <w:szCs w:val="22"/>
          <w:u w:val="single"/>
        </w:rPr>
      </w:pPr>
      <w:r w:rsidRPr="00F47C41">
        <w:rPr>
          <w:rFonts w:ascii="Garamond" w:hAnsi="Garamond"/>
          <w:b/>
          <w:szCs w:val="22"/>
          <w:highlight w:val="lightGray"/>
          <w:u w:val="single"/>
        </w:rPr>
        <w:t>PROJECTS</w:t>
      </w:r>
      <w:r w:rsidR="00B9113D" w:rsidRPr="00F47C41">
        <w:rPr>
          <w:rFonts w:ascii="Garamond" w:hAnsi="Garamond"/>
          <w:b/>
          <w:szCs w:val="22"/>
          <w:highlight w:val="lightGray"/>
          <w:u w:val="single"/>
        </w:rPr>
        <w:t xml:space="preserve"> REPORT</w:t>
      </w:r>
    </w:p>
    <w:p w:rsidR="001E2B11" w:rsidRPr="003768C3" w:rsidRDefault="001E2B11" w:rsidP="009A389F">
      <w:p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</w:p>
    <w:p w:rsidR="003768C3" w:rsidRPr="007223D9" w:rsidRDefault="007223D9" w:rsidP="003768C3">
      <w:pPr>
        <w:numPr>
          <w:ilvl w:val="0"/>
          <w:numId w:val="17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Cs w:val="22"/>
        </w:rPr>
        <w:t>ROBOZEST WORKSHOP AT R.D. TATA TECHNICAL INSTITUTE, JAMSHEDPUR</w:t>
      </w:r>
      <w:r w:rsidR="00626222">
        <w:rPr>
          <w:rFonts w:ascii="Garamond" w:hAnsi="Garamond"/>
          <w:b/>
          <w:szCs w:val="22"/>
        </w:rPr>
        <w:t xml:space="preserve"> AND SUCCESSFULLY SELECTED FOR NATIONAL ROBOZEST COMPETITION TO BE HELD AT IIT DELHI.</w:t>
      </w:r>
    </w:p>
    <w:p w:rsidR="007223D9" w:rsidRPr="001E2B11" w:rsidRDefault="00626222" w:rsidP="003768C3">
      <w:pPr>
        <w:numPr>
          <w:ilvl w:val="0"/>
          <w:numId w:val="17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Cs w:val="22"/>
        </w:rPr>
        <w:t>ROBOZEST</w:t>
      </w:r>
      <w:r w:rsidR="007223D9">
        <w:rPr>
          <w:rFonts w:ascii="Garamond" w:hAnsi="Garamond"/>
          <w:b/>
          <w:szCs w:val="22"/>
        </w:rPr>
        <w:t xml:space="preserve"> </w:t>
      </w:r>
      <w:r>
        <w:rPr>
          <w:rFonts w:ascii="Garamond" w:hAnsi="Garamond"/>
          <w:b/>
          <w:szCs w:val="22"/>
        </w:rPr>
        <w:t>TASKS</w:t>
      </w:r>
      <w:r w:rsidR="007223D9">
        <w:rPr>
          <w:rFonts w:ascii="Garamond" w:hAnsi="Garamond"/>
          <w:b/>
          <w:szCs w:val="22"/>
        </w:rPr>
        <w:t xml:space="preserve"> AT IIT DELHI 2015 ROBOZEST </w:t>
      </w:r>
      <w:r w:rsidR="004B38AA">
        <w:rPr>
          <w:rFonts w:ascii="Garamond" w:hAnsi="Garamond"/>
          <w:b/>
          <w:szCs w:val="22"/>
        </w:rPr>
        <w:t>CHAMPIONSHIP</w:t>
      </w:r>
      <w:r>
        <w:rPr>
          <w:rFonts w:ascii="Garamond" w:hAnsi="Garamond"/>
          <w:b/>
          <w:szCs w:val="22"/>
        </w:rPr>
        <w:t xml:space="preserve"> 2015</w:t>
      </w:r>
      <w:r w:rsidR="004B38AA">
        <w:rPr>
          <w:rFonts w:ascii="Garamond" w:hAnsi="Garamond"/>
          <w:b/>
          <w:szCs w:val="22"/>
        </w:rPr>
        <w:t>.</w:t>
      </w:r>
    </w:p>
    <w:p w:rsidR="00422154" w:rsidRPr="001E2B11" w:rsidRDefault="001E2B11" w:rsidP="001E2B11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:rsidR="00422154" w:rsidRPr="00E00EED" w:rsidRDefault="00422154" w:rsidP="00422154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IT PROFICIENCY</w:t>
      </w:r>
    </w:p>
    <w:p w:rsidR="00A612A3" w:rsidRPr="00A918B9" w:rsidRDefault="00422154" w:rsidP="00A918B9">
      <w:pPr>
        <w:rPr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E91FCD" w:rsidRPr="00B3244A" w:rsidRDefault="00E91FCD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color w:val="000000"/>
        </w:rPr>
        <w:t>Computer hardware &amp; networking</w:t>
      </w:r>
    </w:p>
    <w:p w:rsidR="00B3244A" w:rsidRPr="00734D3D" w:rsidRDefault="00B3244A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color w:val="000000"/>
        </w:rPr>
        <w:t>Troubleshooting of Electronic systems.</w:t>
      </w:r>
    </w:p>
    <w:p w:rsidR="00734D3D" w:rsidRPr="00A918B9" w:rsidRDefault="00734D3D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color w:val="000000"/>
        </w:rPr>
        <w:t>MS outlook</w:t>
      </w:r>
    </w:p>
    <w:p w:rsidR="00A918B9" w:rsidRPr="00C91B45" w:rsidRDefault="00A918B9" w:rsidP="005C451A">
      <w:pPr>
        <w:rPr>
          <w:rFonts w:ascii="Garamond" w:hAnsi="Garamond"/>
          <w:color w:val="000000"/>
        </w:rPr>
      </w:pPr>
    </w:p>
    <w:p w:rsidR="00C91B45" w:rsidRPr="00C91B45" w:rsidRDefault="00C91B45" w:rsidP="00C91B45">
      <w:pPr>
        <w:rPr>
          <w:rFonts w:ascii="Garamond" w:hAnsi="Garamond"/>
          <w:color w:val="000000"/>
        </w:rPr>
      </w:pPr>
    </w:p>
    <w:p w:rsidR="00C91B45" w:rsidRPr="00E00EED" w:rsidRDefault="00974C52" w:rsidP="00C91B4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EARNED SKILLS</w:t>
      </w:r>
    </w:p>
    <w:p w:rsidR="00C91B45" w:rsidRPr="00EE636D" w:rsidRDefault="00C91B45" w:rsidP="00C91B45">
      <w:pPr>
        <w:ind w:left="360"/>
        <w:rPr>
          <w:rFonts w:ascii="Garamond" w:hAnsi="Garamond"/>
          <w:sz w:val="16"/>
          <w:szCs w:val="22"/>
        </w:rPr>
      </w:pPr>
    </w:p>
    <w:p w:rsidR="00C91B45" w:rsidRDefault="00974C52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Computers troubleshooting</w:t>
      </w:r>
    </w:p>
    <w:p w:rsidR="00974C52" w:rsidRDefault="00974C52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Network/routers troubleshooting</w:t>
      </w:r>
      <w:r w:rsidR="003B4B75">
        <w:rPr>
          <w:rFonts w:ascii="Garamond" w:hAnsi="Garamond"/>
          <w:color w:val="000000"/>
        </w:rPr>
        <w:t>.</w:t>
      </w:r>
    </w:p>
    <w:p w:rsidR="003B4B75" w:rsidRDefault="003B4B75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Computer Network design</w:t>
      </w:r>
    </w:p>
    <w:p w:rsidR="003B4B75" w:rsidRDefault="003B4B75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Router configuration and connections.</w:t>
      </w:r>
    </w:p>
    <w:p w:rsidR="00974C52" w:rsidRPr="00996F57" w:rsidRDefault="00974C52" w:rsidP="00996F57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Soldering</w:t>
      </w:r>
      <w:r w:rsidR="003B4B75">
        <w:rPr>
          <w:rFonts w:ascii="Garamond" w:hAnsi="Garamond"/>
          <w:color w:val="000000"/>
        </w:rPr>
        <w:t xml:space="preserve"> (SMD/Through Hole)</w:t>
      </w:r>
    </w:p>
    <w:p w:rsidR="00E724D8" w:rsidRPr="000A736E" w:rsidRDefault="00BC273F" w:rsidP="000A736E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Web applications Joomla, </w:t>
      </w:r>
      <w:r w:rsidR="001F271E">
        <w:rPr>
          <w:rFonts w:ascii="Garamond" w:hAnsi="Garamond"/>
          <w:color w:val="000000"/>
        </w:rPr>
        <w:t>phpBlog, opencart.</w:t>
      </w:r>
    </w:p>
    <w:p w:rsidR="00E724D8" w:rsidRPr="00BC5B76" w:rsidRDefault="00E724D8" w:rsidP="00E91FCD">
      <w:pPr>
        <w:rPr>
          <w:rFonts w:ascii="Garamond" w:hAnsi="Garamond"/>
          <w:color w:val="000000"/>
        </w:rPr>
      </w:pPr>
    </w:p>
    <w:p w:rsidR="00974C52" w:rsidRPr="00E00EED" w:rsidRDefault="00372239" w:rsidP="00974C52">
      <w:pPr>
        <w:shd w:val="clear" w:color="auto" w:fill="CCCCCC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WORK EXPERIENCE</w:t>
      </w:r>
    </w:p>
    <w:p w:rsidR="00974C52" w:rsidRDefault="00974C52" w:rsidP="00974C52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:rsidR="00A918B9" w:rsidRPr="004E62A5" w:rsidRDefault="002E3EB1" w:rsidP="00974C52">
      <w:pPr>
        <w:pStyle w:val="BodyText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Worked with iQor Global services Kolkata from </w:t>
      </w:r>
      <w:r w:rsidR="004E62A5">
        <w:rPr>
          <w:rFonts w:ascii="Times New Roman" w:hAnsi="Times New Roman"/>
          <w:sz w:val="24"/>
        </w:rPr>
        <w:t>Jan 2016 to Aug 2016.</w:t>
      </w:r>
    </w:p>
    <w:p w:rsidR="004E62A5" w:rsidRPr="00B84EBA" w:rsidRDefault="004E62A5" w:rsidP="00974C52">
      <w:pPr>
        <w:pStyle w:val="BodyText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Worked with precision infomatic </w:t>
      </w:r>
      <w:r w:rsidR="00B84EBA">
        <w:rPr>
          <w:rFonts w:ascii="Times New Roman" w:hAnsi="Times New Roman"/>
          <w:sz w:val="24"/>
        </w:rPr>
        <w:t>for 1 month on project.</w:t>
      </w:r>
    </w:p>
    <w:p w:rsidR="00B84EBA" w:rsidRPr="001A5807" w:rsidRDefault="00734D3D" w:rsidP="00974C52">
      <w:pPr>
        <w:pStyle w:val="BodyText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Worked </w:t>
      </w:r>
      <w:r w:rsidR="00B84EBA">
        <w:rPr>
          <w:rFonts w:ascii="Times New Roman" w:hAnsi="Times New Roman"/>
          <w:sz w:val="24"/>
        </w:rPr>
        <w:t>with Shanka</w:t>
      </w:r>
      <w:r w:rsidR="007C4783">
        <w:rPr>
          <w:rFonts w:ascii="Times New Roman" w:hAnsi="Times New Roman"/>
          <w:sz w:val="24"/>
        </w:rPr>
        <w:t>r infotech as a IT support engg.</w:t>
      </w:r>
    </w:p>
    <w:p w:rsidR="00216774" w:rsidRPr="00346B3F" w:rsidRDefault="00216774" w:rsidP="00720883">
      <w:pPr>
        <w:rPr>
          <w:rFonts w:ascii="Garamond" w:hAnsi="Garamond"/>
          <w:b/>
          <w:sz w:val="22"/>
          <w:szCs w:val="22"/>
        </w:rPr>
      </w:pPr>
    </w:p>
    <w:p w:rsidR="00EE636D" w:rsidRPr="00E00EED" w:rsidRDefault="00EE636D" w:rsidP="00EE636D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  <w:r w:rsidR="002536F0">
        <w:rPr>
          <w:rFonts w:ascii="Garamond" w:hAnsi="Garamond"/>
          <w:b/>
          <w:szCs w:val="22"/>
        </w:rPr>
        <w:t>S</w:t>
      </w:r>
    </w:p>
    <w:p w:rsidR="00EE636D" w:rsidRPr="00EE636D" w:rsidRDefault="00EE636D" w:rsidP="000E01DE">
      <w:pPr>
        <w:ind w:left="360"/>
        <w:rPr>
          <w:rFonts w:ascii="Garamond" w:hAnsi="Garamond"/>
          <w:sz w:val="16"/>
          <w:szCs w:val="22"/>
        </w:rPr>
      </w:pPr>
    </w:p>
    <w:p w:rsidR="00EE636D" w:rsidRPr="00894479" w:rsidRDefault="001C49ED" w:rsidP="00820BF4">
      <w:pPr>
        <w:numPr>
          <w:ilvl w:val="1"/>
          <w:numId w:val="9"/>
        </w:numPr>
        <w:ind w:left="450"/>
      </w:pPr>
      <w:r w:rsidRPr="00894479">
        <w:t>Ability to rapidly build relationship and set up trust</w:t>
      </w:r>
      <w:r w:rsidR="00D26A43" w:rsidRPr="00894479">
        <w:t>.</w:t>
      </w:r>
    </w:p>
    <w:p w:rsidR="00EE636D" w:rsidRPr="00894479" w:rsidRDefault="00EE636D" w:rsidP="00820BF4">
      <w:pPr>
        <w:numPr>
          <w:ilvl w:val="1"/>
          <w:numId w:val="9"/>
        </w:numPr>
        <w:ind w:left="450"/>
      </w:pPr>
      <w:r w:rsidRPr="00894479">
        <w:t>Confident and Determined</w:t>
      </w:r>
      <w:r w:rsidR="00D16ECF">
        <w:t>.</w:t>
      </w:r>
    </w:p>
    <w:p w:rsidR="005011A8" w:rsidRDefault="00A612A3" w:rsidP="005011A8">
      <w:pPr>
        <w:numPr>
          <w:ilvl w:val="1"/>
          <w:numId w:val="9"/>
        </w:numPr>
        <w:ind w:left="450"/>
      </w:pPr>
      <w:r>
        <w:t>Flexible mind setup for any task.</w:t>
      </w:r>
    </w:p>
    <w:p w:rsidR="00A918B9" w:rsidRDefault="00A918B9" w:rsidP="005011A8">
      <w:pPr>
        <w:numPr>
          <w:ilvl w:val="1"/>
          <w:numId w:val="9"/>
        </w:numPr>
        <w:ind w:left="450"/>
      </w:pPr>
      <w:r>
        <w:t>Always cool and good decision maker.</w:t>
      </w:r>
    </w:p>
    <w:p w:rsidR="00AC5CD9" w:rsidRDefault="00AC5CD9" w:rsidP="00AC5CD9"/>
    <w:p w:rsidR="00AC5CD9" w:rsidRDefault="00AC5CD9" w:rsidP="00AC5CD9"/>
    <w:p w:rsidR="00AC5CD9" w:rsidRPr="00AC5CD9" w:rsidRDefault="00D928BC" w:rsidP="00BF62EA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</w:rPr>
        <w:t xml:space="preserve">     </w:t>
      </w:r>
      <w:r w:rsidR="00CD62FC" w:rsidRPr="00E00EED">
        <w:rPr>
          <w:rFonts w:ascii="Garamond" w:hAnsi="Garamond"/>
          <w:b/>
          <w:szCs w:val="22"/>
        </w:rPr>
        <w:t xml:space="preserve">PERSONAL </w:t>
      </w:r>
      <w:r w:rsidR="00A4138D" w:rsidRPr="00E00EED">
        <w:rPr>
          <w:rFonts w:ascii="Garamond" w:hAnsi="Garamond"/>
          <w:b/>
          <w:szCs w:val="22"/>
        </w:rPr>
        <w:t>DETAILS</w:t>
      </w:r>
    </w:p>
    <w:p w:rsidR="005A5696" w:rsidRDefault="00E03A35" w:rsidP="006F3832">
      <w:pPr>
        <w:numPr>
          <w:ilvl w:val="0"/>
          <w:numId w:val="4"/>
        </w:numPr>
        <w:ind w:left="540" w:hanging="450"/>
        <w:rPr>
          <w:b/>
        </w:rPr>
      </w:pPr>
      <w:r w:rsidRPr="00E00EED">
        <w:rPr>
          <w:rFonts w:ascii="Garamond" w:hAnsi="Garamond" w:cs="Arial"/>
          <w:b/>
        </w:rPr>
        <w:t>Father’s Name</w:t>
      </w:r>
      <w:r w:rsidR="00422154" w:rsidRPr="00E00EED">
        <w:rPr>
          <w:rFonts w:ascii="Garamond" w:hAnsi="Garamond" w:cs="Arial"/>
          <w:b/>
        </w:rPr>
        <w:tab/>
      </w:r>
      <w:r w:rsidR="00422154" w:rsidRPr="00E00EED">
        <w:rPr>
          <w:rFonts w:ascii="Garamond" w:hAnsi="Garamond" w:cs="Arial"/>
          <w:b/>
        </w:rPr>
        <w:tab/>
      </w:r>
      <w:r w:rsidR="00A668D4">
        <w:rPr>
          <w:rFonts w:ascii="Garamond" w:hAnsi="Garamond" w:cs="Arial"/>
          <w:b/>
        </w:rPr>
        <w:tab/>
      </w:r>
      <w:r w:rsidR="00D45271">
        <w:rPr>
          <w:rFonts w:ascii="Garamond" w:hAnsi="Garamond" w:cs="Arial"/>
          <w:b/>
        </w:rPr>
        <w:t xml:space="preserve">:-  </w:t>
      </w:r>
      <w:r w:rsidR="00D45271" w:rsidRPr="008149E5">
        <w:rPr>
          <w:rFonts w:ascii="Garamond" w:hAnsi="Garamond" w:cs="Arial"/>
        </w:rPr>
        <w:t xml:space="preserve"> </w:t>
      </w:r>
      <w:r w:rsidR="006F3832">
        <w:rPr>
          <w:rFonts w:ascii="Garamond" w:hAnsi="Garamond" w:cs="Arial"/>
        </w:rPr>
        <w:t xml:space="preserve">late </w:t>
      </w:r>
      <w:r w:rsidR="005A5696" w:rsidRPr="008149E5">
        <w:rPr>
          <w:rFonts w:ascii="Garamond" w:hAnsi="Garamond" w:cs="Arial"/>
        </w:rPr>
        <w:t>SHEO PUJAN MAHTO</w:t>
      </w:r>
    </w:p>
    <w:p w:rsidR="006F3832" w:rsidRPr="006F3832" w:rsidRDefault="006F3832" w:rsidP="006F3832">
      <w:pPr>
        <w:numPr>
          <w:ilvl w:val="0"/>
          <w:numId w:val="4"/>
        </w:numPr>
        <w:ind w:left="540" w:hanging="450"/>
      </w:pPr>
      <w:r w:rsidRPr="006F3832">
        <w:t>Mother’s Name</w:t>
      </w:r>
      <w:r>
        <w:t xml:space="preserve">                          </w:t>
      </w:r>
      <w:r w:rsidRPr="007645CD">
        <w:rPr>
          <w:b/>
        </w:rPr>
        <w:t>:-</w:t>
      </w:r>
      <w:r>
        <w:t xml:space="preserve">   MEERA DEVI</w:t>
      </w:r>
    </w:p>
    <w:p w:rsidR="00A918B9" w:rsidRPr="00A918B9" w:rsidRDefault="00422154" w:rsidP="00820BF4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="00FF1785" w:rsidRPr="00593772">
        <w:rPr>
          <w:rFonts w:ascii="Garamond" w:hAnsi="Garamond" w:cs="Arial"/>
          <w:b/>
        </w:rPr>
        <w:t xml:space="preserve">    </w:t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</w:r>
      <w:r w:rsidR="00A668D4"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 xml:space="preserve">:-   </w:t>
      </w:r>
      <w:r w:rsidR="005A5696">
        <w:rPr>
          <w:szCs w:val="22"/>
        </w:rPr>
        <w:t>25</w:t>
      </w:r>
      <w:r w:rsidR="00D26A43" w:rsidRPr="00894479">
        <w:rPr>
          <w:szCs w:val="22"/>
          <w:vertAlign w:val="superscript"/>
        </w:rPr>
        <w:t>th</w:t>
      </w:r>
      <w:r w:rsidR="005A5696">
        <w:rPr>
          <w:szCs w:val="22"/>
        </w:rPr>
        <w:t>November</w:t>
      </w:r>
      <w:r w:rsidR="00890001">
        <w:rPr>
          <w:szCs w:val="22"/>
        </w:rPr>
        <w:t xml:space="preserve"> </w:t>
      </w:r>
      <w:r w:rsidR="005A5696">
        <w:rPr>
          <w:szCs w:val="22"/>
        </w:rPr>
        <w:t>1993</w:t>
      </w:r>
    </w:p>
    <w:p w:rsidR="00422154" w:rsidRPr="00593772" w:rsidRDefault="00A918B9" w:rsidP="00820BF4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/>
          <w:b/>
        </w:rPr>
        <w:t>Height                                       :</w:t>
      </w:r>
      <w:r w:rsidRPr="00A918B9">
        <w:rPr>
          <w:rFonts w:ascii="Arial" w:hAnsi="Arial" w:cs="Arial"/>
        </w:rPr>
        <w:t xml:space="preserve">-  </w:t>
      </w:r>
      <w:r>
        <w:rPr>
          <w:rFonts w:ascii="Arial" w:hAnsi="Arial" w:cs="Arial"/>
        </w:rPr>
        <w:t xml:space="preserve"> </w:t>
      </w:r>
      <w:r w:rsidRPr="00A918B9">
        <w:rPr>
          <w:rFonts w:ascii="Arial" w:hAnsi="Arial" w:cs="Arial"/>
        </w:rPr>
        <w:t>5.4”</w:t>
      </w:r>
      <w:r w:rsidR="00D26A43" w:rsidRPr="00BA53C4">
        <w:rPr>
          <w:rFonts w:ascii="Arial" w:hAnsi="Arial" w:cs="Arial"/>
          <w:b/>
          <w:sz w:val="32"/>
          <w:szCs w:val="28"/>
        </w:rPr>
        <w:t xml:space="preserve">      </w:t>
      </w:r>
    </w:p>
    <w:p w:rsidR="00593772" w:rsidRPr="00894479" w:rsidRDefault="00E70421" w:rsidP="00593772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</w:t>
      </w:r>
      <w:r w:rsidR="000360DC" w:rsidRPr="00894479">
        <w:rPr>
          <w:rFonts w:ascii="Garamond" w:hAnsi="Garamond"/>
          <w:b/>
        </w:rPr>
        <w:t>age Known</w:t>
      </w:r>
      <w:r w:rsidR="000360DC" w:rsidRPr="00894479">
        <w:rPr>
          <w:rFonts w:ascii="Garamond" w:hAnsi="Garamond"/>
          <w:b/>
        </w:rPr>
        <w:tab/>
      </w:r>
      <w:r w:rsidR="000360DC" w:rsidRPr="00894479">
        <w:rPr>
          <w:rFonts w:ascii="Garamond" w:hAnsi="Garamond"/>
          <w:b/>
        </w:rPr>
        <w:tab/>
        <w:t xml:space="preserve">:-   </w:t>
      </w:r>
      <w:r w:rsidR="000360DC" w:rsidRPr="00894479">
        <w:t>E</w:t>
      </w:r>
      <w:r w:rsidR="001E2B11" w:rsidRPr="00894479">
        <w:t>nglish &amp; Hindi</w:t>
      </w:r>
      <w:r w:rsidR="00593772" w:rsidRPr="00894479">
        <w:rPr>
          <w:rFonts w:ascii="Garamond" w:hAnsi="Garamond"/>
          <w:b/>
        </w:rPr>
        <w:t xml:space="preserve">                                                      </w:t>
      </w:r>
    </w:p>
    <w:p w:rsidR="00CD29DF" w:rsidRPr="00894479" w:rsidRDefault="00CD29DF" w:rsidP="00820BF4">
      <w:pPr>
        <w:numPr>
          <w:ilvl w:val="0"/>
          <w:numId w:val="5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A668D4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 w:rsidRPr="00894479">
        <w:t>Single</w:t>
      </w:r>
    </w:p>
    <w:p w:rsidR="00F53368" w:rsidRPr="00894479" w:rsidRDefault="00F53368" w:rsidP="00820BF4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Nationality/Religion</w:t>
      </w:r>
      <w:r w:rsidR="000360DC">
        <w:rPr>
          <w:rFonts w:ascii="Garamond" w:hAnsi="Garamond"/>
          <w:b/>
        </w:rPr>
        <w:tab/>
      </w:r>
      <w:r w:rsidR="000360DC">
        <w:rPr>
          <w:rFonts w:ascii="Garamond" w:hAnsi="Garamond"/>
          <w:b/>
        </w:rPr>
        <w:tab/>
        <w:t xml:space="preserve">:-   </w:t>
      </w:r>
      <w:r w:rsidR="005A5696">
        <w:t>Indian /Hindu</w:t>
      </w:r>
    </w:p>
    <w:p w:rsidR="00D26A43" w:rsidRPr="00894479" w:rsidRDefault="001C1961" w:rsidP="00D26A43">
      <w:pPr>
        <w:numPr>
          <w:ilvl w:val="0"/>
          <w:numId w:val="5"/>
        </w:numPr>
        <w:ind w:left="540" w:hanging="450"/>
        <w:rPr>
          <w:b/>
        </w:rPr>
      </w:pPr>
      <w:r w:rsidRPr="00894479">
        <w:rPr>
          <w:rFonts w:ascii="Garamond" w:hAnsi="Garamond"/>
          <w:b/>
        </w:rPr>
        <w:t>Interest &amp; Ho</w:t>
      </w:r>
      <w:r w:rsidR="00593772" w:rsidRPr="00894479">
        <w:rPr>
          <w:rFonts w:ascii="Garamond" w:hAnsi="Garamond"/>
          <w:b/>
        </w:rPr>
        <w:t>bbies</w:t>
      </w:r>
      <w:r w:rsidR="00593772" w:rsidRPr="00894479">
        <w:rPr>
          <w:rFonts w:ascii="Garamond" w:hAnsi="Garamond"/>
          <w:b/>
        </w:rPr>
        <w:tab/>
      </w:r>
      <w:r w:rsidR="00593772" w:rsidRPr="00894479">
        <w:rPr>
          <w:rFonts w:ascii="Garamond" w:hAnsi="Garamond"/>
          <w:b/>
        </w:rPr>
        <w:tab/>
      </w:r>
      <w:r w:rsidR="00593772" w:rsidRPr="007645CD">
        <w:rPr>
          <w:rFonts w:ascii="Garamond" w:hAnsi="Garamond"/>
          <w:b/>
        </w:rPr>
        <w:t>:-</w:t>
      </w:r>
      <w:r w:rsidR="00593772" w:rsidRPr="00894479">
        <w:rPr>
          <w:rFonts w:ascii="Garamond" w:hAnsi="Garamond"/>
          <w:b/>
        </w:rPr>
        <w:t xml:space="preserve">   </w:t>
      </w:r>
      <w:r w:rsidR="00890001">
        <w:rPr>
          <w:sz w:val="22"/>
          <w:szCs w:val="22"/>
        </w:rPr>
        <w:t xml:space="preserve">Internet </w:t>
      </w:r>
      <w:r w:rsidR="00D26A43" w:rsidRPr="00894479">
        <w:rPr>
          <w:sz w:val="22"/>
          <w:szCs w:val="22"/>
        </w:rPr>
        <w:t>,</w:t>
      </w:r>
      <w:r w:rsidR="005A5696">
        <w:rPr>
          <w:sz w:val="22"/>
          <w:szCs w:val="22"/>
        </w:rPr>
        <w:t>Cricket</w:t>
      </w:r>
      <w:r w:rsidR="00A612A3">
        <w:rPr>
          <w:sz w:val="22"/>
          <w:szCs w:val="22"/>
        </w:rPr>
        <w:t>, Movies</w:t>
      </w:r>
      <w:r w:rsidR="007645CD">
        <w:rPr>
          <w:sz w:val="22"/>
          <w:szCs w:val="22"/>
        </w:rPr>
        <w:t>, Music.</w:t>
      </w:r>
    </w:p>
    <w:p w:rsidR="00D26A43" w:rsidRPr="00894479" w:rsidRDefault="00D26A43" w:rsidP="00D26A43">
      <w:pPr>
        <w:ind w:left="360"/>
        <w:rPr>
          <w:sz w:val="22"/>
          <w:szCs w:val="22"/>
        </w:rPr>
      </w:pPr>
    </w:p>
    <w:p w:rsidR="001C1961" w:rsidRPr="00E00EED" w:rsidRDefault="001C1961" w:rsidP="00B63666">
      <w:pPr>
        <w:shd w:val="clear" w:color="auto" w:fill="CCCCCC"/>
        <w:rPr>
          <w:rFonts w:ascii="Garamond" w:hAnsi="Garamond"/>
          <w:sz w:val="16"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D30FC9" w:rsidRPr="00894479" w:rsidRDefault="00D30FC9" w:rsidP="00062264">
      <w:pPr>
        <w:pStyle w:val="ListParagraph"/>
        <w:ind w:left="0"/>
        <w:rPr>
          <w:szCs w:val="20"/>
        </w:rPr>
      </w:pPr>
    </w:p>
    <w:p w:rsidR="001C1961" w:rsidRPr="00894479" w:rsidRDefault="001C1961" w:rsidP="00062264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 xml:space="preserve">I do hereby declare that the above </w:t>
      </w:r>
      <w:r w:rsidR="006B06D5">
        <w:rPr>
          <w:szCs w:val="20"/>
        </w:rPr>
        <w:t xml:space="preserve">given </w:t>
      </w:r>
      <w:r w:rsidR="006B06D5" w:rsidRPr="00894479">
        <w:rPr>
          <w:szCs w:val="20"/>
        </w:rPr>
        <w:t>information</w:t>
      </w:r>
      <w:r w:rsidR="006B06D5">
        <w:rPr>
          <w:szCs w:val="20"/>
        </w:rPr>
        <w:t xml:space="preserve"> are</w:t>
      </w:r>
      <w:r w:rsidRPr="00894479">
        <w:rPr>
          <w:szCs w:val="20"/>
        </w:rPr>
        <w:t xml:space="preserve"> true to the best of my knowledge</w:t>
      </w:r>
      <w:r w:rsidRPr="00894479">
        <w:rPr>
          <w:b/>
          <w:szCs w:val="20"/>
        </w:rPr>
        <w:t>.</w:t>
      </w:r>
    </w:p>
    <w:p w:rsidR="001C1961" w:rsidRPr="00B63666" w:rsidRDefault="001C1961" w:rsidP="001C1961">
      <w:pPr>
        <w:rPr>
          <w:rFonts w:ascii="Garamond" w:hAnsi="Garamond"/>
          <w:b/>
          <w:sz w:val="12"/>
          <w:szCs w:val="22"/>
        </w:rPr>
      </w:pPr>
    </w:p>
    <w:p w:rsidR="001C1961" w:rsidRDefault="001C1961" w:rsidP="001C1961">
      <w:pPr>
        <w:rPr>
          <w:rFonts w:ascii="Garamond" w:hAnsi="Garamond"/>
          <w:b/>
          <w:sz w:val="20"/>
          <w:szCs w:val="22"/>
        </w:rPr>
      </w:pPr>
    </w:p>
    <w:p w:rsidR="00042B55" w:rsidRPr="00E00EED" w:rsidRDefault="00042B55" w:rsidP="001C1961">
      <w:pPr>
        <w:rPr>
          <w:rFonts w:ascii="Garamond" w:hAnsi="Garamond"/>
          <w:b/>
          <w:sz w:val="20"/>
          <w:szCs w:val="22"/>
        </w:rPr>
      </w:pPr>
    </w:p>
    <w:p w:rsidR="001C1961" w:rsidRPr="00E00EED" w:rsidRDefault="001C1961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="00BE5E3A">
        <w:rPr>
          <w:rFonts w:ascii="Garamond" w:hAnsi="Garamond"/>
          <w:b/>
          <w:u w:val="dotted"/>
        </w:rPr>
        <w:t>Jamshedpur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       </w:t>
      </w:r>
      <w:r w:rsidR="00F452AE">
        <w:rPr>
          <w:rFonts w:ascii="Garamond" w:hAnsi="Garamond"/>
          <w:b/>
        </w:rPr>
        <w:t xml:space="preserve"> </w:t>
      </w:r>
      <w:r w:rsidRPr="00E00EED">
        <w:rPr>
          <w:rFonts w:ascii="Garamond" w:hAnsi="Garamond"/>
          <w:b/>
        </w:rPr>
        <w:t xml:space="preserve">         </w:t>
      </w:r>
      <w:r w:rsidR="005A5696">
        <w:rPr>
          <w:rFonts w:ascii="Garamond" w:hAnsi="Garamond"/>
          <w:b/>
        </w:rPr>
        <w:t xml:space="preserve"> </w:t>
      </w:r>
      <w:r w:rsidR="00C009CA">
        <w:rPr>
          <w:rFonts w:ascii="Garamond" w:hAnsi="Garamond"/>
          <w:b/>
        </w:rPr>
        <w:t xml:space="preserve"> </w:t>
      </w:r>
      <w:r w:rsidR="00B63666">
        <w:rPr>
          <w:rFonts w:ascii="Garamond" w:hAnsi="Garamond"/>
          <w:b/>
        </w:rPr>
        <w:t xml:space="preserve">    </w:t>
      </w:r>
      <w:r w:rsidR="005A5696">
        <w:rPr>
          <w:rFonts w:ascii="Garamond" w:hAnsi="Garamond"/>
          <w:b/>
        </w:rPr>
        <w:t>-</w:t>
      </w:r>
      <w:r w:rsidR="00B63666">
        <w:rPr>
          <w:rFonts w:ascii="Garamond" w:hAnsi="Garamond"/>
          <w:b/>
        </w:rPr>
        <w:t xml:space="preserve"> </w:t>
      </w:r>
      <w:r w:rsidR="005A5696">
        <w:rPr>
          <w:rFonts w:ascii="Garamond" w:hAnsi="Garamond"/>
          <w:b/>
        </w:rPr>
        <w:t>Anup Kumar mahto</w:t>
      </w:r>
    </w:p>
    <w:p w:rsidR="00EE636D" w:rsidRPr="00A33DA9" w:rsidRDefault="00A24EC9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="00D928BC">
        <w:rPr>
          <w:rFonts w:ascii="Garamond" w:hAnsi="Garamond"/>
          <w:b/>
        </w:rPr>
        <w:t xml:space="preserve">      </w:t>
      </w:r>
      <w:r w:rsidR="005A5696">
        <w:rPr>
          <w:rFonts w:ascii="Garamond" w:hAnsi="Garamond"/>
          <w:b/>
        </w:rPr>
        <w:tab/>
      </w:r>
      <w:r w:rsidR="005A5696">
        <w:rPr>
          <w:rFonts w:ascii="Garamond" w:hAnsi="Garamond"/>
          <w:b/>
        </w:rPr>
        <w:tab/>
      </w:r>
      <w:r w:rsidR="005A5696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        </w:t>
      </w:r>
      <w:r w:rsidR="00B63666">
        <w:rPr>
          <w:rFonts w:ascii="Garamond" w:hAnsi="Garamond"/>
          <w:b/>
        </w:rPr>
        <w:t xml:space="preserve">     </w:t>
      </w:r>
      <w:r w:rsidR="006702AC">
        <w:rPr>
          <w:rFonts w:ascii="Garamond" w:hAnsi="Garamond"/>
          <w:b/>
        </w:rPr>
        <w:t xml:space="preserve">  </w:t>
      </w:r>
      <w:r w:rsidR="00B63666">
        <w:rPr>
          <w:rFonts w:ascii="Garamond" w:hAnsi="Garamond"/>
          <w:b/>
        </w:rPr>
        <w:t xml:space="preserve"> </w:t>
      </w:r>
      <w:r w:rsidR="00A65303">
        <w:rPr>
          <w:rFonts w:ascii="Garamond" w:hAnsi="Garamond"/>
          <w:b/>
        </w:rPr>
        <w:t xml:space="preserve">         </w:t>
      </w:r>
      <w:r w:rsidR="00C009CA">
        <w:rPr>
          <w:rFonts w:ascii="Garamond" w:hAnsi="Garamond"/>
          <w:b/>
        </w:rPr>
        <w:t xml:space="preserve">               </w:t>
      </w:r>
      <w:r w:rsidR="001B1147">
        <w:rPr>
          <w:rFonts w:ascii="Garamond" w:hAnsi="Garamond"/>
          <w:b/>
        </w:rPr>
        <w:t xml:space="preserve"> </w:t>
      </w:r>
      <w:r w:rsidR="00A65303">
        <w:rPr>
          <w:rFonts w:ascii="Garamond" w:hAnsi="Garamond"/>
          <w:b/>
        </w:rPr>
        <w:t xml:space="preserve"> </w:t>
      </w:r>
      <w:r w:rsidR="00D928BC">
        <w:rPr>
          <w:rFonts w:ascii="Garamond" w:hAnsi="Garamond"/>
          <w:b/>
        </w:rPr>
        <w:t xml:space="preserve">        </w:t>
      </w:r>
      <w:r w:rsidR="00996F57">
        <w:rPr>
          <w:rFonts w:ascii="Garamond" w:hAnsi="Garamond"/>
          <w:b/>
        </w:rPr>
        <w:t xml:space="preserve">         </w:t>
      </w:r>
      <w:r w:rsidR="00D928BC">
        <w:rPr>
          <w:rFonts w:ascii="Garamond" w:hAnsi="Garamond"/>
          <w:b/>
        </w:rPr>
        <w:t xml:space="preserve">   </w:t>
      </w:r>
      <w:r w:rsidR="001C1961" w:rsidRPr="00E00EED">
        <w:rPr>
          <w:rFonts w:ascii="Garamond" w:hAnsi="Garamond"/>
          <w:b/>
          <w:sz w:val="22"/>
          <w:szCs w:val="20"/>
        </w:rPr>
        <w:t>(Signature)</w:t>
      </w:r>
      <w:r w:rsidR="001C1961" w:rsidRPr="00E00EED">
        <w:rPr>
          <w:rFonts w:ascii="Garamond" w:hAnsi="Garamond"/>
          <w:b/>
        </w:rPr>
        <w:tab/>
      </w:r>
    </w:p>
    <w:sectPr w:rsidR="00EE636D" w:rsidRPr="00A33DA9">
      <w:footerReference w:type="default" r:id="rId8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712" w:rsidRDefault="00850712">
      <w:r>
        <w:separator/>
      </w:r>
    </w:p>
  </w:endnote>
  <w:endnote w:type="continuationSeparator" w:id="0">
    <w:p w:rsidR="00850712" w:rsidRDefault="0085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349" w:rsidRDefault="00CC1349" w:rsidP="00CC1349">
    <w:pPr>
      <w:pStyle w:val="Footer"/>
    </w:pPr>
    <w:r>
      <w:t xml:space="preserve">                                            </w:t>
    </w:r>
  </w:p>
  <w:p w:rsidR="00CC1349" w:rsidRDefault="00CC1349">
    <w:pPr>
      <w:pStyle w:val="Footer"/>
    </w:pPr>
  </w:p>
  <w:p w:rsidR="00CC1349" w:rsidRDefault="00C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712" w:rsidRDefault="00850712">
      <w:r>
        <w:separator/>
      </w:r>
    </w:p>
  </w:footnote>
  <w:footnote w:type="continuationSeparator" w:id="0">
    <w:p w:rsidR="00850712" w:rsidRDefault="00850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AD829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9844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5" w15:restartNumberingAfterBreak="0">
    <w:nsid w:val="00000010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15022F60"/>
    <w:multiLevelType w:val="hybridMultilevel"/>
    <w:tmpl w:val="60449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F27D13"/>
    <w:multiLevelType w:val="hybridMultilevel"/>
    <w:tmpl w:val="060C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3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5"/>
  </w:num>
  <w:num w:numId="15">
    <w:abstractNumId w:val="7"/>
  </w:num>
  <w:num w:numId="16">
    <w:abstractNumId w:val="11"/>
  </w:num>
  <w:num w:numId="17">
    <w:abstractNumId w:val="10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84A21"/>
    <w:rsid w:val="00092DDE"/>
    <w:rsid w:val="0009583B"/>
    <w:rsid w:val="00096A40"/>
    <w:rsid w:val="00096F70"/>
    <w:rsid w:val="000A6991"/>
    <w:rsid w:val="000A736E"/>
    <w:rsid w:val="000B0B82"/>
    <w:rsid w:val="000B1D96"/>
    <w:rsid w:val="000B3963"/>
    <w:rsid w:val="000C245F"/>
    <w:rsid w:val="000D4E52"/>
    <w:rsid w:val="000E01DE"/>
    <w:rsid w:val="00106C17"/>
    <w:rsid w:val="0010784A"/>
    <w:rsid w:val="00114F44"/>
    <w:rsid w:val="00117E02"/>
    <w:rsid w:val="00137727"/>
    <w:rsid w:val="00141DCB"/>
    <w:rsid w:val="0014335F"/>
    <w:rsid w:val="0014575C"/>
    <w:rsid w:val="00150BFA"/>
    <w:rsid w:val="001653D9"/>
    <w:rsid w:val="00167655"/>
    <w:rsid w:val="00172A27"/>
    <w:rsid w:val="00177A33"/>
    <w:rsid w:val="00180BFE"/>
    <w:rsid w:val="00196890"/>
    <w:rsid w:val="001A5807"/>
    <w:rsid w:val="001A7150"/>
    <w:rsid w:val="001B1147"/>
    <w:rsid w:val="001B36CE"/>
    <w:rsid w:val="001B467D"/>
    <w:rsid w:val="001B512F"/>
    <w:rsid w:val="001C0E66"/>
    <w:rsid w:val="001C1961"/>
    <w:rsid w:val="001C2FFF"/>
    <w:rsid w:val="001C49ED"/>
    <w:rsid w:val="001D0419"/>
    <w:rsid w:val="001D1CED"/>
    <w:rsid w:val="001D5C2F"/>
    <w:rsid w:val="001D7CFD"/>
    <w:rsid w:val="001E2B11"/>
    <w:rsid w:val="001E3033"/>
    <w:rsid w:val="001E53B8"/>
    <w:rsid w:val="001F00C3"/>
    <w:rsid w:val="001F271E"/>
    <w:rsid w:val="001F342D"/>
    <w:rsid w:val="001F552A"/>
    <w:rsid w:val="001F65BF"/>
    <w:rsid w:val="001F7FCA"/>
    <w:rsid w:val="00200B23"/>
    <w:rsid w:val="00213ACB"/>
    <w:rsid w:val="0021493C"/>
    <w:rsid w:val="00215C67"/>
    <w:rsid w:val="00216774"/>
    <w:rsid w:val="0021761F"/>
    <w:rsid w:val="00221288"/>
    <w:rsid w:val="00227861"/>
    <w:rsid w:val="00235AAE"/>
    <w:rsid w:val="00236D8B"/>
    <w:rsid w:val="002444E6"/>
    <w:rsid w:val="00250014"/>
    <w:rsid w:val="002536F0"/>
    <w:rsid w:val="00262B4B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1EF8"/>
    <w:rsid w:val="002A209D"/>
    <w:rsid w:val="002A28C8"/>
    <w:rsid w:val="002B14BF"/>
    <w:rsid w:val="002B1C55"/>
    <w:rsid w:val="002C2EBC"/>
    <w:rsid w:val="002C3777"/>
    <w:rsid w:val="002E3EB1"/>
    <w:rsid w:val="002E54B0"/>
    <w:rsid w:val="002E5801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539F"/>
    <w:rsid w:val="00361806"/>
    <w:rsid w:val="00361F0E"/>
    <w:rsid w:val="00365B25"/>
    <w:rsid w:val="0036607D"/>
    <w:rsid w:val="00367F94"/>
    <w:rsid w:val="003706A4"/>
    <w:rsid w:val="00372239"/>
    <w:rsid w:val="003768C3"/>
    <w:rsid w:val="00380757"/>
    <w:rsid w:val="00391B97"/>
    <w:rsid w:val="00392184"/>
    <w:rsid w:val="003A0494"/>
    <w:rsid w:val="003B4B75"/>
    <w:rsid w:val="003C1351"/>
    <w:rsid w:val="003C551D"/>
    <w:rsid w:val="003D363B"/>
    <w:rsid w:val="003D72A7"/>
    <w:rsid w:val="003E0524"/>
    <w:rsid w:val="003E0B71"/>
    <w:rsid w:val="003E6634"/>
    <w:rsid w:val="003F2DA4"/>
    <w:rsid w:val="003F77EE"/>
    <w:rsid w:val="004005BB"/>
    <w:rsid w:val="00410A94"/>
    <w:rsid w:val="00415029"/>
    <w:rsid w:val="004209F1"/>
    <w:rsid w:val="00422154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759E9"/>
    <w:rsid w:val="00482B4B"/>
    <w:rsid w:val="0048715A"/>
    <w:rsid w:val="00487E49"/>
    <w:rsid w:val="004914AA"/>
    <w:rsid w:val="00496F8F"/>
    <w:rsid w:val="004A25B5"/>
    <w:rsid w:val="004A5EA7"/>
    <w:rsid w:val="004A6D0C"/>
    <w:rsid w:val="004B38AA"/>
    <w:rsid w:val="004B5020"/>
    <w:rsid w:val="004C5BEC"/>
    <w:rsid w:val="004C618E"/>
    <w:rsid w:val="004C701C"/>
    <w:rsid w:val="004E0269"/>
    <w:rsid w:val="004E62A5"/>
    <w:rsid w:val="004E6C86"/>
    <w:rsid w:val="004E7AB8"/>
    <w:rsid w:val="004F5BC1"/>
    <w:rsid w:val="005011A8"/>
    <w:rsid w:val="0050404E"/>
    <w:rsid w:val="005107C9"/>
    <w:rsid w:val="00510904"/>
    <w:rsid w:val="00522165"/>
    <w:rsid w:val="00523894"/>
    <w:rsid w:val="00525109"/>
    <w:rsid w:val="00533B3A"/>
    <w:rsid w:val="00552873"/>
    <w:rsid w:val="00555167"/>
    <w:rsid w:val="005620DB"/>
    <w:rsid w:val="00562664"/>
    <w:rsid w:val="00562D71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A5696"/>
    <w:rsid w:val="005B74D8"/>
    <w:rsid w:val="005C451A"/>
    <w:rsid w:val="005D4446"/>
    <w:rsid w:val="005D758A"/>
    <w:rsid w:val="005D7CB7"/>
    <w:rsid w:val="005E63F0"/>
    <w:rsid w:val="0060202F"/>
    <w:rsid w:val="00611EC7"/>
    <w:rsid w:val="00612B51"/>
    <w:rsid w:val="00623B76"/>
    <w:rsid w:val="00626222"/>
    <w:rsid w:val="00626FAF"/>
    <w:rsid w:val="006416EF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E4A"/>
    <w:rsid w:val="0067624D"/>
    <w:rsid w:val="00680EE4"/>
    <w:rsid w:val="00696099"/>
    <w:rsid w:val="00697F1A"/>
    <w:rsid w:val="006B06D5"/>
    <w:rsid w:val="006B4556"/>
    <w:rsid w:val="006B5A85"/>
    <w:rsid w:val="006B5BE0"/>
    <w:rsid w:val="006B5EB3"/>
    <w:rsid w:val="006B7A57"/>
    <w:rsid w:val="006B7F7A"/>
    <w:rsid w:val="006C4924"/>
    <w:rsid w:val="006D0A8B"/>
    <w:rsid w:val="006E263C"/>
    <w:rsid w:val="006E41FB"/>
    <w:rsid w:val="006E4C68"/>
    <w:rsid w:val="006E6BF3"/>
    <w:rsid w:val="006F32BE"/>
    <w:rsid w:val="006F3832"/>
    <w:rsid w:val="007015D5"/>
    <w:rsid w:val="00703957"/>
    <w:rsid w:val="00706713"/>
    <w:rsid w:val="00707B4D"/>
    <w:rsid w:val="007163FF"/>
    <w:rsid w:val="00720883"/>
    <w:rsid w:val="007223D9"/>
    <w:rsid w:val="007269A5"/>
    <w:rsid w:val="00734D3D"/>
    <w:rsid w:val="00737154"/>
    <w:rsid w:val="00737497"/>
    <w:rsid w:val="00741229"/>
    <w:rsid w:val="00751605"/>
    <w:rsid w:val="007526D4"/>
    <w:rsid w:val="00756E3A"/>
    <w:rsid w:val="00762D2F"/>
    <w:rsid w:val="007645CD"/>
    <w:rsid w:val="00766469"/>
    <w:rsid w:val="00777587"/>
    <w:rsid w:val="00791A4D"/>
    <w:rsid w:val="00797003"/>
    <w:rsid w:val="007A11F2"/>
    <w:rsid w:val="007A44D4"/>
    <w:rsid w:val="007A5668"/>
    <w:rsid w:val="007A5A5F"/>
    <w:rsid w:val="007B2B0D"/>
    <w:rsid w:val="007B62AD"/>
    <w:rsid w:val="007C1BDF"/>
    <w:rsid w:val="007C3BC3"/>
    <w:rsid w:val="007C4783"/>
    <w:rsid w:val="007C5FB9"/>
    <w:rsid w:val="007D7F17"/>
    <w:rsid w:val="007F745E"/>
    <w:rsid w:val="008149E5"/>
    <w:rsid w:val="00820BF4"/>
    <w:rsid w:val="0082530C"/>
    <w:rsid w:val="00830437"/>
    <w:rsid w:val="008331A1"/>
    <w:rsid w:val="00834A89"/>
    <w:rsid w:val="00837D6F"/>
    <w:rsid w:val="00841FF6"/>
    <w:rsid w:val="00843098"/>
    <w:rsid w:val="008436CD"/>
    <w:rsid w:val="0084736C"/>
    <w:rsid w:val="00850712"/>
    <w:rsid w:val="00852A39"/>
    <w:rsid w:val="00856CB0"/>
    <w:rsid w:val="00857374"/>
    <w:rsid w:val="00864586"/>
    <w:rsid w:val="00864A90"/>
    <w:rsid w:val="00866C1C"/>
    <w:rsid w:val="00866F3F"/>
    <w:rsid w:val="00867CD6"/>
    <w:rsid w:val="00877AB3"/>
    <w:rsid w:val="008851DA"/>
    <w:rsid w:val="00890001"/>
    <w:rsid w:val="00894479"/>
    <w:rsid w:val="008A2905"/>
    <w:rsid w:val="008A782F"/>
    <w:rsid w:val="008A7F6D"/>
    <w:rsid w:val="008B4072"/>
    <w:rsid w:val="008B516B"/>
    <w:rsid w:val="008C453B"/>
    <w:rsid w:val="008C73BF"/>
    <w:rsid w:val="008D3C7B"/>
    <w:rsid w:val="008D4378"/>
    <w:rsid w:val="008D74A8"/>
    <w:rsid w:val="008E3A47"/>
    <w:rsid w:val="008F19E5"/>
    <w:rsid w:val="00904271"/>
    <w:rsid w:val="00924104"/>
    <w:rsid w:val="00924A36"/>
    <w:rsid w:val="009254E3"/>
    <w:rsid w:val="009277CF"/>
    <w:rsid w:val="0093461E"/>
    <w:rsid w:val="00940132"/>
    <w:rsid w:val="00943C24"/>
    <w:rsid w:val="009531EB"/>
    <w:rsid w:val="009559E0"/>
    <w:rsid w:val="009669C7"/>
    <w:rsid w:val="00970D4D"/>
    <w:rsid w:val="00972DA8"/>
    <w:rsid w:val="0097387C"/>
    <w:rsid w:val="00974C52"/>
    <w:rsid w:val="00985BCE"/>
    <w:rsid w:val="00986960"/>
    <w:rsid w:val="00995856"/>
    <w:rsid w:val="009963AB"/>
    <w:rsid w:val="00996F57"/>
    <w:rsid w:val="009A389F"/>
    <w:rsid w:val="009B2E4B"/>
    <w:rsid w:val="009C080D"/>
    <w:rsid w:val="009D0BDA"/>
    <w:rsid w:val="009D0C47"/>
    <w:rsid w:val="009D1D2C"/>
    <w:rsid w:val="009D4701"/>
    <w:rsid w:val="009E03F0"/>
    <w:rsid w:val="00A12883"/>
    <w:rsid w:val="00A13B56"/>
    <w:rsid w:val="00A147B8"/>
    <w:rsid w:val="00A2197D"/>
    <w:rsid w:val="00A24EC9"/>
    <w:rsid w:val="00A33DA9"/>
    <w:rsid w:val="00A36EB3"/>
    <w:rsid w:val="00A4138D"/>
    <w:rsid w:val="00A4332D"/>
    <w:rsid w:val="00A51995"/>
    <w:rsid w:val="00A571E6"/>
    <w:rsid w:val="00A57C8E"/>
    <w:rsid w:val="00A612A3"/>
    <w:rsid w:val="00A65303"/>
    <w:rsid w:val="00A668D4"/>
    <w:rsid w:val="00A7418C"/>
    <w:rsid w:val="00A77852"/>
    <w:rsid w:val="00A918B9"/>
    <w:rsid w:val="00A91C95"/>
    <w:rsid w:val="00A93952"/>
    <w:rsid w:val="00A94106"/>
    <w:rsid w:val="00A95250"/>
    <w:rsid w:val="00A97934"/>
    <w:rsid w:val="00AA0EA1"/>
    <w:rsid w:val="00AA4CC5"/>
    <w:rsid w:val="00AB27B4"/>
    <w:rsid w:val="00AC52EB"/>
    <w:rsid w:val="00AC5CD9"/>
    <w:rsid w:val="00AD4C2D"/>
    <w:rsid w:val="00AE06B6"/>
    <w:rsid w:val="00AE3CD8"/>
    <w:rsid w:val="00AE4E0B"/>
    <w:rsid w:val="00AE5CC5"/>
    <w:rsid w:val="00AF0706"/>
    <w:rsid w:val="00AF4D9B"/>
    <w:rsid w:val="00B14795"/>
    <w:rsid w:val="00B223D4"/>
    <w:rsid w:val="00B2600F"/>
    <w:rsid w:val="00B3244A"/>
    <w:rsid w:val="00B35B15"/>
    <w:rsid w:val="00B443AA"/>
    <w:rsid w:val="00B453B3"/>
    <w:rsid w:val="00B4651F"/>
    <w:rsid w:val="00B5075C"/>
    <w:rsid w:val="00B5143E"/>
    <w:rsid w:val="00B539F5"/>
    <w:rsid w:val="00B55CE9"/>
    <w:rsid w:val="00B60F01"/>
    <w:rsid w:val="00B623CF"/>
    <w:rsid w:val="00B63666"/>
    <w:rsid w:val="00B71AC6"/>
    <w:rsid w:val="00B71FC9"/>
    <w:rsid w:val="00B775D3"/>
    <w:rsid w:val="00B83BFC"/>
    <w:rsid w:val="00B84EBA"/>
    <w:rsid w:val="00B85192"/>
    <w:rsid w:val="00B86A47"/>
    <w:rsid w:val="00B9113D"/>
    <w:rsid w:val="00B957F2"/>
    <w:rsid w:val="00B95A5E"/>
    <w:rsid w:val="00BA25EC"/>
    <w:rsid w:val="00BA53C4"/>
    <w:rsid w:val="00BA7045"/>
    <w:rsid w:val="00BC0E23"/>
    <w:rsid w:val="00BC230A"/>
    <w:rsid w:val="00BC273F"/>
    <w:rsid w:val="00BC5B76"/>
    <w:rsid w:val="00BC6BF3"/>
    <w:rsid w:val="00BD1AF0"/>
    <w:rsid w:val="00BD3CAA"/>
    <w:rsid w:val="00BD77CF"/>
    <w:rsid w:val="00BE3315"/>
    <w:rsid w:val="00BE53E8"/>
    <w:rsid w:val="00BE5E3A"/>
    <w:rsid w:val="00BF62EA"/>
    <w:rsid w:val="00C0087A"/>
    <w:rsid w:val="00C009CA"/>
    <w:rsid w:val="00C027DB"/>
    <w:rsid w:val="00C02C0D"/>
    <w:rsid w:val="00C02E77"/>
    <w:rsid w:val="00C1016C"/>
    <w:rsid w:val="00C1017A"/>
    <w:rsid w:val="00C22DD9"/>
    <w:rsid w:val="00C269B6"/>
    <w:rsid w:val="00C3229C"/>
    <w:rsid w:val="00C424E8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73FBF"/>
    <w:rsid w:val="00C855DF"/>
    <w:rsid w:val="00C8561B"/>
    <w:rsid w:val="00C91B45"/>
    <w:rsid w:val="00C9241F"/>
    <w:rsid w:val="00C94822"/>
    <w:rsid w:val="00CA17E2"/>
    <w:rsid w:val="00CA4EB0"/>
    <w:rsid w:val="00CB0B7A"/>
    <w:rsid w:val="00CB1827"/>
    <w:rsid w:val="00CB699E"/>
    <w:rsid w:val="00CC1349"/>
    <w:rsid w:val="00CC5B9B"/>
    <w:rsid w:val="00CD166E"/>
    <w:rsid w:val="00CD20A5"/>
    <w:rsid w:val="00CD29DF"/>
    <w:rsid w:val="00CD62FC"/>
    <w:rsid w:val="00CE19D0"/>
    <w:rsid w:val="00CE2357"/>
    <w:rsid w:val="00CE3B33"/>
    <w:rsid w:val="00CE53E1"/>
    <w:rsid w:val="00CF0BE6"/>
    <w:rsid w:val="00CF564E"/>
    <w:rsid w:val="00D0251D"/>
    <w:rsid w:val="00D16ECF"/>
    <w:rsid w:val="00D24DB1"/>
    <w:rsid w:val="00D252FD"/>
    <w:rsid w:val="00D26A43"/>
    <w:rsid w:val="00D30452"/>
    <w:rsid w:val="00D30FC9"/>
    <w:rsid w:val="00D31B93"/>
    <w:rsid w:val="00D353BC"/>
    <w:rsid w:val="00D364CF"/>
    <w:rsid w:val="00D420D2"/>
    <w:rsid w:val="00D43EAD"/>
    <w:rsid w:val="00D45271"/>
    <w:rsid w:val="00D53485"/>
    <w:rsid w:val="00D6234C"/>
    <w:rsid w:val="00D66295"/>
    <w:rsid w:val="00D7352B"/>
    <w:rsid w:val="00D75261"/>
    <w:rsid w:val="00D8069F"/>
    <w:rsid w:val="00D8178D"/>
    <w:rsid w:val="00D84330"/>
    <w:rsid w:val="00D867BE"/>
    <w:rsid w:val="00D928BC"/>
    <w:rsid w:val="00D9332C"/>
    <w:rsid w:val="00D960D2"/>
    <w:rsid w:val="00DA0FC2"/>
    <w:rsid w:val="00DA3E08"/>
    <w:rsid w:val="00DB44BD"/>
    <w:rsid w:val="00DC59CC"/>
    <w:rsid w:val="00DC687A"/>
    <w:rsid w:val="00DD590E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33EF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724D8"/>
    <w:rsid w:val="00E72FC5"/>
    <w:rsid w:val="00E851C2"/>
    <w:rsid w:val="00E85660"/>
    <w:rsid w:val="00E91FCD"/>
    <w:rsid w:val="00E944AE"/>
    <w:rsid w:val="00E96D34"/>
    <w:rsid w:val="00EA1124"/>
    <w:rsid w:val="00EA427F"/>
    <w:rsid w:val="00EB7F6D"/>
    <w:rsid w:val="00ED0972"/>
    <w:rsid w:val="00ED0BBB"/>
    <w:rsid w:val="00ED3922"/>
    <w:rsid w:val="00ED7133"/>
    <w:rsid w:val="00ED7EE8"/>
    <w:rsid w:val="00EE4F89"/>
    <w:rsid w:val="00EE636D"/>
    <w:rsid w:val="00EE6444"/>
    <w:rsid w:val="00EE6761"/>
    <w:rsid w:val="00EF11B9"/>
    <w:rsid w:val="00EF29CF"/>
    <w:rsid w:val="00EF510A"/>
    <w:rsid w:val="00EF53D8"/>
    <w:rsid w:val="00F04937"/>
    <w:rsid w:val="00F05DA9"/>
    <w:rsid w:val="00F16F64"/>
    <w:rsid w:val="00F17C58"/>
    <w:rsid w:val="00F30C8C"/>
    <w:rsid w:val="00F31345"/>
    <w:rsid w:val="00F34D2C"/>
    <w:rsid w:val="00F36A38"/>
    <w:rsid w:val="00F4422A"/>
    <w:rsid w:val="00F44F60"/>
    <w:rsid w:val="00F452AE"/>
    <w:rsid w:val="00F47C41"/>
    <w:rsid w:val="00F53368"/>
    <w:rsid w:val="00F55931"/>
    <w:rsid w:val="00F56EDE"/>
    <w:rsid w:val="00F60BB4"/>
    <w:rsid w:val="00F7279B"/>
    <w:rsid w:val="00F874E0"/>
    <w:rsid w:val="00F91AD1"/>
    <w:rsid w:val="00F940E7"/>
    <w:rsid w:val="00FA1CF7"/>
    <w:rsid w:val="00FA33B4"/>
    <w:rsid w:val="00FB1594"/>
    <w:rsid w:val="00FB5445"/>
    <w:rsid w:val="00FB7C64"/>
    <w:rsid w:val="00FC2819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244-9CD6-3049-A15B-DA3D6223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384</Words>
  <Characters>2195</Characters>
  <Application>Microsoft Office Word</Application>
  <DocSecurity>0</DocSecurity>
  <Lines>18</Lines>
  <Paragraphs>5</Paragraphs>
  <ScaleCrop>false</ScaleCrop>
  <Company>IBS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ibsm</dc:creator>
  <cp:keywords/>
  <cp:lastModifiedBy/>
  <cp:revision>2</cp:revision>
  <cp:lastPrinted>2008-11-27T06:34:00Z</cp:lastPrinted>
  <dcterms:created xsi:type="dcterms:W3CDTF">2017-05-10T05:49:00Z</dcterms:created>
  <dcterms:modified xsi:type="dcterms:W3CDTF">2017-05-10T05:49:00Z</dcterms:modified>
</cp:coreProperties>
</file>