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8582"/>
        <w:gridCol w:w="3324"/>
      </w:tblGrid>
      <w:tr w:rsidR="0024506E" w:rsidRPr="0073151D" w:rsidTr="00BF4C7E">
        <w:trPr>
          <w:trHeight w:val="898"/>
        </w:trPr>
        <w:tc>
          <w:tcPr>
            <w:tcW w:w="3604" w:type="pct"/>
            <w:shd w:val="clear" w:color="auto" w:fill="F2F2F2" w:themeFill="background1" w:themeFillShade="F2"/>
          </w:tcPr>
          <w:p w:rsidR="0073151D" w:rsidRDefault="0073151D" w:rsidP="0024506E">
            <w:pPr>
              <w:pStyle w:val="Heading1"/>
              <w:spacing w:before="0" w:after="0"/>
              <w:ind w:left="288"/>
              <w:outlineLvl w:val="0"/>
              <w:rPr>
                <w:rFonts w:ascii="Tahoma" w:hAnsi="Tahoma" w:cs="Tahoma"/>
                <w:color w:val="auto"/>
                <w:sz w:val="44"/>
                <w:szCs w:val="40"/>
              </w:rPr>
            </w:pPr>
            <w:r w:rsidRPr="00A90D25">
              <w:rPr>
                <w:rFonts w:ascii="Tahoma" w:hAnsi="Tahoma" w:cs="Tahoma"/>
                <w:color w:val="auto"/>
                <w:sz w:val="44"/>
                <w:szCs w:val="48"/>
              </w:rPr>
              <w:t>Dhirendra</w:t>
            </w:r>
            <w:r w:rsidRPr="00A90D25">
              <w:rPr>
                <w:rFonts w:ascii="Tahoma" w:hAnsi="Tahoma" w:cs="Tahoma"/>
                <w:color w:val="auto"/>
                <w:sz w:val="44"/>
                <w:szCs w:val="40"/>
              </w:rPr>
              <w:t xml:space="preserve"> Kumar </w:t>
            </w:r>
          </w:p>
          <w:p w:rsidR="00B64087" w:rsidRDefault="00FA112C" w:rsidP="0024506E">
            <w:pPr>
              <w:pStyle w:val="Heading1"/>
              <w:spacing w:before="0" w:after="0"/>
              <w:ind w:left="288"/>
              <w:outlineLvl w:val="0"/>
              <w:rPr>
                <w:rFonts w:ascii="Tahoma" w:hAnsi="Tahoma" w:cs="Tahoma"/>
                <w:color w:val="auto"/>
                <w:sz w:val="44"/>
                <w:szCs w:val="48"/>
              </w:rPr>
            </w:pPr>
            <w:r>
              <w:rPr>
                <w:rFonts w:ascii="Tahoma" w:hAnsi="Tahoma" w:cs="Tahoma"/>
                <w:b w:val="0"/>
                <w:bCs/>
                <w:color w:val="auto"/>
                <w:sz w:val="22"/>
                <w:szCs w:val="20"/>
              </w:rPr>
              <w:t xml:space="preserve">Front </w:t>
            </w:r>
            <w:r w:rsidR="0073151D" w:rsidRPr="001B1BFE">
              <w:rPr>
                <w:rFonts w:ascii="Tahoma" w:hAnsi="Tahoma" w:cs="Tahoma"/>
                <w:b w:val="0"/>
                <w:bCs/>
                <w:color w:val="auto"/>
                <w:sz w:val="22"/>
                <w:szCs w:val="20"/>
              </w:rPr>
              <w:t>End Developer</w:t>
            </w:r>
          </w:p>
        </w:tc>
        <w:tc>
          <w:tcPr>
            <w:tcW w:w="1396" w:type="pct"/>
            <w:shd w:val="clear" w:color="auto" w:fill="7F7F7F" w:themeFill="text1" w:themeFillTint="80"/>
          </w:tcPr>
          <w:p w:rsidR="009369A2" w:rsidRDefault="009369A2" w:rsidP="0024506E">
            <w:pPr>
              <w:spacing w:after="60"/>
              <w:ind w:right="288"/>
              <w:jc w:val="right"/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</w:p>
          <w:p w:rsidR="0073151D" w:rsidRPr="009369A2" w:rsidRDefault="0073151D" w:rsidP="0024506E">
            <w:pPr>
              <w:spacing w:after="60"/>
              <w:ind w:right="288"/>
              <w:jc w:val="right"/>
              <w:rPr>
                <w:rFonts w:ascii="Tahoma" w:hAnsi="Tahoma" w:cs="Tahoma"/>
                <w:color w:val="FFFFFF" w:themeColor="background1"/>
                <w:sz w:val="18"/>
                <w:szCs w:val="18"/>
              </w:rPr>
            </w:pPr>
            <w:r w:rsidRPr="009369A2"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 xml:space="preserve">Email: </w:t>
            </w:r>
            <w:hyperlink r:id="rId8" w:history="1">
              <w:r w:rsidRPr="009369A2">
                <w:rPr>
                  <w:rStyle w:val="Hyperlink"/>
                  <w:rFonts w:ascii="Tahoma" w:hAnsi="Tahoma" w:cs="Tahoma"/>
                  <w:color w:val="FFFFFF" w:themeColor="background1"/>
                  <w:sz w:val="18"/>
                  <w:szCs w:val="18"/>
                </w:rPr>
                <w:t>dhiru.m25@gmail.com</w:t>
              </w:r>
            </w:hyperlink>
            <w:r w:rsidRPr="009369A2"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 xml:space="preserve">  </w:t>
            </w:r>
          </w:p>
          <w:p w:rsidR="00B64087" w:rsidRPr="0073151D" w:rsidRDefault="0024506E" w:rsidP="0024506E">
            <w:pPr>
              <w:spacing w:after="60"/>
              <w:ind w:right="288"/>
              <w:jc w:val="righ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9369A2"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>Mobile</w:t>
            </w:r>
            <w:r w:rsidR="0073151D" w:rsidRPr="009369A2"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>. : +91 8877004275</w:t>
            </w:r>
          </w:p>
        </w:tc>
      </w:tr>
      <w:tr w:rsidR="00B64087" w:rsidTr="00BF4C7E">
        <w:trPr>
          <w:trHeight w:val="14225"/>
        </w:trPr>
        <w:tc>
          <w:tcPr>
            <w:tcW w:w="3604" w:type="pct"/>
            <w:shd w:val="clear" w:color="auto" w:fill="auto"/>
          </w:tcPr>
          <w:p w:rsidR="00FA112C" w:rsidRPr="00FA112C" w:rsidRDefault="00FA112C" w:rsidP="0024506E">
            <w:pPr>
              <w:ind w:left="288"/>
              <w:rPr>
                <w:rFonts w:ascii="Tahoma" w:hAnsi="Tahoma" w:cs="Tahoma"/>
                <w:bCs/>
                <w:color w:val="auto"/>
                <w:sz w:val="18"/>
                <w:szCs w:val="18"/>
              </w:rPr>
            </w:pPr>
            <w:r w:rsidRPr="00FA112C">
              <w:rPr>
                <w:rFonts w:ascii="Tahoma" w:hAnsi="Tahoma" w:cs="Tahoma"/>
                <w:bCs/>
                <w:color w:val="auto"/>
                <w:sz w:val="18"/>
                <w:szCs w:val="18"/>
              </w:rPr>
              <w:t xml:space="preserve">I am a </w:t>
            </w:r>
            <w:r>
              <w:rPr>
                <w:rFonts w:ascii="Tahoma" w:hAnsi="Tahoma" w:cs="Tahoma"/>
                <w:bCs/>
                <w:color w:val="auto"/>
                <w:sz w:val="18"/>
                <w:szCs w:val="18"/>
              </w:rPr>
              <w:t xml:space="preserve">Front </w:t>
            </w:r>
            <w:r w:rsidRPr="00FA112C">
              <w:rPr>
                <w:rFonts w:ascii="Tahoma" w:hAnsi="Tahoma" w:cs="Tahoma"/>
                <w:bCs/>
                <w:color w:val="auto"/>
                <w:sz w:val="18"/>
                <w:szCs w:val="18"/>
              </w:rPr>
              <w:t>End Developer with good knowledge of HTML, CSS, JavaScript, jQuery, Bootstrap. I have 8 years of experience to support my knowledge and skills.</w:t>
            </w:r>
          </w:p>
          <w:p w:rsidR="00FA112C" w:rsidRDefault="00FA112C" w:rsidP="0024506E">
            <w:pPr>
              <w:ind w:left="288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  <w:p w:rsidR="00787A6E" w:rsidRPr="005F40B6" w:rsidRDefault="00787A6E" w:rsidP="0024506E">
            <w:pPr>
              <w:ind w:left="288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5F40B6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EXPERIENCE</w:t>
            </w:r>
          </w:p>
          <w:p w:rsidR="00787A6E" w:rsidRPr="003D40DD" w:rsidRDefault="00787A6E" w:rsidP="0024506E">
            <w:pPr>
              <w:spacing w:before="120" w:after="60"/>
              <w:ind w:left="28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Front End Developer</w:t>
            </w:r>
          </w:p>
          <w:p w:rsidR="00787A6E" w:rsidRPr="003D40DD" w:rsidRDefault="00787A6E" w:rsidP="0024506E">
            <w:pPr>
              <w:spacing w:before="60" w:after="60"/>
              <w:ind w:left="288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Symphony Technologies</w:t>
            </w:r>
            <w:r w:rsidR="00D47B61"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| </w:t>
            </w:r>
            <w:r w:rsidR="00991AF6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December 2010</w:t>
            </w:r>
            <w:bookmarkStart w:id="0" w:name="_GoBack"/>
            <w:bookmarkEnd w:id="0"/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– Present | Jamshedpur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 xml:space="preserve">Creating Template for e-commerce that is SEO friendly, lightweight, responsive and pixel perfect 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Maintaining active conversation with the client to ensure the site met his needs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Researching industry trends and websites to provide top quality design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Quality checking of the works done by team mates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Workflow tools inc</w:t>
            </w:r>
            <w:r w:rsidR="007D3191">
              <w:rPr>
                <w:rFonts w:ascii="Tahoma" w:hAnsi="Tahoma" w:cs="Tahoma"/>
                <w:color w:val="auto"/>
                <w:sz w:val="18"/>
                <w:szCs w:val="18"/>
              </w:rPr>
              <w:t>l</w:t>
            </w: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udes: Photoshop, HTML, CSS, Bootstrap, JavaScript, jQuery, Node, Gulp and Git</w:t>
            </w:r>
          </w:p>
          <w:p w:rsidR="00787A6E" w:rsidRPr="003D40DD" w:rsidRDefault="00787A6E" w:rsidP="005F40B6">
            <w:pPr>
              <w:spacing w:before="320" w:after="60"/>
              <w:ind w:left="28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Senior Web Designer</w:t>
            </w:r>
          </w:p>
          <w:p w:rsidR="00787A6E" w:rsidRPr="003D40DD" w:rsidRDefault="00787A6E" w:rsidP="0024506E">
            <w:pPr>
              <w:spacing w:before="60" w:after="60"/>
              <w:ind w:left="288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Evika Systems</w:t>
            </w:r>
            <w:r w:rsidR="00D47B61"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| </w:t>
            </w: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April 2010 – </w:t>
            </w:r>
            <w:r w:rsidR="00E4616F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December 2010</w:t>
            </w: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| Kolkata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Worked with PHP/.NET developers to create dynamic websites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Made Templates for CMS like WordPress, Magento, Joom</w:t>
            </w:r>
            <w:r w:rsidR="00B97ED9">
              <w:rPr>
                <w:rFonts w:ascii="Tahoma" w:hAnsi="Tahoma" w:cs="Tahoma"/>
                <w:color w:val="auto"/>
                <w:sz w:val="18"/>
                <w:szCs w:val="18"/>
              </w:rPr>
              <w:t>l</w:t>
            </w: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a etc.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Trained Newcomers.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Maintaining active conversation with the client to ensure the site met his needs</w:t>
            </w:r>
          </w:p>
          <w:p w:rsidR="00787A6E" w:rsidRPr="003D40DD" w:rsidRDefault="00787A6E" w:rsidP="005F40B6">
            <w:pPr>
              <w:spacing w:before="320" w:after="60"/>
              <w:ind w:left="28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Associate Web Designer</w:t>
            </w:r>
          </w:p>
          <w:p w:rsidR="00787A6E" w:rsidRPr="003D40DD" w:rsidRDefault="00787A6E" w:rsidP="0024506E">
            <w:pPr>
              <w:spacing w:before="60" w:after="60"/>
              <w:ind w:left="288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Indus Net Technologies</w:t>
            </w:r>
            <w:r w:rsidR="00D47B61"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| </w:t>
            </w: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September 2008 – April 2010 | Kolkata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Worked with PHP developers to create dynamic websites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Created Table Base HTML for Online Template repository.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Converted PSDs to HTML</w:t>
            </w:r>
          </w:p>
          <w:p w:rsidR="00787A6E" w:rsidRPr="003D40DD" w:rsidRDefault="00B97ED9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</w:rPr>
              <w:t>Created H</w:t>
            </w:r>
            <w:r w:rsidR="00787A6E" w:rsidRPr="003D40DD">
              <w:rPr>
                <w:rFonts w:ascii="Tahoma" w:hAnsi="Tahoma" w:cs="Tahoma"/>
                <w:color w:val="auto"/>
                <w:sz w:val="18"/>
                <w:szCs w:val="18"/>
              </w:rPr>
              <w:t>T</w:t>
            </w:r>
            <w:r>
              <w:rPr>
                <w:rFonts w:ascii="Tahoma" w:hAnsi="Tahoma" w:cs="Tahoma"/>
                <w:color w:val="auto"/>
                <w:sz w:val="18"/>
                <w:szCs w:val="18"/>
              </w:rPr>
              <w:t>M</w:t>
            </w:r>
            <w:r w:rsidR="00787A6E" w:rsidRPr="003D40DD">
              <w:rPr>
                <w:rFonts w:ascii="Tahoma" w:hAnsi="Tahoma" w:cs="Tahoma"/>
                <w:color w:val="auto"/>
                <w:sz w:val="18"/>
                <w:szCs w:val="18"/>
              </w:rPr>
              <w:t>L Layout that is SEO friendly and Pixel Perfect</w:t>
            </w:r>
          </w:p>
          <w:p w:rsidR="00787A6E" w:rsidRPr="003D40DD" w:rsidRDefault="00787A6E" w:rsidP="005F40B6">
            <w:pPr>
              <w:spacing w:before="320" w:after="60"/>
              <w:ind w:left="28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 xml:space="preserve">Computer Operator &amp; Technician </w:t>
            </w:r>
          </w:p>
          <w:p w:rsidR="00787A6E" w:rsidRPr="003D40DD" w:rsidRDefault="00787A6E" w:rsidP="0024506E">
            <w:pPr>
              <w:spacing w:before="60" w:after="60"/>
              <w:ind w:left="288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Ad Chem International</w:t>
            </w:r>
            <w:r w:rsidR="00D47B61"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| </w:t>
            </w: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December 2007 – August 2008 | Kolkata</w:t>
            </w:r>
          </w:p>
          <w:p w:rsidR="006C05AD" w:rsidRPr="006C05AD" w:rsidRDefault="006C05AD" w:rsidP="006C05AD">
            <w:pPr>
              <w:pStyle w:val="ListParagraph"/>
              <w:numPr>
                <w:ilvl w:val="0"/>
                <w:numId w:val="25"/>
              </w:numPr>
              <w:spacing w:before="240" w:after="60"/>
              <w:ind w:left="64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6C05AD">
              <w:rPr>
                <w:rFonts w:ascii="Tahoma" w:hAnsi="Tahoma" w:cs="Tahoma"/>
                <w:color w:val="auto"/>
                <w:sz w:val="18"/>
                <w:szCs w:val="18"/>
              </w:rPr>
              <w:t>Monitor</w:t>
            </w:r>
            <w:r w:rsidR="002C413C">
              <w:rPr>
                <w:rFonts w:ascii="Tahoma" w:hAnsi="Tahoma" w:cs="Tahoma"/>
                <w:color w:val="auto"/>
                <w:sz w:val="18"/>
                <w:szCs w:val="18"/>
              </w:rPr>
              <w:t>ed</w:t>
            </w:r>
            <w:r w:rsidRPr="006C05AD">
              <w:rPr>
                <w:rFonts w:ascii="Tahoma" w:hAnsi="Tahoma" w:cs="Tahoma"/>
                <w:color w:val="auto"/>
                <w:sz w:val="18"/>
                <w:szCs w:val="18"/>
              </w:rPr>
              <w:t xml:space="preserve"> the system for equipment failure or errors in performance</w:t>
            </w:r>
          </w:p>
          <w:p w:rsidR="00787A6E" w:rsidRPr="003D40DD" w:rsidRDefault="002C413C" w:rsidP="006C05AD">
            <w:pPr>
              <w:pStyle w:val="ListParagraph"/>
              <w:numPr>
                <w:ilvl w:val="0"/>
                <w:numId w:val="25"/>
              </w:numPr>
              <w:spacing w:before="240" w:after="60"/>
              <w:ind w:left="64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6C05AD">
              <w:rPr>
                <w:rFonts w:ascii="Tahoma" w:hAnsi="Tahoma" w:cs="Tahoma"/>
                <w:color w:val="auto"/>
                <w:sz w:val="18"/>
                <w:szCs w:val="18"/>
              </w:rPr>
              <w:t>Answer</w:t>
            </w:r>
            <w:r>
              <w:rPr>
                <w:rFonts w:ascii="Tahoma" w:hAnsi="Tahoma" w:cs="Tahoma"/>
                <w:color w:val="auto"/>
                <w:sz w:val="18"/>
                <w:szCs w:val="18"/>
              </w:rPr>
              <w:t>ed</w:t>
            </w:r>
            <w:r w:rsidR="006C05AD" w:rsidRPr="006C05AD">
              <w:rPr>
                <w:rFonts w:ascii="Tahoma" w:hAnsi="Tahoma" w:cs="Tahoma"/>
                <w:color w:val="auto"/>
                <w:sz w:val="18"/>
                <w:szCs w:val="18"/>
              </w:rPr>
              <w:t xml:space="preserve"> email or telephone calls</w:t>
            </w:r>
            <w:r w:rsidR="00787A6E" w:rsidRPr="003D40DD">
              <w:rPr>
                <w:rFonts w:ascii="Tahoma" w:hAnsi="Tahoma" w:cs="Tahoma"/>
                <w:color w:val="auto"/>
                <w:sz w:val="18"/>
                <w:szCs w:val="18"/>
              </w:rPr>
              <w:t>.</w:t>
            </w:r>
          </w:p>
          <w:p w:rsidR="00787A6E" w:rsidRPr="003D40DD" w:rsidRDefault="00787A6E" w:rsidP="005F40B6">
            <w:pPr>
              <w:spacing w:before="320" w:after="60"/>
              <w:ind w:left="28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Photographer &amp; Designer</w:t>
            </w:r>
          </w:p>
          <w:p w:rsidR="00787A6E" w:rsidRPr="003D40DD" w:rsidRDefault="00787A6E" w:rsidP="0024506E">
            <w:pPr>
              <w:spacing w:before="60" w:after="60"/>
              <w:ind w:left="288"/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Moonka Color Lab &amp; Studio</w:t>
            </w:r>
            <w:r w:rsidR="00804953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 xml:space="preserve"> | </w:t>
            </w:r>
            <w:r w:rsidRPr="003D40DD">
              <w:rPr>
                <w:rFonts w:ascii="Tahoma" w:hAnsi="Tahoma" w:cs="Tahoma"/>
                <w:color w:val="595959" w:themeColor="text1" w:themeTint="A6"/>
                <w:sz w:val="18"/>
                <w:szCs w:val="18"/>
              </w:rPr>
              <w:t>March 2004 – November 2007 | Jamshedpur</w:t>
            </w:r>
          </w:p>
          <w:p w:rsidR="00787A6E" w:rsidRPr="003D40DD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>Photography</w:t>
            </w:r>
          </w:p>
          <w:p w:rsidR="00787A6E" w:rsidRPr="005F40B6" w:rsidRDefault="00787A6E" w:rsidP="00804953">
            <w:pPr>
              <w:pStyle w:val="ListParagraph"/>
              <w:numPr>
                <w:ilvl w:val="0"/>
                <w:numId w:val="25"/>
              </w:numPr>
              <w:spacing w:before="180" w:after="60"/>
              <w:ind w:left="648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40DD">
              <w:rPr>
                <w:rFonts w:ascii="Tahoma" w:hAnsi="Tahoma" w:cs="Tahoma"/>
                <w:color w:val="auto"/>
                <w:sz w:val="18"/>
                <w:szCs w:val="18"/>
              </w:rPr>
              <w:t xml:space="preserve">Photo Editing &amp; Printing </w:t>
            </w:r>
          </w:p>
          <w:p w:rsidR="005F40B6" w:rsidRDefault="005F40B6" w:rsidP="005F40B6">
            <w:pPr>
              <w:pStyle w:val="ListParagraph"/>
              <w:spacing w:before="180" w:after="60"/>
              <w:ind w:left="648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  <w:p w:rsidR="005F40B6" w:rsidRPr="005F40B6" w:rsidRDefault="005F40B6" w:rsidP="005F40B6">
            <w:pPr>
              <w:spacing w:before="180" w:after="60"/>
              <w:ind w:left="288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5F40B6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EDUCATION</w:t>
            </w:r>
          </w:p>
          <w:p w:rsidR="00B64087" w:rsidRPr="005F40B6" w:rsidRDefault="005F40B6" w:rsidP="005F40B6">
            <w:pPr>
              <w:pStyle w:val="Heading1"/>
              <w:spacing w:before="120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</w:rPr>
              <w:t xml:space="preserve">Master of Computer Application </w:t>
            </w:r>
            <w:r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  <w:t>(Distance)</w:t>
            </w:r>
          </w:p>
          <w:p w:rsidR="005F40B6" w:rsidRDefault="005F40B6" w:rsidP="0024506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  <w:t>Shobhit University</w:t>
            </w:r>
            <w:r w:rsidRPr="005F40B6"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  <w:t xml:space="preserve"> | </w:t>
            </w:r>
            <w:r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  <w:t xml:space="preserve">2011 – 2014 </w:t>
            </w:r>
          </w:p>
          <w:p w:rsidR="005F40B6" w:rsidRDefault="005F40B6" w:rsidP="0024506E">
            <w:pPr>
              <w:pStyle w:val="Heading1"/>
              <w:ind w:left="288"/>
              <w:outlineLvl w:val="0"/>
              <w:rPr>
                <w:rFonts w:ascii="Tahoma" w:hAnsi="Tahoma" w:cs="Tahoma"/>
                <w:color w:val="auto"/>
                <w:sz w:val="18"/>
                <w:szCs w:val="18"/>
              </w:rPr>
            </w:pPr>
          </w:p>
          <w:p w:rsidR="005F40B6" w:rsidRPr="005F40B6" w:rsidRDefault="005F40B6" w:rsidP="0024506E">
            <w:pPr>
              <w:pStyle w:val="Heading1"/>
              <w:ind w:left="288"/>
              <w:outlineLvl w:val="0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5F40B6">
              <w:rPr>
                <w:rFonts w:ascii="Tahoma" w:hAnsi="Tahoma" w:cs="Tahoma"/>
                <w:color w:val="auto"/>
                <w:sz w:val="18"/>
                <w:szCs w:val="18"/>
              </w:rPr>
              <w:t xml:space="preserve">Bachelor of Arts </w:t>
            </w:r>
          </w:p>
          <w:p w:rsidR="005F40B6" w:rsidRDefault="005F40B6" w:rsidP="0024506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  <w:t xml:space="preserve">Ranchi University | 2006 – 2009 </w:t>
            </w:r>
          </w:p>
          <w:p w:rsidR="005F40B6" w:rsidRDefault="005F40B6" w:rsidP="0024506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</w:p>
          <w:p w:rsidR="005F40B6" w:rsidRPr="005F40B6" w:rsidRDefault="005F40B6" w:rsidP="0024506E">
            <w:pPr>
              <w:pStyle w:val="Heading1"/>
              <w:ind w:left="288"/>
              <w:outlineLvl w:val="0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5F40B6">
              <w:rPr>
                <w:rFonts w:ascii="Tahoma" w:hAnsi="Tahoma" w:cs="Tahoma"/>
                <w:color w:val="auto"/>
                <w:sz w:val="18"/>
                <w:szCs w:val="18"/>
              </w:rPr>
              <w:t>Intermediate</w:t>
            </w:r>
          </w:p>
          <w:p w:rsidR="00BF4C7E" w:rsidRDefault="005F40B6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  <w:t xml:space="preserve">Jharkhand Academic Council | 2002 – 2004 </w:t>
            </w:r>
          </w:p>
          <w:p w:rsidR="009C674B" w:rsidRDefault="009C674B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</w:p>
          <w:p w:rsidR="00BF4C7E" w:rsidRPr="00557A3A" w:rsidRDefault="00BF4C7E" w:rsidP="00BF4C7E">
            <w:pPr>
              <w:pStyle w:val="Heading1"/>
              <w:ind w:left="288"/>
              <w:outlineLvl w:val="0"/>
              <w:rPr>
                <w:rFonts w:ascii="Tahoma" w:hAnsi="Tahoma" w:cs="Tahoma"/>
                <w:bCs/>
                <w:color w:val="auto"/>
                <w:sz w:val="18"/>
                <w:szCs w:val="18"/>
              </w:rPr>
            </w:pPr>
            <w:r w:rsidRPr="00557A3A">
              <w:rPr>
                <w:rFonts w:ascii="Tahoma" w:hAnsi="Tahoma" w:cs="Tahoma"/>
                <w:bCs/>
                <w:color w:val="auto"/>
                <w:sz w:val="18"/>
                <w:szCs w:val="18"/>
              </w:rPr>
              <w:t>PROJECT LINKS</w:t>
            </w:r>
          </w:p>
          <w:p w:rsidR="00BF4C7E" w:rsidRDefault="00BF4C7E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</w:p>
          <w:p w:rsidR="00BF4C7E" w:rsidRDefault="00E5744A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hyperlink r:id="rId9" w:history="1">
              <w:r w:rsidR="00BF4C7E" w:rsidRPr="00C23AD2">
                <w:rPr>
                  <w:rStyle w:val="Hyperlink"/>
                  <w:rFonts w:ascii="Tahoma" w:hAnsi="Tahoma" w:cs="Tahoma"/>
                  <w:sz w:val="18"/>
                  <w:szCs w:val="18"/>
                </w:rPr>
                <w:t>http://www.flowerworld.co.uk/</w:t>
              </w:r>
            </w:hyperlink>
          </w:p>
          <w:p w:rsidR="00BF4C7E" w:rsidRDefault="00E5744A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hyperlink r:id="rId10" w:history="1">
              <w:r w:rsidR="00BF4C7E" w:rsidRPr="00C23AD2">
                <w:rPr>
                  <w:rStyle w:val="Hyperlink"/>
                  <w:rFonts w:ascii="Tahoma" w:hAnsi="Tahoma" w:cs="Tahoma"/>
                  <w:sz w:val="18"/>
                  <w:szCs w:val="18"/>
                </w:rPr>
                <w:t>http://www.actionhobbies.co.uk/</w:t>
              </w:r>
            </w:hyperlink>
          </w:p>
          <w:p w:rsidR="00BF4C7E" w:rsidRDefault="00E5744A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hyperlink r:id="rId11" w:history="1">
              <w:r w:rsidR="00BF4C7E" w:rsidRPr="00C23AD2">
                <w:rPr>
                  <w:rStyle w:val="Hyperlink"/>
                  <w:rFonts w:ascii="Tahoma" w:hAnsi="Tahoma" w:cs="Tahoma"/>
                  <w:sz w:val="18"/>
                  <w:szCs w:val="18"/>
                </w:rPr>
                <w:t>http://www.jumbletube.com/</w:t>
              </w:r>
            </w:hyperlink>
          </w:p>
          <w:p w:rsidR="00557A3A" w:rsidRPr="005F40B6" w:rsidRDefault="00E5744A" w:rsidP="00BF4C7E">
            <w:pPr>
              <w:pStyle w:val="Heading1"/>
              <w:ind w:left="288"/>
              <w:outlineLvl w:val="0"/>
              <w:rPr>
                <w:rFonts w:ascii="Tahoma" w:hAnsi="Tahoma" w:cs="Tahoma"/>
                <w:b w:val="0"/>
                <w:bCs/>
                <w:color w:val="auto"/>
                <w:sz w:val="18"/>
                <w:szCs w:val="18"/>
              </w:rPr>
            </w:pPr>
            <w:hyperlink r:id="rId12" w:history="1">
              <w:r w:rsidR="00BF4C7E" w:rsidRPr="00C23AD2">
                <w:rPr>
                  <w:rStyle w:val="Hyperlink"/>
                  <w:rFonts w:ascii="Tahoma" w:hAnsi="Tahoma" w:cs="Tahoma"/>
                  <w:sz w:val="18"/>
                  <w:szCs w:val="18"/>
                </w:rPr>
                <w:t>http://www.righthouseuk.com/</w:t>
              </w:r>
            </w:hyperlink>
          </w:p>
        </w:tc>
        <w:tc>
          <w:tcPr>
            <w:tcW w:w="1396" w:type="pct"/>
            <w:shd w:val="clear" w:color="auto" w:fill="F2F2F2" w:themeFill="background1" w:themeFillShade="F2"/>
          </w:tcPr>
          <w:p w:rsidR="00D90675" w:rsidRDefault="00FA112C" w:rsidP="00A84F72">
            <w:pPr>
              <w:pStyle w:val="Heading1"/>
              <w:spacing w:before="120" w:after="0"/>
              <w:ind w:right="288"/>
              <w:outlineLvl w:val="0"/>
              <w:rPr>
                <w:rFonts w:ascii="Tahoma" w:hAnsi="Tahoma" w:cs="Tahoma"/>
                <w:color w:val="auto"/>
                <w:sz w:val="20"/>
                <w:szCs w:val="22"/>
              </w:rPr>
            </w:pPr>
            <w:r>
              <w:rPr>
                <w:rFonts w:ascii="Tahoma" w:hAnsi="Tahoma" w:cs="Tahoma"/>
                <w:color w:val="auto"/>
                <w:sz w:val="20"/>
                <w:szCs w:val="22"/>
              </w:rPr>
              <w:t xml:space="preserve">SKILLS </w:t>
            </w:r>
          </w:p>
          <w:p w:rsidR="000637BA" w:rsidRDefault="000637BA" w:rsidP="00A84F72">
            <w:pPr>
              <w:pStyle w:val="Heading1"/>
              <w:spacing w:before="120" w:after="0"/>
              <w:ind w:right="288"/>
              <w:outlineLvl w:val="0"/>
              <w:rPr>
                <w:rFonts w:ascii="Tahoma" w:hAnsi="Tahoma" w:cs="Tahoma"/>
                <w:color w:val="auto"/>
                <w:sz w:val="20"/>
                <w:szCs w:val="22"/>
              </w:rPr>
            </w:pPr>
          </w:p>
          <w:p w:rsidR="00D90675" w:rsidRDefault="00D90675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Adobe Photoshop</w:t>
            </w:r>
          </w:p>
          <w:p w:rsidR="00D90675" w:rsidRDefault="00D90675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HTML, XHTML, HTML5</w:t>
            </w:r>
          </w:p>
          <w:p w:rsidR="00D90675" w:rsidRDefault="00D90675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CSS, CSS3, LESS, SASS</w:t>
            </w:r>
          </w:p>
          <w:p w:rsidR="00D90675" w:rsidRDefault="00D90675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JavaScript, jQuery</w:t>
            </w:r>
          </w:p>
          <w:p w:rsidR="000637BA" w:rsidRDefault="00D90675" w:rsidP="00557A3A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Bootstrap</w:t>
            </w:r>
            <w:r w:rsidR="00E34D05"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, AngularJS</w:t>
            </w:r>
          </w:p>
          <w:p w:rsidR="000637BA" w:rsidRDefault="000637BA" w:rsidP="00BF4C7E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XML, JSON</w:t>
            </w:r>
          </w:p>
          <w:p w:rsidR="00A84F72" w:rsidRDefault="000637BA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Node, Git, Grunt, Gulp</w:t>
            </w:r>
            <w:r w:rsidR="00A84F72"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 xml:space="preserve"> </w:t>
            </w:r>
          </w:p>
          <w:p w:rsidR="00557A3A" w:rsidRDefault="00A84F72" w:rsidP="00557A3A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PHP, MySQL</w:t>
            </w:r>
            <w:r w:rsidR="00557A3A"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 xml:space="preserve"> </w:t>
            </w:r>
          </w:p>
          <w:p w:rsidR="00557A3A" w:rsidRDefault="00557A3A" w:rsidP="00557A3A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NoSQL, MongoDB</w:t>
            </w:r>
          </w:p>
          <w:p w:rsidR="00A84F72" w:rsidRDefault="00A84F72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WordPress, Magento</w:t>
            </w:r>
          </w:p>
          <w:p w:rsidR="00557A3A" w:rsidRDefault="00A84F72" w:rsidP="003D0B8E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>Dreamweaver, NetBeans</w:t>
            </w:r>
          </w:p>
          <w:p w:rsidR="00F07747" w:rsidRDefault="00F07747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</w:p>
          <w:p w:rsidR="00F07747" w:rsidRPr="00F07747" w:rsidRDefault="00F07747" w:rsidP="00F07747">
            <w:pPr>
              <w:pStyle w:val="ListBullet"/>
              <w:numPr>
                <w:ilvl w:val="0"/>
                <w:numId w:val="0"/>
              </w:numPr>
              <w:spacing w:after="320"/>
              <w:ind w:left="216" w:hanging="216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F07747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PERSONAL INFORMATION</w:t>
            </w:r>
          </w:p>
          <w:p w:rsidR="00F07747" w:rsidRPr="00FF4FD5" w:rsidRDefault="00F07747" w:rsidP="00F07747">
            <w:pPr>
              <w:pStyle w:val="ListBullet"/>
              <w:numPr>
                <w:ilvl w:val="0"/>
                <w:numId w:val="0"/>
              </w:numPr>
              <w:spacing w:after="320"/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</w:p>
          <w:p w:rsidR="003D0B8E" w:rsidRDefault="003D0B8E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Gender</w:t>
            </w:r>
          </w:p>
          <w:p w:rsidR="003D0B8E" w:rsidRPr="003D0B8E" w:rsidRDefault="003D0B8E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3D0B8E">
              <w:rPr>
                <w:rFonts w:ascii="Tahoma" w:hAnsi="Tahoma" w:cs="Tahoma"/>
                <w:color w:val="auto"/>
                <w:sz w:val="18"/>
                <w:szCs w:val="18"/>
              </w:rPr>
              <w:t>Male</w:t>
            </w:r>
          </w:p>
          <w:p w:rsidR="003D0B8E" w:rsidRPr="003D0B8E" w:rsidRDefault="003D0B8E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8"/>
                <w:szCs w:val="8"/>
              </w:rPr>
            </w:pPr>
          </w:p>
          <w:p w:rsidR="00F07747" w:rsidRPr="00386AC4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86AC4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Marital Status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Married</w:t>
            </w:r>
          </w:p>
          <w:p w:rsidR="00F07747" w:rsidRP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8"/>
                <w:szCs w:val="8"/>
              </w:rPr>
            </w:pPr>
          </w:p>
          <w:p w:rsidR="00F07747" w:rsidRPr="00386AC4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86AC4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Date of birth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10 October 1985</w:t>
            </w:r>
          </w:p>
          <w:p w:rsidR="003D0B8E" w:rsidRPr="003D0B8E" w:rsidRDefault="003D0B8E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8"/>
                <w:szCs w:val="8"/>
              </w:rPr>
            </w:pPr>
          </w:p>
          <w:p w:rsidR="003D0B8E" w:rsidRPr="003D0B8E" w:rsidRDefault="003D0B8E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D0B8E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Religion</w:t>
            </w:r>
          </w:p>
          <w:p w:rsidR="003D0B8E" w:rsidRDefault="003D0B8E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</w:rPr>
              <w:t>Hindu</w:t>
            </w:r>
          </w:p>
          <w:p w:rsidR="00F07747" w:rsidRP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8"/>
                <w:szCs w:val="8"/>
              </w:rPr>
            </w:pPr>
          </w:p>
          <w:p w:rsidR="00F07747" w:rsidRPr="00386AC4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86AC4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Nationality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Indian</w:t>
            </w:r>
          </w:p>
          <w:p w:rsidR="00F07747" w:rsidRP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8"/>
                <w:szCs w:val="8"/>
              </w:rPr>
            </w:pPr>
          </w:p>
          <w:p w:rsidR="00F07747" w:rsidRPr="00386AC4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86AC4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Languages Known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English, Hindi, Bangla</w:t>
            </w:r>
          </w:p>
          <w:p w:rsidR="00F07747" w:rsidRP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8"/>
                <w:szCs w:val="8"/>
              </w:rPr>
            </w:pPr>
          </w:p>
          <w:p w:rsidR="00F07747" w:rsidRPr="00386AC4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86AC4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Mailing Address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B8, Ramdas Apartment,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 xml:space="preserve">Dayal City, P/o Gadra, 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</w:rPr>
              <w:t>J</w:t>
            </w: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 xml:space="preserve">amshedpur, Jharkhand, 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India, Pin 831004</w:t>
            </w:r>
          </w:p>
          <w:p w:rsidR="00F07747" w:rsidRP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8"/>
                <w:szCs w:val="8"/>
              </w:rPr>
            </w:pPr>
          </w:p>
          <w:p w:rsidR="00F07747" w:rsidRPr="00386AC4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</w:pPr>
            <w:r w:rsidRPr="00386AC4">
              <w:rPr>
                <w:rFonts w:ascii="Tahoma" w:hAnsi="Tahoma" w:cs="Tahoma"/>
                <w:b/>
                <w:bCs/>
                <w:color w:val="auto"/>
                <w:sz w:val="18"/>
                <w:szCs w:val="18"/>
              </w:rPr>
              <w:t>Personal Interest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 xml:space="preserve">coding or programming, 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 xml:space="preserve">keeping updated on technologies, 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 xml:space="preserve">driving, </w:t>
            </w:r>
          </w:p>
          <w:p w:rsidR="00F07747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 xml:space="preserve">photography, </w:t>
            </w:r>
          </w:p>
          <w:p w:rsidR="00F07747" w:rsidRPr="00FF4FD5" w:rsidRDefault="00F07747" w:rsidP="00F07747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ahoma" w:hAnsi="Tahoma" w:cs="Tahoma"/>
                <w:color w:val="auto"/>
                <w:sz w:val="18"/>
                <w:szCs w:val="18"/>
              </w:rPr>
            </w:pPr>
            <w:r w:rsidRPr="00FF4FD5">
              <w:rPr>
                <w:rFonts w:ascii="Tahoma" w:hAnsi="Tahoma" w:cs="Tahoma"/>
                <w:color w:val="auto"/>
                <w:sz w:val="18"/>
                <w:szCs w:val="18"/>
              </w:rPr>
              <w:t>spending time with family</w:t>
            </w:r>
          </w:p>
          <w:p w:rsidR="00F07747" w:rsidRDefault="00F07747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</w:p>
          <w:p w:rsidR="00BF4C7E" w:rsidRDefault="00BF4C7E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</w:p>
          <w:p w:rsidR="00BF4C7E" w:rsidRDefault="00C62A0D" w:rsidP="00A84F72">
            <w:pPr>
              <w:pStyle w:val="Heading1"/>
              <w:spacing w:before="120" w:after="0" w:line="360" w:lineRule="auto"/>
              <w:ind w:right="288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  <w:r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  <w:tab/>
            </w:r>
          </w:p>
          <w:p w:rsidR="00D90675" w:rsidRDefault="00D90675" w:rsidP="00A84F72">
            <w:pPr>
              <w:pStyle w:val="Heading1"/>
              <w:spacing w:before="120" w:after="120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</w:p>
          <w:p w:rsidR="00D90675" w:rsidRPr="00D90675" w:rsidRDefault="00D90675" w:rsidP="00A84F72">
            <w:pPr>
              <w:pStyle w:val="Heading1"/>
              <w:spacing w:before="120" w:after="120"/>
              <w:outlineLvl w:val="0"/>
              <w:rPr>
                <w:rFonts w:ascii="Tahoma" w:hAnsi="Tahoma" w:cs="Tahoma"/>
                <w:b w:val="0"/>
                <w:color w:val="auto"/>
                <w:sz w:val="18"/>
                <w:szCs w:val="20"/>
              </w:rPr>
            </w:pPr>
          </w:p>
        </w:tc>
      </w:tr>
    </w:tbl>
    <w:p w:rsidR="00B64087" w:rsidRDefault="00B64087" w:rsidP="00CB1242">
      <w:pPr>
        <w:spacing w:before="240" w:after="60"/>
        <w:rPr>
          <w:rFonts w:ascii="Tahoma" w:hAnsi="Tahoma" w:cs="Tahoma"/>
          <w:b/>
          <w:bCs/>
          <w:color w:val="auto"/>
          <w:sz w:val="24"/>
          <w:szCs w:val="24"/>
        </w:rPr>
      </w:pPr>
    </w:p>
    <w:sectPr w:rsidR="00B64087" w:rsidSect="00804953">
      <w:footerReference w:type="default" r:id="rId13"/>
      <w:pgSz w:w="11906" w:h="16838" w:code="9"/>
      <w:pgMar w:top="0" w:right="0" w:bottom="0" w:left="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44A" w:rsidRDefault="00E5744A">
      <w:pPr>
        <w:spacing w:after="0"/>
      </w:pPr>
      <w:r>
        <w:separator/>
      </w:r>
    </w:p>
  </w:endnote>
  <w:endnote w:type="continuationSeparator" w:id="0">
    <w:p w:rsidR="00E5744A" w:rsidRDefault="00E574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F4C7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44A" w:rsidRDefault="00E5744A">
      <w:pPr>
        <w:spacing w:after="0"/>
      </w:pPr>
      <w:r>
        <w:separator/>
      </w:r>
    </w:p>
  </w:footnote>
  <w:footnote w:type="continuationSeparator" w:id="0">
    <w:p w:rsidR="00E5744A" w:rsidRDefault="00E574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F5416"/>
    <w:multiLevelType w:val="hybridMultilevel"/>
    <w:tmpl w:val="499A24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6E8D7045"/>
    <w:multiLevelType w:val="hybridMultilevel"/>
    <w:tmpl w:val="9A2E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4"/>
    <w:rsid w:val="000040CD"/>
    <w:rsid w:val="000637BA"/>
    <w:rsid w:val="000A4F59"/>
    <w:rsid w:val="001001D1"/>
    <w:rsid w:val="0012636B"/>
    <w:rsid w:val="00141A4C"/>
    <w:rsid w:val="00184918"/>
    <w:rsid w:val="001851C0"/>
    <w:rsid w:val="001B1BFE"/>
    <w:rsid w:val="001B29CF"/>
    <w:rsid w:val="00214FAD"/>
    <w:rsid w:val="0024506E"/>
    <w:rsid w:val="0028220F"/>
    <w:rsid w:val="002C413C"/>
    <w:rsid w:val="00356C14"/>
    <w:rsid w:val="003614A6"/>
    <w:rsid w:val="00370AAB"/>
    <w:rsid w:val="003D0B8E"/>
    <w:rsid w:val="003D40DD"/>
    <w:rsid w:val="003F2799"/>
    <w:rsid w:val="00424DC2"/>
    <w:rsid w:val="00427325"/>
    <w:rsid w:val="00557A3A"/>
    <w:rsid w:val="005F40B6"/>
    <w:rsid w:val="00617B26"/>
    <w:rsid w:val="006270A9"/>
    <w:rsid w:val="00675956"/>
    <w:rsid w:val="00681034"/>
    <w:rsid w:val="006C05AD"/>
    <w:rsid w:val="006F378D"/>
    <w:rsid w:val="0073151D"/>
    <w:rsid w:val="00787A6E"/>
    <w:rsid w:val="007D3191"/>
    <w:rsid w:val="00804953"/>
    <w:rsid w:val="00816216"/>
    <w:rsid w:val="00830075"/>
    <w:rsid w:val="0087734B"/>
    <w:rsid w:val="00877A9E"/>
    <w:rsid w:val="00893BD9"/>
    <w:rsid w:val="00914C99"/>
    <w:rsid w:val="009369A2"/>
    <w:rsid w:val="00991AF6"/>
    <w:rsid w:val="009A4CCE"/>
    <w:rsid w:val="009C674B"/>
    <w:rsid w:val="009D5933"/>
    <w:rsid w:val="00A84F72"/>
    <w:rsid w:val="00A90D25"/>
    <w:rsid w:val="00B64087"/>
    <w:rsid w:val="00B97ED9"/>
    <w:rsid w:val="00BD768D"/>
    <w:rsid w:val="00BE7E67"/>
    <w:rsid w:val="00BF4C7E"/>
    <w:rsid w:val="00C55038"/>
    <w:rsid w:val="00C61F8E"/>
    <w:rsid w:val="00C62A0D"/>
    <w:rsid w:val="00CB1242"/>
    <w:rsid w:val="00CE0562"/>
    <w:rsid w:val="00CE3525"/>
    <w:rsid w:val="00D20CB3"/>
    <w:rsid w:val="00D47B61"/>
    <w:rsid w:val="00D90675"/>
    <w:rsid w:val="00E34D05"/>
    <w:rsid w:val="00E3745F"/>
    <w:rsid w:val="00E4616F"/>
    <w:rsid w:val="00E5744A"/>
    <w:rsid w:val="00E83E4B"/>
    <w:rsid w:val="00EC7CD1"/>
    <w:rsid w:val="00F07747"/>
    <w:rsid w:val="00F31864"/>
    <w:rsid w:val="00F46EB4"/>
    <w:rsid w:val="00F630E3"/>
    <w:rsid w:val="00F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3215"/>
  <w15:chartTrackingRefBased/>
  <w15:docId w15:val="{03795819-BF13-4822-9665-D6103F4F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70AAB"/>
    <w:pPr>
      <w:ind w:left="720"/>
      <w:contextualSpacing/>
    </w:pPr>
  </w:style>
  <w:style w:type="table" w:styleId="TableGrid">
    <w:name w:val="Table Grid"/>
    <w:basedOn w:val="TableNormal"/>
    <w:uiPriority w:val="39"/>
    <w:rsid w:val="00B640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ru.m25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ighthouseu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mbletub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ctionhobbie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owerworld.co.uk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u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C1EF5-DCF6-4997-8E25-FE7D1027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251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Dhirendra Kumar</dc:creator>
  <cp:keywords/>
  <cp:lastModifiedBy>Dhirendra Kumar</cp:lastModifiedBy>
  <cp:revision>11</cp:revision>
  <dcterms:created xsi:type="dcterms:W3CDTF">2017-03-11T15:13:00Z</dcterms:created>
  <dcterms:modified xsi:type="dcterms:W3CDTF">2017-04-16T13:17:00Z</dcterms:modified>
  <cp:version/>
</cp:coreProperties>
</file>